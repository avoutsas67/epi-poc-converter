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9ADB1" w14:textId="77777777" w:rsidR="000669FC" w:rsidRDefault="000669FC">
      <w:pPr>
        <w:pStyle w:val="EMEABodyText"/>
      </w:pPr>
    </w:p>
    <w:p w14:paraId="14692A28" w14:textId="77777777" w:rsidR="000669FC" w:rsidRDefault="000669FC">
      <w:pPr>
        <w:pStyle w:val="EMEABodyText"/>
      </w:pPr>
    </w:p>
    <w:p w14:paraId="2183059E" w14:textId="77777777" w:rsidR="000669FC" w:rsidRDefault="000669FC">
      <w:pPr>
        <w:pStyle w:val="EMEABodyText"/>
      </w:pPr>
    </w:p>
    <w:p w14:paraId="3A7B4402" w14:textId="77777777" w:rsidR="000669FC" w:rsidRDefault="000669FC">
      <w:pPr>
        <w:pStyle w:val="EMEABodyText"/>
      </w:pPr>
    </w:p>
    <w:p w14:paraId="25ECD0C0" w14:textId="77777777" w:rsidR="000669FC" w:rsidRDefault="000669FC">
      <w:pPr>
        <w:pStyle w:val="EMEABodyText"/>
      </w:pPr>
    </w:p>
    <w:p w14:paraId="09112F4B" w14:textId="77777777" w:rsidR="000669FC" w:rsidRDefault="000669FC">
      <w:pPr>
        <w:pStyle w:val="EMEABodyText"/>
      </w:pPr>
    </w:p>
    <w:p w14:paraId="7350060B" w14:textId="77777777" w:rsidR="000669FC" w:rsidRDefault="000669FC">
      <w:pPr>
        <w:pStyle w:val="EMEABodyText"/>
      </w:pPr>
    </w:p>
    <w:p w14:paraId="6004BDDE" w14:textId="77777777" w:rsidR="000669FC" w:rsidRDefault="000669FC">
      <w:pPr>
        <w:pStyle w:val="EMEABodyText"/>
      </w:pPr>
    </w:p>
    <w:p w14:paraId="30F4E0D1" w14:textId="77777777" w:rsidR="000669FC" w:rsidRDefault="000669FC">
      <w:pPr>
        <w:pStyle w:val="EMEABodyText"/>
      </w:pPr>
    </w:p>
    <w:p w14:paraId="3D616C5F" w14:textId="77777777" w:rsidR="000669FC" w:rsidRDefault="000669FC">
      <w:pPr>
        <w:pStyle w:val="EMEABodyText"/>
      </w:pPr>
    </w:p>
    <w:p w14:paraId="5D874610" w14:textId="77777777" w:rsidR="000669FC" w:rsidRDefault="000669FC">
      <w:pPr>
        <w:pStyle w:val="EMEABodyText"/>
      </w:pPr>
    </w:p>
    <w:p w14:paraId="2997AD94" w14:textId="77777777" w:rsidR="000669FC" w:rsidRDefault="000669FC">
      <w:pPr>
        <w:pStyle w:val="EMEABodyText"/>
      </w:pPr>
    </w:p>
    <w:p w14:paraId="3AEAD178" w14:textId="77777777" w:rsidR="000669FC" w:rsidRDefault="000669FC">
      <w:pPr>
        <w:pStyle w:val="EMEABodyText"/>
      </w:pPr>
    </w:p>
    <w:p w14:paraId="5D72C61A" w14:textId="77777777" w:rsidR="000669FC" w:rsidRDefault="000669FC">
      <w:pPr>
        <w:pStyle w:val="EMEABodyText"/>
      </w:pPr>
    </w:p>
    <w:p w14:paraId="1726C7A9" w14:textId="77777777" w:rsidR="000669FC" w:rsidRDefault="000669FC">
      <w:pPr>
        <w:pStyle w:val="EMEABodyText"/>
      </w:pPr>
    </w:p>
    <w:p w14:paraId="45C66DAB" w14:textId="77777777" w:rsidR="000669FC" w:rsidRDefault="000669FC">
      <w:pPr>
        <w:pStyle w:val="EMEABodyText"/>
      </w:pPr>
    </w:p>
    <w:p w14:paraId="686A19B4" w14:textId="77777777" w:rsidR="000669FC" w:rsidRDefault="000669FC">
      <w:pPr>
        <w:pStyle w:val="EMEABodyText"/>
      </w:pPr>
    </w:p>
    <w:p w14:paraId="4968ED66" w14:textId="77777777" w:rsidR="000669FC" w:rsidRDefault="000669FC">
      <w:pPr>
        <w:pStyle w:val="EMEABodyText"/>
      </w:pPr>
    </w:p>
    <w:p w14:paraId="5968482E" w14:textId="77777777" w:rsidR="000669FC" w:rsidRDefault="000669FC">
      <w:pPr>
        <w:pStyle w:val="EMEABodyText"/>
      </w:pPr>
    </w:p>
    <w:p w14:paraId="10A5FCA8" w14:textId="77777777" w:rsidR="000669FC" w:rsidRDefault="000669FC">
      <w:pPr>
        <w:pStyle w:val="EMEABodyText"/>
      </w:pPr>
    </w:p>
    <w:p w14:paraId="4ADA7ABE" w14:textId="77777777" w:rsidR="000669FC" w:rsidRDefault="000669FC">
      <w:pPr>
        <w:pStyle w:val="EMEABodyText"/>
      </w:pPr>
    </w:p>
    <w:p w14:paraId="3AA3B054" w14:textId="77777777" w:rsidR="000669FC" w:rsidRDefault="000669FC">
      <w:pPr>
        <w:pStyle w:val="EMEABodyText"/>
      </w:pPr>
    </w:p>
    <w:p w14:paraId="34B0502C" w14:textId="77777777" w:rsidR="000669FC" w:rsidRDefault="000669FC">
      <w:pPr>
        <w:pStyle w:val="EMEABodyText"/>
      </w:pPr>
    </w:p>
    <w:p w14:paraId="6B0070AA" w14:textId="77777777" w:rsidR="003A7358" w:rsidRPr="008260B5" w:rsidRDefault="003A7358" w:rsidP="003A7358">
      <w:pPr>
        <w:pStyle w:val="EMEATitle"/>
        <w:rPr>
          <w:lang w:val="da-DK"/>
        </w:rPr>
      </w:pPr>
      <w:r w:rsidRPr="008260B5">
        <w:rPr>
          <w:lang w:val="da-DK"/>
        </w:rPr>
        <w:t>BILAG I</w:t>
      </w:r>
    </w:p>
    <w:p w14:paraId="0AEF0AF2" w14:textId="77777777" w:rsidR="003A7358" w:rsidRDefault="003A7358" w:rsidP="003A7358">
      <w:pPr>
        <w:pStyle w:val="EMEABodyText"/>
        <w:rPr>
          <w:lang w:val="da-DK"/>
        </w:rPr>
      </w:pPr>
    </w:p>
    <w:p w14:paraId="0F8389A8" w14:textId="77777777" w:rsidR="003A7358" w:rsidRDefault="003A7358" w:rsidP="003A7358">
      <w:pPr>
        <w:pStyle w:val="EMEATitle"/>
        <w:rPr>
          <w:lang w:val="da-DK"/>
        </w:rPr>
      </w:pPr>
      <w:r>
        <w:rPr>
          <w:lang w:val="da-DK"/>
        </w:rPr>
        <w:t>PRODUKTRESUME</w:t>
      </w:r>
    </w:p>
    <w:p w14:paraId="4444BE29" w14:textId="77777777" w:rsidR="001B06FB" w:rsidRPr="00DF0AAF" w:rsidRDefault="005F6725">
      <w:pPr>
        <w:pStyle w:val="EMEAHeading1"/>
        <w:rPr>
          <w:lang w:val="da-DK"/>
        </w:rPr>
      </w:pPr>
      <w:r w:rsidRPr="009D71B3">
        <w:rPr>
          <w:lang w:val="da-DK"/>
        </w:rPr>
        <w:br w:type="page"/>
      </w:r>
      <w:r w:rsidR="001B06FB" w:rsidRPr="00DF0AAF">
        <w:rPr>
          <w:lang w:val="da-DK"/>
        </w:rPr>
        <w:lastRenderedPageBreak/>
        <w:t>1.</w:t>
      </w:r>
      <w:r w:rsidR="001B06FB" w:rsidRPr="00DF0AAF">
        <w:rPr>
          <w:lang w:val="da-DK"/>
        </w:rPr>
        <w:tab/>
        <w:t>LÆGEMIDLETS NAVN</w:t>
      </w:r>
    </w:p>
    <w:p w14:paraId="1C3FF35A" w14:textId="77777777" w:rsidR="001B06FB" w:rsidRPr="00DF0AAF" w:rsidRDefault="001B06FB" w:rsidP="001B06FB">
      <w:pPr>
        <w:pStyle w:val="EMEAHeading1"/>
        <w:rPr>
          <w:lang w:val="da-DK"/>
        </w:rPr>
      </w:pPr>
    </w:p>
    <w:p w14:paraId="5C678FF9" w14:textId="77777777" w:rsidR="001B06FB" w:rsidRPr="00DF0AAF" w:rsidRDefault="001B06FB">
      <w:pPr>
        <w:pStyle w:val="EMEABodyText"/>
        <w:rPr>
          <w:lang w:val="da-DK"/>
        </w:rPr>
      </w:pPr>
      <w:r>
        <w:rPr>
          <w:lang w:val="da-DK"/>
        </w:rPr>
        <w:t>Karvea</w:t>
      </w:r>
      <w:r w:rsidRPr="00DF0AAF">
        <w:rPr>
          <w:lang w:val="da-DK"/>
        </w:rPr>
        <w:t> </w:t>
      </w:r>
      <w:r>
        <w:rPr>
          <w:lang w:val="da-DK"/>
        </w:rPr>
        <w:t>75</w:t>
      </w:r>
      <w:r w:rsidRPr="00DF0AAF">
        <w:rPr>
          <w:lang w:val="da-DK"/>
        </w:rPr>
        <w:t> mg tabletter.</w:t>
      </w:r>
    </w:p>
    <w:p w14:paraId="0C0B19DA" w14:textId="77777777" w:rsidR="001B06FB" w:rsidRPr="00DF0AAF" w:rsidRDefault="001B06FB">
      <w:pPr>
        <w:pStyle w:val="EMEABodyText"/>
        <w:rPr>
          <w:lang w:val="da-DK"/>
        </w:rPr>
      </w:pPr>
    </w:p>
    <w:p w14:paraId="20EB843C" w14:textId="77777777" w:rsidR="001B06FB" w:rsidRPr="00DF0AAF" w:rsidRDefault="001B06FB">
      <w:pPr>
        <w:pStyle w:val="EMEABodyText"/>
        <w:rPr>
          <w:lang w:val="da-DK"/>
        </w:rPr>
      </w:pPr>
    </w:p>
    <w:p w14:paraId="063CA294" w14:textId="77777777" w:rsidR="001B06FB" w:rsidRPr="00DF0AAF" w:rsidRDefault="001B06FB">
      <w:pPr>
        <w:pStyle w:val="EMEAHeading1"/>
        <w:rPr>
          <w:lang w:val="da-DK"/>
        </w:rPr>
      </w:pPr>
      <w:r w:rsidRPr="00DF0AAF">
        <w:rPr>
          <w:lang w:val="da-DK"/>
        </w:rPr>
        <w:t>2.</w:t>
      </w:r>
      <w:r w:rsidRPr="00DF0AAF">
        <w:rPr>
          <w:lang w:val="da-DK"/>
        </w:rPr>
        <w:tab/>
        <w:t>KVALITATIV OG KVANTITATIV SAMMENSÆTNING</w:t>
      </w:r>
    </w:p>
    <w:p w14:paraId="5F35C4C1" w14:textId="77777777" w:rsidR="001B06FB" w:rsidRPr="00DF0AAF" w:rsidRDefault="001B06FB" w:rsidP="001B06FB">
      <w:pPr>
        <w:pStyle w:val="EMEAHeading1"/>
        <w:rPr>
          <w:lang w:val="da-DK"/>
        </w:rPr>
      </w:pPr>
    </w:p>
    <w:p w14:paraId="2CCA1AC6" w14:textId="77777777" w:rsidR="001B06FB" w:rsidRPr="00DF0AAF" w:rsidRDefault="001B06FB">
      <w:pPr>
        <w:pStyle w:val="EMEABodyText"/>
        <w:rPr>
          <w:lang w:val="da-DK"/>
        </w:rPr>
      </w:pPr>
      <w:r w:rsidRPr="00DF0AAF">
        <w:rPr>
          <w:lang w:val="da-DK"/>
        </w:rPr>
        <w:t xml:space="preserve">Hver tablet indeholder </w:t>
      </w:r>
      <w:r>
        <w:rPr>
          <w:lang w:val="da-DK"/>
        </w:rPr>
        <w:t>75</w:t>
      </w:r>
      <w:r w:rsidRPr="00DF0AAF">
        <w:rPr>
          <w:lang w:val="da-DK"/>
        </w:rPr>
        <w:t> mg irbesartan.</w:t>
      </w:r>
    </w:p>
    <w:p w14:paraId="6071DEAB" w14:textId="77777777" w:rsidR="001B06FB" w:rsidRPr="00DF0AAF" w:rsidRDefault="001B06FB">
      <w:pPr>
        <w:pStyle w:val="EMEABodyText"/>
        <w:rPr>
          <w:lang w:val="da-DK"/>
        </w:rPr>
      </w:pPr>
    </w:p>
    <w:p w14:paraId="0B781D91" w14:textId="77777777" w:rsidR="008A08BF" w:rsidRDefault="008A08BF" w:rsidP="008A08BF">
      <w:pPr>
        <w:pStyle w:val="EMEABodyText"/>
        <w:rPr>
          <w:noProof/>
          <w:lang w:val="da-DK"/>
        </w:rPr>
      </w:pPr>
      <w:r w:rsidRPr="00247981">
        <w:rPr>
          <w:szCs w:val="22"/>
          <w:u w:val="single"/>
          <w:lang w:val="da-DK"/>
        </w:rPr>
        <w:t>Hjælpestof, som behandleren skal være opmærksom på</w:t>
      </w:r>
      <w:r>
        <w:rPr>
          <w:szCs w:val="22"/>
          <w:u w:val="single"/>
          <w:lang w:val="da-DK"/>
        </w:rPr>
        <w:t>:</w:t>
      </w:r>
      <w:r w:rsidRPr="00DF0AAF">
        <w:rPr>
          <w:noProof/>
          <w:lang w:val="da-DK"/>
        </w:rPr>
        <w:t xml:space="preserve"> </w:t>
      </w:r>
    </w:p>
    <w:p w14:paraId="1A12F62E" w14:textId="77777777" w:rsidR="00A92FB1" w:rsidRDefault="008A08BF">
      <w:pPr>
        <w:pStyle w:val="EMEABodyText"/>
        <w:rPr>
          <w:lang w:val="da-DK"/>
        </w:rPr>
      </w:pPr>
      <w:r>
        <w:rPr>
          <w:lang w:val="da-DK"/>
        </w:rPr>
        <w:t>Hver tablet indeholder 15,37</w:t>
      </w:r>
      <w:r w:rsidRPr="00DF0AAF">
        <w:rPr>
          <w:lang w:val="da-DK"/>
        </w:rPr>
        <w:t> mg lactosemonohydrat</w:t>
      </w:r>
      <w:r w:rsidR="003F0205">
        <w:rPr>
          <w:lang w:val="da-DK"/>
        </w:rPr>
        <w:t>.</w:t>
      </w:r>
    </w:p>
    <w:p w14:paraId="647B0685" w14:textId="77777777" w:rsidR="001B06FB" w:rsidRPr="00DF0AAF" w:rsidRDefault="001B06FB">
      <w:pPr>
        <w:pStyle w:val="EMEABodyText"/>
        <w:rPr>
          <w:lang w:val="da-DK"/>
        </w:rPr>
      </w:pPr>
    </w:p>
    <w:p w14:paraId="5EB604EA" w14:textId="77777777" w:rsidR="001B06FB" w:rsidRPr="00DF0AAF" w:rsidRDefault="001B06FB">
      <w:pPr>
        <w:pStyle w:val="EMEABodyText"/>
        <w:rPr>
          <w:lang w:val="da-DK"/>
        </w:rPr>
      </w:pPr>
      <w:r w:rsidRPr="00DF0AAF">
        <w:rPr>
          <w:noProof/>
          <w:lang w:val="da-DK"/>
        </w:rPr>
        <w:t xml:space="preserve">Alle hjælpestoffer er anført under pkt. </w:t>
      </w:r>
      <w:r w:rsidRPr="00DF0AAF">
        <w:rPr>
          <w:lang w:val="da-DK"/>
        </w:rPr>
        <w:t>6.1.</w:t>
      </w:r>
    </w:p>
    <w:p w14:paraId="07E774BB" w14:textId="77777777" w:rsidR="001B06FB" w:rsidRPr="00DF0AAF" w:rsidRDefault="001B06FB">
      <w:pPr>
        <w:pStyle w:val="EMEABodyText"/>
        <w:rPr>
          <w:lang w:val="da-DK"/>
        </w:rPr>
      </w:pPr>
    </w:p>
    <w:p w14:paraId="5575D6BD" w14:textId="77777777" w:rsidR="001B06FB" w:rsidRPr="00DF0AAF" w:rsidRDefault="001B06FB">
      <w:pPr>
        <w:pStyle w:val="EMEABodyText"/>
        <w:rPr>
          <w:lang w:val="da-DK"/>
        </w:rPr>
      </w:pPr>
    </w:p>
    <w:p w14:paraId="24BC0254" w14:textId="77777777" w:rsidR="001B06FB" w:rsidRPr="00DF0AAF" w:rsidRDefault="001B06FB">
      <w:pPr>
        <w:pStyle w:val="EMEAHeading1"/>
        <w:rPr>
          <w:lang w:val="da-DK"/>
        </w:rPr>
      </w:pPr>
      <w:r w:rsidRPr="00DF0AAF">
        <w:rPr>
          <w:lang w:val="da-DK"/>
        </w:rPr>
        <w:t>3.</w:t>
      </w:r>
      <w:r w:rsidRPr="00DF0AAF">
        <w:rPr>
          <w:lang w:val="da-DK"/>
        </w:rPr>
        <w:tab/>
        <w:t>LÆGEMIDDELFORM</w:t>
      </w:r>
    </w:p>
    <w:p w14:paraId="5BB2190B" w14:textId="77777777" w:rsidR="001B06FB" w:rsidRPr="00DF0AAF" w:rsidRDefault="001B06FB" w:rsidP="001B06FB">
      <w:pPr>
        <w:pStyle w:val="EMEAHeading1"/>
        <w:rPr>
          <w:lang w:val="da-DK"/>
        </w:rPr>
      </w:pPr>
    </w:p>
    <w:p w14:paraId="5A77B49A" w14:textId="77777777" w:rsidR="001B06FB" w:rsidRPr="00DF0AAF" w:rsidRDefault="001B06FB">
      <w:pPr>
        <w:pStyle w:val="EMEABodyText"/>
        <w:rPr>
          <w:lang w:val="da-DK"/>
        </w:rPr>
      </w:pPr>
      <w:r w:rsidRPr="00DF0AAF">
        <w:rPr>
          <w:lang w:val="da-DK"/>
        </w:rPr>
        <w:t>Tabletter.</w:t>
      </w:r>
    </w:p>
    <w:p w14:paraId="3D587095" w14:textId="77777777" w:rsidR="001B06FB" w:rsidRPr="00DF0AAF" w:rsidRDefault="001B06FB">
      <w:pPr>
        <w:pStyle w:val="EMEABodyText"/>
        <w:rPr>
          <w:lang w:val="da-DK"/>
        </w:rPr>
      </w:pPr>
      <w:r w:rsidRPr="00DF0AAF">
        <w:rPr>
          <w:lang w:val="da-DK"/>
        </w:rPr>
        <w:t>Hvide til mathvide, bikonvekse og ovale med et hjerte indgraveret på den ene side og nummeret </w:t>
      </w:r>
      <w:r>
        <w:rPr>
          <w:lang w:val="da-DK"/>
        </w:rPr>
        <w:t>2771</w:t>
      </w:r>
      <w:r w:rsidRPr="00DF0AAF">
        <w:rPr>
          <w:lang w:val="da-DK"/>
        </w:rPr>
        <w:t xml:space="preserve"> indgraveret på den anden side.</w:t>
      </w:r>
    </w:p>
    <w:p w14:paraId="04E3C88B" w14:textId="77777777" w:rsidR="001B06FB" w:rsidRPr="00DF0AAF" w:rsidRDefault="001B06FB">
      <w:pPr>
        <w:pStyle w:val="EMEABodyText"/>
        <w:rPr>
          <w:lang w:val="da-DK"/>
        </w:rPr>
      </w:pPr>
    </w:p>
    <w:p w14:paraId="319129C1" w14:textId="77777777" w:rsidR="001B06FB" w:rsidRPr="00DF0AAF" w:rsidRDefault="001B06FB">
      <w:pPr>
        <w:pStyle w:val="EMEABodyText"/>
        <w:rPr>
          <w:lang w:val="da-DK"/>
        </w:rPr>
      </w:pPr>
    </w:p>
    <w:p w14:paraId="28FB9FDD" w14:textId="77777777" w:rsidR="001B06FB" w:rsidRPr="00DF0AAF" w:rsidRDefault="001B06FB">
      <w:pPr>
        <w:pStyle w:val="EMEAHeading1"/>
        <w:rPr>
          <w:lang w:val="da-DK"/>
        </w:rPr>
      </w:pPr>
      <w:r w:rsidRPr="00DF0AAF">
        <w:rPr>
          <w:lang w:val="da-DK"/>
        </w:rPr>
        <w:t>4.</w:t>
      </w:r>
      <w:r w:rsidRPr="00DF0AAF">
        <w:rPr>
          <w:lang w:val="da-DK"/>
        </w:rPr>
        <w:tab/>
        <w:t>KLINISKE OPLYSNINGER</w:t>
      </w:r>
    </w:p>
    <w:p w14:paraId="5830B774" w14:textId="77777777" w:rsidR="001B06FB" w:rsidRPr="00DF0AAF" w:rsidRDefault="001B06FB" w:rsidP="001B06FB">
      <w:pPr>
        <w:pStyle w:val="EMEAHeading1"/>
        <w:rPr>
          <w:lang w:val="da-DK"/>
        </w:rPr>
      </w:pPr>
    </w:p>
    <w:p w14:paraId="5FFAB2A2" w14:textId="77777777" w:rsidR="001B06FB" w:rsidRPr="00DF0AAF" w:rsidRDefault="001B06FB">
      <w:pPr>
        <w:pStyle w:val="EMEAHeading2"/>
        <w:rPr>
          <w:lang w:val="da-DK"/>
        </w:rPr>
      </w:pPr>
      <w:r w:rsidRPr="00DF0AAF">
        <w:rPr>
          <w:lang w:val="da-DK"/>
        </w:rPr>
        <w:t>4.1</w:t>
      </w:r>
      <w:r w:rsidRPr="00DF0AAF">
        <w:rPr>
          <w:lang w:val="da-DK"/>
        </w:rPr>
        <w:tab/>
        <w:t>Terapeutiske indikationer</w:t>
      </w:r>
    </w:p>
    <w:p w14:paraId="2FA3D45C" w14:textId="77777777" w:rsidR="001B06FB" w:rsidRPr="00DF0AAF" w:rsidRDefault="001B06FB" w:rsidP="001B06FB">
      <w:pPr>
        <w:pStyle w:val="EMEAHeading2"/>
        <w:rPr>
          <w:lang w:val="da-DK"/>
        </w:rPr>
      </w:pPr>
    </w:p>
    <w:p w14:paraId="3B16894A" w14:textId="77777777" w:rsidR="001B06FB" w:rsidRDefault="001B06FB">
      <w:pPr>
        <w:pStyle w:val="EMEABodyText"/>
        <w:rPr>
          <w:lang w:val="da-DK"/>
        </w:rPr>
      </w:pPr>
      <w:r>
        <w:rPr>
          <w:lang w:val="da-DK"/>
        </w:rPr>
        <w:t>Karvea er indiceret til voksne til b</w:t>
      </w:r>
      <w:r w:rsidRPr="00DF0AAF">
        <w:rPr>
          <w:lang w:val="da-DK"/>
        </w:rPr>
        <w:t>ehandling af essentiel hypertension.</w:t>
      </w:r>
    </w:p>
    <w:p w14:paraId="6A9DBABD" w14:textId="77777777" w:rsidR="00587402" w:rsidRPr="00DF0AAF" w:rsidRDefault="00587402">
      <w:pPr>
        <w:pStyle w:val="EMEABodyText"/>
        <w:rPr>
          <w:lang w:val="da-DK"/>
        </w:rPr>
      </w:pPr>
    </w:p>
    <w:p w14:paraId="4011E337" w14:textId="77777777" w:rsidR="001B06FB" w:rsidRPr="00DF0AAF" w:rsidRDefault="001B06FB">
      <w:pPr>
        <w:pStyle w:val="EMEABodyText"/>
        <w:rPr>
          <w:lang w:val="da-DK"/>
        </w:rPr>
      </w:pPr>
      <w:r>
        <w:rPr>
          <w:lang w:val="da-DK"/>
        </w:rPr>
        <w:t>Det er også indiceret til b</w:t>
      </w:r>
      <w:r w:rsidRPr="00DF0AAF">
        <w:rPr>
          <w:lang w:val="da-DK"/>
        </w:rPr>
        <w:t xml:space="preserve">ehandling af nyresygdom hos </w:t>
      </w:r>
      <w:r>
        <w:rPr>
          <w:lang w:val="da-DK"/>
        </w:rPr>
        <w:t xml:space="preserve">voksne </w:t>
      </w:r>
      <w:r w:rsidRPr="00DF0AAF">
        <w:rPr>
          <w:lang w:val="da-DK"/>
        </w:rPr>
        <w:t>patienter med hypertension og type 2</w:t>
      </w:r>
      <w:r>
        <w:rPr>
          <w:lang w:val="da-DK"/>
        </w:rPr>
        <w:t>-</w:t>
      </w:r>
      <w:r w:rsidRPr="00DF0AAF">
        <w:rPr>
          <w:lang w:val="da-DK"/>
        </w:rPr>
        <w:t xml:space="preserve">diabetes mellitus, som del </w:t>
      </w:r>
      <w:r>
        <w:rPr>
          <w:lang w:val="da-DK"/>
        </w:rPr>
        <w:t>af</w:t>
      </w:r>
      <w:r w:rsidRPr="00DF0AAF">
        <w:rPr>
          <w:lang w:val="da-DK"/>
        </w:rPr>
        <w:t xml:space="preserve"> et antihypertensivt lægemiddelregime (se pkt. </w:t>
      </w:r>
      <w:r w:rsidR="00393557">
        <w:rPr>
          <w:lang w:val="da-DK"/>
        </w:rPr>
        <w:t xml:space="preserve">4.3, 4.4, 4.5 og </w:t>
      </w:r>
      <w:r w:rsidRPr="00DF0AAF">
        <w:rPr>
          <w:lang w:val="da-DK"/>
        </w:rPr>
        <w:t>5.1).</w:t>
      </w:r>
    </w:p>
    <w:p w14:paraId="094686CE" w14:textId="77777777" w:rsidR="001B06FB" w:rsidRPr="00DF0AAF" w:rsidRDefault="001B06FB">
      <w:pPr>
        <w:pStyle w:val="EMEABodyText"/>
        <w:rPr>
          <w:lang w:val="da-DK"/>
        </w:rPr>
      </w:pPr>
    </w:p>
    <w:p w14:paraId="71AE4DCC" w14:textId="77777777" w:rsidR="001B06FB" w:rsidRPr="00DF0AAF" w:rsidRDefault="001B06FB">
      <w:pPr>
        <w:pStyle w:val="EMEAHeading2"/>
        <w:rPr>
          <w:lang w:val="da-DK"/>
        </w:rPr>
      </w:pPr>
      <w:r w:rsidRPr="00DF0AAF">
        <w:rPr>
          <w:lang w:val="da-DK"/>
        </w:rPr>
        <w:t>4.2</w:t>
      </w:r>
      <w:r w:rsidRPr="00DF0AAF">
        <w:rPr>
          <w:lang w:val="da-DK"/>
        </w:rPr>
        <w:tab/>
        <w:t>Dosering og indgivelsesmåde</w:t>
      </w:r>
    </w:p>
    <w:p w14:paraId="46EB7775" w14:textId="77777777" w:rsidR="001B06FB" w:rsidRPr="00DF0AAF" w:rsidRDefault="001B06FB" w:rsidP="001B06FB">
      <w:pPr>
        <w:pStyle w:val="EMEAHeading2"/>
        <w:rPr>
          <w:lang w:val="da-DK"/>
        </w:rPr>
      </w:pPr>
    </w:p>
    <w:p w14:paraId="52529028" w14:textId="77777777" w:rsidR="001B06FB" w:rsidRPr="00704576" w:rsidRDefault="001B06FB" w:rsidP="001B06FB">
      <w:pPr>
        <w:pStyle w:val="EMEABodyText"/>
        <w:rPr>
          <w:u w:val="single"/>
          <w:lang w:val="da-DK"/>
        </w:rPr>
      </w:pPr>
      <w:r w:rsidRPr="00704576">
        <w:rPr>
          <w:u w:val="single"/>
          <w:lang w:val="da-DK"/>
        </w:rPr>
        <w:t>Dosering</w:t>
      </w:r>
    </w:p>
    <w:p w14:paraId="44712167" w14:textId="77777777" w:rsidR="001B06FB" w:rsidRDefault="001B06FB">
      <w:pPr>
        <w:pStyle w:val="EMEABodyText"/>
        <w:rPr>
          <w:lang w:val="da-DK"/>
        </w:rPr>
      </w:pPr>
    </w:p>
    <w:p w14:paraId="431B4236" w14:textId="77777777" w:rsidR="001B06FB" w:rsidRPr="00DF0AAF" w:rsidRDefault="001B06FB">
      <w:pPr>
        <w:pStyle w:val="EMEABodyText"/>
        <w:rPr>
          <w:lang w:val="da-DK"/>
        </w:rPr>
      </w:pPr>
      <w:r w:rsidRPr="00DF0AAF">
        <w:rPr>
          <w:lang w:val="da-DK"/>
        </w:rPr>
        <w:t xml:space="preserve">Sædvanlig start- og vedligeholdelsesdosering er 150 mg 1 gang dagligt med eller uden samtidig fødeindtagelse. Ved en dosis på 150 mg 1 gang dagligt giver </w:t>
      </w:r>
      <w:r>
        <w:rPr>
          <w:lang w:val="da-DK"/>
        </w:rPr>
        <w:t>Karvea</w:t>
      </w:r>
      <w:r w:rsidRPr="00DF0AAF">
        <w:rPr>
          <w:lang w:val="da-DK"/>
        </w:rPr>
        <w:t xml:space="preserve"> generelt en bedre 24</w:t>
      </w:r>
      <w:r>
        <w:rPr>
          <w:lang w:val="da-DK"/>
        </w:rPr>
        <w:t>-</w:t>
      </w:r>
      <w:r w:rsidRPr="00DF0AAF">
        <w:rPr>
          <w:lang w:val="da-DK"/>
        </w:rPr>
        <w:t>timers blodtrykskontrol end 75 mg. Dog bør en initialdosis på 75 mg overvejes, specielt til patienter i hæmodialyse og hos ældre patienter &gt;</w:t>
      </w:r>
      <w:r w:rsidR="003F0205">
        <w:rPr>
          <w:lang w:val="da-DK"/>
        </w:rPr>
        <w:t xml:space="preserve"> </w:t>
      </w:r>
      <w:r w:rsidRPr="00DF0AAF">
        <w:rPr>
          <w:lang w:val="da-DK"/>
        </w:rPr>
        <w:t>75 år.</w:t>
      </w:r>
    </w:p>
    <w:p w14:paraId="07C7EAA3" w14:textId="77777777" w:rsidR="001B06FB" w:rsidRPr="00DF0AAF" w:rsidRDefault="001B06FB">
      <w:pPr>
        <w:pStyle w:val="EMEABodyText"/>
        <w:rPr>
          <w:lang w:val="da-DK"/>
        </w:rPr>
      </w:pPr>
    </w:p>
    <w:p w14:paraId="1B811A9A" w14:textId="77777777" w:rsidR="001B06FB" w:rsidRPr="00DF0AAF" w:rsidRDefault="001B06FB">
      <w:pPr>
        <w:pStyle w:val="EMEABodyText"/>
        <w:rPr>
          <w:lang w:val="da-DK"/>
        </w:rPr>
      </w:pPr>
      <w:r w:rsidRPr="00DF0AAF">
        <w:rPr>
          <w:lang w:val="da-DK"/>
        </w:rPr>
        <w:t xml:space="preserve">Hos patienter som ikke er tilstrækkeligt kontrolleret på 150 mg, 1 gang dagligt, kan dosis af </w:t>
      </w:r>
      <w:r>
        <w:rPr>
          <w:lang w:val="da-DK"/>
        </w:rPr>
        <w:t>Karvea</w:t>
      </w:r>
      <w:r w:rsidRPr="00DF0AAF">
        <w:rPr>
          <w:lang w:val="da-DK"/>
        </w:rPr>
        <w:t xml:space="preserve"> øges til 300 mg, eller andre antihypertensiva kan tilføjes</w:t>
      </w:r>
      <w:r w:rsidR="00393557">
        <w:rPr>
          <w:lang w:val="da-DK"/>
        </w:rPr>
        <w:t xml:space="preserve"> (se pkt. 4.3, 4.4, 4.5 og 5.1)</w:t>
      </w:r>
      <w:r w:rsidRPr="00DF0AAF">
        <w:rPr>
          <w:lang w:val="da-DK"/>
        </w:rPr>
        <w:t xml:space="preserve">. Specielt har tillæg af diuretika som hydrochlorthiazid vist sig at have en additiv virkning med </w:t>
      </w:r>
      <w:r>
        <w:rPr>
          <w:lang w:val="da-DK"/>
        </w:rPr>
        <w:t>Karvea</w:t>
      </w:r>
      <w:r w:rsidRPr="00DF0AAF">
        <w:rPr>
          <w:lang w:val="da-DK"/>
        </w:rPr>
        <w:t xml:space="preserve"> (se pkt. 4.5).</w:t>
      </w:r>
    </w:p>
    <w:p w14:paraId="42E63FF1" w14:textId="77777777" w:rsidR="001B06FB" w:rsidRPr="00DF0AAF" w:rsidRDefault="001B06FB">
      <w:pPr>
        <w:pStyle w:val="EMEABodyText"/>
        <w:rPr>
          <w:lang w:val="da-DK"/>
        </w:rPr>
      </w:pPr>
    </w:p>
    <w:p w14:paraId="162FCAA8" w14:textId="77777777" w:rsidR="00587402" w:rsidRDefault="001B06FB">
      <w:pPr>
        <w:pStyle w:val="EMEABodyText"/>
        <w:rPr>
          <w:lang w:val="da-DK"/>
        </w:rPr>
      </w:pPr>
      <w:r w:rsidRPr="00DF0AAF">
        <w:rPr>
          <w:lang w:val="da-DK"/>
        </w:rPr>
        <w:t xml:space="preserve">Hos hypertensive type 2-diabetikere bør behandling starte ved 150 mg irbesartan, 1 gang dagligt, og titreres op til 300 mg 1 gang dagligt, som den foretrukne vedligeholdelsesdosering til behandling af nyresygdom. </w:t>
      </w:r>
    </w:p>
    <w:p w14:paraId="427E5B29" w14:textId="77777777" w:rsidR="00587402" w:rsidRDefault="00587402">
      <w:pPr>
        <w:pStyle w:val="EMEABodyText"/>
        <w:rPr>
          <w:lang w:val="da-DK"/>
        </w:rPr>
      </w:pPr>
    </w:p>
    <w:p w14:paraId="047BFC5B" w14:textId="77777777" w:rsidR="001B06FB" w:rsidRPr="00DF0AAF" w:rsidRDefault="001B06FB">
      <w:pPr>
        <w:pStyle w:val="EMEABodyText"/>
        <w:rPr>
          <w:lang w:val="da-DK"/>
        </w:rPr>
      </w:pPr>
      <w:r w:rsidRPr="00DF0AAF">
        <w:rPr>
          <w:lang w:val="da-DK"/>
        </w:rPr>
        <w:t xml:space="preserve">Dokumentationen for forbedring af nyresygdom ved brug af </w:t>
      </w:r>
      <w:r>
        <w:rPr>
          <w:lang w:val="da-DK"/>
        </w:rPr>
        <w:t>Karvea</w:t>
      </w:r>
      <w:r w:rsidRPr="00DF0AAF">
        <w:rPr>
          <w:lang w:val="da-DK"/>
        </w:rPr>
        <w:t xml:space="preserve"> hos hypertensive type 2-diabetikere er baseret på studier, hvor irbesartan blev brugtefter behov med tillæg af andre antihypertensive lægemidler for at nå det ønskede blodtryk (se pkt. </w:t>
      </w:r>
      <w:r w:rsidR="00393557">
        <w:rPr>
          <w:lang w:val="da-DK"/>
        </w:rPr>
        <w:t xml:space="preserve">4.3, 4.4, 4.5 og </w:t>
      </w:r>
      <w:r w:rsidRPr="00DF0AAF">
        <w:rPr>
          <w:lang w:val="da-DK"/>
        </w:rPr>
        <w:t>5.1).</w:t>
      </w:r>
    </w:p>
    <w:p w14:paraId="238CD4F9" w14:textId="77777777" w:rsidR="001B06FB" w:rsidRDefault="001B06FB">
      <w:pPr>
        <w:pStyle w:val="EMEABodyText"/>
        <w:rPr>
          <w:b/>
          <w:lang w:val="da-DK"/>
        </w:rPr>
      </w:pPr>
    </w:p>
    <w:p w14:paraId="6CD32AD9" w14:textId="77777777" w:rsidR="001B06FB" w:rsidRPr="00704576" w:rsidRDefault="001B06FB" w:rsidP="001B06FB">
      <w:pPr>
        <w:pStyle w:val="EMEABodyText"/>
        <w:rPr>
          <w:u w:val="single"/>
          <w:lang w:val="da-DK"/>
        </w:rPr>
      </w:pPr>
      <w:r w:rsidRPr="00704576">
        <w:rPr>
          <w:u w:val="single"/>
          <w:lang w:val="da-DK"/>
        </w:rPr>
        <w:t>Specielle patientgrupper</w:t>
      </w:r>
    </w:p>
    <w:p w14:paraId="7C1FB13A" w14:textId="77777777" w:rsidR="001B06FB" w:rsidRDefault="001B06FB">
      <w:pPr>
        <w:pStyle w:val="EMEABodyText"/>
        <w:rPr>
          <w:b/>
          <w:lang w:val="da-DK"/>
        </w:rPr>
      </w:pPr>
    </w:p>
    <w:p w14:paraId="66DEFB93" w14:textId="77777777" w:rsidR="00587402" w:rsidRDefault="001B06FB">
      <w:pPr>
        <w:pStyle w:val="EMEABodyText"/>
        <w:rPr>
          <w:lang w:val="da-DK"/>
        </w:rPr>
      </w:pPr>
      <w:r w:rsidRPr="005258C3">
        <w:rPr>
          <w:i/>
          <w:lang w:val="da-DK"/>
        </w:rPr>
        <w:t>Nyrefunktionsnedsættelse</w:t>
      </w:r>
    </w:p>
    <w:p w14:paraId="136619D6" w14:textId="77777777" w:rsidR="00587402" w:rsidRDefault="00587402">
      <w:pPr>
        <w:pStyle w:val="EMEABodyText"/>
        <w:rPr>
          <w:lang w:val="da-DK"/>
        </w:rPr>
      </w:pPr>
    </w:p>
    <w:p w14:paraId="4EF9DBA4" w14:textId="77777777" w:rsidR="001B06FB" w:rsidRPr="00DF0AAF" w:rsidRDefault="001B06FB">
      <w:pPr>
        <w:pStyle w:val="EMEABodyText"/>
        <w:rPr>
          <w:i/>
          <w:lang w:val="da-DK"/>
        </w:rPr>
      </w:pPr>
      <w:r w:rsidRPr="00DF0AAF">
        <w:rPr>
          <w:lang w:val="da-DK"/>
        </w:rPr>
        <w:lastRenderedPageBreak/>
        <w:t>Det er ikke nødvendigt at dosisjustere patienter med nedsat nyrefunk</w:t>
      </w:r>
      <w:r w:rsidRPr="00DF0AAF">
        <w:rPr>
          <w:lang w:val="da-DK"/>
        </w:rPr>
        <w:softHyphen/>
        <w:t>tion. En laverestartdosis (75 mg) bør overvejes hos patienter i hæmodialyse (se pkt. 4.4).</w:t>
      </w:r>
    </w:p>
    <w:p w14:paraId="626C058E" w14:textId="77777777" w:rsidR="001B06FB" w:rsidRPr="00DF0AAF" w:rsidRDefault="001B06FB">
      <w:pPr>
        <w:pStyle w:val="EMEABodyText"/>
        <w:rPr>
          <w:b/>
          <w:lang w:val="da-DK"/>
        </w:rPr>
      </w:pPr>
    </w:p>
    <w:p w14:paraId="651E16C3" w14:textId="77777777" w:rsidR="00587402" w:rsidRDefault="001B06FB">
      <w:pPr>
        <w:pStyle w:val="EMEABodyText"/>
        <w:rPr>
          <w:lang w:val="da-DK"/>
        </w:rPr>
      </w:pPr>
      <w:r w:rsidRPr="005258C3">
        <w:rPr>
          <w:i/>
          <w:lang w:val="da-DK"/>
        </w:rPr>
        <w:t>Leverfunktionsnedsættelse</w:t>
      </w:r>
    </w:p>
    <w:p w14:paraId="4E5C328C" w14:textId="77777777" w:rsidR="00587402" w:rsidRDefault="00587402">
      <w:pPr>
        <w:pStyle w:val="EMEABodyText"/>
        <w:rPr>
          <w:lang w:val="da-DK"/>
        </w:rPr>
      </w:pPr>
    </w:p>
    <w:p w14:paraId="420BFA6D" w14:textId="77777777" w:rsidR="001B06FB" w:rsidRPr="00DF0AAF" w:rsidRDefault="001B06FB">
      <w:pPr>
        <w:pStyle w:val="EMEABodyText"/>
        <w:rPr>
          <w:i/>
          <w:lang w:val="da-DK"/>
        </w:rPr>
      </w:pPr>
      <w:r w:rsidRPr="00DF0AAF">
        <w:rPr>
          <w:lang w:val="da-DK"/>
        </w:rPr>
        <w:t>Dosisjustering er ikke nødvendig hos patienter med let/moderat leverfunktionsnedsættelse. Der foreligger ingen klinisk erfaring med patienter med alvorlig leverfunktionsnedsættelse.</w:t>
      </w:r>
    </w:p>
    <w:p w14:paraId="60931212" w14:textId="77777777" w:rsidR="001B06FB" w:rsidRPr="00DF0AAF" w:rsidRDefault="001B06FB">
      <w:pPr>
        <w:pStyle w:val="EMEABodyText"/>
        <w:rPr>
          <w:b/>
          <w:lang w:val="da-DK"/>
        </w:rPr>
      </w:pPr>
    </w:p>
    <w:p w14:paraId="05291AA7" w14:textId="77777777" w:rsidR="00587402" w:rsidRDefault="001B06FB">
      <w:pPr>
        <w:pStyle w:val="EMEABodyText"/>
        <w:rPr>
          <w:lang w:val="da-DK"/>
        </w:rPr>
      </w:pPr>
      <w:r w:rsidRPr="005258C3">
        <w:rPr>
          <w:i/>
          <w:lang w:val="da-DK"/>
        </w:rPr>
        <w:t xml:space="preserve">Ældre </w:t>
      </w:r>
      <w:r w:rsidR="008A08BF">
        <w:rPr>
          <w:i/>
          <w:lang w:val="da-DK"/>
        </w:rPr>
        <w:t>personer</w:t>
      </w:r>
    </w:p>
    <w:p w14:paraId="14F0318B" w14:textId="77777777" w:rsidR="00587402" w:rsidRDefault="00587402">
      <w:pPr>
        <w:pStyle w:val="EMEABodyText"/>
        <w:rPr>
          <w:lang w:val="da-DK"/>
        </w:rPr>
      </w:pPr>
    </w:p>
    <w:p w14:paraId="5DA94FCD" w14:textId="77777777" w:rsidR="001B06FB" w:rsidRPr="00DF0AAF" w:rsidRDefault="001B06FB">
      <w:pPr>
        <w:pStyle w:val="EMEABodyText"/>
        <w:rPr>
          <w:i/>
          <w:lang w:val="da-DK"/>
        </w:rPr>
      </w:pPr>
      <w:r w:rsidRPr="00DF0AAF">
        <w:rPr>
          <w:lang w:val="da-DK"/>
        </w:rPr>
        <w:t>Selvom initialdosis på 75 mg bør overvejes til patienter &gt;</w:t>
      </w:r>
      <w:r w:rsidR="003F0205">
        <w:rPr>
          <w:lang w:val="da-DK"/>
        </w:rPr>
        <w:t xml:space="preserve"> </w:t>
      </w:r>
      <w:r w:rsidRPr="00DF0AAF">
        <w:rPr>
          <w:lang w:val="da-DK"/>
        </w:rPr>
        <w:t xml:space="preserve">75 år, er det sædvanligvis ikke nødvendigt at dosisjustere ældre </w:t>
      </w:r>
      <w:r w:rsidR="008A08BF">
        <w:rPr>
          <w:lang w:val="da-DK"/>
        </w:rPr>
        <w:t>personer</w:t>
      </w:r>
      <w:r w:rsidRPr="00DF0AAF">
        <w:rPr>
          <w:lang w:val="da-DK"/>
        </w:rPr>
        <w:t>.</w:t>
      </w:r>
    </w:p>
    <w:p w14:paraId="43674F0D" w14:textId="77777777" w:rsidR="001B06FB" w:rsidRPr="00DF0AAF" w:rsidRDefault="001B06FB">
      <w:pPr>
        <w:pStyle w:val="EMEABodyText"/>
        <w:rPr>
          <w:b/>
          <w:lang w:val="da-DK"/>
        </w:rPr>
      </w:pPr>
    </w:p>
    <w:p w14:paraId="6D508EEB" w14:textId="77777777" w:rsidR="00587402" w:rsidRDefault="001B06FB" w:rsidP="001B06FB">
      <w:pPr>
        <w:pStyle w:val="EMEABodyText"/>
        <w:rPr>
          <w:i/>
          <w:lang w:val="da-DK"/>
        </w:rPr>
      </w:pPr>
      <w:r w:rsidRPr="00786A11">
        <w:rPr>
          <w:i/>
          <w:lang w:val="da-DK"/>
        </w:rPr>
        <w:t>Pædiatrisk population</w:t>
      </w:r>
    </w:p>
    <w:p w14:paraId="4687CE79" w14:textId="77777777" w:rsidR="00587402" w:rsidRDefault="00587402" w:rsidP="001B06FB">
      <w:pPr>
        <w:pStyle w:val="EMEABodyText"/>
        <w:rPr>
          <w:i/>
          <w:lang w:val="da-DK"/>
        </w:rPr>
      </w:pPr>
    </w:p>
    <w:p w14:paraId="6308D098" w14:textId="77777777" w:rsidR="001B06FB" w:rsidRPr="00A45097" w:rsidRDefault="001B06FB" w:rsidP="001B06FB">
      <w:pPr>
        <w:pStyle w:val="EMEABodyText"/>
        <w:rPr>
          <w:lang w:val="da-DK"/>
        </w:rPr>
      </w:pPr>
      <w:r>
        <w:rPr>
          <w:lang w:val="da-DK"/>
        </w:rPr>
        <w:t>Karveas sikkerhed og virkning hos børn i alderen 0 til 18 år er ikke fastlagt. De tilgængelige data er beskrevet i pkt. 4.8, 5.1 og 5.2, men der kan ikke gives nogen anbefalinger vedrørende dosering.</w:t>
      </w:r>
    </w:p>
    <w:p w14:paraId="643752D9" w14:textId="77777777" w:rsidR="001B06FB" w:rsidRDefault="001B06FB" w:rsidP="001B06FB">
      <w:pPr>
        <w:pStyle w:val="EMEABodyText"/>
        <w:rPr>
          <w:lang w:val="da-DK"/>
        </w:rPr>
      </w:pPr>
      <w:r>
        <w:rPr>
          <w:lang w:val="da-DK"/>
        </w:rPr>
        <w:t xml:space="preserve"> </w:t>
      </w:r>
    </w:p>
    <w:p w14:paraId="397243CC" w14:textId="77777777" w:rsidR="001B06FB" w:rsidRPr="00704576" w:rsidRDefault="001B06FB" w:rsidP="001B06FB">
      <w:pPr>
        <w:pStyle w:val="EMEABodyText"/>
        <w:rPr>
          <w:u w:val="single"/>
          <w:lang w:val="da-DK"/>
        </w:rPr>
      </w:pPr>
      <w:r w:rsidRPr="00704576">
        <w:rPr>
          <w:u w:val="single"/>
          <w:lang w:val="da-DK"/>
        </w:rPr>
        <w:t>Indgivelsesmåde</w:t>
      </w:r>
    </w:p>
    <w:p w14:paraId="6F9FB156" w14:textId="77777777" w:rsidR="001B06FB" w:rsidRDefault="001B06FB" w:rsidP="001B06FB">
      <w:pPr>
        <w:pStyle w:val="EMEABodyText"/>
        <w:rPr>
          <w:lang w:val="da-DK"/>
        </w:rPr>
      </w:pPr>
    </w:p>
    <w:p w14:paraId="5C633457" w14:textId="77777777" w:rsidR="001B06FB" w:rsidRDefault="001B06FB" w:rsidP="001B06FB">
      <w:pPr>
        <w:pStyle w:val="EMEABodyText"/>
        <w:rPr>
          <w:lang w:val="da-DK"/>
        </w:rPr>
      </w:pPr>
      <w:r>
        <w:rPr>
          <w:lang w:val="da-DK"/>
        </w:rPr>
        <w:t>Oral anvendelse.</w:t>
      </w:r>
    </w:p>
    <w:p w14:paraId="64DBD06F" w14:textId="77777777" w:rsidR="001B06FB" w:rsidRPr="00DF0AAF" w:rsidRDefault="001B06FB" w:rsidP="001B06FB">
      <w:pPr>
        <w:pStyle w:val="EMEABodyText"/>
        <w:rPr>
          <w:lang w:val="da-DK"/>
        </w:rPr>
      </w:pPr>
    </w:p>
    <w:p w14:paraId="5FD82291" w14:textId="77777777" w:rsidR="001B06FB" w:rsidRPr="00DF0AAF" w:rsidRDefault="001B06FB">
      <w:pPr>
        <w:pStyle w:val="EMEAHeading2"/>
        <w:rPr>
          <w:lang w:val="da-DK"/>
        </w:rPr>
      </w:pPr>
      <w:r w:rsidRPr="00DF0AAF">
        <w:rPr>
          <w:lang w:val="da-DK"/>
        </w:rPr>
        <w:t>4.3</w:t>
      </w:r>
      <w:r w:rsidRPr="00DF0AAF">
        <w:rPr>
          <w:lang w:val="da-DK"/>
        </w:rPr>
        <w:tab/>
        <w:t>Kontraindikationer</w:t>
      </w:r>
    </w:p>
    <w:p w14:paraId="01B2F244" w14:textId="77777777" w:rsidR="001B06FB" w:rsidRPr="00DF0AAF" w:rsidRDefault="001B06FB" w:rsidP="001B06FB">
      <w:pPr>
        <w:pStyle w:val="EMEAHeading2"/>
        <w:rPr>
          <w:lang w:val="da-DK"/>
        </w:rPr>
      </w:pPr>
    </w:p>
    <w:p w14:paraId="4904C929" w14:textId="77777777" w:rsidR="001B06FB" w:rsidRPr="00DF0AAF" w:rsidRDefault="001B06FB">
      <w:pPr>
        <w:pStyle w:val="EMEABodyText"/>
        <w:rPr>
          <w:lang w:val="da-DK"/>
        </w:rPr>
      </w:pPr>
      <w:r w:rsidRPr="00DF0AAF">
        <w:rPr>
          <w:lang w:val="da-DK"/>
        </w:rPr>
        <w:t xml:space="preserve">Overfølsomhed over for det aktive stof eller over for et eller flere af hjælpestofferne </w:t>
      </w:r>
      <w:r w:rsidR="008A08BF">
        <w:rPr>
          <w:lang w:val="da-DK"/>
        </w:rPr>
        <w:t>anført i pkt. 6.1</w:t>
      </w:r>
      <w:r w:rsidR="003F0205">
        <w:rPr>
          <w:lang w:val="da-DK"/>
        </w:rPr>
        <w:t>.</w:t>
      </w:r>
    </w:p>
    <w:p w14:paraId="57A5F50D" w14:textId="77777777" w:rsidR="001B06FB" w:rsidRDefault="001B06FB">
      <w:pPr>
        <w:pStyle w:val="EMEABodyText"/>
        <w:rPr>
          <w:lang w:val="da-DK"/>
        </w:rPr>
      </w:pPr>
      <w:r w:rsidRPr="00DF0AAF">
        <w:rPr>
          <w:lang w:val="da-DK"/>
        </w:rPr>
        <w:t>Graviditet i 2. og 3. trimester (se</w:t>
      </w:r>
      <w:r>
        <w:rPr>
          <w:lang w:val="da-DK"/>
        </w:rPr>
        <w:t xml:space="preserve"> </w:t>
      </w:r>
      <w:r w:rsidRPr="00DF0AAF">
        <w:rPr>
          <w:lang w:val="da-DK"/>
        </w:rPr>
        <w:t>pkt.</w:t>
      </w:r>
      <w:r>
        <w:rPr>
          <w:lang w:val="da-DK"/>
        </w:rPr>
        <w:t> </w:t>
      </w:r>
      <w:r w:rsidRPr="00DF0AAF">
        <w:rPr>
          <w:lang w:val="da-DK"/>
        </w:rPr>
        <w:t>4.4 og</w:t>
      </w:r>
      <w:r>
        <w:rPr>
          <w:lang w:val="da-DK"/>
        </w:rPr>
        <w:t> </w:t>
      </w:r>
      <w:r w:rsidRPr="00DF0AAF">
        <w:rPr>
          <w:lang w:val="da-DK"/>
        </w:rPr>
        <w:t>4.6).</w:t>
      </w:r>
    </w:p>
    <w:p w14:paraId="14B6C553" w14:textId="77777777" w:rsidR="008A08BF" w:rsidRPr="00DF0AAF" w:rsidRDefault="008A08BF">
      <w:pPr>
        <w:pStyle w:val="EMEABodyText"/>
        <w:rPr>
          <w:lang w:val="da-DK"/>
        </w:rPr>
      </w:pPr>
    </w:p>
    <w:p w14:paraId="42BCAD36" w14:textId="77777777" w:rsidR="00393557" w:rsidRPr="00DF0AAF" w:rsidRDefault="00393557" w:rsidP="00393557">
      <w:pPr>
        <w:pStyle w:val="EMEABodyText"/>
        <w:rPr>
          <w:lang w:val="da-DK"/>
        </w:rPr>
      </w:pPr>
      <w:r>
        <w:rPr>
          <w:lang w:val="da-DK"/>
        </w:rPr>
        <w:t>Samtidig behandling med Karvea og aliskiren-holdige lægemidler er kontraindiceret til patienter med diabetes mellitus eller nedsat nyrefunktion (glomerulær filtrationshastighed (GFR) &lt; 60 ml/min/1,73 m</w:t>
      </w:r>
      <w:r w:rsidRPr="00B74C63">
        <w:rPr>
          <w:vertAlign w:val="superscript"/>
          <w:lang w:val="da-DK"/>
        </w:rPr>
        <w:t>2</w:t>
      </w:r>
      <w:r>
        <w:rPr>
          <w:vertAlign w:val="superscript"/>
          <w:lang w:val="da-DK"/>
        </w:rPr>
        <w:t xml:space="preserve"> </w:t>
      </w:r>
      <w:r>
        <w:rPr>
          <w:lang w:val="da-DK"/>
        </w:rPr>
        <w:t>) (se pkt.4.5 og 5.1).</w:t>
      </w:r>
    </w:p>
    <w:p w14:paraId="5B4DC2F6" w14:textId="77777777" w:rsidR="008A08BF" w:rsidRPr="00DF0AAF" w:rsidRDefault="008A08BF" w:rsidP="008A08BF">
      <w:pPr>
        <w:pStyle w:val="EMEABodyText"/>
        <w:rPr>
          <w:lang w:val="da-DK"/>
        </w:rPr>
      </w:pPr>
    </w:p>
    <w:p w14:paraId="513D491C" w14:textId="77777777" w:rsidR="001B06FB" w:rsidRPr="00DF0AAF" w:rsidRDefault="001B06FB">
      <w:pPr>
        <w:pStyle w:val="EMEAHeading2"/>
        <w:rPr>
          <w:lang w:val="da-DK"/>
        </w:rPr>
      </w:pPr>
      <w:r w:rsidRPr="00DF0AAF">
        <w:rPr>
          <w:lang w:val="da-DK"/>
        </w:rPr>
        <w:t>4.4</w:t>
      </w:r>
      <w:r w:rsidRPr="00DF0AAF">
        <w:rPr>
          <w:lang w:val="da-DK"/>
        </w:rPr>
        <w:tab/>
        <w:t>Særlige advarsler og forsigtighedsregler vedrørende brugen</w:t>
      </w:r>
    </w:p>
    <w:p w14:paraId="372A86AC" w14:textId="77777777" w:rsidR="001B06FB" w:rsidRPr="00DF0AAF" w:rsidRDefault="001B06FB" w:rsidP="001B06FB">
      <w:pPr>
        <w:pStyle w:val="EMEAHeading2"/>
        <w:rPr>
          <w:lang w:val="da-DK"/>
        </w:rPr>
      </w:pPr>
    </w:p>
    <w:p w14:paraId="757D439B" w14:textId="77777777" w:rsidR="001B06FB" w:rsidRPr="00DF0AAF" w:rsidRDefault="001B06FB">
      <w:pPr>
        <w:pStyle w:val="EMEABodyText"/>
        <w:rPr>
          <w:lang w:val="da-DK"/>
        </w:rPr>
      </w:pPr>
      <w:r w:rsidRPr="00DF0AAF">
        <w:rPr>
          <w:u w:val="single"/>
          <w:lang w:val="da-DK"/>
        </w:rPr>
        <w:t>Nedsat intravaskulært volumen</w:t>
      </w:r>
      <w:r w:rsidRPr="00DF0AAF">
        <w:rPr>
          <w:b/>
          <w:lang w:val="da-DK"/>
        </w:rPr>
        <w:t>:</w:t>
      </w:r>
      <w:r w:rsidRPr="00DF0AAF">
        <w:rPr>
          <w:lang w:val="da-DK"/>
        </w:rPr>
        <w:t xml:space="preserve"> Specielt efter første dosis kan der forekomme symptomatisk hypotension hos patienter, med hypovolæmi og/eller hyponatriæmi forårsaget af kraftig diuretisk behandling, nedsat saltindtaggennem kosten, diarré eller opkastning. Sådanne tilstande skal korrigeres før administration af </w:t>
      </w:r>
      <w:r>
        <w:rPr>
          <w:lang w:val="da-DK"/>
        </w:rPr>
        <w:t>Karvea</w:t>
      </w:r>
      <w:r w:rsidRPr="00DF0AAF">
        <w:rPr>
          <w:lang w:val="da-DK"/>
        </w:rPr>
        <w:t>.</w:t>
      </w:r>
    </w:p>
    <w:p w14:paraId="61978A51" w14:textId="77777777" w:rsidR="001B06FB" w:rsidRPr="00DF0AAF" w:rsidRDefault="001B06FB">
      <w:pPr>
        <w:pStyle w:val="EMEABodyText"/>
        <w:rPr>
          <w:lang w:val="da-DK"/>
        </w:rPr>
      </w:pPr>
    </w:p>
    <w:p w14:paraId="0DA22CC1" w14:textId="77777777" w:rsidR="001B06FB" w:rsidRPr="00DF0AAF" w:rsidRDefault="001B06FB">
      <w:pPr>
        <w:pStyle w:val="EMEABodyText"/>
        <w:rPr>
          <w:lang w:val="da-DK"/>
        </w:rPr>
      </w:pPr>
      <w:r w:rsidRPr="00DF0AAF">
        <w:rPr>
          <w:u w:val="single"/>
          <w:lang w:val="da-DK"/>
        </w:rPr>
        <w:t>Renovaskulær hypertension</w:t>
      </w:r>
      <w:r w:rsidRPr="00DF0AAF">
        <w:rPr>
          <w:b/>
          <w:lang w:val="da-DK"/>
        </w:rPr>
        <w:t>:</w:t>
      </w:r>
      <w:r w:rsidRPr="00DF0AAF">
        <w:rPr>
          <w:lang w:val="da-DK"/>
        </w:rPr>
        <w:t xml:space="preserve"> Der er øget risiko for alvorlig hypotension og nyreinsufficiens, hvis patienter med bilateral nyrearteriestenose eller stenose af arterien til deres eneste fungerende nyre behandles med lægemidler der påvirker renin-angiotensin-aldosteronsystemet. Selvom dette ikke er dokumenteret for </w:t>
      </w:r>
      <w:r>
        <w:rPr>
          <w:lang w:val="da-DK"/>
        </w:rPr>
        <w:t>Karvea</w:t>
      </w:r>
      <w:r w:rsidRPr="00DF0AAF">
        <w:rPr>
          <w:lang w:val="da-DK"/>
        </w:rPr>
        <w:t>, kan der forventes en lignende effekt med angiotensin-II-receptorantagonister.</w:t>
      </w:r>
    </w:p>
    <w:p w14:paraId="219BAE19" w14:textId="77777777" w:rsidR="001B06FB" w:rsidRPr="00DF0AAF" w:rsidRDefault="001B06FB">
      <w:pPr>
        <w:pStyle w:val="EMEABodyText"/>
        <w:rPr>
          <w:b/>
          <w:i/>
          <w:lang w:val="da-DK"/>
        </w:rPr>
      </w:pPr>
    </w:p>
    <w:p w14:paraId="6C72C195" w14:textId="77777777" w:rsidR="001B06FB" w:rsidRPr="00DF0AAF" w:rsidRDefault="001B06FB">
      <w:pPr>
        <w:pStyle w:val="EMEABodyText"/>
        <w:rPr>
          <w:lang w:val="da-DK"/>
        </w:rPr>
      </w:pPr>
      <w:r w:rsidRPr="00DF0AAF">
        <w:rPr>
          <w:u w:val="single"/>
          <w:lang w:val="da-DK"/>
        </w:rPr>
        <w:t>Nyrefunktionsnedsættelse og nyretransplantation</w:t>
      </w:r>
      <w:r w:rsidRPr="00DF0AAF">
        <w:rPr>
          <w:b/>
          <w:lang w:val="da-DK"/>
        </w:rPr>
        <w:t>:</w:t>
      </w:r>
      <w:r w:rsidRPr="00DF0AAF">
        <w:rPr>
          <w:lang w:val="da-DK"/>
        </w:rPr>
        <w:t xml:space="preserve"> Der anbefales periodisk kontrol af serum-kalium- og serum-kreatinin, hvis </w:t>
      </w:r>
      <w:r>
        <w:rPr>
          <w:lang w:val="da-DK"/>
        </w:rPr>
        <w:t>Karvea</w:t>
      </w:r>
      <w:r w:rsidRPr="00DF0AAF">
        <w:rPr>
          <w:lang w:val="da-DK"/>
        </w:rPr>
        <w:t xml:space="preserve"> anvendes til patienter med nedsat nyrefunktion. Der foreligger ingen erfaring vedrørende administration af </w:t>
      </w:r>
      <w:r>
        <w:rPr>
          <w:lang w:val="da-DK"/>
        </w:rPr>
        <w:t>Karvea</w:t>
      </w:r>
      <w:r w:rsidRPr="00DF0AAF">
        <w:rPr>
          <w:lang w:val="da-DK"/>
        </w:rPr>
        <w:t xml:space="preserve"> til nyligt nyretransplanterede patienter.</w:t>
      </w:r>
    </w:p>
    <w:p w14:paraId="09795C6E" w14:textId="77777777" w:rsidR="001B06FB" w:rsidRPr="00DF0AAF" w:rsidRDefault="001B06FB">
      <w:pPr>
        <w:pStyle w:val="EMEABodyText"/>
        <w:rPr>
          <w:b/>
          <w:i/>
          <w:lang w:val="da-DK"/>
        </w:rPr>
      </w:pPr>
    </w:p>
    <w:p w14:paraId="0FDB9FA3" w14:textId="77777777" w:rsidR="001B06FB" w:rsidRDefault="001B06FB">
      <w:pPr>
        <w:pStyle w:val="EMEABodyText"/>
        <w:rPr>
          <w:lang w:val="da-DK"/>
        </w:rPr>
      </w:pPr>
      <w:r w:rsidRPr="00DF0AAF">
        <w:rPr>
          <w:u w:val="single"/>
          <w:lang w:val="da-DK"/>
        </w:rPr>
        <w:t xml:space="preserve">Hypertensive patienter med </w:t>
      </w:r>
      <w:r>
        <w:rPr>
          <w:u w:val="single"/>
          <w:lang w:val="da-DK"/>
        </w:rPr>
        <w:t>type 2-diabetes</w:t>
      </w:r>
      <w:r w:rsidRPr="00DF0AAF">
        <w:rPr>
          <w:u w:val="single"/>
          <w:lang w:val="da-DK"/>
        </w:rPr>
        <w:t xml:space="preserve"> og nefropati</w:t>
      </w:r>
      <w:r w:rsidRPr="00DF0AAF">
        <w:rPr>
          <w:b/>
          <w:lang w:val="da-DK"/>
        </w:rPr>
        <w:t>:</w:t>
      </w:r>
      <w:r w:rsidRPr="00DF0AAF">
        <w:rPr>
          <w:lang w:val="da-DK"/>
        </w:rPr>
        <w:t xml:space="preserve"> I en undersøgelse med patienter med fremskreden nyresygdom var effekten af irbesartan på nyrer og kardiovaskulære hændelser ikke den sammei alle sub-grupper. Specielt hos kvinder og patienter, der ikke var af europæisk afstamning, sås der en mindre effekt (se pkt. 5.1).</w:t>
      </w:r>
    </w:p>
    <w:p w14:paraId="7787E21D" w14:textId="77777777" w:rsidR="008A08BF" w:rsidRPr="00DF0AAF" w:rsidRDefault="008A08BF">
      <w:pPr>
        <w:pStyle w:val="EMEABodyText"/>
        <w:rPr>
          <w:i/>
          <w:lang w:val="da-DK"/>
        </w:rPr>
      </w:pPr>
    </w:p>
    <w:p w14:paraId="32FA71B1" w14:textId="77777777" w:rsidR="00393557" w:rsidRDefault="008A08BF" w:rsidP="00393557">
      <w:pPr>
        <w:pStyle w:val="EMEABodyText"/>
        <w:rPr>
          <w:b/>
          <w:i/>
          <w:lang w:val="da-DK"/>
        </w:rPr>
      </w:pPr>
      <w:r w:rsidRPr="00BA7494">
        <w:rPr>
          <w:rStyle w:val="hps"/>
          <w:u w:val="single"/>
          <w:lang w:val="da-DK"/>
        </w:rPr>
        <w:t>Dobbelt hæmning af</w:t>
      </w:r>
      <w:r w:rsidRPr="00BA7494">
        <w:rPr>
          <w:u w:val="single"/>
          <w:lang w:val="da-DK"/>
        </w:rPr>
        <w:t xml:space="preserve"> </w:t>
      </w:r>
      <w:r w:rsidRPr="00BA7494">
        <w:rPr>
          <w:rStyle w:val="hps"/>
          <w:u w:val="single"/>
          <w:lang w:val="da-DK"/>
        </w:rPr>
        <w:t>renin</w:t>
      </w:r>
      <w:r w:rsidRPr="00BA7494">
        <w:rPr>
          <w:u w:val="single"/>
          <w:lang w:val="da-DK"/>
        </w:rPr>
        <w:t xml:space="preserve">-angiotensin-aldosteron-systemet </w:t>
      </w:r>
      <w:r w:rsidRPr="00BA7494">
        <w:rPr>
          <w:rStyle w:val="hps"/>
          <w:u w:val="single"/>
          <w:lang w:val="da-DK"/>
        </w:rPr>
        <w:t>(</w:t>
      </w:r>
      <w:r w:rsidRPr="00BA7494">
        <w:rPr>
          <w:u w:val="single"/>
          <w:lang w:val="da-DK"/>
        </w:rPr>
        <w:t>RAAS):</w:t>
      </w:r>
      <w:r w:rsidRPr="00FE4CDA">
        <w:rPr>
          <w:color w:val="333333"/>
          <w:u w:val="single"/>
          <w:lang w:val="da-DK"/>
        </w:rPr>
        <w:t xml:space="preserve"> </w:t>
      </w:r>
      <w:r w:rsidR="00393557">
        <w:rPr>
          <w:color w:val="333333"/>
          <w:lang w:val="da-DK"/>
        </w:rPr>
        <w:t xml:space="preserve">Der er evidens for, at samtidig brug af ACE-hæmmere, </w:t>
      </w:r>
      <w:r w:rsidR="00393557" w:rsidRPr="00DF0AAF">
        <w:rPr>
          <w:lang w:val="da-DK"/>
        </w:rPr>
        <w:t>angiotensin</w:t>
      </w:r>
      <w:r w:rsidR="00393557">
        <w:rPr>
          <w:lang w:val="da-DK"/>
        </w:rPr>
        <w:t>-</w:t>
      </w:r>
      <w:r w:rsidR="00393557" w:rsidRPr="00DF0AAF">
        <w:rPr>
          <w:lang w:val="da-DK"/>
        </w:rPr>
        <w:t>II-receptor</w:t>
      </w:r>
      <w:r w:rsidR="00393557">
        <w:rPr>
          <w:lang w:val="da-DK"/>
        </w:rPr>
        <w:t>blokkere eller aliskiren øger risikoen for hypotension, hyperkaliæmi og nedsætter nyrefunktionen (inklusive akut nyresvigt).</w:t>
      </w:r>
      <w:r w:rsidR="00393557">
        <w:rPr>
          <w:color w:val="333333"/>
          <w:lang w:val="da-DK"/>
        </w:rPr>
        <w:t xml:space="preserve"> Dobbelt hæmning af RAAS ved  kombination af ACE-hæmmere, </w:t>
      </w:r>
      <w:r w:rsidR="00393557" w:rsidRPr="00DF0AAF">
        <w:rPr>
          <w:lang w:val="da-DK"/>
        </w:rPr>
        <w:t>angiotensin</w:t>
      </w:r>
      <w:r w:rsidR="00393557">
        <w:rPr>
          <w:lang w:val="da-DK"/>
        </w:rPr>
        <w:t>-</w:t>
      </w:r>
      <w:r w:rsidR="00393557" w:rsidRPr="00DF0AAF">
        <w:rPr>
          <w:lang w:val="da-DK"/>
        </w:rPr>
        <w:t>II-receptor</w:t>
      </w:r>
      <w:r w:rsidR="00393557">
        <w:rPr>
          <w:lang w:val="da-DK"/>
        </w:rPr>
        <w:t>blokkere eller aliskiren</w:t>
      </w:r>
      <w:r w:rsidR="00393557">
        <w:rPr>
          <w:color w:val="333333"/>
          <w:lang w:val="da-DK"/>
        </w:rPr>
        <w:t xml:space="preserve"> </w:t>
      </w:r>
      <w:r w:rsidR="00393557">
        <w:rPr>
          <w:rStyle w:val="shorttext"/>
          <w:color w:val="333333"/>
          <w:lang w:val="da-DK"/>
        </w:rPr>
        <w:t xml:space="preserve">anbefales derfor ikke </w:t>
      </w:r>
      <w:r w:rsidR="00393557">
        <w:rPr>
          <w:rStyle w:val="shorttext"/>
          <w:color w:val="333333"/>
          <w:lang w:val="da-DK"/>
        </w:rPr>
        <w:lastRenderedPageBreak/>
        <w:t>(se pkt. 4.5 og 5.1)</w:t>
      </w:r>
      <w:r w:rsidR="00393557">
        <w:rPr>
          <w:rStyle w:val="hps"/>
          <w:color w:val="333333"/>
          <w:lang w:val="da-DK"/>
        </w:rPr>
        <w:t xml:space="preserve">. Hvis behandling med dobbelt hæmning anses for absolut nødvendig, bør det kun udføres under overvågning af specialister og være underlagt hyppig tæt overvågning af nyrefunktionen, elektrolytter og blodtryk. ACE-hæmmere og </w:t>
      </w:r>
      <w:r w:rsidR="00393557" w:rsidRPr="00DF0AAF">
        <w:rPr>
          <w:lang w:val="da-DK"/>
        </w:rPr>
        <w:t>angiotensin</w:t>
      </w:r>
      <w:r w:rsidR="00393557">
        <w:rPr>
          <w:lang w:val="da-DK"/>
        </w:rPr>
        <w:t>-</w:t>
      </w:r>
      <w:r w:rsidR="00393557" w:rsidRPr="00DF0AAF">
        <w:rPr>
          <w:lang w:val="da-DK"/>
        </w:rPr>
        <w:t>II-receptor</w:t>
      </w:r>
      <w:r w:rsidR="00393557">
        <w:rPr>
          <w:lang w:val="da-DK"/>
        </w:rPr>
        <w:t>blokkere bør ikke amvendes samtidig hos patienter med diabetisk nefropati.</w:t>
      </w:r>
      <w:r w:rsidR="00393557">
        <w:rPr>
          <w:rStyle w:val="hps"/>
          <w:color w:val="333333"/>
          <w:lang w:val="da-DK"/>
        </w:rPr>
        <w:t xml:space="preserve"> </w:t>
      </w:r>
    </w:p>
    <w:p w14:paraId="4CE85038" w14:textId="77777777" w:rsidR="001B06FB" w:rsidRPr="00DF0AAF" w:rsidRDefault="001B06FB">
      <w:pPr>
        <w:pStyle w:val="EMEABodyText"/>
        <w:rPr>
          <w:b/>
          <w:i/>
          <w:lang w:val="da-DK"/>
        </w:rPr>
      </w:pPr>
    </w:p>
    <w:p w14:paraId="075A41AC" w14:textId="77777777" w:rsidR="001B06FB" w:rsidRDefault="001B06FB">
      <w:pPr>
        <w:pStyle w:val="EMEABodyText"/>
        <w:rPr>
          <w:lang w:val="da-DK"/>
        </w:rPr>
      </w:pPr>
      <w:r w:rsidRPr="00DF0AAF">
        <w:rPr>
          <w:u w:val="single"/>
          <w:lang w:val="da-DK"/>
        </w:rPr>
        <w:t>Hyperkaliæmi</w:t>
      </w:r>
      <w:r w:rsidRPr="00DF0AAF">
        <w:rPr>
          <w:b/>
          <w:lang w:val="da-DK"/>
        </w:rPr>
        <w:t>:</w:t>
      </w:r>
      <w:r w:rsidRPr="00DF0AAF">
        <w:rPr>
          <w:lang w:val="da-DK"/>
        </w:rPr>
        <w:t xml:space="preserve"> Som med andre lægemidler, der påvirker renin-angiotensin-aldosteron systemet, kan der opstå hyperkaliæmi under behandling med </w:t>
      </w:r>
      <w:r>
        <w:rPr>
          <w:lang w:val="da-DK"/>
        </w:rPr>
        <w:t>Karvea</w:t>
      </w:r>
      <w:r w:rsidRPr="00DF0AAF">
        <w:rPr>
          <w:lang w:val="da-DK"/>
        </w:rPr>
        <w:t>, specielt i tilfælde af nyrefunktions</w:t>
      </w:r>
      <w:r w:rsidRPr="00DF0AAF">
        <w:rPr>
          <w:lang w:val="da-DK"/>
        </w:rPr>
        <w:softHyphen/>
        <w:t>nedsættelse, klinisk proteinuri på grund af diabetisk nyresygdom, og/eller hjertefejl. Der anbefales tæt kontrol af serum-kalium hos patienter, der tilhører en risikogruppe (se pkt. 4.5).</w:t>
      </w:r>
    </w:p>
    <w:p w14:paraId="2C962858" w14:textId="77777777" w:rsidR="004755BD" w:rsidRDefault="004755BD">
      <w:pPr>
        <w:pStyle w:val="EMEABodyText"/>
        <w:rPr>
          <w:lang w:val="da-DK"/>
        </w:rPr>
      </w:pPr>
    </w:p>
    <w:p w14:paraId="17968F0A" w14:textId="77777777" w:rsidR="004755BD" w:rsidRPr="00617ED1" w:rsidRDefault="004755BD">
      <w:pPr>
        <w:pStyle w:val="EMEABodyText"/>
        <w:rPr>
          <w:u w:val="single"/>
          <w:lang w:val="da-DK"/>
        </w:rPr>
      </w:pPr>
      <w:bookmarkStart w:id="0" w:name="_Hlk61010196"/>
      <w:r w:rsidRPr="0044049F">
        <w:rPr>
          <w:u w:val="single"/>
          <w:lang w:val="da-DK"/>
        </w:rPr>
        <w:t>Hypoglykæmi</w:t>
      </w:r>
      <w:r w:rsidRPr="0044049F">
        <w:rPr>
          <w:lang w:val="da-DK"/>
        </w:rPr>
        <w:t xml:space="preserve">: </w:t>
      </w:r>
      <w:r>
        <w:rPr>
          <w:lang w:val="da-DK"/>
        </w:rPr>
        <w:t>Karvea</w:t>
      </w:r>
      <w:r w:rsidRPr="0044049F">
        <w:rPr>
          <w:lang w:val="da-DK"/>
        </w:rPr>
        <w:t xml:space="preserve"> kan </w:t>
      </w:r>
      <w:r>
        <w:rPr>
          <w:lang w:val="da-DK"/>
        </w:rPr>
        <w:t>medføre</w:t>
      </w:r>
      <w:r w:rsidRPr="0044049F">
        <w:rPr>
          <w:lang w:val="da-DK"/>
        </w:rPr>
        <w:t xml:space="preserve"> hypoglykæmi, især </w:t>
      </w:r>
      <w:r>
        <w:rPr>
          <w:lang w:val="da-DK"/>
        </w:rPr>
        <w:t>hos</w:t>
      </w:r>
      <w:r w:rsidRPr="0044049F">
        <w:rPr>
          <w:lang w:val="da-DK"/>
        </w:rPr>
        <w:t xml:space="preserve"> patienter med diabetes. Passende </w:t>
      </w:r>
      <w:r>
        <w:rPr>
          <w:lang w:val="da-DK"/>
        </w:rPr>
        <w:t>monitorering af b</w:t>
      </w:r>
      <w:r w:rsidRPr="0044049F">
        <w:rPr>
          <w:lang w:val="da-DK"/>
        </w:rPr>
        <w:t>lod</w:t>
      </w:r>
      <w:r>
        <w:rPr>
          <w:lang w:val="da-DK"/>
        </w:rPr>
        <w:t>sukkeret</w:t>
      </w:r>
      <w:r w:rsidRPr="0044049F">
        <w:rPr>
          <w:lang w:val="da-DK"/>
        </w:rPr>
        <w:t xml:space="preserve"> skal overvejes for patienter i behandling med insulin eller antidiabeti</w:t>
      </w:r>
      <w:r>
        <w:rPr>
          <w:lang w:val="da-DK"/>
        </w:rPr>
        <w:t>k</w:t>
      </w:r>
      <w:r w:rsidRPr="0044049F">
        <w:rPr>
          <w:lang w:val="da-DK"/>
        </w:rPr>
        <w:t>a; ved indikation kan dosisjustering af insulin eller antidiabetika være nødvendig (se pkt 4.5).</w:t>
      </w:r>
      <w:bookmarkEnd w:id="0"/>
    </w:p>
    <w:p w14:paraId="05FA28A9" w14:textId="77777777" w:rsidR="001B06FB" w:rsidRPr="00DF0AAF" w:rsidRDefault="001B06FB">
      <w:pPr>
        <w:pStyle w:val="EMEABodyText"/>
        <w:rPr>
          <w:b/>
          <w:i/>
          <w:lang w:val="da-DK"/>
        </w:rPr>
      </w:pPr>
    </w:p>
    <w:p w14:paraId="68F68D72" w14:textId="77777777" w:rsidR="001B06FB" w:rsidRPr="00DF0AAF" w:rsidRDefault="001B06FB">
      <w:pPr>
        <w:pStyle w:val="EMEABodyText"/>
        <w:rPr>
          <w:lang w:val="da-DK"/>
        </w:rPr>
      </w:pPr>
      <w:r w:rsidRPr="00DF0AAF">
        <w:rPr>
          <w:u w:val="single"/>
          <w:lang w:val="da-DK"/>
        </w:rPr>
        <w:t>Lithium</w:t>
      </w:r>
      <w:r w:rsidRPr="00DF0AAF">
        <w:rPr>
          <w:b/>
          <w:lang w:val="da-DK"/>
        </w:rPr>
        <w:t>:</w:t>
      </w:r>
      <w:r w:rsidRPr="00DF0AAF">
        <w:rPr>
          <w:lang w:val="da-DK"/>
        </w:rPr>
        <w:t xml:space="preserve"> Kombination af lithium og </w:t>
      </w:r>
      <w:r>
        <w:rPr>
          <w:lang w:val="da-DK"/>
        </w:rPr>
        <w:t>Karvea</w:t>
      </w:r>
      <w:r w:rsidRPr="00DF0AAF">
        <w:rPr>
          <w:lang w:val="da-DK"/>
        </w:rPr>
        <w:t xml:space="preserve"> frarådes (se pkt. 4.5).</w:t>
      </w:r>
    </w:p>
    <w:p w14:paraId="559D3524" w14:textId="77777777" w:rsidR="001B06FB" w:rsidRPr="00DF0AAF" w:rsidRDefault="001B06FB">
      <w:pPr>
        <w:pStyle w:val="EMEABodyText"/>
        <w:rPr>
          <w:b/>
          <w:i/>
          <w:lang w:val="da-DK"/>
        </w:rPr>
      </w:pPr>
    </w:p>
    <w:p w14:paraId="0B0C810B" w14:textId="77777777" w:rsidR="001B06FB" w:rsidRPr="00DF0AAF" w:rsidRDefault="001B06FB">
      <w:pPr>
        <w:pStyle w:val="EMEABodyText"/>
        <w:rPr>
          <w:lang w:val="da-DK"/>
        </w:rPr>
      </w:pPr>
      <w:r w:rsidRPr="00DF0AAF">
        <w:rPr>
          <w:u w:val="single"/>
          <w:lang w:val="da-DK"/>
        </w:rPr>
        <w:t>Aorta- og mitralklapstenose, obstruktiv hypertrofisk kardiomyopati</w:t>
      </w:r>
      <w:r w:rsidRPr="00DF0AAF">
        <w:rPr>
          <w:b/>
          <w:lang w:val="da-DK"/>
        </w:rPr>
        <w:t>:</w:t>
      </w:r>
      <w:r w:rsidRPr="00DF0AAF">
        <w:rPr>
          <w:lang w:val="da-DK"/>
        </w:rPr>
        <w:t xml:space="preserve"> Som ved behandling med andre vasodilatorer, skal der udvises ekstra forsigtighed hos patienter, der lider af aorta- eller mitralstenose eller obstruktiv hypertrofisk kardiomyopati.</w:t>
      </w:r>
    </w:p>
    <w:p w14:paraId="79BF4A1A" w14:textId="77777777" w:rsidR="001B06FB" w:rsidRPr="00DF0AAF" w:rsidRDefault="001B06FB">
      <w:pPr>
        <w:pStyle w:val="EMEABodyText"/>
        <w:rPr>
          <w:b/>
          <w:i/>
          <w:lang w:val="da-DK"/>
        </w:rPr>
      </w:pPr>
    </w:p>
    <w:p w14:paraId="3A8AAFBF" w14:textId="77777777" w:rsidR="001B06FB" w:rsidRPr="00DF0AAF" w:rsidRDefault="001B06FB">
      <w:pPr>
        <w:pStyle w:val="EMEABodyText"/>
        <w:rPr>
          <w:i/>
          <w:lang w:val="da-DK"/>
        </w:rPr>
      </w:pPr>
      <w:r w:rsidRPr="00DF0AAF">
        <w:rPr>
          <w:u w:val="single"/>
          <w:lang w:val="da-DK"/>
        </w:rPr>
        <w:t>Primær aldosteronisme</w:t>
      </w:r>
      <w:r w:rsidRPr="00DF0AAF">
        <w:rPr>
          <w:b/>
          <w:lang w:val="da-DK"/>
        </w:rPr>
        <w:t>:</w:t>
      </w:r>
      <w:r w:rsidRPr="00DF0AAF">
        <w:rPr>
          <w:lang w:val="da-DK"/>
        </w:rPr>
        <w:t xml:space="preserve"> Patienter med primær aldosteronisme responderer generelt ikke på antihypertensive lægemidler, der virker gennem hæmning af </w:t>
      </w:r>
      <w:r>
        <w:rPr>
          <w:lang w:val="da-DK"/>
        </w:rPr>
        <w:t>renin-angiotensinsystem</w:t>
      </w:r>
      <w:r w:rsidRPr="00DF0AAF">
        <w:rPr>
          <w:lang w:val="da-DK"/>
        </w:rPr>
        <w:t xml:space="preserve">et. Derfor frarådes brug af </w:t>
      </w:r>
      <w:r>
        <w:rPr>
          <w:lang w:val="da-DK"/>
        </w:rPr>
        <w:t>Karvea</w:t>
      </w:r>
      <w:r w:rsidRPr="00DF0AAF">
        <w:rPr>
          <w:lang w:val="da-DK"/>
        </w:rPr>
        <w:t>.</w:t>
      </w:r>
    </w:p>
    <w:p w14:paraId="7585063B" w14:textId="77777777" w:rsidR="001B06FB" w:rsidRPr="00DF0AAF" w:rsidRDefault="001B06FB">
      <w:pPr>
        <w:pStyle w:val="EMEABodyText"/>
        <w:rPr>
          <w:b/>
          <w:i/>
          <w:lang w:val="da-DK"/>
        </w:rPr>
      </w:pPr>
    </w:p>
    <w:p w14:paraId="0B4CE917" w14:textId="77777777" w:rsidR="001B06FB" w:rsidRDefault="001B06FB">
      <w:pPr>
        <w:pStyle w:val="EMEABodyText"/>
        <w:rPr>
          <w:lang w:val="da-DK"/>
        </w:rPr>
      </w:pPr>
      <w:r w:rsidRPr="00DF0AAF">
        <w:rPr>
          <w:u w:val="single"/>
          <w:lang w:val="da-DK"/>
        </w:rPr>
        <w:t>Generelt</w:t>
      </w:r>
      <w:r w:rsidRPr="00DF0AAF">
        <w:rPr>
          <w:b/>
          <w:lang w:val="da-DK"/>
        </w:rPr>
        <w:t>:</w:t>
      </w:r>
      <w:r w:rsidRPr="00DF0AAF">
        <w:rPr>
          <w:lang w:val="da-DK"/>
        </w:rPr>
        <w:t xml:space="preserve"> Hos patienter, hvis vaskulære tonus og nyrefunktion hovedsageligt afhænger af renin-angiotensin-aldosteronsystemets aktivitet, (fx patienter med alvorlig hjerteinsufficiens eller underliggende nyresygdom, inklusive nyre</w:t>
      </w:r>
      <w:r w:rsidRPr="00DF0AAF">
        <w:rPr>
          <w:lang w:val="da-DK"/>
        </w:rPr>
        <w:softHyphen/>
        <w:t>arterie</w:t>
      </w:r>
      <w:r w:rsidRPr="00DF0AAF">
        <w:rPr>
          <w:lang w:val="da-DK"/>
        </w:rPr>
        <w:softHyphen/>
        <w:t>stenose), er behandling med angiotensin-konverterende enzymhæmmere eller angiotensin-II receptorantagonister, der påvirker dette system, blevet forbundet med akut hypotension, azotæmi, oliguri og i sjældne tilfælde med akut nyresvigt</w:t>
      </w:r>
      <w:r w:rsidR="008A08BF">
        <w:rPr>
          <w:lang w:val="da-DK"/>
        </w:rPr>
        <w:t xml:space="preserve"> (se pkt. 4.5)</w:t>
      </w:r>
      <w:r w:rsidRPr="00DF0AAF">
        <w:rPr>
          <w:lang w:val="da-DK"/>
        </w:rPr>
        <w:t>. Ved behandling med et antihypertensivt stof kan en voldsom sænkning af blodtrykket hos patienter med iskæmisk kardiopati eller iskæmisk kardiovaskulær sygdom medføre myoka</w:t>
      </w:r>
      <w:r>
        <w:rPr>
          <w:lang w:val="da-DK"/>
        </w:rPr>
        <w:t>rdieinfarkt eller slagtilfælde.</w:t>
      </w:r>
    </w:p>
    <w:p w14:paraId="2096E150" w14:textId="77777777" w:rsidR="00587402" w:rsidRPr="00DF0AAF" w:rsidRDefault="00587402">
      <w:pPr>
        <w:pStyle w:val="EMEABodyText"/>
        <w:rPr>
          <w:lang w:val="da-DK"/>
        </w:rPr>
      </w:pPr>
    </w:p>
    <w:p w14:paraId="574E7840" w14:textId="77777777" w:rsidR="001B06FB" w:rsidRPr="00DF0AAF" w:rsidRDefault="001B06FB">
      <w:pPr>
        <w:pStyle w:val="EMEABodyText"/>
        <w:rPr>
          <w:lang w:val="da-DK"/>
        </w:rPr>
      </w:pPr>
      <w:r w:rsidRPr="00DF0AAF">
        <w:rPr>
          <w:lang w:val="da-DK"/>
        </w:rPr>
        <w:t>Som det også er observeret for angiotensin-konverterende enzymhæmmere er irbesartan og de andre angiotensin antagonister mindre effektive til at nedsætte blodtrykket hos sorte patienter end hos hvide, muligvis fordi reninniveauet ofte er lavere hos den sorte hypertensive befolkning (se pkt. 5.1).</w:t>
      </w:r>
    </w:p>
    <w:p w14:paraId="7868264F" w14:textId="77777777" w:rsidR="001B06FB" w:rsidRPr="00DF0AAF" w:rsidRDefault="001B06FB">
      <w:pPr>
        <w:pStyle w:val="EMEABodyText"/>
        <w:rPr>
          <w:lang w:val="da-DK"/>
        </w:rPr>
      </w:pPr>
    </w:p>
    <w:p w14:paraId="4E929697" w14:textId="77777777" w:rsidR="001B06FB" w:rsidRPr="00DF0AAF" w:rsidRDefault="001B06FB" w:rsidP="001B06FB">
      <w:pPr>
        <w:pStyle w:val="EMEABodyText"/>
        <w:rPr>
          <w:szCs w:val="22"/>
          <w:lang w:val="da-DK"/>
        </w:rPr>
      </w:pPr>
      <w:r w:rsidRPr="00DF0AAF">
        <w:rPr>
          <w:u w:val="single"/>
          <w:lang w:val="da-DK"/>
        </w:rPr>
        <w:t>Graviditet:</w:t>
      </w:r>
      <w:r w:rsidRPr="00DF0AAF">
        <w:rPr>
          <w:lang w:val="da-DK"/>
        </w:rPr>
        <w:t xml:space="preserve"> </w:t>
      </w:r>
      <w:r>
        <w:rPr>
          <w:lang w:val="da-DK"/>
        </w:rPr>
        <w:t>B</w:t>
      </w:r>
      <w:r w:rsidRPr="00DF0AAF">
        <w:rPr>
          <w:lang w:val="da-DK"/>
        </w:rPr>
        <w:t xml:space="preserve">ehandling med </w:t>
      </w:r>
      <w:r>
        <w:rPr>
          <w:lang w:val="da-DK"/>
        </w:rPr>
        <w:t>A</w:t>
      </w:r>
      <w:r w:rsidRPr="00DF0AAF">
        <w:rPr>
          <w:lang w:val="da-DK"/>
        </w:rPr>
        <w:t>ngiotensin II-</w:t>
      </w:r>
      <w:r>
        <w:rPr>
          <w:lang w:val="da-DK"/>
        </w:rPr>
        <w:t>R</w:t>
      </w:r>
      <w:r w:rsidRPr="00DF0AAF">
        <w:rPr>
          <w:lang w:val="da-DK"/>
        </w:rPr>
        <w:t>eceptor-</w:t>
      </w:r>
      <w:r>
        <w:rPr>
          <w:lang w:val="da-DK"/>
        </w:rPr>
        <w:t>A</w:t>
      </w:r>
      <w:r w:rsidRPr="00DF0AAF">
        <w:rPr>
          <w:lang w:val="da-DK"/>
        </w:rPr>
        <w:t xml:space="preserve">ntagonister </w:t>
      </w:r>
      <w:r>
        <w:rPr>
          <w:lang w:val="da-DK"/>
        </w:rPr>
        <w:t xml:space="preserve">(AIIRAer) </w:t>
      </w:r>
      <w:r w:rsidRPr="00DF0AAF">
        <w:rPr>
          <w:lang w:val="da-DK"/>
        </w:rPr>
        <w:t>bør ikke påbegyndes under graviditet. P</w:t>
      </w:r>
      <w:r w:rsidRPr="00DF0AAF">
        <w:rPr>
          <w:szCs w:val="22"/>
          <w:lang w:val="da-DK"/>
        </w:rPr>
        <w:t xml:space="preserve">atienter, der planlægger at blive gravide, bør ændre til anden </w:t>
      </w:r>
      <w:r>
        <w:rPr>
          <w:szCs w:val="22"/>
          <w:lang w:val="da-DK"/>
        </w:rPr>
        <w:t xml:space="preserve">antihypertensiv </w:t>
      </w:r>
      <w:r w:rsidRPr="00DF0AAF">
        <w:rPr>
          <w:szCs w:val="22"/>
          <w:lang w:val="da-DK"/>
        </w:rPr>
        <w:t>behandling hvor sikkerhedsprofilen for anvendelse under graviditet er veletableret, m</w:t>
      </w:r>
      <w:r w:rsidRPr="00DF0AAF">
        <w:rPr>
          <w:lang w:val="da-DK"/>
        </w:rPr>
        <w:t xml:space="preserve">edmindre fortsat behandling med </w:t>
      </w:r>
      <w:r>
        <w:rPr>
          <w:lang w:val="da-DK"/>
        </w:rPr>
        <w:t>A</w:t>
      </w:r>
      <w:r w:rsidRPr="00DF0AAF">
        <w:rPr>
          <w:lang w:val="da-DK"/>
        </w:rPr>
        <w:t>II</w:t>
      </w:r>
      <w:r>
        <w:rPr>
          <w:lang w:val="da-DK"/>
        </w:rPr>
        <w:t>RA</w:t>
      </w:r>
      <w:r w:rsidRPr="00DF0AAF">
        <w:rPr>
          <w:szCs w:val="22"/>
          <w:lang w:val="da-DK"/>
        </w:rPr>
        <w:t xml:space="preserve"> skønnes nødvendig. Ved konstateret graviditet, bør behandling med </w:t>
      </w:r>
      <w:r>
        <w:rPr>
          <w:szCs w:val="22"/>
          <w:lang w:val="da-DK"/>
        </w:rPr>
        <w:t>A</w:t>
      </w:r>
      <w:r w:rsidRPr="00DF0AAF">
        <w:rPr>
          <w:lang w:val="da-DK"/>
        </w:rPr>
        <w:t>II</w:t>
      </w:r>
      <w:r>
        <w:rPr>
          <w:lang w:val="da-DK"/>
        </w:rPr>
        <w:t>RA</w:t>
      </w:r>
      <w:r w:rsidRPr="00DF0AAF">
        <w:rPr>
          <w:lang w:val="da-DK"/>
        </w:rPr>
        <w:t xml:space="preserve"> seponeres øjeblikkeligt, og hvis det skønnes hensigtsmæssigt bør anden behandling iværksættes (se pkt.</w:t>
      </w:r>
      <w:r>
        <w:rPr>
          <w:lang w:val="da-DK"/>
        </w:rPr>
        <w:t> </w:t>
      </w:r>
      <w:r w:rsidRPr="00DF0AAF">
        <w:rPr>
          <w:lang w:val="da-DK"/>
        </w:rPr>
        <w:t>4.3 og</w:t>
      </w:r>
      <w:r>
        <w:rPr>
          <w:lang w:val="da-DK"/>
        </w:rPr>
        <w:t> </w:t>
      </w:r>
      <w:r w:rsidRPr="00DF0AAF">
        <w:rPr>
          <w:lang w:val="da-DK"/>
        </w:rPr>
        <w:t>4.6)</w:t>
      </w:r>
      <w:r w:rsidRPr="00DF0AAF">
        <w:rPr>
          <w:szCs w:val="22"/>
          <w:lang w:val="da-DK"/>
        </w:rPr>
        <w:t>.</w:t>
      </w:r>
    </w:p>
    <w:p w14:paraId="68A7FC4A" w14:textId="77777777" w:rsidR="001B06FB" w:rsidRPr="00DF0AAF" w:rsidRDefault="001B06FB">
      <w:pPr>
        <w:pStyle w:val="EMEABodyText"/>
        <w:rPr>
          <w:u w:val="single"/>
          <w:lang w:val="da-DK"/>
        </w:rPr>
      </w:pPr>
    </w:p>
    <w:p w14:paraId="0F869022" w14:textId="77777777" w:rsidR="001B06FB" w:rsidRDefault="001B06FB" w:rsidP="001B06FB">
      <w:pPr>
        <w:pStyle w:val="EMEABodyText"/>
        <w:rPr>
          <w:lang w:val="da-DK"/>
        </w:rPr>
      </w:pPr>
      <w:r w:rsidRPr="00DF0AAF">
        <w:rPr>
          <w:u w:val="single"/>
          <w:lang w:val="da-DK"/>
        </w:rPr>
        <w:t>Pædiatrisk p</w:t>
      </w:r>
      <w:r>
        <w:rPr>
          <w:u w:val="single"/>
          <w:lang w:val="da-DK"/>
        </w:rPr>
        <w:t>opulation</w:t>
      </w:r>
      <w:r w:rsidRPr="00DF0AAF">
        <w:rPr>
          <w:lang w:val="da-DK"/>
        </w:rPr>
        <w:t>: Irbesartan er undersøgt i pædiatriske populationer i aldersgruppen 6 til 16 år, men de aktuelle data er ikke tilstrækkelige til at understøtte udvidelse af brug til at omfatte børn, før der foreligger yderligere data (se pkt. 4.8, 5.1 and 5.2).</w:t>
      </w:r>
    </w:p>
    <w:p w14:paraId="38541562" w14:textId="77777777" w:rsidR="00587402" w:rsidRDefault="00587402" w:rsidP="00587402">
      <w:pPr>
        <w:pStyle w:val="EMEABodyText"/>
        <w:rPr>
          <w:u w:val="single"/>
          <w:lang w:val="da-DK"/>
        </w:rPr>
      </w:pPr>
    </w:p>
    <w:p w14:paraId="0CC530D0" w14:textId="77777777" w:rsidR="004755BD" w:rsidRDefault="004755BD" w:rsidP="00587402">
      <w:pPr>
        <w:pStyle w:val="EMEABodyText"/>
        <w:rPr>
          <w:lang w:val="da-DK"/>
        </w:rPr>
      </w:pPr>
      <w:r>
        <w:rPr>
          <w:u w:val="single"/>
          <w:lang w:val="da-DK"/>
        </w:rPr>
        <w:t>Hjælpestoffer</w:t>
      </w:r>
      <w:r w:rsidR="00587402" w:rsidRPr="00C45059">
        <w:rPr>
          <w:lang w:val="da-DK"/>
        </w:rPr>
        <w:t>:</w:t>
      </w:r>
    </w:p>
    <w:p w14:paraId="03EE57BC" w14:textId="77777777" w:rsidR="00587402" w:rsidRDefault="004755BD" w:rsidP="00587402">
      <w:pPr>
        <w:pStyle w:val="EMEABodyText"/>
        <w:rPr>
          <w:lang w:val="da-DK"/>
        </w:rPr>
      </w:pPr>
      <w:r>
        <w:rPr>
          <w:lang w:val="da-DK"/>
        </w:rPr>
        <w:t xml:space="preserve">Karvea 75 mg tabletter indeholder lactose. </w:t>
      </w:r>
      <w:r w:rsidR="00587402" w:rsidRPr="00A40027">
        <w:rPr>
          <w:lang w:val="da-DK"/>
        </w:rPr>
        <w:t>Patienter med arvelig galactoseintolerans, total laktasemangel eller glukose-galaktose malabsorption bør ikke tage dette lægemiddel.</w:t>
      </w:r>
    </w:p>
    <w:p w14:paraId="69A8754D" w14:textId="77777777" w:rsidR="004755BD" w:rsidRDefault="004755BD" w:rsidP="00587402">
      <w:pPr>
        <w:pStyle w:val="EMEABodyText"/>
        <w:rPr>
          <w:lang w:val="da-DK"/>
        </w:rPr>
      </w:pPr>
    </w:p>
    <w:p w14:paraId="7EA8F90A" w14:textId="77777777" w:rsidR="004755BD" w:rsidRPr="00DF0AAF" w:rsidRDefault="004755BD" w:rsidP="00587402">
      <w:pPr>
        <w:pStyle w:val="EMEABodyText"/>
        <w:rPr>
          <w:lang w:val="da-DK"/>
        </w:rPr>
      </w:pPr>
      <w:bookmarkStart w:id="1" w:name="_Hlk61010211"/>
      <w:r>
        <w:rPr>
          <w:lang w:val="da-DK"/>
        </w:rPr>
        <w:t xml:space="preserve">Karvea 75 mg tabletter indeholder natrium. </w:t>
      </w: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bookmarkEnd w:id="1"/>
    </w:p>
    <w:p w14:paraId="3366EE51" w14:textId="77777777" w:rsidR="00587402" w:rsidRPr="00DF0AAF" w:rsidRDefault="00587402" w:rsidP="001B06FB">
      <w:pPr>
        <w:pStyle w:val="EMEABodyText"/>
        <w:rPr>
          <w:lang w:val="da-DK"/>
        </w:rPr>
      </w:pPr>
    </w:p>
    <w:p w14:paraId="0ED172AB" w14:textId="77777777" w:rsidR="001B06FB" w:rsidRPr="00DF0AAF" w:rsidRDefault="001B06FB">
      <w:pPr>
        <w:pStyle w:val="EMEAHeading2"/>
        <w:rPr>
          <w:lang w:val="da-DK"/>
        </w:rPr>
      </w:pPr>
      <w:r w:rsidRPr="00DF0AAF">
        <w:rPr>
          <w:lang w:val="da-DK"/>
        </w:rPr>
        <w:lastRenderedPageBreak/>
        <w:t>4.5</w:t>
      </w:r>
      <w:r w:rsidRPr="00DF0AAF">
        <w:rPr>
          <w:lang w:val="da-DK"/>
        </w:rPr>
        <w:tab/>
        <w:t>Interaktion med andre lægemidler og andre former for interaktion</w:t>
      </w:r>
    </w:p>
    <w:p w14:paraId="1428CA6A" w14:textId="77777777" w:rsidR="001B06FB" w:rsidRPr="00DF0AAF" w:rsidRDefault="001B06FB" w:rsidP="001B06FB">
      <w:pPr>
        <w:pStyle w:val="EMEAHeading2"/>
        <w:rPr>
          <w:lang w:val="da-DK"/>
        </w:rPr>
      </w:pPr>
    </w:p>
    <w:p w14:paraId="7BE9F223" w14:textId="77777777" w:rsidR="001B06FB" w:rsidRDefault="001B06FB">
      <w:pPr>
        <w:pStyle w:val="EMEABodyText"/>
        <w:rPr>
          <w:lang w:val="da-DK"/>
        </w:rPr>
      </w:pPr>
      <w:r w:rsidRPr="00DF0AAF">
        <w:rPr>
          <w:u w:val="single"/>
          <w:lang w:val="da-DK"/>
        </w:rPr>
        <w:t>Diuretika og andre antihypertensive lægemidler</w:t>
      </w:r>
      <w:r w:rsidRPr="00DF0AAF">
        <w:rPr>
          <w:b/>
          <w:lang w:val="da-DK"/>
        </w:rPr>
        <w:t>:</w:t>
      </w:r>
      <w:r w:rsidRPr="00DF0AAF">
        <w:rPr>
          <w:lang w:val="da-DK"/>
        </w:rPr>
        <w:t xml:space="preserve"> Andre antihypertensive lægemidler kan øge irbesartans hypotensive effekt. På trods af dette er </w:t>
      </w:r>
      <w:r>
        <w:rPr>
          <w:lang w:val="da-DK"/>
        </w:rPr>
        <w:t>Karvea</w:t>
      </w:r>
      <w:r w:rsidRPr="00DF0AAF">
        <w:rPr>
          <w:lang w:val="da-DK"/>
        </w:rPr>
        <w:t xml:space="preserve"> uden risiko blevet administreret sammen med andre antihypertensive lægemidler som beta-blokkere, langtidsvirkende calcium-antagonister samt diuretika af thiazidtypen. En forudgående behandling med høje doser diuretika kan medføre hypovolæmi og risiko for hypotension, når behandling med </w:t>
      </w:r>
      <w:r>
        <w:rPr>
          <w:lang w:val="da-DK"/>
        </w:rPr>
        <w:t>Karvea</w:t>
      </w:r>
      <w:r w:rsidRPr="00DF0AAF">
        <w:rPr>
          <w:lang w:val="da-DK"/>
        </w:rPr>
        <w:t xml:space="preserve"> påbegyndes (se pkt. 4.4).</w:t>
      </w:r>
    </w:p>
    <w:p w14:paraId="58FB1A4E" w14:textId="77777777" w:rsidR="008A08BF" w:rsidRPr="00DF0AAF" w:rsidRDefault="008A08BF">
      <w:pPr>
        <w:pStyle w:val="EMEABodyText"/>
        <w:rPr>
          <w:lang w:val="da-DK"/>
        </w:rPr>
      </w:pPr>
    </w:p>
    <w:p w14:paraId="342D0A43" w14:textId="77777777" w:rsidR="00393557" w:rsidRPr="00F21831" w:rsidRDefault="008A08BF" w:rsidP="00393557">
      <w:pPr>
        <w:tabs>
          <w:tab w:val="left" w:pos="-720"/>
        </w:tabs>
        <w:suppressAutoHyphens/>
        <w:rPr>
          <w:lang w:val="da-DK"/>
        </w:rPr>
      </w:pPr>
      <w:r w:rsidRPr="00C15B09">
        <w:rPr>
          <w:u w:val="single"/>
          <w:lang w:val="da-DK"/>
        </w:rPr>
        <w:t>Aliskiren-holdige lægemidler</w:t>
      </w:r>
      <w:r w:rsidR="00393557" w:rsidRPr="00393557">
        <w:rPr>
          <w:u w:val="single"/>
          <w:lang w:val="da-DK"/>
        </w:rPr>
        <w:t xml:space="preserve"> </w:t>
      </w:r>
      <w:r w:rsidR="00393557">
        <w:rPr>
          <w:u w:val="single"/>
          <w:lang w:val="da-DK"/>
        </w:rPr>
        <w:t>eller ACE-hæmmere</w:t>
      </w:r>
      <w:r w:rsidR="00393557" w:rsidRPr="00B74C63">
        <w:rPr>
          <w:u w:val="single"/>
          <w:lang w:val="da-DK"/>
        </w:rPr>
        <w:t>:</w:t>
      </w:r>
      <w:r w:rsidR="00393557">
        <w:rPr>
          <w:lang w:val="da-DK"/>
        </w:rPr>
        <w:t xml:space="preserve"> </w:t>
      </w:r>
      <w:r w:rsidR="00393557" w:rsidRPr="00F21831">
        <w:rPr>
          <w:lang w:val="da-DK"/>
        </w:rPr>
        <w:t>Data fra kliniske studier viser</w:t>
      </w:r>
      <w:r w:rsidR="00393557">
        <w:rPr>
          <w:lang w:val="da-DK"/>
        </w:rPr>
        <w:t>,</w:t>
      </w:r>
      <w:r w:rsidR="00393557" w:rsidRPr="00F21831">
        <w:rPr>
          <w:lang w:val="da-DK"/>
        </w:rPr>
        <w:t xml:space="preserve"> at dobbelt hæmning af </w:t>
      </w:r>
      <w:r w:rsidR="00393557" w:rsidRPr="00FC2E5F">
        <w:rPr>
          <w:rStyle w:val="hps"/>
          <w:color w:val="333333"/>
          <w:lang w:val="da-DK"/>
        </w:rPr>
        <w:t>renin</w:t>
      </w:r>
      <w:r w:rsidR="00393557" w:rsidRPr="00FC2E5F">
        <w:rPr>
          <w:color w:val="333333"/>
          <w:lang w:val="da-DK"/>
        </w:rPr>
        <w:t xml:space="preserve">-angiotensin-aldosteron-systemet </w:t>
      </w:r>
      <w:r w:rsidR="00393557" w:rsidRPr="00FC2E5F">
        <w:rPr>
          <w:rStyle w:val="hps"/>
          <w:color w:val="333333"/>
          <w:lang w:val="da-DK"/>
        </w:rPr>
        <w:t>(</w:t>
      </w:r>
      <w:r w:rsidR="00393557" w:rsidRPr="00FC2E5F">
        <w:rPr>
          <w:color w:val="333333"/>
          <w:lang w:val="da-DK"/>
        </w:rPr>
        <w:t>RAAS)</w:t>
      </w:r>
      <w:r w:rsidR="00393557">
        <w:rPr>
          <w:color w:val="333333"/>
          <w:u w:val="single"/>
          <w:lang w:val="da-DK"/>
        </w:rPr>
        <w:t xml:space="preserve"> </w:t>
      </w:r>
      <w:r w:rsidR="00393557" w:rsidRPr="00F21831">
        <w:rPr>
          <w:lang w:val="da-DK"/>
        </w:rPr>
        <w:t>ved samtidig brug af ACE-hæmmer</w:t>
      </w:r>
      <w:r w:rsidR="00393557">
        <w:rPr>
          <w:lang w:val="da-DK"/>
        </w:rPr>
        <w:t>e</w:t>
      </w:r>
      <w:r w:rsidR="00393557" w:rsidRPr="00F21831">
        <w:rPr>
          <w:lang w:val="da-DK"/>
        </w:rPr>
        <w:t>, angiotensin II-receptor</w:t>
      </w:r>
      <w:r w:rsidR="00393557">
        <w:rPr>
          <w:lang w:val="da-DK"/>
        </w:rPr>
        <w:t>blokkere</w:t>
      </w:r>
      <w:r w:rsidR="00393557" w:rsidRPr="00F21831">
        <w:rPr>
          <w:lang w:val="da-DK"/>
        </w:rPr>
        <w:t xml:space="preserve"> eller aliskiren er forbundet med </w:t>
      </w:r>
      <w:r w:rsidR="00393557">
        <w:rPr>
          <w:lang w:val="da-DK"/>
        </w:rPr>
        <w:t xml:space="preserve">en </w:t>
      </w:r>
      <w:r w:rsidR="00393557" w:rsidRPr="00F21831">
        <w:rPr>
          <w:lang w:val="da-DK"/>
        </w:rPr>
        <w:t>højere frekvens af bivirkninger såsom hypotension, hyperkaliæmi og nedsat nyrefunktion (</w:t>
      </w:r>
      <w:r w:rsidR="00393557">
        <w:rPr>
          <w:lang w:val="da-DK"/>
        </w:rPr>
        <w:t>inklusive</w:t>
      </w:r>
      <w:r w:rsidR="00393557" w:rsidRPr="00F21831">
        <w:rPr>
          <w:lang w:val="da-DK"/>
        </w:rPr>
        <w:t xml:space="preserve"> akut nyresvigt) sammenlignet med brug af et enkelt RAAS-virkende stof (se pkt. 4.</w:t>
      </w:r>
      <w:r w:rsidR="00393557">
        <w:rPr>
          <w:lang w:val="da-DK"/>
        </w:rPr>
        <w:t>3</w:t>
      </w:r>
      <w:r w:rsidR="00393557" w:rsidRPr="00F21831">
        <w:rPr>
          <w:lang w:val="da-DK"/>
        </w:rPr>
        <w:t>, 4.</w:t>
      </w:r>
      <w:r w:rsidR="00393557">
        <w:rPr>
          <w:lang w:val="da-DK"/>
        </w:rPr>
        <w:t>4</w:t>
      </w:r>
      <w:r w:rsidR="00393557" w:rsidRPr="00F21831">
        <w:rPr>
          <w:lang w:val="da-DK"/>
        </w:rPr>
        <w:t xml:space="preserve"> og 5.1).</w:t>
      </w:r>
    </w:p>
    <w:p w14:paraId="3EEF83B5" w14:textId="77777777" w:rsidR="001B06FB" w:rsidRPr="00DF0AAF" w:rsidRDefault="001B06FB">
      <w:pPr>
        <w:pStyle w:val="EMEABodyText"/>
        <w:rPr>
          <w:lang w:val="da-DK"/>
        </w:rPr>
      </w:pPr>
    </w:p>
    <w:p w14:paraId="059C88A8" w14:textId="77777777" w:rsidR="001B06FB" w:rsidRPr="00DF0AAF" w:rsidRDefault="001B06FB" w:rsidP="001B06FB">
      <w:pPr>
        <w:pStyle w:val="EMEABodyText"/>
        <w:rPr>
          <w:lang w:val="da-DK"/>
        </w:rPr>
      </w:pPr>
      <w:r w:rsidRPr="00DF0AAF">
        <w:rPr>
          <w:u w:val="single"/>
          <w:lang w:val="da-DK"/>
        </w:rPr>
        <w:t>Kaliumtilskud og kalium-besparende diuretika</w:t>
      </w:r>
      <w:r w:rsidRPr="00DF0AAF">
        <w:rPr>
          <w:b/>
          <w:lang w:val="da-DK"/>
        </w:rPr>
        <w:t>:</w:t>
      </w:r>
      <w:r w:rsidRPr="00DF0AAF">
        <w:rPr>
          <w:lang w:val="da-DK"/>
        </w:rPr>
        <w:t xml:space="preserve"> Erfaringer med brug af andre lægemidler, der indvirker på renin-angiotensinsystemet, viser</w:t>
      </w:r>
      <w:r>
        <w:rPr>
          <w:lang w:val="da-DK"/>
        </w:rPr>
        <w:t>,</w:t>
      </w:r>
      <w:r w:rsidRPr="00DF0AAF">
        <w:rPr>
          <w:lang w:val="da-DK"/>
        </w:rPr>
        <w:t xml:space="preserve"> at samtidig brug af kalium-besparende diuretika, kaliumtilskud, kaliumholdige salterstatninger eller andre lægemidler, som kan øge serum-kaliumniveauet (fx heparin), kan medføre øget serum-kalium</w:t>
      </w:r>
      <w:r>
        <w:rPr>
          <w:lang w:val="da-DK"/>
        </w:rPr>
        <w:t xml:space="preserve">. </w:t>
      </w:r>
      <w:r w:rsidRPr="00DF0AAF">
        <w:rPr>
          <w:lang w:val="da-DK"/>
        </w:rPr>
        <w:t>Derfor frarådes samtidig brug</w:t>
      </w:r>
      <w:r>
        <w:rPr>
          <w:lang w:val="da-DK"/>
        </w:rPr>
        <w:t xml:space="preserve"> af</w:t>
      </w:r>
      <w:r w:rsidRPr="00DF0AAF">
        <w:rPr>
          <w:lang w:val="da-DK"/>
        </w:rPr>
        <w:t xml:space="preserve"> sådanne lægemidler (se pkt. 4.4).</w:t>
      </w:r>
    </w:p>
    <w:p w14:paraId="61333699" w14:textId="77777777" w:rsidR="001B06FB" w:rsidRPr="00DF0AAF" w:rsidRDefault="001B06FB" w:rsidP="001B06FB">
      <w:pPr>
        <w:pStyle w:val="EMEABodyText"/>
        <w:rPr>
          <w:lang w:val="da-DK"/>
        </w:rPr>
      </w:pPr>
    </w:p>
    <w:p w14:paraId="04C273D0" w14:textId="77777777" w:rsidR="001B06FB" w:rsidRPr="00DF0AAF" w:rsidRDefault="001B06FB">
      <w:pPr>
        <w:pStyle w:val="EMEABodyText"/>
        <w:rPr>
          <w:lang w:val="da-DK"/>
        </w:rPr>
      </w:pPr>
      <w:r w:rsidRPr="00DF0AAF">
        <w:rPr>
          <w:u w:val="single"/>
          <w:lang w:val="da-DK"/>
        </w:rPr>
        <w:t>Lithium</w:t>
      </w:r>
      <w:r w:rsidRPr="00DF0AAF">
        <w:rPr>
          <w:b/>
          <w:lang w:val="da-DK"/>
        </w:rPr>
        <w:t>:</w:t>
      </w:r>
      <w:r w:rsidRPr="00DF0AAF">
        <w:rPr>
          <w:lang w:val="da-DK"/>
        </w:rPr>
        <w:t xml:space="preserve"> Der er rapporteret reversibel øgning af serum-lithium koncentrationer og toksicitet ved samtidig administration af lithium og angiotensin-konverterende enzymhæmmere. Der er hidtil kun sjældent observeret lignende virkninger med irbesartan. Derfor frarådes denne kombination (se pkt. 4.4). Såfremt samtidig administration skønnes nødvendig, anbefales det at kontrollere serum-lithium værdier omhyggeligt.</w:t>
      </w:r>
    </w:p>
    <w:p w14:paraId="32E19914" w14:textId="77777777" w:rsidR="001B06FB" w:rsidRPr="00DF0AAF" w:rsidRDefault="001B06FB">
      <w:pPr>
        <w:pStyle w:val="EMEABodyText"/>
        <w:rPr>
          <w:lang w:val="da-DK"/>
        </w:rPr>
      </w:pPr>
    </w:p>
    <w:p w14:paraId="13BA55AE" w14:textId="77777777" w:rsidR="001B06FB" w:rsidRDefault="001B06FB">
      <w:pPr>
        <w:pStyle w:val="EMEABodyText"/>
        <w:rPr>
          <w:lang w:val="da-DK"/>
        </w:rPr>
      </w:pPr>
      <w:r w:rsidRPr="00DF0AAF">
        <w:rPr>
          <w:u w:val="single"/>
          <w:lang w:val="da-DK"/>
        </w:rPr>
        <w:t>Non</w:t>
      </w:r>
      <w:r>
        <w:rPr>
          <w:u w:val="single"/>
          <w:lang w:val="da-DK"/>
        </w:rPr>
        <w:t>-</w:t>
      </w:r>
      <w:r w:rsidRPr="00DF0AAF">
        <w:rPr>
          <w:u w:val="single"/>
          <w:lang w:val="da-DK"/>
        </w:rPr>
        <w:t>steroide anti</w:t>
      </w:r>
      <w:r>
        <w:rPr>
          <w:u w:val="single"/>
          <w:lang w:val="da-DK"/>
        </w:rPr>
        <w:t>-</w:t>
      </w:r>
      <w:r w:rsidRPr="00DF0AAF">
        <w:rPr>
          <w:u w:val="single"/>
          <w:lang w:val="da-DK"/>
        </w:rPr>
        <w:t>inflammatoriske lægemidler</w:t>
      </w:r>
      <w:r w:rsidRPr="00DF0AAF">
        <w:rPr>
          <w:b/>
          <w:lang w:val="da-DK"/>
        </w:rPr>
        <w:t>:</w:t>
      </w:r>
      <w:r w:rsidRPr="00DF0AAF">
        <w:rPr>
          <w:lang w:val="da-DK"/>
        </w:rPr>
        <w:t xml:space="preserve"> Når angiotensin II</w:t>
      </w:r>
      <w:r>
        <w:rPr>
          <w:lang w:val="da-DK"/>
        </w:rPr>
        <w:t>-</w:t>
      </w:r>
      <w:r w:rsidRPr="00DF0AAF">
        <w:rPr>
          <w:lang w:val="da-DK"/>
        </w:rPr>
        <w:t xml:space="preserve">antagonister administreres samtidig med </w:t>
      </w:r>
      <w:r>
        <w:rPr>
          <w:lang w:val="da-DK"/>
        </w:rPr>
        <w:t>non-steroide anti-inflammatoriske</w:t>
      </w:r>
      <w:r w:rsidRPr="00DF0AAF">
        <w:rPr>
          <w:lang w:val="da-DK"/>
        </w:rPr>
        <w:t xml:space="preserve"> lægemidler (fx selektive COX</w:t>
      </w:r>
      <w:r>
        <w:rPr>
          <w:lang w:val="da-DK"/>
        </w:rPr>
        <w:t xml:space="preserve"> </w:t>
      </w:r>
      <w:r w:rsidRPr="00DF0AAF">
        <w:rPr>
          <w:lang w:val="da-DK"/>
        </w:rPr>
        <w:t>2</w:t>
      </w:r>
      <w:r>
        <w:rPr>
          <w:lang w:val="da-DK"/>
        </w:rPr>
        <w:t>-</w:t>
      </w:r>
      <w:r w:rsidRPr="00DF0AAF">
        <w:rPr>
          <w:lang w:val="da-DK"/>
        </w:rPr>
        <w:t>hæmmere, acetylsalicylsyre (&gt; 3 g/dag) og nonselektive NSAID) kan den antihypertensive virkning svækkes.</w:t>
      </w:r>
    </w:p>
    <w:p w14:paraId="6E75BDA3" w14:textId="77777777" w:rsidR="00587402" w:rsidRPr="00DF0AAF" w:rsidRDefault="00587402">
      <w:pPr>
        <w:pStyle w:val="EMEABodyText"/>
        <w:rPr>
          <w:lang w:val="da-DK"/>
        </w:rPr>
      </w:pPr>
    </w:p>
    <w:p w14:paraId="35F916B8" w14:textId="77777777" w:rsidR="001B06FB" w:rsidRPr="00DF0AAF" w:rsidRDefault="001B06FB">
      <w:pPr>
        <w:pStyle w:val="EMEABodyText"/>
        <w:rPr>
          <w:lang w:val="da-DK"/>
        </w:rPr>
      </w:pPr>
      <w:r w:rsidRPr="00DF0AAF">
        <w:rPr>
          <w:lang w:val="da-DK"/>
        </w:rPr>
        <w:t>Som det er tilfældet med ACE-hæmmere, kan samtidig anvendelse af an</w:t>
      </w:r>
      <w:r>
        <w:rPr>
          <w:lang w:val="da-DK"/>
        </w:rPr>
        <w:t>g</w:t>
      </w:r>
      <w:r w:rsidRPr="00DF0AAF">
        <w:rPr>
          <w:lang w:val="da-DK"/>
        </w:rPr>
        <w:t>iotensin II-antagonister og NSAID medføre øget risiko for forværring af nyrefunktionen herunder muligt akut nyresvigt samt øgning af serum-kalium. Dette gælder især hos patienter</w:t>
      </w:r>
      <w:r>
        <w:rPr>
          <w:lang w:val="da-DK"/>
        </w:rPr>
        <w:t>,</w:t>
      </w:r>
      <w:r w:rsidRPr="00DF0AAF">
        <w:rPr>
          <w:lang w:val="da-DK"/>
        </w:rPr>
        <w:t xml:space="preserve"> som i forvejen har dårlig nyrefunktion. Der skal udvises forsigtighed</w:t>
      </w:r>
      <w:r>
        <w:rPr>
          <w:lang w:val="da-DK"/>
        </w:rPr>
        <w:t>,</w:t>
      </w:r>
      <w:r w:rsidRPr="00DF0AAF">
        <w:rPr>
          <w:lang w:val="da-DK"/>
        </w:rPr>
        <w:t xml:space="preserve"> når denne kombination anvendes, især hos de ældre. Patienterne skal være tilstrækkelig</w:t>
      </w:r>
      <w:r>
        <w:rPr>
          <w:lang w:val="da-DK"/>
        </w:rPr>
        <w:t>t</w:t>
      </w:r>
      <w:r w:rsidRPr="00DF0AAF">
        <w:rPr>
          <w:lang w:val="da-DK"/>
        </w:rPr>
        <w:t xml:space="preserve"> hydrerede. De</w:t>
      </w:r>
      <w:r>
        <w:rPr>
          <w:lang w:val="da-DK"/>
        </w:rPr>
        <w:t>t</w:t>
      </w:r>
      <w:r w:rsidRPr="00DF0AAF">
        <w:rPr>
          <w:lang w:val="da-DK"/>
        </w:rPr>
        <w:t xml:space="preserve"> bør overvejes at monitorere</w:t>
      </w:r>
      <w:r>
        <w:rPr>
          <w:lang w:val="da-DK"/>
        </w:rPr>
        <w:t xml:space="preserve"> </w:t>
      </w:r>
      <w:r w:rsidRPr="00DF0AAF">
        <w:rPr>
          <w:lang w:val="da-DK"/>
        </w:rPr>
        <w:t>nyrefunktionen</w:t>
      </w:r>
      <w:r>
        <w:rPr>
          <w:lang w:val="da-DK"/>
        </w:rPr>
        <w:t>,</w:t>
      </w:r>
      <w:r w:rsidRPr="00DF0AAF">
        <w:rPr>
          <w:lang w:val="da-DK"/>
        </w:rPr>
        <w:t xml:space="preserve"> efter samtidig behandling er initieret og periodisk derefter.</w:t>
      </w:r>
    </w:p>
    <w:p w14:paraId="2FE9581A" w14:textId="77777777" w:rsidR="001B06FB" w:rsidRPr="00DF0AAF" w:rsidRDefault="001B06FB">
      <w:pPr>
        <w:pStyle w:val="EMEABodyText"/>
        <w:rPr>
          <w:lang w:val="da-DK"/>
        </w:rPr>
      </w:pPr>
    </w:p>
    <w:p w14:paraId="25E5AD52" w14:textId="77777777" w:rsidR="004755BD" w:rsidRPr="00CC2155" w:rsidRDefault="004755BD" w:rsidP="004755BD">
      <w:pPr>
        <w:pStyle w:val="EMEABodyText"/>
        <w:rPr>
          <w:szCs w:val="22"/>
          <w:u w:val="single"/>
          <w:lang w:val="da-DK"/>
        </w:rPr>
      </w:pPr>
      <w:bookmarkStart w:id="2" w:name="_Hlk61010222"/>
      <w:r w:rsidRPr="00E479AC">
        <w:rPr>
          <w:szCs w:val="22"/>
          <w:u w:val="single"/>
          <w:lang w:val="da-DK"/>
        </w:rPr>
        <w:t>Repaglinid</w:t>
      </w:r>
      <w:r w:rsidRPr="00E479AC">
        <w:rPr>
          <w:szCs w:val="22"/>
          <w:lang w:val="da-DK"/>
        </w:rPr>
        <w:t xml:space="preserve">: Irbesartan kan </w:t>
      </w:r>
      <w:r>
        <w:rPr>
          <w:szCs w:val="22"/>
          <w:lang w:val="da-DK"/>
        </w:rPr>
        <w:t xml:space="preserve">potentielt </w:t>
      </w:r>
      <w:r w:rsidRPr="00E479AC">
        <w:rPr>
          <w:szCs w:val="22"/>
          <w:lang w:val="da-DK"/>
        </w:rPr>
        <w:t>inhibere OATP1B1.</w:t>
      </w:r>
      <w:r>
        <w:rPr>
          <w:szCs w:val="22"/>
          <w:lang w:val="da-DK"/>
        </w:rPr>
        <w:t xml:space="preserve"> I et klinisk studie blev det rapporteret, at irbesartan ved administration 1 time før repaglinid øgede </w:t>
      </w:r>
      <w:r w:rsidRPr="00EF1206">
        <w:rPr>
          <w:color w:val="000000"/>
          <w:lang w:val="da-DK"/>
        </w:rPr>
        <w:t>C</w:t>
      </w:r>
      <w:r w:rsidRPr="00EF1206">
        <w:rPr>
          <w:color w:val="000000"/>
          <w:vertAlign w:val="subscript"/>
          <w:lang w:val="da-DK"/>
        </w:rPr>
        <w:t>max</w:t>
      </w:r>
      <w:r>
        <w:rPr>
          <w:color w:val="000000"/>
          <w:vertAlign w:val="subscript"/>
          <w:lang w:val="da-DK"/>
        </w:rPr>
        <w:t xml:space="preserve"> </w:t>
      </w:r>
      <w:r w:rsidRPr="00EF1206">
        <w:rPr>
          <w:szCs w:val="22"/>
          <w:lang w:val="da-DK"/>
        </w:rPr>
        <w:t xml:space="preserve">og AUC for repaglinid (substrat </w:t>
      </w:r>
      <w:r>
        <w:rPr>
          <w:szCs w:val="22"/>
          <w:lang w:val="da-DK"/>
        </w:rPr>
        <w:t>for</w:t>
      </w:r>
      <w:r w:rsidRPr="00EF1206">
        <w:rPr>
          <w:szCs w:val="22"/>
          <w:lang w:val="da-DK"/>
        </w:rPr>
        <w:t xml:space="preserve"> </w:t>
      </w:r>
      <w:r w:rsidRPr="00E479AC">
        <w:rPr>
          <w:szCs w:val="22"/>
          <w:lang w:val="da-DK"/>
        </w:rPr>
        <w:t>OATP1B1</w:t>
      </w:r>
      <w:r>
        <w:rPr>
          <w:szCs w:val="22"/>
          <w:lang w:val="da-DK"/>
        </w:rPr>
        <w:t>) henholdvis 1,8 og 1,3 gange. I et andet studie blev der ikke rapporteret nogen relevante pharmakokinetiske interaktioner, når de to lægemidler blev administreret samtidigt. Dosisjustering af antidiabetisk behandling, såsom repaglinid, kan derfor være nødvendig (se pkt. 4.4).</w:t>
      </w:r>
    </w:p>
    <w:bookmarkEnd w:id="2"/>
    <w:p w14:paraId="7736EE63" w14:textId="77777777" w:rsidR="004755BD" w:rsidRDefault="004755BD" w:rsidP="001B06FB">
      <w:pPr>
        <w:pStyle w:val="EMEABodyText"/>
        <w:rPr>
          <w:szCs w:val="22"/>
          <w:u w:val="single"/>
          <w:lang w:val="da-DK"/>
        </w:rPr>
      </w:pPr>
    </w:p>
    <w:p w14:paraId="116456BC" w14:textId="77777777" w:rsidR="001B06FB" w:rsidRPr="00DF0AAF" w:rsidRDefault="001B06FB" w:rsidP="001B06FB">
      <w:pPr>
        <w:pStyle w:val="EMEABodyText"/>
        <w:rPr>
          <w:b/>
          <w:szCs w:val="22"/>
          <w:lang w:val="da-DK"/>
        </w:rPr>
      </w:pPr>
      <w:r w:rsidRPr="00DF0AAF">
        <w:rPr>
          <w:szCs w:val="22"/>
          <w:u w:val="single"/>
          <w:lang w:val="da-DK"/>
        </w:rPr>
        <w:t>Yderligere information om irbesartan interaktioner</w:t>
      </w:r>
      <w:r w:rsidRPr="00DF0AAF">
        <w:rPr>
          <w:b/>
          <w:szCs w:val="22"/>
          <w:lang w:val="da-DK"/>
        </w:rPr>
        <w:t>:</w:t>
      </w:r>
      <w:r w:rsidRPr="00DF0AAF">
        <w:rPr>
          <w:szCs w:val="22"/>
          <w:lang w:val="da-DK"/>
        </w:rPr>
        <w:t xml:space="preserve"> Irbesartans farmakokinetik er i kliniske forsøg ikke påvirket af hydrochlorthiazid. Irbesartan metaboliseres hovedsageligt af CYP2C9 og i mindre udstrækning af glucuronidering. Der er ikke observeret signifikante farmakokinetiske eller farmakodynamiske interaktioner ved samtidig administration af irbesartan og warfarin, et lægemiddel som metaboliseres af </w:t>
      </w:r>
      <w:r w:rsidRPr="00DF0AAF">
        <w:rPr>
          <w:iCs/>
          <w:szCs w:val="22"/>
          <w:lang w:val="da-DK"/>
        </w:rPr>
        <w:t>CYP2C9.</w:t>
      </w:r>
      <w:r w:rsidRPr="00DF0AAF">
        <w:rPr>
          <w:szCs w:val="22"/>
          <w:lang w:val="da-DK"/>
        </w:rPr>
        <w:t xml:space="preserve"> Effekten af CYP2C9</w:t>
      </w:r>
      <w:r>
        <w:rPr>
          <w:szCs w:val="22"/>
          <w:lang w:val="da-DK"/>
        </w:rPr>
        <w:t>-</w:t>
      </w:r>
      <w:r w:rsidRPr="00DF0AAF">
        <w:rPr>
          <w:szCs w:val="22"/>
          <w:lang w:val="da-DK"/>
        </w:rPr>
        <w:t>induktorer, som fx rifampicin, på irbesartans farmakokinetik er ikke evalueret. Digoxins farmakokinetik blev ikke ændret ved samtidig administration af irbesartan.</w:t>
      </w:r>
    </w:p>
    <w:p w14:paraId="51602D0F" w14:textId="77777777" w:rsidR="001B06FB" w:rsidRPr="00DF0AAF" w:rsidRDefault="001B06FB">
      <w:pPr>
        <w:pStyle w:val="EMEABodyText"/>
        <w:rPr>
          <w:lang w:val="da-DK"/>
        </w:rPr>
      </w:pPr>
    </w:p>
    <w:p w14:paraId="71AD6C37" w14:textId="77777777" w:rsidR="001B06FB" w:rsidRPr="00DF0AAF" w:rsidRDefault="001B06FB">
      <w:pPr>
        <w:pStyle w:val="EMEAHeading2"/>
        <w:rPr>
          <w:lang w:val="da-DK"/>
        </w:rPr>
      </w:pPr>
      <w:r w:rsidRPr="00DF0AAF">
        <w:rPr>
          <w:lang w:val="da-DK"/>
        </w:rPr>
        <w:t>4.6</w:t>
      </w:r>
      <w:r w:rsidRPr="00DF0AAF">
        <w:rPr>
          <w:lang w:val="da-DK"/>
        </w:rPr>
        <w:tab/>
      </w:r>
      <w:r>
        <w:rPr>
          <w:lang w:val="da-DK"/>
        </w:rPr>
        <w:t>Fertilitet, g</w:t>
      </w:r>
      <w:r w:rsidRPr="00DF0AAF">
        <w:rPr>
          <w:lang w:val="da-DK"/>
        </w:rPr>
        <w:t>raviditet og amning</w:t>
      </w:r>
    </w:p>
    <w:p w14:paraId="251D7D08" w14:textId="77777777" w:rsidR="001B06FB" w:rsidRDefault="001B06FB" w:rsidP="001B06FB">
      <w:pPr>
        <w:pStyle w:val="EMEAHeading2"/>
        <w:rPr>
          <w:lang w:val="da-DK"/>
        </w:rPr>
      </w:pPr>
    </w:p>
    <w:p w14:paraId="775269E7" w14:textId="77777777" w:rsidR="001B06FB" w:rsidRPr="00901840" w:rsidRDefault="001B06FB" w:rsidP="001B06FB">
      <w:pPr>
        <w:pStyle w:val="EMEABodyText"/>
        <w:keepNext/>
        <w:rPr>
          <w:u w:val="single"/>
          <w:lang w:val="da-DK"/>
        </w:rPr>
      </w:pPr>
      <w:r w:rsidRPr="00901840">
        <w:rPr>
          <w:color w:val="000000"/>
          <w:szCs w:val="22"/>
          <w:u w:val="single"/>
          <w:lang w:val="da-DK"/>
        </w:rPr>
        <w:t>Graviditet</w:t>
      </w:r>
    </w:p>
    <w:p w14:paraId="2FB5C67E" w14:textId="77777777" w:rsidR="001B06FB" w:rsidRPr="00235184" w:rsidRDefault="001B06FB" w:rsidP="001B06FB">
      <w:pPr>
        <w:pStyle w:val="EMEABodyText"/>
        <w:keepNext/>
        <w:rPr>
          <w:lang w:val="da-DK"/>
        </w:rPr>
      </w:pPr>
    </w:p>
    <w:p w14:paraId="6B8CA81D" w14:textId="77777777" w:rsidR="001B06FB" w:rsidRPr="0011238A" w:rsidRDefault="001B06FB" w:rsidP="001B06FB">
      <w:pPr>
        <w:pStyle w:val="EMEABodyText"/>
        <w:pBdr>
          <w:top w:val="single" w:sz="4" w:space="1" w:color="auto"/>
          <w:left w:val="single" w:sz="4" w:space="4" w:color="auto"/>
          <w:bottom w:val="single" w:sz="4" w:space="1" w:color="auto"/>
          <w:right w:val="single" w:sz="4" w:space="4" w:color="auto"/>
        </w:pBdr>
        <w:rPr>
          <w:color w:val="000000"/>
          <w:szCs w:val="22"/>
          <w:lang w:val="da-DK"/>
        </w:rPr>
      </w:pPr>
      <w:r>
        <w:rPr>
          <w:color w:val="000000"/>
          <w:szCs w:val="22"/>
          <w:lang w:val="da-DK"/>
        </w:rPr>
        <w:t>AIIRAer</w:t>
      </w:r>
      <w:r w:rsidRPr="0011238A">
        <w:rPr>
          <w:color w:val="000000"/>
          <w:szCs w:val="22"/>
          <w:lang w:val="da-DK"/>
        </w:rPr>
        <w:t xml:space="preserve"> bør ikke anvendes under graviditetens første trimester (se pkt.</w:t>
      </w:r>
      <w:r>
        <w:rPr>
          <w:color w:val="000000"/>
          <w:szCs w:val="22"/>
          <w:lang w:val="da-DK"/>
        </w:rPr>
        <w:t> </w:t>
      </w:r>
      <w:r w:rsidRPr="0011238A">
        <w:rPr>
          <w:color w:val="000000"/>
          <w:szCs w:val="22"/>
          <w:lang w:val="da-DK"/>
        </w:rPr>
        <w:t>4.4).</w:t>
      </w:r>
      <w:r>
        <w:rPr>
          <w:color w:val="000000"/>
          <w:szCs w:val="22"/>
          <w:lang w:val="da-DK"/>
        </w:rPr>
        <w:t xml:space="preserve"> Anvendelsen af AIIRAer</w:t>
      </w:r>
      <w:r w:rsidRPr="0011238A">
        <w:rPr>
          <w:lang w:val="da-DK"/>
        </w:rPr>
        <w:t xml:space="preserve"> er kontraindiceret under graviditetens ande</w:t>
      </w:r>
      <w:r>
        <w:rPr>
          <w:lang w:val="da-DK"/>
        </w:rPr>
        <w:t>t</w:t>
      </w:r>
      <w:r w:rsidRPr="0011238A">
        <w:rPr>
          <w:lang w:val="da-DK"/>
        </w:rPr>
        <w:t xml:space="preserve"> og tredje trimester (se pkt.</w:t>
      </w:r>
      <w:r>
        <w:rPr>
          <w:lang w:val="da-DK"/>
        </w:rPr>
        <w:t> </w:t>
      </w:r>
      <w:r w:rsidRPr="0011238A">
        <w:rPr>
          <w:lang w:val="da-DK"/>
        </w:rPr>
        <w:t>4.3 og</w:t>
      </w:r>
      <w:r>
        <w:rPr>
          <w:lang w:val="da-DK"/>
        </w:rPr>
        <w:t> </w:t>
      </w:r>
      <w:r w:rsidRPr="0011238A">
        <w:rPr>
          <w:lang w:val="da-DK"/>
        </w:rPr>
        <w:t>4.4).</w:t>
      </w:r>
    </w:p>
    <w:p w14:paraId="0E1A404C" w14:textId="77777777" w:rsidR="001B06FB" w:rsidRPr="0011238A" w:rsidRDefault="001B06FB">
      <w:pPr>
        <w:pStyle w:val="EMEABodyText"/>
        <w:rPr>
          <w:u w:val="single"/>
          <w:lang w:val="da-DK"/>
        </w:rPr>
      </w:pPr>
    </w:p>
    <w:p w14:paraId="20215C7B" w14:textId="77777777" w:rsidR="001B06FB" w:rsidRDefault="001B06FB" w:rsidP="001B06FB">
      <w:pPr>
        <w:pStyle w:val="EMEABodyText"/>
        <w:rPr>
          <w:lang w:val="da-DK"/>
        </w:rPr>
      </w:pPr>
      <w:r w:rsidRPr="0011238A">
        <w:rPr>
          <w:lang w:val="da-DK"/>
        </w:rPr>
        <w:t xml:space="preserve">Epidemiologiske data vedrørende risikoen for teratogenicitet efter anvendelse af ACE-hæmmere under graviditetens første trimester er ikke entydige. Imidlertid kan en lille øget risiko ikke udelukkes. Der findes ingen kontrollerede epidemiologiske data vedrørende risikoen med </w:t>
      </w:r>
      <w:r>
        <w:rPr>
          <w:lang w:val="da-DK"/>
        </w:rPr>
        <w:t>A</w:t>
      </w:r>
      <w:r w:rsidRPr="0011238A">
        <w:rPr>
          <w:lang w:val="da-DK"/>
        </w:rPr>
        <w:t>ngiotensin II-</w:t>
      </w:r>
      <w:r>
        <w:rPr>
          <w:lang w:val="da-DK"/>
        </w:rPr>
        <w:t>R</w:t>
      </w:r>
      <w:r w:rsidRPr="0011238A">
        <w:rPr>
          <w:lang w:val="da-DK"/>
        </w:rPr>
        <w:t>eceptor-</w:t>
      </w:r>
      <w:r>
        <w:rPr>
          <w:lang w:val="da-DK"/>
        </w:rPr>
        <w:t>Antagonister (</w:t>
      </w:r>
      <w:r>
        <w:rPr>
          <w:color w:val="000000"/>
          <w:szCs w:val="22"/>
          <w:lang w:val="da-DK"/>
        </w:rPr>
        <w:t>AIIRAer)</w:t>
      </w:r>
      <w:r w:rsidRPr="0011238A">
        <w:rPr>
          <w:lang w:val="da-DK"/>
        </w:rPr>
        <w:t>, men lignende risici kan findes for denne lægemiddelgruppe. P</w:t>
      </w:r>
      <w:r w:rsidRPr="0011238A">
        <w:rPr>
          <w:szCs w:val="22"/>
          <w:lang w:val="da-DK"/>
        </w:rPr>
        <w:t xml:space="preserve">atienter, der planlægger at blive gravide, bør ændre til anden </w:t>
      </w:r>
      <w:r>
        <w:rPr>
          <w:szCs w:val="22"/>
          <w:lang w:val="da-DK"/>
        </w:rPr>
        <w:t xml:space="preserve">antihypertensiv </w:t>
      </w:r>
      <w:r w:rsidRPr="0011238A">
        <w:rPr>
          <w:szCs w:val="22"/>
          <w:lang w:val="da-DK"/>
        </w:rPr>
        <w:t>behandling hvor sikkerhedsprofilen for anvendelse under graviditet er veletableret, m</w:t>
      </w:r>
      <w:r w:rsidRPr="0011238A">
        <w:rPr>
          <w:lang w:val="da-DK"/>
        </w:rPr>
        <w:t xml:space="preserve">edmindre fortsat behandling med </w:t>
      </w:r>
      <w:r>
        <w:rPr>
          <w:lang w:val="da-DK"/>
        </w:rPr>
        <w:t>AIIRA</w:t>
      </w:r>
      <w:r w:rsidRPr="0011238A">
        <w:rPr>
          <w:szCs w:val="22"/>
          <w:lang w:val="da-DK"/>
        </w:rPr>
        <w:t xml:space="preserve"> skønnes nødvendig.</w:t>
      </w:r>
      <w:r w:rsidRPr="0011238A">
        <w:rPr>
          <w:lang w:val="da-DK"/>
        </w:rPr>
        <w:t xml:space="preserve"> </w:t>
      </w:r>
      <w:r w:rsidRPr="0011238A">
        <w:rPr>
          <w:szCs w:val="22"/>
          <w:lang w:val="da-DK"/>
        </w:rPr>
        <w:t xml:space="preserve">Ved konstateret graviditet, </w:t>
      </w:r>
      <w:r w:rsidRPr="0011238A">
        <w:rPr>
          <w:lang w:val="da-DK"/>
        </w:rPr>
        <w:t xml:space="preserve">bør behandling med </w:t>
      </w:r>
      <w:r>
        <w:rPr>
          <w:color w:val="000000"/>
          <w:szCs w:val="22"/>
          <w:lang w:val="da-DK"/>
        </w:rPr>
        <w:t>AIIRAer</w:t>
      </w:r>
      <w:r w:rsidRPr="0011238A">
        <w:rPr>
          <w:lang w:val="da-DK"/>
        </w:rPr>
        <w:t xml:space="preserve"> seponeres øjeblikkeligt, og hvis det skønnes hensigtsmæssigt bør anden behandling iværksættes.</w:t>
      </w:r>
    </w:p>
    <w:p w14:paraId="3AE5AF5A" w14:textId="77777777" w:rsidR="001B06FB" w:rsidRDefault="001B06FB" w:rsidP="001B06FB">
      <w:pPr>
        <w:pStyle w:val="EMEABodyText"/>
        <w:rPr>
          <w:lang w:val="da-DK"/>
        </w:rPr>
      </w:pPr>
    </w:p>
    <w:p w14:paraId="1884F347" w14:textId="77777777" w:rsidR="001B06FB" w:rsidRPr="0011238A" w:rsidRDefault="001B06FB" w:rsidP="001B06FB">
      <w:pPr>
        <w:pStyle w:val="EMEABodyText"/>
        <w:rPr>
          <w:lang w:val="da-DK"/>
        </w:rPr>
      </w:pPr>
      <w:r w:rsidRPr="0011238A">
        <w:rPr>
          <w:lang w:val="da-DK"/>
        </w:rPr>
        <w:t>De</w:t>
      </w:r>
      <w:r>
        <w:rPr>
          <w:lang w:val="da-DK"/>
        </w:rPr>
        <w:t>t</w:t>
      </w:r>
      <w:r w:rsidRPr="0011238A">
        <w:rPr>
          <w:lang w:val="da-DK"/>
        </w:rPr>
        <w:t xml:space="preserve"> er kendt</w:t>
      </w:r>
      <w:r>
        <w:rPr>
          <w:lang w:val="da-DK"/>
        </w:rPr>
        <w:t>,</w:t>
      </w:r>
      <w:r w:rsidRPr="0011238A">
        <w:rPr>
          <w:lang w:val="da-DK"/>
        </w:rPr>
        <w:t xml:space="preserve"> at</w:t>
      </w:r>
      <w:r>
        <w:rPr>
          <w:lang w:val="da-DK"/>
        </w:rPr>
        <w:t xml:space="preserve"> eksponering for</w:t>
      </w:r>
      <w:r w:rsidRPr="0011238A">
        <w:rPr>
          <w:lang w:val="da-DK"/>
        </w:rPr>
        <w:t xml:space="preserve"> behandling med </w:t>
      </w:r>
      <w:r>
        <w:rPr>
          <w:color w:val="000000"/>
          <w:szCs w:val="22"/>
          <w:lang w:val="da-DK"/>
        </w:rPr>
        <w:t>AIIRA</w:t>
      </w:r>
      <w:r w:rsidRPr="0011238A">
        <w:rPr>
          <w:lang w:val="da-DK"/>
        </w:rPr>
        <w:t xml:space="preserve"> under ande</w:t>
      </w:r>
      <w:r>
        <w:rPr>
          <w:lang w:val="da-DK"/>
        </w:rPr>
        <w:t>t</w:t>
      </w:r>
      <w:r w:rsidRPr="0011238A">
        <w:rPr>
          <w:lang w:val="da-DK"/>
        </w:rPr>
        <w:t xml:space="preserve"> og tredje trimester kan inducere human føtotoksicitet (nedsat nyrefunktion, oligohydramnios, hæmning af kraniets </w:t>
      </w:r>
      <w:r>
        <w:rPr>
          <w:lang w:val="da-DK"/>
        </w:rPr>
        <w:t>ossifikation</w:t>
      </w:r>
      <w:r w:rsidRPr="0011238A">
        <w:rPr>
          <w:lang w:val="da-DK"/>
        </w:rPr>
        <w:t xml:space="preserve">) og neonatal toksicitet (nyresvigt, hypotension, </w:t>
      </w:r>
      <w:r>
        <w:rPr>
          <w:lang w:val="da-DK"/>
        </w:rPr>
        <w:t>hyperkaliæmi</w:t>
      </w:r>
      <w:r w:rsidRPr="0011238A">
        <w:rPr>
          <w:lang w:val="da-DK"/>
        </w:rPr>
        <w:t>)</w:t>
      </w:r>
      <w:r w:rsidRPr="003B036E">
        <w:rPr>
          <w:lang w:val="da-DK"/>
        </w:rPr>
        <w:t xml:space="preserve"> </w:t>
      </w:r>
      <w:r>
        <w:rPr>
          <w:lang w:val="da-DK"/>
        </w:rPr>
        <w:t>(se pkt. 5.3)</w:t>
      </w:r>
      <w:r w:rsidRPr="0011238A">
        <w:rPr>
          <w:lang w:val="da-DK"/>
        </w:rPr>
        <w:t>.</w:t>
      </w:r>
    </w:p>
    <w:p w14:paraId="3F75ADA1" w14:textId="77777777" w:rsidR="001B06FB" w:rsidRPr="0011238A" w:rsidRDefault="001B06FB" w:rsidP="001B06FB">
      <w:pPr>
        <w:pStyle w:val="EMEABodyText"/>
        <w:rPr>
          <w:lang w:val="da-DK"/>
        </w:rPr>
      </w:pPr>
      <w:r w:rsidRPr="0011238A">
        <w:rPr>
          <w:szCs w:val="22"/>
          <w:lang w:val="da-DK"/>
        </w:rPr>
        <w:t xml:space="preserve">Hvis </w:t>
      </w:r>
      <w:r>
        <w:rPr>
          <w:szCs w:val="22"/>
          <w:lang w:val="da-DK"/>
        </w:rPr>
        <w:t>der er givet</w:t>
      </w:r>
      <w:r w:rsidRPr="0011238A">
        <w:rPr>
          <w:szCs w:val="22"/>
          <w:lang w:val="da-DK"/>
        </w:rPr>
        <w:t xml:space="preserve"> </w:t>
      </w:r>
      <w:r>
        <w:rPr>
          <w:szCs w:val="22"/>
          <w:lang w:val="da-DK"/>
        </w:rPr>
        <w:t>A</w:t>
      </w:r>
      <w:r w:rsidRPr="00DF0AAF">
        <w:rPr>
          <w:lang w:val="da-DK"/>
        </w:rPr>
        <w:t>II</w:t>
      </w:r>
      <w:r>
        <w:rPr>
          <w:lang w:val="da-DK"/>
        </w:rPr>
        <w:t>RAer</w:t>
      </w:r>
      <w:r w:rsidRPr="00DF0AAF">
        <w:rPr>
          <w:lang w:val="da-DK"/>
        </w:rPr>
        <w:t xml:space="preserve"> </w:t>
      </w:r>
      <w:r w:rsidRPr="0011238A">
        <w:rPr>
          <w:lang w:val="da-DK"/>
        </w:rPr>
        <w:t>under graviditetens ande</w:t>
      </w:r>
      <w:r>
        <w:rPr>
          <w:lang w:val="da-DK"/>
        </w:rPr>
        <w:t>t</w:t>
      </w:r>
      <w:r w:rsidRPr="0011238A">
        <w:rPr>
          <w:lang w:val="da-DK"/>
        </w:rPr>
        <w:t xml:space="preserve"> trimester, anbefales ultralydskontrol af nyrefunktionen og kraniet.</w:t>
      </w:r>
    </w:p>
    <w:p w14:paraId="2092D43B" w14:textId="77777777" w:rsidR="00587402" w:rsidRDefault="00587402" w:rsidP="001B06FB">
      <w:pPr>
        <w:pStyle w:val="EMEABodyText"/>
        <w:rPr>
          <w:lang w:val="da-DK"/>
        </w:rPr>
      </w:pPr>
    </w:p>
    <w:p w14:paraId="3BE48DA3" w14:textId="77777777" w:rsidR="00587402" w:rsidRDefault="00587402" w:rsidP="001B06FB">
      <w:pPr>
        <w:pStyle w:val="EMEABodyText"/>
        <w:rPr>
          <w:lang w:val="da-DK"/>
        </w:rPr>
      </w:pPr>
    </w:p>
    <w:p w14:paraId="4A1A7484" w14:textId="77777777" w:rsidR="001B06FB" w:rsidRPr="00DF0AAF" w:rsidRDefault="001B06FB" w:rsidP="001B06FB">
      <w:pPr>
        <w:pStyle w:val="EMEABodyText"/>
        <w:rPr>
          <w:szCs w:val="22"/>
          <w:lang w:val="da-DK"/>
        </w:rPr>
      </w:pPr>
      <w:r w:rsidRPr="0011238A">
        <w:rPr>
          <w:lang w:val="da-DK"/>
        </w:rPr>
        <w:t xml:space="preserve">Spædbørn, hvis mødre har taget </w:t>
      </w:r>
      <w:r>
        <w:rPr>
          <w:szCs w:val="22"/>
          <w:lang w:val="da-DK"/>
        </w:rPr>
        <w:t>A</w:t>
      </w:r>
      <w:r w:rsidRPr="00DF0AAF">
        <w:rPr>
          <w:lang w:val="da-DK"/>
        </w:rPr>
        <w:t>II</w:t>
      </w:r>
      <w:r>
        <w:rPr>
          <w:lang w:val="da-DK"/>
        </w:rPr>
        <w:t>RAer,</w:t>
      </w:r>
      <w:r w:rsidRPr="00DF0AAF">
        <w:rPr>
          <w:lang w:val="da-DK"/>
        </w:rPr>
        <w:t xml:space="preserve"> </w:t>
      </w:r>
      <w:r w:rsidRPr="0011238A">
        <w:rPr>
          <w:lang w:val="da-DK"/>
        </w:rPr>
        <w:t>skal observeres omhyggeligt for hypotension (se pkt.</w:t>
      </w:r>
      <w:r>
        <w:rPr>
          <w:lang w:val="da-DK"/>
        </w:rPr>
        <w:t> </w:t>
      </w:r>
      <w:r w:rsidRPr="0011238A">
        <w:rPr>
          <w:lang w:val="da-DK"/>
        </w:rPr>
        <w:t>4.3 og</w:t>
      </w:r>
      <w:r>
        <w:rPr>
          <w:lang w:val="da-DK"/>
        </w:rPr>
        <w:t> </w:t>
      </w:r>
      <w:r w:rsidRPr="0011238A">
        <w:rPr>
          <w:lang w:val="da-DK"/>
        </w:rPr>
        <w:t>4.4)</w:t>
      </w:r>
      <w:r>
        <w:rPr>
          <w:lang w:val="da-DK"/>
        </w:rPr>
        <w:t>.</w:t>
      </w:r>
    </w:p>
    <w:p w14:paraId="73F4BEAC" w14:textId="77777777" w:rsidR="001B06FB" w:rsidRPr="00DF0AAF" w:rsidRDefault="001B06FB">
      <w:pPr>
        <w:pStyle w:val="EMEABodyText"/>
        <w:rPr>
          <w:lang w:val="da-DK"/>
        </w:rPr>
      </w:pPr>
    </w:p>
    <w:p w14:paraId="0F43BAB5" w14:textId="77777777" w:rsidR="001B06FB" w:rsidRDefault="001B06FB" w:rsidP="001B06FB">
      <w:pPr>
        <w:pStyle w:val="EMEABodyText"/>
        <w:keepNext/>
        <w:rPr>
          <w:lang w:val="da-DK"/>
        </w:rPr>
      </w:pPr>
      <w:r w:rsidRPr="00DF0AAF">
        <w:rPr>
          <w:u w:val="single"/>
          <w:lang w:val="da-DK"/>
        </w:rPr>
        <w:t>Amning</w:t>
      </w:r>
    </w:p>
    <w:p w14:paraId="345E6CB9" w14:textId="77777777" w:rsidR="001B06FB" w:rsidRDefault="001B06FB" w:rsidP="001B06FB">
      <w:pPr>
        <w:pStyle w:val="EMEABodyText"/>
        <w:keepNext/>
        <w:rPr>
          <w:lang w:val="da-DK"/>
        </w:rPr>
      </w:pPr>
    </w:p>
    <w:p w14:paraId="257DCD2D" w14:textId="77777777" w:rsidR="001B06FB" w:rsidRDefault="001B06FB" w:rsidP="001B06FB">
      <w:pPr>
        <w:pStyle w:val="EMEABodyText"/>
        <w:rPr>
          <w:lang w:val="da-DK"/>
        </w:rPr>
      </w:pPr>
      <w:r>
        <w:rPr>
          <w:lang w:val="da-DK"/>
        </w:rPr>
        <w:t>Da der ikke foreligger oplysninger om anvendelse af Karvea under amning, frarådes brugen af Karvea, og andre behandlingsregimer med en mere veletableret sikkerhedsprofil for anvendelse under amning bør foretrækkes. Dette gælder især ved amning af nyfødte eller for tidligt fødte børn.</w:t>
      </w:r>
    </w:p>
    <w:p w14:paraId="6634F443" w14:textId="77777777" w:rsidR="001B06FB" w:rsidRDefault="001B06FB">
      <w:pPr>
        <w:pStyle w:val="EMEABodyText"/>
        <w:rPr>
          <w:lang w:val="da-DK"/>
        </w:rPr>
      </w:pPr>
    </w:p>
    <w:p w14:paraId="188BA208" w14:textId="77777777" w:rsidR="000738A4" w:rsidRDefault="001B06FB" w:rsidP="001B06FB">
      <w:pPr>
        <w:pStyle w:val="EMEABodyText"/>
        <w:rPr>
          <w:rFonts w:eastAsia="SimSun"/>
          <w:szCs w:val="22"/>
          <w:lang w:val="da-DK" w:eastAsia="zh-CN"/>
        </w:rPr>
      </w:pPr>
      <w:r>
        <w:rPr>
          <w:rFonts w:eastAsia="SimSun"/>
          <w:szCs w:val="22"/>
          <w:lang w:val="da-DK" w:eastAsia="zh-CN"/>
        </w:rPr>
        <w:t>Det er ukendt, om irbesartan eller dets metabolitter udskilles i human mælk.</w:t>
      </w:r>
    </w:p>
    <w:p w14:paraId="3FD3D1C4" w14:textId="77777777" w:rsidR="001B06FB" w:rsidRDefault="001B06FB" w:rsidP="001B06FB">
      <w:pPr>
        <w:pStyle w:val="EMEABodyText"/>
        <w:rPr>
          <w:rFonts w:eastAsia="SimSun"/>
          <w:szCs w:val="22"/>
          <w:lang w:val="da-DK" w:eastAsia="zh-CN"/>
        </w:rPr>
      </w:pPr>
      <w:r w:rsidRPr="00327927">
        <w:rPr>
          <w:rFonts w:eastAsia="SimSun"/>
          <w:szCs w:val="22"/>
          <w:lang w:val="da-DK" w:eastAsia="zh-CN"/>
        </w:rPr>
        <w:t xml:space="preserve"> </w:t>
      </w:r>
    </w:p>
    <w:p w14:paraId="3C232345" w14:textId="77777777" w:rsidR="001B06FB" w:rsidRDefault="001B06FB" w:rsidP="001B06FB">
      <w:pPr>
        <w:pStyle w:val="EMEABodyText"/>
        <w:rPr>
          <w:rFonts w:eastAsia="SimSun"/>
          <w:szCs w:val="22"/>
          <w:lang w:val="da-DK" w:eastAsia="zh-CN"/>
        </w:rPr>
      </w:pPr>
      <w:r>
        <w:rPr>
          <w:rFonts w:eastAsia="SimSun"/>
          <w:szCs w:val="22"/>
          <w:lang w:val="da-DK" w:eastAsia="zh-CN"/>
        </w:rPr>
        <w:t>De tilgængelige farmakodynamiske/toksikologiske data fra rotteforsøg viser, at irbesartan eller dets metabolitter udskilles i mælk (se pkt. 5.3 for detaljer).</w:t>
      </w:r>
    </w:p>
    <w:p w14:paraId="2B0CEA74" w14:textId="77777777" w:rsidR="001B06FB" w:rsidRDefault="001B06FB" w:rsidP="001B06FB">
      <w:pPr>
        <w:pStyle w:val="EMEABodyText"/>
        <w:rPr>
          <w:rFonts w:eastAsia="SimSun"/>
          <w:szCs w:val="22"/>
          <w:lang w:val="da-DK" w:eastAsia="zh-CN"/>
        </w:rPr>
      </w:pPr>
    </w:p>
    <w:p w14:paraId="298B3C8F" w14:textId="77777777" w:rsidR="001B06FB" w:rsidRDefault="001B06FB" w:rsidP="001B06FB">
      <w:pPr>
        <w:pStyle w:val="EMEABodyText"/>
        <w:rPr>
          <w:u w:val="single"/>
          <w:lang w:val="da-DK"/>
        </w:rPr>
      </w:pPr>
      <w:r w:rsidRPr="00327927">
        <w:rPr>
          <w:u w:val="single"/>
          <w:lang w:val="da-DK"/>
        </w:rPr>
        <w:t>Fertilitet</w:t>
      </w:r>
    </w:p>
    <w:p w14:paraId="5D9EFA50" w14:textId="77777777" w:rsidR="001B06FB" w:rsidRPr="00327927" w:rsidRDefault="001B06FB" w:rsidP="001B06FB">
      <w:pPr>
        <w:pStyle w:val="EMEABodyText"/>
        <w:rPr>
          <w:u w:val="single"/>
          <w:lang w:val="da-DK"/>
        </w:rPr>
      </w:pPr>
    </w:p>
    <w:p w14:paraId="36F5AA07" w14:textId="77777777" w:rsidR="001B06FB" w:rsidRDefault="001B06FB" w:rsidP="001B06FB">
      <w:pPr>
        <w:pStyle w:val="EMEABodyText"/>
        <w:rPr>
          <w:lang w:val="da-DK"/>
        </w:rPr>
      </w:pPr>
      <w:r w:rsidRPr="00327927">
        <w:rPr>
          <w:lang w:val="da-DK"/>
        </w:rPr>
        <w:t xml:space="preserve">Irbesartan påvirkede ikke fertiliteten </w:t>
      </w:r>
      <w:r>
        <w:rPr>
          <w:lang w:val="da-DK"/>
        </w:rPr>
        <w:t>hos</w:t>
      </w:r>
      <w:r w:rsidRPr="00327927">
        <w:rPr>
          <w:lang w:val="da-DK"/>
        </w:rPr>
        <w:t xml:space="preserve"> behandlede rotter eller deres afkom i doser op til det niveau, der fremkaldte de første tegn på toksi</w:t>
      </w:r>
      <w:r>
        <w:rPr>
          <w:lang w:val="da-DK"/>
        </w:rPr>
        <w:t>c</w:t>
      </w:r>
      <w:r w:rsidRPr="00327927">
        <w:rPr>
          <w:lang w:val="da-DK"/>
        </w:rPr>
        <w:t>itet hos forældrene (se pkt.</w:t>
      </w:r>
      <w:r>
        <w:rPr>
          <w:lang w:val="da-DK"/>
        </w:rPr>
        <w:t> </w:t>
      </w:r>
      <w:r w:rsidRPr="00327927">
        <w:rPr>
          <w:lang w:val="da-DK"/>
        </w:rPr>
        <w:t>5.3).</w:t>
      </w:r>
      <w:r>
        <w:rPr>
          <w:lang w:val="da-DK"/>
        </w:rPr>
        <w:t xml:space="preserve"> </w:t>
      </w:r>
    </w:p>
    <w:p w14:paraId="098895A7" w14:textId="77777777" w:rsidR="001B06FB" w:rsidRPr="00DF0AAF" w:rsidRDefault="001B06FB">
      <w:pPr>
        <w:pStyle w:val="EMEABodyText"/>
        <w:rPr>
          <w:lang w:val="da-DK"/>
        </w:rPr>
      </w:pPr>
    </w:p>
    <w:p w14:paraId="57E1E99B" w14:textId="77777777" w:rsidR="001B06FB" w:rsidRPr="00DF0AAF" w:rsidRDefault="001B06FB">
      <w:pPr>
        <w:pStyle w:val="EMEAHeading2"/>
        <w:rPr>
          <w:lang w:val="da-DK"/>
        </w:rPr>
      </w:pPr>
      <w:r w:rsidRPr="00DF0AAF">
        <w:rPr>
          <w:lang w:val="da-DK"/>
        </w:rPr>
        <w:t>4.7</w:t>
      </w:r>
      <w:r w:rsidRPr="00DF0AAF">
        <w:rPr>
          <w:lang w:val="da-DK"/>
        </w:rPr>
        <w:tab/>
        <w:t>Virkning på evnen til at føre motorkøretøj eller betjene maskiner</w:t>
      </w:r>
    </w:p>
    <w:p w14:paraId="10CBB328" w14:textId="77777777" w:rsidR="001B06FB" w:rsidRPr="00DF0AAF" w:rsidRDefault="001B06FB" w:rsidP="001B06FB">
      <w:pPr>
        <w:pStyle w:val="EMEAHeading2"/>
        <w:rPr>
          <w:lang w:val="da-DK"/>
        </w:rPr>
      </w:pPr>
    </w:p>
    <w:p w14:paraId="71A4C2D2" w14:textId="77777777" w:rsidR="001B06FB" w:rsidRPr="00DF0AAF" w:rsidRDefault="001B06FB">
      <w:pPr>
        <w:pStyle w:val="EMEABodyText"/>
        <w:rPr>
          <w:lang w:val="da-DK"/>
        </w:rPr>
      </w:pPr>
      <w:r w:rsidRPr="00DF0AAF">
        <w:rPr>
          <w:lang w:val="da-DK"/>
        </w:rPr>
        <w:t xml:space="preserve">På baggrund af de farmakodynamiske egenskaber er det usandsynligt, at irbesartan vil påvirke </w:t>
      </w:r>
      <w:r w:rsidR="000738A4" w:rsidRPr="00DF0AAF">
        <w:rPr>
          <w:noProof/>
          <w:lang w:val="da-DK"/>
        </w:rPr>
        <w:t xml:space="preserve">evnen til at føre </w:t>
      </w:r>
      <w:r w:rsidR="000738A4" w:rsidRPr="00DF0AAF">
        <w:rPr>
          <w:lang w:val="da-DK"/>
        </w:rPr>
        <w:t>motorkøretøj</w:t>
      </w:r>
      <w:r w:rsidR="000738A4" w:rsidRPr="00DF0AAF">
        <w:rPr>
          <w:noProof/>
          <w:lang w:val="da-DK"/>
        </w:rPr>
        <w:t xml:space="preserve"> eller betjene maskiner</w:t>
      </w:r>
      <w:r w:rsidRPr="00DF0AAF">
        <w:rPr>
          <w:lang w:val="da-DK"/>
        </w:rPr>
        <w:t>. Ved bilkørsel eller betjening af maskiner skal der tages hensyn til, at der kan opstå svimmelhed og træthed under behandling.</w:t>
      </w:r>
    </w:p>
    <w:p w14:paraId="58D2E275" w14:textId="77777777" w:rsidR="001B06FB" w:rsidRPr="00DF0AAF" w:rsidRDefault="001B06FB">
      <w:pPr>
        <w:pStyle w:val="EMEABodyText"/>
        <w:rPr>
          <w:lang w:val="da-DK"/>
        </w:rPr>
      </w:pPr>
    </w:p>
    <w:p w14:paraId="2D467933" w14:textId="77777777" w:rsidR="001B06FB" w:rsidRPr="00DF0AAF" w:rsidRDefault="001B06FB">
      <w:pPr>
        <w:pStyle w:val="EMEAHeading2"/>
        <w:rPr>
          <w:lang w:val="da-DK"/>
        </w:rPr>
      </w:pPr>
      <w:r w:rsidRPr="00DF0AAF">
        <w:rPr>
          <w:lang w:val="da-DK"/>
        </w:rPr>
        <w:t>4.8</w:t>
      </w:r>
      <w:r w:rsidRPr="00DF0AAF">
        <w:rPr>
          <w:lang w:val="da-DK"/>
        </w:rPr>
        <w:tab/>
        <w:t>Bivirkninger</w:t>
      </w:r>
    </w:p>
    <w:p w14:paraId="03A45314" w14:textId="77777777" w:rsidR="001B06FB" w:rsidRPr="00DF0AAF" w:rsidRDefault="001B06FB" w:rsidP="001B06FB">
      <w:pPr>
        <w:pStyle w:val="EMEAHeading2"/>
        <w:rPr>
          <w:lang w:val="da-DK"/>
        </w:rPr>
      </w:pPr>
    </w:p>
    <w:p w14:paraId="5213C68F" w14:textId="77777777" w:rsidR="001B06FB" w:rsidRPr="00DF0AAF" w:rsidRDefault="001B06FB" w:rsidP="001B06FB">
      <w:pPr>
        <w:pStyle w:val="EMEABodyText"/>
        <w:keepNext/>
        <w:rPr>
          <w:lang w:val="da-DK"/>
        </w:rPr>
      </w:pPr>
      <w:r w:rsidRPr="00DF0AAF">
        <w:rPr>
          <w:lang w:val="da-DK"/>
        </w:rPr>
        <w:t>I placebokontrollerede forsøg med patienter med hypertension afveg den overordnede forekomst af bivirkninger med irbesartan (56,2%) ikke fra placebogruppernes (56,5%). Seponering på grund af kliniske eller laboratoriemæssige bivirkninger var mindre hyppig blandt irbesartanbehandlede patienter (3,3%) end blandt placebobehandlede (4,5%). Forekomst af bivirkninger var ikke relateret til dosis (inden for det anbefalede dosisområde), køn, alder, race eller varighed af behandling.</w:t>
      </w:r>
    </w:p>
    <w:p w14:paraId="5BB540CD" w14:textId="77777777" w:rsidR="001B06FB" w:rsidRPr="00DF0AAF" w:rsidRDefault="001B06FB" w:rsidP="001B06FB">
      <w:pPr>
        <w:pStyle w:val="EMEABodyText"/>
        <w:keepNext/>
        <w:rPr>
          <w:lang w:val="da-DK"/>
        </w:rPr>
      </w:pPr>
    </w:p>
    <w:p w14:paraId="5383E50B" w14:textId="77777777" w:rsidR="001B06FB" w:rsidRPr="00DF0AAF" w:rsidRDefault="001B06FB" w:rsidP="001B06FB">
      <w:pPr>
        <w:pStyle w:val="EMEABodyText"/>
        <w:rPr>
          <w:lang w:val="da-DK"/>
        </w:rPr>
      </w:pPr>
      <w:r w:rsidRPr="00DF0AAF">
        <w:rPr>
          <w:lang w:val="da-DK"/>
        </w:rPr>
        <w:t>Hos diabetiske, hypertensive patienter med mikroalbuminuri og normal nyrefunktion indberettedes ortostatisk svimmelhed og ortostatisk hypotension blandt 0,5% af patienterne (dvs ikke almindelig), men i større grad end med placebo.</w:t>
      </w:r>
    </w:p>
    <w:p w14:paraId="05F6B868" w14:textId="77777777" w:rsidR="001B06FB" w:rsidRPr="00DF0AAF" w:rsidRDefault="001B06FB" w:rsidP="001B06FB">
      <w:pPr>
        <w:pStyle w:val="EMEABodyText"/>
        <w:keepNext/>
        <w:rPr>
          <w:lang w:val="da-DK"/>
        </w:rPr>
      </w:pPr>
    </w:p>
    <w:p w14:paraId="650D265A" w14:textId="77777777" w:rsidR="001B06FB" w:rsidRPr="00DF0AAF" w:rsidRDefault="001B06FB" w:rsidP="001B06FB">
      <w:pPr>
        <w:pStyle w:val="EMEABodyText"/>
        <w:keepNext/>
        <w:rPr>
          <w:lang w:val="da-DK"/>
        </w:rPr>
      </w:pPr>
      <w:r w:rsidRPr="00DF0AAF">
        <w:rPr>
          <w:lang w:val="da-DK"/>
        </w:rPr>
        <w:t xml:space="preserve">Følgende tabel viser bivirkninger indberettet i placebokontrollerede forsøg, hvor 1965 hypertensive patienter har modtaget irbesartan. Termer mærket med stjerne (*) henviser til bivirkninger, som </w:t>
      </w:r>
      <w:r w:rsidRPr="00DF0AAF">
        <w:rPr>
          <w:lang w:val="da-DK"/>
        </w:rPr>
        <w:lastRenderedPageBreak/>
        <w:t>yderligere er indberettet hos &gt;</w:t>
      </w:r>
      <w:r w:rsidR="003F0205">
        <w:rPr>
          <w:lang w:val="da-DK"/>
        </w:rPr>
        <w:t xml:space="preserve"> </w:t>
      </w:r>
      <w:r w:rsidRPr="00DF0AAF">
        <w:rPr>
          <w:lang w:val="da-DK"/>
        </w:rPr>
        <w:t>2% af diabetiske, hypertensive patienter med kronisk nyreinsufficiens og udtalt proteinuri og i højere grad end med placebo.</w:t>
      </w:r>
    </w:p>
    <w:p w14:paraId="448529DB" w14:textId="77777777" w:rsidR="001B06FB" w:rsidRPr="00DF0AAF" w:rsidRDefault="001B06FB">
      <w:pPr>
        <w:pStyle w:val="EMEABodyText"/>
        <w:rPr>
          <w:lang w:val="da-DK"/>
        </w:rPr>
      </w:pPr>
    </w:p>
    <w:p w14:paraId="43A38442" w14:textId="77777777" w:rsidR="001B06FB" w:rsidRPr="00DF0AAF" w:rsidRDefault="001B06FB">
      <w:pPr>
        <w:pStyle w:val="EMEABodyText"/>
        <w:rPr>
          <w:lang w:val="da-DK"/>
        </w:rPr>
      </w:pPr>
      <w:r w:rsidRPr="00DF0AAF">
        <w:rPr>
          <w:lang w:val="da-DK"/>
        </w:rPr>
        <w:t xml:space="preserve">Hyppigheden af </w:t>
      </w:r>
      <w:r>
        <w:rPr>
          <w:lang w:val="da-DK"/>
        </w:rPr>
        <w:t>bivirkninger</w:t>
      </w:r>
      <w:r w:rsidRPr="00DF0AAF">
        <w:rPr>
          <w:lang w:val="da-DK"/>
        </w:rPr>
        <w:t xml:space="preserve"> anført nedenfor defineres i henhold til følgende konventioner:</w:t>
      </w:r>
    </w:p>
    <w:p w14:paraId="7315BFAD" w14:textId="77777777" w:rsidR="001B06FB" w:rsidRPr="00DF0AAF" w:rsidRDefault="001B06FB" w:rsidP="001B06FB">
      <w:pPr>
        <w:pStyle w:val="EMEABodyText"/>
        <w:rPr>
          <w:noProof/>
          <w:lang w:val="da-DK"/>
        </w:rPr>
      </w:pPr>
      <w:r w:rsidRPr="00DF0AAF">
        <w:rPr>
          <w:lang w:val="da-DK"/>
        </w:rPr>
        <w:t>Meget almindelig (≥ 1/10); almindelig (≥ 1/100</w:t>
      </w:r>
      <w:r>
        <w:rPr>
          <w:lang w:val="da-DK"/>
        </w:rPr>
        <w:t xml:space="preserve"> til </w:t>
      </w:r>
      <w:r w:rsidRPr="00DF0AAF">
        <w:rPr>
          <w:lang w:val="da-DK"/>
        </w:rPr>
        <w:t>&lt; 1/10); ikke almindelig (≥ 1/1.000</w:t>
      </w:r>
      <w:r>
        <w:rPr>
          <w:lang w:val="da-DK"/>
        </w:rPr>
        <w:t xml:space="preserve"> til</w:t>
      </w:r>
      <w:r w:rsidRPr="00DF0AAF">
        <w:rPr>
          <w:lang w:val="da-DK"/>
        </w:rPr>
        <w:t xml:space="preserve"> &lt; 1/100); sjælden (≥ 1/10.000</w:t>
      </w:r>
      <w:r>
        <w:rPr>
          <w:lang w:val="da-DK"/>
        </w:rPr>
        <w:t xml:space="preserve"> til</w:t>
      </w:r>
      <w:r w:rsidRPr="00DF0AAF">
        <w:rPr>
          <w:lang w:val="da-DK"/>
        </w:rPr>
        <w:t xml:space="preserve"> &lt; 1/1.000); meget sjælden (&lt; 1/10.000).</w:t>
      </w:r>
      <w:r>
        <w:rPr>
          <w:noProof/>
          <w:lang w:val="da-DK"/>
        </w:rPr>
        <w:t xml:space="preserve"> </w:t>
      </w:r>
      <w:r w:rsidRPr="00DF0AAF">
        <w:rPr>
          <w:noProof/>
          <w:lang w:val="da-DK"/>
        </w:rPr>
        <w:t xml:space="preserve">Inden for hver </w:t>
      </w:r>
      <w:r w:rsidRPr="00DF0AAF">
        <w:rPr>
          <w:iCs/>
          <w:szCs w:val="23"/>
          <w:lang w:val="da-DK"/>
        </w:rPr>
        <w:t>enkelt frekvensgruppe</w:t>
      </w:r>
      <w:r w:rsidRPr="00DF0AAF">
        <w:rPr>
          <w:noProof/>
          <w:lang w:val="da-DK"/>
        </w:rPr>
        <w:t xml:space="preserve"> </w:t>
      </w:r>
      <w:r>
        <w:rPr>
          <w:noProof/>
          <w:lang w:val="da-DK"/>
        </w:rPr>
        <w:t>er</w:t>
      </w:r>
      <w:r w:rsidRPr="00DF0AAF">
        <w:rPr>
          <w:noProof/>
          <w:lang w:val="da-DK"/>
        </w:rPr>
        <w:t xml:space="preserve"> bivirkningerne opstille</w:t>
      </w:r>
      <w:r>
        <w:rPr>
          <w:noProof/>
          <w:lang w:val="da-DK"/>
        </w:rPr>
        <w:t>t</w:t>
      </w:r>
      <w:r w:rsidRPr="00DF0AAF">
        <w:rPr>
          <w:noProof/>
          <w:lang w:val="da-DK"/>
        </w:rPr>
        <w:t xml:space="preserve"> efter, hvor alvorlige de er. De </w:t>
      </w:r>
      <w:r w:rsidRPr="00DF0AAF">
        <w:rPr>
          <w:iCs/>
          <w:szCs w:val="23"/>
          <w:lang w:val="da-DK"/>
        </w:rPr>
        <w:t>alvorligste bivirkninger</w:t>
      </w:r>
      <w:r w:rsidRPr="00DF0AAF">
        <w:rPr>
          <w:noProof/>
          <w:lang w:val="da-DK"/>
        </w:rPr>
        <w:t xml:space="preserve"> </w:t>
      </w:r>
      <w:r>
        <w:rPr>
          <w:noProof/>
          <w:lang w:val="da-DK"/>
        </w:rPr>
        <w:t>er</w:t>
      </w:r>
      <w:r w:rsidRPr="00DF0AAF">
        <w:rPr>
          <w:noProof/>
          <w:lang w:val="da-DK"/>
        </w:rPr>
        <w:t xml:space="preserve"> anfør</w:t>
      </w:r>
      <w:r>
        <w:rPr>
          <w:noProof/>
          <w:lang w:val="da-DK"/>
        </w:rPr>
        <w:t>t</w:t>
      </w:r>
      <w:r w:rsidRPr="00DF0AAF">
        <w:rPr>
          <w:noProof/>
          <w:lang w:val="da-DK"/>
        </w:rPr>
        <w:t xml:space="preserve"> først.</w:t>
      </w:r>
    </w:p>
    <w:p w14:paraId="246738AD" w14:textId="77777777" w:rsidR="001B06FB" w:rsidRDefault="001B06FB" w:rsidP="001B06FB">
      <w:pPr>
        <w:pStyle w:val="EMEABodyText"/>
        <w:keepNext/>
        <w:rPr>
          <w:lang w:val="da-DK"/>
        </w:rPr>
      </w:pPr>
    </w:p>
    <w:p w14:paraId="26F5FCD2" w14:textId="77777777" w:rsidR="001B06FB" w:rsidRPr="00A00642" w:rsidRDefault="001B06FB" w:rsidP="001B06FB">
      <w:pPr>
        <w:pStyle w:val="EMEABodyText"/>
        <w:keepNext/>
        <w:rPr>
          <w:lang w:val="da-DK"/>
        </w:rPr>
      </w:pPr>
      <w:r>
        <w:rPr>
          <w:lang w:val="da-DK"/>
        </w:rPr>
        <w:t>Bivirkninger, der er</w:t>
      </w:r>
      <w:r w:rsidRPr="00A00642">
        <w:rPr>
          <w:lang w:val="da-DK"/>
        </w:rPr>
        <w:t xml:space="preserve"> i</w:t>
      </w:r>
      <w:r>
        <w:rPr>
          <w:lang w:val="da-DK"/>
        </w:rPr>
        <w:t>ndberettet efter markedsføring, er også anført. D</w:t>
      </w:r>
      <w:r w:rsidRPr="00A00642">
        <w:rPr>
          <w:lang w:val="da-DK"/>
        </w:rPr>
        <w:t xml:space="preserve">isse </w:t>
      </w:r>
      <w:r>
        <w:rPr>
          <w:lang w:val="da-DK"/>
        </w:rPr>
        <w:t>bivirkninger stammer</w:t>
      </w:r>
      <w:r w:rsidRPr="00A00642">
        <w:rPr>
          <w:lang w:val="da-DK"/>
        </w:rPr>
        <w:t xml:space="preserve"> fra spontane rapporter</w:t>
      </w:r>
      <w:r>
        <w:rPr>
          <w:iCs/>
          <w:lang w:val="da-DK"/>
        </w:rPr>
        <w:t>.</w:t>
      </w:r>
    </w:p>
    <w:p w14:paraId="45F0D211" w14:textId="77777777" w:rsidR="00187A12" w:rsidRDefault="00187A12" w:rsidP="00187A12">
      <w:pPr>
        <w:pStyle w:val="EMEABodyText"/>
        <w:keepNext/>
        <w:rPr>
          <w:bCs/>
          <w:i/>
          <w:noProof/>
          <w:u w:val="single"/>
          <w:lang w:val="da-DK"/>
        </w:rPr>
      </w:pPr>
    </w:p>
    <w:p w14:paraId="42B79E7B" w14:textId="77777777" w:rsidR="00187A12" w:rsidRDefault="00187A12" w:rsidP="00187A12">
      <w:pPr>
        <w:pStyle w:val="EMEABodyText"/>
        <w:keepNext/>
        <w:rPr>
          <w:bCs/>
          <w:noProof/>
          <w:u w:val="single"/>
          <w:lang w:val="da-DK"/>
        </w:rPr>
      </w:pPr>
      <w:r w:rsidRPr="00FC2E5F">
        <w:rPr>
          <w:bCs/>
          <w:noProof/>
          <w:u w:val="single"/>
          <w:lang w:val="da-DK"/>
        </w:rPr>
        <w:t>Blod og lymfesystem</w:t>
      </w:r>
    </w:p>
    <w:p w14:paraId="1947B964" w14:textId="77777777" w:rsidR="000738A4" w:rsidRPr="00FC2E5F" w:rsidRDefault="000738A4" w:rsidP="00187A12">
      <w:pPr>
        <w:pStyle w:val="EMEABodyText"/>
        <w:keepNext/>
        <w:rPr>
          <w:u w:val="single"/>
          <w:lang w:val="da-DK"/>
        </w:rPr>
      </w:pPr>
    </w:p>
    <w:p w14:paraId="6F9FE999" w14:textId="77777777" w:rsidR="00187A12" w:rsidRDefault="00187A12" w:rsidP="00187A12">
      <w:pPr>
        <w:pStyle w:val="EMEABodyText"/>
        <w:rPr>
          <w:noProof/>
          <w:lang w:val="da-DK"/>
        </w:rPr>
      </w:pPr>
      <w:r w:rsidRPr="00912019">
        <w:rPr>
          <w:noProof/>
          <w:lang w:val="da-DK"/>
        </w:rPr>
        <w:t>Ikke kendt:</w:t>
      </w:r>
      <w:r>
        <w:rPr>
          <w:noProof/>
          <w:lang w:val="da-DK"/>
        </w:rPr>
        <w:t xml:space="preserve"> </w:t>
      </w:r>
      <w:r>
        <w:rPr>
          <w:noProof/>
          <w:lang w:val="da-DK"/>
        </w:rPr>
        <w:tab/>
      </w:r>
      <w:r>
        <w:rPr>
          <w:noProof/>
          <w:lang w:val="da-DK"/>
        </w:rPr>
        <w:tab/>
      </w:r>
      <w:r w:rsidR="0067696A" w:rsidRPr="0067696A">
        <w:rPr>
          <w:noProof/>
          <w:lang w:val="da-DK"/>
        </w:rPr>
        <w:t>Anæmi, t</w:t>
      </w:r>
      <w:r w:rsidRPr="00912019">
        <w:rPr>
          <w:szCs w:val="22"/>
          <w:lang w:val="da-DK"/>
        </w:rPr>
        <w:t>rombocytopeni</w:t>
      </w:r>
    </w:p>
    <w:p w14:paraId="64D17C3B" w14:textId="77777777" w:rsidR="001B06FB" w:rsidRPr="00A00642" w:rsidRDefault="001B06FB" w:rsidP="001B06FB">
      <w:pPr>
        <w:pStyle w:val="EMEABodyText"/>
        <w:rPr>
          <w:noProof/>
          <w:lang w:val="da-DK"/>
        </w:rPr>
      </w:pPr>
    </w:p>
    <w:p w14:paraId="5397C1C4" w14:textId="77777777" w:rsidR="000738A4" w:rsidRDefault="001B06FB" w:rsidP="001B06FB">
      <w:pPr>
        <w:pStyle w:val="EMEABodyText"/>
        <w:keepNext/>
        <w:tabs>
          <w:tab w:val="left" w:pos="0"/>
        </w:tabs>
        <w:outlineLvl w:val="0"/>
        <w:rPr>
          <w:u w:val="single"/>
          <w:lang w:val="da-DK"/>
        </w:rPr>
      </w:pPr>
      <w:r w:rsidRPr="00FC2E5F">
        <w:rPr>
          <w:u w:val="single"/>
          <w:lang w:val="da-DK"/>
        </w:rPr>
        <w:t>Immunsystemet</w:t>
      </w:r>
    </w:p>
    <w:p w14:paraId="7FF17057" w14:textId="77777777" w:rsidR="001B06FB" w:rsidRPr="00FC2E5F" w:rsidRDefault="001B06FB" w:rsidP="001B06FB">
      <w:pPr>
        <w:pStyle w:val="EMEABodyText"/>
        <w:keepNext/>
        <w:tabs>
          <w:tab w:val="left" w:pos="0"/>
        </w:tabs>
        <w:outlineLvl w:val="0"/>
        <w:rPr>
          <w:u w:val="single"/>
          <w:lang w:val="da-DK"/>
        </w:rPr>
      </w:pPr>
    </w:p>
    <w:p w14:paraId="6C6FA846" w14:textId="77777777" w:rsidR="001B06FB" w:rsidRPr="000554CF" w:rsidRDefault="001B06FB" w:rsidP="000738A4">
      <w:pPr>
        <w:pStyle w:val="EMEABodyText"/>
        <w:tabs>
          <w:tab w:val="left" w:pos="1701"/>
        </w:tabs>
        <w:ind w:left="1701" w:hanging="1701"/>
        <w:rPr>
          <w:lang w:val="da-DK"/>
        </w:rPr>
      </w:pPr>
      <w:r>
        <w:rPr>
          <w:lang w:val="da-DK"/>
        </w:rPr>
        <w:t>Ikke kendt:</w:t>
      </w:r>
      <w:r>
        <w:rPr>
          <w:lang w:val="da-DK"/>
        </w:rPr>
        <w:tab/>
      </w:r>
      <w:r w:rsidRPr="000554CF">
        <w:rPr>
          <w:lang w:val="da-DK"/>
        </w:rPr>
        <w:t>Overfølsomhedsreaktioner, fx angioødem, udslæt, urticaria</w:t>
      </w:r>
      <w:r w:rsidR="000738A4" w:rsidRPr="00592A2C">
        <w:rPr>
          <w:lang w:val="da-DK"/>
        </w:rPr>
        <w:t>, anafylaktisk reaktion/shock</w:t>
      </w:r>
    </w:p>
    <w:p w14:paraId="12976A36" w14:textId="77777777" w:rsidR="001B06FB" w:rsidRDefault="001B06FB" w:rsidP="001B06FB">
      <w:pPr>
        <w:pStyle w:val="EMEABodyText"/>
        <w:keepNext/>
        <w:outlineLvl w:val="0"/>
        <w:rPr>
          <w:i/>
          <w:u w:val="single"/>
          <w:lang w:val="da-DK"/>
        </w:rPr>
      </w:pPr>
    </w:p>
    <w:p w14:paraId="55D258EE" w14:textId="77777777" w:rsidR="000738A4" w:rsidRDefault="001B06FB" w:rsidP="001B06FB">
      <w:pPr>
        <w:pStyle w:val="EMEABodyText"/>
        <w:keepNext/>
        <w:tabs>
          <w:tab w:val="left" w:pos="0"/>
        </w:tabs>
        <w:outlineLvl w:val="0"/>
        <w:rPr>
          <w:u w:val="single"/>
          <w:lang w:val="da-DK"/>
        </w:rPr>
      </w:pPr>
      <w:r w:rsidRPr="00FC2E5F">
        <w:rPr>
          <w:u w:val="single"/>
          <w:lang w:val="da-DK"/>
        </w:rPr>
        <w:t>Metabolisme og ernæring</w:t>
      </w:r>
    </w:p>
    <w:p w14:paraId="01AA8EF6" w14:textId="77777777" w:rsidR="001B06FB" w:rsidRPr="00FC2E5F" w:rsidRDefault="001B06FB" w:rsidP="001B06FB">
      <w:pPr>
        <w:pStyle w:val="EMEABodyText"/>
        <w:keepNext/>
        <w:tabs>
          <w:tab w:val="left" w:pos="0"/>
        </w:tabs>
        <w:outlineLvl w:val="0"/>
        <w:rPr>
          <w:u w:val="single"/>
          <w:lang w:val="da-DK"/>
        </w:rPr>
      </w:pPr>
    </w:p>
    <w:p w14:paraId="073B2772" w14:textId="77777777" w:rsidR="001B06FB" w:rsidRPr="000554CF" w:rsidRDefault="001B06FB" w:rsidP="001B06FB">
      <w:pPr>
        <w:pStyle w:val="EMEABodyText"/>
        <w:tabs>
          <w:tab w:val="left" w:pos="0"/>
        </w:tabs>
        <w:rPr>
          <w:lang w:val="da-DK"/>
        </w:rPr>
      </w:pPr>
      <w:r>
        <w:rPr>
          <w:lang w:val="da-DK"/>
        </w:rPr>
        <w:t>Ikke kendt:</w:t>
      </w:r>
      <w:r>
        <w:rPr>
          <w:lang w:val="da-DK"/>
        </w:rPr>
        <w:tab/>
      </w:r>
      <w:r>
        <w:rPr>
          <w:lang w:val="da-DK"/>
        </w:rPr>
        <w:tab/>
      </w:r>
      <w:r w:rsidRPr="000554CF">
        <w:rPr>
          <w:lang w:val="da-DK"/>
        </w:rPr>
        <w:t>Hyperkal</w:t>
      </w:r>
      <w:r>
        <w:rPr>
          <w:lang w:val="da-DK"/>
        </w:rPr>
        <w:t>i</w:t>
      </w:r>
      <w:r w:rsidRPr="000554CF">
        <w:rPr>
          <w:lang w:val="da-DK"/>
        </w:rPr>
        <w:t>æmi</w:t>
      </w:r>
      <w:r w:rsidR="004755BD">
        <w:rPr>
          <w:lang w:val="da-DK"/>
        </w:rPr>
        <w:t>, hypoglykæmi</w:t>
      </w:r>
    </w:p>
    <w:p w14:paraId="0364FD1D" w14:textId="77777777" w:rsidR="001B06FB" w:rsidRDefault="001B06FB" w:rsidP="001B06FB">
      <w:pPr>
        <w:pStyle w:val="EMEABodyText"/>
        <w:keepNext/>
        <w:outlineLvl w:val="0"/>
        <w:rPr>
          <w:i/>
          <w:u w:val="single"/>
          <w:lang w:val="da-DK"/>
        </w:rPr>
      </w:pPr>
    </w:p>
    <w:p w14:paraId="544EEA96" w14:textId="77777777" w:rsidR="000738A4" w:rsidRDefault="001B06FB" w:rsidP="001B06FB">
      <w:pPr>
        <w:pStyle w:val="EMEABodyText"/>
        <w:keepNext/>
        <w:outlineLvl w:val="0"/>
        <w:rPr>
          <w:u w:val="single"/>
          <w:lang w:val="da-DK"/>
        </w:rPr>
      </w:pPr>
      <w:r w:rsidRPr="00FC2E5F">
        <w:rPr>
          <w:u w:val="single"/>
          <w:lang w:val="da-DK"/>
        </w:rPr>
        <w:t>Nervesystemet</w:t>
      </w:r>
    </w:p>
    <w:p w14:paraId="728A5BC0" w14:textId="77777777" w:rsidR="001B06FB" w:rsidRPr="00FC2E5F" w:rsidRDefault="001B06FB" w:rsidP="001B06FB">
      <w:pPr>
        <w:pStyle w:val="EMEABodyText"/>
        <w:keepNext/>
        <w:outlineLvl w:val="0"/>
        <w:rPr>
          <w:u w:val="single"/>
          <w:lang w:val="da-DK"/>
        </w:rPr>
      </w:pPr>
    </w:p>
    <w:p w14:paraId="40EED733" w14:textId="77777777" w:rsidR="001B06FB" w:rsidRPr="000554CF" w:rsidRDefault="001B06FB" w:rsidP="001B06FB">
      <w:pPr>
        <w:pStyle w:val="EMEABodyText"/>
        <w:outlineLvl w:val="0"/>
        <w:rPr>
          <w:lang w:val="da-DK"/>
        </w:rPr>
      </w:pPr>
      <w:r>
        <w:rPr>
          <w:lang w:val="da-DK"/>
        </w:rPr>
        <w:t>Almindelig</w:t>
      </w:r>
      <w:r w:rsidRPr="007A0DE7">
        <w:rPr>
          <w:lang w:val="da-DK"/>
        </w:rPr>
        <w:t>:</w:t>
      </w:r>
      <w:r>
        <w:rPr>
          <w:lang w:val="da-DK"/>
        </w:rPr>
        <w:tab/>
      </w:r>
      <w:r>
        <w:rPr>
          <w:lang w:val="da-DK"/>
        </w:rPr>
        <w:tab/>
      </w:r>
      <w:r w:rsidRPr="000554CF">
        <w:rPr>
          <w:lang w:val="da-DK"/>
        </w:rPr>
        <w:t>Svimmelhed, ortostatisk svimmelhed*</w:t>
      </w:r>
    </w:p>
    <w:p w14:paraId="25C2A282" w14:textId="77777777" w:rsidR="001B06FB" w:rsidRPr="00FC3A64" w:rsidRDefault="001B06FB" w:rsidP="001B06FB">
      <w:pPr>
        <w:pStyle w:val="EMEABodyText"/>
        <w:outlineLvl w:val="0"/>
        <w:rPr>
          <w:lang w:val="da-DK"/>
        </w:rPr>
      </w:pPr>
      <w:r>
        <w:rPr>
          <w:lang w:val="da-DK"/>
        </w:rPr>
        <w:t>Ikke kendt:</w:t>
      </w:r>
      <w:r>
        <w:rPr>
          <w:lang w:val="da-DK"/>
        </w:rPr>
        <w:tab/>
      </w:r>
      <w:r>
        <w:rPr>
          <w:lang w:val="da-DK"/>
        </w:rPr>
        <w:tab/>
        <w:t>Vertigo, h</w:t>
      </w:r>
      <w:r w:rsidRPr="00FC3A64">
        <w:rPr>
          <w:lang w:val="da-DK"/>
        </w:rPr>
        <w:t>ovedpine</w:t>
      </w:r>
    </w:p>
    <w:p w14:paraId="36E12D0B" w14:textId="77777777" w:rsidR="001B06FB" w:rsidRPr="00A00642" w:rsidRDefault="001B06FB" w:rsidP="001B06FB">
      <w:pPr>
        <w:pStyle w:val="EMEABodyText"/>
        <w:keepNext/>
        <w:outlineLvl w:val="0"/>
        <w:rPr>
          <w:lang w:val="da-DK"/>
        </w:rPr>
      </w:pPr>
    </w:p>
    <w:p w14:paraId="7789D456" w14:textId="77777777" w:rsidR="000738A4" w:rsidRDefault="001B06FB" w:rsidP="001B06FB">
      <w:pPr>
        <w:pStyle w:val="EMEABodyText"/>
        <w:keepNext/>
        <w:tabs>
          <w:tab w:val="left" w:pos="0"/>
        </w:tabs>
        <w:outlineLvl w:val="0"/>
        <w:rPr>
          <w:i/>
          <w:u w:val="single"/>
          <w:lang w:val="da-DK"/>
        </w:rPr>
      </w:pPr>
      <w:r w:rsidRPr="00FC2E5F">
        <w:rPr>
          <w:u w:val="single"/>
          <w:lang w:val="da-DK"/>
        </w:rPr>
        <w:t>Øre og labyrint</w:t>
      </w:r>
    </w:p>
    <w:p w14:paraId="7DA3E32C" w14:textId="77777777" w:rsidR="001B06FB" w:rsidRPr="00FC3A64" w:rsidRDefault="001B06FB" w:rsidP="001B06FB">
      <w:pPr>
        <w:pStyle w:val="EMEABodyText"/>
        <w:keepNext/>
        <w:tabs>
          <w:tab w:val="left" w:pos="0"/>
        </w:tabs>
        <w:outlineLvl w:val="0"/>
        <w:rPr>
          <w:i/>
          <w:u w:val="single"/>
          <w:lang w:val="da-DK"/>
        </w:rPr>
      </w:pPr>
    </w:p>
    <w:p w14:paraId="134EF99C" w14:textId="77777777" w:rsidR="001B06FB" w:rsidRPr="00FC3A64" w:rsidRDefault="001B06FB" w:rsidP="001B06FB">
      <w:pPr>
        <w:pStyle w:val="EMEABodyText"/>
        <w:outlineLvl w:val="0"/>
        <w:rPr>
          <w:i/>
          <w:lang w:val="da-DK"/>
        </w:rPr>
      </w:pPr>
      <w:r>
        <w:rPr>
          <w:lang w:val="da-DK"/>
        </w:rPr>
        <w:t>Ikke kendt:</w:t>
      </w:r>
      <w:r>
        <w:rPr>
          <w:lang w:val="da-DK"/>
        </w:rPr>
        <w:tab/>
      </w:r>
      <w:r>
        <w:rPr>
          <w:lang w:val="da-DK"/>
        </w:rPr>
        <w:tab/>
      </w:r>
      <w:r w:rsidRPr="00FC3A64">
        <w:rPr>
          <w:lang w:val="da-DK"/>
        </w:rPr>
        <w:t>Tinnitus</w:t>
      </w:r>
      <w:r w:rsidRPr="00FC3A64">
        <w:rPr>
          <w:i/>
          <w:lang w:val="da-DK"/>
        </w:rPr>
        <w:t xml:space="preserve"> </w:t>
      </w:r>
    </w:p>
    <w:p w14:paraId="57CA9B6E" w14:textId="77777777" w:rsidR="001B06FB" w:rsidRDefault="001B06FB" w:rsidP="001B06FB">
      <w:pPr>
        <w:pStyle w:val="EMEABodyText"/>
        <w:keepNext/>
        <w:outlineLvl w:val="0"/>
        <w:rPr>
          <w:i/>
          <w:u w:val="single"/>
          <w:lang w:val="da-DK"/>
        </w:rPr>
      </w:pPr>
    </w:p>
    <w:p w14:paraId="12B9A8ED" w14:textId="77777777" w:rsidR="000738A4" w:rsidRDefault="001B06FB" w:rsidP="001B06FB">
      <w:pPr>
        <w:pStyle w:val="EMEABodyText"/>
        <w:keepNext/>
        <w:outlineLvl w:val="0"/>
        <w:rPr>
          <w:u w:val="single"/>
          <w:lang w:val="da-DK"/>
        </w:rPr>
      </w:pPr>
      <w:r w:rsidRPr="00FC2E5F">
        <w:rPr>
          <w:u w:val="single"/>
          <w:lang w:val="da-DK"/>
        </w:rPr>
        <w:t>Hjerte</w:t>
      </w:r>
    </w:p>
    <w:p w14:paraId="77923707" w14:textId="77777777" w:rsidR="001B06FB" w:rsidRPr="00FC2E5F" w:rsidRDefault="001B06FB" w:rsidP="001B06FB">
      <w:pPr>
        <w:pStyle w:val="EMEABodyText"/>
        <w:keepNext/>
        <w:outlineLvl w:val="0"/>
        <w:rPr>
          <w:u w:val="single"/>
          <w:lang w:val="da-DK"/>
        </w:rPr>
      </w:pPr>
    </w:p>
    <w:p w14:paraId="3F560AD1" w14:textId="77777777" w:rsidR="001B06FB" w:rsidRPr="007A0DE7" w:rsidRDefault="001B06FB" w:rsidP="001B06FB">
      <w:pPr>
        <w:pStyle w:val="EMEABodyText"/>
        <w:outlineLvl w:val="0"/>
        <w:rPr>
          <w:lang w:val="da-DK"/>
        </w:rPr>
      </w:pPr>
      <w:r>
        <w:rPr>
          <w:lang w:val="da-DK"/>
        </w:rPr>
        <w:t>Ikke almindelig</w:t>
      </w:r>
      <w:r w:rsidRPr="007A0DE7">
        <w:rPr>
          <w:lang w:val="da-DK"/>
        </w:rPr>
        <w:t>:</w:t>
      </w:r>
      <w:r>
        <w:rPr>
          <w:lang w:val="da-DK"/>
        </w:rPr>
        <w:tab/>
      </w:r>
      <w:r w:rsidRPr="007A0DE7">
        <w:rPr>
          <w:lang w:val="da-DK"/>
        </w:rPr>
        <w:t>Takykardi</w:t>
      </w:r>
    </w:p>
    <w:p w14:paraId="62E9D6C1" w14:textId="77777777" w:rsidR="001B06FB" w:rsidRDefault="001B06FB" w:rsidP="001B06FB">
      <w:pPr>
        <w:pStyle w:val="EMEABodyText"/>
        <w:keepNext/>
        <w:outlineLvl w:val="0"/>
        <w:rPr>
          <w:i/>
          <w:u w:val="single"/>
          <w:lang w:val="da-DK"/>
        </w:rPr>
      </w:pPr>
    </w:p>
    <w:p w14:paraId="3FE09A5B" w14:textId="77777777" w:rsidR="00EA1F04" w:rsidRDefault="001B06FB" w:rsidP="001B06FB">
      <w:pPr>
        <w:pStyle w:val="EMEABodyText"/>
        <w:keepNext/>
        <w:outlineLvl w:val="0"/>
        <w:rPr>
          <w:u w:val="single"/>
          <w:lang w:val="da-DK"/>
        </w:rPr>
      </w:pPr>
      <w:r w:rsidRPr="00FC2E5F">
        <w:rPr>
          <w:u w:val="single"/>
          <w:lang w:val="da-DK"/>
        </w:rPr>
        <w:t>Vaskulære sygdomme</w:t>
      </w:r>
    </w:p>
    <w:p w14:paraId="268E72A5" w14:textId="77777777" w:rsidR="001B06FB" w:rsidRPr="00FC2E5F" w:rsidRDefault="001B06FB" w:rsidP="001B06FB">
      <w:pPr>
        <w:pStyle w:val="EMEABodyText"/>
        <w:keepNext/>
        <w:outlineLvl w:val="0"/>
        <w:rPr>
          <w:u w:val="single"/>
          <w:lang w:val="da-DK"/>
        </w:rPr>
      </w:pPr>
    </w:p>
    <w:p w14:paraId="41D0F8C3" w14:textId="77777777" w:rsidR="001B06FB" w:rsidRPr="000554CF" w:rsidRDefault="001B06FB" w:rsidP="001B06FB">
      <w:pPr>
        <w:pStyle w:val="EMEABodyText"/>
        <w:keepNext/>
        <w:keepLines/>
        <w:ind w:left="1701" w:hanging="1701"/>
        <w:rPr>
          <w:lang w:val="da-DK"/>
        </w:rPr>
      </w:pPr>
      <w:r>
        <w:rPr>
          <w:lang w:val="da-DK"/>
        </w:rPr>
        <w:t>Almindelig:</w:t>
      </w:r>
      <w:r>
        <w:rPr>
          <w:lang w:val="da-DK"/>
        </w:rPr>
        <w:tab/>
        <w:t>O</w:t>
      </w:r>
      <w:r w:rsidRPr="000554CF">
        <w:rPr>
          <w:lang w:val="da-DK"/>
        </w:rPr>
        <w:t>rtostatisk hypotension*</w:t>
      </w:r>
    </w:p>
    <w:p w14:paraId="08E41BFF" w14:textId="77777777" w:rsidR="001B06FB" w:rsidRPr="000554CF" w:rsidRDefault="001B06FB" w:rsidP="001B06FB">
      <w:pPr>
        <w:pStyle w:val="EMEABodyText"/>
        <w:tabs>
          <w:tab w:val="left" w:pos="1680"/>
        </w:tabs>
        <w:rPr>
          <w:lang w:val="da-DK"/>
        </w:rPr>
      </w:pPr>
      <w:r>
        <w:rPr>
          <w:lang w:val="da-DK"/>
        </w:rPr>
        <w:t>Ikke almindelig:</w:t>
      </w:r>
      <w:r>
        <w:rPr>
          <w:lang w:val="da-DK"/>
        </w:rPr>
        <w:tab/>
      </w:r>
      <w:r>
        <w:rPr>
          <w:lang w:val="da-DK"/>
        </w:rPr>
        <w:tab/>
        <w:t>Rødme</w:t>
      </w:r>
    </w:p>
    <w:p w14:paraId="3212C03B" w14:textId="77777777" w:rsidR="001B06FB" w:rsidRDefault="001B06FB" w:rsidP="001B06FB">
      <w:pPr>
        <w:pStyle w:val="EMEABodyText"/>
        <w:keepNext/>
        <w:outlineLvl w:val="0"/>
        <w:rPr>
          <w:i/>
          <w:u w:val="single"/>
          <w:lang w:val="da-DK"/>
        </w:rPr>
      </w:pPr>
    </w:p>
    <w:p w14:paraId="146572ED" w14:textId="77777777" w:rsidR="00EA1F04" w:rsidRDefault="001B06FB" w:rsidP="001B06FB">
      <w:pPr>
        <w:pStyle w:val="EMEABodyText"/>
        <w:keepNext/>
        <w:outlineLvl w:val="0"/>
        <w:rPr>
          <w:u w:val="single"/>
          <w:lang w:val="da-DK"/>
        </w:rPr>
      </w:pPr>
      <w:r w:rsidRPr="00FC2E5F">
        <w:rPr>
          <w:noProof/>
          <w:u w:val="single"/>
          <w:lang w:val="da-DK"/>
        </w:rPr>
        <w:t>Luftveje, thorax og mediastinum</w:t>
      </w:r>
    </w:p>
    <w:p w14:paraId="12F69942" w14:textId="77777777" w:rsidR="001B06FB" w:rsidRPr="00FC2E5F" w:rsidRDefault="001B06FB" w:rsidP="001B06FB">
      <w:pPr>
        <w:pStyle w:val="EMEABodyText"/>
        <w:keepNext/>
        <w:outlineLvl w:val="0"/>
        <w:rPr>
          <w:u w:val="single"/>
          <w:lang w:val="da-DK"/>
        </w:rPr>
      </w:pPr>
    </w:p>
    <w:p w14:paraId="1962446F" w14:textId="77777777" w:rsidR="001B06FB" w:rsidRPr="000554CF" w:rsidRDefault="001B06FB" w:rsidP="001B06FB">
      <w:pPr>
        <w:pStyle w:val="EMEABodyText"/>
        <w:tabs>
          <w:tab w:val="left" w:pos="1680"/>
        </w:tabs>
        <w:outlineLvl w:val="0"/>
        <w:rPr>
          <w:lang w:val="da-DK"/>
        </w:rPr>
      </w:pPr>
      <w:r>
        <w:rPr>
          <w:lang w:val="da-DK"/>
        </w:rPr>
        <w:t xml:space="preserve">Ikke </w:t>
      </w:r>
      <w:r w:rsidRPr="000554CF">
        <w:rPr>
          <w:lang w:val="da-DK"/>
        </w:rPr>
        <w:t>almindelig:</w:t>
      </w:r>
      <w:r>
        <w:rPr>
          <w:lang w:val="da-DK"/>
        </w:rPr>
        <w:tab/>
        <w:t>H</w:t>
      </w:r>
      <w:r w:rsidRPr="000554CF">
        <w:rPr>
          <w:lang w:val="da-DK"/>
        </w:rPr>
        <w:t>oste</w:t>
      </w:r>
    </w:p>
    <w:p w14:paraId="69E8066D" w14:textId="77777777" w:rsidR="001B06FB" w:rsidRDefault="001B06FB" w:rsidP="001B06FB">
      <w:pPr>
        <w:pStyle w:val="EMEABodyText"/>
        <w:keepNext/>
        <w:outlineLvl w:val="0"/>
        <w:rPr>
          <w:i/>
          <w:u w:val="single"/>
          <w:lang w:val="da-DK"/>
        </w:rPr>
      </w:pPr>
    </w:p>
    <w:p w14:paraId="054B74F8" w14:textId="77777777" w:rsidR="00EA1F04" w:rsidRDefault="001B06FB" w:rsidP="001B06FB">
      <w:pPr>
        <w:pStyle w:val="EMEABodyText"/>
        <w:keepNext/>
        <w:outlineLvl w:val="0"/>
        <w:rPr>
          <w:u w:val="single"/>
          <w:lang w:val="da-DK"/>
        </w:rPr>
      </w:pPr>
      <w:r w:rsidRPr="00FC2E5F">
        <w:rPr>
          <w:u w:val="single"/>
          <w:lang w:val="da-DK"/>
        </w:rPr>
        <w:t>Mave-tarm-kanalen</w:t>
      </w:r>
    </w:p>
    <w:p w14:paraId="3AD2FAC0" w14:textId="77777777" w:rsidR="001B06FB" w:rsidRPr="00FC2E5F" w:rsidRDefault="001B06FB" w:rsidP="001B06FB">
      <w:pPr>
        <w:pStyle w:val="EMEABodyText"/>
        <w:keepNext/>
        <w:outlineLvl w:val="0"/>
        <w:rPr>
          <w:u w:val="single"/>
          <w:lang w:val="da-DK"/>
        </w:rPr>
      </w:pPr>
    </w:p>
    <w:p w14:paraId="4AEA7B7B" w14:textId="77777777" w:rsidR="001B06FB" w:rsidRPr="000554CF" w:rsidRDefault="001B06FB" w:rsidP="001B06FB">
      <w:pPr>
        <w:pStyle w:val="EMEABodyText"/>
        <w:keepNext/>
        <w:outlineLvl w:val="0"/>
        <w:rPr>
          <w:lang w:val="da-DK"/>
        </w:rPr>
      </w:pPr>
      <w:r w:rsidRPr="000554CF">
        <w:rPr>
          <w:lang w:val="da-DK"/>
        </w:rPr>
        <w:t>Almindelig:</w:t>
      </w:r>
      <w:r>
        <w:rPr>
          <w:lang w:val="da-DK"/>
        </w:rPr>
        <w:tab/>
      </w:r>
      <w:r>
        <w:rPr>
          <w:lang w:val="da-DK"/>
        </w:rPr>
        <w:tab/>
        <w:t>Kvalme</w:t>
      </w:r>
      <w:r w:rsidRPr="000554CF">
        <w:rPr>
          <w:lang w:val="da-DK"/>
        </w:rPr>
        <w:t>/</w:t>
      </w:r>
      <w:r>
        <w:rPr>
          <w:lang w:val="da-DK"/>
        </w:rPr>
        <w:t>opkastning</w:t>
      </w:r>
    </w:p>
    <w:p w14:paraId="208FEE75" w14:textId="77777777" w:rsidR="001B06FB" w:rsidRPr="000554CF" w:rsidRDefault="001B06FB" w:rsidP="001B06FB">
      <w:pPr>
        <w:pStyle w:val="EMEABodyText"/>
        <w:rPr>
          <w:lang w:val="da-DK"/>
        </w:rPr>
      </w:pPr>
      <w:r>
        <w:rPr>
          <w:lang w:val="da-DK"/>
        </w:rPr>
        <w:t>Ikke almindelig</w:t>
      </w:r>
      <w:r w:rsidRPr="000554CF">
        <w:rPr>
          <w:lang w:val="da-DK"/>
        </w:rPr>
        <w:t>:</w:t>
      </w:r>
      <w:r>
        <w:rPr>
          <w:lang w:val="da-DK"/>
        </w:rPr>
        <w:tab/>
        <w:t>D</w:t>
      </w:r>
      <w:r w:rsidRPr="000554CF">
        <w:rPr>
          <w:lang w:val="da-DK"/>
        </w:rPr>
        <w:t>iarr</w:t>
      </w:r>
      <w:r>
        <w:rPr>
          <w:lang w:val="da-DK"/>
        </w:rPr>
        <w:t>é,</w:t>
      </w:r>
      <w:r w:rsidRPr="000554CF">
        <w:rPr>
          <w:lang w:val="da-DK"/>
        </w:rPr>
        <w:t xml:space="preserve"> dyspepsi/</w:t>
      </w:r>
      <w:r>
        <w:rPr>
          <w:lang w:val="da-DK"/>
        </w:rPr>
        <w:t>halsbrand</w:t>
      </w:r>
    </w:p>
    <w:p w14:paraId="4CBBD100" w14:textId="77777777" w:rsidR="001B06FB" w:rsidRPr="00FC3A64" w:rsidRDefault="001B06FB" w:rsidP="001B06FB">
      <w:pPr>
        <w:pStyle w:val="EMEABodyText"/>
        <w:outlineLvl w:val="0"/>
        <w:rPr>
          <w:lang w:val="da-DK"/>
        </w:rPr>
      </w:pPr>
      <w:r>
        <w:rPr>
          <w:lang w:val="da-DK"/>
        </w:rPr>
        <w:t>Ikke kendt:</w:t>
      </w:r>
      <w:r>
        <w:rPr>
          <w:lang w:val="da-DK"/>
        </w:rPr>
        <w:tab/>
      </w:r>
      <w:r>
        <w:rPr>
          <w:lang w:val="da-DK"/>
        </w:rPr>
        <w:tab/>
      </w:r>
      <w:r w:rsidRPr="00FC3A64">
        <w:rPr>
          <w:lang w:val="da-DK"/>
        </w:rPr>
        <w:t>Dysgeusia</w:t>
      </w:r>
    </w:p>
    <w:p w14:paraId="5C4DC650" w14:textId="77777777" w:rsidR="001B06FB" w:rsidRDefault="001B06FB" w:rsidP="001B06FB">
      <w:pPr>
        <w:pStyle w:val="EMEABodyText"/>
        <w:keepNext/>
        <w:outlineLvl w:val="0"/>
        <w:rPr>
          <w:i/>
          <w:u w:val="single"/>
          <w:lang w:val="da-DK"/>
        </w:rPr>
      </w:pPr>
    </w:p>
    <w:p w14:paraId="2EBDD8AF" w14:textId="77777777" w:rsidR="00EA1F04" w:rsidRDefault="001B06FB" w:rsidP="001B06FB">
      <w:pPr>
        <w:pStyle w:val="EMEABodyText"/>
        <w:keepNext/>
        <w:tabs>
          <w:tab w:val="left" w:pos="0"/>
        </w:tabs>
        <w:outlineLvl w:val="0"/>
        <w:rPr>
          <w:u w:val="single"/>
          <w:lang w:val="da-DK"/>
        </w:rPr>
      </w:pPr>
      <w:r w:rsidRPr="00FC2E5F">
        <w:rPr>
          <w:u w:val="single"/>
          <w:lang w:val="da-DK"/>
        </w:rPr>
        <w:t>Lever og galdeveje</w:t>
      </w:r>
    </w:p>
    <w:p w14:paraId="442E8173" w14:textId="77777777" w:rsidR="001B06FB" w:rsidRPr="00FC2E5F" w:rsidRDefault="001B06FB" w:rsidP="001B06FB">
      <w:pPr>
        <w:pStyle w:val="EMEABodyText"/>
        <w:keepNext/>
        <w:tabs>
          <w:tab w:val="left" w:pos="0"/>
        </w:tabs>
        <w:outlineLvl w:val="0"/>
        <w:rPr>
          <w:u w:val="single"/>
          <w:lang w:val="da-DK"/>
        </w:rPr>
      </w:pPr>
    </w:p>
    <w:p w14:paraId="4728E461" w14:textId="77777777" w:rsidR="001B06FB" w:rsidRDefault="001B06FB" w:rsidP="001B06FB">
      <w:pPr>
        <w:pStyle w:val="EMEABodyText"/>
        <w:rPr>
          <w:lang w:val="da-DK"/>
        </w:rPr>
      </w:pPr>
      <w:r>
        <w:rPr>
          <w:lang w:val="da-DK"/>
        </w:rPr>
        <w:t>Ikke almindelig:</w:t>
      </w:r>
      <w:r>
        <w:rPr>
          <w:lang w:val="da-DK"/>
        </w:rPr>
        <w:tab/>
        <w:t>Gulsot</w:t>
      </w:r>
    </w:p>
    <w:p w14:paraId="06CE41A5" w14:textId="77777777" w:rsidR="001B06FB" w:rsidRDefault="001B06FB" w:rsidP="001B06FB">
      <w:pPr>
        <w:pStyle w:val="EMEABodyText"/>
        <w:rPr>
          <w:noProof/>
          <w:lang w:val="da-DK"/>
        </w:rPr>
      </w:pPr>
      <w:r>
        <w:rPr>
          <w:lang w:val="da-DK"/>
        </w:rPr>
        <w:t>Ikke kendt:</w:t>
      </w:r>
      <w:r>
        <w:rPr>
          <w:lang w:val="da-DK"/>
        </w:rPr>
        <w:tab/>
      </w:r>
      <w:r>
        <w:rPr>
          <w:lang w:val="da-DK"/>
        </w:rPr>
        <w:tab/>
      </w:r>
      <w:r w:rsidRPr="00854E28">
        <w:rPr>
          <w:lang w:val="da-DK"/>
        </w:rPr>
        <w:t>Hepatitis, abnorm leverfunktion</w:t>
      </w:r>
    </w:p>
    <w:p w14:paraId="31B919B4" w14:textId="77777777" w:rsidR="001B06FB" w:rsidRDefault="001B06FB" w:rsidP="001B06FB">
      <w:pPr>
        <w:pStyle w:val="EMEABodyText"/>
        <w:tabs>
          <w:tab w:val="left" w:pos="0"/>
          <w:tab w:val="left" w:pos="1440"/>
        </w:tabs>
        <w:rPr>
          <w:i/>
          <w:u w:val="single"/>
          <w:lang w:val="da-DK"/>
        </w:rPr>
      </w:pPr>
    </w:p>
    <w:p w14:paraId="251BE22A" w14:textId="77777777" w:rsidR="00EA1F04" w:rsidRDefault="001B06FB" w:rsidP="001B06FB">
      <w:pPr>
        <w:pStyle w:val="EMEABodyText"/>
        <w:tabs>
          <w:tab w:val="left" w:pos="0"/>
          <w:tab w:val="left" w:pos="1440"/>
        </w:tabs>
        <w:rPr>
          <w:u w:val="single"/>
          <w:lang w:val="da-DK"/>
        </w:rPr>
      </w:pPr>
      <w:r w:rsidRPr="00FC2E5F">
        <w:rPr>
          <w:u w:val="single"/>
          <w:lang w:val="da-DK"/>
        </w:rPr>
        <w:lastRenderedPageBreak/>
        <w:t>Hud og subkutane væv</w:t>
      </w:r>
    </w:p>
    <w:p w14:paraId="39C01B95" w14:textId="77777777" w:rsidR="001B06FB" w:rsidRPr="00EA1F04" w:rsidRDefault="001B06FB" w:rsidP="001B06FB">
      <w:pPr>
        <w:pStyle w:val="EMEABodyText"/>
        <w:tabs>
          <w:tab w:val="left" w:pos="0"/>
          <w:tab w:val="left" w:pos="1440"/>
        </w:tabs>
        <w:rPr>
          <w:u w:val="single"/>
          <w:lang w:val="da-DK"/>
        </w:rPr>
      </w:pPr>
    </w:p>
    <w:p w14:paraId="19EEF10F" w14:textId="77777777" w:rsidR="001B06FB" w:rsidRPr="000554CF" w:rsidRDefault="001B06FB" w:rsidP="001B06FB">
      <w:pPr>
        <w:pStyle w:val="EMEABodyText"/>
        <w:rPr>
          <w:lang w:val="da-DK"/>
        </w:rPr>
      </w:pPr>
      <w:r>
        <w:rPr>
          <w:lang w:val="da-DK"/>
        </w:rPr>
        <w:t>Ikke kendt:</w:t>
      </w:r>
      <w:r>
        <w:rPr>
          <w:lang w:val="da-DK"/>
        </w:rPr>
        <w:tab/>
      </w:r>
      <w:r>
        <w:rPr>
          <w:lang w:val="da-DK"/>
        </w:rPr>
        <w:tab/>
      </w:r>
      <w:r w:rsidRPr="000554CF">
        <w:rPr>
          <w:lang w:val="da-DK"/>
        </w:rPr>
        <w:t>L</w:t>
      </w:r>
      <w:r>
        <w:rPr>
          <w:lang w:val="da-DK"/>
        </w:rPr>
        <w:t>eukocytok</w:t>
      </w:r>
      <w:r w:rsidRPr="000554CF">
        <w:rPr>
          <w:lang w:val="da-DK"/>
        </w:rPr>
        <w:t>lasti</w:t>
      </w:r>
      <w:r>
        <w:rPr>
          <w:lang w:val="da-DK"/>
        </w:rPr>
        <w:t>sk vask</w:t>
      </w:r>
      <w:r w:rsidRPr="000554CF">
        <w:rPr>
          <w:lang w:val="da-DK"/>
        </w:rPr>
        <w:t>ulitis</w:t>
      </w:r>
    </w:p>
    <w:p w14:paraId="7EA27C53" w14:textId="77777777" w:rsidR="001B06FB" w:rsidRDefault="001B06FB" w:rsidP="001B06FB">
      <w:pPr>
        <w:pStyle w:val="EMEABodyText"/>
        <w:keepNext/>
        <w:outlineLvl w:val="0"/>
        <w:rPr>
          <w:i/>
          <w:noProof/>
          <w:u w:val="single"/>
          <w:lang w:val="da-DK"/>
        </w:rPr>
      </w:pPr>
    </w:p>
    <w:p w14:paraId="3A887EFA" w14:textId="77777777" w:rsidR="00EA1F04" w:rsidRDefault="001B06FB" w:rsidP="001B06FB">
      <w:pPr>
        <w:pStyle w:val="EMEABodyText"/>
        <w:keepNext/>
        <w:outlineLvl w:val="0"/>
        <w:rPr>
          <w:u w:val="single"/>
          <w:lang w:val="da-DK"/>
        </w:rPr>
      </w:pPr>
      <w:r w:rsidRPr="00FC2E5F">
        <w:rPr>
          <w:noProof/>
          <w:u w:val="single"/>
          <w:lang w:val="da-DK"/>
        </w:rPr>
        <w:t>Knogler, led, muskler og bindevæv</w:t>
      </w:r>
    </w:p>
    <w:p w14:paraId="217C1C5B" w14:textId="77777777" w:rsidR="001B06FB" w:rsidRPr="00FC2E5F" w:rsidRDefault="001B06FB" w:rsidP="001B06FB">
      <w:pPr>
        <w:pStyle w:val="EMEABodyText"/>
        <w:keepNext/>
        <w:outlineLvl w:val="0"/>
        <w:rPr>
          <w:u w:val="single"/>
          <w:lang w:val="da-DK"/>
        </w:rPr>
      </w:pPr>
    </w:p>
    <w:p w14:paraId="3158993D" w14:textId="77777777" w:rsidR="001B06FB" w:rsidRDefault="001B06FB" w:rsidP="001B06FB">
      <w:pPr>
        <w:pStyle w:val="EMEABodyText"/>
        <w:outlineLvl w:val="0"/>
        <w:rPr>
          <w:lang w:val="da-DK"/>
        </w:rPr>
      </w:pPr>
      <w:r>
        <w:rPr>
          <w:lang w:val="da-DK"/>
        </w:rPr>
        <w:t>Almindelig:</w:t>
      </w:r>
      <w:r>
        <w:rPr>
          <w:lang w:val="da-DK"/>
        </w:rPr>
        <w:tab/>
      </w:r>
      <w:r>
        <w:rPr>
          <w:lang w:val="da-DK"/>
        </w:rPr>
        <w:tab/>
        <w:t>Muskuloskeletale s</w:t>
      </w:r>
      <w:r w:rsidRPr="000554CF">
        <w:rPr>
          <w:lang w:val="da-DK"/>
        </w:rPr>
        <w:t>merter*</w:t>
      </w:r>
    </w:p>
    <w:p w14:paraId="2EFB8C42" w14:textId="77777777" w:rsidR="001B06FB" w:rsidRPr="000554CF" w:rsidRDefault="001B06FB" w:rsidP="001B06FB">
      <w:pPr>
        <w:pStyle w:val="EMEABodyText"/>
        <w:ind w:firstLine="6"/>
        <w:outlineLvl w:val="0"/>
        <w:rPr>
          <w:lang w:val="da-DK"/>
        </w:rPr>
      </w:pPr>
      <w:r>
        <w:rPr>
          <w:lang w:val="da-DK"/>
        </w:rPr>
        <w:t xml:space="preserve">Ikke kendt: </w:t>
      </w:r>
      <w:r>
        <w:rPr>
          <w:lang w:val="da-DK"/>
        </w:rPr>
        <w:tab/>
      </w:r>
      <w:r w:rsidRPr="000554CF">
        <w:rPr>
          <w:lang w:val="da-DK"/>
        </w:rPr>
        <w:t>Artralgi, myalgi (i nogle tilfælde forbundet med øgede niveauer af plasma</w:t>
      </w:r>
      <w:r>
        <w:rPr>
          <w:lang w:val="da-DK"/>
        </w:rPr>
        <w:t>-k</w:t>
      </w:r>
      <w:r w:rsidRPr="000554CF">
        <w:rPr>
          <w:lang w:val="da-DK"/>
        </w:rPr>
        <w:t>reatinkinase), mus</w:t>
      </w:r>
      <w:r>
        <w:rPr>
          <w:lang w:val="da-DK"/>
        </w:rPr>
        <w:t>kelkramper</w:t>
      </w:r>
    </w:p>
    <w:p w14:paraId="03408451" w14:textId="77777777" w:rsidR="001B06FB" w:rsidRPr="000554CF" w:rsidRDefault="001B06FB" w:rsidP="001B06FB">
      <w:pPr>
        <w:pStyle w:val="EMEABodyText"/>
        <w:tabs>
          <w:tab w:val="left" w:pos="1680"/>
        </w:tabs>
        <w:outlineLvl w:val="0"/>
        <w:rPr>
          <w:lang w:val="da-DK"/>
        </w:rPr>
      </w:pPr>
    </w:p>
    <w:p w14:paraId="5D20BDB6" w14:textId="77777777" w:rsidR="00EA1F04" w:rsidRDefault="001B06FB" w:rsidP="001B06FB">
      <w:pPr>
        <w:pStyle w:val="EMEABodyText"/>
        <w:keepNext/>
        <w:tabs>
          <w:tab w:val="left" w:pos="0"/>
        </w:tabs>
        <w:outlineLvl w:val="0"/>
        <w:rPr>
          <w:u w:val="single"/>
          <w:lang w:val="da-DK"/>
        </w:rPr>
      </w:pPr>
      <w:r w:rsidRPr="00FC2E5F">
        <w:rPr>
          <w:u w:val="single"/>
          <w:lang w:val="da-DK"/>
        </w:rPr>
        <w:t>Nyrer og urinveje</w:t>
      </w:r>
    </w:p>
    <w:p w14:paraId="4C1AE85A" w14:textId="77777777" w:rsidR="001B06FB" w:rsidRPr="00FC2E5F" w:rsidRDefault="001B06FB" w:rsidP="001B06FB">
      <w:pPr>
        <w:pStyle w:val="EMEABodyText"/>
        <w:keepNext/>
        <w:tabs>
          <w:tab w:val="left" w:pos="0"/>
        </w:tabs>
        <w:outlineLvl w:val="0"/>
        <w:rPr>
          <w:u w:val="single"/>
          <w:lang w:val="da-DK"/>
        </w:rPr>
      </w:pPr>
    </w:p>
    <w:p w14:paraId="3F50B17E" w14:textId="77777777" w:rsidR="001B06FB" w:rsidRPr="000554CF" w:rsidRDefault="001B06FB" w:rsidP="001B06FB">
      <w:pPr>
        <w:pStyle w:val="EMEABodyText"/>
        <w:rPr>
          <w:lang w:val="da-DK"/>
        </w:rPr>
      </w:pPr>
      <w:r>
        <w:rPr>
          <w:lang w:val="da-DK"/>
        </w:rPr>
        <w:t>Ikke kendt:</w:t>
      </w:r>
      <w:r>
        <w:rPr>
          <w:lang w:val="da-DK"/>
        </w:rPr>
        <w:tab/>
      </w:r>
      <w:r>
        <w:rPr>
          <w:lang w:val="da-DK"/>
        </w:rPr>
        <w:tab/>
      </w:r>
      <w:r w:rsidRPr="000554CF">
        <w:rPr>
          <w:lang w:val="da-DK"/>
        </w:rPr>
        <w:t>Nedsat nyrefunktion, inklusive tilfælde af nyresvigt hos risikopatienter (se pkt. 4.4)</w:t>
      </w:r>
    </w:p>
    <w:p w14:paraId="15B5FEBA" w14:textId="77777777" w:rsidR="001B06FB" w:rsidRDefault="001B06FB" w:rsidP="001B06FB">
      <w:pPr>
        <w:pStyle w:val="EMEABodyText"/>
        <w:keepNext/>
        <w:outlineLvl w:val="0"/>
        <w:rPr>
          <w:i/>
          <w:noProof/>
          <w:u w:val="single"/>
          <w:lang w:val="da-DK"/>
        </w:rPr>
      </w:pPr>
    </w:p>
    <w:p w14:paraId="01F9D1C8" w14:textId="77777777" w:rsidR="00EA1F04" w:rsidRDefault="001B06FB" w:rsidP="001B06FB">
      <w:pPr>
        <w:pStyle w:val="EMEABodyText"/>
        <w:keepNext/>
        <w:outlineLvl w:val="0"/>
        <w:rPr>
          <w:u w:val="single"/>
          <w:lang w:val="da-DK"/>
        </w:rPr>
      </w:pPr>
      <w:r w:rsidRPr="00FC2E5F">
        <w:rPr>
          <w:noProof/>
          <w:u w:val="single"/>
          <w:lang w:val="da-DK"/>
        </w:rPr>
        <w:t>Det reproduktive system og mammae</w:t>
      </w:r>
    </w:p>
    <w:p w14:paraId="67F19F93" w14:textId="77777777" w:rsidR="001B06FB" w:rsidRPr="00FC2E5F" w:rsidRDefault="001B06FB" w:rsidP="001B06FB">
      <w:pPr>
        <w:pStyle w:val="EMEABodyText"/>
        <w:keepNext/>
        <w:outlineLvl w:val="0"/>
        <w:rPr>
          <w:u w:val="single"/>
          <w:lang w:val="da-DK"/>
        </w:rPr>
      </w:pPr>
    </w:p>
    <w:p w14:paraId="3B83B3E8" w14:textId="77777777" w:rsidR="001B06FB" w:rsidRPr="000554CF" w:rsidRDefault="001B06FB" w:rsidP="001B06FB">
      <w:pPr>
        <w:pStyle w:val="EMEABodyText"/>
        <w:jc w:val="both"/>
        <w:outlineLvl w:val="0"/>
        <w:rPr>
          <w:lang w:val="da-DK"/>
        </w:rPr>
      </w:pPr>
      <w:r>
        <w:rPr>
          <w:lang w:val="da-DK"/>
        </w:rPr>
        <w:t>Ikke almindelig:</w:t>
      </w:r>
      <w:r>
        <w:rPr>
          <w:lang w:val="da-DK"/>
        </w:rPr>
        <w:tab/>
        <w:t>S</w:t>
      </w:r>
      <w:r w:rsidRPr="000554CF">
        <w:rPr>
          <w:lang w:val="da-DK"/>
        </w:rPr>
        <w:t>eksuel dysfunktion</w:t>
      </w:r>
    </w:p>
    <w:p w14:paraId="46998C2B" w14:textId="77777777" w:rsidR="001B06FB" w:rsidRDefault="001B06FB" w:rsidP="001B06FB">
      <w:pPr>
        <w:pStyle w:val="EMEABodyText"/>
        <w:keepNext/>
        <w:outlineLvl w:val="0"/>
        <w:rPr>
          <w:i/>
          <w:noProof/>
          <w:u w:val="single"/>
          <w:lang w:val="da-DK"/>
        </w:rPr>
      </w:pPr>
    </w:p>
    <w:p w14:paraId="0BA33301" w14:textId="77777777" w:rsidR="00EA1F04" w:rsidRDefault="001B06FB" w:rsidP="001B06FB">
      <w:pPr>
        <w:pStyle w:val="EMEABodyText"/>
        <w:keepNext/>
        <w:outlineLvl w:val="0"/>
        <w:rPr>
          <w:u w:val="single"/>
          <w:lang w:val="da-DK"/>
        </w:rPr>
      </w:pPr>
      <w:r w:rsidRPr="00FC2E5F">
        <w:rPr>
          <w:noProof/>
          <w:u w:val="single"/>
          <w:lang w:val="da-DK"/>
        </w:rPr>
        <w:t>Almene symptomer og reaktioner på administrationsstedet</w:t>
      </w:r>
    </w:p>
    <w:p w14:paraId="0EE857A0" w14:textId="77777777" w:rsidR="001B06FB" w:rsidRPr="00FC2E5F" w:rsidRDefault="001B06FB" w:rsidP="001B06FB">
      <w:pPr>
        <w:pStyle w:val="EMEABodyText"/>
        <w:keepNext/>
        <w:outlineLvl w:val="0"/>
        <w:rPr>
          <w:u w:val="single"/>
          <w:lang w:val="da-DK"/>
        </w:rPr>
      </w:pPr>
    </w:p>
    <w:p w14:paraId="027659B0" w14:textId="77777777" w:rsidR="001B06FB" w:rsidRPr="000554CF" w:rsidRDefault="001B06FB" w:rsidP="001B06FB">
      <w:pPr>
        <w:pStyle w:val="EMEABodyText"/>
        <w:keepNext/>
        <w:outlineLvl w:val="0"/>
        <w:rPr>
          <w:lang w:val="da-DK"/>
        </w:rPr>
      </w:pPr>
      <w:r>
        <w:rPr>
          <w:lang w:val="da-DK"/>
        </w:rPr>
        <w:t>Almindelig:</w:t>
      </w:r>
      <w:r>
        <w:rPr>
          <w:lang w:val="da-DK"/>
        </w:rPr>
        <w:tab/>
      </w:r>
      <w:r>
        <w:rPr>
          <w:lang w:val="da-DK"/>
        </w:rPr>
        <w:tab/>
        <w:t>V</w:t>
      </w:r>
      <w:r w:rsidRPr="000554CF">
        <w:rPr>
          <w:lang w:val="da-DK"/>
        </w:rPr>
        <w:t>oldsom træthed</w:t>
      </w:r>
    </w:p>
    <w:p w14:paraId="115B7022" w14:textId="77777777" w:rsidR="001B06FB" w:rsidRPr="000554CF" w:rsidRDefault="001B06FB" w:rsidP="001B06FB">
      <w:pPr>
        <w:pStyle w:val="EMEABodyText"/>
        <w:rPr>
          <w:lang w:val="da-DK"/>
        </w:rPr>
      </w:pPr>
      <w:r>
        <w:rPr>
          <w:lang w:val="da-DK"/>
        </w:rPr>
        <w:t xml:space="preserve">Ikke </w:t>
      </w:r>
      <w:r w:rsidRPr="000554CF">
        <w:rPr>
          <w:lang w:val="da-DK"/>
        </w:rPr>
        <w:t>al</w:t>
      </w:r>
      <w:r>
        <w:rPr>
          <w:lang w:val="da-DK"/>
        </w:rPr>
        <w:t>mindelig:</w:t>
      </w:r>
      <w:r>
        <w:rPr>
          <w:lang w:val="da-DK"/>
        </w:rPr>
        <w:tab/>
        <w:t>B</w:t>
      </w:r>
      <w:r w:rsidRPr="000554CF">
        <w:rPr>
          <w:lang w:val="da-DK"/>
        </w:rPr>
        <w:t>rystsmerter</w:t>
      </w:r>
    </w:p>
    <w:p w14:paraId="7BE98EDC" w14:textId="77777777" w:rsidR="001B06FB" w:rsidRPr="00DF0AAF" w:rsidRDefault="001B06FB">
      <w:pPr>
        <w:pStyle w:val="EMEABodyText"/>
        <w:rPr>
          <w:lang w:val="da-DK"/>
        </w:rPr>
      </w:pPr>
    </w:p>
    <w:p w14:paraId="4A1A7BD7" w14:textId="77777777" w:rsidR="00EA1F04" w:rsidRDefault="001B06FB" w:rsidP="001B06FB">
      <w:pPr>
        <w:pStyle w:val="EMEABodyText"/>
        <w:keepNext/>
        <w:outlineLvl w:val="0"/>
        <w:rPr>
          <w:u w:val="single"/>
          <w:lang w:val="da-DK"/>
        </w:rPr>
      </w:pPr>
      <w:r w:rsidRPr="00FC2E5F">
        <w:rPr>
          <w:u w:val="single"/>
          <w:lang w:val="da-DK"/>
        </w:rPr>
        <w:t>Undersøgelser</w:t>
      </w:r>
    </w:p>
    <w:p w14:paraId="750DD2ED" w14:textId="77777777" w:rsidR="001B06FB" w:rsidRPr="00FC2E5F" w:rsidRDefault="001B06FB" w:rsidP="001B06FB">
      <w:pPr>
        <w:pStyle w:val="EMEABodyText"/>
        <w:keepNext/>
        <w:outlineLvl w:val="0"/>
        <w:rPr>
          <w:u w:val="single"/>
          <w:lang w:val="da-DK"/>
        </w:rPr>
      </w:pPr>
    </w:p>
    <w:p w14:paraId="2E61B68D" w14:textId="77777777" w:rsidR="001B06FB" w:rsidRPr="00DF0AAF" w:rsidRDefault="001B06FB" w:rsidP="001B06FB">
      <w:pPr>
        <w:pStyle w:val="EMEABodyText"/>
        <w:tabs>
          <w:tab w:val="left" w:pos="720"/>
          <w:tab w:val="left" w:pos="1701"/>
        </w:tabs>
        <w:ind w:left="1701" w:hanging="1701"/>
        <w:rPr>
          <w:lang w:val="da-DK"/>
        </w:rPr>
      </w:pPr>
      <w:r w:rsidRPr="00DF0AAF">
        <w:rPr>
          <w:lang w:val="da-DK"/>
        </w:rPr>
        <w:t>Meget almindelig:</w:t>
      </w:r>
      <w:r w:rsidRPr="00DF0AAF">
        <w:rPr>
          <w:lang w:val="da-DK"/>
        </w:rPr>
        <w:tab/>
      </w:r>
      <w:r>
        <w:rPr>
          <w:lang w:val="da-DK"/>
        </w:rPr>
        <w:t>Hyperkaliæmi</w:t>
      </w:r>
      <w:r w:rsidRPr="00DF0AAF">
        <w:rPr>
          <w:lang w:val="da-DK"/>
        </w:rPr>
        <w:t xml:space="preserve">* forekommer hyppigere blandt diabetiske patienter behandlet med irbesartan end med placebo. Hos diabetiske, hypertensive patienter med mikroalbuminuri og normal nyrefunktion sås </w:t>
      </w:r>
      <w:r>
        <w:rPr>
          <w:lang w:val="da-DK"/>
        </w:rPr>
        <w:t>hyperkaliæmi</w:t>
      </w:r>
      <w:r w:rsidRPr="00DF0AAF">
        <w:rPr>
          <w:lang w:val="da-DK"/>
        </w:rPr>
        <w:t xml:space="preserve"> (≥</w:t>
      </w:r>
      <w:r w:rsidR="003F0205">
        <w:rPr>
          <w:lang w:val="da-DK"/>
        </w:rPr>
        <w:t xml:space="preserve"> </w:t>
      </w:r>
      <w:r w:rsidRPr="00DF0AAF">
        <w:rPr>
          <w:lang w:val="da-DK"/>
        </w:rPr>
        <w:t xml:space="preserve">5,5 mEq/l) hos 29,4% af patienterne i irbesartan 300 mg-gruppen og 22% af patienterne i placebogruppen. Blandt diabetiske, hypertensive patienter med kronisk nyreinsufficiens og udtalt proteinuri sås </w:t>
      </w:r>
      <w:r>
        <w:rPr>
          <w:lang w:val="da-DK"/>
        </w:rPr>
        <w:t>hyperkaliæmi</w:t>
      </w:r>
      <w:r w:rsidRPr="00DF0AAF">
        <w:rPr>
          <w:lang w:val="da-DK"/>
        </w:rPr>
        <w:t xml:space="preserve"> (≥</w:t>
      </w:r>
      <w:r w:rsidR="003F0205">
        <w:rPr>
          <w:lang w:val="da-DK"/>
        </w:rPr>
        <w:t xml:space="preserve"> </w:t>
      </w:r>
      <w:r w:rsidRPr="00DF0AAF">
        <w:rPr>
          <w:lang w:val="da-DK"/>
        </w:rPr>
        <w:t>5,5 mEq/l) hos 46,3% af patienterne i irbesartangruppen og 26,3% af patienterne i placebogruppen.</w:t>
      </w:r>
    </w:p>
    <w:p w14:paraId="75A4FACA" w14:textId="77777777" w:rsidR="001B06FB" w:rsidRPr="00DF0AAF" w:rsidRDefault="001B06FB" w:rsidP="001B06FB">
      <w:pPr>
        <w:pStyle w:val="EMEABodyText"/>
        <w:tabs>
          <w:tab w:val="left" w:pos="720"/>
          <w:tab w:val="left" w:pos="1701"/>
        </w:tabs>
        <w:ind w:left="1701" w:hanging="1701"/>
        <w:rPr>
          <w:lang w:val="da-DK"/>
        </w:rPr>
      </w:pPr>
      <w:r w:rsidRPr="00DF0AAF">
        <w:rPr>
          <w:lang w:val="da-DK"/>
        </w:rPr>
        <w:t>Almindelig:</w:t>
      </w:r>
      <w:r w:rsidRPr="00DF0AAF">
        <w:rPr>
          <w:lang w:val="da-DK"/>
        </w:rPr>
        <w:tab/>
        <w:t>Betydelige stigninger i plasma-creatinkinase rapporteredes hyppigt (1,7%) blandt irbesartanbehandlede patienter. Ingen af disse stigninger var forbundet med identificérbare kliniske muskelskeletale hændelser.</w:t>
      </w:r>
    </w:p>
    <w:p w14:paraId="553600BB" w14:textId="77777777" w:rsidR="001B06FB" w:rsidRPr="00DF0AAF" w:rsidRDefault="001B06FB" w:rsidP="001B06FB">
      <w:pPr>
        <w:pStyle w:val="EMEABodyText"/>
        <w:keepNext/>
        <w:ind w:left="1680"/>
        <w:outlineLvl w:val="0"/>
        <w:rPr>
          <w:lang w:val="da-DK"/>
        </w:rPr>
      </w:pPr>
      <w:r w:rsidRPr="00DF0AAF">
        <w:rPr>
          <w:lang w:val="da-DK"/>
        </w:rPr>
        <w:t>Der er set fald i hæmoglobin, som ikke var klinisk signifikant, hos 1,7% (dvs almindelig) af de hypertensive patienter med fremskreden diabetisk nyresygdom behandlet med irbesartan.</w:t>
      </w:r>
    </w:p>
    <w:p w14:paraId="13C6EEC3" w14:textId="77777777" w:rsidR="001B06FB" w:rsidRPr="00DF0AAF" w:rsidRDefault="001B06FB" w:rsidP="001B06FB">
      <w:pPr>
        <w:pStyle w:val="EMEABodyText"/>
        <w:outlineLvl w:val="0"/>
        <w:rPr>
          <w:lang w:val="da-DK"/>
        </w:rPr>
      </w:pPr>
    </w:p>
    <w:p w14:paraId="51C266BC" w14:textId="77777777" w:rsidR="00EA1F04" w:rsidRDefault="001B06FB" w:rsidP="001B06FB">
      <w:pPr>
        <w:pStyle w:val="EMEABodyText"/>
        <w:rPr>
          <w:bCs/>
          <w:u w:val="single"/>
          <w:lang w:val="da-DK"/>
        </w:rPr>
      </w:pPr>
      <w:r w:rsidRPr="00D9207A">
        <w:rPr>
          <w:bCs/>
          <w:u w:val="single"/>
          <w:lang w:val="da-DK"/>
        </w:rPr>
        <w:t>Pædatrisk population</w:t>
      </w:r>
    </w:p>
    <w:p w14:paraId="29EC2778" w14:textId="77777777" w:rsidR="001B06FB" w:rsidRPr="00D9207A" w:rsidRDefault="001B06FB" w:rsidP="001B06FB">
      <w:pPr>
        <w:pStyle w:val="EMEABodyText"/>
        <w:rPr>
          <w:bCs/>
          <w:u w:val="single"/>
          <w:lang w:val="da-DK"/>
        </w:rPr>
      </w:pPr>
    </w:p>
    <w:p w14:paraId="63B2F305" w14:textId="77777777" w:rsidR="001B06FB" w:rsidRDefault="001B06FB" w:rsidP="001B06FB">
      <w:pPr>
        <w:pStyle w:val="EMEABodyText"/>
        <w:rPr>
          <w:szCs w:val="22"/>
          <w:lang w:val="da-DK"/>
        </w:rPr>
      </w:pPr>
      <w:r>
        <w:rPr>
          <w:lang w:val="da-DK"/>
        </w:rPr>
        <w:t>I</w:t>
      </w:r>
      <w:r w:rsidRPr="00DF0AAF">
        <w:rPr>
          <w:lang w:val="da-DK"/>
        </w:rPr>
        <w:t xml:space="preserve"> et randomiseret forsøg med 318 hypertensive børn og unge i aldersgruppen 6 til 16 år sås følgende bivirkninger i den 3-ugers dobbeltblinde fase: hovedpine (7,9%), hypotension (2,2%), svimmelhed (1,9%), hoste (0,9%). </w:t>
      </w:r>
      <w:r w:rsidRPr="00DF0AAF">
        <w:rPr>
          <w:szCs w:val="22"/>
          <w:lang w:val="da-DK"/>
        </w:rPr>
        <w:t xml:space="preserve">I den 26-ugers åbne periode i forsøget var de hyppigst observerede laboratoriemæssige abnormaliteter stigninger i creatinin (6,5%) og øgede </w:t>
      </w:r>
      <w:r>
        <w:rPr>
          <w:szCs w:val="22"/>
          <w:lang w:val="da-DK"/>
        </w:rPr>
        <w:t>kreatinkinase (</w:t>
      </w:r>
      <w:r w:rsidRPr="00DF0AAF">
        <w:rPr>
          <w:szCs w:val="22"/>
          <w:lang w:val="da-DK"/>
        </w:rPr>
        <w:t>CK</w:t>
      </w:r>
      <w:r>
        <w:rPr>
          <w:szCs w:val="22"/>
          <w:lang w:val="da-DK"/>
        </w:rPr>
        <w:t>)</w:t>
      </w:r>
      <w:r w:rsidRPr="00DF0AAF">
        <w:rPr>
          <w:szCs w:val="22"/>
          <w:lang w:val="da-DK"/>
        </w:rPr>
        <w:t>-værdier hos 2% af børnene.</w:t>
      </w:r>
    </w:p>
    <w:p w14:paraId="6321EB25" w14:textId="77777777" w:rsidR="008A08BF" w:rsidRPr="00DF0AAF" w:rsidRDefault="008A08BF" w:rsidP="001B06FB">
      <w:pPr>
        <w:pStyle w:val="EMEABodyText"/>
        <w:rPr>
          <w:lang w:val="da-DK"/>
        </w:rPr>
      </w:pPr>
    </w:p>
    <w:p w14:paraId="2746CC99" w14:textId="77777777" w:rsidR="008A08BF" w:rsidRDefault="008A08BF" w:rsidP="008A08BF">
      <w:pPr>
        <w:autoSpaceDE w:val="0"/>
        <w:autoSpaceDN w:val="0"/>
        <w:adjustRightInd w:val="0"/>
        <w:rPr>
          <w:noProof/>
          <w:szCs w:val="22"/>
          <w:u w:val="single"/>
          <w:lang w:val="da-DK" w:eastAsia="fr-LU"/>
        </w:rPr>
      </w:pPr>
      <w:r w:rsidRPr="00060393">
        <w:rPr>
          <w:noProof/>
          <w:szCs w:val="22"/>
          <w:u w:val="single"/>
          <w:lang w:val="da-DK" w:eastAsia="fr-LU"/>
        </w:rPr>
        <w:t xml:space="preserve">Indberetning af </w:t>
      </w:r>
      <w:r w:rsidR="003F0205">
        <w:rPr>
          <w:noProof/>
          <w:szCs w:val="22"/>
          <w:u w:val="single"/>
          <w:lang w:val="da-DK" w:eastAsia="fr-LU"/>
        </w:rPr>
        <w:t>formodede</w:t>
      </w:r>
      <w:r w:rsidRPr="00060393">
        <w:rPr>
          <w:noProof/>
          <w:szCs w:val="22"/>
          <w:u w:val="single"/>
          <w:lang w:val="da-DK" w:eastAsia="fr-LU"/>
        </w:rPr>
        <w:t xml:space="preserve"> bivirkninger</w:t>
      </w:r>
    </w:p>
    <w:p w14:paraId="6223E179" w14:textId="77777777" w:rsidR="00EA1F04" w:rsidRPr="00060393" w:rsidRDefault="00EA1F04" w:rsidP="008A08BF">
      <w:pPr>
        <w:autoSpaceDE w:val="0"/>
        <w:autoSpaceDN w:val="0"/>
        <w:adjustRightInd w:val="0"/>
        <w:rPr>
          <w:szCs w:val="22"/>
          <w:u w:val="single"/>
          <w:lang w:val="da-DK" w:eastAsia="fr-LU"/>
        </w:rPr>
      </w:pPr>
    </w:p>
    <w:p w14:paraId="158DBB46" w14:textId="77777777" w:rsidR="008A08BF" w:rsidRPr="00060393" w:rsidRDefault="008A08BF" w:rsidP="008A08BF">
      <w:pPr>
        <w:autoSpaceDE w:val="0"/>
        <w:autoSpaceDN w:val="0"/>
        <w:adjustRightInd w:val="0"/>
        <w:rPr>
          <w:noProof/>
          <w:szCs w:val="22"/>
          <w:lang w:val="da-DK" w:eastAsia="fr-LU"/>
        </w:rPr>
      </w:pPr>
      <w:r w:rsidRPr="00060393">
        <w:rPr>
          <w:noProof/>
          <w:szCs w:val="22"/>
          <w:lang w:val="da-DK" w:eastAsia="fr-LU"/>
        </w:rPr>
        <w:t xml:space="preserve">Når lægemidlet er godkendt, er indberetning af </w:t>
      </w:r>
      <w:r w:rsidR="003F0205">
        <w:rPr>
          <w:noProof/>
          <w:szCs w:val="22"/>
          <w:lang w:val="da-DK" w:eastAsia="fr-LU"/>
        </w:rPr>
        <w:t>formodede</w:t>
      </w:r>
      <w:r w:rsidRPr="00060393">
        <w:rPr>
          <w:noProof/>
          <w:szCs w:val="22"/>
          <w:lang w:val="da-DK" w:eastAsia="fr-LU"/>
        </w:rPr>
        <w:t xml:space="preserve"> bivirkninger vigtig.</w:t>
      </w:r>
      <w:r w:rsidRPr="00060393">
        <w:rPr>
          <w:szCs w:val="22"/>
          <w:lang w:val="da-DK" w:eastAsia="fr-LU"/>
        </w:rPr>
        <w:t xml:space="preserve"> </w:t>
      </w:r>
      <w:r w:rsidRPr="00060393">
        <w:rPr>
          <w:noProof/>
          <w:szCs w:val="22"/>
          <w:lang w:val="da-DK" w:eastAsia="fr-LU"/>
        </w:rPr>
        <w:t>Det muliggør løbende overvågning af benefit/risk-forholdet for lægemidlet.</w:t>
      </w:r>
      <w:r w:rsidRPr="00060393">
        <w:rPr>
          <w:szCs w:val="22"/>
          <w:lang w:val="da-DK" w:eastAsia="fr-LU"/>
        </w:rPr>
        <w:t xml:space="preserve"> </w:t>
      </w:r>
      <w:r w:rsidRPr="00060393">
        <w:rPr>
          <w:noProof/>
          <w:szCs w:val="22"/>
          <w:lang w:val="da-DK" w:eastAsia="fr-LU"/>
        </w:rPr>
        <w:t xml:space="preserve">Læger og sundhedspersonale anmodes om at indberette alle </w:t>
      </w:r>
      <w:r w:rsidR="003F0205">
        <w:rPr>
          <w:noProof/>
          <w:szCs w:val="22"/>
          <w:lang w:val="da-DK" w:eastAsia="fr-LU"/>
        </w:rPr>
        <w:t>formodede</w:t>
      </w:r>
      <w:r w:rsidRPr="00060393">
        <w:rPr>
          <w:noProof/>
          <w:szCs w:val="22"/>
          <w:lang w:val="da-DK" w:eastAsia="fr-LU"/>
        </w:rPr>
        <w:t xml:space="preserve"> bivirkninger via </w:t>
      </w:r>
      <w:r w:rsidRPr="00060393">
        <w:rPr>
          <w:noProof/>
          <w:szCs w:val="22"/>
          <w:highlight w:val="lightGray"/>
          <w:lang w:val="da-DK" w:eastAsia="fr-LU"/>
        </w:rPr>
        <w:t xml:space="preserve">det nationale rapporteringssystem anført i </w:t>
      </w:r>
      <w:hyperlink r:id="rId10" w:history="1">
        <w:r w:rsidRPr="00060393">
          <w:rPr>
            <w:noProof/>
            <w:color w:val="0000FF"/>
            <w:szCs w:val="22"/>
            <w:highlight w:val="lightGray"/>
            <w:u w:val="single"/>
            <w:lang w:val="da-DK" w:eastAsia="fr-LU"/>
          </w:rPr>
          <w:t>Appendiks V</w:t>
        </w:r>
      </w:hyperlink>
      <w:r w:rsidRPr="00060393">
        <w:rPr>
          <w:noProof/>
          <w:szCs w:val="22"/>
          <w:lang w:val="da-DK" w:eastAsia="fr-LU"/>
        </w:rPr>
        <w:t>.</w:t>
      </w:r>
    </w:p>
    <w:p w14:paraId="79561783" w14:textId="77777777" w:rsidR="001B06FB" w:rsidRPr="00DF0AAF" w:rsidRDefault="001B06FB">
      <w:pPr>
        <w:pStyle w:val="EMEABodyText"/>
        <w:rPr>
          <w:lang w:val="da-DK"/>
        </w:rPr>
      </w:pPr>
    </w:p>
    <w:p w14:paraId="76D0E76F" w14:textId="77777777" w:rsidR="001B06FB" w:rsidRPr="00DF0AAF" w:rsidRDefault="001B06FB">
      <w:pPr>
        <w:pStyle w:val="EMEAHeading2"/>
        <w:rPr>
          <w:lang w:val="da-DK"/>
        </w:rPr>
      </w:pPr>
      <w:r w:rsidRPr="00DF0AAF">
        <w:rPr>
          <w:lang w:val="da-DK"/>
        </w:rPr>
        <w:t>4.9</w:t>
      </w:r>
      <w:r w:rsidRPr="00DF0AAF">
        <w:rPr>
          <w:lang w:val="da-DK"/>
        </w:rPr>
        <w:tab/>
        <w:t>Overdosering</w:t>
      </w:r>
    </w:p>
    <w:p w14:paraId="474B8E6D" w14:textId="77777777" w:rsidR="001B06FB" w:rsidRPr="00DF0AAF" w:rsidRDefault="001B06FB" w:rsidP="001B06FB">
      <w:pPr>
        <w:pStyle w:val="EMEAHeading2"/>
        <w:rPr>
          <w:lang w:val="da-DK"/>
        </w:rPr>
      </w:pPr>
    </w:p>
    <w:p w14:paraId="38A3C43D" w14:textId="77777777" w:rsidR="001B06FB" w:rsidRPr="00DF0AAF" w:rsidRDefault="001B06FB">
      <w:pPr>
        <w:pStyle w:val="EMEABodyText"/>
        <w:rPr>
          <w:lang w:val="da-DK"/>
        </w:rPr>
      </w:pPr>
      <w:r w:rsidRPr="00DF0AAF">
        <w:rPr>
          <w:lang w:val="da-DK"/>
        </w:rPr>
        <w:t xml:space="preserve">Erfaringerne med behandling af voksne med doser op til 900 mg/dag i 8 uger, viste ingen toksicitet. De mest sandsynlige tegn på overdosering forventes at være hypotension og takykardi. Der kan også </w:t>
      </w:r>
      <w:r w:rsidRPr="00DF0AAF">
        <w:rPr>
          <w:lang w:val="da-DK"/>
        </w:rPr>
        <w:lastRenderedPageBreak/>
        <w:t xml:space="preserve">opstå bradykardipå grund af overdosering. Der foreligger ikke specifikke oplysninger om behandling af overdosering med </w:t>
      </w:r>
      <w:r>
        <w:rPr>
          <w:lang w:val="da-DK"/>
        </w:rPr>
        <w:t>Karvea</w:t>
      </w:r>
      <w:r w:rsidRPr="00DF0AAF">
        <w:rPr>
          <w:lang w:val="da-DK"/>
        </w:rPr>
        <w:t>. Patienten skal monitoreres tæt, og behandlingen skal være symptomatisk og understøttende. Foreslåede tiltag omfatter induktion af opkastning og/eller gastrisk udskylning. Medicinsk kul kan være nyttig til behandling af overdosering. Irbesartan fjernes ikke ved hæmodialyse.</w:t>
      </w:r>
    </w:p>
    <w:p w14:paraId="7DAC2D6D" w14:textId="77777777" w:rsidR="001B06FB" w:rsidRPr="00DF0AAF" w:rsidRDefault="001B06FB">
      <w:pPr>
        <w:pStyle w:val="EMEABodyText"/>
        <w:rPr>
          <w:lang w:val="da-DK"/>
        </w:rPr>
      </w:pPr>
    </w:p>
    <w:p w14:paraId="5157A38F" w14:textId="77777777" w:rsidR="001B06FB" w:rsidRPr="00DF0AAF" w:rsidRDefault="001B06FB">
      <w:pPr>
        <w:pStyle w:val="EMEABodyText"/>
        <w:rPr>
          <w:lang w:val="da-DK"/>
        </w:rPr>
      </w:pPr>
    </w:p>
    <w:p w14:paraId="2A2A939F" w14:textId="77777777" w:rsidR="001B06FB" w:rsidRPr="00DF0AAF" w:rsidRDefault="001B06FB">
      <w:pPr>
        <w:pStyle w:val="EMEAHeading1"/>
        <w:rPr>
          <w:lang w:val="da-DK"/>
        </w:rPr>
      </w:pPr>
      <w:r w:rsidRPr="00DF0AAF">
        <w:rPr>
          <w:lang w:val="da-DK"/>
        </w:rPr>
        <w:t>5.</w:t>
      </w:r>
      <w:r w:rsidRPr="00DF0AAF">
        <w:rPr>
          <w:lang w:val="da-DK"/>
        </w:rPr>
        <w:tab/>
        <w:t>FARMAKOLOGISKE EGENSKABER</w:t>
      </w:r>
    </w:p>
    <w:p w14:paraId="3E6DF91A" w14:textId="77777777" w:rsidR="001B06FB" w:rsidRPr="00DF0AAF" w:rsidRDefault="001B06FB">
      <w:pPr>
        <w:pStyle w:val="EMEABodyText"/>
        <w:keepNext/>
        <w:rPr>
          <w:lang w:val="da-DK"/>
        </w:rPr>
      </w:pPr>
    </w:p>
    <w:p w14:paraId="1BFA3915" w14:textId="77777777" w:rsidR="001B06FB" w:rsidRPr="00DF0AAF" w:rsidRDefault="001B06FB">
      <w:pPr>
        <w:pStyle w:val="EMEAHeading2"/>
        <w:rPr>
          <w:lang w:val="da-DK"/>
        </w:rPr>
      </w:pPr>
      <w:r w:rsidRPr="00DF0AAF">
        <w:rPr>
          <w:lang w:val="da-DK"/>
        </w:rPr>
        <w:t>5.1</w:t>
      </w:r>
      <w:r w:rsidRPr="00DF0AAF">
        <w:rPr>
          <w:lang w:val="da-DK"/>
        </w:rPr>
        <w:tab/>
        <w:t>Farmakodynamiske egenskaber</w:t>
      </w:r>
    </w:p>
    <w:p w14:paraId="696C9DEA" w14:textId="77777777" w:rsidR="001B06FB" w:rsidRPr="00DF0AAF" w:rsidRDefault="001B06FB" w:rsidP="001B06FB">
      <w:pPr>
        <w:pStyle w:val="EMEAHeading2"/>
        <w:rPr>
          <w:lang w:val="da-DK"/>
        </w:rPr>
      </w:pPr>
    </w:p>
    <w:p w14:paraId="06F2F832" w14:textId="77777777" w:rsidR="001B06FB" w:rsidRPr="00DF0AAF" w:rsidRDefault="001B06FB">
      <w:pPr>
        <w:pStyle w:val="EMEABodyText"/>
        <w:rPr>
          <w:lang w:val="da-DK"/>
        </w:rPr>
      </w:pPr>
      <w:r w:rsidRPr="00DF0AAF">
        <w:rPr>
          <w:lang w:val="da-DK"/>
        </w:rPr>
        <w:t>Farmakoterapeutisk klassifikation: Angiotensin-II antagonister, almindelige</w:t>
      </w:r>
    </w:p>
    <w:p w14:paraId="32285601" w14:textId="77777777" w:rsidR="001B06FB" w:rsidRPr="00DF0AAF" w:rsidRDefault="001B06FB">
      <w:pPr>
        <w:pStyle w:val="EMEABodyText"/>
        <w:rPr>
          <w:lang w:val="da-DK"/>
        </w:rPr>
      </w:pPr>
      <w:r w:rsidRPr="00DF0AAF">
        <w:rPr>
          <w:lang w:val="da-DK"/>
        </w:rPr>
        <w:t>ATC-kode: C09C A04.</w:t>
      </w:r>
    </w:p>
    <w:p w14:paraId="507834E9" w14:textId="77777777" w:rsidR="001B06FB" w:rsidRPr="00DF0AAF" w:rsidRDefault="001B06FB">
      <w:pPr>
        <w:pStyle w:val="EMEABodyText"/>
        <w:rPr>
          <w:lang w:val="da-DK"/>
        </w:rPr>
      </w:pPr>
    </w:p>
    <w:p w14:paraId="2E92B29A" w14:textId="77777777" w:rsidR="00EA1F04" w:rsidRDefault="001B06FB">
      <w:pPr>
        <w:pStyle w:val="EMEABodyText"/>
        <w:rPr>
          <w:lang w:val="da-DK"/>
        </w:rPr>
      </w:pPr>
      <w:r w:rsidRPr="00DF0AAF">
        <w:rPr>
          <w:u w:val="single"/>
          <w:lang w:val="da-DK"/>
        </w:rPr>
        <w:t>Virkningsmekanisme</w:t>
      </w:r>
    </w:p>
    <w:p w14:paraId="4CDA7D42" w14:textId="77777777" w:rsidR="00EA1F04" w:rsidRDefault="00EA1F04">
      <w:pPr>
        <w:pStyle w:val="EMEABodyText"/>
        <w:rPr>
          <w:lang w:val="da-DK"/>
        </w:rPr>
      </w:pPr>
    </w:p>
    <w:p w14:paraId="75043978" w14:textId="77777777" w:rsidR="001B06FB" w:rsidRPr="00DF0AAF" w:rsidRDefault="001B06FB">
      <w:pPr>
        <w:pStyle w:val="EMEABodyText"/>
        <w:rPr>
          <w:lang w:val="da-DK"/>
        </w:rPr>
      </w:pPr>
      <w:r w:rsidRPr="00DF0AAF">
        <w:rPr>
          <w:lang w:val="da-DK"/>
        </w:rPr>
        <w:t>Irbesartan er en potent, oralt aktiv, selektiv angiotensin-II receptor (type AT</w:t>
      </w:r>
      <w:r w:rsidRPr="00DF0AAF">
        <w:rPr>
          <w:vertAlign w:val="subscript"/>
          <w:lang w:val="da-DK"/>
        </w:rPr>
        <w:t>1</w:t>
      </w:r>
      <w:r w:rsidRPr="00DF0AAF">
        <w:rPr>
          <w:lang w:val="da-DK"/>
        </w:rPr>
        <w:t>) antagonist.</w:t>
      </w:r>
      <w:r w:rsidRPr="00DF0AAF" w:rsidDel="00940B4A">
        <w:rPr>
          <w:lang w:val="da-DK"/>
        </w:rPr>
        <w:t xml:space="preserve"> </w:t>
      </w:r>
      <w:r w:rsidRPr="00DF0AAF">
        <w:rPr>
          <w:lang w:val="da-DK"/>
        </w:rPr>
        <w:t>Stoffet antages at blokere alle virkninger af angiotensin-II, som bliver medieret af AT</w:t>
      </w:r>
      <w:r w:rsidRPr="00DF0AAF">
        <w:rPr>
          <w:vertAlign w:val="subscript"/>
          <w:lang w:val="da-DK"/>
        </w:rPr>
        <w:t>1</w:t>
      </w:r>
      <w:r w:rsidRPr="00DF0AAF">
        <w:rPr>
          <w:lang w:val="da-DK"/>
        </w:rPr>
        <w:t> receptoren, uafhængigt af angiotensin-II-syntesens kilde eller rute. Den selektive antagonisme mod angiotensin-II (AT</w:t>
      </w:r>
      <w:r w:rsidRPr="00DF0AAF">
        <w:rPr>
          <w:vertAlign w:val="subscript"/>
          <w:lang w:val="da-DK"/>
        </w:rPr>
        <w:t>1</w:t>
      </w:r>
      <w:r w:rsidRPr="00DF0AAF">
        <w:rPr>
          <w:lang w:val="da-DK"/>
        </w:rPr>
        <w:t>) receptorerne resulterer i en forhøjelse af plasma-renin- og angiotensin-II niveauerne og i nedsat aldosteron i plasma. Serum-kalium påvirkes ikke nævneværdigt, når irbesartan administreres alene ved de anbefalede doser. Irbesartan hæmmer ikke ACE (kininase-II), et enzym som producerer angiotensin-II og også ned</w:t>
      </w:r>
      <w:r w:rsidRPr="00DF0AAF">
        <w:rPr>
          <w:lang w:val="da-DK"/>
        </w:rPr>
        <w:softHyphen/>
        <w:t>bryder bradykinin til inaktive metabolitter. Irbesartan kræver ingen metabolisk aktivering for at blive aktivt.</w:t>
      </w:r>
    </w:p>
    <w:p w14:paraId="3E1DB165" w14:textId="77777777" w:rsidR="001B06FB" w:rsidRPr="00DF0AAF" w:rsidRDefault="001B06FB">
      <w:pPr>
        <w:pStyle w:val="EMEABodyText"/>
        <w:rPr>
          <w:lang w:val="da-DK"/>
        </w:rPr>
      </w:pPr>
    </w:p>
    <w:p w14:paraId="142B52D3" w14:textId="77777777" w:rsidR="001B06FB" w:rsidRPr="00DF0AAF" w:rsidRDefault="001B06FB" w:rsidP="001B06FB">
      <w:pPr>
        <w:pStyle w:val="EMEAHeading2"/>
        <w:rPr>
          <w:b w:val="0"/>
          <w:u w:val="single"/>
          <w:lang w:val="da-DK"/>
        </w:rPr>
      </w:pPr>
      <w:r w:rsidRPr="00DF0AAF">
        <w:rPr>
          <w:b w:val="0"/>
          <w:u w:val="single"/>
          <w:lang w:val="da-DK"/>
        </w:rPr>
        <w:t>Klinisk effekt</w:t>
      </w:r>
    </w:p>
    <w:p w14:paraId="5D15280A" w14:textId="77777777" w:rsidR="001B06FB" w:rsidRPr="00DF0AAF" w:rsidRDefault="001B06FB" w:rsidP="001B06FB">
      <w:pPr>
        <w:pStyle w:val="EMEAHeading2"/>
        <w:rPr>
          <w:b w:val="0"/>
          <w:lang w:val="da-DK"/>
        </w:rPr>
      </w:pPr>
    </w:p>
    <w:p w14:paraId="0FADFB1A" w14:textId="77777777" w:rsidR="001B06FB" w:rsidRDefault="001B06FB" w:rsidP="001B06FB">
      <w:pPr>
        <w:pStyle w:val="EMEABodyText"/>
        <w:keepNext/>
        <w:rPr>
          <w:i/>
          <w:lang w:val="da-DK"/>
        </w:rPr>
      </w:pPr>
      <w:r w:rsidRPr="00FC2E5F">
        <w:rPr>
          <w:i/>
          <w:lang w:val="da-DK"/>
        </w:rPr>
        <w:t>Hypertension</w:t>
      </w:r>
    </w:p>
    <w:p w14:paraId="2086C467" w14:textId="77777777" w:rsidR="00EA1F04" w:rsidRPr="00FC2E5F" w:rsidRDefault="00EA1F04" w:rsidP="001B06FB">
      <w:pPr>
        <w:pStyle w:val="EMEABodyText"/>
        <w:keepNext/>
        <w:rPr>
          <w:i/>
          <w:lang w:val="da-DK"/>
        </w:rPr>
      </w:pPr>
    </w:p>
    <w:p w14:paraId="6D29607B" w14:textId="77777777" w:rsidR="001B06FB" w:rsidRDefault="001B06FB">
      <w:pPr>
        <w:pStyle w:val="EMEABodyText"/>
        <w:rPr>
          <w:lang w:val="da-DK"/>
        </w:rPr>
      </w:pPr>
      <w:r w:rsidRPr="00DF0AAF">
        <w:rPr>
          <w:lang w:val="da-DK"/>
        </w:rPr>
        <w:t>Irbesartan sænker blodtrykket med en minimal ændring af hjerteaktionen. Sænkning af blodtrykket er dosisafhængig ved éngangsdoser med tendens til udjævning ved doser over 300 mg. Doser på 150-300 mg, 1 gang i døgnet, giver en sænkning af det liggende eller siddende blodtryk i minimumpunktet (d-.vs. 24 timer efter dosering), som i gennemsnit er 8-13/5-8 mm Hg (systolisk/diastolisk) større end ved placebo-behandling.</w:t>
      </w:r>
    </w:p>
    <w:p w14:paraId="6767504F" w14:textId="77777777" w:rsidR="00EA1F04" w:rsidRPr="00DF0AAF" w:rsidRDefault="00EA1F04">
      <w:pPr>
        <w:pStyle w:val="EMEABodyText"/>
        <w:rPr>
          <w:lang w:val="da-DK"/>
        </w:rPr>
      </w:pPr>
    </w:p>
    <w:p w14:paraId="0180C9D5" w14:textId="77777777" w:rsidR="001B06FB" w:rsidRDefault="001B06FB">
      <w:pPr>
        <w:pStyle w:val="EMEABodyText"/>
        <w:rPr>
          <w:lang w:val="da-DK"/>
        </w:rPr>
      </w:pPr>
      <w:r w:rsidRPr="00DF0AAF">
        <w:rPr>
          <w:lang w:val="da-DK"/>
        </w:rPr>
        <w:t>Spidsreduktion af blodtrykket opnås 3-6 timer efter administration, og den blodtrykssænkende effekt holder sig i mindst 24 timer. Efter 24 timer var blodtryksreduktionen 60-70% af den tilsvarende diastoliske og systoliske spidsrespons ved de anbefalede doser. 150 mg,</w:t>
      </w:r>
      <w:r>
        <w:rPr>
          <w:lang w:val="da-DK"/>
        </w:rPr>
        <w:t xml:space="preserve"> </w:t>
      </w:r>
      <w:r w:rsidRPr="00DF0AAF">
        <w:rPr>
          <w:lang w:val="da-DK"/>
        </w:rPr>
        <w:t>1 gang dagligt, gav minimums- og gennemsnitlig 24 timers respons svarende til samme døgndosis givet 2 gange dagligt.</w:t>
      </w:r>
    </w:p>
    <w:p w14:paraId="44CBAFC5" w14:textId="77777777" w:rsidR="00EA1F04" w:rsidRPr="00DF0AAF" w:rsidRDefault="00EA1F04">
      <w:pPr>
        <w:pStyle w:val="EMEABodyText"/>
        <w:rPr>
          <w:lang w:val="da-DK"/>
        </w:rPr>
      </w:pPr>
    </w:p>
    <w:p w14:paraId="5522E5AB" w14:textId="77777777" w:rsidR="001B06FB" w:rsidRDefault="001B06FB">
      <w:pPr>
        <w:pStyle w:val="EMEABodyText"/>
        <w:rPr>
          <w:lang w:val="da-DK"/>
        </w:rPr>
      </w:pPr>
      <w:r>
        <w:rPr>
          <w:lang w:val="da-DK"/>
        </w:rPr>
        <w:t>Karvea</w:t>
      </w:r>
      <w:r w:rsidRPr="00DF0AAF">
        <w:rPr>
          <w:lang w:val="da-DK"/>
        </w:rPr>
        <w:t>s blodtrykssænkende effekt er tydelig i løbet af 1-2 uger, og den maksimale effekt viser sig 4-6 uger efter behandlingsstart. Den antihypertensive virkning opretholdes ved langtidsbehandling. Efter ophør med behandling ændrer blodtrykket sig gradvist til baseline. Der er ikke observeret rebound-hypertension.</w:t>
      </w:r>
    </w:p>
    <w:p w14:paraId="36D1B2E7" w14:textId="77777777" w:rsidR="00EA1F04" w:rsidRPr="00DF0AAF" w:rsidRDefault="00EA1F04">
      <w:pPr>
        <w:pStyle w:val="EMEABodyText"/>
        <w:rPr>
          <w:lang w:val="da-DK"/>
        </w:rPr>
      </w:pPr>
    </w:p>
    <w:p w14:paraId="25C92355" w14:textId="77777777" w:rsidR="001B06FB" w:rsidRDefault="001B06FB">
      <w:pPr>
        <w:pStyle w:val="EMEABodyText"/>
        <w:rPr>
          <w:lang w:val="da-DK"/>
        </w:rPr>
      </w:pPr>
      <w:r w:rsidRPr="00DF0AAF">
        <w:rPr>
          <w:lang w:val="da-DK"/>
        </w:rPr>
        <w:t>Den blodtrykssænkende effekt af irbesartan og diuretika af thiazidtypen er additiv. Hos patienter, hvis blodtryk ikke kan kontrolleres tilfredsstillende med irbesartan alene, kan irbesartan suppleres med en lille dosis hydrochlorthiazid (12,5 mg), 1 gang dagligt. Dette resulterer i en yderligere placebo-korrigeret blodtryksreduktion på 7-10/3-6 mm Hg (systolisk/diastolisk) i gennemsnit.</w:t>
      </w:r>
    </w:p>
    <w:p w14:paraId="305D3E6F" w14:textId="77777777" w:rsidR="00EA1F04" w:rsidRPr="00DF0AAF" w:rsidRDefault="00EA1F04">
      <w:pPr>
        <w:pStyle w:val="EMEABodyText"/>
        <w:rPr>
          <w:lang w:val="da-DK"/>
        </w:rPr>
      </w:pPr>
    </w:p>
    <w:p w14:paraId="0430F7E7" w14:textId="77777777" w:rsidR="001B06FB" w:rsidRDefault="001B06FB">
      <w:pPr>
        <w:pStyle w:val="EMEABodyText"/>
        <w:rPr>
          <w:lang w:val="da-DK"/>
        </w:rPr>
      </w:pPr>
      <w:r w:rsidRPr="00DF0AAF">
        <w:rPr>
          <w:lang w:val="da-DK"/>
        </w:rPr>
        <w:t xml:space="preserve">Virkningen af </w:t>
      </w:r>
      <w:r>
        <w:rPr>
          <w:lang w:val="da-DK"/>
        </w:rPr>
        <w:t>Karvea</w:t>
      </w:r>
      <w:r w:rsidRPr="00DF0AAF">
        <w:rPr>
          <w:lang w:val="da-DK"/>
        </w:rPr>
        <w:t xml:space="preserve"> afhænger ikke af alder eller køn. Ligesom for andre lægemidler, der påvirker renin-angiotensinsystemet, gælder det, at sorte hypertensionpatienter responderer betydeligt dårligere på irbesartan monoterapi. Når irbesartan administreres samtidig med en lille dosis hydrochlorthiazid (fx 12,5 mg daglig) nærmer det antihypertensive respons hos sorte sig det, der forekommer hos hvide.</w:t>
      </w:r>
    </w:p>
    <w:p w14:paraId="65A308A5" w14:textId="77777777" w:rsidR="00EA1F04" w:rsidRPr="00DF0AAF" w:rsidRDefault="00EA1F04">
      <w:pPr>
        <w:pStyle w:val="EMEABodyText"/>
        <w:rPr>
          <w:lang w:val="da-DK"/>
        </w:rPr>
      </w:pPr>
    </w:p>
    <w:p w14:paraId="3A8F96D5" w14:textId="77777777" w:rsidR="001B06FB" w:rsidRPr="00DF0AAF" w:rsidRDefault="001B06FB">
      <w:pPr>
        <w:pStyle w:val="EMEABodyText"/>
        <w:rPr>
          <w:lang w:val="da-DK"/>
        </w:rPr>
      </w:pPr>
      <w:r w:rsidRPr="00DF0AAF">
        <w:rPr>
          <w:lang w:val="da-DK"/>
        </w:rPr>
        <w:t>Der er ingen klinisk vigtig effekt på serum-urinsyre eller urinsyreudskillelse.</w:t>
      </w:r>
    </w:p>
    <w:p w14:paraId="319A2AA5" w14:textId="77777777" w:rsidR="001B06FB" w:rsidRPr="00DF0AAF" w:rsidRDefault="001B06FB">
      <w:pPr>
        <w:pStyle w:val="EMEABodyText"/>
        <w:rPr>
          <w:lang w:val="da-DK"/>
        </w:rPr>
      </w:pPr>
    </w:p>
    <w:p w14:paraId="0262B770" w14:textId="77777777" w:rsidR="001B06FB" w:rsidRDefault="001B06FB" w:rsidP="001B06FB">
      <w:pPr>
        <w:pStyle w:val="EMEABodyText"/>
        <w:rPr>
          <w:i/>
          <w:lang w:val="da-DK"/>
        </w:rPr>
      </w:pPr>
      <w:r w:rsidRPr="00FC2E5F">
        <w:rPr>
          <w:i/>
          <w:lang w:val="da-DK"/>
        </w:rPr>
        <w:lastRenderedPageBreak/>
        <w:t>Pædiatrisk population</w:t>
      </w:r>
    </w:p>
    <w:p w14:paraId="2023FFB5" w14:textId="77777777" w:rsidR="00050346" w:rsidRPr="00FC2E5F" w:rsidRDefault="00050346" w:rsidP="001B06FB">
      <w:pPr>
        <w:pStyle w:val="EMEABodyText"/>
        <w:rPr>
          <w:i/>
          <w:lang w:val="da-DK"/>
        </w:rPr>
      </w:pPr>
    </w:p>
    <w:p w14:paraId="20158931" w14:textId="77777777" w:rsidR="001B06FB" w:rsidRPr="00DF0AAF" w:rsidRDefault="001B06FB" w:rsidP="001B06FB">
      <w:pPr>
        <w:pStyle w:val="EMEABodyText"/>
        <w:rPr>
          <w:lang w:val="da-DK"/>
        </w:rPr>
      </w:pPr>
      <w:r w:rsidRPr="00DF0AAF">
        <w:rPr>
          <w:lang w:val="da-DK"/>
        </w:rPr>
        <w:t>Reduktion af blodtryk med 0,5 mg/kg (lav), 1,5 mg/kg (middel) og 4,5 mg/kg (høj) mål-titrerede doser af irbesartan evalueredes, over en periode på 3 uger, hos 318 børn og unge eller børn med hypertension eller i risiko for at udvikle hypertension (diabetes, familiær disposition for hypertension) i aldersgruppen 6 til 16 år. Efter de 3 uger var den gennemsnitlige reduktion fra baseline i det primære effektvariabel, dalniveau af systolisk blodtryk (SeSBP), 11,7 mmHg (lav dosis), 9,3 mmHg (middel dosis), 13,2 mmHg (høj dosis). Der var ingen åbenlyse forskelle mellem disse doser. Den justerede gennemsnitlige ændring i dalniveau af diastolisk blodtryk i siddende stilling (SeDBP) var som følger: 3,8 mmHg (lav dosis), 3,2 mmHg (middel dosis), 5,6 mmHg (høj dosis). I en efterfølgende 2-ugers periode, hvor patienterne gen-randomiseredes til aktiv behandling eller placebo, havde de patienter der fik placebo stigninger på 2,4 og 2,0 mmHg i SeSBP og SeDBP sammenlignet med henholdsvis +0,1 og -0,3 mmHg ændringer hos de patienter der modtog behandling med irbesartan uanset dosis (se pkt. 4.2).</w:t>
      </w:r>
    </w:p>
    <w:p w14:paraId="753CDD63" w14:textId="77777777" w:rsidR="001B06FB" w:rsidRPr="00DF0AAF" w:rsidRDefault="001B06FB">
      <w:pPr>
        <w:pStyle w:val="EMEABodyText"/>
        <w:rPr>
          <w:lang w:val="da-DK"/>
        </w:rPr>
      </w:pPr>
    </w:p>
    <w:p w14:paraId="3B060ED5" w14:textId="77777777" w:rsidR="001B06FB" w:rsidRDefault="001B06FB" w:rsidP="001B06FB">
      <w:pPr>
        <w:pStyle w:val="EMEABodyText"/>
        <w:keepNext/>
        <w:rPr>
          <w:i/>
          <w:lang w:val="da-DK"/>
        </w:rPr>
      </w:pPr>
      <w:r w:rsidRPr="00FC2E5F">
        <w:rPr>
          <w:i/>
          <w:lang w:val="da-DK"/>
        </w:rPr>
        <w:t>Hypertensive patienter med type 2-diabetisk nyresygdom</w:t>
      </w:r>
    </w:p>
    <w:p w14:paraId="7273E28F" w14:textId="77777777" w:rsidR="00050346" w:rsidRPr="00FC2E5F" w:rsidRDefault="00050346" w:rsidP="001B06FB">
      <w:pPr>
        <w:pStyle w:val="EMEABodyText"/>
        <w:keepNext/>
        <w:rPr>
          <w:i/>
          <w:lang w:val="da-DK"/>
        </w:rPr>
      </w:pPr>
    </w:p>
    <w:p w14:paraId="62C77857" w14:textId="77777777" w:rsidR="001B06FB" w:rsidRPr="00DF0AAF" w:rsidRDefault="001B06FB">
      <w:pPr>
        <w:pStyle w:val="EMEABodyText"/>
        <w:rPr>
          <w:lang w:val="da-DK"/>
        </w:rPr>
      </w:pPr>
      <w:r w:rsidRPr="00DF0AAF">
        <w:rPr>
          <w:lang w:val="da-DK"/>
        </w:rPr>
        <w:t xml:space="preserve">IDNT studiet (Irbesartan Diabetic Nephropathy Trial) har vist, at irbesartan nedsætter progression af nyresygdom hos patienter med kronisk nyre insufficiens og klinisk proteinuri. IDNT var et kontrolleret dobbelt-blindt morbiditets- og mortalitetsstudie, som sammenlignede </w:t>
      </w:r>
      <w:r>
        <w:rPr>
          <w:lang w:val="da-DK"/>
        </w:rPr>
        <w:t>Karvea</w:t>
      </w:r>
      <w:r w:rsidRPr="00DF0AAF">
        <w:rPr>
          <w:lang w:val="da-DK"/>
        </w:rPr>
        <w:t xml:space="preserve">, amlodipin og placebo. Hos 1715 hypertensive patienter med </w:t>
      </w:r>
      <w:r>
        <w:rPr>
          <w:lang w:val="da-DK"/>
        </w:rPr>
        <w:t>type 2-diabetes</w:t>
      </w:r>
      <w:r w:rsidRPr="00DF0AAF">
        <w:rPr>
          <w:lang w:val="da-DK"/>
        </w:rPr>
        <w:t xml:space="preserve">, proteinuri ≥ 900 mg/dag og serum-kreatininværdier i intervallet 1,0-3,0 mg/dl, evalueredes langtidseffekterne (median 2,6 år) ved </w:t>
      </w:r>
      <w:r>
        <w:rPr>
          <w:lang w:val="da-DK"/>
        </w:rPr>
        <w:t>Karvea</w:t>
      </w:r>
      <w:r w:rsidRPr="00DF0AAF">
        <w:rPr>
          <w:lang w:val="da-DK"/>
        </w:rPr>
        <w:t xml:space="preserve"> med henblik på progression af nyresygdom og total mortalitet. Patienterne blev titreret fra 75 mg til en vedligeholdelsesdosis på 300 mg </w:t>
      </w:r>
      <w:r>
        <w:rPr>
          <w:lang w:val="da-DK"/>
        </w:rPr>
        <w:t>Karvea</w:t>
      </w:r>
      <w:r w:rsidRPr="00DF0AAF">
        <w:rPr>
          <w:lang w:val="da-DK"/>
        </w:rPr>
        <w:t>, fra 2,5 mg til 10 mg amlodipin eller placebo i henhold til tolerance. I samtlige af behandlingsgrupperne fik patienterne typisk mellem 2 og 4 antihypertensive lægemidler (f.eks. diuretikum, betablokkere, alfablokkere) l for at opnå en foruddefineret blodtryksværdi på ≤ 135/85 mmHg eller en 10 mmHg reduktion i systolisk tryk, hvis baseline var &gt; 160 mmHg. Tres procent (60%) af patienterne i placebogruppen nåede denne blodtryksværdi, mns tallet var henholdvis 76% og 78% for irbesartan og amlodipin. Irbesartan reducerede signifikant den relative risiko i det kombinerede primære endepunkt med fordobling af serum-kreatinin, slutstadium af nyresygdom (ESRD) eller total mortalitet. Ca. 33% af patienterne i irbesartan gruppen nåede det primære kombinerede nyreendepunkt sammenlignet med henholdsvis</w:t>
      </w:r>
      <w:r>
        <w:rPr>
          <w:lang w:val="da-DK"/>
        </w:rPr>
        <w:t xml:space="preserve"> </w:t>
      </w:r>
      <w:r w:rsidRPr="00DF0AAF">
        <w:rPr>
          <w:lang w:val="da-DK"/>
        </w:rPr>
        <w:t>39% og 41% i placebo- og amlodipin-gruppen (20% relativ risikoreduktion versus placebo (p= 0,024) og 23% relativ risiko reduktion sammenlignet med amlodipin (p= 0,006). Da de individuelle komponenter af det primære endepunkt blev analyseret, blev der ikke observeret nogen effekt ved total mortalitet, mens der sås en positiv tendens i reduktionen i ESRD og en signifikant reduktion i fordoblingen af serum-kreatinin.</w:t>
      </w:r>
    </w:p>
    <w:p w14:paraId="19608D21" w14:textId="77777777" w:rsidR="001B06FB" w:rsidRPr="00DF0AAF" w:rsidRDefault="001B06FB">
      <w:pPr>
        <w:pStyle w:val="EMEABodyText"/>
        <w:rPr>
          <w:u w:val="single"/>
          <w:lang w:val="da-DK"/>
        </w:rPr>
      </w:pPr>
    </w:p>
    <w:p w14:paraId="2812F791" w14:textId="77777777" w:rsidR="001B06FB" w:rsidRPr="00DF0AAF" w:rsidRDefault="001B06FB">
      <w:pPr>
        <w:pStyle w:val="EMEABodyText"/>
        <w:rPr>
          <w:lang w:val="da-DK"/>
        </w:rPr>
      </w:pPr>
      <w:r w:rsidRPr="00DF0AAF">
        <w:rPr>
          <w:lang w:val="da-DK"/>
        </w:rPr>
        <w:t>Subgrupper opdelt efter køn, race, alder, varighed af diabetes, baseline-blodtryk, serum-kreatinin, og udskillelseshastighed af albumin blev undersøgt for behandlingseffekt. I subgrupper bestående af kvinder og sorte patienter</w:t>
      </w:r>
      <w:r>
        <w:rPr>
          <w:lang w:val="da-DK"/>
        </w:rPr>
        <w:t xml:space="preserve">, </w:t>
      </w:r>
      <w:r w:rsidRPr="00DF0AAF">
        <w:rPr>
          <w:lang w:val="da-DK"/>
        </w:rPr>
        <w:t>henholdsvis 32% og 26% af den samlede forsøgspopulation, sås der ingen evidens for nyrefordel, selvom sikkerhedsintervallerne ikke udelukker det.</w:t>
      </w:r>
      <w:r>
        <w:rPr>
          <w:lang w:val="da-DK"/>
        </w:rPr>
        <w:t xml:space="preserve"> </w:t>
      </w:r>
      <w:r w:rsidRPr="00DF0AAF">
        <w:rPr>
          <w:lang w:val="da-DK"/>
        </w:rPr>
        <w:t>Der sås forøget hyppighed af ikke-fatalt MI hos kvinder og en reduceet hyppighed af ikke-fatalt MI hos mænd i irbesartan-guirppen versus det placebo-baserede regime. Alligevel var der ingen forskel blandt de tre grupper i den overordnede population, hvad angår det sekundære endepunkt af fatal og ikke-fatal kardiovaskulær hændelse</w:t>
      </w:r>
      <w:r w:rsidRPr="00DF0AAF" w:rsidDel="008664E5">
        <w:rPr>
          <w:lang w:val="da-DK"/>
        </w:rPr>
        <w:t xml:space="preserve"> </w:t>
      </w:r>
      <w:r w:rsidRPr="00DF0AAF">
        <w:rPr>
          <w:lang w:val="da-DK"/>
        </w:rPr>
        <w:t>e. Der sås øget hyppighed af ikke-fatalt MI og slagtilfælde kvinder i det irbesartan-baserede regime versus det amlodipin-baserede regime, mens frekvensen af hospitalindlæggelse på grund af hjertefejl blev reduceret i den samlede population. Det er dog ikke identificeret nogen entydig forklaring for disse fund hos kvinder.</w:t>
      </w:r>
    </w:p>
    <w:p w14:paraId="7AB04193" w14:textId="77777777" w:rsidR="001B06FB" w:rsidRPr="00DF0AAF" w:rsidRDefault="001B06FB">
      <w:pPr>
        <w:pStyle w:val="EMEABodyText"/>
        <w:rPr>
          <w:lang w:val="da-DK"/>
        </w:rPr>
      </w:pPr>
    </w:p>
    <w:p w14:paraId="56D0A4AE" w14:textId="77777777" w:rsidR="001B06FB" w:rsidRPr="00DF0AAF" w:rsidRDefault="001B06FB">
      <w:pPr>
        <w:pStyle w:val="EMEABodyText"/>
        <w:rPr>
          <w:lang w:val="da-DK"/>
        </w:rPr>
      </w:pPr>
      <w:r w:rsidRPr="00DF0AAF">
        <w:rPr>
          <w:lang w:val="da-DK"/>
        </w:rPr>
        <w:t xml:space="preserve">IRMA 2-studiet (Effects of Irbesartan on Microalbuminuria in Hypertensive Patients with </w:t>
      </w:r>
      <w:r>
        <w:rPr>
          <w:lang w:val="da-DK"/>
        </w:rPr>
        <w:t>type 2-diabetestype 2-diabetes</w:t>
      </w:r>
      <w:r w:rsidRPr="00DF0AAF">
        <w:rPr>
          <w:lang w:val="da-DK"/>
        </w:rPr>
        <w:t xml:space="preserve"> Mellitus) viste, at irbesartan 300 mg forsinker progression til klinisk proteinuri hos patienter med mikroalbuminuri. IRMA 2 var et placebo-kontrolleret dobbelt blindt morbiditets studie med 590 patienter med </w:t>
      </w:r>
      <w:r>
        <w:rPr>
          <w:lang w:val="da-DK"/>
        </w:rPr>
        <w:t>type 2-diabetestype 2-diabetes</w:t>
      </w:r>
      <w:r w:rsidRPr="00DF0AAF">
        <w:rPr>
          <w:lang w:val="da-DK"/>
        </w:rPr>
        <w:t xml:space="preserve">, mikroalbuminuri (30-300 mg/dag) og normal nyrefunktion (serum-kreatinin ≤ 1,5 mg/dl hos mænd og &lt; 1,1 mg/dl hos kvinder). Studiet undersøgte langtidsvirkningerne (2 år) af </w:t>
      </w:r>
      <w:r>
        <w:rPr>
          <w:lang w:val="da-DK"/>
        </w:rPr>
        <w:t>Karvea</w:t>
      </w:r>
      <w:r w:rsidRPr="00DF0AAF">
        <w:rPr>
          <w:lang w:val="da-DK"/>
        </w:rPr>
        <w:t xml:space="preserve"> med henblik på progression til klinisk proteinuri (urinalbumin udskillelsesrate (UAER) &gt; 300 mg/dag, og en stigning i UAER på mindst 30% i forhold til baseline). Den foruddefinerede blodtryksværdi var ≤ 135/85 mmHg. Yderligere antihypertensive </w:t>
      </w:r>
      <w:r w:rsidRPr="00DF0AAF">
        <w:rPr>
          <w:lang w:val="da-DK"/>
        </w:rPr>
        <w:lastRenderedPageBreak/>
        <w:t xml:space="preserve">præparater (eksklusiv ACE-hæmemer, angiotensin II-receptorantagonister og dihydropyridin-calciumblokkere) blev tilføjet efter behov for at nå blodtryksmålet. De opnåede blodtryk var på samme niveau i alle behandlingsgrupper. Der var dog færre patienter i irbesartan der fik </w:t>
      </w:r>
      <w:r>
        <w:rPr>
          <w:lang w:val="da-DK"/>
        </w:rPr>
        <w:t xml:space="preserve">300 mg </w:t>
      </w:r>
      <w:r w:rsidRPr="00DF0AAF">
        <w:rPr>
          <w:lang w:val="da-DK"/>
        </w:rPr>
        <w:t xml:space="preserve">(5,2%) som nåede endepunktet, klinisk proteinuri, sammenlignet med placebo-gruppen (14,9%) og irbesartan-gruppen der fik 150 mg (9,7%), hvilket viste en relativ risikoreduktion på 70% versus placebo (p= 0,0004) ved den højere dosis. Der sås ikke efterfølgende forbedringer i den glomulære filtrationshastighed (GFR) under behandlingen de første 3 måneder. Forhaling af progression til klinisk proteinuri var tydelig allerede efter 3 måneder og den varede ved gennemhele 2-års perioden. Regression til normo albuminuri (&lt; 30 mg/dag) forekom hyppigere i gruppen, der fik </w:t>
      </w:r>
      <w:r>
        <w:rPr>
          <w:lang w:val="da-DK"/>
        </w:rPr>
        <w:t>Karvea</w:t>
      </w:r>
      <w:r w:rsidRPr="00DF0AAF">
        <w:rPr>
          <w:lang w:val="da-DK"/>
        </w:rPr>
        <w:t xml:space="preserve"> 300 mg (34%) end i placebogruppen (21%).</w:t>
      </w:r>
    </w:p>
    <w:p w14:paraId="1D4A7FDB" w14:textId="77777777" w:rsidR="00393557" w:rsidRDefault="00393557" w:rsidP="00393557">
      <w:pPr>
        <w:pStyle w:val="EMEABodyText"/>
        <w:rPr>
          <w:lang w:val="da-DK"/>
        </w:rPr>
      </w:pPr>
    </w:p>
    <w:p w14:paraId="4E17A377" w14:textId="77777777" w:rsidR="00393557" w:rsidRDefault="00393557" w:rsidP="00393557">
      <w:pPr>
        <w:pStyle w:val="EMEABodyText"/>
        <w:rPr>
          <w:i/>
          <w:color w:val="333333"/>
          <w:lang w:val="da-DK"/>
        </w:rPr>
      </w:pPr>
      <w:r w:rsidRPr="00FC2E5F">
        <w:rPr>
          <w:rStyle w:val="hps"/>
          <w:i/>
          <w:color w:val="333333"/>
          <w:lang w:val="da-DK"/>
        </w:rPr>
        <w:t>Dobbelt hæmning af</w:t>
      </w:r>
      <w:r w:rsidRPr="00FC2E5F">
        <w:rPr>
          <w:i/>
          <w:color w:val="333333"/>
          <w:lang w:val="da-DK"/>
        </w:rPr>
        <w:t xml:space="preserve"> </w:t>
      </w:r>
      <w:r w:rsidRPr="00FC2E5F">
        <w:rPr>
          <w:rStyle w:val="hps"/>
          <w:i/>
          <w:color w:val="333333"/>
          <w:lang w:val="da-DK"/>
        </w:rPr>
        <w:t>renin</w:t>
      </w:r>
      <w:r w:rsidRPr="00FC2E5F">
        <w:rPr>
          <w:i/>
          <w:color w:val="333333"/>
          <w:lang w:val="da-DK"/>
        </w:rPr>
        <w:t xml:space="preserve">-angiotensin-aldosteron-systemet </w:t>
      </w:r>
      <w:r w:rsidRPr="00FC2E5F">
        <w:rPr>
          <w:rStyle w:val="hps"/>
          <w:i/>
          <w:color w:val="333333"/>
          <w:lang w:val="da-DK"/>
        </w:rPr>
        <w:t>(</w:t>
      </w:r>
      <w:r w:rsidRPr="00FC2E5F">
        <w:rPr>
          <w:i/>
          <w:color w:val="333333"/>
          <w:lang w:val="da-DK"/>
        </w:rPr>
        <w:t>RAAS)</w:t>
      </w:r>
    </w:p>
    <w:p w14:paraId="7BE6DAD4" w14:textId="77777777" w:rsidR="00050346" w:rsidRPr="00FC2E5F" w:rsidRDefault="00050346" w:rsidP="00393557">
      <w:pPr>
        <w:pStyle w:val="EMEABodyText"/>
        <w:rPr>
          <w:i/>
          <w:color w:val="333333"/>
          <w:lang w:val="da-DK"/>
        </w:rPr>
      </w:pPr>
    </w:p>
    <w:p w14:paraId="6265E59C" w14:textId="77777777" w:rsidR="00393557" w:rsidRDefault="00393557" w:rsidP="00393557">
      <w:pPr>
        <w:tabs>
          <w:tab w:val="left" w:pos="-720"/>
        </w:tabs>
        <w:suppressAutoHyphens/>
        <w:rPr>
          <w:lang w:val="da-DK"/>
        </w:rPr>
      </w:pPr>
      <w:r w:rsidRPr="00F21831">
        <w:rPr>
          <w:lang w:val="da-DK"/>
        </w:rPr>
        <w:t>To store randomiserede, kontrollerede studier (ONTARGET (ONgoing Telmisartan Alone and in combination with Ramipril Global Endpoint Trial)</w:t>
      </w:r>
      <w:r>
        <w:rPr>
          <w:lang w:val="da-DK"/>
        </w:rPr>
        <w:t xml:space="preserve"> og</w:t>
      </w:r>
      <w:r w:rsidRPr="00F21831">
        <w:rPr>
          <w:lang w:val="da-DK"/>
        </w:rPr>
        <w:t xml:space="preserve"> VA NEPHRON-D (The Veterans Affairs Nephropathy in Diabetes)</w:t>
      </w:r>
      <w:r>
        <w:rPr>
          <w:lang w:val="da-DK"/>
        </w:rPr>
        <w:t>)</w:t>
      </w:r>
      <w:r w:rsidRPr="00F21831">
        <w:rPr>
          <w:lang w:val="da-DK"/>
        </w:rPr>
        <w:t xml:space="preserve"> har undersøgt samtidig brug af </w:t>
      </w:r>
      <w:r>
        <w:rPr>
          <w:lang w:val="da-DK"/>
        </w:rPr>
        <w:t xml:space="preserve">kombinationen af en </w:t>
      </w:r>
      <w:r w:rsidRPr="00F21831">
        <w:rPr>
          <w:lang w:val="da-DK"/>
        </w:rPr>
        <w:t>ACE-hæmmer og en angiotensin</w:t>
      </w:r>
      <w:r>
        <w:rPr>
          <w:lang w:val="da-DK"/>
        </w:rPr>
        <w:t>-</w:t>
      </w:r>
      <w:r w:rsidRPr="00F21831">
        <w:rPr>
          <w:lang w:val="da-DK"/>
        </w:rPr>
        <w:t>II-receptor</w:t>
      </w:r>
      <w:r>
        <w:rPr>
          <w:lang w:val="da-DK"/>
        </w:rPr>
        <w:t>blokker</w:t>
      </w:r>
      <w:r w:rsidRPr="00F21831">
        <w:rPr>
          <w:lang w:val="da-DK"/>
        </w:rPr>
        <w:t xml:space="preserve">. ONTARGET var et studie i patienter med kardiovaskulær eller cerebrovaskulær sygdom eller type 2 diabetes mellitus in anamnesen </w:t>
      </w:r>
      <w:r>
        <w:rPr>
          <w:lang w:val="da-DK"/>
        </w:rPr>
        <w:t>med tegn på</w:t>
      </w:r>
      <w:r w:rsidRPr="00472221">
        <w:rPr>
          <w:lang w:val="da-DK"/>
        </w:rPr>
        <w:t xml:space="preserve"> en organpåvirkning. VA NEPHRON-D var et studie i patienter med type 2 diabetes mellitus og diabetisk nefropati. </w:t>
      </w:r>
    </w:p>
    <w:p w14:paraId="7A266F67" w14:textId="77777777" w:rsidR="00050346" w:rsidRPr="00472221" w:rsidRDefault="00050346" w:rsidP="00393557">
      <w:pPr>
        <w:tabs>
          <w:tab w:val="left" w:pos="-720"/>
        </w:tabs>
        <w:suppressAutoHyphens/>
        <w:rPr>
          <w:lang w:val="da-DK"/>
        </w:rPr>
      </w:pPr>
    </w:p>
    <w:p w14:paraId="2F8CCB8A" w14:textId="77777777" w:rsidR="00050346" w:rsidRDefault="00393557" w:rsidP="00393557">
      <w:pPr>
        <w:tabs>
          <w:tab w:val="left" w:pos="-720"/>
        </w:tabs>
        <w:suppressAutoHyphens/>
        <w:rPr>
          <w:lang w:val="da-DK"/>
        </w:rPr>
      </w:pPr>
      <w:r w:rsidRPr="00472221">
        <w:rPr>
          <w:lang w:val="da-DK"/>
        </w:rPr>
        <w:t xml:space="preserve">Disse studier viser ikke signifikant gavnlig effekt på nyre og/eller kardiovaskulære resultater og mortalitet, mens en øget risiko for hyperkaliæmi, akut nyreskade og/eller hypotension blev observeret sammenlignet med monoterapi. </w:t>
      </w:r>
      <w:r w:rsidRPr="00CA5A1A">
        <w:rPr>
          <w:lang w:val="da-DK"/>
        </w:rPr>
        <w:t xml:space="preserve">Disse resultater er også relevante for andre ACE-hæmmere og angiotensin-II-receptorblokkere grundet de identiske farmakodynamiske egenskaber. </w:t>
      </w:r>
    </w:p>
    <w:p w14:paraId="47693032" w14:textId="77777777" w:rsidR="00393557" w:rsidRPr="00CA5A1A" w:rsidRDefault="00393557" w:rsidP="00393557">
      <w:pPr>
        <w:tabs>
          <w:tab w:val="left" w:pos="-720"/>
        </w:tabs>
        <w:suppressAutoHyphens/>
        <w:rPr>
          <w:lang w:val="da-DK"/>
        </w:rPr>
      </w:pPr>
      <w:r w:rsidRPr="00CA5A1A">
        <w:rPr>
          <w:lang w:val="da-DK"/>
        </w:rPr>
        <w:t xml:space="preserve"> </w:t>
      </w:r>
    </w:p>
    <w:p w14:paraId="296AB772" w14:textId="77777777" w:rsidR="00393557" w:rsidRPr="00CA5A1A" w:rsidRDefault="00393557" w:rsidP="00393557">
      <w:pPr>
        <w:tabs>
          <w:tab w:val="left" w:pos="-720"/>
        </w:tabs>
        <w:suppressAutoHyphens/>
        <w:rPr>
          <w:lang w:val="da-DK"/>
        </w:rPr>
      </w:pPr>
      <w:r w:rsidRPr="00CA5A1A">
        <w:rPr>
          <w:lang w:val="da-DK"/>
        </w:rPr>
        <w:t xml:space="preserve">ACE-hæmmere og angiotensin-II-receptorblokkere bør derfor ikke anvendes samtidig hos patienter med diabetisk nefropati. </w:t>
      </w:r>
    </w:p>
    <w:p w14:paraId="7E0C5C9D" w14:textId="77777777" w:rsidR="00393557" w:rsidRPr="00F21831" w:rsidRDefault="00393557" w:rsidP="00393557">
      <w:pPr>
        <w:tabs>
          <w:tab w:val="left" w:pos="-720"/>
        </w:tabs>
        <w:suppressAutoHyphens/>
        <w:rPr>
          <w:lang w:val="da-DK"/>
        </w:rPr>
      </w:pPr>
      <w:r w:rsidRPr="00CA5A1A">
        <w:rPr>
          <w:lang w:val="da-DK"/>
        </w:rPr>
        <w:t xml:space="preserve">ALTITUDE (Aliskiren Trial in Type 2 Diabetes Using Cardiovascular and Renal </w:t>
      </w:r>
      <w:r w:rsidRPr="00F21831">
        <w:rPr>
          <w:lang w:val="da-DK"/>
        </w:rPr>
        <w:t>Disease Endpoints) var et studie designet til at undersøge fordele ved at tilføje aliskiren til en standardbehandling med en ACE-hæmmer</w:t>
      </w:r>
      <w:r w:rsidRPr="00F931D4">
        <w:rPr>
          <w:lang w:val="da-DK"/>
        </w:rPr>
        <w:t xml:space="preserve"> eller en angiotensin</w:t>
      </w:r>
      <w:r>
        <w:rPr>
          <w:lang w:val="da-DK"/>
        </w:rPr>
        <w:t>-</w:t>
      </w:r>
      <w:r w:rsidRPr="00F21831">
        <w:rPr>
          <w:lang w:val="da-DK"/>
        </w:rPr>
        <w:t>II-receptor</w:t>
      </w:r>
      <w:r>
        <w:rPr>
          <w:lang w:val="da-DK"/>
        </w:rPr>
        <w:t>blokker</w:t>
      </w:r>
      <w:r w:rsidRPr="00F21831">
        <w:rPr>
          <w:lang w:val="da-DK"/>
        </w:rPr>
        <w:t xml:space="preserve"> hos patienter med type 2 diabetes mellitus og kronisk nyresygdom, kardiovaskulærsygdom eller begge. Studiet blev afsluttet </w:t>
      </w:r>
      <w:r>
        <w:rPr>
          <w:lang w:val="da-DK"/>
        </w:rPr>
        <w:t xml:space="preserve">før tid </w:t>
      </w:r>
      <w:r w:rsidRPr="00F21831">
        <w:rPr>
          <w:lang w:val="da-DK"/>
        </w:rPr>
        <w:t xml:space="preserve">på grund af en øget risiko for bivirkninger. </w:t>
      </w:r>
      <w:r>
        <w:rPr>
          <w:lang w:val="da-DK"/>
        </w:rPr>
        <w:t>K</w:t>
      </w:r>
      <w:r w:rsidRPr="00EE069A">
        <w:rPr>
          <w:lang w:val="da-DK"/>
        </w:rPr>
        <w:t>ardiovaskulær</w:t>
      </w:r>
      <w:r w:rsidRPr="00F21831">
        <w:rPr>
          <w:lang w:val="da-DK"/>
        </w:rPr>
        <w:t xml:space="preserve"> død og stroke var begge numerisk hyppigere i aliskiren-gruppen end i placebogruppen og bivirkninger og alvorlige bivirkninger (hyperkal</w:t>
      </w:r>
      <w:r>
        <w:rPr>
          <w:lang w:val="da-DK"/>
        </w:rPr>
        <w:t>i</w:t>
      </w:r>
      <w:r w:rsidRPr="00F21831">
        <w:rPr>
          <w:lang w:val="da-DK"/>
        </w:rPr>
        <w:t>æmi, hyp</w:t>
      </w:r>
      <w:r>
        <w:rPr>
          <w:lang w:val="da-DK"/>
        </w:rPr>
        <w:t>o</w:t>
      </w:r>
      <w:r w:rsidRPr="00F21831">
        <w:rPr>
          <w:lang w:val="da-DK"/>
        </w:rPr>
        <w:t xml:space="preserve">tension og nedsat nyrefunktion) var hyppigere rapporteret i aliskiren-gruppen end i placebogruppen. </w:t>
      </w:r>
    </w:p>
    <w:p w14:paraId="3B49E8D3" w14:textId="77777777" w:rsidR="001B06FB" w:rsidRPr="00DF0AAF" w:rsidRDefault="001B06FB">
      <w:pPr>
        <w:pStyle w:val="EMEABodyText"/>
        <w:rPr>
          <w:lang w:val="da-DK"/>
        </w:rPr>
      </w:pPr>
    </w:p>
    <w:p w14:paraId="1D75AED0" w14:textId="77777777" w:rsidR="001B06FB" w:rsidRPr="00DF0AAF" w:rsidRDefault="001B06FB">
      <w:pPr>
        <w:pStyle w:val="EMEAHeading2"/>
        <w:rPr>
          <w:lang w:val="da-DK"/>
        </w:rPr>
      </w:pPr>
      <w:r w:rsidRPr="00DF0AAF">
        <w:rPr>
          <w:lang w:val="da-DK"/>
        </w:rPr>
        <w:t>5.2</w:t>
      </w:r>
      <w:r w:rsidRPr="00DF0AAF">
        <w:rPr>
          <w:lang w:val="da-DK"/>
        </w:rPr>
        <w:tab/>
        <w:t>Farmakokinetiske egenskaber</w:t>
      </w:r>
    </w:p>
    <w:p w14:paraId="46C011F7" w14:textId="77777777" w:rsidR="00050346" w:rsidRDefault="00050346" w:rsidP="00050346">
      <w:pPr>
        <w:pStyle w:val="EMEAHeading2"/>
        <w:rPr>
          <w:b w:val="0"/>
          <w:u w:val="single"/>
          <w:lang w:val="da-DK"/>
        </w:rPr>
      </w:pPr>
    </w:p>
    <w:p w14:paraId="517E179B" w14:textId="77777777" w:rsidR="00050346" w:rsidRPr="008351DC" w:rsidRDefault="00050346" w:rsidP="00050346">
      <w:pPr>
        <w:pStyle w:val="EMEAHeading2"/>
        <w:rPr>
          <w:b w:val="0"/>
          <w:lang w:val="da-DK"/>
        </w:rPr>
      </w:pPr>
      <w:r w:rsidRPr="008351DC">
        <w:rPr>
          <w:b w:val="0"/>
          <w:u w:val="single"/>
          <w:lang w:val="da-DK"/>
        </w:rPr>
        <w:t>Absorption</w:t>
      </w:r>
    </w:p>
    <w:p w14:paraId="6D5C7E35" w14:textId="77777777" w:rsidR="001B06FB" w:rsidRPr="00DF0AAF" w:rsidRDefault="001B06FB" w:rsidP="001B06FB">
      <w:pPr>
        <w:pStyle w:val="EMEAHeading2"/>
        <w:rPr>
          <w:lang w:val="da-DK"/>
        </w:rPr>
      </w:pPr>
    </w:p>
    <w:p w14:paraId="10629C7C" w14:textId="77777777" w:rsidR="00050346" w:rsidRDefault="001B06FB">
      <w:pPr>
        <w:pStyle w:val="EMEABodyText"/>
        <w:rPr>
          <w:lang w:val="da-DK"/>
        </w:rPr>
      </w:pPr>
      <w:r w:rsidRPr="00DF0AAF">
        <w:rPr>
          <w:lang w:val="da-DK"/>
        </w:rPr>
        <w:t>Efter oral administration absorberes irbesartan godt: studier af absolut biotilgænge</w:t>
      </w:r>
      <w:r w:rsidRPr="00DF0AAF">
        <w:rPr>
          <w:lang w:val="da-DK"/>
        </w:rPr>
        <w:softHyphen/>
        <w:t>lig</w:t>
      </w:r>
      <w:r w:rsidRPr="00DF0AAF">
        <w:rPr>
          <w:lang w:val="da-DK"/>
        </w:rPr>
        <w:softHyphen/>
        <w:t xml:space="preserve">hed gav værdier på ca. 60-80%. Samtidig fødeindtagelse har ingen nævneværdig indflydelse på irbesartans biotilgængelighed. </w:t>
      </w:r>
    </w:p>
    <w:p w14:paraId="321A03CF" w14:textId="77777777" w:rsidR="00050346" w:rsidRDefault="00050346">
      <w:pPr>
        <w:pStyle w:val="EMEABodyText"/>
        <w:rPr>
          <w:lang w:val="da-DK"/>
        </w:rPr>
      </w:pPr>
    </w:p>
    <w:p w14:paraId="2B10EFF8" w14:textId="77777777" w:rsidR="00050346" w:rsidRDefault="00050346" w:rsidP="00050346">
      <w:pPr>
        <w:pStyle w:val="EMEABodyText"/>
        <w:rPr>
          <w:noProof/>
          <w:szCs w:val="22"/>
          <w:u w:val="single"/>
          <w:lang w:val="da-DK"/>
        </w:rPr>
      </w:pPr>
      <w:r w:rsidRPr="00247981">
        <w:rPr>
          <w:noProof/>
          <w:szCs w:val="22"/>
          <w:u w:val="single"/>
          <w:lang w:val="da-DK"/>
        </w:rPr>
        <w:t>Fordeling</w:t>
      </w:r>
    </w:p>
    <w:p w14:paraId="43D2D9C8" w14:textId="77777777" w:rsidR="00050346" w:rsidRDefault="00050346">
      <w:pPr>
        <w:pStyle w:val="EMEABodyText"/>
        <w:rPr>
          <w:lang w:val="da-DK"/>
        </w:rPr>
      </w:pPr>
    </w:p>
    <w:p w14:paraId="0AF99B96" w14:textId="77777777" w:rsidR="00050346" w:rsidRDefault="001B06FB">
      <w:pPr>
        <w:pStyle w:val="EMEABodyText"/>
        <w:rPr>
          <w:lang w:val="da-DK"/>
        </w:rPr>
      </w:pPr>
      <w:r w:rsidRPr="00DF0AAF">
        <w:rPr>
          <w:lang w:val="da-DK"/>
        </w:rPr>
        <w:t>Plasmaproteinbindingen er ca. 96% med ubetydelig binding til cellulære blodkom</w:t>
      </w:r>
      <w:r w:rsidRPr="00DF0AAF">
        <w:rPr>
          <w:lang w:val="da-DK"/>
        </w:rPr>
        <w:softHyphen/>
        <w:t>po</w:t>
      </w:r>
      <w:r w:rsidRPr="00DF0AAF">
        <w:rPr>
          <w:lang w:val="da-DK"/>
        </w:rPr>
        <w:softHyphen/>
        <w:t xml:space="preserve">nenter. Fordelingsvolumenet er 53-93 liter. </w:t>
      </w:r>
    </w:p>
    <w:p w14:paraId="24D27960" w14:textId="77777777" w:rsidR="00050346" w:rsidRDefault="00050346">
      <w:pPr>
        <w:pStyle w:val="EMEABodyText"/>
        <w:rPr>
          <w:lang w:val="da-DK"/>
        </w:rPr>
      </w:pPr>
    </w:p>
    <w:p w14:paraId="39870DF9" w14:textId="77777777" w:rsidR="00050346" w:rsidRDefault="00050346" w:rsidP="00050346">
      <w:pPr>
        <w:pStyle w:val="EMEABodyText"/>
        <w:rPr>
          <w:szCs w:val="22"/>
          <w:u w:val="single"/>
          <w:lang w:val="da-DK"/>
        </w:rPr>
      </w:pPr>
      <w:r w:rsidRPr="00247981">
        <w:rPr>
          <w:szCs w:val="22"/>
          <w:u w:val="single"/>
          <w:lang w:val="da-DK"/>
        </w:rPr>
        <w:t>Biotransformation</w:t>
      </w:r>
    </w:p>
    <w:p w14:paraId="0D2FE8D8" w14:textId="77777777" w:rsidR="00050346" w:rsidRDefault="00050346">
      <w:pPr>
        <w:pStyle w:val="EMEABodyText"/>
        <w:rPr>
          <w:lang w:val="da-DK"/>
        </w:rPr>
      </w:pPr>
    </w:p>
    <w:p w14:paraId="020462B7" w14:textId="77777777" w:rsidR="001B06FB" w:rsidRPr="00DF0AAF" w:rsidRDefault="001B06FB">
      <w:pPr>
        <w:pStyle w:val="EMEABodyText"/>
        <w:rPr>
          <w:lang w:val="da-DK"/>
        </w:rPr>
      </w:pPr>
      <w:r w:rsidRPr="00DF0AAF">
        <w:rPr>
          <w:lang w:val="da-DK"/>
        </w:rPr>
        <w:t xml:space="preserve">Efter oral eller intravenøs administration af </w:t>
      </w:r>
      <w:r w:rsidRPr="00DF0AAF">
        <w:rPr>
          <w:vertAlign w:val="superscript"/>
          <w:lang w:val="da-DK"/>
        </w:rPr>
        <w:t>14</w:t>
      </w:r>
      <w:r w:rsidRPr="00DF0AAF">
        <w:rPr>
          <w:lang w:val="da-DK"/>
        </w:rPr>
        <w:t>C irbesartan, kan 80-85% af den cirkule</w:t>
      </w:r>
      <w:r w:rsidRPr="00DF0AAF">
        <w:rPr>
          <w:lang w:val="da-DK"/>
        </w:rPr>
        <w:softHyphen/>
        <w:t xml:space="preserve">rende radioaktivitet i plasma tilskrives uomdannet irbesartan. Irbesartan omdannes i leveren ved konjugering som glucuronid og ved oxidation. Den vigtigste cirkulerende metabolit er glucuronidet af irbesartan (ca. 6%). </w:t>
      </w:r>
      <w:r w:rsidRPr="00DF0AAF">
        <w:rPr>
          <w:i/>
          <w:lang w:val="da-DK"/>
        </w:rPr>
        <w:t>In vitro-</w:t>
      </w:r>
      <w:r w:rsidRPr="00DF0AAF">
        <w:rPr>
          <w:lang w:val="da-DK"/>
        </w:rPr>
        <w:t>undersøgelser viser, at irbesartan primært oxideres af cytokrom P450 enzymet CYP2C9. Isoenzym CYP3A4 har kun ubetydelig effekt.</w:t>
      </w:r>
    </w:p>
    <w:p w14:paraId="7D4BBB74" w14:textId="77777777" w:rsidR="00050346" w:rsidRDefault="00050346">
      <w:pPr>
        <w:pStyle w:val="EMEABodyText"/>
        <w:rPr>
          <w:u w:val="single"/>
          <w:lang w:val="da-DK"/>
        </w:rPr>
      </w:pPr>
    </w:p>
    <w:p w14:paraId="5D633B17" w14:textId="77777777" w:rsidR="001B06FB" w:rsidRDefault="00050346">
      <w:pPr>
        <w:pStyle w:val="EMEABodyText"/>
        <w:rPr>
          <w:u w:val="single"/>
          <w:lang w:val="da-DK"/>
        </w:rPr>
      </w:pPr>
      <w:r w:rsidRPr="00506DE6">
        <w:rPr>
          <w:u w:val="single"/>
          <w:lang w:val="da-DK"/>
        </w:rPr>
        <w:t>Linearitet/non-linearitet</w:t>
      </w:r>
    </w:p>
    <w:p w14:paraId="42DECC21" w14:textId="77777777" w:rsidR="00050346" w:rsidRPr="00DF0AAF" w:rsidRDefault="00050346">
      <w:pPr>
        <w:pStyle w:val="EMEABodyText"/>
        <w:rPr>
          <w:lang w:val="da-DK"/>
        </w:rPr>
      </w:pPr>
    </w:p>
    <w:p w14:paraId="7849E19B" w14:textId="77777777" w:rsidR="001B06FB" w:rsidRPr="00DF0AAF" w:rsidRDefault="001B06FB">
      <w:pPr>
        <w:pStyle w:val="EMEABodyText"/>
        <w:rPr>
          <w:lang w:val="da-DK"/>
        </w:rPr>
      </w:pPr>
      <w:r w:rsidRPr="00DF0AAF">
        <w:rPr>
          <w:lang w:val="da-DK"/>
        </w:rPr>
        <w:t>Irbesartan udviser lineær og dosisproportional farmakokinetik i dosisinterval på 10-600 mg. Der blev observeret en mindre end proportional øgning af oral absorption ved doser over 600 mg (2 gange den maksimale anbefalede dosis). Årsagen til dette er ukendt. Spidskoncentrationen i plasma opnås 1,5-2 timer efter oral administration. Total body- og nyre-clearance er henholdsvis 157-176 og 3-3,5 ml/min. Den terminale halveringstid for irbesartan er 11-15 timer. Steady-state plasma-koncentrationen nås i løbet af 3 dage efter påbegyndelse af behandling 1 gang dagligt. Der er set en begrænset akkumulering af irbesartan (&lt; 20%) i plasma efter gentagne doseringer, en gang dagligt. Der eri en undersøgelse af kvindelige, hypertensive patienter observeret noget højere plasma-koncentrationer af irbesartan. Der var dog ingen forskel på halveringstid og akkumulering. Dosisjustering er ikke nødvendig hos kvindelige patienter. Irbesartan AUC- og C</w:t>
      </w:r>
      <w:r w:rsidRPr="00DF0AAF">
        <w:rPr>
          <w:rStyle w:val="EMEASubscript"/>
          <w:lang w:val="da-DK"/>
        </w:rPr>
        <w:t>max</w:t>
      </w:r>
      <w:r w:rsidRPr="00DF0AAF">
        <w:rPr>
          <w:lang w:val="da-DK"/>
        </w:rPr>
        <w:t xml:space="preserve">-værdier var også noget </w:t>
      </w:r>
      <w:r w:rsidR="003F0205">
        <w:rPr>
          <w:lang w:val="da-DK"/>
        </w:rPr>
        <w:t>højere</w:t>
      </w:r>
      <w:r w:rsidRPr="00DF0AAF">
        <w:rPr>
          <w:lang w:val="da-DK"/>
        </w:rPr>
        <w:t xml:space="preserve"> hos ældre patienter (≥ 65 år) end hos yngre patienter (18-40 år). Den terminale halveringstid ændredes dog ikke signifikant. Dosisjustering er ikke nødvendig hos ældre </w:t>
      </w:r>
      <w:r w:rsidR="003F0205">
        <w:rPr>
          <w:lang w:val="da-DK"/>
        </w:rPr>
        <w:t>patienter</w:t>
      </w:r>
      <w:r w:rsidRPr="00DF0AAF">
        <w:rPr>
          <w:lang w:val="da-DK"/>
        </w:rPr>
        <w:t>.</w:t>
      </w:r>
    </w:p>
    <w:p w14:paraId="4560EC6C" w14:textId="77777777" w:rsidR="00050346" w:rsidRDefault="00050346" w:rsidP="00050346">
      <w:pPr>
        <w:pStyle w:val="EMEABodyText"/>
        <w:rPr>
          <w:u w:val="single"/>
          <w:lang w:val="da-DK"/>
        </w:rPr>
      </w:pPr>
    </w:p>
    <w:p w14:paraId="325AC17A" w14:textId="77777777" w:rsidR="00050346" w:rsidRPr="00050B9A" w:rsidRDefault="00050346" w:rsidP="00050346">
      <w:pPr>
        <w:pStyle w:val="EMEABodyText"/>
        <w:rPr>
          <w:u w:val="single"/>
          <w:lang w:val="da-DK"/>
        </w:rPr>
      </w:pPr>
      <w:r w:rsidRPr="002D6D72">
        <w:rPr>
          <w:u w:val="single"/>
          <w:lang w:val="da-DK"/>
        </w:rPr>
        <w:t>Elimination</w:t>
      </w:r>
    </w:p>
    <w:p w14:paraId="5EBD41C8" w14:textId="77777777" w:rsidR="001B06FB" w:rsidRPr="00DF0AAF" w:rsidRDefault="001B06FB">
      <w:pPr>
        <w:pStyle w:val="EMEABodyText"/>
        <w:rPr>
          <w:lang w:val="da-DK"/>
        </w:rPr>
      </w:pPr>
    </w:p>
    <w:p w14:paraId="1D91750B" w14:textId="77777777" w:rsidR="001B06FB" w:rsidRPr="00DF0AAF" w:rsidRDefault="001B06FB">
      <w:pPr>
        <w:pStyle w:val="EMEABodyText"/>
        <w:rPr>
          <w:lang w:val="da-DK"/>
        </w:rPr>
      </w:pPr>
      <w:r w:rsidRPr="00DF0AAF">
        <w:rPr>
          <w:lang w:val="da-DK"/>
        </w:rPr>
        <w:t xml:space="preserve">Irbesartan og dets metabolitter udskilles gennem både galde og nyrer. Efter enten oral eller intravenøs administration af </w:t>
      </w:r>
      <w:r w:rsidRPr="00DF0AAF">
        <w:rPr>
          <w:vertAlign w:val="superscript"/>
          <w:lang w:val="da-DK"/>
        </w:rPr>
        <w:t>14</w:t>
      </w:r>
      <w:r w:rsidRPr="00DF0AAF">
        <w:rPr>
          <w:lang w:val="da-DK"/>
        </w:rPr>
        <w:t>C irbesartan, genfindes ca. 20% radioaktivitet i urinen og resten i afføringen. Mindre end 2% af dosis udskilles uomdannet i urinen som irbesartan.</w:t>
      </w:r>
    </w:p>
    <w:p w14:paraId="7043E33C" w14:textId="77777777" w:rsidR="001B06FB" w:rsidRPr="00DF0AAF" w:rsidRDefault="001B06FB">
      <w:pPr>
        <w:pStyle w:val="EMEABodyText"/>
        <w:rPr>
          <w:b/>
          <w:i/>
          <w:lang w:val="da-DK"/>
        </w:rPr>
      </w:pPr>
    </w:p>
    <w:p w14:paraId="7771767F" w14:textId="77777777" w:rsidR="001B06FB" w:rsidRDefault="001B06FB" w:rsidP="001B06FB">
      <w:pPr>
        <w:pStyle w:val="EMEABodyText"/>
        <w:rPr>
          <w:u w:val="single"/>
          <w:lang w:val="da-DK"/>
        </w:rPr>
      </w:pPr>
      <w:r w:rsidRPr="00D9207A">
        <w:rPr>
          <w:u w:val="single"/>
          <w:lang w:val="da-DK"/>
        </w:rPr>
        <w:t>Pædiatrisk population</w:t>
      </w:r>
    </w:p>
    <w:p w14:paraId="56DBD029" w14:textId="77777777" w:rsidR="00050346" w:rsidRPr="00D9207A" w:rsidRDefault="00050346" w:rsidP="001B06FB">
      <w:pPr>
        <w:pStyle w:val="EMEABodyText"/>
        <w:rPr>
          <w:u w:val="single"/>
          <w:lang w:val="da-DK"/>
        </w:rPr>
      </w:pPr>
    </w:p>
    <w:p w14:paraId="49CD8FA2" w14:textId="77777777" w:rsidR="001B06FB" w:rsidRPr="00DF0AAF" w:rsidRDefault="001B06FB" w:rsidP="001B06FB">
      <w:pPr>
        <w:pStyle w:val="EMEABodyText"/>
        <w:rPr>
          <w:lang w:val="da-DK"/>
        </w:rPr>
      </w:pPr>
      <w:r w:rsidRPr="00DF0AAF">
        <w:rPr>
          <w:lang w:val="da-DK"/>
        </w:rPr>
        <w:t>Farmakokinetik af irbesartan evalueredes hos 23 hypertensive børn efter administration af enkeltdosis irbesartan og gentagne doser irbesartan (2 mg/kg) i doser på op til maksimalt 150 mg daglig i 4 uger. Af de 23 børn var 21 evaluérbare med hensyn til farmakokinetisk sammenligning med voksne (12 børn over 12 år, 9 børn mellem 6 og 12 år). Resultaterne viste, at C</w:t>
      </w:r>
      <w:r w:rsidRPr="00DF0AAF">
        <w:rPr>
          <w:rStyle w:val="EMEASubscript"/>
          <w:lang w:val="da-DK"/>
        </w:rPr>
        <w:t>max</w:t>
      </w:r>
      <w:r w:rsidRPr="00DF0AAF">
        <w:rPr>
          <w:lang w:val="da-DK"/>
        </w:rPr>
        <w:t>, AUC og clearance var sammenlignelig med det hos voksne der er blevet behandlet med 150 mg irbesartan daglig. Der sås begrænset akkumulering af irbesartan (18%) i plasma ved gentagen dosering 1 gang daglig til børn.</w:t>
      </w:r>
    </w:p>
    <w:p w14:paraId="6E0C126A" w14:textId="77777777" w:rsidR="001B06FB" w:rsidRPr="00DF0AAF" w:rsidRDefault="001B06FB">
      <w:pPr>
        <w:pStyle w:val="EMEABodyText"/>
        <w:rPr>
          <w:b/>
          <w:i/>
          <w:lang w:val="da-DK"/>
        </w:rPr>
      </w:pPr>
    </w:p>
    <w:p w14:paraId="602B612B" w14:textId="77777777" w:rsidR="00050346" w:rsidRDefault="001B06FB">
      <w:pPr>
        <w:pStyle w:val="EMEABodyText"/>
        <w:rPr>
          <w:lang w:val="da-DK"/>
        </w:rPr>
      </w:pPr>
      <w:r w:rsidRPr="00DF0AAF">
        <w:rPr>
          <w:u w:val="single"/>
          <w:lang w:val="da-DK"/>
        </w:rPr>
        <w:t>Nedsat nyrefunktion</w:t>
      </w:r>
    </w:p>
    <w:p w14:paraId="7B3BA7C7" w14:textId="77777777" w:rsidR="00050346" w:rsidRDefault="00050346">
      <w:pPr>
        <w:pStyle w:val="EMEABodyText"/>
        <w:rPr>
          <w:lang w:val="da-DK"/>
        </w:rPr>
      </w:pPr>
    </w:p>
    <w:p w14:paraId="3AA0727B" w14:textId="77777777" w:rsidR="001B06FB" w:rsidRPr="00DF0AAF" w:rsidRDefault="001B06FB">
      <w:pPr>
        <w:pStyle w:val="EMEABodyText"/>
        <w:rPr>
          <w:lang w:val="da-DK"/>
        </w:rPr>
      </w:pPr>
      <w:r w:rsidRPr="00DF0AAF">
        <w:rPr>
          <w:lang w:val="da-DK"/>
        </w:rPr>
        <w:t>Irbesartans farmakokinetiske parametre ændres ikke væsentligt hos patienter med nedsat nyrefunktion eller i hæmodialyse. Irbesartan fjernes ikke ved hæmodialyse.</w:t>
      </w:r>
    </w:p>
    <w:p w14:paraId="3854B5D2" w14:textId="77777777" w:rsidR="001B06FB" w:rsidRPr="00DF0AAF" w:rsidRDefault="001B06FB">
      <w:pPr>
        <w:pStyle w:val="EMEABodyText"/>
        <w:rPr>
          <w:b/>
          <w:i/>
          <w:lang w:val="da-DK"/>
        </w:rPr>
      </w:pPr>
    </w:p>
    <w:p w14:paraId="24D00AAA" w14:textId="77777777" w:rsidR="00050346" w:rsidRDefault="001B06FB">
      <w:pPr>
        <w:pStyle w:val="EMEABodyText"/>
        <w:rPr>
          <w:lang w:val="da-DK"/>
        </w:rPr>
      </w:pPr>
      <w:r w:rsidRPr="00DF0AAF">
        <w:rPr>
          <w:u w:val="single"/>
          <w:lang w:val="da-DK"/>
        </w:rPr>
        <w:t>Nedsat leverfunktion</w:t>
      </w:r>
    </w:p>
    <w:p w14:paraId="5C35D946" w14:textId="77777777" w:rsidR="00050346" w:rsidRDefault="00050346">
      <w:pPr>
        <w:pStyle w:val="EMEABodyText"/>
        <w:rPr>
          <w:lang w:val="da-DK"/>
        </w:rPr>
      </w:pPr>
    </w:p>
    <w:p w14:paraId="18DD3124" w14:textId="77777777" w:rsidR="001B06FB" w:rsidRDefault="001B06FB">
      <w:pPr>
        <w:pStyle w:val="EMEABodyText"/>
        <w:rPr>
          <w:lang w:val="da-DK"/>
        </w:rPr>
      </w:pPr>
      <w:r w:rsidRPr="00DF0AAF">
        <w:rPr>
          <w:lang w:val="da-DK"/>
        </w:rPr>
        <w:t>Irbesartans farmakokinetiske parametre ændres ikke væsentligt hos patienter med mild/moderat cirrose.</w:t>
      </w:r>
    </w:p>
    <w:p w14:paraId="78B2FC54" w14:textId="77777777" w:rsidR="00050346" w:rsidRPr="00DF0AAF" w:rsidRDefault="00050346">
      <w:pPr>
        <w:pStyle w:val="EMEABodyText"/>
        <w:rPr>
          <w:lang w:val="da-DK"/>
        </w:rPr>
      </w:pPr>
    </w:p>
    <w:p w14:paraId="058722F2" w14:textId="77777777" w:rsidR="001B06FB" w:rsidRPr="00DF0AAF" w:rsidRDefault="001B06FB">
      <w:pPr>
        <w:pStyle w:val="EMEABodyText"/>
        <w:rPr>
          <w:lang w:val="da-DK"/>
        </w:rPr>
      </w:pPr>
      <w:r w:rsidRPr="00DF0AAF">
        <w:rPr>
          <w:lang w:val="da-DK"/>
        </w:rPr>
        <w:t>Der er ikke foretaget undersøgelser af patienter med alvorligt nedsat leverfunktion.</w:t>
      </w:r>
    </w:p>
    <w:p w14:paraId="2C545E47" w14:textId="77777777" w:rsidR="001B06FB" w:rsidRPr="00DF0AAF" w:rsidRDefault="001B06FB">
      <w:pPr>
        <w:pStyle w:val="EMEABodyText"/>
        <w:rPr>
          <w:lang w:val="da-DK"/>
        </w:rPr>
      </w:pPr>
    </w:p>
    <w:p w14:paraId="3BB1A4C2" w14:textId="77777777" w:rsidR="001B06FB" w:rsidRPr="00DF0AAF" w:rsidRDefault="001B06FB">
      <w:pPr>
        <w:pStyle w:val="EMEAHeading2"/>
        <w:rPr>
          <w:lang w:val="da-DK"/>
        </w:rPr>
      </w:pPr>
      <w:r w:rsidRPr="00DF0AAF">
        <w:rPr>
          <w:lang w:val="da-DK"/>
        </w:rPr>
        <w:t>5.3</w:t>
      </w:r>
      <w:r w:rsidRPr="00DF0AAF">
        <w:rPr>
          <w:lang w:val="da-DK"/>
        </w:rPr>
        <w:tab/>
        <w:t>Prækliniske sikkerhedsdata</w:t>
      </w:r>
    </w:p>
    <w:p w14:paraId="290A6D96" w14:textId="77777777" w:rsidR="001B06FB" w:rsidRPr="00DF0AAF" w:rsidRDefault="001B06FB" w:rsidP="001B06FB">
      <w:pPr>
        <w:pStyle w:val="EMEAHeading2"/>
        <w:rPr>
          <w:lang w:val="da-DK"/>
        </w:rPr>
      </w:pPr>
    </w:p>
    <w:p w14:paraId="101AD56F" w14:textId="77777777" w:rsidR="001B06FB" w:rsidRPr="00DF0AAF" w:rsidRDefault="001B06FB">
      <w:pPr>
        <w:pStyle w:val="EMEABodyText"/>
        <w:rPr>
          <w:lang w:val="da-DK"/>
        </w:rPr>
      </w:pPr>
      <w:r w:rsidRPr="00DF0AAF">
        <w:rPr>
          <w:lang w:val="da-DK"/>
        </w:rPr>
        <w:t>Der var ikke tegn på abnorm systemisk toksicitet eller målorgan-toksicitet ved klinisk relevante doser. I ikke-kliniske sikkerhedsstudier forårsagede høje doser af irbesartan (≥ 250 mg/kg/dag hos rotter og ≥ 100 mg/kg/dag hos marekatte) en reduktion af røde blodlegeme-parametre (erytrocytter, hæmoglobin, hæmatokrit). Ved meget høje doser (≥ 500 mg/kg/dag) inducerede irbesartan degenerative ændringer i nyren hos rotter og marekatte (så som interstitiel nefritis, tubulær udvidelse, basofile tubuli, øget plasmakoncentration af urinstof og kreatinin). Dette betragtes som værende en sekundær effekt af stoffets hypotensive virkning, som medførte nedsat renal perfusion. Herudover inducerede irbesartan hyperplasi/hypertrofi af de juxtaglomerulære celler (hos rotte ved ≥ 90 mg/kg/dag, hos marekatte ved ≥ 10 mg/kg/dag). Alle disse ændringer betragtedes som forårsaget af irbesartans farmakologiske virkning. Ved terapeutiske doser af irbesartan hos mennesker synes hyperplasi/hypertrofi af de renale juxtaglomerulære celler ikke at have nogen relevans.</w:t>
      </w:r>
    </w:p>
    <w:p w14:paraId="707AB0CE" w14:textId="77777777" w:rsidR="001B06FB" w:rsidRPr="00DF0AAF" w:rsidRDefault="001B06FB">
      <w:pPr>
        <w:pStyle w:val="EMEABodyText"/>
        <w:rPr>
          <w:lang w:val="da-DK"/>
        </w:rPr>
      </w:pPr>
    </w:p>
    <w:p w14:paraId="2DDDB27E" w14:textId="77777777" w:rsidR="001B06FB" w:rsidRPr="00DF0AAF" w:rsidRDefault="001B06FB">
      <w:pPr>
        <w:pStyle w:val="EMEABodyText"/>
        <w:rPr>
          <w:lang w:val="da-DK"/>
        </w:rPr>
      </w:pPr>
      <w:r w:rsidRPr="00DF0AAF">
        <w:rPr>
          <w:lang w:val="da-DK"/>
        </w:rPr>
        <w:t>Der var ingen tegn på mutagenecitet, clastogenecitet eller karcinogenecitet.</w:t>
      </w:r>
    </w:p>
    <w:p w14:paraId="2D1555BB" w14:textId="77777777" w:rsidR="001B06FB" w:rsidRDefault="001B06FB">
      <w:pPr>
        <w:pStyle w:val="EMEABodyText"/>
        <w:rPr>
          <w:lang w:val="da-DK"/>
        </w:rPr>
      </w:pPr>
    </w:p>
    <w:p w14:paraId="2686A520" w14:textId="77777777" w:rsidR="001B06FB" w:rsidRPr="00327927" w:rsidRDefault="001B06FB" w:rsidP="001B06FB">
      <w:pPr>
        <w:pStyle w:val="EMEABodyText"/>
        <w:rPr>
          <w:lang w:val="da-DK"/>
        </w:rPr>
      </w:pPr>
      <w:r>
        <w:rPr>
          <w:lang w:val="da-DK"/>
        </w:rPr>
        <w:lastRenderedPageBreak/>
        <w:t xml:space="preserve">Fertilitet og reproduktionsevne blev ikke påvirket i studier med han- og hunrotter, selv ved orale doser af irbesartan, der fremkaldte nogen toksicitet hos forældrene (fra 50-650 mg/kg/dag), herunder mortalitet ved den højeste dosis. Der blev ikke observeret signifikante forandringer i antallet af corpora lutea, implantater eller levende fostre. Irbesartan påvirkede ikke overlevelse, udvikling eller reproduktion hos afkommet. Dyrestudier indikerer, at radioaktivt mærket irbesartan kan påvises i rotte- og kaninfostre. Irbesartan </w:t>
      </w:r>
      <w:r>
        <w:rPr>
          <w:rFonts w:eastAsia="SimSun"/>
          <w:szCs w:val="22"/>
          <w:lang w:val="da-DK" w:eastAsia="zh-CN"/>
        </w:rPr>
        <w:t>udskilles i mælken hos diegivende rotter.</w:t>
      </w:r>
    </w:p>
    <w:p w14:paraId="16798D53" w14:textId="77777777" w:rsidR="001B06FB" w:rsidRPr="00DF0AAF" w:rsidRDefault="001B06FB">
      <w:pPr>
        <w:pStyle w:val="EMEABodyText"/>
        <w:rPr>
          <w:lang w:val="da-DK"/>
        </w:rPr>
      </w:pPr>
    </w:p>
    <w:p w14:paraId="502F74AE" w14:textId="77777777" w:rsidR="001B06FB" w:rsidRPr="00DF0AAF" w:rsidRDefault="001B06FB">
      <w:pPr>
        <w:pStyle w:val="EMEABodyText"/>
        <w:rPr>
          <w:lang w:val="da-DK"/>
        </w:rPr>
      </w:pPr>
      <w:r w:rsidRPr="00DF0AAF">
        <w:rPr>
          <w:lang w:val="da-DK"/>
        </w:rPr>
        <w:t>I dyrestudier med irbesartan sås forbigående toksisk effekt (øget nyrebækken kavitation, hydroureter eller subkutant ødem) hos rottefostre. Denne toksiske effekt</w:t>
      </w:r>
      <w:r>
        <w:rPr>
          <w:lang w:val="da-DK"/>
        </w:rPr>
        <w:t xml:space="preserve"> </w:t>
      </w:r>
      <w:r w:rsidRPr="00DF0AAF">
        <w:rPr>
          <w:lang w:val="da-DK"/>
        </w:rPr>
        <w:t>forsvandt efter fødslen. Hos kaniner sås der abort eller tidlig resorption ved doser, som forårsagede signifikant maternel toksicitet, inklusive mortalitet. Der blev ikke observeret teratogen effekt hos hverken rotter eller kaniner.</w:t>
      </w:r>
    </w:p>
    <w:p w14:paraId="479C14A5" w14:textId="77777777" w:rsidR="001B06FB" w:rsidRPr="00DF0AAF" w:rsidRDefault="001B06FB">
      <w:pPr>
        <w:pStyle w:val="EMEABodyText"/>
        <w:rPr>
          <w:lang w:val="da-DK"/>
        </w:rPr>
      </w:pPr>
    </w:p>
    <w:p w14:paraId="49D0EB30" w14:textId="77777777" w:rsidR="001B06FB" w:rsidRPr="00DF0AAF" w:rsidRDefault="001B06FB">
      <w:pPr>
        <w:pStyle w:val="EMEABodyText"/>
        <w:rPr>
          <w:lang w:val="da-DK"/>
        </w:rPr>
      </w:pPr>
    </w:p>
    <w:p w14:paraId="6EDB63D5" w14:textId="77777777" w:rsidR="001B06FB" w:rsidRPr="00DF0AAF" w:rsidRDefault="001B06FB">
      <w:pPr>
        <w:pStyle w:val="EMEAHeading1"/>
        <w:rPr>
          <w:lang w:val="da-DK"/>
        </w:rPr>
      </w:pPr>
      <w:r w:rsidRPr="00DF0AAF">
        <w:rPr>
          <w:lang w:val="da-DK"/>
        </w:rPr>
        <w:t>6.</w:t>
      </w:r>
      <w:r w:rsidRPr="00DF0AAF">
        <w:rPr>
          <w:lang w:val="da-DK"/>
        </w:rPr>
        <w:tab/>
        <w:t>FARMACEUTISKE OPLYSNINGER</w:t>
      </w:r>
    </w:p>
    <w:p w14:paraId="7191C296" w14:textId="77777777" w:rsidR="001B06FB" w:rsidRPr="00DF0AAF" w:rsidRDefault="001B06FB" w:rsidP="001B06FB">
      <w:pPr>
        <w:pStyle w:val="EMEAHeading1"/>
        <w:rPr>
          <w:lang w:val="da-DK"/>
        </w:rPr>
      </w:pPr>
    </w:p>
    <w:p w14:paraId="7FE2D705" w14:textId="77777777" w:rsidR="001B06FB" w:rsidRPr="00DF0AAF" w:rsidRDefault="001B06FB">
      <w:pPr>
        <w:pStyle w:val="EMEAHeading2"/>
        <w:rPr>
          <w:lang w:val="da-DK"/>
        </w:rPr>
      </w:pPr>
      <w:r w:rsidRPr="00DF0AAF">
        <w:rPr>
          <w:lang w:val="da-DK"/>
        </w:rPr>
        <w:t>6.1</w:t>
      </w:r>
      <w:r w:rsidRPr="00DF0AAF">
        <w:rPr>
          <w:lang w:val="da-DK"/>
        </w:rPr>
        <w:tab/>
        <w:t>Hjælpestoffer</w:t>
      </w:r>
    </w:p>
    <w:p w14:paraId="3C5FD5A0" w14:textId="77777777" w:rsidR="001B06FB" w:rsidRPr="00DF0AAF" w:rsidRDefault="001B06FB" w:rsidP="001B06FB">
      <w:pPr>
        <w:pStyle w:val="EMEAHeading2"/>
        <w:rPr>
          <w:lang w:val="da-DK"/>
        </w:rPr>
      </w:pPr>
    </w:p>
    <w:p w14:paraId="439329E0" w14:textId="77777777" w:rsidR="001B06FB" w:rsidRPr="00DF0AAF" w:rsidRDefault="001B06FB">
      <w:pPr>
        <w:pStyle w:val="EMEABodyText"/>
        <w:rPr>
          <w:lang w:val="da-DK"/>
        </w:rPr>
      </w:pPr>
      <w:r w:rsidRPr="00DF0AAF">
        <w:rPr>
          <w:lang w:val="da-DK"/>
        </w:rPr>
        <w:t xml:space="preserve">Mikrokrystallinsk cellulose </w:t>
      </w:r>
    </w:p>
    <w:p w14:paraId="7FBA4C8A" w14:textId="77777777" w:rsidR="001B06FB" w:rsidRPr="00DF0AAF" w:rsidRDefault="001B06FB">
      <w:pPr>
        <w:pStyle w:val="EMEABodyText"/>
        <w:rPr>
          <w:lang w:val="da-DK"/>
        </w:rPr>
      </w:pPr>
      <w:r w:rsidRPr="00DF0AAF">
        <w:rPr>
          <w:lang w:val="da-DK"/>
        </w:rPr>
        <w:t>Croscarmellosenatrium</w:t>
      </w:r>
    </w:p>
    <w:p w14:paraId="291745FE" w14:textId="77777777" w:rsidR="001B06FB" w:rsidRPr="00DF0AAF" w:rsidRDefault="001B06FB">
      <w:pPr>
        <w:pStyle w:val="EMEABodyText"/>
        <w:rPr>
          <w:lang w:val="da-DK"/>
        </w:rPr>
      </w:pPr>
      <w:r w:rsidRPr="00DF0AAF">
        <w:rPr>
          <w:lang w:val="da-DK"/>
        </w:rPr>
        <w:t xml:space="preserve">Lactosemonohydrat </w:t>
      </w:r>
    </w:p>
    <w:p w14:paraId="7CE4DE7D" w14:textId="77777777" w:rsidR="001B06FB" w:rsidRPr="00DF0AAF" w:rsidRDefault="001B06FB">
      <w:pPr>
        <w:pStyle w:val="EMEABodyText"/>
        <w:rPr>
          <w:lang w:val="da-DK"/>
        </w:rPr>
      </w:pPr>
      <w:r w:rsidRPr="00DF0AAF">
        <w:rPr>
          <w:lang w:val="da-DK"/>
        </w:rPr>
        <w:t xml:space="preserve">Magnesiumstearat </w:t>
      </w:r>
    </w:p>
    <w:p w14:paraId="73384A9B" w14:textId="77777777" w:rsidR="001B06FB" w:rsidRPr="00DF0AAF" w:rsidRDefault="001B06FB">
      <w:pPr>
        <w:pStyle w:val="EMEABodyText"/>
        <w:rPr>
          <w:lang w:val="da-DK"/>
        </w:rPr>
      </w:pPr>
      <w:r w:rsidRPr="00DF0AAF">
        <w:rPr>
          <w:lang w:val="da-DK"/>
        </w:rPr>
        <w:t>Kolloid silica</w:t>
      </w:r>
    </w:p>
    <w:p w14:paraId="51931D69" w14:textId="77777777" w:rsidR="001B06FB" w:rsidRPr="00DF0AAF" w:rsidRDefault="001B06FB">
      <w:pPr>
        <w:pStyle w:val="EMEABodyText"/>
        <w:rPr>
          <w:lang w:val="da-DK"/>
        </w:rPr>
      </w:pPr>
      <w:r w:rsidRPr="00DF0AAF">
        <w:rPr>
          <w:lang w:val="da-DK"/>
        </w:rPr>
        <w:t xml:space="preserve">Prægelatineret majsstivelse </w:t>
      </w:r>
    </w:p>
    <w:p w14:paraId="13DC1DCA" w14:textId="77777777" w:rsidR="001B06FB" w:rsidRPr="00DF0AAF" w:rsidRDefault="001B06FB">
      <w:pPr>
        <w:pStyle w:val="EMEABodyText"/>
        <w:rPr>
          <w:lang w:val="da-DK"/>
        </w:rPr>
      </w:pPr>
      <w:r w:rsidRPr="00DF0AAF">
        <w:rPr>
          <w:lang w:val="da-DK"/>
        </w:rPr>
        <w:t>Poloxamer 188.</w:t>
      </w:r>
    </w:p>
    <w:p w14:paraId="7E6F7D49" w14:textId="77777777" w:rsidR="001B06FB" w:rsidRPr="00DF0AAF" w:rsidRDefault="001B06FB">
      <w:pPr>
        <w:pStyle w:val="EMEABodyText"/>
        <w:rPr>
          <w:lang w:val="da-DK"/>
        </w:rPr>
      </w:pPr>
    </w:p>
    <w:p w14:paraId="16264E7C" w14:textId="77777777" w:rsidR="001B06FB" w:rsidRPr="00DF0AAF" w:rsidRDefault="001B06FB">
      <w:pPr>
        <w:pStyle w:val="EMEAHeading2"/>
        <w:rPr>
          <w:lang w:val="da-DK"/>
        </w:rPr>
      </w:pPr>
      <w:r w:rsidRPr="00DF0AAF">
        <w:rPr>
          <w:lang w:val="da-DK"/>
        </w:rPr>
        <w:t>6.2</w:t>
      </w:r>
      <w:r w:rsidRPr="00DF0AAF">
        <w:rPr>
          <w:lang w:val="da-DK"/>
        </w:rPr>
        <w:tab/>
        <w:t>Uforligeligheder</w:t>
      </w:r>
    </w:p>
    <w:p w14:paraId="569DB35A" w14:textId="77777777" w:rsidR="001B06FB" w:rsidRPr="00DF0AAF" w:rsidRDefault="001B06FB" w:rsidP="001B06FB">
      <w:pPr>
        <w:pStyle w:val="EMEAHeading2"/>
        <w:rPr>
          <w:lang w:val="da-DK"/>
        </w:rPr>
      </w:pPr>
    </w:p>
    <w:p w14:paraId="7AF66865" w14:textId="77777777" w:rsidR="001B06FB" w:rsidRPr="00DF0AAF" w:rsidRDefault="001B06FB">
      <w:pPr>
        <w:pStyle w:val="EMEABodyText"/>
        <w:rPr>
          <w:lang w:val="da-DK"/>
        </w:rPr>
      </w:pPr>
      <w:r w:rsidRPr="00DF0AAF">
        <w:rPr>
          <w:lang w:val="da-DK"/>
        </w:rPr>
        <w:t>Ikke relevant.</w:t>
      </w:r>
    </w:p>
    <w:p w14:paraId="5A0FEFB0" w14:textId="77777777" w:rsidR="001B06FB" w:rsidRPr="00DF0AAF" w:rsidRDefault="001B06FB">
      <w:pPr>
        <w:pStyle w:val="EMEABodyText"/>
        <w:rPr>
          <w:lang w:val="da-DK"/>
        </w:rPr>
      </w:pPr>
    </w:p>
    <w:p w14:paraId="306B1CAA" w14:textId="77777777" w:rsidR="001B06FB" w:rsidRPr="00DF0AAF" w:rsidRDefault="001B06FB">
      <w:pPr>
        <w:pStyle w:val="EMEAHeading2"/>
        <w:rPr>
          <w:lang w:val="da-DK"/>
        </w:rPr>
      </w:pPr>
      <w:r w:rsidRPr="00DF0AAF">
        <w:rPr>
          <w:lang w:val="da-DK"/>
        </w:rPr>
        <w:t>6.3</w:t>
      </w:r>
      <w:r w:rsidRPr="00DF0AAF">
        <w:rPr>
          <w:lang w:val="da-DK"/>
        </w:rPr>
        <w:tab/>
        <w:t>Opbevaringstid</w:t>
      </w:r>
    </w:p>
    <w:p w14:paraId="1837648D" w14:textId="77777777" w:rsidR="001B06FB" w:rsidRPr="00DF0AAF" w:rsidRDefault="001B06FB" w:rsidP="001B06FB">
      <w:pPr>
        <w:pStyle w:val="EMEAHeading2"/>
        <w:rPr>
          <w:lang w:val="da-DK"/>
        </w:rPr>
      </w:pPr>
    </w:p>
    <w:p w14:paraId="201930F1" w14:textId="77777777" w:rsidR="001B06FB" w:rsidRPr="00DF0AAF" w:rsidRDefault="001B06FB">
      <w:pPr>
        <w:pStyle w:val="EMEABodyText"/>
        <w:rPr>
          <w:lang w:val="da-DK"/>
        </w:rPr>
      </w:pPr>
      <w:r w:rsidRPr="00DF0AAF">
        <w:rPr>
          <w:lang w:val="da-DK"/>
        </w:rPr>
        <w:t>3 år.</w:t>
      </w:r>
    </w:p>
    <w:p w14:paraId="01775E7A" w14:textId="77777777" w:rsidR="001B06FB" w:rsidRPr="00DF0AAF" w:rsidRDefault="001B06FB">
      <w:pPr>
        <w:pStyle w:val="EMEABodyText"/>
        <w:rPr>
          <w:lang w:val="da-DK"/>
        </w:rPr>
      </w:pPr>
    </w:p>
    <w:p w14:paraId="5B702863" w14:textId="77777777" w:rsidR="001B06FB" w:rsidRPr="00DF0AAF" w:rsidRDefault="001B06FB">
      <w:pPr>
        <w:pStyle w:val="EMEAHeading2"/>
        <w:rPr>
          <w:lang w:val="da-DK"/>
        </w:rPr>
      </w:pPr>
      <w:r w:rsidRPr="00DF0AAF">
        <w:rPr>
          <w:lang w:val="da-DK"/>
        </w:rPr>
        <w:t>6.4</w:t>
      </w:r>
      <w:r w:rsidRPr="00DF0AAF">
        <w:rPr>
          <w:lang w:val="da-DK"/>
        </w:rPr>
        <w:tab/>
        <w:t>Særlige opbevaringsforhold</w:t>
      </w:r>
    </w:p>
    <w:p w14:paraId="78CA5566" w14:textId="77777777" w:rsidR="001B06FB" w:rsidRPr="00DF0AAF" w:rsidRDefault="001B06FB" w:rsidP="001B06FB">
      <w:pPr>
        <w:pStyle w:val="EMEAHeading2"/>
        <w:rPr>
          <w:lang w:val="da-DK"/>
        </w:rPr>
      </w:pPr>
    </w:p>
    <w:p w14:paraId="053B23E4" w14:textId="77777777" w:rsidR="001B06FB" w:rsidRPr="00DF0AAF" w:rsidRDefault="001B06FB">
      <w:pPr>
        <w:pStyle w:val="EMEABodyText"/>
        <w:rPr>
          <w:lang w:val="da-DK"/>
        </w:rPr>
      </w:pPr>
      <w:r w:rsidRPr="00DF0AAF">
        <w:rPr>
          <w:lang w:val="da-DK"/>
        </w:rPr>
        <w:t xml:space="preserve">Må ikke opbevares </w:t>
      </w:r>
      <w:r>
        <w:rPr>
          <w:lang w:val="da-DK"/>
        </w:rPr>
        <w:t xml:space="preserve">ved temperaturer </w:t>
      </w:r>
      <w:r w:rsidRPr="00DF0AAF">
        <w:rPr>
          <w:lang w:val="da-DK"/>
        </w:rPr>
        <w:t>over 30°C.</w:t>
      </w:r>
    </w:p>
    <w:p w14:paraId="48DCA2CA" w14:textId="77777777" w:rsidR="001B06FB" w:rsidRPr="00DF0AAF" w:rsidRDefault="001B06FB">
      <w:pPr>
        <w:pStyle w:val="EMEABodyText"/>
        <w:rPr>
          <w:lang w:val="da-DK"/>
        </w:rPr>
      </w:pPr>
    </w:p>
    <w:p w14:paraId="535E0BBA" w14:textId="77777777" w:rsidR="001B06FB" w:rsidRPr="00DF0AAF" w:rsidRDefault="001B06FB">
      <w:pPr>
        <w:pStyle w:val="EMEAHeading2"/>
        <w:rPr>
          <w:lang w:val="da-DK"/>
        </w:rPr>
      </w:pPr>
      <w:r w:rsidRPr="00DF0AAF">
        <w:rPr>
          <w:lang w:val="da-DK"/>
        </w:rPr>
        <w:t>6.5</w:t>
      </w:r>
      <w:r w:rsidRPr="00DF0AAF">
        <w:rPr>
          <w:lang w:val="da-DK"/>
        </w:rPr>
        <w:tab/>
        <w:t>Emballagetype og pakningsstørrelser</w:t>
      </w:r>
    </w:p>
    <w:p w14:paraId="59F4D16F" w14:textId="77777777" w:rsidR="001B06FB" w:rsidRPr="00DF0AAF" w:rsidRDefault="001B06FB" w:rsidP="001B06FB">
      <w:pPr>
        <w:pStyle w:val="EMEAHeading2"/>
        <w:rPr>
          <w:lang w:val="da-DK"/>
        </w:rPr>
      </w:pPr>
    </w:p>
    <w:p w14:paraId="20137AA0" w14:textId="77777777" w:rsidR="001B06FB" w:rsidRPr="00DF0AAF" w:rsidRDefault="001B06FB" w:rsidP="001B06FB">
      <w:pPr>
        <w:pStyle w:val="EMEABodyText"/>
        <w:keepNext/>
        <w:rPr>
          <w:lang w:val="da-DK"/>
        </w:rPr>
      </w:pPr>
      <w:r w:rsidRPr="00DF0AAF">
        <w:rPr>
          <w:lang w:val="da-DK"/>
        </w:rPr>
        <w:t>Æsker med 14 tabletter i PVC/PVDC/aluminiumblistere.</w:t>
      </w:r>
    </w:p>
    <w:p w14:paraId="265403CC" w14:textId="77777777" w:rsidR="001B06FB" w:rsidRPr="00DF0AAF" w:rsidRDefault="001B06FB" w:rsidP="001B06FB">
      <w:pPr>
        <w:pStyle w:val="EMEABodyText"/>
        <w:rPr>
          <w:lang w:val="da-DK"/>
        </w:rPr>
      </w:pPr>
      <w:r w:rsidRPr="00DF0AAF">
        <w:rPr>
          <w:lang w:val="da-DK"/>
        </w:rPr>
        <w:t>Æsker med 28 tabletter i PVC/PVDC/aluminiumblistere.</w:t>
      </w:r>
    </w:p>
    <w:p w14:paraId="00228161" w14:textId="77777777" w:rsidR="001B06FB" w:rsidRPr="00DF0AAF" w:rsidRDefault="001B06FB" w:rsidP="001B06FB">
      <w:pPr>
        <w:pStyle w:val="EMEABodyText"/>
        <w:rPr>
          <w:lang w:val="da-DK"/>
        </w:rPr>
      </w:pPr>
      <w:r w:rsidRPr="00DF0AAF">
        <w:rPr>
          <w:lang w:val="da-DK"/>
        </w:rPr>
        <w:t>Æsker med 56 tabletter i PVC/PVDC/aluminiumblistere.</w:t>
      </w:r>
    </w:p>
    <w:p w14:paraId="46CA18AA" w14:textId="77777777" w:rsidR="001B06FB" w:rsidRPr="00DF0AAF" w:rsidRDefault="001B06FB" w:rsidP="001B06FB">
      <w:pPr>
        <w:pStyle w:val="EMEABodyText"/>
        <w:rPr>
          <w:lang w:val="da-DK"/>
        </w:rPr>
      </w:pPr>
      <w:r w:rsidRPr="00DF0AAF">
        <w:rPr>
          <w:lang w:val="da-DK"/>
        </w:rPr>
        <w:t>Æsker med 98 tabletter i PVC/PVDC/aluminiumblistere.</w:t>
      </w:r>
    </w:p>
    <w:p w14:paraId="522114F7" w14:textId="77777777" w:rsidR="001B06FB" w:rsidRPr="00DF0AAF" w:rsidRDefault="001B06FB" w:rsidP="001B06FB">
      <w:pPr>
        <w:pStyle w:val="EMEABodyText"/>
        <w:rPr>
          <w:lang w:val="da-DK"/>
        </w:rPr>
      </w:pPr>
      <w:r w:rsidRPr="00DF0AAF">
        <w:rPr>
          <w:lang w:val="da-DK"/>
        </w:rPr>
        <w:t>Æsker med 56 x 1 tabletter i perforere</w:t>
      </w:r>
      <w:r>
        <w:rPr>
          <w:lang w:val="da-DK"/>
        </w:rPr>
        <w:t>de</w:t>
      </w:r>
      <w:r w:rsidRPr="00DF0AAF">
        <w:rPr>
          <w:lang w:val="da-DK"/>
        </w:rPr>
        <w:t xml:space="preserve"> PVC/PVDC/aluminiumblister</w:t>
      </w:r>
      <w:r>
        <w:rPr>
          <w:lang w:val="da-DK"/>
        </w:rPr>
        <w:t>e</w:t>
      </w:r>
      <w:r w:rsidRPr="00DF0AAF">
        <w:rPr>
          <w:lang w:val="da-DK"/>
        </w:rPr>
        <w:t xml:space="preserve"> med éngangsdoser.</w:t>
      </w:r>
    </w:p>
    <w:p w14:paraId="5A2E1C79" w14:textId="77777777" w:rsidR="001B06FB" w:rsidRPr="00DF0AAF" w:rsidRDefault="001B06FB">
      <w:pPr>
        <w:pStyle w:val="EMEABodyText"/>
        <w:rPr>
          <w:lang w:val="da-DK"/>
        </w:rPr>
      </w:pPr>
    </w:p>
    <w:p w14:paraId="36073882" w14:textId="77777777" w:rsidR="001B06FB" w:rsidRPr="00DF0AAF" w:rsidRDefault="001B06FB">
      <w:pPr>
        <w:pStyle w:val="EMEABodyText"/>
        <w:rPr>
          <w:lang w:val="da-DK"/>
        </w:rPr>
      </w:pPr>
      <w:r w:rsidRPr="00DF0AAF">
        <w:rPr>
          <w:lang w:val="da-DK"/>
        </w:rPr>
        <w:t>Ikke alle pakningsstørrelser er nødvendigvis markedsført.</w:t>
      </w:r>
    </w:p>
    <w:p w14:paraId="4E0F91F1" w14:textId="77777777" w:rsidR="001B06FB" w:rsidRPr="00DF0AAF" w:rsidRDefault="001B06FB">
      <w:pPr>
        <w:pStyle w:val="EMEABodyText"/>
        <w:rPr>
          <w:lang w:val="da-DK"/>
        </w:rPr>
      </w:pPr>
    </w:p>
    <w:p w14:paraId="465EA5AA" w14:textId="77777777" w:rsidR="001B06FB" w:rsidRPr="00DF0AAF" w:rsidRDefault="001B06FB">
      <w:pPr>
        <w:pStyle w:val="EMEAHeading2"/>
        <w:rPr>
          <w:lang w:val="da-DK"/>
        </w:rPr>
      </w:pPr>
      <w:r w:rsidRPr="00DF0AAF">
        <w:rPr>
          <w:lang w:val="da-DK"/>
        </w:rPr>
        <w:t>6.6</w:t>
      </w:r>
      <w:r w:rsidRPr="00DF0AAF">
        <w:rPr>
          <w:lang w:val="da-DK"/>
        </w:rPr>
        <w:tab/>
        <w:t>Regler for</w:t>
      </w:r>
      <w:r>
        <w:rPr>
          <w:lang w:val="da-DK"/>
        </w:rPr>
        <w:t xml:space="preserve"> destruktion</w:t>
      </w:r>
    </w:p>
    <w:p w14:paraId="38063FCD" w14:textId="77777777" w:rsidR="001B06FB" w:rsidRPr="00DF0AAF" w:rsidRDefault="001B06FB" w:rsidP="001B06FB">
      <w:pPr>
        <w:pStyle w:val="EMEABodyText"/>
        <w:rPr>
          <w:noProof/>
          <w:lang w:val="da-DK"/>
        </w:rPr>
      </w:pPr>
    </w:p>
    <w:p w14:paraId="62CA7B87" w14:textId="77777777" w:rsidR="001B06FB" w:rsidRPr="00DF0AAF" w:rsidRDefault="001B06FB" w:rsidP="001B06FB">
      <w:pPr>
        <w:pStyle w:val="EMEABodyText"/>
        <w:rPr>
          <w:noProof/>
          <w:lang w:val="da-DK"/>
        </w:rPr>
      </w:pPr>
      <w:r w:rsidRPr="00DF0AAF">
        <w:rPr>
          <w:noProof/>
          <w:lang w:val="da-DK"/>
        </w:rPr>
        <w:t>Ikke anvendte lægemidler samt affald heraf bør destrueres i henhold til lokale retningslin</w:t>
      </w:r>
      <w:r>
        <w:rPr>
          <w:noProof/>
          <w:lang w:val="da-DK"/>
        </w:rPr>
        <w:t>j</w:t>
      </w:r>
      <w:r w:rsidRPr="00DF0AAF">
        <w:rPr>
          <w:noProof/>
          <w:lang w:val="da-DK"/>
        </w:rPr>
        <w:t>er.</w:t>
      </w:r>
    </w:p>
    <w:p w14:paraId="0CF1E501" w14:textId="77777777" w:rsidR="001B06FB" w:rsidRPr="00DF0AAF" w:rsidRDefault="001B06FB">
      <w:pPr>
        <w:pStyle w:val="EMEABodyText"/>
        <w:rPr>
          <w:lang w:val="da-DK"/>
        </w:rPr>
      </w:pPr>
    </w:p>
    <w:p w14:paraId="36EB0D9D" w14:textId="77777777" w:rsidR="001B06FB" w:rsidRPr="00DF0AAF" w:rsidRDefault="001B06FB">
      <w:pPr>
        <w:pStyle w:val="EMEABodyText"/>
        <w:rPr>
          <w:lang w:val="da-DK"/>
        </w:rPr>
      </w:pPr>
    </w:p>
    <w:p w14:paraId="727606FD" w14:textId="77777777" w:rsidR="001B06FB" w:rsidRPr="00DF0AAF" w:rsidRDefault="001B06FB">
      <w:pPr>
        <w:pStyle w:val="EMEAHeading1"/>
        <w:rPr>
          <w:lang w:val="da-DK"/>
        </w:rPr>
      </w:pPr>
      <w:r w:rsidRPr="00DF0AAF">
        <w:rPr>
          <w:lang w:val="da-DK"/>
        </w:rPr>
        <w:t>7.</w:t>
      </w:r>
      <w:r w:rsidRPr="00DF0AAF">
        <w:rPr>
          <w:lang w:val="da-DK"/>
        </w:rPr>
        <w:tab/>
        <w:t>INDEHAVER AF MARKEDSFØRINGSTILLADELSEN</w:t>
      </w:r>
    </w:p>
    <w:p w14:paraId="34F718A3" w14:textId="77777777" w:rsidR="001B06FB" w:rsidRPr="00DF0AAF" w:rsidRDefault="001B06FB" w:rsidP="001B06FB">
      <w:pPr>
        <w:pStyle w:val="EMEAHeading1"/>
        <w:rPr>
          <w:lang w:val="da-DK"/>
        </w:rPr>
      </w:pPr>
    </w:p>
    <w:p w14:paraId="06790175" w14:textId="77777777" w:rsidR="001B06FB" w:rsidRPr="00DF0AAF" w:rsidRDefault="001B06FB">
      <w:pPr>
        <w:pStyle w:val="EMEAAddress"/>
        <w:rPr>
          <w:lang w:val="da-DK"/>
        </w:rPr>
      </w:pPr>
      <w:r>
        <w:rPr>
          <w:lang w:val="da-DK"/>
        </w:rPr>
        <w:t>sanofi-aventis groupe</w:t>
      </w:r>
      <w:r w:rsidRPr="00DF0AAF">
        <w:rPr>
          <w:lang w:val="da-DK"/>
        </w:rPr>
        <w:br/>
      </w:r>
      <w:r>
        <w:rPr>
          <w:lang w:val="da-DK"/>
        </w:rPr>
        <w:t>54</w:t>
      </w:r>
      <w:r w:rsidR="008A08BF">
        <w:rPr>
          <w:lang w:val="da-DK"/>
        </w:rPr>
        <w:t>,</w:t>
      </w:r>
      <w:r>
        <w:rPr>
          <w:lang w:val="da-DK"/>
        </w:rPr>
        <w:t xml:space="preserve"> rue La Boétie</w:t>
      </w:r>
      <w:r>
        <w:rPr>
          <w:lang w:val="da-DK"/>
        </w:rPr>
        <w:br/>
      </w:r>
      <w:r w:rsidR="008A08BF">
        <w:rPr>
          <w:lang w:val="da-DK"/>
        </w:rPr>
        <w:t>F-</w:t>
      </w:r>
      <w:r>
        <w:rPr>
          <w:lang w:val="da-DK"/>
        </w:rPr>
        <w:t>75008 Paris</w:t>
      </w:r>
      <w:r w:rsidRPr="00DF0AAF">
        <w:rPr>
          <w:lang w:val="da-DK"/>
        </w:rPr>
        <w:t> - </w:t>
      </w:r>
      <w:r>
        <w:rPr>
          <w:lang w:val="da-DK"/>
        </w:rPr>
        <w:t>Frankrig</w:t>
      </w:r>
    </w:p>
    <w:p w14:paraId="6B39899E" w14:textId="77777777" w:rsidR="001B06FB" w:rsidRPr="00DF0AAF" w:rsidRDefault="001B06FB">
      <w:pPr>
        <w:pStyle w:val="EMEABodyText"/>
        <w:rPr>
          <w:lang w:val="da-DK"/>
        </w:rPr>
      </w:pPr>
    </w:p>
    <w:p w14:paraId="1961615F" w14:textId="77777777" w:rsidR="001B06FB" w:rsidRPr="00DF0AAF" w:rsidRDefault="001B06FB">
      <w:pPr>
        <w:pStyle w:val="EMEABodyText"/>
        <w:rPr>
          <w:lang w:val="da-DK"/>
        </w:rPr>
      </w:pPr>
    </w:p>
    <w:p w14:paraId="47E12D70" w14:textId="77777777" w:rsidR="001B06FB" w:rsidRPr="00DF0AAF" w:rsidRDefault="001B06FB">
      <w:pPr>
        <w:pStyle w:val="EMEAHeading1"/>
        <w:rPr>
          <w:lang w:val="da-DK"/>
        </w:rPr>
      </w:pPr>
      <w:r w:rsidRPr="00DF0AAF">
        <w:rPr>
          <w:lang w:val="da-DK"/>
        </w:rPr>
        <w:t>8.</w:t>
      </w:r>
      <w:r w:rsidRPr="00DF0AAF">
        <w:rPr>
          <w:lang w:val="da-DK"/>
        </w:rPr>
        <w:tab/>
        <w:t>MARKEDSFØRINGSTILLADELSESNUMre</w:t>
      </w:r>
    </w:p>
    <w:p w14:paraId="2498F6CF" w14:textId="77777777" w:rsidR="001B06FB" w:rsidRPr="00DF0AAF" w:rsidRDefault="001B06FB" w:rsidP="001B06FB">
      <w:pPr>
        <w:pStyle w:val="EMEAHeading1"/>
        <w:rPr>
          <w:lang w:val="da-DK"/>
        </w:rPr>
      </w:pPr>
    </w:p>
    <w:p w14:paraId="1B4123DD" w14:textId="77777777" w:rsidR="001B06FB" w:rsidRPr="00DF0AAF" w:rsidRDefault="001B06FB" w:rsidP="001B06FB">
      <w:pPr>
        <w:pStyle w:val="EMEABodyText"/>
        <w:jc w:val="both"/>
        <w:rPr>
          <w:lang w:val="da-DK"/>
        </w:rPr>
      </w:pPr>
      <w:r>
        <w:rPr>
          <w:lang w:val="da-DK"/>
        </w:rPr>
        <w:t>EU/1/97/049/001-003</w:t>
      </w:r>
      <w:r>
        <w:rPr>
          <w:lang w:val="da-DK"/>
        </w:rPr>
        <w:br/>
        <w:t>EU/1/97/049/010</w:t>
      </w:r>
      <w:r>
        <w:rPr>
          <w:lang w:val="da-DK"/>
        </w:rPr>
        <w:br/>
        <w:t>EU/1/97/049/013</w:t>
      </w:r>
    </w:p>
    <w:p w14:paraId="2D09A5C2" w14:textId="77777777" w:rsidR="001B06FB" w:rsidRPr="00DF0AAF" w:rsidRDefault="001B06FB">
      <w:pPr>
        <w:pStyle w:val="EMEABodyText"/>
        <w:rPr>
          <w:lang w:val="da-DK"/>
        </w:rPr>
      </w:pPr>
    </w:p>
    <w:p w14:paraId="6628E076" w14:textId="77777777" w:rsidR="001B06FB" w:rsidRPr="00DF0AAF" w:rsidRDefault="001B06FB">
      <w:pPr>
        <w:pStyle w:val="EMEABodyText"/>
        <w:rPr>
          <w:lang w:val="da-DK"/>
        </w:rPr>
      </w:pPr>
    </w:p>
    <w:p w14:paraId="4937F8AA" w14:textId="77777777" w:rsidR="001B06FB" w:rsidRPr="00DF0AAF" w:rsidRDefault="001B06FB">
      <w:pPr>
        <w:pStyle w:val="EMEAHeading1"/>
        <w:rPr>
          <w:lang w:val="da-DK"/>
        </w:rPr>
      </w:pPr>
      <w:r w:rsidRPr="00DF0AAF">
        <w:rPr>
          <w:lang w:val="da-DK"/>
        </w:rPr>
        <w:t>9.</w:t>
      </w:r>
      <w:r w:rsidRPr="00DF0AAF">
        <w:rPr>
          <w:lang w:val="da-DK"/>
        </w:rPr>
        <w:tab/>
        <w:t>DATO FOR FØRSTE MARKEDSFØRINGSTILLADELSE/FORNYELSE AF TILLADELSEN</w:t>
      </w:r>
    </w:p>
    <w:p w14:paraId="034B7DE2" w14:textId="77777777" w:rsidR="001B06FB" w:rsidRPr="00DF0AAF" w:rsidRDefault="001B06FB" w:rsidP="001B06FB">
      <w:pPr>
        <w:pStyle w:val="EMEAHeading1"/>
        <w:rPr>
          <w:lang w:val="da-DK"/>
        </w:rPr>
      </w:pPr>
    </w:p>
    <w:p w14:paraId="0228FEB4" w14:textId="77777777" w:rsidR="001B06FB" w:rsidRPr="00FB2F93" w:rsidRDefault="001B06FB" w:rsidP="001B06FB">
      <w:pPr>
        <w:pStyle w:val="EMEABodyText"/>
        <w:rPr>
          <w:lang w:val="nl-NL"/>
        </w:rPr>
      </w:pPr>
      <w:r>
        <w:rPr>
          <w:lang w:val="nl-NL"/>
        </w:rPr>
        <w:t>Dato for første tilladelse: 27. august 1997</w:t>
      </w:r>
      <w:r>
        <w:rPr>
          <w:lang w:val="nl-NL"/>
        </w:rPr>
        <w:br/>
        <w:t>Dato for seneste fornyelse: 27. august 2007</w:t>
      </w:r>
    </w:p>
    <w:p w14:paraId="79BFEA53" w14:textId="77777777" w:rsidR="001B06FB" w:rsidRPr="00DF0AAF" w:rsidRDefault="001B06FB">
      <w:pPr>
        <w:pStyle w:val="EMEABodyText"/>
        <w:rPr>
          <w:lang w:val="da-DK"/>
        </w:rPr>
      </w:pPr>
    </w:p>
    <w:p w14:paraId="528D6610" w14:textId="77777777" w:rsidR="001B06FB" w:rsidRPr="00DF0AAF" w:rsidRDefault="001B06FB">
      <w:pPr>
        <w:pStyle w:val="EMEABodyText"/>
        <w:rPr>
          <w:lang w:val="da-DK"/>
        </w:rPr>
      </w:pPr>
    </w:p>
    <w:p w14:paraId="15914603" w14:textId="77777777" w:rsidR="001B06FB" w:rsidRPr="00DF0AAF" w:rsidRDefault="001B06FB" w:rsidP="001B06FB">
      <w:pPr>
        <w:pStyle w:val="EMEAHeading1"/>
        <w:rPr>
          <w:lang w:val="da-DK"/>
        </w:rPr>
      </w:pPr>
      <w:r w:rsidRPr="00DF0AAF">
        <w:rPr>
          <w:lang w:val="da-DK"/>
        </w:rPr>
        <w:t>10.</w:t>
      </w:r>
      <w:r w:rsidRPr="00DF0AAF">
        <w:rPr>
          <w:lang w:val="da-DK"/>
        </w:rPr>
        <w:tab/>
        <w:t>DATO FOR ÆNDRING AF TEKSTEN</w:t>
      </w:r>
    </w:p>
    <w:p w14:paraId="01379E89" w14:textId="77777777" w:rsidR="001B06FB" w:rsidRPr="00DF0AAF" w:rsidRDefault="001B06FB" w:rsidP="001B06FB">
      <w:pPr>
        <w:pStyle w:val="EMEAHeading1"/>
        <w:rPr>
          <w:lang w:val="da-DK"/>
        </w:rPr>
      </w:pPr>
    </w:p>
    <w:p w14:paraId="4DC99F26" w14:textId="77777777" w:rsidR="008A08BF" w:rsidRPr="00247981" w:rsidRDefault="008A08BF" w:rsidP="008A08BF">
      <w:pPr>
        <w:rPr>
          <w:szCs w:val="22"/>
          <w:lang w:val="da-DK"/>
        </w:rPr>
      </w:pPr>
      <w:r w:rsidRPr="00247981">
        <w:rPr>
          <w:szCs w:val="22"/>
          <w:lang w:val="da-DK"/>
        </w:rPr>
        <w:t xml:space="preserve">Yderligere </w:t>
      </w:r>
      <w:r w:rsidRPr="00247981">
        <w:rPr>
          <w:noProof/>
          <w:szCs w:val="22"/>
          <w:lang w:val="da-DK"/>
        </w:rPr>
        <w:t>oplysninger</w:t>
      </w:r>
      <w:r w:rsidRPr="00247981">
        <w:rPr>
          <w:szCs w:val="22"/>
          <w:lang w:val="da-DK"/>
        </w:rPr>
        <w:t xml:space="preserve"> om </w:t>
      </w:r>
      <w:r w:rsidRPr="00247981">
        <w:rPr>
          <w:noProof/>
          <w:szCs w:val="22"/>
          <w:lang w:val="da-DK"/>
        </w:rPr>
        <w:t>dette lægemiddel</w:t>
      </w:r>
      <w:r w:rsidRPr="00247981">
        <w:rPr>
          <w:szCs w:val="22"/>
          <w:lang w:val="da-DK"/>
        </w:rPr>
        <w:t xml:space="preserve"> findes på Det Europæiske Lægemiddelagenturs hjemmeside </w:t>
      </w:r>
      <w:r w:rsidR="003F0205" w:rsidRPr="00FE4CDA">
        <w:rPr>
          <w:szCs w:val="22"/>
          <w:lang w:val="da-DK"/>
        </w:rPr>
        <w:t>http://www.ema.europa.eu</w:t>
      </w:r>
      <w:r w:rsidRPr="00247981">
        <w:rPr>
          <w:b/>
          <w:szCs w:val="22"/>
          <w:lang w:val="da-DK"/>
        </w:rPr>
        <w:t>.</w:t>
      </w:r>
    </w:p>
    <w:p w14:paraId="4AEB432E" w14:textId="77777777" w:rsidR="001B06FB" w:rsidRPr="00DF0AAF" w:rsidRDefault="001B06FB">
      <w:pPr>
        <w:pStyle w:val="EMEAHeading1"/>
        <w:rPr>
          <w:lang w:val="da-DK"/>
        </w:rPr>
      </w:pPr>
      <w:r w:rsidRPr="009D71B3">
        <w:rPr>
          <w:lang w:val="da-DK"/>
        </w:rPr>
        <w:br w:type="page"/>
      </w:r>
      <w:r w:rsidRPr="00DF0AAF">
        <w:rPr>
          <w:lang w:val="da-DK"/>
        </w:rPr>
        <w:lastRenderedPageBreak/>
        <w:t>1.</w:t>
      </w:r>
      <w:r w:rsidRPr="00DF0AAF">
        <w:rPr>
          <w:lang w:val="da-DK"/>
        </w:rPr>
        <w:tab/>
        <w:t>LÆGEMIDLETS NAVN</w:t>
      </w:r>
    </w:p>
    <w:p w14:paraId="3E7D20DD" w14:textId="77777777" w:rsidR="001B06FB" w:rsidRPr="00DF0AAF" w:rsidRDefault="001B06FB" w:rsidP="001B06FB">
      <w:pPr>
        <w:pStyle w:val="EMEAHeading1"/>
        <w:rPr>
          <w:lang w:val="da-DK"/>
        </w:rPr>
      </w:pPr>
    </w:p>
    <w:p w14:paraId="6162A05D" w14:textId="77777777" w:rsidR="001B06FB" w:rsidRPr="00DF0AAF" w:rsidRDefault="001B06FB">
      <w:pPr>
        <w:pStyle w:val="EMEABodyText"/>
        <w:rPr>
          <w:lang w:val="da-DK"/>
        </w:rPr>
      </w:pPr>
      <w:r>
        <w:rPr>
          <w:lang w:val="da-DK"/>
        </w:rPr>
        <w:t>Karvea</w:t>
      </w:r>
      <w:r w:rsidRPr="00DF0AAF">
        <w:rPr>
          <w:lang w:val="da-DK"/>
        </w:rPr>
        <w:t> </w:t>
      </w:r>
      <w:r>
        <w:rPr>
          <w:lang w:val="da-DK"/>
        </w:rPr>
        <w:t>150</w:t>
      </w:r>
      <w:r w:rsidRPr="00DF0AAF">
        <w:rPr>
          <w:lang w:val="da-DK"/>
        </w:rPr>
        <w:t> mg tabletter.</w:t>
      </w:r>
    </w:p>
    <w:p w14:paraId="1FAF0713" w14:textId="77777777" w:rsidR="001B06FB" w:rsidRPr="00DF0AAF" w:rsidRDefault="001B06FB">
      <w:pPr>
        <w:pStyle w:val="EMEABodyText"/>
        <w:rPr>
          <w:lang w:val="da-DK"/>
        </w:rPr>
      </w:pPr>
    </w:p>
    <w:p w14:paraId="18AF1DF9" w14:textId="77777777" w:rsidR="001B06FB" w:rsidRPr="00DF0AAF" w:rsidRDefault="001B06FB">
      <w:pPr>
        <w:pStyle w:val="EMEABodyText"/>
        <w:rPr>
          <w:lang w:val="da-DK"/>
        </w:rPr>
      </w:pPr>
    </w:p>
    <w:p w14:paraId="111DAA88" w14:textId="77777777" w:rsidR="001B06FB" w:rsidRPr="00DF0AAF" w:rsidRDefault="001B06FB">
      <w:pPr>
        <w:pStyle w:val="EMEAHeading1"/>
        <w:rPr>
          <w:lang w:val="da-DK"/>
        </w:rPr>
      </w:pPr>
      <w:r w:rsidRPr="00DF0AAF">
        <w:rPr>
          <w:lang w:val="da-DK"/>
        </w:rPr>
        <w:t>2.</w:t>
      </w:r>
      <w:r w:rsidRPr="00DF0AAF">
        <w:rPr>
          <w:lang w:val="da-DK"/>
        </w:rPr>
        <w:tab/>
        <w:t>KVALITATIV OG KVANTITATIV SAMMENSÆTNING</w:t>
      </w:r>
    </w:p>
    <w:p w14:paraId="3A23EB6A" w14:textId="77777777" w:rsidR="001B06FB" w:rsidRPr="00DF0AAF" w:rsidRDefault="001B06FB" w:rsidP="001B06FB">
      <w:pPr>
        <w:pStyle w:val="EMEAHeading1"/>
        <w:rPr>
          <w:lang w:val="da-DK"/>
        </w:rPr>
      </w:pPr>
    </w:p>
    <w:p w14:paraId="0F0B0A57" w14:textId="77777777" w:rsidR="001B06FB" w:rsidRPr="00DF0AAF" w:rsidRDefault="001B06FB">
      <w:pPr>
        <w:pStyle w:val="EMEABodyText"/>
        <w:rPr>
          <w:lang w:val="da-DK"/>
        </w:rPr>
      </w:pPr>
      <w:r w:rsidRPr="00DF0AAF">
        <w:rPr>
          <w:lang w:val="da-DK"/>
        </w:rPr>
        <w:t xml:space="preserve">Hver tablet indeholder </w:t>
      </w:r>
      <w:r>
        <w:rPr>
          <w:lang w:val="da-DK"/>
        </w:rPr>
        <w:t>150</w:t>
      </w:r>
      <w:r w:rsidRPr="00DF0AAF">
        <w:rPr>
          <w:lang w:val="da-DK"/>
        </w:rPr>
        <w:t> mg irbesartan.</w:t>
      </w:r>
    </w:p>
    <w:p w14:paraId="3598745D" w14:textId="77777777" w:rsidR="001B06FB" w:rsidRPr="00DF0AAF" w:rsidRDefault="001B06FB">
      <w:pPr>
        <w:pStyle w:val="EMEABodyText"/>
        <w:rPr>
          <w:lang w:val="da-DK"/>
        </w:rPr>
      </w:pPr>
    </w:p>
    <w:p w14:paraId="34B4D593" w14:textId="77777777" w:rsidR="002711C3" w:rsidRDefault="002711C3" w:rsidP="002711C3">
      <w:pPr>
        <w:pStyle w:val="EMEABodyText"/>
        <w:rPr>
          <w:noProof/>
          <w:lang w:val="da-DK"/>
        </w:rPr>
      </w:pPr>
      <w:r w:rsidRPr="00247981">
        <w:rPr>
          <w:szCs w:val="22"/>
          <w:u w:val="single"/>
          <w:lang w:val="da-DK"/>
        </w:rPr>
        <w:t>Hjælpestof, som behandleren skal være opmærksom på</w:t>
      </w:r>
      <w:r>
        <w:rPr>
          <w:szCs w:val="22"/>
          <w:u w:val="single"/>
          <w:lang w:val="da-DK"/>
        </w:rPr>
        <w:t>:</w:t>
      </w:r>
      <w:r w:rsidRPr="00DF0AAF">
        <w:rPr>
          <w:noProof/>
          <w:lang w:val="da-DK"/>
        </w:rPr>
        <w:t xml:space="preserve"> </w:t>
      </w:r>
    </w:p>
    <w:p w14:paraId="18722E50" w14:textId="77777777" w:rsidR="002711C3" w:rsidRDefault="002711C3" w:rsidP="002711C3">
      <w:pPr>
        <w:pStyle w:val="EMEABodyText"/>
        <w:rPr>
          <w:lang w:val="da-DK"/>
        </w:rPr>
      </w:pPr>
      <w:r>
        <w:rPr>
          <w:lang w:val="da-DK"/>
        </w:rPr>
        <w:t>Hver tablet indeholder 30,75</w:t>
      </w:r>
      <w:r w:rsidRPr="00DF0AAF">
        <w:rPr>
          <w:lang w:val="da-DK"/>
        </w:rPr>
        <w:t> mg lactosemonohydrat</w:t>
      </w:r>
      <w:r w:rsidR="003F0205">
        <w:rPr>
          <w:lang w:val="da-DK"/>
        </w:rPr>
        <w:t>.</w:t>
      </w:r>
    </w:p>
    <w:p w14:paraId="6F677898" w14:textId="77777777" w:rsidR="001B06FB" w:rsidRPr="00DF0AAF" w:rsidRDefault="001B06FB">
      <w:pPr>
        <w:pStyle w:val="EMEABodyText"/>
        <w:rPr>
          <w:lang w:val="da-DK"/>
        </w:rPr>
      </w:pPr>
    </w:p>
    <w:p w14:paraId="6F8A4EA2" w14:textId="77777777" w:rsidR="001B06FB" w:rsidRPr="00DF0AAF" w:rsidRDefault="001B06FB">
      <w:pPr>
        <w:pStyle w:val="EMEABodyText"/>
        <w:rPr>
          <w:lang w:val="da-DK"/>
        </w:rPr>
      </w:pPr>
      <w:r w:rsidRPr="00DF0AAF">
        <w:rPr>
          <w:noProof/>
          <w:lang w:val="da-DK"/>
        </w:rPr>
        <w:t xml:space="preserve">Alle hjælpestoffer er anført under pkt. </w:t>
      </w:r>
      <w:r w:rsidRPr="00DF0AAF">
        <w:rPr>
          <w:lang w:val="da-DK"/>
        </w:rPr>
        <w:t>6.1.</w:t>
      </w:r>
    </w:p>
    <w:p w14:paraId="27F7A0F4" w14:textId="77777777" w:rsidR="001B06FB" w:rsidRPr="00DF0AAF" w:rsidRDefault="001B06FB">
      <w:pPr>
        <w:pStyle w:val="EMEABodyText"/>
        <w:rPr>
          <w:lang w:val="da-DK"/>
        </w:rPr>
      </w:pPr>
    </w:p>
    <w:p w14:paraId="61E66D1B" w14:textId="77777777" w:rsidR="001B06FB" w:rsidRPr="00DF0AAF" w:rsidRDefault="001B06FB">
      <w:pPr>
        <w:pStyle w:val="EMEABodyText"/>
        <w:rPr>
          <w:lang w:val="da-DK"/>
        </w:rPr>
      </w:pPr>
    </w:p>
    <w:p w14:paraId="5FF4950D" w14:textId="77777777" w:rsidR="001B06FB" w:rsidRPr="00DF0AAF" w:rsidRDefault="001B06FB">
      <w:pPr>
        <w:pStyle w:val="EMEAHeading1"/>
        <w:rPr>
          <w:lang w:val="da-DK"/>
        </w:rPr>
      </w:pPr>
      <w:r w:rsidRPr="00DF0AAF">
        <w:rPr>
          <w:lang w:val="da-DK"/>
        </w:rPr>
        <w:t>3.</w:t>
      </w:r>
      <w:r w:rsidRPr="00DF0AAF">
        <w:rPr>
          <w:lang w:val="da-DK"/>
        </w:rPr>
        <w:tab/>
        <w:t>LÆGEMIDDELFORM</w:t>
      </w:r>
    </w:p>
    <w:p w14:paraId="4506F14F" w14:textId="77777777" w:rsidR="001B06FB" w:rsidRPr="00DF0AAF" w:rsidRDefault="001B06FB" w:rsidP="001B06FB">
      <w:pPr>
        <w:pStyle w:val="EMEAHeading1"/>
        <w:rPr>
          <w:lang w:val="da-DK"/>
        </w:rPr>
      </w:pPr>
    </w:p>
    <w:p w14:paraId="36643885" w14:textId="77777777" w:rsidR="001B06FB" w:rsidRPr="00DF0AAF" w:rsidRDefault="001B06FB">
      <w:pPr>
        <w:pStyle w:val="EMEABodyText"/>
        <w:rPr>
          <w:lang w:val="da-DK"/>
        </w:rPr>
      </w:pPr>
      <w:r w:rsidRPr="00DF0AAF">
        <w:rPr>
          <w:lang w:val="da-DK"/>
        </w:rPr>
        <w:t>Tabletter.</w:t>
      </w:r>
    </w:p>
    <w:p w14:paraId="3DD91178" w14:textId="77777777" w:rsidR="001B06FB" w:rsidRPr="00DF0AAF" w:rsidRDefault="001B06FB">
      <w:pPr>
        <w:pStyle w:val="EMEABodyText"/>
        <w:rPr>
          <w:lang w:val="da-DK"/>
        </w:rPr>
      </w:pPr>
      <w:r w:rsidRPr="00DF0AAF">
        <w:rPr>
          <w:lang w:val="da-DK"/>
        </w:rPr>
        <w:t>Hvide til mathvide, bikonvekse og ovale med et hjerte indgraveret på den ene side og nummeret </w:t>
      </w:r>
      <w:r>
        <w:rPr>
          <w:lang w:val="da-DK"/>
        </w:rPr>
        <w:t>2772</w:t>
      </w:r>
      <w:r w:rsidRPr="00DF0AAF">
        <w:rPr>
          <w:lang w:val="da-DK"/>
        </w:rPr>
        <w:t xml:space="preserve"> indgraveret på den anden side.</w:t>
      </w:r>
    </w:p>
    <w:p w14:paraId="4B80098D" w14:textId="77777777" w:rsidR="001B06FB" w:rsidRPr="00DF0AAF" w:rsidRDefault="001B06FB">
      <w:pPr>
        <w:pStyle w:val="EMEABodyText"/>
        <w:rPr>
          <w:lang w:val="da-DK"/>
        </w:rPr>
      </w:pPr>
    </w:p>
    <w:p w14:paraId="09FB41B7" w14:textId="77777777" w:rsidR="001B06FB" w:rsidRPr="00DF0AAF" w:rsidRDefault="001B06FB">
      <w:pPr>
        <w:pStyle w:val="EMEABodyText"/>
        <w:rPr>
          <w:lang w:val="da-DK"/>
        </w:rPr>
      </w:pPr>
    </w:p>
    <w:p w14:paraId="0714B4A5" w14:textId="77777777" w:rsidR="001B06FB" w:rsidRPr="00DF0AAF" w:rsidRDefault="001B06FB">
      <w:pPr>
        <w:pStyle w:val="EMEAHeading1"/>
        <w:rPr>
          <w:lang w:val="da-DK"/>
        </w:rPr>
      </w:pPr>
      <w:r w:rsidRPr="00DF0AAF">
        <w:rPr>
          <w:lang w:val="da-DK"/>
        </w:rPr>
        <w:t>4.</w:t>
      </w:r>
      <w:r w:rsidRPr="00DF0AAF">
        <w:rPr>
          <w:lang w:val="da-DK"/>
        </w:rPr>
        <w:tab/>
        <w:t>KLINISKE OPLYSNINGER</w:t>
      </w:r>
    </w:p>
    <w:p w14:paraId="4062C308" w14:textId="77777777" w:rsidR="001B06FB" w:rsidRPr="00DF0AAF" w:rsidRDefault="001B06FB" w:rsidP="001B06FB">
      <w:pPr>
        <w:pStyle w:val="EMEAHeading1"/>
        <w:rPr>
          <w:lang w:val="da-DK"/>
        </w:rPr>
      </w:pPr>
    </w:p>
    <w:p w14:paraId="27E0E060" w14:textId="77777777" w:rsidR="001B06FB" w:rsidRPr="00DF0AAF" w:rsidRDefault="001B06FB">
      <w:pPr>
        <w:pStyle w:val="EMEAHeading2"/>
        <w:rPr>
          <w:lang w:val="da-DK"/>
        </w:rPr>
      </w:pPr>
      <w:r w:rsidRPr="00DF0AAF">
        <w:rPr>
          <w:lang w:val="da-DK"/>
        </w:rPr>
        <w:t>4.1</w:t>
      </w:r>
      <w:r w:rsidRPr="00DF0AAF">
        <w:rPr>
          <w:lang w:val="da-DK"/>
        </w:rPr>
        <w:tab/>
        <w:t>Terapeutiske indikationer</w:t>
      </w:r>
    </w:p>
    <w:p w14:paraId="790C8DE0" w14:textId="77777777" w:rsidR="001B06FB" w:rsidRPr="00DF0AAF" w:rsidRDefault="001B06FB" w:rsidP="001B06FB">
      <w:pPr>
        <w:pStyle w:val="EMEAHeading2"/>
        <w:rPr>
          <w:lang w:val="da-DK"/>
        </w:rPr>
      </w:pPr>
    </w:p>
    <w:p w14:paraId="71ABC3C2" w14:textId="77777777" w:rsidR="001B06FB" w:rsidRDefault="001B06FB">
      <w:pPr>
        <w:pStyle w:val="EMEABodyText"/>
        <w:rPr>
          <w:lang w:val="da-DK"/>
        </w:rPr>
      </w:pPr>
      <w:r>
        <w:rPr>
          <w:lang w:val="da-DK"/>
        </w:rPr>
        <w:t>Karvea er indiceret til voksne til b</w:t>
      </w:r>
      <w:r w:rsidRPr="00DF0AAF">
        <w:rPr>
          <w:lang w:val="da-DK"/>
        </w:rPr>
        <w:t>ehandling af essentiel hypertension.</w:t>
      </w:r>
    </w:p>
    <w:p w14:paraId="6581CD34" w14:textId="77777777" w:rsidR="002A16CA" w:rsidRPr="00DF0AAF" w:rsidRDefault="002A16CA">
      <w:pPr>
        <w:pStyle w:val="EMEABodyText"/>
        <w:rPr>
          <w:lang w:val="da-DK"/>
        </w:rPr>
      </w:pPr>
    </w:p>
    <w:p w14:paraId="3FAA3B1A" w14:textId="77777777" w:rsidR="001B06FB" w:rsidRPr="00DF0AAF" w:rsidRDefault="001B06FB">
      <w:pPr>
        <w:pStyle w:val="EMEABodyText"/>
        <w:rPr>
          <w:lang w:val="da-DK"/>
        </w:rPr>
      </w:pPr>
      <w:r>
        <w:rPr>
          <w:lang w:val="da-DK"/>
        </w:rPr>
        <w:t>Det er også indiceret til b</w:t>
      </w:r>
      <w:r w:rsidRPr="00DF0AAF">
        <w:rPr>
          <w:lang w:val="da-DK"/>
        </w:rPr>
        <w:t xml:space="preserve">ehandling af nyresygdom hos </w:t>
      </w:r>
      <w:r>
        <w:rPr>
          <w:lang w:val="da-DK"/>
        </w:rPr>
        <w:t xml:space="preserve">voksne </w:t>
      </w:r>
      <w:r w:rsidRPr="00DF0AAF">
        <w:rPr>
          <w:lang w:val="da-DK"/>
        </w:rPr>
        <w:t>patienter med hypertension og type 2</w:t>
      </w:r>
      <w:r>
        <w:rPr>
          <w:lang w:val="da-DK"/>
        </w:rPr>
        <w:t>-</w:t>
      </w:r>
      <w:r w:rsidRPr="00DF0AAF">
        <w:rPr>
          <w:lang w:val="da-DK"/>
        </w:rPr>
        <w:t xml:space="preserve">diabetes mellitus, som del </w:t>
      </w:r>
      <w:r>
        <w:rPr>
          <w:lang w:val="da-DK"/>
        </w:rPr>
        <w:t>af</w:t>
      </w:r>
      <w:r w:rsidRPr="00DF0AAF">
        <w:rPr>
          <w:lang w:val="da-DK"/>
        </w:rPr>
        <w:t xml:space="preserve"> et antihypertensivt lægemiddelregime (se pkt. </w:t>
      </w:r>
      <w:r w:rsidR="00393557">
        <w:rPr>
          <w:lang w:val="da-DK"/>
        </w:rPr>
        <w:t xml:space="preserve">4.3, 4.4, 4.5 og </w:t>
      </w:r>
      <w:r w:rsidRPr="00DF0AAF">
        <w:rPr>
          <w:lang w:val="da-DK"/>
        </w:rPr>
        <w:t>5.1).</w:t>
      </w:r>
    </w:p>
    <w:p w14:paraId="00AA2DEA" w14:textId="77777777" w:rsidR="001B06FB" w:rsidRPr="00DF0AAF" w:rsidRDefault="001B06FB">
      <w:pPr>
        <w:pStyle w:val="EMEABodyText"/>
        <w:rPr>
          <w:lang w:val="da-DK"/>
        </w:rPr>
      </w:pPr>
    </w:p>
    <w:p w14:paraId="1BB018D7" w14:textId="77777777" w:rsidR="001B06FB" w:rsidRPr="00DF0AAF" w:rsidRDefault="001B06FB">
      <w:pPr>
        <w:pStyle w:val="EMEAHeading2"/>
        <w:rPr>
          <w:lang w:val="da-DK"/>
        </w:rPr>
      </w:pPr>
      <w:r w:rsidRPr="00DF0AAF">
        <w:rPr>
          <w:lang w:val="da-DK"/>
        </w:rPr>
        <w:t>4.2</w:t>
      </w:r>
      <w:r w:rsidRPr="00DF0AAF">
        <w:rPr>
          <w:lang w:val="da-DK"/>
        </w:rPr>
        <w:tab/>
        <w:t>Dosering og indgivelsesmåde</w:t>
      </w:r>
    </w:p>
    <w:p w14:paraId="4DB5B7BD" w14:textId="77777777" w:rsidR="001B06FB" w:rsidRPr="00DF0AAF" w:rsidRDefault="001B06FB" w:rsidP="001B06FB">
      <w:pPr>
        <w:pStyle w:val="EMEAHeading2"/>
        <w:rPr>
          <w:lang w:val="da-DK"/>
        </w:rPr>
      </w:pPr>
    </w:p>
    <w:p w14:paraId="4F56A583" w14:textId="77777777" w:rsidR="001B06FB" w:rsidRPr="00704576" w:rsidRDefault="001B06FB" w:rsidP="001B06FB">
      <w:pPr>
        <w:pStyle w:val="EMEABodyText"/>
        <w:rPr>
          <w:u w:val="single"/>
          <w:lang w:val="da-DK"/>
        </w:rPr>
      </w:pPr>
      <w:r w:rsidRPr="00704576">
        <w:rPr>
          <w:u w:val="single"/>
          <w:lang w:val="da-DK"/>
        </w:rPr>
        <w:t>Dosering</w:t>
      </w:r>
    </w:p>
    <w:p w14:paraId="4A187EA3" w14:textId="77777777" w:rsidR="001B06FB" w:rsidRDefault="001B06FB">
      <w:pPr>
        <w:pStyle w:val="EMEABodyText"/>
        <w:rPr>
          <w:lang w:val="da-DK"/>
        </w:rPr>
      </w:pPr>
    </w:p>
    <w:p w14:paraId="28BF0A35" w14:textId="77777777" w:rsidR="001B06FB" w:rsidRPr="00DF0AAF" w:rsidRDefault="001B06FB">
      <w:pPr>
        <w:pStyle w:val="EMEABodyText"/>
        <w:rPr>
          <w:lang w:val="da-DK"/>
        </w:rPr>
      </w:pPr>
      <w:r w:rsidRPr="00DF0AAF">
        <w:rPr>
          <w:lang w:val="da-DK"/>
        </w:rPr>
        <w:t xml:space="preserve">Sædvanlig start- og vedligeholdelsesdosering er 150 mg 1 gang dagligt med eller uden samtidig fødeindtagelse. Ved en dosis på 150 mg 1 gang dagligt giver </w:t>
      </w:r>
      <w:r>
        <w:rPr>
          <w:lang w:val="da-DK"/>
        </w:rPr>
        <w:t>Karvea</w:t>
      </w:r>
      <w:r w:rsidRPr="00DF0AAF">
        <w:rPr>
          <w:lang w:val="da-DK"/>
        </w:rPr>
        <w:t xml:space="preserve"> generelt en bedre 24</w:t>
      </w:r>
      <w:r>
        <w:rPr>
          <w:lang w:val="da-DK"/>
        </w:rPr>
        <w:t>-</w:t>
      </w:r>
      <w:r w:rsidRPr="00DF0AAF">
        <w:rPr>
          <w:lang w:val="da-DK"/>
        </w:rPr>
        <w:t>timers blodtrykskontrol end 75 mg. Dog bør en initialdosis på 75 mg overvejes, specielt til patienter i hæmodialyse og hos ældre patienter &gt;</w:t>
      </w:r>
      <w:r w:rsidR="003F0205">
        <w:rPr>
          <w:lang w:val="da-DK"/>
        </w:rPr>
        <w:t xml:space="preserve"> </w:t>
      </w:r>
      <w:r w:rsidRPr="00DF0AAF">
        <w:rPr>
          <w:lang w:val="da-DK"/>
        </w:rPr>
        <w:t>75 år.</w:t>
      </w:r>
    </w:p>
    <w:p w14:paraId="43F768AC" w14:textId="77777777" w:rsidR="001B06FB" w:rsidRPr="00DF0AAF" w:rsidRDefault="001B06FB">
      <w:pPr>
        <w:pStyle w:val="EMEABodyText"/>
        <w:rPr>
          <w:lang w:val="da-DK"/>
        </w:rPr>
      </w:pPr>
    </w:p>
    <w:p w14:paraId="05776B06" w14:textId="77777777" w:rsidR="001B06FB" w:rsidRPr="00DF0AAF" w:rsidRDefault="001B06FB">
      <w:pPr>
        <w:pStyle w:val="EMEABodyText"/>
        <w:rPr>
          <w:lang w:val="da-DK"/>
        </w:rPr>
      </w:pPr>
      <w:r w:rsidRPr="00DF0AAF">
        <w:rPr>
          <w:lang w:val="da-DK"/>
        </w:rPr>
        <w:t xml:space="preserve">Hos patienter som ikke er tilstrækkeligt kontrolleret på 150 mg, 1 gang dagligt, kan dosis af </w:t>
      </w:r>
      <w:r>
        <w:rPr>
          <w:lang w:val="da-DK"/>
        </w:rPr>
        <w:t>Karvea</w:t>
      </w:r>
      <w:r w:rsidRPr="00DF0AAF">
        <w:rPr>
          <w:lang w:val="da-DK"/>
        </w:rPr>
        <w:t xml:space="preserve"> øges til 300 mg, eller andre antihypertensiva kan tilføjes</w:t>
      </w:r>
      <w:r w:rsidR="00393557">
        <w:rPr>
          <w:lang w:val="da-DK"/>
        </w:rPr>
        <w:t xml:space="preserve"> (se pkt. 4.3, 4.4, 4.5 og 5.1)</w:t>
      </w:r>
      <w:r w:rsidRPr="00DF0AAF">
        <w:rPr>
          <w:lang w:val="da-DK"/>
        </w:rPr>
        <w:t xml:space="preserve">. Specielt har tillæg af diuretika som hydrochlorthiazid vist sig at have en additiv virkning med </w:t>
      </w:r>
      <w:r>
        <w:rPr>
          <w:lang w:val="da-DK"/>
        </w:rPr>
        <w:t>Karvea</w:t>
      </w:r>
      <w:r w:rsidRPr="00DF0AAF">
        <w:rPr>
          <w:lang w:val="da-DK"/>
        </w:rPr>
        <w:t xml:space="preserve"> (se pkt. 4.5).</w:t>
      </w:r>
    </w:p>
    <w:p w14:paraId="5151852B" w14:textId="77777777" w:rsidR="001B06FB" w:rsidRPr="00DF0AAF" w:rsidRDefault="001B06FB">
      <w:pPr>
        <w:pStyle w:val="EMEABodyText"/>
        <w:rPr>
          <w:lang w:val="da-DK"/>
        </w:rPr>
      </w:pPr>
    </w:p>
    <w:p w14:paraId="3F6EA11B" w14:textId="77777777" w:rsidR="002A16CA" w:rsidRDefault="001B06FB">
      <w:pPr>
        <w:pStyle w:val="EMEABodyText"/>
        <w:rPr>
          <w:lang w:val="da-DK"/>
        </w:rPr>
      </w:pPr>
      <w:r w:rsidRPr="00DF0AAF">
        <w:rPr>
          <w:lang w:val="da-DK"/>
        </w:rPr>
        <w:t xml:space="preserve">Hos hypertensive type 2-diabetikere bør behandling starte ved 150 mg irbesartan, 1 gang dagligt, og titreres op til 300 mg 1 gang dagligt, som den foretrukne vedligeholdelsesdosering til behandling af nyresygdom. </w:t>
      </w:r>
    </w:p>
    <w:p w14:paraId="12276486" w14:textId="77777777" w:rsidR="002A16CA" w:rsidRDefault="002A16CA">
      <w:pPr>
        <w:pStyle w:val="EMEABodyText"/>
        <w:rPr>
          <w:lang w:val="da-DK"/>
        </w:rPr>
      </w:pPr>
    </w:p>
    <w:p w14:paraId="0C4828BF" w14:textId="77777777" w:rsidR="001B06FB" w:rsidRPr="00DF0AAF" w:rsidRDefault="001B06FB">
      <w:pPr>
        <w:pStyle w:val="EMEABodyText"/>
        <w:rPr>
          <w:lang w:val="da-DK"/>
        </w:rPr>
      </w:pPr>
      <w:r w:rsidRPr="00DF0AAF">
        <w:rPr>
          <w:lang w:val="da-DK"/>
        </w:rPr>
        <w:t xml:space="preserve">Dokumentationen for forbedring af nyresygdom ved brug af </w:t>
      </w:r>
      <w:r>
        <w:rPr>
          <w:lang w:val="da-DK"/>
        </w:rPr>
        <w:t>Karvea</w:t>
      </w:r>
      <w:r w:rsidRPr="00DF0AAF">
        <w:rPr>
          <w:lang w:val="da-DK"/>
        </w:rPr>
        <w:t xml:space="preserve"> hos hypertensive type 2-diabetikere er baseret på studier, hvor irbesartan blev brugtefter behov med tillæg af andre antihypertensive lægemidler for at nå det ønskede blodtryk (se pkt. </w:t>
      </w:r>
      <w:r w:rsidR="00393557">
        <w:rPr>
          <w:lang w:val="da-DK"/>
        </w:rPr>
        <w:t xml:space="preserve">4.3, 4.4, 4.5 og </w:t>
      </w:r>
      <w:r w:rsidRPr="00DF0AAF">
        <w:rPr>
          <w:lang w:val="da-DK"/>
        </w:rPr>
        <w:t>5.1).</w:t>
      </w:r>
    </w:p>
    <w:p w14:paraId="474FE67A" w14:textId="77777777" w:rsidR="001B06FB" w:rsidRDefault="001B06FB">
      <w:pPr>
        <w:pStyle w:val="EMEABodyText"/>
        <w:rPr>
          <w:b/>
          <w:lang w:val="da-DK"/>
        </w:rPr>
      </w:pPr>
    </w:p>
    <w:p w14:paraId="5F49ADE9" w14:textId="77777777" w:rsidR="001B06FB" w:rsidRPr="00704576" w:rsidRDefault="001B06FB" w:rsidP="001B06FB">
      <w:pPr>
        <w:pStyle w:val="EMEABodyText"/>
        <w:rPr>
          <w:u w:val="single"/>
          <w:lang w:val="da-DK"/>
        </w:rPr>
      </w:pPr>
      <w:r w:rsidRPr="00704576">
        <w:rPr>
          <w:u w:val="single"/>
          <w:lang w:val="da-DK"/>
        </w:rPr>
        <w:t>Specielle patientgrupper</w:t>
      </w:r>
    </w:p>
    <w:p w14:paraId="28A1AA73" w14:textId="77777777" w:rsidR="001B06FB" w:rsidRDefault="001B06FB">
      <w:pPr>
        <w:pStyle w:val="EMEABodyText"/>
        <w:rPr>
          <w:b/>
          <w:lang w:val="da-DK"/>
        </w:rPr>
      </w:pPr>
    </w:p>
    <w:p w14:paraId="5D14B958" w14:textId="77777777" w:rsidR="002A16CA" w:rsidRDefault="001B06FB">
      <w:pPr>
        <w:pStyle w:val="EMEABodyText"/>
        <w:rPr>
          <w:lang w:val="da-DK"/>
        </w:rPr>
      </w:pPr>
      <w:r w:rsidRPr="005258C3">
        <w:rPr>
          <w:i/>
          <w:lang w:val="da-DK"/>
        </w:rPr>
        <w:t>Nyrefunktionsnedsættelse</w:t>
      </w:r>
    </w:p>
    <w:p w14:paraId="7F174E50" w14:textId="77777777" w:rsidR="002A16CA" w:rsidRDefault="002A16CA">
      <w:pPr>
        <w:pStyle w:val="EMEABodyText"/>
        <w:rPr>
          <w:lang w:val="da-DK"/>
        </w:rPr>
      </w:pPr>
    </w:p>
    <w:p w14:paraId="3C24621A" w14:textId="77777777" w:rsidR="001B06FB" w:rsidRPr="00DF0AAF" w:rsidRDefault="001B06FB">
      <w:pPr>
        <w:pStyle w:val="EMEABodyText"/>
        <w:rPr>
          <w:i/>
          <w:lang w:val="da-DK"/>
        </w:rPr>
      </w:pPr>
      <w:r w:rsidRPr="00DF0AAF">
        <w:rPr>
          <w:lang w:val="da-DK"/>
        </w:rPr>
        <w:lastRenderedPageBreak/>
        <w:t>Det er ikke nødvendigt at dosisjustere patienter med nedsat nyrefunk</w:t>
      </w:r>
      <w:r w:rsidRPr="00DF0AAF">
        <w:rPr>
          <w:lang w:val="da-DK"/>
        </w:rPr>
        <w:softHyphen/>
        <w:t>tion. En laverestartdosis (75 mg) bør overvejes hos patienter i hæmodialyse (se pkt. 4.4).</w:t>
      </w:r>
    </w:p>
    <w:p w14:paraId="5AD44FD8" w14:textId="77777777" w:rsidR="001B06FB" w:rsidRPr="00DF0AAF" w:rsidRDefault="001B06FB">
      <w:pPr>
        <w:pStyle w:val="EMEABodyText"/>
        <w:rPr>
          <w:b/>
          <w:lang w:val="da-DK"/>
        </w:rPr>
      </w:pPr>
    </w:p>
    <w:p w14:paraId="1E07E77D" w14:textId="77777777" w:rsidR="002A16CA" w:rsidRDefault="001B06FB">
      <w:pPr>
        <w:pStyle w:val="EMEABodyText"/>
        <w:rPr>
          <w:lang w:val="da-DK"/>
        </w:rPr>
      </w:pPr>
      <w:r w:rsidRPr="005258C3">
        <w:rPr>
          <w:i/>
          <w:lang w:val="da-DK"/>
        </w:rPr>
        <w:t>Leverfunktionsnedsættelse</w:t>
      </w:r>
    </w:p>
    <w:p w14:paraId="30486DF8" w14:textId="77777777" w:rsidR="002A16CA" w:rsidRDefault="002A16CA">
      <w:pPr>
        <w:pStyle w:val="EMEABodyText"/>
        <w:rPr>
          <w:lang w:val="da-DK"/>
        </w:rPr>
      </w:pPr>
    </w:p>
    <w:p w14:paraId="65AF887A" w14:textId="77777777" w:rsidR="001B06FB" w:rsidRPr="00DF0AAF" w:rsidRDefault="001B06FB">
      <w:pPr>
        <w:pStyle w:val="EMEABodyText"/>
        <w:rPr>
          <w:i/>
          <w:lang w:val="da-DK"/>
        </w:rPr>
      </w:pPr>
      <w:r w:rsidRPr="00DF0AAF">
        <w:rPr>
          <w:lang w:val="da-DK"/>
        </w:rPr>
        <w:t>Dosisjustering er ikke nødvendig hos patienter med let/moderat leverfunktionsnedsættelse. Der foreligger ingen klinisk erfaring med patienter med alvorlig leverfunktionsnedsættelse.</w:t>
      </w:r>
    </w:p>
    <w:p w14:paraId="1A1391CE" w14:textId="77777777" w:rsidR="001B06FB" w:rsidRPr="00DF0AAF" w:rsidRDefault="001B06FB">
      <w:pPr>
        <w:pStyle w:val="EMEABodyText"/>
        <w:rPr>
          <w:b/>
          <w:lang w:val="da-DK"/>
        </w:rPr>
      </w:pPr>
    </w:p>
    <w:p w14:paraId="7BCD4B5F" w14:textId="77777777" w:rsidR="002A16CA" w:rsidRDefault="001B06FB">
      <w:pPr>
        <w:pStyle w:val="EMEABodyText"/>
        <w:rPr>
          <w:lang w:val="da-DK"/>
        </w:rPr>
      </w:pPr>
      <w:r w:rsidRPr="005258C3">
        <w:rPr>
          <w:i/>
          <w:lang w:val="da-DK"/>
        </w:rPr>
        <w:t xml:space="preserve">Ældre </w:t>
      </w:r>
      <w:r w:rsidR="002711C3">
        <w:rPr>
          <w:i/>
          <w:lang w:val="da-DK"/>
        </w:rPr>
        <w:t>personer</w:t>
      </w:r>
    </w:p>
    <w:p w14:paraId="0DD17CEB" w14:textId="77777777" w:rsidR="002A16CA" w:rsidRDefault="002A16CA">
      <w:pPr>
        <w:pStyle w:val="EMEABodyText"/>
        <w:rPr>
          <w:lang w:val="da-DK"/>
        </w:rPr>
      </w:pPr>
    </w:p>
    <w:p w14:paraId="38B1EB29" w14:textId="77777777" w:rsidR="001B06FB" w:rsidRPr="00DF0AAF" w:rsidRDefault="001B06FB">
      <w:pPr>
        <w:pStyle w:val="EMEABodyText"/>
        <w:rPr>
          <w:i/>
          <w:lang w:val="da-DK"/>
        </w:rPr>
      </w:pPr>
      <w:r w:rsidRPr="00DF0AAF">
        <w:rPr>
          <w:lang w:val="da-DK"/>
        </w:rPr>
        <w:t>Selvom initialdosis på 75 mg bør overvejes til patienter &gt;</w:t>
      </w:r>
      <w:r w:rsidR="001A1C3F">
        <w:rPr>
          <w:lang w:val="da-DK"/>
        </w:rPr>
        <w:t xml:space="preserve"> </w:t>
      </w:r>
      <w:r w:rsidRPr="00DF0AAF">
        <w:rPr>
          <w:lang w:val="da-DK"/>
        </w:rPr>
        <w:t xml:space="preserve">75 år, er det sædvanligvis ikke nødvendigt at dosisjustere ældre </w:t>
      </w:r>
      <w:r w:rsidR="002711C3">
        <w:rPr>
          <w:lang w:val="da-DK"/>
        </w:rPr>
        <w:t>patiente</w:t>
      </w:r>
      <w:r w:rsidR="002711C3" w:rsidRPr="00DF0AAF">
        <w:rPr>
          <w:lang w:val="da-DK"/>
        </w:rPr>
        <w:t>r</w:t>
      </w:r>
      <w:r w:rsidRPr="00DF0AAF">
        <w:rPr>
          <w:lang w:val="da-DK"/>
        </w:rPr>
        <w:t>.</w:t>
      </w:r>
    </w:p>
    <w:p w14:paraId="1C9748AE" w14:textId="77777777" w:rsidR="001B06FB" w:rsidRPr="00DF0AAF" w:rsidRDefault="001B06FB">
      <w:pPr>
        <w:pStyle w:val="EMEABodyText"/>
        <w:rPr>
          <w:b/>
          <w:lang w:val="da-DK"/>
        </w:rPr>
      </w:pPr>
    </w:p>
    <w:p w14:paraId="72CC0B4E" w14:textId="77777777" w:rsidR="00A07940" w:rsidRDefault="001B06FB" w:rsidP="001B06FB">
      <w:pPr>
        <w:pStyle w:val="EMEABodyText"/>
        <w:rPr>
          <w:i/>
          <w:lang w:val="da-DK"/>
        </w:rPr>
      </w:pPr>
      <w:r w:rsidRPr="00786A11">
        <w:rPr>
          <w:i/>
          <w:lang w:val="da-DK"/>
        </w:rPr>
        <w:t>Pædiatrisk population</w:t>
      </w:r>
    </w:p>
    <w:p w14:paraId="18DAB636" w14:textId="77777777" w:rsidR="00A07940" w:rsidRDefault="00A07940" w:rsidP="001B06FB">
      <w:pPr>
        <w:pStyle w:val="EMEABodyText"/>
        <w:rPr>
          <w:i/>
          <w:lang w:val="da-DK"/>
        </w:rPr>
      </w:pPr>
    </w:p>
    <w:p w14:paraId="198CE74C" w14:textId="77777777" w:rsidR="001B06FB" w:rsidRPr="00A45097" w:rsidRDefault="001B06FB" w:rsidP="001B06FB">
      <w:pPr>
        <w:pStyle w:val="EMEABodyText"/>
        <w:rPr>
          <w:lang w:val="da-DK"/>
        </w:rPr>
      </w:pPr>
      <w:r>
        <w:rPr>
          <w:lang w:val="da-DK"/>
        </w:rPr>
        <w:t>Karvea s sikkerhed og virkning hos børn i alderen 0 til 18 år er ikke fastlagt. De tilgængelige data er beskrevet i pkt. 4.8, 5.1 og 5.2, men der kan ikke gives nogen anbefalinger vedrørende dosering.</w:t>
      </w:r>
    </w:p>
    <w:p w14:paraId="4D92127E" w14:textId="77777777" w:rsidR="001B06FB" w:rsidRDefault="001B06FB" w:rsidP="001B06FB">
      <w:pPr>
        <w:pStyle w:val="EMEABodyText"/>
        <w:rPr>
          <w:lang w:val="da-DK"/>
        </w:rPr>
      </w:pPr>
      <w:r>
        <w:rPr>
          <w:lang w:val="da-DK"/>
        </w:rPr>
        <w:t xml:space="preserve"> </w:t>
      </w:r>
    </w:p>
    <w:p w14:paraId="77DC5B57" w14:textId="77777777" w:rsidR="001B06FB" w:rsidRPr="00704576" w:rsidRDefault="001B06FB" w:rsidP="001B06FB">
      <w:pPr>
        <w:pStyle w:val="EMEABodyText"/>
        <w:rPr>
          <w:u w:val="single"/>
          <w:lang w:val="da-DK"/>
        </w:rPr>
      </w:pPr>
      <w:r w:rsidRPr="00704576">
        <w:rPr>
          <w:u w:val="single"/>
          <w:lang w:val="da-DK"/>
        </w:rPr>
        <w:t>Indgivelsesmåde</w:t>
      </w:r>
    </w:p>
    <w:p w14:paraId="5BA90433" w14:textId="77777777" w:rsidR="001B06FB" w:rsidRDefault="001B06FB" w:rsidP="001B06FB">
      <w:pPr>
        <w:pStyle w:val="EMEABodyText"/>
        <w:rPr>
          <w:lang w:val="da-DK"/>
        </w:rPr>
      </w:pPr>
    </w:p>
    <w:p w14:paraId="7E13126F" w14:textId="77777777" w:rsidR="001B06FB" w:rsidRDefault="001B06FB" w:rsidP="001B06FB">
      <w:pPr>
        <w:pStyle w:val="EMEABodyText"/>
        <w:rPr>
          <w:lang w:val="da-DK"/>
        </w:rPr>
      </w:pPr>
      <w:r>
        <w:rPr>
          <w:lang w:val="da-DK"/>
        </w:rPr>
        <w:t>Oral anvendelse.</w:t>
      </w:r>
    </w:p>
    <w:p w14:paraId="3CB71A78" w14:textId="77777777" w:rsidR="001B06FB" w:rsidRPr="00DF0AAF" w:rsidRDefault="001B06FB" w:rsidP="001B06FB">
      <w:pPr>
        <w:pStyle w:val="EMEABodyText"/>
        <w:rPr>
          <w:lang w:val="da-DK"/>
        </w:rPr>
      </w:pPr>
    </w:p>
    <w:p w14:paraId="577F4808" w14:textId="77777777" w:rsidR="001B06FB" w:rsidRPr="00DF0AAF" w:rsidRDefault="001B06FB">
      <w:pPr>
        <w:pStyle w:val="EMEAHeading2"/>
        <w:rPr>
          <w:lang w:val="da-DK"/>
        </w:rPr>
      </w:pPr>
      <w:r w:rsidRPr="00DF0AAF">
        <w:rPr>
          <w:lang w:val="da-DK"/>
        </w:rPr>
        <w:t>4.3</w:t>
      </w:r>
      <w:r w:rsidRPr="00DF0AAF">
        <w:rPr>
          <w:lang w:val="da-DK"/>
        </w:rPr>
        <w:tab/>
        <w:t>Kontraindikationer</w:t>
      </w:r>
    </w:p>
    <w:p w14:paraId="48FB3DF6" w14:textId="77777777" w:rsidR="001B06FB" w:rsidRPr="00DF0AAF" w:rsidRDefault="001B06FB" w:rsidP="001B06FB">
      <w:pPr>
        <w:pStyle w:val="EMEAHeading2"/>
        <w:rPr>
          <w:lang w:val="da-DK"/>
        </w:rPr>
      </w:pPr>
    </w:p>
    <w:p w14:paraId="6984E526" w14:textId="77777777" w:rsidR="001B06FB" w:rsidRPr="00DF0AAF" w:rsidRDefault="001B06FB">
      <w:pPr>
        <w:pStyle w:val="EMEABodyText"/>
        <w:rPr>
          <w:lang w:val="da-DK"/>
        </w:rPr>
      </w:pPr>
      <w:r w:rsidRPr="00DF0AAF">
        <w:rPr>
          <w:lang w:val="da-DK"/>
        </w:rPr>
        <w:t xml:space="preserve">Overfølsomhed over for det aktive stof eller over for et eller flere af hjælpestofferne </w:t>
      </w:r>
      <w:r w:rsidR="00727B33" w:rsidRPr="00247981">
        <w:rPr>
          <w:szCs w:val="22"/>
          <w:lang w:val="da-DK"/>
        </w:rPr>
        <w:t>anført i pkt. 6.1</w:t>
      </w:r>
      <w:r w:rsidR="00727B33">
        <w:rPr>
          <w:szCs w:val="22"/>
          <w:lang w:val="da-DK"/>
        </w:rPr>
        <w:t>.</w:t>
      </w:r>
      <w:r w:rsidR="00727B33" w:rsidRPr="00DF0AAF" w:rsidDel="00734965">
        <w:rPr>
          <w:lang w:val="da-DK"/>
        </w:rPr>
        <w:t xml:space="preserve"> </w:t>
      </w:r>
      <w:r w:rsidR="00727B33" w:rsidRPr="00DF0AAF">
        <w:rPr>
          <w:lang w:val="da-DK"/>
        </w:rPr>
        <w:t xml:space="preserve"> </w:t>
      </w:r>
    </w:p>
    <w:p w14:paraId="2A57DA64" w14:textId="77777777" w:rsidR="001B06FB" w:rsidRDefault="001B06FB">
      <w:pPr>
        <w:pStyle w:val="EMEABodyText"/>
        <w:rPr>
          <w:lang w:val="da-DK"/>
        </w:rPr>
      </w:pPr>
      <w:r w:rsidRPr="00DF0AAF">
        <w:rPr>
          <w:lang w:val="da-DK"/>
        </w:rPr>
        <w:t>Graviditet i 2. og 3. trimester (se</w:t>
      </w:r>
      <w:r>
        <w:rPr>
          <w:lang w:val="da-DK"/>
        </w:rPr>
        <w:t xml:space="preserve"> </w:t>
      </w:r>
      <w:r w:rsidRPr="00DF0AAF">
        <w:rPr>
          <w:lang w:val="da-DK"/>
        </w:rPr>
        <w:t>pkt.</w:t>
      </w:r>
      <w:r>
        <w:rPr>
          <w:lang w:val="da-DK"/>
        </w:rPr>
        <w:t> </w:t>
      </w:r>
      <w:r w:rsidRPr="00DF0AAF">
        <w:rPr>
          <w:lang w:val="da-DK"/>
        </w:rPr>
        <w:t>4.4 og</w:t>
      </w:r>
      <w:r>
        <w:rPr>
          <w:lang w:val="da-DK"/>
        </w:rPr>
        <w:t> </w:t>
      </w:r>
      <w:r w:rsidRPr="00DF0AAF">
        <w:rPr>
          <w:lang w:val="da-DK"/>
        </w:rPr>
        <w:t>4.6).</w:t>
      </w:r>
    </w:p>
    <w:p w14:paraId="07620446" w14:textId="77777777" w:rsidR="00727B33" w:rsidRPr="00DF0AAF" w:rsidRDefault="00727B33">
      <w:pPr>
        <w:pStyle w:val="EMEABodyText"/>
        <w:rPr>
          <w:lang w:val="da-DK"/>
        </w:rPr>
      </w:pPr>
    </w:p>
    <w:p w14:paraId="564AB204" w14:textId="77777777" w:rsidR="00393557" w:rsidRPr="00DF0AAF" w:rsidRDefault="00393557" w:rsidP="00393557">
      <w:pPr>
        <w:pStyle w:val="EMEABodyText"/>
        <w:rPr>
          <w:lang w:val="da-DK"/>
        </w:rPr>
      </w:pPr>
      <w:r>
        <w:rPr>
          <w:lang w:val="da-DK"/>
        </w:rPr>
        <w:t>Samtidig behandling med Karvea og aliskiren-holdige lægemidler er kontraindiceret til patienter med diabetes mellitus eller nedsat nyrefunktion (glomerulær filtrationshastighed (GFR) &lt; 60 ml/min/1,73 m</w:t>
      </w:r>
      <w:r w:rsidRPr="00B74C63">
        <w:rPr>
          <w:vertAlign w:val="superscript"/>
          <w:lang w:val="da-DK"/>
        </w:rPr>
        <w:t>2</w:t>
      </w:r>
      <w:r>
        <w:rPr>
          <w:vertAlign w:val="superscript"/>
          <w:lang w:val="da-DK"/>
        </w:rPr>
        <w:t xml:space="preserve"> </w:t>
      </w:r>
      <w:r>
        <w:rPr>
          <w:lang w:val="da-DK"/>
        </w:rPr>
        <w:t>) (se pkt.4.5 og 5.1).</w:t>
      </w:r>
    </w:p>
    <w:p w14:paraId="0A9C3353" w14:textId="77777777" w:rsidR="001B06FB" w:rsidRPr="00DF0AAF" w:rsidRDefault="001B06FB">
      <w:pPr>
        <w:pStyle w:val="EMEABodyText"/>
        <w:rPr>
          <w:lang w:val="da-DK"/>
        </w:rPr>
      </w:pPr>
    </w:p>
    <w:p w14:paraId="2569B1E6" w14:textId="77777777" w:rsidR="001B06FB" w:rsidRPr="00DF0AAF" w:rsidRDefault="001B06FB">
      <w:pPr>
        <w:pStyle w:val="EMEAHeading2"/>
        <w:rPr>
          <w:lang w:val="da-DK"/>
        </w:rPr>
      </w:pPr>
      <w:r w:rsidRPr="00DF0AAF">
        <w:rPr>
          <w:lang w:val="da-DK"/>
        </w:rPr>
        <w:t>4.4</w:t>
      </w:r>
      <w:r w:rsidRPr="00DF0AAF">
        <w:rPr>
          <w:lang w:val="da-DK"/>
        </w:rPr>
        <w:tab/>
        <w:t>Særlige advarsler og forsigtighedsregler vedrørende brugen</w:t>
      </w:r>
    </w:p>
    <w:p w14:paraId="62DA879D" w14:textId="77777777" w:rsidR="001B06FB" w:rsidRPr="00DF0AAF" w:rsidRDefault="001B06FB" w:rsidP="001B06FB">
      <w:pPr>
        <w:pStyle w:val="EMEAHeading2"/>
        <w:rPr>
          <w:lang w:val="da-DK"/>
        </w:rPr>
      </w:pPr>
    </w:p>
    <w:p w14:paraId="749181AD" w14:textId="77777777" w:rsidR="001B06FB" w:rsidRPr="00DF0AAF" w:rsidRDefault="001B06FB">
      <w:pPr>
        <w:pStyle w:val="EMEABodyText"/>
        <w:rPr>
          <w:lang w:val="da-DK"/>
        </w:rPr>
      </w:pPr>
      <w:r w:rsidRPr="00DF0AAF">
        <w:rPr>
          <w:u w:val="single"/>
          <w:lang w:val="da-DK"/>
        </w:rPr>
        <w:t>Nedsat intravaskulært volumen</w:t>
      </w:r>
      <w:r w:rsidRPr="00DF0AAF">
        <w:rPr>
          <w:b/>
          <w:lang w:val="da-DK"/>
        </w:rPr>
        <w:t>:</w:t>
      </w:r>
      <w:r w:rsidRPr="00DF0AAF">
        <w:rPr>
          <w:lang w:val="da-DK"/>
        </w:rPr>
        <w:t xml:space="preserve"> Specielt efter første dosis kan der forekomme symptomatisk hypotension hos patienter, med hypovolæmi og/eller hyponatriæmi forårsaget af kraftig diuretisk behandling, nedsat saltindtaggennem kosten, diarré eller opkastning. Sådanne tilstande skal korrigeres før administration af </w:t>
      </w:r>
      <w:r>
        <w:rPr>
          <w:lang w:val="da-DK"/>
        </w:rPr>
        <w:t>Karvea</w:t>
      </w:r>
      <w:r w:rsidRPr="00DF0AAF">
        <w:rPr>
          <w:lang w:val="da-DK"/>
        </w:rPr>
        <w:t>.</w:t>
      </w:r>
    </w:p>
    <w:p w14:paraId="0D28BC6B" w14:textId="77777777" w:rsidR="001B06FB" w:rsidRPr="00DF0AAF" w:rsidRDefault="001B06FB">
      <w:pPr>
        <w:pStyle w:val="EMEABodyText"/>
        <w:rPr>
          <w:lang w:val="da-DK"/>
        </w:rPr>
      </w:pPr>
    </w:p>
    <w:p w14:paraId="6ED0FE01" w14:textId="77777777" w:rsidR="001B06FB" w:rsidRPr="00DF0AAF" w:rsidRDefault="001B06FB">
      <w:pPr>
        <w:pStyle w:val="EMEABodyText"/>
        <w:rPr>
          <w:lang w:val="da-DK"/>
        </w:rPr>
      </w:pPr>
      <w:r w:rsidRPr="00DF0AAF">
        <w:rPr>
          <w:u w:val="single"/>
          <w:lang w:val="da-DK"/>
        </w:rPr>
        <w:t>Renovaskulær hypertension</w:t>
      </w:r>
      <w:r w:rsidRPr="00DF0AAF">
        <w:rPr>
          <w:b/>
          <w:lang w:val="da-DK"/>
        </w:rPr>
        <w:t>:</w:t>
      </w:r>
      <w:r w:rsidRPr="00DF0AAF">
        <w:rPr>
          <w:lang w:val="da-DK"/>
        </w:rPr>
        <w:t xml:space="preserve"> Der er øget risiko for alvorlig hypotension og nyreinsufficiens, hvis patienter med bilateral nyrearteriestenose eller stenose af arterien til deres eneste fungerende nyre behandles med lægemidler der påvirker renin-angiotensin-aldosteronsystemet. Selvom dette ikke er dokumenteret for </w:t>
      </w:r>
      <w:r>
        <w:rPr>
          <w:lang w:val="da-DK"/>
        </w:rPr>
        <w:t>Karvea</w:t>
      </w:r>
      <w:r w:rsidRPr="00DF0AAF">
        <w:rPr>
          <w:lang w:val="da-DK"/>
        </w:rPr>
        <w:t>, kan der forventes en lignende effekt med angiotensin-II-receptorantagonister.</w:t>
      </w:r>
    </w:p>
    <w:p w14:paraId="62AD61D9" w14:textId="77777777" w:rsidR="001B06FB" w:rsidRPr="00DF0AAF" w:rsidRDefault="001B06FB">
      <w:pPr>
        <w:pStyle w:val="EMEABodyText"/>
        <w:rPr>
          <w:b/>
          <w:i/>
          <w:lang w:val="da-DK"/>
        </w:rPr>
      </w:pPr>
    </w:p>
    <w:p w14:paraId="308FBAD8" w14:textId="77777777" w:rsidR="001B06FB" w:rsidRPr="00DF0AAF" w:rsidRDefault="001B06FB">
      <w:pPr>
        <w:pStyle w:val="EMEABodyText"/>
        <w:rPr>
          <w:lang w:val="da-DK"/>
        </w:rPr>
      </w:pPr>
      <w:r w:rsidRPr="00DF0AAF">
        <w:rPr>
          <w:u w:val="single"/>
          <w:lang w:val="da-DK"/>
        </w:rPr>
        <w:t>Nyrefunktionsnedsættelse og nyretransplantation</w:t>
      </w:r>
      <w:r w:rsidRPr="00DF0AAF">
        <w:rPr>
          <w:b/>
          <w:lang w:val="da-DK"/>
        </w:rPr>
        <w:t>:</w:t>
      </w:r>
      <w:r w:rsidRPr="00DF0AAF">
        <w:rPr>
          <w:lang w:val="da-DK"/>
        </w:rPr>
        <w:t xml:space="preserve"> Der anbefales periodisk kontrol af serum-kalium- og serum-kreatinin, hvis </w:t>
      </w:r>
      <w:r>
        <w:rPr>
          <w:lang w:val="da-DK"/>
        </w:rPr>
        <w:t>Karvea</w:t>
      </w:r>
      <w:r w:rsidRPr="00DF0AAF">
        <w:rPr>
          <w:lang w:val="da-DK"/>
        </w:rPr>
        <w:t xml:space="preserve"> anvendes til patienter med nedsat nyrefunktion. Der foreligger ingen erfaring vedrørende administration af </w:t>
      </w:r>
      <w:r>
        <w:rPr>
          <w:lang w:val="da-DK"/>
        </w:rPr>
        <w:t>Karvea</w:t>
      </w:r>
      <w:r w:rsidRPr="00DF0AAF">
        <w:rPr>
          <w:lang w:val="da-DK"/>
        </w:rPr>
        <w:t xml:space="preserve"> til nyligt nyretransplanterede patienter.</w:t>
      </w:r>
    </w:p>
    <w:p w14:paraId="14FFB15C" w14:textId="77777777" w:rsidR="001B06FB" w:rsidRPr="00DF0AAF" w:rsidRDefault="001B06FB">
      <w:pPr>
        <w:pStyle w:val="EMEABodyText"/>
        <w:rPr>
          <w:b/>
          <w:i/>
          <w:lang w:val="da-DK"/>
        </w:rPr>
      </w:pPr>
    </w:p>
    <w:p w14:paraId="3043D570" w14:textId="77777777" w:rsidR="001B06FB" w:rsidRDefault="001B06FB">
      <w:pPr>
        <w:pStyle w:val="EMEABodyText"/>
        <w:rPr>
          <w:lang w:val="da-DK"/>
        </w:rPr>
      </w:pPr>
      <w:r w:rsidRPr="00DF0AAF">
        <w:rPr>
          <w:u w:val="single"/>
          <w:lang w:val="da-DK"/>
        </w:rPr>
        <w:t xml:space="preserve">Hypertensive patienter med </w:t>
      </w:r>
      <w:r>
        <w:rPr>
          <w:u w:val="single"/>
          <w:lang w:val="da-DK"/>
        </w:rPr>
        <w:t>type 2-diabetes</w:t>
      </w:r>
      <w:r w:rsidRPr="00DF0AAF">
        <w:rPr>
          <w:u w:val="single"/>
          <w:lang w:val="da-DK"/>
        </w:rPr>
        <w:t xml:space="preserve"> og nefropati</w:t>
      </w:r>
      <w:r w:rsidRPr="00DF0AAF">
        <w:rPr>
          <w:b/>
          <w:lang w:val="da-DK"/>
        </w:rPr>
        <w:t>:</w:t>
      </w:r>
      <w:r w:rsidRPr="00DF0AAF">
        <w:rPr>
          <w:lang w:val="da-DK"/>
        </w:rPr>
        <w:t xml:space="preserve"> I en undersøgelse med patienter med fremskreden nyresygdom var effekten af irbesartan på nyrer og kardiovaskulære hændelser ikke den sammei alle sub-grupper. Specielt hos kvinder og patienter, der ikke var af europæisk afstamning, sås der en mindre effekt (se pkt. 5.1).</w:t>
      </w:r>
    </w:p>
    <w:p w14:paraId="355FFA50" w14:textId="77777777" w:rsidR="00727B33" w:rsidRPr="00DF0AAF" w:rsidRDefault="00727B33">
      <w:pPr>
        <w:pStyle w:val="EMEABodyText"/>
        <w:rPr>
          <w:i/>
          <w:lang w:val="da-DK"/>
        </w:rPr>
      </w:pPr>
    </w:p>
    <w:p w14:paraId="3E12939F" w14:textId="77777777" w:rsidR="00393557" w:rsidRDefault="00727B33" w:rsidP="00393557">
      <w:pPr>
        <w:pStyle w:val="EMEABodyText"/>
        <w:rPr>
          <w:b/>
          <w:i/>
          <w:lang w:val="da-DK"/>
        </w:rPr>
      </w:pPr>
      <w:r w:rsidRPr="00BA7494">
        <w:rPr>
          <w:rStyle w:val="hps"/>
          <w:u w:val="single"/>
          <w:lang w:val="da-DK"/>
        </w:rPr>
        <w:t>Dobbelt hæmning af</w:t>
      </w:r>
      <w:r w:rsidRPr="00BA7494">
        <w:rPr>
          <w:u w:val="single"/>
          <w:lang w:val="da-DK"/>
        </w:rPr>
        <w:t xml:space="preserve"> </w:t>
      </w:r>
      <w:r w:rsidRPr="00BA7494">
        <w:rPr>
          <w:rStyle w:val="hps"/>
          <w:u w:val="single"/>
          <w:lang w:val="da-DK"/>
        </w:rPr>
        <w:t>renin</w:t>
      </w:r>
      <w:r w:rsidRPr="00BA7494">
        <w:rPr>
          <w:u w:val="single"/>
          <w:lang w:val="da-DK"/>
        </w:rPr>
        <w:t xml:space="preserve">-angiotensin-aldosteron-systemet </w:t>
      </w:r>
      <w:r w:rsidRPr="00BA7494">
        <w:rPr>
          <w:rStyle w:val="hps"/>
          <w:u w:val="single"/>
          <w:lang w:val="da-DK"/>
        </w:rPr>
        <w:t>(</w:t>
      </w:r>
      <w:r w:rsidRPr="00BA7494">
        <w:rPr>
          <w:u w:val="single"/>
          <w:lang w:val="da-DK"/>
        </w:rPr>
        <w:t>RAAS):</w:t>
      </w:r>
      <w:r w:rsidRPr="00BA7494">
        <w:rPr>
          <w:lang w:val="da-DK"/>
        </w:rPr>
        <w:t xml:space="preserve"> </w:t>
      </w:r>
      <w:r w:rsidR="00393557">
        <w:rPr>
          <w:color w:val="333333"/>
          <w:lang w:val="da-DK"/>
        </w:rPr>
        <w:t xml:space="preserve">Der er evidens for, at samtidig brug af ACE-hæmmere, </w:t>
      </w:r>
      <w:r w:rsidR="00393557" w:rsidRPr="00DF0AAF">
        <w:rPr>
          <w:lang w:val="da-DK"/>
        </w:rPr>
        <w:t>angiotensin</w:t>
      </w:r>
      <w:r w:rsidR="00393557">
        <w:rPr>
          <w:lang w:val="da-DK"/>
        </w:rPr>
        <w:t>-</w:t>
      </w:r>
      <w:r w:rsidR="00393557" w:rsidRPr="00DF0AAF">
        <w:rPr>
          <w:lang w:val="da-DK"/>
        </w:rPr>
        <w:t>II-receptor</w:t>
      </w:r>
      <w:r w:rsidR="00393557">
        <w:rPr>
          <w:lang w:val="da-DK"/>
        </w:rPr>
        <w:t>blokkere eller aliskiren øger risikoen for hypotension, hyperkaliæmi og nedsætter nyrefunktionen (inklusive akut nyresvigt).</w:t>
      </w:r>
      <w:r w:rsidR="00393557">
        <w:rPr>
          <w:color w:val="333333"/>
          <w:lang w:val="da-DK"/>
        </w:rPr>
        <w:t xml:space="preserve"> Dobbelt hæmning af RAAS ved  kombination af ACE-hæmmere, </w:t>
      </w:r>
      <w:r w:rsidR="00393557" w:rsidRPr="00DF0AAF">
        <w:rPr>
          <w:lang w:val="da-DK"/>
        </w:rPr>
        <w:t>angiotensin</w:t>
      </w:r>
      <w:r w:rsidR="00393557">
        <w:rPr>
          <w:lang w:val="da-DK"/>
        </w:rPr>
        <w:t>-</w:t>
      </w:r>
      <w:r w:rsidR="00393557" w:rsidRPr="00DF0AAF">
        <w:rPr>
          <w:lang w:val="da-DK"/>
        </w:rPr>
        <w:t>II-receptor</w:t>
      </w:r>
      <w:r w:rsidR="00393557">
        <w:rPr>
          <w:lang w:val="da-DK"/>
        </w:rPr>
        <w:t>blokkere eller aliskiren</w:t>
      </w:r>
      <w:r w:rsidR="00393557">
        <w:rPr>
          <w:color w:val="333333"/>
          <w:lang w:val="da-DK"/>
        </w:rPr>
        <w:t xml:space="preserve"> </w:t>
      </w:r>
      <w:r w:rsidR="00393557">
        <w:rPr>
          <w:rStyle w:val="shorttext"/>
          <w:color w:val="333333"/>
          <w:lang w:val="da-DK"/>
        </w:rPr>
        <w:t xml:space="preserve">anbefales derfor ikke </w:t>
      </w:r>
      <w:r w:rsidR="00393557">
        <w:rPr>
          <w:rStyle w:val="shorttext"/>
          <w:color w:val="333333"/>
          <w:lang w:val="da-DK"/>
        </w:rPr>
        <w:lastRenderedPageBreak/>
        <w:t>(se pkt. 4.5 og 5.1)</w:t>
      </w:r>
      <w:r w:rsidR="00393557">
        <w:rPr>
          <w:rStyle w:val="hps"/>
          <w:color w:val="333333"/>
          <w:lang w:val="da-DK"/>
        </w:rPr>
        <w:t xml:space="preserve">. Hvis behandling med dobbelt hæmning anses for absolut nødvendig, bør det kun udføres under overvågning af specialister og være underlagt hyppig tæt overvågning af nyrefunktionen, elektrolytter og blodtryk. ACE-hæmmere og </w:t>
      </w:r>
      <w:r w:rsidR="00393557" w:rsidRPr="00DF0AAF">
        <w:rPr>
          <w:lang w:val="da-DK"/>
        </w:rPr>
        <w:t>angiotensin</w:t>
      </w:r>
      <w:r w:rsidR="00393557">
        <w:rPr>
          <w:lang w:val="da-DK"/>
        </w:rPr>
        <w:t>-</w:t>
      </w:r>
      <w:r w:rsidR="00393557" w:rsidRPr="00DF0AAF">
        <w:rPr>
          <w:lang w:val="da-DK"/>
        </w:rPr>
        <w:t>II-receptor</w:t>
      </w:r>
      <w:r w:rsidR="00393557">
        <w:rPr>
          <w:lang w:val="da-DK"/>
        </w:rPr>
        <w:t>blokkere bør ikke amvendes samtidig hos patienter med diabetisk nefropati.</w:t>
      </w:r>
      <w:r w:rsidR="00393557">
        <w:rPr>
          <w:rStyle w:val="hps"/>
          <w:color w:val="333333"/>
          <w:lang w:val="da-DK"/>
        </w:rPr>
        <w:t xml:space="preserve"> </w:t>
      </w:r>
    </w:p>
    <w:p w14:paraId="69B61C51" w14:textId="77777777" w:rsidR="001B06FB" w:rsidRPr="00DF0AAF" w:rsidRDefault="001B06FB">
      <w:pPr>
        <w:pStyle w:val="EMEABodyText"/>
        <w:rPr>
          <w:b/>
          <w:i/>
          <w:lang w:val="da-DK"/>
        </w:rPr>
      </w:pPr>
    </w:p>
    <w:p w14:paraId="0A693C4D" w14:textId="77777777" w:rsidR="001B06FB" w:rsidRPr="00DF0AAF" w:rsidRDefault="001B06FB">
      <w:pPr>
        <w:pStyle w:val="EMEABodyText"/>
        <w:rPr>
          <w:lang w:val="da-DK"/>
        </w:rPr>
      </w:pPr>
      <w:r w:rsidRPr="00DF0AAF">
        <w:rPr>
          <w:u w:val="single"/>
          <w:lang w:val="da-DK"/>
        </w:rPr>
        <w:t>Hyperkaliæmi</w:t>
      </w:r>
      <w:r w:rsidRPr="00DF0AAF">
        <w:rPr>
          <w:b/>
          <w:lang w:val="da-DK"/>
        </w:rPr>
        <w:t>:</w:t>
      </w:r>
      <w:r w:rsidRPr="00DF0AAF">
        <w:rPr>
          <w:lang w:val="da-DK"/>
        </w:rPr>
        <w:t xml:space="preserve"> Som med andre lægemidler, der påvirker renin-angiotensin-aldosteron systemet, kan der opstå hyperkaliæmi under behandling med </w:t>
      </w:r>
      <w:r>
        <w:rPr>
          <w:lang w:val="da-DK"/>
        </w:rPr>
        <w:t>Karvea</w:t>
      </w:r>
      <w:r w:rsidRPr="00DF0AAF">
        <w:rPr>
          <w:lang w:val="da-DK"/>
        </w:rPr>
        <w:t>, specielt i tilfælde af nyrefunktions</w:t>
      </w:r>
      <w:r w:rsidRPr="00DF0AAF">
        <w:rPr>
          <w:lang w:val="da-DK"/>
        </w:rPr>
        <w:softHyphen/>
        <w:t>nedsættelse, klinisk proteinuri på grund af diabetisk nyresygdom, og/eller hjertefejl. Der anbefales tæt kontrol af serum-kalium hos patienter, der tilhører en risikogruppe (se pkt. 4.5).</w:t>
      </w:r>
    </w:p>
    <w:p w14:paraId="023B0688" w14:textId="77777777" w:rsidR="001B06FB" w:rsidRPr="00DF0AAF" w:rsidRDefault="001B06FB">
      <w:pPr>
        <w:pStyle w:val="EMEABodyText"/>
        <w:rPr>
          <w:b/>
          <w:i/>
          <w:lang w:val="da-DK"/>
        </w:rPr>
      </w:pPr>
    </w:p>
    <w:p w14:paraId="2D76377F" w14:textId="77777777" w:rsidR="004755BD" w:rsidRPr="0044049F" w:rsidRDefault="004755BD" w:rsidP="004755BD">
      <w:pPr>
        <w:pStyle w:val="EMEABodyText"/>
        <w:rPr>
          <w:u w:val="single"/>
          <w:lang w:val="da-DK"/>
        </w:rPr>
      </w:pPr>
      <w:r w:rsidRPr="0044049F">
        <w:rPr>
          <w:u w:val="single"/>
          <w:lang w:val="da-DK"/>
        </w:rPr>
        <w:t>Hypoglykæmi</w:t>
      </w:r>
      <w:r w:rsidRPr="0044049F">
        <w:rPr>
          <w:lang w:val="da-DK"/>
        </w:rPr>
        <w:t xml:space="preserve">: </w:t>
      </w:r>
      <w:r>
        <w:rPr>
          <w:lang w:val="da-DK"/>
        </w:rPr>
        <w:t>Karvea</w:t>
      </w:r>
      <w:r w:rsidRPr="0044049F">
        <w:rPr>
          <w:lang w:val="da-DK"/>
        </w:rPr>
        <w:t xml:space="preserve"> kan </w:t>
      </w:r>
      <w:r>
        <w:rPr>
          <w:lang w:val="da-DK"/>
        </w:rPr>
        <w:t>medføre</w:t>
      </w:r>
      <w:r w:rsidRPr="0044049F">
        <w:rPr>
          <w:lang w:val="da-DK"/>
        </w:rPr>
        <w:t xml:space="preserve"> hypoglykæmi, især </w:t>
      </w:r>
      <w:r>
        <w:rPr>
          <w:lang w:val="da-DK"/>
        </w:rPr>
        <w:t>hos</w:t>
      </w:r>
      <w:r w:rsidRPr="0044049F">
        <w:rPr>
          <w:lang w:val="da-DK"/>
        </w:rPr>
        <w:t xml:space="preserve"> patienter med diabetes. Passende </w:t>
      </w:r>
      <w:r>
        <w:rPr>
          <w:lang w:val="da-DK"/>
        </w:rPr>
        <w:t>monitorering af b</w:t>
      </w:r>
      <w:r w:rsidRPr="0044049F">
        <w:rPr>
          <w:lang w:val="da-DK"/>
        </w:rPr>
        <w:t>lod</w:t>
      </w:r>
      <w:r>
        <w:rPr>
          <w:lang w:val="da-DK"/>
        </w:rPr>
        <w:t>sukkeret</w:t>
      </w:r>
      <w:r w:rsidRPr="0044049F">
        <w:rPr>
          <w:lang w:val="da-DK"/>
        </w:rPr>
        <w:t xml:space="preserve"> skal overvejes for patienter i behandling med insulin eller antidiabeti</w:t>
      </w:r>
      <w:r>
        <w:rPr>
          <w:lang w:val="da-DK"/>
        </w:rPr>
        <w:t>k</w:t>
      </w:r>
      <w:r w:rsidRPr="0044049F">
        <w:rPr>
          <w:lang w:val="da-DK"/>
        </w:rPr>
        <w:t>a; ved indikation kan dosisjustering af insulin eller antidiabetika være nødvendig (se pkt 4.5).</w:t>
      </w:r>
    </w:p>
    <w:p w14:paraId="2B3BBD6F" w14:textId="77777777" w:rsidR="004755BD" w:rsidRDefault="004755BD">
      <w:pPr>
        <w:pStyle w:val="EMEABodyText"/>
        <w:rPr>
          <w:u w:val="single"/>
          <w:lang w:val="da-DK"/>
        </w:rPr>
      </w:pPr>
    </w:p>
    <w:p w14:paraId="2DDF21F1" w14:textId="77777777" w:rsidR="001B06FB" w:rsidRPr="00DF0AAF" w:rsidRDefault="001B06FB">
      <w:pPr>
        <w:pStyle w:val="EMEABodyText"/>
        <w:rPr>
          <w:lang w:val="da-DK"/>
        </w:rPr>
      </w:pPr>
      <w:r w:rsidRPr="00DF0AAF">
        <w:rPr>
          <w:u w:val="single"/>
          <w:lang w:val="da-DK"/>
        </w:rPr>
        <w:t>Lithium</w:t>
      </w:r>
      <w:r w:rsidRPr="00DF0AAF">
        <w:rPr>
          <w:b/>
          <w:lang w:val="da-DK"/>
        </w:rPr>
        <w:t>:</w:t>
      </w:r>
      <w:r w:rsidRPr="00DF0AAF">
        <w:rPr>
          <w:lang w:val="da-DK"/>
        </w:rPr>
        <w:t xml:space="preserve"> Kombination af lithium og </w:t>
      </w:r>
      <w:r>
        <w:rPr>
          <w:lang w:val="da-DK"/>
        </w:rPr>
        <w:t>Karvea</w:t>
      </w:r>
      <w:r w:rsidRPr="00DF0AAF">
        <w:rPr>
          <w:lang w:val="da-DK"/>
        </w:rPr>
        <w:t xml:space="preserve"> frarådes (se pkt. 4.5).</w:t>
      </w:r>
    </w:p>
    <w:p w14:paraId="6425F37D" w14:textId="77777777" w:rsidR="001B06FB" w:rsidRPr="00DF0AAF" w:rsidRDefault="001B06FB">
      <w:pPr>
        <w:pStyle w:val="EMEABodyText"/>
        <w:rPr>
          <w:b/>
          <w:i/>
          <w:lang w:val="da-DK"/>
        </w:rPr>
      </w:pPr>
    </w:p>
    <w:p w14:paraId="1EFAF38E" w14:textId="77777777" w:rsidR="001B06FB" w:rsidRPr="00DF0AAF" w:rsidRDefault="001B06FB">
      <w:pPr>
        <w:pStyle w:val="EMEABodyText"/>
        <w:rPr>
          <w:lang w:val="da-DK"/>
        </w:rPr>
      </w:pPr>
      <w:r w:rsidRPr="00DF0AAF">
        <w:rPr>
          <w:u w:val="single"/>
          <w:lang w:val="da-DK"/>
        </w:rPr>
        <w:t>Aorta- og mitralklapstenose, obstruktiv hypertrofisk kardiomyopati</w:t>
      </w:r>
      <w:r w:rsidRPr="00DF0AAF">
        <w:rPr>
          <w:b/>
          <w:lang w:val="da-DK"/>
        </w:rPr>
        <w:t>:</w:t>
      </w:r>
      <w:r w:rsidRPr="00DF0AAF">
        <w:rPr>
          <w:lang w:val="da-DK"/>
        </w:rPr>
        <w:t xml:space="preserve"> Som ved behandling med andre vasodilatorer, skal der udvises ekstra forsigtighed hos patienter, der lider af aorta- eller mitralstenose eller obstruktiv hypertrofisk kardiomyopati.</w:t>
      </w:r>
    </w:p>
    <w:p w14:paraId="1C5E4CB4" w14:textId="77777777" w:rsidR="001B06FB" w:rsidRPr="00DF0AAF" w:rsidRDefault="001B06FB">
      <w:pPr>
        <w:pStyle w:val="EMEABodyText"/>
        <w:rPr>
          <w:b/>
          <w:i/>
          <w:lang w:val="da-DK"/>
        </w:rPr>
      </w:pPr>
    </w:p>
    <w:p w14:paraId="68B15F1E" w14:textId="77777777" w:rsidR="001B06FB" w:rsidRPr="00DF0AAF" w:rsidRDefault="001B06FB">
      <w:pPr>
        <w:pStyle w:val="EMEABodyText"/>
        <w:rPr>
          <w:i/>
          <w:lang w:val="da-DK"/>
        </w:rPr>
      </w:pPr>
      <w:r w:rsidRPr="00DF0AAF">
        <w:rPr>
          <w:u w:val="single"/>
          <w:lang w:val="da-DK"/>
        </w:rPr>
        <w:t>Primær aldosteronisme</w:t>
      </w:r>
      <w:r w:rsidRPr="00DF0AAF">
        <w:rPr>
          <w:b/>
          <w:lang w:val="da-DK"/>
        </w:rPr>
        <w:t>:</w:t>
      </w:r>
      <w:r w:rsidRPr="00DF0AAF">
        <w:rPr>
          <w:lang w:val="da-DK"/>
        </w:rPr>
        <w:t xml:space="preserve"> Patienter med primær aldosteronisme responderer generelt ikke på antihypertensive lægemidler, der virker gennem hæmning af </w:t>
      </w:r>
      <w:r>
        <w:rPr>
          <w:lang w:val="da-DK"/>
        </w:rPr>
        <w:t>renin-angiotensinsystem</w:t>
      </w:r>
      <w:r w:rsidRPr="00DF0AAF">
        <w:rPr>
          <w:lang w:val="da-DK"/>
        </w:rPr>
        <w:t xml:space="preserve">et. Derfor frarådes brug af </w:t>
      </w:r>
      <w:r>
        <w:rPr>
          <w:lang w:val="da-DK"/>
        </w:rPr>
        <w:t>Karvea</w:t>
      </w:r>
      <w:r w:rsidRPr="00DF0AAF">
        <w:rPr>
          <w:lang w:val="da-DK"/>
        </w:rPr>
        <w:t>.</w:t>
      </w:r>
    </w:p>
    <w:p w14:paraId="779AF7E8" w14:textId="77777777" w:rsidR="001B06FB" w:rsidRPr="00DF0AAF" w:rsidRDefault="001B06FB">
      <w:pPr>
        <w:pStyle w:val="EMEABodyText"/>
        <w:rPr>
          <w:b/>
          <w:i/>
          <w:lang w:val="da-DK"/>
        </w:rPr>
      </w:pPr>
    </w:p>
    <w:p w14:paraId="0F2582B5" w14:textId="77777777" w:rsidR="001B06FB" w:rsidRDefault="001B06FB">
      <w:pPr>
        <w:pStyle w:val="EMEABodyText"/>
        <w:rPr>
          <w:lang w:val="da-DK"/>
        </w:rPr>
      </w:pPr>
      <w:r w:rsidRPr="00DF0AAF">
        <w:rPr>
          <w:u w:val="single"/>
          <w:lang w:val="da-DK"/>
        </w:rPr>
        <w:t>Generelt</w:t>
      </w:r>
      <w:r w:rsidRPr="00DF0AAF">
        <w:rPr>
          <w:b/>
          <w:lang w:val="da-DK"/>
        </w:rPr>
        <w:t>:</w:t>
      </w:r>
      <w:r w:rsidRPr="00DF0AAF">
        <w:rPr>
          <w:lang w:val="da-DK"/>
        </w:rPr>
        <w:t xml:space="preserve"> Hos patienter, hvis vaskulære tonus og nyrefunktion hovedsageligt afhænger af renin-angiotensin-aldosteronsystemets aktivitet, (fx patienter med alvorlig hjerteinsufficiens eller underliggende nyresygdom, inklusive nyre</w:t>
      </w:r>
      <w:r w:rsidRPr="00DF0AAF">
        <w:rPr>
          <w:lang w:val="da-DK"/>
        </w:rPr>
        <w:softHyphen/>
        <w:t>arterie</w:t>
      </w:r>
      <w:r w:rsidRPr="00DF0AAF">
        <w:rPr>
          <w:lang w:val="da-DK"/>
        </w:rPr>
        <w:softHyphen/>
        <w:t>stenose), er behandling med angiotensin-konverterende enzymhæmmere eller angiotensin-II receptorantagonister, der påvirker dette system, blevet forbundet med akut hypotension, azotæmi, oliguri og i sjældne tilfælde med akut nyresvigt</w:t>
      </w:r>
      <w:r w:rsidR="00727B33">
        <w:rPr>
          <w:lang w:val="da-DK"/>
        </w:rPr>
        <w:t xml:space="preserve"> (se pkt. 4.5)</w:t>
      </w:r>
      <w:r w:rsidRPr="00DF0AAF">
        <w:rPr>
          <w:lang w:val="da-DK"/>
        </w:rPr>
        <w:t>. Ved behandling med et antihypertensivt stof kan en voldsom sænkning af blodtrykket hos patienter med iskæmisk kardiopati eller iskæmisk kardiovaskulær sygdom medføre myoka</w:t>
      </w:r>
      <w:r>
        <w:rPr>
          <w:lang w:val="da-DK"/>
        </w:rPr>
        <w:t>rdieinfarkt eller slagtilfælde.</w:t>
      </w:r>
    </w:p>
    <w:p w14:paraId="2D14244F" w14:textId="77777777" w:rsidR="00A07940" w:rsidRPr="00DF0AAF" w:rsidRDefault="00A07940">
      <w:pPr>
        <w:pStyle w:val="EMEABodyText"/>
        <w:rPr>
          <w:lang w:val="da-DK"/>
        </w:rPr>
      </w:pPr>
    </w:p>
    <w:p w14:paraId="78C1BA45" w14:textId="77777777" w:rsidR="001B06FB" w:rsidRPr="00DF0AAF" w:rsidRDefault="001B06FB">
      <w:pPr>
        <w:pStyle w:val="EMEABodyText"/>
        <w:rPr>
          <w:lang w:val="da-DK"/>
        </w:rPr>
      </w:pPr>
      <w:r w:rsidRPr="00DF0AAF">
        <w:rPr>
          <w:lang w:val="da-DK"/>
        </w:rPr>
        <w:t>Som det også er observeret for angiotensin-konverterende enzymhæmmere er irbesartan og de andre angiotensin antagonister mindre effektive til at nedsætte blodtrykket hos sorte patienter end hos hvide, muligvis fordi reninniveauet ofte er lavere hos den sorte hypertensive befolkning (se pkt. 5.1).</w:t>
      </w:r>
    </w:p>
    <w:p w14:paraId="3B13E586" w14:textId="77777777" w:rsidR="001B06FB" w:rsidRPr="00DF0AAF" w:rsidRDefault="001B06FB">
      <w:pPr>
        <w:pStyle w:val="EMEABodyText"/>
        <w:rPr>
          <w:lang w:val="da-DK"/>
        </w:rPr>
      </w:pPr>
    </w:p>
    <w:p w14:paraId="05591449" w14:textId="77777777" w:rsidR="001B06FB" w:rsidRPr="00DF0AAF" w:rsidRDefault="001B06FB" w:rsidP="001B06FB">
      <w:pPr>
        <w:pStyle w:val="EMEABodyText"/>
        <w:rPr>
          <w:szCs w:val="22"/>
          <w:lang w:val="da-DK"/>
        </w:rPr>
      </w:pPr>
      <w:r w:rsidRPr="00DF0AAF">
        <w:rPr>
          <w:u w:val="single"/>
          <w:lang w:val="da-DK"/>
        </w:rPr>
        <w:t>Graviditet:</w:t>
      </w:r>
      <w:r w:rsidRPr="00DF0AAF">
        <w:rPr>
          <w:lang w:val="da-DK"/>
        </w:rPr>
        <w:t xml:space="preserve"> </w:t>
      </w:r>
      <w:r>
        <w:rPr>
          <w:lang w:val="da-DK"/>
        </w:rPr>
        <w:t>B</w:t>
      </w:r>
      <w:r w:rsidRPr="00DF0AAF">
        <w:rPr>
          <w:lang w:val="da-DK"/>
        </w:rPr>
        <w:t xml:space="preserve">ehandling med </w:t>
      </w:r>
      <w:r>
        <w:rPr>
          <w:lang w:val="da-DK"/>
        </w:rPr>
        <w:t>A</w:t>
      </w:r>
      <w:r w:rsidRPr="00DF0AAF">
        <w:rPr>
          <w:lang w:val="da-DK"/>
        </w:rPr>
        <w:t>ngiotensin II-</w:t>
      </w:r>
      <w:r>
        <w:rPr>
          <w:lang w:val="da-DK"/>
        </w:rPr>
        <w:t>R</w:t>
      </w:r>
      <w:r w:rsidRPr="00DF0AAF">
        <w:rPr>
          <w:lang w:val="da-DK"/>
        </w:rPr>
        <w:t>eceptor-</w:t>
      </w:r>
      <w:r>
        <w:rPr>
          <w:lang w:val="da-DK"/>
        </w:rPr>
        <w:t>A</w:t>
      </w:r>
      <w:r w:rsidRPr="00DF0AAF">
        <w:rPr>
          <w:lang w:val="da-DK"/>
        </w:rPr>
        <w:t xml:space="preserve">ntagonister </w:t>
      </w:r>
      <w:r>
        <w:rPr>
          <w:lang w:val="da-DK"/>
        </w:rPr>
        <w:t xml:space="preserve">(AIIRAer) </w:t>
      </w:r>
      <w:r w:rsidRPr="00DF0AAF">
        <w:rPr>
          <w:lang w:val="da-DK"/>
        </w:rPr>
        <w:t>bør ikke påbegyndes under graviditet. P</w:t>
      </w:r>
      <w:r w:rsidRPr="00DF0AAF">
        <w:rPr>
          <w:szCs w:val="22"/>
          <w:lang w:val="da-DK"/>
        </w:rPr>
        <w:t xml:space="preserve">atienter, der planlægger at blive gravide, bør ændre til anden </w:t>
      </w:r>
      <w:r>
        <w:rPr>
          <w:szCs w:val="22"/>
          <w:lang w:val="da-DK"/>
        </w:rPr>
        <w:t xml:space="preserve">antihypertensiv </w:t>
      </w:r>
      <w:r w:rsidRPr="00DF0AAF">
        <w:rPr>
          <w:szCs w:val="22"/>
          <w:lang w:val="da-DK"/>
        </w:rPr>
        <w:t>behandling hvor sikkerhedsprofilen for anvendelse under graviditet er veletableret, m</w:t>
      </w:r>
      <w:r w:rsidRPr="00DF0AAF">
        <w:rPr>
          <w:lang w:val="da-DK"/>
        </w:rPr>
        <w:t xml:space="preserve">edmindre fortsat behandling med </w:t>
      </w:r>
      <w:r>
        <w:rPr>
          <w:lang w:val="da-DK"/>
        </w:rPr>
        <w:t>A</w:t>
      </w:r>
      <w:r w:rsidRPr="00DF0AAF">
        <w:rPr>
          <w:lang w:val="da-DK"/>
        </w:rPr>
        <w:t>II</w:t>
      </w:r>
      <w:r>
        <w:rPr>
          <w:lang w:val="da-DK"/>
        </w:rPr>
        <w:t>RA</w:t>
      </w:r>
      <w:r w:rsidRPr="00DF0AAF">
        <w:rPr>
          <w:szCs w:val="22"/>
          <w:lang w:val="da-DK"/>
        </w:rPr>
        <w:t xml:space="preserve"> skønnes nødvendig. Ved konstateret graviditet, bør behandling med </w:t>
      </w:r>
      <w:r>
        <w:rPr>
          <w:szCs w:val="22"/>
          <w:lang w:val="da-DK"/>
        </w:rPr>
        <w:t>A</w:t>
      </w:r>
      <w:r w:rsidRPr="00DF0AAF">
        <w:rPr>
          <w:lang w:val="da-DK"/>
        </w:rPr>
        <w:t>II</w:t>
      </w:r>
      <w:r>
        <w:rPr>
          <w:lang w:val="da-DK"/>
        </w:rPr>
        <w:t>RA</w:t>
      </w:r>
      <w:r w:rsidRPr="00DF0AAF">
        <w:rPr>
          <w:lang w:val="da-DK"/>
        </w:rPr>
        <w:t xml:space="preserve"> seponeres øjeblikkeligt, og hvis det skønnes hensigtsmæssigt bør anden behandling iværksættes (se pkt.</w:t>
      </w:r>
      <w:r>
        <w:rPr>
          <w:lang w:val="da-DK"/>
        </w:rPr>
        <w:t> </w:t>
      </w:r>
      <w:r w:rsidRPr="00DF0AAF">
        <w:rPr>
          <w:lang w:val="da-DK"/>
        </w:rPr>
        <w:t>4.3 og</w:t>
      </w:r>
      <w:r>
        <w:rPr>
          <w:lang w:val="da-DK"/>
        </w:rPr>
        <w:t> </w:t>
      </w:r>
      <w:r w:rsidRPr="00DF0AAF">
        <w:rPr>
          <w:lang w:val="da-DK"/>
        </w:rPr>
        <w:t>4.6)</w:t>
      </w:r>
      <w:r w:rsidRPr="00DF0AAF">
        <w:rPr>
          <w:szCs w:val="22"/>
          <w:lang w:val="da-DK"/>
        </w:rPr>
        <w:t>.</w:t>
      </w:r>
    </w:p>
    <w:p w14:paraId="456BD663" w14:textId="77777777" w:rsidR="001B06FB" w:rsidRPr="00DF0AAF" w:rsidRDefault="001B06FB">
      <w:pPr>
        <w:pStyle w:val="EMEABodyText"/>
        <w:rPr>
          <w:u w:val="single"/>
          <w:lang w:val="da-DK"/>
        </w:rPr>
      </w:pPr>
    </w:p>
    <w:p w14:paraId="550C71B3" w14:textId="77777777" w:rsidR="001B06FB" w:rsidRPr="00DF0AAF" w:rsidRDefault="001B06FB" w:rsidP="001B06FB">
      <w:pPr>
        <w:pStyle w:val="EMEABodyText"/>
        <w:rPr>
          <w:lang w:val="da-DK"/>
        </w:rPr>
      </w:pPr>
      <w:r w:rsidRPr="00DF0AAF">
        <w:rPr>
          <w:u w:val="single"/>
          <w:lang w:val="da-DK"/>
        </w:rPr>
        <w:t>Pædiatrisk p</w:t>
      </w:r>
      <w:r>
        <w:rPr>
          <w:u w:val="single"/>
          <w:lang w:val="da-DK"/>
        </w:rPr>
        <w:t>opulation</w:t>
      </w:r>
      <w:r w:rsidRPr="00DF0AAF">
        <w:rPr>
          <w:lang w:val="da-DK"/>
        </w:rPr>
        <w:t>: Irbesartan er undersøgt i pædiatriske populationer i aldersgruppen 6 til 16 år, men de aktuelle data er ikke tilstrækkelige til at understøtte udvidelse af brug til at omfatte børn, før der foreligger yderligere data (se pkt. 4.8, 5.1 and 5.2).</w:t>
      </w:r>
    </w:p>
    <w:p w14:paraId="5972C2C8" w14:textId="77777777" w:rsidR="00A07940" w:rsidRDefault="00A07940" w:rsidP="00A07940">
      <w:pPr>
        <w:pStyle w:val="EMEABodyText"/>
        <w:rPr>
          <w:u w:val="single"/>
          <w:lang w:val="da-DK"/>
        </w:rPr>
      </w:pPr>
    </w:p>
    <w:p w14:paraId="22A75BEF" w14:textId="77777777" w:rsidR="004755BD" w:rsidRDefault="004755BD" w:rsidP="00A07940">
      <w:pPr>
        <w:pStyle w:val="EMEABodyText"/>
        <w:rPr>
          <w:lang w:val="da-DK"/>
        </w:rPr>
      </w:pPr>
      <w:r>
        <w:rPr>
          <w:u w:val="single"/>
          <w:lang w:val="da-DK"/>
        </w:rPr>
        <w:t>Hjælpestoffer</w:t>
      </w:r>
      <w:r w:rsidR="00A07940" w:rsidRPr="002D6D72">
        <w:rPr>
          <w:u w:val="single"/>
          <w:lang w:val="da-DK"/>
        </w:rPr>
        <w:t>:</w:t>
      </w:r>
    </w:p>
    <w:p w14:paraId="097E9B2C" w14:textId="77777777" w:rsidR="00A07940" w:rsidRDefault="004755BD" w:rsidP="00A07940">
      <w:pPr>
        <w:pStyle w:val="EMEABodyText"/>
        <w:rPr>
          <w:lang w:val="da-DK"/>
        </w:rPr>
      </w:pPr>
      <w:r>
        <w:rPr>
          <w:lang w:val="da-DK"/>
        </w:rPr>
        <w:t xml:space="preserve">Karvea 150 mg tabletter indeholder lactose. </w:t>
      </w:r>
      <w:r w:rsidR="00A07940" w:rsidRPr="00F85B3F">
        <w:rPr>
          <w:lang w:val="da-DK"/>
        </w:rPr>
        <w:t>Patienter med arvelig galactoseintolerans, total laktasemangel eller glukose-galaktose malabsorption bør ikke tage dette lægemiddel.</w:t>
      </w:r>
    </w:p>
    <w:p w14:paraId="59139510" w14:textId="77777777" w:rsidR="004755BD" w:rsidRDefault="004755BD" w:rsidP="00A07940">
      <w:pPr>
        <w:pStyle w:val="EMEABodyText"/>
        <w:rPr>
          <w:lang w:val="da-DK"/>
        </w:rPr>
      </w:pPr>
    </w:p>
    <w:p w14:paraId="5F4A7BD9" w14:textId="77777777" w:rsidR="004755BD" w:rsidRDefault="004755BD" w:rsidP="00A07940">
      <w:pPr>
        <w:pStyle w:val="EMEABodyText"/>
        <w:rPr>
          <w:lang w:val="da-DK"/>
        </w:rPr>
      </w:pPr>
      <w:r>
        <w:rPr>
          <w:lang w:val="da-DK"/>
        </w:rPr>
        <w:t xml:space="preserve">Karvea 150 mg tabletter indeholder natrium. </w:t>
      </w: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p>
    <w:p w14:paraId="477E2965" w14:textId="77777777" w:rsidR="001B06FB" w:rsidRPr="00DF0AAF" w:rsidRDefault="001B06FB">
      <w:pPr>
        <w:pStyle w:val="EMEABodyText"/>
        <w:rPr>
          <w:u w:val="single"/>
          <w:lang w:val="da-DK"/>
        </w:rPr>
      </w:pPr>
    </w:p>
    <w:p w14:paraId="4E06E14E" w14:textId="77777777" w:rsidR="001B06FB" w:rsidRPr="00DF0AAF" w:rsidRDefault="001B06FB">
      <w:pPr>
        <w:pStyle w:val="EMEAHeading2"/>
        <w:rPr>
          <w:lang w:val="da-DK"/>
        </w:rPr>
      </w:pPr>
      <w:r w:rsidRPr="00DF0AAF">
        <w:rPr>
          <w:lang w:val="da-DK"/>
        </w:rPr>
        <w:lastRenderedPageBreak/>
        <w:t>4.5</w:t>
      </w:r>
      <w:r w:rsidRPr="00DF0AAF">
        <w:rPr>
          <w:lang w:val="da-DK"/>
        </w:rPr>
        <w:tab/>
        <w:t>Interaktion med andre lægemidler og andre former for interaktion</w:t>
      </w:r>
    </w:p>
    <w:p w14:paraId="78FE5077" w14:textId="77777777" w:rsidR="001B06FB" w:rsidRPr="00DF0AAF" w:rsidRDefault="001B06FB" w:rsidP="001B06FB">
      <w:pPr>
        <w:pStyle w:val="EMEAHeading2"/>
        <w:rPr>
          <w:lang w:val="da-DK"/>
        </w:rPr>
      </w:pPr>
    </w:p>
    <w:p w14:paraId="4F61CAFC" w14:textId="77777777" w:rsidR="001B06FB" w:rsidRDefault="001B06FB">
      <w:pPr>
        <w:pStyle w:val="EMEABodyText"/>
        <w:rPr>
          <w:lang w:val="da-DK"/>
        </w:rPr>
      </w:pPr>
      <w:r w:rsidRPr="00DF0AAF">
        <w:rPr>
          <w:u w:val="single"/>
          <w:lang w:val="da-DK"/>
        </w:rPr>
        <w:t>Diuretika og andre antihypertensive lægemidler</w:t>
      </w:r>
      <w:r w:rsidRPr="00DF0AAF">
        <w:rPr>
          <w:b/>
          <w:lang w:val="da-DK"/>
        </w:rPr>
        <w:t>:</w:t>
      </w:r>
      <w:r w:rsidRPr="00DF0AAF">
        <w:rPr>
          <w:lang w:val="da-DK"/>
        </w:rPr>
        <w:t xml:space="preserve"> Andre antihypertensive lægemidler kan øge irbesartans hypotensive effekt. På trods af dette er </w:t>
      </w:r>
      <w:r>
        <w:rPr>
          <w:lang w:val="da-DK"/>
        </w:rPr>
        <w:t>Karvea</w:t>
      </w:r>
      <w:r w:rsidRPr="00DF0AAF">
        <w:rPr>
          <w:lang w:val="da-DK"/>
        </w:rPr>
        <w:t xml:space="preserve"> uden risiko blevet administreret sammen med andre antihypertensive lægemidler som beta-blokkere, langtidsvirkende calcium-antagonister samt diuretika af thiazidtypen. En forudgående behandling med høje doser diuretika kan medføre hypovolæmi og risiko for hypotension, når behandling med </w:t>
      </w:r>
      <w:r>
        <w:rPr>
          <w:lang w:val="da-DK"/>
        </w:rPr>
        <w:t>Karvea</w:t>
      </w:r>
      <w:r w:rsidRPr="00DF0AAF">
        <w:rPr>
          <w:lang w:val="da-DK"/>
        </w:rPr>
        <w:t xml:space="preserve"> påbegyndes (se pkt. 4.4).</w:t>
      </w:r>
    </w:p>
    <w:p w14:paraId="75B4F2CC" w14:textId="77777777" w:rsidR="00727B33" w:rsidRPr="00DF0AAF" w:rsidRDefault="00727B33">
      <w:pPr>
        <w:pStyle w:val="EMEABodyText"/>
        <w:rPr>
          <w:lang w:val="da-DK"/>
        </w:rPr>
      </w:pPr>
    </w:p>
    <w:p w14:paraId="39D3605D" w14:textId="77777777" w:rsidR="00393557" w:rsidRPr="00F21831" w:rsidRDefault="00727B33" w:rsidP="00393557">
      <w:pPr>
        <w:tabs>
          <w:tab w:val="left" w:pos="-720"/>
        </w:tabs>
        <w:suppressAutoHyphens/>
        <w:rPr>
          <w:lang w:val="da-DK"/>
        </w:rPr>
      </w:pPr>
      <w:r w:rsidRPr="00F61CB5">
        <w:rPr>
          <w:u w:val="single"/>
          <w:lang w:val="da-DK"/>
        </w:rPr>
        <w:t>Aliskiren-holdige lægemidler</w:t>
      </w:r>
      <w:r w:rsidR="00393557" w:rsidRPr="00393557">
        <w:rPr>
          <w:u w:val="single"/>
          <w:lang w:val="da-DK"/>
        </w:rPr>
        <w:t xml:space="preserve"> </w:t>
      </w:r>
      <w:r w:rsidR="00393557">
        <w:rPr>
          <w:u w:val="single"/>
          <w:lang w:val="da-DK"/>
        </w:rPr>
        <w:t>eller ACE-hæmmere</w:t>
      </w:r>
      <w:r w:rsidR="00393557" w:rsidRPr="00B74C63">
        <w:rPr>
          <w:u w:val="single"/>
          <w:lang w:val="da-DK"/>
        </w:rPr>
        <w:t>:</w:t>
      </w:r>
      <w:r w:rsidR="00393557">
        <w:rPr>
          <w:lang w:val="da-DK"/>
        </w:rPr>
        <w:t xml:space="preserve"> </w:t>
      </w:r>
      <w:r w:rsidR="00393557" w:rsidRPr="00F21831">
        <w:rPr>
          <w:lang w:val="da-DK"/>
        </w:rPr>
        <w:t>Data fra kliniske studier viser</w:t>
      </w:r>
      <w:r w:rsidR="00393557">
        <w:rPr>
          <w:lang w:val="da-DK"/>
        </w:rPr>
        <w:t>,</w:t>
      </w:r>
      <w:r w:rsidR="00393557" w:rsidRPr="00F21831">
        <w:rPr>
          <w:lang w:val="da-DK"/>
        </w:rPr>
        <w:t xml:space="preserve"> at dobbelt hæmning af </w:t>
      </w:r>
      <w:r w:rsidR="00393557" w:rsidRPr="00FC2E5F">
        <w:rPr>
          <w:rStyle w:val="hps"/>
          <w:color w:val="333333"/>
          <w:lang w:val="da-DK"/>
        </w:rPr>
        <w:t>renin</w:t>
      </w:r>
      <w:r w:rsidR="00393557" w:rsidRPr="00FC2E5F">
        <w:rPr>
          <w:color w:val="333333"/>
          <w:lang w:val="da-DK"/>
        </w:rPr>
        <w:t xml:space="preserve">-angiotensin-aldosteron-systemet </w:t>
      </w:r>
      <w:r w:rsidR="00393557" w:rsidRPr="00FC2E5F">
        <w:rPr>
          <w:rStyle w:val="hps"/>
          <w:color w:val="333333"/>
          <w:lang w:val="da-DK"/>
        </w:rPr>
        <w:t>(</w:t>
      </w:r>
      <w:r w:rsidR="00393557" w:rsidRPr="00FC2E5F">
        <w:rPr>
          <w:color w:val="333333"/>
          <w:lang w:val="da-DK"/>
        </w:rPr>
        <w:t>RAAS)</w:t>
      </w:r>
      <w:r w:rsidR="00393557">
        <w:rPr>
          <w:color w:val="333333"/>
          <w:u w:val="single"/>
          <w:lang w:val="da-DK"/>
        </w:rPr>
        <w:t xml:space="preserve"> </w:t>
      </w:r>
      <w:r w:rsidR="00393557" w:rsidRPr="00F21831">
        <w:rPr>
          <w:lang w:val="da-DK"/>
        </w:rPr>
        <w:t>ved samtidig brug af ACE-hæmmer</w:t>
      </w:r>
      <w:r w:rsidR="00393557">
        <w:rPr>
          <w:lang w:val="da-DK"/>
        </w:rPr>
        <w:t>e</w:t>
      </w:r>
      <w:r w:rsidR="00393557" w:rsidRPr="00F21831">
        <w:rPr>
          <w:lang w:val="da-DK"/>
        </w:rPr>
        <w:t>, angiotensin II-receptor</w:t>
      </w:r>
      <w:r w:rsidR="00393557">
        <w:rPr>
          <w:lang w:val="da-DK"/>
        </w:rPr>
        <w:t>blokkere</w:t>
      </w:r>
      <w:r w:rsidR="00393557" w:rsidRPr="00F21831">
        <w:rPr>
          <w:lang w:val="da-DK"/>
        </w:rPr>
        <w:t xml:space="preserve"> eller aliskiren er forbundet med </w:t>
      </w:r>
      <w:r w:rsidR="00393557">
        <w:rPr>
          <w:lang w:val="da-DK"/>
        </w:rPr>
        <w:t xml:space="preserve">en </w:t>
      </w:r>
      <w:r w:rsidR="00393557" w:rsidRPr="00F21831">
        <w:rPr>
          <w:lang w:val="da-DK"/>
        </w:rPr>
        <w:t>højere frekvens af bivirkninger såsom hypotension, hyperkaliæmi og nedsat nyrefunktion (</w:t>
      </w:r>
      <w:r w:rsidR="00393557">
        <w:rPr>
          <w:lang w:val="da-DK"/>
        </w:rPr>
        <w:t>inklusive</w:t>
      </w:r>
      <w:r w:rsidR="00393557" w:rsidRPr="00F21831">
        <w:rPr>
          <w:lang w:val="da-DK"/>
        </w:rPr>
        <w:t xml:space="preserve"> akut nyresvigt) sammenlignet med brug af et enkelt RAAS-virkende stof (se pkt. 4.</w:t>
      </w:r>
      <w:r w:rsidR="00393557">
        <w:rPr>
          <w:lang w:val="da-DK"/>
        </w:rPr>
        <w:t>3</w:t>
      </w:r>
      <w:r w:rsidR="00393557" w:rsidRPr="00F21831">
        <w:rPr>
          <w:lang w:val="da-DK"/>
        </w:rPr>
        <w:t>, 4.</w:t>
      </w:r>
      <w:r w:rsidR="00393557">
        <w:rPr>
          <w:lang w:val="da-DK"/>
        </w:rPr>
        <w:t>4</w:t>
      </w:r>
      <w:r w:rsidR="00393557" w:rsidRPr="00F21831">
        <w:rPr>
          <w:lang w:val="da-DK"/>
        </w:rPr>
        <w:t xml:space="preserve"> og 5.1).</w:t>
      </w:r>
    </w:p>
    <w:p w14:paraId="7D24AB1F" w14:textId="77777777" w:rsidR="001B06FB" w:rsidRPr="00DF0AAF" w:rsidRDefault="001B06FB">
      <w:pPr>
        <w:pStyle w:val="EMEABodyText"/>
        <w:rPr>
          <w:lang w:val="da-DK"/>
        </w:rPr>
      </w:pPr>
    </w:p>
    <w:p w14:paraId="02C5AE37" w14:textId="77777777" w:rsidR="001B06FB" w:rsidRPr="00DF0AAF" w:rsidRDefault="001B06FB" w:rsidP="001B06FB">
      <w:pPr>
        <w:pStyle w:val="EMEABodyText"/>
        <w:rPr>
          <w:lang w:val="da-DK"/>
        </w:rPr>
      </w:pPr>
      <w:r w:rsidRPr="00DF0AAF">
        <w:rPr>
          <w:u w:val="single"/>
          <w:lang w:val="da-DK"/>
        </w:rPr>
        <w:t>Kaliumtilskud og kalium-besparende diuretika</w:t>
      </w:r>
      <w:r w:rsidRPr="00DF0AAF">
        <w:rPr>
          <w:b/>
          <w:lang w:val="da-DK"/>
        </w:rPr>
        <w:t>:</w:t>
      </w:r>
      <w:r w:rsidRPr="00DF0AAF">
        <w:rPr>
          <w:lang w:val="da-DK"/>
        </w:rPr>
        <w:t xml:space="preserve"> Erfaringer med brug af andre lægemidler, der indvirker på renin-angiotensinsystemet, viser</w:t>
      </w:r>
      <w:r>
        <w:rPr>
          <w:lang w:val="da-DK"/>
        </w:rPr>
        <w:t>,</w:t>
      </w:r>
      <w:r w:rsidRPr="00DF0AAF">
        <w:rPr>
          <w:lang w:val="da-DK"/>
        </w:rPr>
        <w:t xml:space="preserve"> at samtidig brug af kalium-besparende diuretika, kaliumtilskud, kaliumholdige salterstatninger eller andre lægemidler, som kan øge serum-kaliumniveauet (fx heparin), kan medføre øget serum-kalium</w:t>
      </w:r>
      <w:r>
        <w:rPr>
          <w:lang w:val="da-DK"/>
        </w:rPr>
        <w:t xml:space="preserve">. </w:t>
      </w:r>
      <w:r w:rsidRPr="00DF0AAF">
        <w:rPr>
          <w:lang w:val="da-DK"/>
        </w:rPr>
        <w:t>Derfor frarådes samtidig brug</w:t>
      </w:r>
      <w:r>
        <w:rPr>
          <w:lang w:val="da-DK"/>
        </w:rPr>
        <w:t xml:space="preserve"> af</w:t>
      </w:r>
      <w:r w:rsidRPr="00DF0AAF">
        <w:rPr>
          <w:lang w:val="da-DK"/>
        </w:rPr>
        <w:t xml:space="preserve"> sådanne lægemidler (se pkt. 4.4).</w:t>
      </w:r>
    </w:p>
    <w:p w14:paraId="74B92176" w14:textId="77777777" w:rsidR="001B06FB" w:rsidRPr="00DF0AAF" w:rsidRDefault="001B06FB" w:rsidP="001B06FB">
      <w:pPr>
        <w:pStyle w:val="EMEABodyText"/>
        <w:rPr>
          <w:lang w:val="da-DK"/>
        </w:rPr>
      </w:pPr>
    </w:p>
    <w:p w14:paraId="7D458F85" w14:textId="77777777" w:rsidR="001B06FB" w:rsidRPr="00DF0AAF" w:rsidRDefault="001B06FB">
      <w:pPr>
        <w:pStyle w:val="EMEABodyText"/>
        <w:rPr>
          <w:lang w:val="da-DK"/>
        </w:rPr>
      </w:pPr>
      <w:r w:rsidRPr="00DF0AAF">
        <w:rPr>
          <w:u w:val="single"/>
          <w:lang w:val="da-DK"/>
        </w:rPr>
        <w:t>Lithium</w:t>
      </w:r>
      <w:r w:rsidRPr="00DF0AAF">
        <w:rPr>
          <w:b/>
          <w:lang w:val="da-DK"/>
        </w:rPr>
        <w:t>:</w:t>
      </w:r>
      <w:r w:rsidRPr="00DF0AAF">
        <w:rPr>
          <w:lang w:val="da-DK"/>
        </w:rPr>
        <w:t xml:space="preserve"> Der er rapporteret reversibel øgning af serum-lithium koncentrationer og toksicitet ved samtidig administration af lithium og angiotensin-konverterende enzymhæmmere. Der er hidtil kun sjældent observeret lignende virkninger med irbesartan. Derfor frarådes denne kombination (se pkt. 4.4). Såfremt samtidig administration skønnes nødvendig, anbefales det at kontrollere serum-lithium værdier omhyggeligt.</w:t>
      </w:r>
    </w:p>
    <w:p w14:paraId="709FE88F" w14:textId="77777777" w:rsidR="001B06FB" w:rsidRPr="00DF0AAF" w:rsidRDefault="001B06FB">
      <w:pPr>
        <w:pStyle w:val="EMEABodyText"/>
        <w:rPr>
          <w:lang w:val="da-DK"/>
        </w:rPr>
      </w:pPr>
    </w:p>
    <w:p w14:paraId="41A9B0E8" w14:textId="77777777" w:rsidR="001B06FB" w:rsidRPr="00DF0AAF" w:rsidRDefault="001B06FB">
      <w:pPr>
        <w:pStyle w:val="EMEABodyText"/>
        <w:rPr>
          <w:lang w:val="da-DK"/>
        </w:rPr>
      </w:pPr>
      <w:r w:rsidRPr="00DF0AAF">
        <w:rPr>
          <w:u w:val="single"/>
          <w:lang w:val="da-DK"/>
        </w:rPr>
        <w:t>Non</w:t>
      </w:r>
      <w:r>
        <w:rPr>
          <w:u w:val="single"/>
          <w:lang w:val="da-DK"/>
        </w:rPr>
        <w:t>-</w:t>
      </w:r>
      <w:r w:rsidRPr="00DF0AAF">
        <w:rPr>
          <w:u w:val="single"/>
          <w:lang w:val="da-DK"/>
        </w:rPr>
        <w:t>steroide anti</w:t>
      </w:r>
      <w:r>
        <w:rPr>
          <w:u w:val="single"/>
          <w:lang w:val="da-DK"/>
        </w:rPr>
        <w:t>-</w:t>
      </w:r>
      <w:r w:rsidRPr="00DF0AAF">
        <w:rPr>
          <w:u w:val="single"/>
          <w:lang w:val="da-DK"/>
        </w:rPr>
        <w:t>inflammatoriske lægemidler</w:t>
      </w:r>
      <w:r w:rsidRPr="00DF0AAF">
        <w:rPr>
          <w:b/>
          <w:lang w:val="da-DK"/>
        </w:rPr>
        <w:t>:</w:t>
      </w:r>
      <w:r w:rsidRPr="00DF0AAF">
        <w:rPr>
          <w:lang w:val="da-DK"/>
        </w:rPr>
        <w:t xml:space="preserve"> Når angiotensin II</w:t>
      </w:r>
      <w:r>
        <w:rPr>
          <w:lang w:val="da-DK"/>
        </w:rPr>
        <w:t>-</w:t>
      </w:r>
      <w:r w:rsidRPr="00DF0AAF">
        <w:rPr>
          <w:lang w:val="da-DK"/>
        </w:rPr>
        <w:t xml:space="preserve">antagonister administreres samtidig med </w:t>
      </w:r>
      <w:r>
        <w:rPr>
          <w:lang w:val="da-DK"/>
        </w:rPr>
        <w:t>non-steroide anti-inflammatoriske</w:t>
      </w:r>
      <w:r w:rsidRPr="00DF0AAF">
        <w:rPr>
          <w:lang w:val="da-DK"/>
        </w:rPr>
        <w:t xml:space="preserve"> lægemidler (fx selektive COX</w:t>
      </w:r>
      <w:r>
        <w:rPr>
          <w:lang w:val="da-DK"/>
        </w:rPr>
        <w:t xml:space="preserve"> </w:t>
      </w:r>
      <w:r w:rsidRPr="00DF0AAF">
        <w:rPr>
          <w:lang w:val="da-DK"/>
        </w:rPr>
        <w:t>2</w:t>
      </w:r>
      <w:r>
        <w:rPr>
          <w:lang w:val="da-DK"/>
        </w:rPr>
        <w:t>-</w:t>
      </w:r>
      <w:r w:rsidRPr="00DF0AAF">
        <w:rPr>
          <w:lang w:val="da-DK"/>
        </w:rPr>
        <w:t>hæmmere, acetylsalicylsyre (&gt; 3 g/dag) og nonselektive NSAID) kan den antihypertensive virkning svækkes.</w:t>
      </w:r>
    </w:p>
    <w:p w14:paraId="25F490F8" w14:textId="77777777" w:rsidR="001B06FB" w:rsidRPr="00DF0AAF" w:rsidRDefault="001B06FB">
      <w:pPr>
        <w:pStyle w:val="EMEABodyText"/>
        <w:rPr>
          <w:lang w:val="da-DK"/>
        </w:rPr>
      </w:pPr>
      <w:r w:rsidRPr="00DF0AAF">
        <w:rPr>
          <w:lang w:val="da-DK"/>
        </w:rPr>
        <w:t>Som det er tilfældet med ACE-hæmmere, kan samtidig anvendelse af an</w:t>
      </w:r>
      <w:r>
        <w:rPr>
          <w:lang w:val="da-DK"/>
        </w:rPr>
        <w:t>g</w:t>
      </w:r>
      <w:r w:rsidRPr="00DF0AAF">
        <w:rPr>
          <w:lang w:val="da-DK"/>
        </w:rPr>
        <w:t>iotensin II-antagonister og NSAID medføre øget risiko for forværring af nyrefunktionen herunder muligt akut nyresvigt samt øgning af serum-kalium. Dette gælder især hos patienter</w:t>
      </w:r>
      <w:r>
        <w:rPr>
          <w:lang w:val="da-DK"/>
        </w:rPr>
        <w:t>,</w:t>
      </w:r>
      <w:r w:rsidRPr="00DF0AAF">
        <w:rPr>
          <w:lang w:val="da-DK"/>
        </w:rPr>
        <w:t xml:space="preserve"> som i forvejen har dårlig nyrefunktion. Der skal udvises forsigtighed</w:t>
      </w:r>
      <w:r>
        <w:rPr>
          <w:lang w:val="da-DK"/>
        </w:rPr>
        <w:t>,</w:t>
      </w:r>
      <w:r w:rsidRPr="00DF0AAF">
        <w:rPr>
          <w:lang w:val="da-DK"/>
        </w:rPr>
        <w:t xml:space="preserve"> når denne kombination anvendes, især hos de ældre. Patienterne skal være tilstrækkelig</w:t>
      </w:r>
      <w:r>
        <w:rPr>
          <w:lang w:val="da-DK"/>
        </w:rPr>
        <w:t>t</w:t>
      </w:r>
      <w:r w:rsidRPr="00DF0AAF">
        <w:rPr>
          <w:lang w:val="da-DK"/>
        </w:rPr>
        <w:t xml:space="preserve"> hydrerede. De</w:t>
      </w:r>
      <w:r>
        <w:rPr>
          <w:lang w:val="da-DK"/>
        </w:rPr>
        <w:t>t</w:t>
      </w:r>
      <w:r w:rsidRPr="00DF0AAF">
        <w:rPr>
          <w:lang w:val="da-DK"/>
        </w:rPr>
        <w:t xml:space="preserve"> bør overvejes at monitorere</w:t>
      </w:r>
      <w:r>
        <w:rPr>
          <w:lang w:val="da-DK"/>
        </w:rPr>
        <w:t xml:space="preserve"> </w:t>
      </w:r>
      <w:r w:rsidRPr="00DF0AAF">
        <w:rPr>
          <w:lang w:val="da-DK"/>
        </w:rPr>
        <w:t>nyrefunktionen</w:t>
      </w:r>
      <w:r>
        <w:rPr>
          <w:lang w:val="da-DK"/>
        </w:rPr>
        <w:t>,</w:t>
      </w:r>
      <w:r w:rsidRPr="00DF0AAF">
        <w:rPr>
          <w:lang w:val="da-DK"/>
        </w:rPr>
        <w:t xml:space="preserve"> efter samtidig behandling er initieret og periodisk derefter.</w:t>
      </w:r>
    </w:p>
    <w:p w14:paraId="326A4805" w14:textId="77777777" w:rsidR="001B06FB" w:rsidRPr="00DF0AAF" w:rsidRDefault="001B06FB">
      <w:pPr>
        <w:pStyle w:val="EMEABodyText"/>
        <w:rPr>
          <w:lang w:val="da-DK"/>
        </w:rPr>
      </w:pPr>
    </w:p>
    <w:p w14:paraId="3259BE0F" w14:textId="77777777" w:rsidR="004755BD" w:rsidRPr="00CC2155" w:rsidRDefault="004755BD" w:rsidP="004755BD">
      <w:pPr>
        <w:pStyle w:val="EMEABodyText"/>
        <w:rPr>
          <w:szCs w:val="22"/>
          <w:u w:val="single"/>
          <w:lang w:val="da-DK"/>
        </w:rPr>
      </w:pPr>
      <w:r w:rsidRPr="00E479AC">
        <w:rPr>
          <w:szCs w:val="22"/>
          <w:u w:val="single"/>
          <w:lang w:val="da-DK"/>
        </w:rPr>
        <w:t>Repaglinid</w:t>
      </w:r>
      <w:r w:rsidRPr="00E479AC">
        <w:rPr>
          <w:szCs w:val="22"/>
          <w:lang w:val="da-DK"/>
        </w:rPr>
        <w:t xml:space="preserve">: Irbesartan kan </w:t>
      </w:r>
      <w:r>
        <w:rPr>
          <w:szCs w:val="22"/>
          <w:lang w:val="da-DK"/>
        </w:rPr>
        <w:t xml:space="preserve">potentielt </w:t>
      </w:r>
      <w:r w:rsidRPr="00E479AC">
        <w:rPr>
          <w:szCs w:val="22"/>
          <w:lang w:val="da-DK"/>
        </w:rPr>
        <w:t>inhibere OATP1B1.</w:t>
      </w:r>
      <w:r>
        <w:rPr>
          <w:szCs w:val="22"/>
          <w:lang w:val="da-DK"/>
        </w:rPr>
        <w:t xml:space="preserve"> I et klinisk studie blev det rapporteret, at irbesartan ved administration 1 time før repaglinid øgede </w:t>
      </w:r>
      <w:r w:rsidRPr="00EF1206">
        <w:rPr>
          <w:color w:val="000000"/>
          <w:lang w:val="da-DK"/>
        </w:rPr>
        <w:t>C</w:t>
      </w:r>
      <w:r w:rsidRPr="00EF1206">
        <w:rPr>
          <w:color w:val="000000"/>
          <w:vertAlign w:val="subscript"/>
          <w:lang w:val="da-DK"/>
        </w:rPr>
        <w:t>max</w:t>
      </w:r>
      <w:r>
        <w:rPr>
          <w:color w:val="000000"/>
          <w:vertAlign w:val="subscript"/>
          <w:lang w:val="da-DK"/>
        </w:rPr>
        <w:t xml:space="preserve"> </w:t>
      </w:r>
      <w:r w:rsidRPr="00EF1206">
        <w:rPr>
          <w:szCs w:val="22"/>
          <w:lang w:val="da-DK"/>
        </w:rPr>
        <w:t xml:space="preserve">og AUC for repaglinid (substrat </w:t>
      </w:r>
      <w:r>
        <w:rPr>
          <w:szCs w:val="22"/>
          <w:lang w:val="da-DK"/>
        </w:rPr>
        <w:t>for</w:t>
      </w:r>
      <w:r w:rsidRPr="00EF1206">
        <w:rPr>
          <w:szCs w:val="22"/>
          <w:lang w:val="da-DK"/>
        </w:rPr>
        <w:t xml:space="preserve"> </w:t>
      </w:r>
      <w:r w:rsidRPr="00E479AC">
        <w:rPr>
          <w:szCs w:val="22"/>
          <w:lang w:val="da-DK"/>
        </w:rPr>
        <w:t>OATP1B1</w:t>
      </w:r>
      <w:r>
        <w:rPr>
          <w:szCs w:val="22"/>
          <w:lang w:val="da-DK"/>
        </w:rPr>
        <w:t>) henholdvis 1,8 og 1,3 gange. I et andet studie blev der ikke rapporteret nogen relevante pharmakokinetiske interaktioner, når de to lægemidler blev administreret samtidigt. Dosisjustering af antidiabetisk behandling, såsom repaglinid, kan derfor være nødvendig (se pkt. 4.4).</w:t>
      </w:r>
    </w:p>
    <w:p w14:paraId="37DD21E9" w14:textId="77777777" w:rsidR="004755BD" w:rsidRDefault="004755BD" w:rsidP="001B06FB">
      <w:pPr>
        <w:pStyle w:val="EMEABodyText"/>
        <w:rPr>
          <w:szCs w:val="22"/>
          <w:u w:val="single"/>
          <w:lang w:val="da-DK"/>
        </w:rPr>
      </w:pPr>
    </w:p>
    <w:p w14:paraId="396AC707" w14:textId="77777777" w:rsidR="001B06FB" w:rsidRPr="00DF0AAF" w:rsidRDefault="001B06FB" w:rsidP="001B06FB">
      <w:pPr>
        <w:pStyle w:val="EMEABodyText"/>
        <w:rPr>
          <w:b/>
          <w:szCs w:val="22"/>
          <w:lang w:val="da-DK"/>
        </w:rPr>
      </w:pPr>
      <w:r w:rsidRPr="00DF0AAF">
        <w:rPr>
          <w:szCs w:val="22"/>
          <w:u w:val="single"/>
          <w:lang w:val="da-DK"/>
        </w:rPr>
        <w:t>Yderligere information om irbesartan interaktioner</w:t>
      </w:r>
      <w:r w:rsidRPr="00DF0AAF">
        <w:rPr>
          <w:b/>
          <w:szCs w:val="22"/>
          <w:lang w:val="da-DK"/>
        </w:rPr>
        <w:t>:</w:t>
      </w:r>
      <w:r w:rsidRPr="00DF0AAF">
        <w:rPr>
          <w:szCs w:val="22"/>
          <w:lang w:val="da-DK"/>
        </w:rPr>
        <w:t xml:space="preserve"> Irbesartans farmakokinetik er i kliniske forsøg ikke påvirket af hydrochlorthiazid. Irbesartan metaboliseres hovedsageligt af CYP2C9 og i mindre udstrækning af glucuronidering. Der er ikke observeret signifikante farmakokinetiske eller farmakodynamiske interaktioner ved samtidig administration af irbesartan og warfarin, et lægemiddel som metaboliseres af </w:t>
      </w:r>
      <w:r w:rsidRPr="00DF0AAF">
        <w:rPr>
          <w:iCs/>
          <w:szCs w:val="22"/>
          <w:lang w:val="da-DK"/>
        </w:rPr>
        <w:t>CYP2C9.</w:t>
      </w:r>
      <w:r w:rsidRPr="00DF0AAF">
        <w:rPr>
          <w:szCs w:val="22"/>
          <w:lang w:val="da-DK"/>
        </w:rPr>
        <w:t xml:space="preserve"> Effekten af CYP2C9</w:t>
      </w:r>
      <w:r>
        <w:rPr>
          <w:szCs w:val="22"/>
          <w:lang w:val="da-DK"/>
        </w:rPr>
        <w:t>-</w:t>
      </w:r>
      <w:r w:rsidRPr="00DF0AAF">
        <w:rPr>
          <w:szCs w:val="22"/>
          <w:lang w:val="da-DK"/>
        </w:rPr>
        <w:t>induktorer, som fx rifampicin, på irbesartans farmakokinetik er ikke evalueret. Digoxins farmakokinetik blev ikke ændret ved samtidig administration af irbesartan.</w:t>
      </w:r>
    </w:p>
    <w:p w14:paraId="50623A26" w14:textId="77777777" w:rsidR="001B06FB" w:rsidRPr="00DF0AAF" w:rsidRDefault="001B06FB">
      <w:pPr>
        <w:pStyle w:val="EMEABodyText"/>
        <w:rPr>
          <w:lang w:val="da-DK"/>
        </w:rPr>
      </w:pPr>
    </w:p>
    <w:p w14:paraId="635D9F24" w14:textId="77777777" w:rsidR="001B06FB" w:rsidRPr="00DF0AAF" w:rsidRDefault="001B06FB">
      <w:pPr>
        <w:pStyle w:val="EMEAHeading2"/>
        <w:rPr>
          <w:lang w:val="da-DK"/>
        </w:rPr>
      </w:pPr>
      <w:r w:rsidRPr="00DF0AAF">
        <w:rPr>
          <w:lang w:val="da-DK"/>
        </w:rPr>
        <w:t>4.6</w:t>
      </w:r>
      <w:r w:rsidRPr="00DF0AAF">
        <w:rPr>
          <w:lang w:val="da-DK"/>
        </w:rPr>
        <w:tab/>
      </w:r>
      <w:r>
        <w:rPr>
          <w:lang w:val="da-DK"/>
        </w:rPr>
        <w:t>Fertilitet, g</w:t>
      </w:r>
      <w:r w:rsidRPr="00DF0AAF">
        <w:rPr>
          <w:lang w:val="da-DK"/>
        </w:rPr>
        <w:t>raviditet og amning</w:t>
      </w:r>
    </w:p>
    <w:p w14:paraId="19AF1208" w14:textId="77777777" w:rsidR="001B06FB" w:rsidRDefault="001B06FB" w:rsidP="001B06FB">
      <w:pPr>
        <w:pStyle w:val="EMEAHeading2"/>
        <w:rPr>
          <w:lang w:val="da-DK"/>
        </w:rPr>
      </w:pPr>
    </w:p>
    <w:p w14:paraId="6C536A3C" w14:textId="77777777" w:rsidR="001B06FB" w:rsidRPr="00901840" w:rsidRDefault="001B06FB" w:rsidP="001B06FB">
      <w:pPr>
        <w:pStyle w:val="EMEABodyText"/>
        <w:keepNext/>
        <w:rPr>
          <w:u w:val="single"/>
          <w:lang w:val="da-DK"/>
        </w:rPr>
      </w:pPr>
      <w:r w:rsidRPr="00901840">
        <w:rPr>
          <w:color w:val="000000"/>
          <w:szCs w:val="22"/>
          <w:u w:val="single"/>
          <w:lang w:val="da-DK"/>
        </w:rPr>
        <w:t>Graviditet</w:t>
      </w:r>
    </w:p>
    <w:p w14:paraId="571F7BE1" w14:textId="77777777" w:rsidR="001B06FB" w:rsidRPr="00235184" w:rsidRDefault="001B06FB" w:rsidP="001B06FB">
      <w:pPr>
        <w:pStyle w:val="EMEABodyText"/>
        <w:keepNext/>
        <w:rPr>
          <w:lang w:val="da-DK"/>
        </w:rPr>
      </w:pPr>
    </w:p>
    <w:p w14:paraId="6DE038C8" w14:textId="77777777" w:rsidR="001B06FB" w:rsidRPr="0011238A" w:rsidRDefault="001B06FB" w:rsidP="001B06FB">
      <w:pPr>
        <w:pStyle w:val="EMEABodyText"/>
        <w:pBdr>
          <w:top w:val="single" w:sz="4" w:space="1" w:color="auto"/>
          <w:left w:val="single" w:sz="4" w:space="4" w:color="auto"/>
          <w:bottom w:val="single" w:sz="4" w:space="1" w:color="auto"/>
          <w:right w:val="single" w:sz="4" w:space="4" w:color="auto"/>
        </w:pBdr>
        <w:rPr>
          <w:color w:val="000000"/>
          <w:szCs w:val="22"/>
          <w:lang w:val="da-DK"/>
        </w:rPr>
      </w:pPr>
      <w:r>
        <w:rPr>
          <w:color w:val="000000"/>
          <w:szCs w:val="22"/>
          <w:lang w:val="da-DK"/>
        </w:rPr>
        <w:t>AIIRAer</w:t>
      </w:r>
      <w:r w:rsidRPr="0011238A">
        <w:rPr>
          <w:color w:val="000000"/>
          <w:szCs w:val="22"/>
          <w:lang w:val="da-DK"/>
        </w:rPr>
        <w:t xml:space="preserve"> bør ikke anvendes under graviditetens første trimester (se pkt.</w:t>
      </w:r>
      <w:r>
        <w:rPr>
          <w:color w:val="000000"/>
          <w:szCs w:val="22"/>
          <w:lang w:val="da-DK"/>
        </w:rPr>
        <w:t> </w:t>
      </w:r>
      <w:r w:rsidRPr="0011238A">
        <w:rPr>
          <w:color w:val="000000"/>
          <w:szCs w:val="22"/>
          <w:lang w:val="da-DK"/>
        </w:rPr>
        <w:t>4.4).</w:t>
      </w:r>
      <w:r>
        <w:rPr>
          <w:color w:val="000000"/>
          <w:szCs w:val="22"/>
          <w:lang w:val="da-DK"/>
        </w:rPr>
        <w:t xml:space="preserve"> Anvendelsen af AIIRAer</w:t>
      </w:r>
      <w:r w:rsidRPr="0011238A">
        <w:rPr>
          <w:lang w:val="da-DK"/>
        </w:rPr>
        <w:t xml:space="preserve"> er kontraindiceret under graviditetens ande</w:t>
      </w:r>
      <w:r>
        <w:rPr>
          <w:lang w:val="da-DK"/>
        </w:rPr>
        <w:t>t</w:t>
      </w:r>
      <w:r w:rsidRPr="0011238A">
        <w:rPr>
          <w:lang w:val="da-DK"/>
        </w:rPr>
        <w:t xml:space="preserve"> og tredje trimester (se pkt.</w:t>
      </w:r>
      <w:r>
        <w:rPr>
          <w:lang w:val="da-DK"/>
        </w:rPr>
        <w:t> </w:t>
      </w:r>
      <w:r w:rsidRPr="0011238A">
        <w:rPr>
          <w:lang w:val="da-DK"/>
        </w:rPr>
        <w:t>4.3 og</w:t>
      </w:r>
      <w:r>
        <w:rPr>
          <w:lang w:val="da-DK"/>
        </w:rPr>
        <w:t> </w:t>
      </w:r>
      <w:r w:rsidRPr="0011238A">
        <w:rPr>
          <w:lang w:val="da-DK"/>
        </w:rPr>
        <w:t>4.4).</w:t>
      </w:r>
    </w:p>
    <w:p w14:paraId="4DEF4CE3" w14:textId="77777777" w:rsidR="001B06FB" w:rsidRPr="0011238A" w:rsidRDefault="001B06FB">
      <w:pPr>
        <w:pStyle w:val="EMEABodyText"/>
        <w:rPr>
          <w:u w:val="single"/>
          <w:lang w:val="da-DK"/>
        </w:rPr>
      </w:pPr>
    </w:p>
    <w:p w14:paraId="70658098" w14:textId="77777777" w:rsidR="001B06FB" w:rsidRDefault="001B06FB" w:rsidP="001B06FB">
      <w:pPr>
        <w:pStyle w:val="EMEABodyText"/>
        <w:rPr>
          <w:lang w:val="da-DK"/>
        </w:rPr>
      </w:pPr>
      <w:r w:rsidRPr="0011238A">
        <w:rPr>
          <w:lang w:val="da-DK"/>
        </w:rPr>
        <w:lastRenderedPageBreak/>
        <w:t xml:space="preserve">Epidemiologiske data vedrørende risikoen for teratogenicitet efter anvendelse af ACE-hæmmere under graviditetens første trimester er ikke entydige. Imidlertid kan en lille øget risiko ikke udelukkes. Der findes ingen kontrollerede epidemiologiske data vedrørende risikoen med </w:t>
      </w:r>
      <w:r>
        <w:rPr>
          <w:lang w:val="da-DK"/>
        </w:rPr>
        <w:t>A</w:t>
      </w:r>
      <w:r w:rsidRPr="0011238A">
        <w:rPr>
          <w:lang w:val="da-DK"/>
        </w:rPr>
        <w:t>ngiotensin II-</w:t>
      </w:r>
      <w:r>
        <w:rPr>
          <w:lang w:val="da-DK"/>
        </w:rPr>
        <w:t>R</w:t>
      </w:r>
      <w:r w:rsidRPr="0011238A">
        <w:rPr>
          <w:lang w:val="da-DK"/>
        </w:rPr>
        <w:t>eceptor-</w:t>
      </w:r>
      <w:r>
        <w:rPr>
          <w:lang w:val="da-DK"/>
        </w:rPr>
        <w:t>Antagonister (</w:t>
      </w:r>
      <w:r>
        <w:rPr>
          <w:color w:val="000000"/>
          <w:szCs w:val="22"/>
          <w:lang w:val="da-DK"/>
        </w:rPr>
        <w:t>AIIRAer)</w:t>
      </w:r>
      <w:r w:rsidRPr="0011238A">
        <w:rPr>
          <w:lang w:val="da-DK"/>
        </w:rPr>
        <w:t>, men lignende risici kan findes for denne lægemiddelgruppe. P</w:t>
      </w:r>
      <w:r w:rsidRPr="0011238A">
        <w:rPr>
          <w:szCs w:val="22"/>
          <w:lang w:val="da-DK"/>
        </w:rPr>
        <w:t xml:space="preserve">atienter, der planlægger at blive gravide, bør ændre til anden </w:t>
      </w:r>
      <w:r>
        <w:rPr>
          <w:szCs w:val="22"/>
          <w:lang w:val="da-DK"/>
        </w:rPr>
        <w:t xml:space="preserve">antihypertensiv </w:t>
      </w:r>
      <w:r w:rsidRPr="0011238A">
        <w:rPr>
          <w:szCs w:val="22"/>
          <w:lang w:val="da-DK"/>
        </w:rPr>
        <w:t>behandling hvor sikkerhedsprofilen for anvendelse under graviditet er veletableret, m</w:t>
      </w:r>
      <w:r w:rsidRPr="0011238A">
        <w:rPr>
          <w:lang w:val="da-DK"/>
        </w:rPr>
        <w:t xml:space="preserve">edmindre fortsat behandling med </w:t>
      </w:r>
      <w:r>
        <w:rPr>
          <w:lang w:val="da-DK"/>
        </w:rPr>
        <w:t>AIIRA</w:t>
      </w:r>
      <w:r w:rsidRPr="0011238A">
        <w:rPr>
          <w:szCs w:val="22"/>
          <w:lang w:val="da-DK"/>
        </w:rPr>
        <w:t xml:space="preserve"> skønnes nødvendig.</w:t>
      </w:r>
      <w:r w:rsidRPr="0011238A">
        <w:rPr>
          <w:lang w:val="da-DK"/>
        </w:rPr>
        <w:t xml:space="preserve"> </w:t>
      </w:r>
      <w:r w:rsidRPr="0011238A">
        <w:rPr>
          <w:szCs w:val="22"/>
          <w:lang w:val="da-DK"/>
        </w:rPr>
        <w:t xml:space="preserve">Ved konstateret graviditet, </w:t>
      </w:r>
      <w:r w:rsidRPr="0011238A">
        <w:rPr>
          <w:lang w:val="da-DK"/>
        </w:rPr>
        <w:t xml:space="preserve">bør behandling med </w:t>
      </w:r>
      <w:r>
        <w:rPr>
          <w:color w:val="000000"/>
          <w:szCs w:val="22"/>
          <w:lang w:val="da-DK"/>
        </w:rPr>
        <w:t>AIIRAer</w:t>
      </w:r>
      <w:r w:rsidRPr="0011238A">
        <w:rPr>
          <w:lang w:val="da-DK"/>
        </w:rPr>
        <w:t xml:space="preserve"> seponeres øjeblikkeligt, og hvis det skønnes hensigtsmæssigt bør anden behandling iværksættes.</w:t>
      </w:r>
    </w:p>
    <w:p w14:paraId="01034926" w14:textId="77777777" w:rsidR="001B06FB" w:rsidRDefault="001B06FB" w:rsidP="001B06FB">
      <w:pPr>
        <w:pStyle w:val="EMEABodyText"/>
        <w:rPr>
          <w:lang w:val="da-DK"/>
        </w:rPr>
      </w:pPr>
    </w:p>
    <w:p w14:paraId="7619E914" w14:textId="77777777" w:rsidR="001B06FB" w:rsidRDefault="001B06FB" w:rsidP="001B06FB">
      <w:pPr>
        <w:pStyle w:val="EMEABodyText"/>
        <w:rPr>
          <w:lang w:val="da-DK"/>
        </w:rPr>
      </w:pPr>
      <w:r w:rsidRPr="0011238A">
        <w:rPr>
          <w:lang w:val="da-DK"/>
        </w:rPr>
        <w:t>De</w:t>
      </w:r>
      <w:r>
        <w:rPr>
          <w:lang w:val="da-DK"/>
        </w:rPr>
        <w:t>t</w:t>
      </w:r>
      <w:r w:rsidRPr="0011238A">
        <w:rPr>
          <w:lang w:val="da-DK"/>
        </w:rPr>
        <w:t xml:space="preserve"> er kendt</w:t>
      </w:r>
      <w:r>
        <w:rPr>
          <w:lang w:val="da-DK"/>
        </w:rPr>
        <w:t>,</w:t>
      </w:r>
      <w:r w:rsidRPr="0011238A">
        <w:rPr>
          <w:lang w:val="da-DK"/>
        </w:rPr>
        <w:t xml:space="preserve"> at</w:t>
      </w:r>
      <w:r>
        <w:rPr>
          <w:lang w:val="da-DK"/>
        </w:rPr>
        <w:t xml:space="preserve"> eksponering for</w:t>
      </w:r>
      <w:r w:rsidRPr="0011238A">
        <w:rPr>
          <w:lang w:val="da-DK"/>
        </w:rPr>
        <w:t xml:space="preserve"> behandling med </w:t>
      </w:r>
      <w:r>
        <w:rPr>
          <w:color w:val="000000"/>
          <w:szCs w:val="22"/>
          <w:lang w:val="da-DK"/>
        </w:rPr>
        <w:t>AIIRA</w:t>
      </w:r>
      <w:r w:rsidRPr="0011238A">
        <w:rPr>
          <w:lang w:val="da-DK"/>
        </w:rPr>
        <w:t xml:space="preserve"> under ande</w:t>
      </w:r>
      <w:r>
        <w:rPr>
          <w:lang w:val="da-DK"/>
        </w:rPr>
        <w:t>t</w:t>
      </w:r>
      <w:r w:rsidRPr="0011238A">
        <w:rPr>
          <w:lang w:val="da-DK"/>
        </w:rPr>
        <w:t xml:space="preserve"> og tredje trimester kan inducere human føtotoksicitet (nedsat nyrefunktion, oligohydramnios, hæmning af kraniets </w:t>
      </w:r>
      <w:r>
        <w:rPr>
          <w:lang w:val="da-DK"/>
        </w:rPr>
        <w:t>ossifikation</w:t>
      </w:r>
      <w:r w:rsidRPr="0011238A">
        <w:rPr>
          <w:lang w:val="da-DK"/>
        </w:rPr>
        <w:t xml:space="preserve">) og neonatal toksicitet (nyresvigt, hypotension, </w:t>
      </w:r>
      <w:r>
        <w:rPr>
          <w:lang w:val="da-DK"/>
        </w:rPr>
        <w:t>hyperkaliæmi</w:t>
      </w:r>
      <w:r w:rsidRPr="0011238A">
        <w:rPr>
          <w:lang w:val="da-DK"/>
        </w:rPr>
        <w:t>)</w:t>
      </w:r>
      <w:r w:rsidRPr="003B036E">
        <w:rPr>
          <w:lang w:val="da-DK"/>
        </w:rPr>
        <w:t xml:space="preserve"> </w:t>
      </w:r>
      <w:r>
        <w:rPr>
          <w:lang w:val="da-DK"/>
        </w:rPr>
        <w:t>(se pkt. 5.3)</w:t>
      </w:r>
      <w:r w:rsidRPr="0011238A">
        <w:rPr>
          <w:lang w:val="da-DK"/>
        </w:rPr>
        <w:t>.</w:t>
      </w:r>
    </w:p>
    <w:p w14:paraId="5B0F9FE6" w14:textId="77777777" w:rsidR="00A07940" w:rsidRPr="0011238A" w:rsidRDefault="00A07940" w:rsidP="001B06FB">
      <w:pPr>
        <w:pStyle w:val="EMEABodyText"/>
        <w:rPr>
          <w:lang w:val="da-DK"/>
        </w:rPr>
      </w:pPr>
    </w:p>
    <w:p w14:paraId="017614B3" w14:textId="77777777" w:rsidR="001B06FB" w:rsidRDefault="001B06FB" w:rsidP="001B06FB">
      <w:pPr>
        <w:pStyle w:val="EMEABodyText"/>
        <w:rPr>
          <w:lang w:val="da-DK"/>
        </w:rPr>
      </w:pPr>
      <w:r w:rsidRPr="0011238A">
        <w:rPr>
          <w:szCs w:val="22"/>
          <w:lang w:val="da-DK"/>
        </w:rPr>
        <w:t xml:space="preserve">Hvis </w:t>
      </w:r>
      <w:r>
        <w:rPr>
          <w:szCs w:val="22"/>
          <w:lang w:val="da-DK"/>
        </w:rPr>
        <w:t>der er givet</w:t>
      </w:r>
      <w:r w:rsidRPr="0011238A">
        <w:rPr>
          <w:szCs w:val="22"/>
          <w:lang w:val="da-DK"/>
        </w:rPr>
        <w:t xml:space="preserve"> </w:t>
      </w:r>
      <w:r>
        <w:rPr>
          <w:szCs w:val="22"/>
          <w:lang w:val="da-DK"/>
        </w:rPr>
        <w:t>A</w:t>
      </w:r>
      <w:r w:rsidRPr="00DF0AAF">
        <w:rPr>
          <w:lang w:val="da-DK"/>
        </w:rPr>
        <w:t>II</w:t>
      </w:r>
      <w:r>
        <w:rPr>
          <w:lang w:val="da-DK"/>
        </w:rPr>
        <w:t>RAer</w:t>
      </w:r>
      <w:r w:rsidRPr="00DF0AAF">
        <w:rPr>
          <w:lang w:val="da-DK"/>
        </w:rPr>
        <w:t xml:space="preserve"> </w:t>
      </w:r>
      <w:r w:rsidRPr="0011238A">
        <w:rPr>
          <w:lang w:val="da-DK"/>
        </w:rPr>
        <w:t>under graviditetens ande</w:t>
      </w:r>
      <w:r>
        <w:rPr>
          <w:lang w:val="da-DK"/>
        </w:rPr>
        <w:t>t</w:t>
      </w:r>
      <w:r w:rsidRPr="0011238A">
        <w:rPr>
          <w:lang w:val="da-DK"/>
        </w:rPr>
        <w:t xml:space="preserve"> trimester, anbefales ultralydskontrol af nyrefunktionen og kraniet.</w:t>
      </w:r>
    </w:p>
    <w:p w14:paraId="2A04B7D9" w14:textId="77777777" w:rsidR="00A07940" w:rsidRPr="0011238A" w:rsidRDefault="00A07940" w:rsidP="001B06FB">
      <w:pPr>
        <w:pStyle w:val="EMEABodyText"/>
        <w:rPr>
          <w:lang w:val="da-DK"/>
        </w:rPr>
      </w:pPr>
    </w:p>
    <w:p w14:paraId="120DC8BE" w14:textId="77777777" w:rsidR="001B06FB" w:rsidRPr="00DF0AAF" w:rsidRDefault="001B06FB" w:rsidP="001B06FB">
      <w:pPr>
        <w:pStyle w:val="EMEABodyText"/>
        <w:rPr>
          <w:szCs w:val="22"/>
          <w:lang w:val="da-DK"/>
        </w:rPr>
      </w:pPr>
      <w:r w:rsidRPr="0011238A">
        <w:rPr>
          <w:lang w:val="da-DK"/>
        </w:rPr>
        <w:t xml:space="preserve">Spædbørn, hvis mødre har taget </w:t>
      </w:r>
      <w:r>
        <w:rPr>
          <w:szCs w:val="22"/>
          <w:lang w:val="da-DK"/>
        </w:rPr>
        <w:t>A</w:t>
      </w:r>
      <w:r w:rsidRPr="00DF0AAF">
        <w:rPr>
          <w:lang w:val="da-DK"/>
        </w:rPr>
        <w:t>II</w:t>
      </w:r>
      <w:r>
        <w:rPr>
          <w:lang w:val="da-DK"/>
        </w:rPr>
        <w:t>RAer,</w:t>
      </w:r>
      <w:r w:rsidRPr="00DF0AAF">
        <w:rPr>
          <w:lang w:val="da-DK"/>
        </w:rPr>
        <w:t xml:space="preserve"> </w:t>
      </w:r>
      <w:r w:rsidRPr="0011238A">
        <w:rPr>
          <w:lang w:val="da-DK"/>
        </w:rPr>
        <w:t>skal observeres omhyggeligt for hypotension (se pkt.</w:t>
      </w:r>
      <w:r>
        <w:rPr>
          <w:lang w:val="da-DK"/>
        </w:rPr>
        <w:t> </w:t>
      </w:r>
      <w:r w:rsidRPr="0011238A">
        <w:rPr>
          <w:lang w:val="da-DK"/>
        </w:rPr>
        <w:t>4.3 og</w:t>
      </w:r>
      <w:r>
        <w:rPr>
          <w:lang w:val="da-DK"/>
        </w:rPr>
        <w:t> </w:t>
      </w:r>
      <w:r w:rsidRPr="0011238A">
        <w:rPr>
          <w:lang w:val="da-DK"/>
        </w:rPr>
        <w:t>4.4)</w:t>
      </w:r>
      <w:r>
        <w:rPr>
          <w:lang w:val="da-DK"/>
        </w:rPr>
        <w:t>.</w:t>
      </w:r>
    </w:p>
    <w:p w14:paraId="35DAD5E3" w14:textId="77777777" w:rsidR="001B06FB" w:rsidRPr="00DF0AAF" w:rsidRDefault="001B06FB">
      <w:pPr>
        <w:pStyle w:val="EMEABodyText"/>
        <w:rPr>
          <w:lang w:val="da-DK"/>
        </w:rPr>
      </w:pPr>
    </w:p>
    <w:p w14:paraId="274C31C8" w14:textId="77777777" w:rsidR="001B06FB" w:rsidRDefault="001B06FB" w:rsidP="001B06FB">
      <w:pPr>
        <w:pStyle w:val="EMEABodyText"/>
        <w:keepNext/>
        <w:rPr>
          <w:lang w:val="da-DK"/>
        </w:rPr>
      </w:pPr>
      <w:r w:rsidRPr="00DF0AAF">
        <w:rPr>
          <w:u w:val="single"/>
          <w:lang w:val="da-DK"/>
        </w:rPr>
        <w:t>Amning</w:t>
      </w:r>
    </w:p>
    <w:p w14:paraId="311E8C64" w14:textId="77777777" w:rsidR="001B06FB" w:rsidRDefault="001B06FB" w:rsidP="001B06FB">
      <w:pPr>
        <w:pStyle w:val="EMEABodyText"/>
        <w:keepNext/>
        <w:rPr>
          <w:lang w:val="da-DK"/>
        </w:rPr>
      </w:pPr>
    </w:p>
    <w:p w14:paraId="7BFC9DC9" w14:textId="77777777" w:rsidR="001B06FB" w:rsidRDefault="001B06FB" w:rsidP="001B06FB">
      <w:pPr>
        <w:pStyle w:val="EMEABodyText"/>
        <w:rPr>
          <w:lang w:val="da-DK"/>
        </w:rPr>
      </w:pPr>
      <w:r>
        <w:rPr>
          <w:lang w:val="da-DK"/>
        </w:rPr>
        <w:t>Da der ikke foreligger oplysninger om anvendelse af Karvea under amning, frarådes brugen af Karvea, og andre behandlingsregimer med en mere veletableret sikkerhedsprofil for anvendelse under amning bør foretrækkes. Dette gælder især ved amning af nyfødte eller for tidligt fødte børn.</w:t>
      </w:r>
    </w:p>
    <w:p w14:paraId="253E1079" w14:textId="77777777" w:rsidR="001B06FB" w:rsidRDefault="001B06FB">
      <w:pPr>
        <w:pStyle w:val="EMEABodyText"/>
        <w:rPr>
          <w:lang w:val="da-DK"/>
        </w:rPr>
      </w:pPr>
    </w:p>
    <w:p w14:paraId="590AAD86" w14:textId="77777777" w:rsidR="001B06FB" w:rsidRDefault="001B06FB" w:rsidP="001B06FB">
      <w:pPr>
        <w:pStyle w:val="EMEABodyText"/>
        <w:rPr>
          <w:rFonts w:eastAsia="SimSun"/>
          <w:szCs w:val="22"/>
          <w:lang w:val="da-DK" w:eastAsia="zh-CN"/>
        </w:rPr>
      </w:pPr>
      <w:r>
        <w:rPr>
          <w:rFonts w:eastAsia="SimSun"/>
          <w:szCs w:val="22"/>
          <w:lang w:val="da-DK" w:eastAsia="zh-CN"/>
        </w:rPr>
        <w:t>Det er ukendt, om irbesartan eller dets metabolitter udskilles i human mælk.</w:t>
      </w:r>
      <w:r w:rsidRPr="00327927">
        <w:rPr>
          <w:rFonts w:eastAsia="SimSun"/>
          <w:szCs w:val="22"/>
          <w:lang w:val="da-DK" w:eastAsia="zh-CN"/>
        </w:rPr>
        <w:t xml:space="preserve"> </w:t>
      </w:r>
    </w:p>
    <w:p w14:paraId="09AFD708" w14:textId="77777777" w:rsidR="00A07940" w:rsidRDefault="00A07940" w:rsidP="001B06FB">
      <w:pPr>
        <w:pStyle w:val="EMEABodyText"/>
        <w:rPr>
          <w:rFonts w:eastAsia="SimSun"/>
          <w:szCs w:val="22"/>
          <w:lang w:val="da-DK" w:eastAsia="zh-CN"/>
        </w:rPr>
      </w:pPr>
    </w:p>
    <w:p w14:paraId="39D91038" w14:textId="77777777" w:rsidR="001B06FB" w:rsidRDefault="001B06FB" w:rsidP="001B06FB">
      <w:pPr>
        <w:pStyle w:val="EMEABodyText"/>
        <w:rPr>
          <w:rFonts w:eastAsia="SimSun"/>
          <w:szCs w:val="22"/>
          <w:lang w:val="da-DK" w:eastAsia="zh-CN"/>
        </w:rPr>
      </w:pPr>
      <w:r>
        <w:rPr>
          <w:rFonts w:eastAsia="SimSun"/>
          <w:szCs w:val="22"/>
          <w:lang w:val="da-DK" w:eastAsia="zh-CN"/>
        </w:rPr>
        <w:t>De tilgængelige farmakodynamiske/toksikologiske data fra rotteforsøg viser, at irbesartan eller dets metabolitter udskilles i mælk (se pkt. 5.3 for detaljer).</w:t>
      </w:r>
    </w:p>
    <w:p w14:paraId="575004AA" w14:textId="77777777" w:rsidR="001B06FB" w:rsidRDefault="001B06FB" w:rsidP="001B06FB">
      <w:pPr>
        <w:pStyle w:val="EMEABodyText"/>
        <w:rPr>
          <w:rFonts w:eastAsia="SimSun"/>
          <w:szCs w:val="22"/>
          <w:lang w:val="da-DK" w:eastAsia="zh-CN"/>
        </w:rPr>
      </w:pPr>
    </w:p>
    <w:p w14:paraId="33CFE32C" w14:textId="77777777" w:rsidR="001B06FB" w:rsidRDefault="001B06FB" w:rsidP="001B06FB">
      <w:pPr>
        <w:pStyle w:val="EMEABodyText"/>
        <w:rPr>
          <w:u w:val="single"/>
          <w:lang w:val="da-DK"/>
        </w:rPr>
      </w:pPr>
      <w:r w:rsidRPr="00327927">
        <w:rPr>
          <w:u w:val="single"/>
          <w:lang w:val="da-DK"/>
        </w:rPr>
        <w:t>Fertilitet</w:t>
      </w:r>
    </w:p>
    <w:p w14:paraId="494ADAA9" w14:textId="77777777" w:rsidR="001B06FB" w:rsidRPr="00327927" w:rsidRDefault="001B06FB" w:rsidP="001B06FB">
      <w:pPr>
        <w:pStyle w:val="EMEABodyText"/>
        <w:rPr>
          <w:u w:val="single"/>
          <w:lang w:val="da-DK"/>
        </w:rPr>
      </w:pPr>
    </w:p>
    <w:p w14:paraId="57B370C4" w14:textId="77777777" w:rsidR="001B06FB" w:rsidRDefault="001B06FB" w:rsidP="001B06FB">
      <w:pPr>
        <w:pStyle w:val="EMEABodyText"/>
        <w:rPr>
          <w:lang w:val="da-DK"/>
        </w:rPr>
      </w:pPr>
      <w:r w:rsidRPr="00327927">
        <w:rPr>
          <w:lang w:val="da-DK"/>
        </w:rPr>
        <w:t xml:space="preserve">Irbesartan påvirkede ikke fertiliteten </w:t>
      </w:r>
      <w:r>
        <w:rPr>
          <w:lang w:val="da-DK"/>
        </w:rPr>
        <w:t>hos</w:t>
      </w:r>
      <w:r w:rsidRPr="00327927">
        <w:rPr>
          <w:lang w:val="da-DK"/>
        </w:rPr>
        <w:t xml:space="preserve"> behandlede rotter eller deres afkom i doser op til det niveau, der fremkaldte de første tegn på toksi</w:t>
      </w:r>
      <w:r>
        <w:rPr>
          <w:lang w:val="da-DK"/>
        </w:rPr>
        <w:t>c</w:t>
      </w:r>
      <w:r w:rsidRPr="00327927">
        <w:rPr>
          <w:lang w:val="da-DK"/>
        </w:rPr>
        <w:t>itet hos forældrene (se pkt.</w:t>
      </w:r>
      <w:r>
        <w:rPr>
          <w:lang w:val="da-DK"/>
        </w:rPr>
        <w:t> </w:t>
      </w:r>
      <w:r w:rsidRPr="00327927">
        <w:rPr>
          <w:lang w:val="da-DK"/>
        </w:rPr>
        <w:t>5.3).</w:t>
      </w:r>
      <w:r>
        <w:rPr>
          <w:lang w:val="da-DK"/>
        </w:rPr>
        <w:t xml:space="preserve"> </w:t>
      </w:r>
    </w:p>
    <w:p w14:paraId="19F9F436" w14:textId="77777777" w:rsidR="001B06FB" w:rsidRPr="00DF0AAF" w:rsidRDefault="001B06FB">
      <w:pPr>
        <w:pStyle w:val="EMEABodyText"/>
        <w:rPr>
          <w:lang w:val="da-DK"/>
        </w:rPr>
      </w:pPr>
    </w:p>
    <w:p w14:paraId="251A6966" w14:textId="77777777" w:rsidR="001B06FB" w:rsidRPr="00DF0AAF" w:rsidRDefault="001B06FB">
      <w:pPr>
        <w:pStyle w:val="EMEAHeading2"/>
        <w:rPr>
          <w:lang w:val="da-DK"/>
        </w:rPr>
      </w:pPr>
      <w:r w:rsidRPr="00DF0AAF">
        <w:rPr>
          <w:lang w:val="da-DK"/>
        </w:rPr>
        <w:t>4.7</w:t>
      </w:r>
      <w:r w:rsidRPr="00DF0AAF">
        <w:rPr>
          <w:lang w:val="da-DK"/>
        </w:rPr>
        <w:tab/>
        <w:t>Virkning på evnen til at føre motorkøretøj eller betjene maskiner</w:t>
      </w:r>
    </w:p>
    <w:p w14:paraId="014A4739" w14:textId="77777777" w:rsidR="001B06FB" w:rsidRPr="00DF0AAF" w:rsidRDefault="001B06FB" w:rsidP="001B06FB">
      <w:pPr>
        <w:pStyle w:val="EMEAHeading2"/>
        <w:rPr>
          <w:lang w:val="da-DK"/>
        </w:rPr>
      </w:pPr>
    </w:p>
    <w:p w14:paraId="199B0F08" w14:textId="77777777" w:rsidR="001B06FB" w:rsidRPr="00DF0AAF" w:rsidRDefault="001B06FB">
      <w:pPr>
        <w:pStyle w:val="EMEABodyText"/>
        <w:rPr>
          <w:lang w:val="da-DK"/>
        </w:rPr>
      </w:pPr>
      <w:r w:rsidRPr="00DF0AAF">
        <w:rPr>
          <w:lang w:val="da-DK"/>
        </w:rPr>
        <w:t>På baggrund af de farmakodynamiske egenskaber er det usandsynligt, at irbesartan vil påvirke</w:t>
      </w:r>
      <w:r w:rsidR="00A07940">
        <w:rPr>
          <w:lang w:val="da-DK"/>
        </w:rPr>
        <w:t xml:space="preserve"> </w:t>
      </w:r>
      <w:r w:rsidR="00A07940" w:rsidRPr="00DF0AAF">
        <w:rPr>
          <w:noProof/>
          <w:lang w:val="da-DK"/>
        </w:rPr>
        <w:t xml:space="preserve">evnen til at føre </w:t>
      </w:r>
      <w:r w:rsidR="00A07940" w:rsidRPr="00DF0AAF">
        <w:rPr>
          <w:lang w:val="da-DK"/>
        </w:rPr>
        <w:t>motorkøretøj</w:t>
      </w:r>
      <w:r w:rsidR="00A07940" w:rsidRPr="00DF0AAF">
        <w:rPr>
          <w:noProof/>
          <w:lang w:val="da-DK"/>
        </w:rPr>
        <w:t xml:space="preserve"> eller betjene maskiner</w:t>
      </w:r>
      <w:r w:rsidRPr="00DF0AAF">
        <w:rPr>
          <w:lang w:val="da-DK"/>
        </w:rPr>
        <w:t>. Ved bilkørsel eller betjening af maskiner skal der tages hensyn til, at der kan opstå svimmelhed og træthed under behandling.</w:t>
      </w:r>
    </w:p>
    <w:p w14:paraId="6C9C57A8" w14:textId="77777777" w:rsidR="001B06FB" w:rsidRPr="00DF0AAF" w:rsidRDefault="001B06FB">
      <w:pPr>
        <w:pStyle w:val="EMEABodyText"/>
        <w:rPr>
          <w:lang w:val="da-DK"/>
        </w:rPr>
      </w:pPr>
    </w:p>
    <w:p w14:paraId="44DBC4C0" w14:textId="77777777" w:rsidR="001B06FB" w:rsidRPr="00DF0AAF" w:rsidRDefault="001B06FB">
      <w:pPr>
        <w:pStyle w:val="EMEAHeading2"/>
        <w:rPr>
          <w:lang w:val="da-DK"/>
        </w:rPr>
      </w:pPr>
      <w:r w:rsidRPr="00DF0AAF">
        <w:rPr>
          <w:lang w:val="da-DK"/>
        </w:rPr>
        <w:t>4.8</w:t>
      </w:r>
      <w:r w:rsidRPr="00DF0AAF">
        <w:rPr>
          <w:lang w:val="da-DK"/>
        </w:rPr>
        <w:tab/>
        <w:t>Bivirkninger</w:t>
      </w:r>
    </w:p>
    <w:p w14:paraId="3E17CD98" w14:textId="77777777" w:rsidR="001B06FB" w:rsidRPr="00DF0AAF" w:rsidRDefault="001B06FB" w:rsidP="001B06FB">
      <w:pPr>
        <w:pStyle w:val="EMEAHeading2"/>
        <w:rPr>
          <w:lang w:val="da-DK"/>
        </w:rPr>
      </w:pPr>
    </w:p>
    <w:p w14:paraId="323723E0" w14:textId="77777777" w:rsidR="001B06FB" w:rsidRPr="00DF0AAF" w:rsidRDefault="001B06FB" w:rsidP="001B06FB">
      <w:pPr>
        <w:pStyle w:val="EMEABodyText"/>
        <w:keepNext/>
        <w:rPr>
          <w:lang w:val="da-DK"/>
        </w:rPr>
      </w:pPr>
      <w:r w:rsidRPr="00DF0AAF">
        <w:rPr>
          <w:lang w:val="da-DK"/>
        </w:rPr>
        <w:t>I placebokontrollerede forsøg med patienter med hypertension afveg den overordnede forekomst af bivirkninger med irbesartan (56,2%) ikke fra placebogruppernes (56,5%). Seponering på grund af kliniske eller laboratoriemæssige bivirkninger var mindre hyppig blandt irbesartanbehandlede patienter (3,3%) end blandt placebobehandlede (4,5%). Forekomst af bivirkninger var ikke relateret til dosis (inden for det anbefalede dosisområde), køn, alder, race eller varighed af behandling.</w:t>
      </w:r>
    </w:p>
    <w:p w14:paraId="0868122F" w14:textId="77777777" w:rsidR="001B06FB" w:rsidRPr="00DF0AAF" w:rsidRDefault="001B06FB" w:rsidP="001B06FB">
      <w:pPr>
        <w:pStyle w:val="EMEABodyText"/>
        <w:keepNext/>
        <w:rPr>
          <w:lang w:val="da-DK"/>
        </w:rPr>
      </w:pPr>
    </w:p>
    <w:p w14:paraId="1B8E4555" w14:textId="77777777" w:rsidR="001B06FB" w:rsidRPr="00DF0AAF" w:rsidRDefault="001B06FB" w:rsidP="001B06FB">
      <w:pPr>
        <w:pStyle w:val="EMEABodyText"/>
        <w:rPr>
          <w:lang w:val="da-DK"/>
        </w:rPr>
      </w:pPr>
      <w:r w:rsidRPr="00DF0AAF">
        <w:rPr>
          <w:lang w:val="da-DK"/>
        </w:rPr>
        <w:t>Hos diabetiske, hypertensive patienter med mikroalbuminuri og normal nyrefunktion indberettedes ortostatisk svimmelhed og ortostatisk hypotension blandt 0,5% af patienterne (dvs ikke almindelig), men i større grad end med placebo.</w:t>
      </w:r>
    </w:p>
    <w:p w14:paraId="3C068075" w14:textId="77777777" w:rsidR="001B06FB" w:rsidRPr="00DF0AAF" w:rsidRDefault="001B06FB" w:rsidP="001B06FB">
      <w:pPr>
        <w:pStyle w:val="EMEABodyText"/>
        <w:keepNext/>
        <w:rPr>
          <w:lang w:val="da-DK"/>
        </w:rPr>
      </w:pPr>
    </w:p>
    <w:p w14:paraId="607AD348" w14:textId="77777777" w:rsidR="001B06FB" w:rsidRPr="00DF0AAF" w:rsidRDefault="001B06FB" w:rsidP="001B06FB">
      <w:pPr>
        <w:pStyle w:val="EMEABodyText"/>
        <w:keepNext/>
        <w:rPr>
          <w:lang w:val="da-DK"/>
        </w:rPr>
      </w:pPr>
      <w:r w:rsidRPr="00DF0AAF">
        <w:rPr>
          <w:lang w:val="da-DK"/>
        </w:rPr>
        <w:t>Følgende tabel viser bivirkninger indberettet i placebokontrollerede forsøg, hvor 1965 hypertensive patienter har modtaget irbesartan. Termer mærket med stjerne (*) henviser til bivirkninger, som yderligere er indberettet hos &gt;</w:t>
      </w:r>
      <w:r w:rsidR="00E63A76">
        <w:rPr>
          <w:lang w:val="da-DK"/>
        </w:rPr>
        <w:t xml:space="preserve"> </w:t>
      </w:r>
      <w:r w:rsidRPr="00DF0AAF">
        <w:rPr>
          <w:lang w:val="da-DK"/>
        </w:rPr>
        <w:t>2% af diabetiske, hypertensive patienter med kronisk nyreinsufficiens og udtalt proteinuri og i højere grad end med placebo.</w:t>
      </w:r>
    </w:p>
    <w:p w14:paraId="630855A2" w14:textId="77777777" w:rsidR="001B06FB" w:rsidRPr="00DF0AAF" w:rsidRDefault="001B06FB">
      <w:pPr>
        <w:pStyle w:val="EMEABodyText"/>
        <w:rPr>
          <w:lang w:val="da-DK"/>
        </w:rPr>
      </w:pPr>
    </w:p>
    <w:p w14:paraId="51CA17F2" w14:textId="77777777" w:rsidR="001B06FB" w:rsidRPr="00DF0AAF" w:rsidRDefault="001B06FB">
      <w:pPr>
        <w:pStyle w:val="EMEABodyText"/>
        <w:rPr>
          <w:lang w:val="da-DK"/>
        </w:rPr>
      </w:pPr>
      <w:r w:rsidRPr="00DF0AAF">
        <w:rPr>
          <w:lang w:val="da-DK"/>
        </w:rPr>
        <w:t xml:space="preserve">Hyppigheden af </w:t>
      </w:r>
      <w:r>
        <w:rPr>
          <w:lang w:val="da-DK"/>
        </w:rPr>
        <w:t>bivirkninger</w:t>
      </w:r>
      <w:r w:rsidRPr="00DF0AAF">
        <w:rPr>
          <w:lang w:val="da-DK"/>
        </w:rPr>
        <w:t xml:space="preserve"> anført nedenfor defineres i henhold til følgende konventioner:</w:t>
      </w:r>
    </w:p>
    <w:p w14:paraId="51056E90" w14:textId="77777777" w:rsidR="001B06FB" w:rsidRPr="00DF0AAF" w:rsidRDefault="001B06FB" w:rsidP="001B06FB">
      <w:pPr>
        <w:pStyle w:val="EMEABodyText"/>
        <w:rPr>
          <w:noProof/>
          <w:lang w:val="da-DK"/>
        </w:rPr>
      </w:pPr>
      <w:r w:rsidRPr="00DF0AAF">
        <w:rPr>
          <w:lang w:val="da-DK"/>
        </w:rPr>
        <w:t>Meget almindelig (≥ 1/10); almindelig (≥ 1/100</w:t>
      </w:r>
      <w:r>
        <w:rPr>
          <w:lang w:val="da-DK"/>
        </w:rPr>
        <w:t xml:space="preserve"> til </w:t>
      </w:r>
      <w:r w:rsidRPr="00DF0AAF">
        <w:rPr>
          <w:lang w:val="da-DK"/>
        </w:rPr>
        <w:t>&lt; 1/10); ikke almindelig (≥ 1/1.000</w:t>
      </w:r>
      <w:r>
        <w:rPr>
          <w:lang w:val="da-DK"/>
        </w:rPr>
        <w:t xml:space="preserve"> til</w:t>
      </w:r>
      <w:r w:rsidRPr="00DF0AAF">
        <w:rPr>
          <w:lang w:val="da-DK"/>
        </w:rPr>
        <w:t xml:space="preserve"> &lt; 1/100); sjælden (≥ 1/10.000</w:t>
      </w:r>
      <w:r>
        <w:rPr>
          <w:lang w:val="da-DK"/>
        </w:rPr>
        <w:t xml:space="preserve"> til</w:t>
      </w:r>
      <w:r w:rsidRPr="00DF0AAF">
        <w:rPr>
          <w:lang w:val="da-DK"/>
        </w:rPr>
        <w:t xml:space="preserve"> &lt; 1/1.000); meget sjælden (&lt; 1/10.000).</w:t>
      </w:r>
      <w:r>
        <w:rPr>
          <w:noProof/>
          <w:lang w:val="da-DK"/>
        </w:rPr>
        <w:t xml:space="preserve"> </w:t>
      </w:r>
      <w:r w:rsidRPr="00DF0AAF">
        <w:rPr>
          <w:noProof/>
          <w:lang w:val="da-DK"/>
        </w:rPr>
        <w:t xml:space="preserve">Inden for hver </w:t>
      </w:r>
      <w:r w:rsidRPr="00DF0AAF">
        <w:rPr>
          <w:iCs/>
          <w:szCs w:val="23"/>
          <w:lang w:val="da-DK"/>
        </w:rPr>
        <w:t>enkelt frekvensgruppe</w:t>
      </w:r>
      <w:r w:rsidRPr="00DF0AAF">
        <w:rPr>
          <w:noProof/>
          <w:lang w:val="da-DK"/>
        </w:rPr>
        <w:t xml:space="preserve"> </w:t>
      </w:r>
      <w:r>
        <w:rPr>
          <w:noProof/>
          <w:lang w:val="da-DK"/>
        </w:rPr>
        <w:t>er</w:t>
      </w:r>
      <w:r w:rsidRPr="00DF0AAF">
        <w:rPr>
          <w:noProof/>
          <w:lang w:val="da-DK"/>
        </w:rPr>
        <w:t xml:space="preserve"> bivirkningerne opstille</w:t>
      </w:r>
      <w:r>
        <w:rPr>
          <w:noProof/>
          <w:lang w:val="da-DK"/>
        </w:rPr>
        <w:t>t</w:t>
      </w:r>
      <w:r w:rsidRPr="00DF0AAF">
        <w:rPr>
          <w:noProof/>
          <w:lang w:val="da-DK"/>
        </w:rPr>
        <w:t xml:space="preserve"> efter, hvor alvorlige de er. De </w:t>
      </w:r>
      <w:r w:rsidRPr="00DF0AAF">
        <w:rPr>
          <w:iCs/>
          <w:szCs w:val="23"/>
          <w:lang w:val="da-DK"/>
        </w:rPr>
        <w:t>alvorligste bivirkninger</w:t>
      </w:r>
      <w:r w:rsidRPr="00DF0AAF">
        <w:rPr>
          <w:noProof/>
          <w:lang w:val="da-DK"/>
        </w:rPr>
        <w:t xml:space="preserve"> </w:t>
      </w:r>
      <w:r>
        <w:rPr>
          <w:noProof/>
          <w:lang w:val="da-DK"/>
        </w:rPr>
        <w:t>er</w:t>
      </w:r>
      <w:r w:rsidRPr="00DF0AAF">
        <w:rPr>
          <w:noProof/>
          <w:lang w:val="da-DK"/>
        </w:rPr>
        <w:t xml:space="preserve"> anfør</w:t>
      </w:r>
      <w:r>
        <w:rPr>
          <w:noProof/>
          <w:lang w:val="da-DK"/>
        </w:rPr>
        <w:t>t</w:t>
      </w:r>
      <w:r w:rsidRPr="00DF0AAF">
        <w:rPr>
          <w:noProof/>
          <w:lang w:val="da-DK"/>
        </w:rPr>
        <w:t xml:space="preserve"> først.</w:t>
      </w:r>
    </w:p>
    <w:p w14:paraId="586F675F" w14:textId="77777777" w:rsidR="001B06FB" w:rsidRDefault="001B06FB" w:rsidP="001B06FB">
      <w:pPr>
        <w:pStyle w:val="EMEABodyText"/>
        <w:keepNext/>
        <w:rPr>
          <w:lang w:val="da-DK"/>
        </w:rPr>
      </w:pPr>
    </w:p>
    <w:p w14:paraId="44DD9847" w14:textId="77777777" w:rsidR="001B06FB" w:rsidRPr="00A00642" w:rsidRDefault="001B06FB" w:rsidP="001B06FB">
      <w:pPr>
        <w:pStyle w:val="EMEABodyText"/>
        <w:keepNext/>
        <w:rPr>
          <w:lang w:val="da-DK"/>
        </w:rPr>
      </w:pPr>
      <w:r>
        <w:rPr>
          <w:lang w:val="da-DK"/>
        </w:rPr>
        <w:t>Bivirkninger, der er</w:t>
      </w:r>
      <w:r w:rsidRPr="00A00642">
        <w:rPr>
          <w:lang w:val="da-DK"/>
        </w:rPr>
        <w:t xml:space="preserve"> i</w:t>
      </w:r>
      <w:r>
        <w:rPr>
          <w:lang w:val="da-DK"/>
        </w:rPr>
        <w:t>ndberettet efter markedsføring, er også anført. D</w:t>
      </w:r>
      <w:r w:rsidRPr="00A00642">
        <w:rPr>
          <w:lang w:val="da-DK"/>
        </w:rPr>
        <w:t xml:space="preserve">isse </w:t>
      </w:r>
      <w:r>
        <w:rPr>
          <w:lang w:val="da-DK"/>
        </w:rPr>
        <w:t>bivirkninger stammer</w:t>
      </w:r>
      <w:r w:rsidRPr="00A00642">
        <w:rPr>
          <w:lang w:val="da-DK"/>
        </w:rPr>
        <w:t xml:space="preserve"> fra spontane rapporter</w:t>
      </w:r>
      <w:r>
        <w:rPr>
          <w:iCs/>
          <w:lang w:val="da-DK"/>
        </w:rPr>
        <w:t>.</w:t>
      </w:r>
    </w:p>
    <w:p w14:paraId="0427C3CC" w14:textId="77777777" w:rsidR="00187A12" w:rsidRDefault="00187A12" w:rsidP="00187A12">
      <w:pPr>
        <w:pStyle w:val="EMEABodyText"/>
        <w:rPr>
          <w:bCs/>
          <w:i/>
          <w:noProof/>
          <w:u w:val="single"/>
          <w:lang w:val="da-DK"/>
        </w:rPr>
      </w:pPr>
    </w:p>
    <w:p w14:paraId="048F2116" w14:textId="77777777" w:rsidR="00187A12" w:rsidRDefault="00187A12" w:rsidP="00187A12">
      <w:pPr>
        <w:pStyle w:val="EMEABodyText"/>
        <w:rPr>
          <w:bCs/>
          <w:noProof/>
          <w:u w:val="single"/>
          <w:lang w:val="da-DK"/>
        </w:rPr>
      </w:pPr>
      <w:r w:rsidRPr="00FC2E5F">
        <w:rPr>
          <w:bCs/>
          <w:noProof/>
          <w:u w:val="single"/>
          <w:lang w:val="da-DK"/>
        </w:rPr>
        <w:t>Blod og lymfesystem</w:t>
      </w:r>
    </w:p>
    <w:p w14:paraId="01F4F069" w14:textId="77777777" w:rsidR="00A07940" w:rsidRPr="00FC2E5F" w:rsidRDefault="00A07940" w:rsidP="00187A12">
      <w:pPr>
        <w:pStyle w:val="EMEABodyText"/>
        <w:rPr>
          <w:noProof/>
          <w:u w:val="single"/>
          <w:lang w:val="da-DK"/>
        </w:rPr>
      </w:pPr>
    </w:p>
    <w:p w14:paraId="2CB78E17" w14:textId="77777777" w:rsidR="00187A12" w:rsidRPr="00187A12" w:rsidRDefault="00187A12" w:rsidP="00187A12">
      <w:pPr>
        <w:pStyle w:val="EMEABodyText"/>
        <w:rPr>
          <w:noProof/>
          <w:lang w:val="da-DK"/>
        </w:rPr>
      </w:pPr>
      <w:r w:rsidRPr="00187A12">
        <w:rPr>
          <w:noProof/>
          <w:lang w:val="da-DK"/>
        </w:rPr>
        <w:t xml:space="preserve">Ikke kendt: </w:t>
      </w:r>
      <w:r w:rsidRPr="00187A12">
        <w:rPr>
          <w:noProof/>
          <w:lang w:val="da-DK"/>
        </w:rPr>
        <w:tab/>
      </w:r>
      <w:r w:rsidRPr="00187A12">
        <w:rPr>
          <w:noProof/>
          <w:lang w:val="da-DK"/>
        </w:rPr>
        <w:tab/>
      </w:r>
      <w:r w:rsidR="0067696A" w:rsidRPr="0067696A">
        <w:rPr>
          <w:noProof/>
          <w:lang w:val="da-DK"/>
        </w:rPr>
        <w:t>Anæmi, t</w:t>
      </w:r>
      <w:r w:rsidRPr="00187A12">
        <w:rPr>
          <w:noProof/>
          <w:lang w:val="da-DK"/>
        </w:rPr>
        <w:t>rombocytopeni</w:t>
      </w:r>
    </w:p>
    <w:p w14:paraId="18D2C6B3" w14:textId="77777777" w:rsidR="001B06FB" w:rsidRPr="00A00642" w:rsidRDefault="001B06FB" w:rsidP="001B06FB">
      <w:pPr>
        <w:pStyle w:val="EMEABodyText"/>
        <w:rPr>
          <w:noProof/>
          <w:lang w:val="da-DK"/>
        </w:rPr>
      </w:pPr>
    </w:p>
    <w:p w14:paraId="691D904D" w14:textId="77777777" w:rsidR="00A07940" w:rsidRDefault="001B06FB" w:rsidP="001B06FB">
      <w:pPr>
        <w:pStyle w:val="EMEABodyText"/>
        <w:keepNext/>
        <w:tabs>
          <w:tab w:val="left" w:pos="0"/>
        </w:tabs>
        <w:outlineLvl w:val="0"/>
        <w:rPr>
          <w:u w:val="single"/>
          <w:lang w:val="da-DK"/>
        </w:rPr>
      </w:pPr>
      <w:r w:rsidRPr="00FC2E5F">
        <w:rPr>
          <w:u w:val="single"/>
          <w:lang w:val="da-DK"/>
        </w:rPr>
        <w:t>Immunsystemet</w:t>
      </w:r>
    </w:p>
    <w:p w14:paraId="2E35BA8E" w14:textId="77777777" w:rsidR="001B06FB" w:rsidRPr="00FC2E5F" w:rsidRDefault="001B06FB" w:rsidP="001B06FB">
      <w:pPr>
        <w:pStyle w:val="EMEABodyText"/>
        <w:keepNext/>
        <w:tabs>
          <w:tab w:val="left" w:pos="0"/>
        </w:tabs>
        <w:outlineLvl w:val="0"/>
        <w:rPr>
          <w:u w:val="single"/>
          <w:lang w:val="da-DK"/>
        </w:rPr>
      </w:pPr>
    </w:p>
    <w:p w14:paraId="5E42B898" w14:textId="77777777" w:rsidR="001B06FB" w:rsidRPr="000554CF" w:rsidRDefault="001B06FB" w:rsidP="00C3234A">
      <w:pPr>
        <w:pStyle w:val="EMEABodyText"/>
        <w:tabs>
          <w:tab w:val="left" w:pos="1701"/>
        </w:tabs>
        <w:ind w:left="1701" w:hanging="1701"/>
        <w:rPr>
          <w:lang w:val="da-DK"/>
        </w:rPr>
      </w:pPr>
      <w:r>
        <w:rPr>
          <w:lang w:val="da-DK"/>
        </w:rPr>
        <w:t>Ikke kendt:</w:t>
      </w:r>
      <w:r>
        <w:rPr>
          <w:lang w:val="da-DK"/>
        </w:rPr>
        <w:tab/>
      </w:r>
      <w:r w:rsidRPr="000554CF">
        <w:rPr>
          <w:lang w:val="da-DK"/>
        </w:rPr>
        <w:t>Overfølsomhedsreaktioner, fx angioødem, udslæt, urticaria</w:t>
      </w:r>
      <w:r w:rsidR="00A07940">
        <w:rPr>
          <w:lang w:val="da-DK"/>
        </w:rPr>
        <w:t>, a</w:t>
      </w:r>
      <w:r w:rsidR="00A07940" w:rsidRPr="008351DC">
        <w:rPr>
          <w:lang w:val="da-DK"/>
        </w:rPr>
        <w:t>nafylaktisk reaktion/shock</w:t>
      </w:r>
    </w:p>
    <w:p w14:paraId="40B08559" w14:textId="77777777" w:rsidR="001B06FB" w:rsidRDefault="001B06FB" w:rsidP="001B06FB">
      <w:pPr>
        <w:pStyle w:val="EMEABodyText"/>
        <w:keepNext/>
        <w:outlineLvl w:val="0"/>
        <w:rPr>
          <w:i/>
          <w:u w:val="single"/>
          <w:lang w:val="da-DK"/>
        </w:rPr>
      </w:pPr>
    </w:p>
    <w:p w14:paraId="4EF870E9" w14:textId="77777777" w:rsidR="00A07940" w:rsidRDefault="001B06FB" w:rsidP="001B06FB">
      <w:pPr>
        <w:pStyle w:val="EMEABodyText"/>
        <w:keepNext/>
        <w:tabs>
          <w:tab w:val="left" w:pos="0"/>
        </w:tabs>
        <w:outlineLvl w:val="0"/>
        <w:rPr>
          <w:u w:val="single"/>
          <w:lang w:val="da-DK"/>
        </w:rPr>
      </w:pPr>
      <w:r w:rsidRPr="00FC2E5F">
        <w:rPr>
          <w:u w:val="single"/>
          <w:lang w:val="da-DK"/>
        </w:rPr>
        <w:t>Metabolisme og ernæring</w:t>
      </w:r>
    </w:p>
    <w:p w14:paraId="2C1082B9" w14:textId="77777777" w:rsidR="001B06FB" w:rsidRPr="00FC2E5F" w:rsidRDefault="001B06FB" w:rsidP="001B06FB">
      <w:pPr>
        <w:pStyle w:val="EMEABodyText"/>
        <w:keepNext/>
        <w:tabs>
          <w:tab w:val="left" w:pos="0"/>
        </w:tabs>
        <w:outlineLvl w:val="0"/>
        <w:rPr>
          <w:u w:val="single"/>
          <w:lang w:val="da-DK"/>
        </w:rPr>
      </w:pPr>
    </w:p>
    <w:p w14:paraId="1073B226" w14:textId="77777777" w:rsidR="001B06FB" w:rsidRPr="000554CF" w:rsidRDefault="001B06FB" w:rsidP="001B06FB">
      <w:pPr>
        <w:pStyle w:val="EMEABodyText"/>
        <w:tabs>
          <w:tab w:val="left" w:pos="0"/>
        </w:tabs>
        <w:rPr>
          <w:lang w:val="da-DK"/>
        </w:rPr>
      </w:pPr>
      <w:r>
        <w:rPr>
          <w:lang w:val="da-DK"/>
        </w:rPr>
        <w:t>Ikke kendt:</w:t>
      </w:r>
      <w:r>
        <w:rPr>
          <w:lang w:val="da-DK"/>
        </w:rPr>
        <w:tab/>
      </w:r>
      <w:r>
        <w:rPr>
          <w:lang w:val="da-DK"/>
        </w:rPr>
        <w:tab/>
      </w:r>
      <w:r w:rsidRPr="000554CF">
        <w:rPr>
          <w:lang w:val="da-DK"/>
        </w:rPr>
        <w:t>Hyperkal</w:t>
      </w:r>
      <w:r>
        <w:rPr>
          <w:lang w:val="da-DK"/>
        </w:rPr>
        <w:t>i</w:t>
      </w:r>
      <w:r w:rsidRPr="000554CF">
        <w:rPr>
          <w:lang w:val="da-DK"/>
        </w:rPr>
        <w:t>æmi</w:t>
      </w:r>
      <w:r w:rsidR="004755BD">
        <w:rPr>
          <w:lang w:val="da-DK"/>
        </w:rPr>
        <w:t>, hypoglykæmi</w:t>
      </w:r>
    </w:p>
    <w:p w14:paraId="41862576" w14:textId="77777777" w:rsidR="001B06FB" w:rsidRDefault="001B06FB" w:rsidP="001B06FB">
      <w:pPr>
        <w:pStyle w:val="EMEABodyText"/>
        <w:keepNext/>
        <w:outlineLvl w:val="0"/>
        <w:rPr>
          <w:i/>
          <w:u w:val="single"/>
          <w:lang w:val="da-DK"/>
        </w:rPr>
      </w:pPr>
    </w:p>
    <w:p w14:paraId="5257E88C" w14:textId="77777777" w:rsidR="00A07940" w:rsidRDefault="001B06FB" w:rsidP="001B06FB">
      <w:pPr>
        <w:pStyle w:val="EMEABodyText"/>
        <w:keepNext/>
        <w:outlineLvl w:val="0"/>
        <w:rPr>
          <w:u w:val="single"/>
          <w:lang w:val="da-DK"/>
        </w:rPr>
      </w:pPr>
      <w:r w:rsidRPr="00FC2E5F">
        <w:rPr>
          <w:u w:val="single"/>
          <w:lang w:val="da-DK"/>
        </w:rPr>
        <w:t>Nervesystemet</w:t>
      </w:r>
    </w:p>
    <w:p w14:paraId="1181240B" w14:textId="77777777" w:rsidR="001B06FB" w:rsidRPr="00FC2E5F" w:rsidRDefault="001B06FB" w:rsidP="001B06FB">
      <w:pPr>
        <w:pStyle w:val="EMEABodyText"/>
        <w:keepNext/>
        <w:outlineLvl w:val="0"/>
        <w:rPr>
          <w:u w:val="single"/>
          <w:lang w:val="da-DK"/>
        </w:rPr>
      </w:pPr>
    </w:p>
    <w:p w14:paraId="22508407" w14:textId="77777777" w:rsidR="001B06FB" w:rsidRPr="000554CF" w:rsidRDefault="001B06FB" w:rsidP="001B06FB">
      <w:pPr>
        <w:pStyle w:val="EMEABodyText"/>
        <w:outlineLvl w:val="0"/>
        <w:rPr>
          <w:lang w:val="da-DK"/>
        </w:rPr>
      </w:pPr>
      <w:r>
        <w:rPr>
          <w:lang w:val="da-DK"/>
        </w:rPr>
        <w:t>Almindelig</w:t>
      </w:r>
      <w:r w:rsidRPr="007A0DE7">
        <w:rPr>
          <w:lang w:val="da-DK"/>
        </w:rPr>
        <w:t>:</w:t>
      </w:r>
      <w:r>
        <w:rPr>
          <w:lang w:val="da-DK"/>
        </w:rPr>
        <w:tab/>
      </w:r>
      <w:r>
        <w:rPr>
          <w:lang w:val="da-DK"/>
        </w:rPr>
        <w:tab/>
      </w:r>
      <w:r w:rsidRPr="000554CF">
        <w:rPr>
          <w:lang w:val="da-DK"/>
        </w:rPr>
        <w:t>Svimmelhed, ortostatisk svimmelhed*</w:t>
      </w:r>
    </w:p>
    <w:p w14:paraId="05E5C5B5" w14:textId="77777777" w:rsidR="001B06FB" w:rsidRPr="00FC3A64" w:rsidRDefault="001B06FB" w:rsidP="001B06FB">
      <w:pPr>
        <w:pStyle w:val="EMEABodyText"/>
        <w:outlineLvl w:val="0"/>
        <w:rPr>
          <w:lang w:val="da-DK"/>
        </w:rPr>
      </w:pPr>
      <w:r>
        <w:rPr>
          <w:lang w:val="da-DK"/>
        </w:rPr>
        <w:t>Ikke kendt:</w:t>
      </w:r>
      <w:r>
        <w:rPr>
          <w:lang w:val="da-DK"/>
        </w:rPr>
        <w:tab/>
      </w:r>
      <w:r>
        <w:rPr>
          <w:lang w:val="da-DK"/>
        </w:rPr>
        <w:tab/>
        <w:t>Vertigo, h</w:t>
      </w:r>
      <w:r w:rsidRPr="00FC3A64">
        <w:rPr>
          <w:lang w:val="da-DK"/>
        </w:rPr>
        <w:t>ovedpine</w:t>
      </w:r>
    </w:p>
    <w:p w14:paraId="5ADE56F7" w14:textId="77777777" w:rsidR="001B06FB" w:rsidRPr="00A00642" w:rsidRDefault="001B06FB" w:rsidP="001B06FB">
      <w:pPr>
        <w:pStyle w:val="EMEABodyText"/>
        <w:keepNext/>
        <w:outlineLvl w:val="0"/>
        <w:rPr>
          <w:lang w:val="da-DK"/>
        </w:rPr>
      </w:pPr>
    </w:p>
    <w:p w14:paraId="1EBB3400" w14:textId="77777777" w:rsidR="00B80587" w:rsidRDefault="001B06FB" w:rsidP="001B06FB">
      <w:pPr>
        <w:pStyle w:val="EMEABodyText"/>
        <w:keepNext/>
        <w:tabs>
          <w:tab w:val="left" w:pos="0"/>
        </w:tabs>
        <w:outlineLvl w:val="0"/>
        <w:rPr>
          <w:u w:val="single"/>
          <w:lang w:val="da-DK"/>
        </w:rPr>
      </w:pPr>
      <w:r w:rsidRPr="00FC2E5F">
        <w:rPr>
          <w:u w:val="single"/>
          <w:lang w:val="da-DK"/>
        </w:rPr>
        <w:t>Øre og labyrint</w:t>
      </w:r>
    </w:p>
    <w:p w14:paraId="0EC6978E" w14:textId="77777777" w:rsidR="001B06FB" w:rsidRPr="00FC2E5F" w:rsidRDefault="001B06FB" w:rsidP="001B06FB">
      <w:pPr>
        <w:pStyle w:val="EMEABodyText"/>
        <w:keepNext/>
        <w:tabs>
          <w:tab w:val="left" w:pos="0"/>
        </w:tabs>
        <w:outlineLvl w:val="0"/>
        <w:rPr>
          <w:u w:val="single"/>
          <w:lang w:val="da-DK"/>
        </w:rPr>
      </w:pPr>
    </w:p>
    <w:p w14:paraId="73B0D4DC" w14:textId="77777777" w:rsidR="001B06FB" w:rsidRPr="00FC3A64" w:rsidRDefault="001B06FB" w:rsidP="001B06FB">
      <w:pPr>
        <w:pStyle w:val="EMEABodyText"/>
        <w:outlineLvl w:val="0"/>
        <w:rPr>
          <w:i/>
          <w:lang w:val="da-DK"/>
        </w:rPr>
      </w:pPr>
      <w:r>
        <w:rPr>
          <w:lang w:val="da-DK"/>
        </w:rPr>
        <w:t>Ikke kendt:</w:t>
      </w:r>
      <w:r>
        <w:rPr>
          <w:lang w:val="da-DK"/>
        </w:rPr>
        <w:tab/>
      </w:r>
      <w:r>
        <w:rPr>
          <w:lang w:val="da-DK"/>
        </w:rPr>
        <w:tab/>
      </w:r>
      <w:r w:rsidRPr="00FC3A64">
        <w:rPr>
          <w:lang w:val="da-DK"/>
        </w:rPr>
        <w:t>Tinnitus</w:t>
      </w:r>
      <w:r w:rsidRPr="00FC3A64">
        <w:rPr>
          <w:i/>
          <w:lang w:val="da-DK"/>
        </w:rPr>
        <w:t xml:space="preserve"> </w:t>
      </w:r>
    </w:p>
    <w:p w14:paraId="61E2F78D" w14:textId="77777777" w:rsidR="001B06FB" w:rsidRDefault="001B06FB" w:rsidP="001B06FB">
      <w:pPr>
        <w:pStyle w:val="EMEABodyText"/>
        <w:keepNext/>
        <w:outlineLvl w:val="0"/>
        <w:rPr>
          <w:i/>
          <w:u w:val="single"/>
          <w:lang w:val="da-DK"/>
        </w:rPr>
      </w:pPr>
    </w:p>
    <w:p w14:paraId="5B3FD156" w14:textId="77777777" w:rsidR="00B80587" w:rsidRDefault="001B06FB" w:rsidP="001B06FB">
      <w:pPr>
        <w:pStyle w:val="EMEABodyText"/>
        <w:keepNext/>
        <w:outlineLvl w:val="0"/>
        <w:rPr>
          <w:u w:val="single"/>
          <w:lang w:val="da-DK"/>
        </w:rPr>
      </w:pPr>
      <w:r w:rsidRPr="00FC2E5F">
        <w:rPr>
          <w:u w:val="single"/>
          <w:lang w:val="da-DK"/>
        </w:rPr>
        <w:t>Hjerte</w:t>
      </w:r>
    </w:p>
    <w:p w14:paraId="3A4EA669" w14:textId="77777777" w:rsidR="001B06FB" w:rsidRPr="00FC2E5F" w:rsidRDefault="001B06FB" w:rsidP="001B06FB">
      <w:pPr>
        <w:pStyle w:val="EMEABodyText"/>
        <w:keepNext/>
        <w:outlineLvl w:val="0"/>
        <w:rPr>
          <w:u w:val="single"/>
          <w:lang w:val="da-DK"/>
        </w:rPr>
      </w:pPr>
    </w:p>
    <w:p w14:paraId="7652DFA2" w14:textId="77777777" w:rsidR="001B06FB" w:rsidRPr="007A0DE7" w:rsidRDefault="001B06FB" w:rsidP="001B06FB">
      <w:pPr>
        <w:pStyle w:val="EMEABodyText"/>
        <w:outlineLvl w:val="0"/>
        <w:rPr>
          <w:lang w:val="da-DK"/>
        </w:rPr>
      </w:pPr>
      <w:r>
        <w:rPr>
          <w:lang w:val="da-DK"/>
        </w:rPr>
        <w:t>Ikke almindelig</w:t>
      </w:r>
      <w:r w:rsidRPr="007A0DE7">
        <w:rPr>
          <w:lang w:val="da-DK"/>
        </w:rPr>
        <w:t>:</w:t>
      </w:r>
      <w:r>
        <w:rPr>
          <w:lang w:val="da-DK"/>
        </w:rPr>
        <w:tab/>
      </w:r>
      <w:r w:rsidRPr="007A0DE7">
        <w:rPr>
          <w:lang w:val="da-DK"/>
        </w:rPr>
        <w:t>Takykardi</w:t>
      </w:r>
    </w:p>
    <w:p w14:paraId="645A53B8" w14:textId="77777777" w:rsidR="001B06FB" w:rsidRDefault="001B06FB" w:rsidP="001B06FB">
      <w:pPr>
        <w:pStyle w:val="EMEABodyText"/>
        <w:keepNext/>
        <w:outlineLvl w:val="0"/>
        <w:rPr>
          <w:i/>
          <w:u w:val="single"/>
          <w:lang w:val="da-DK"/>
        </w:rPr>
      </w:pPr>
    </w:p>
    <w:p w14:paraId="784A9C12" w14:textId="77777777" w:rsidR="00B80587" w:rsidRDefault="001B06FB" w:rsidP="001B06FB">
      <w:pPr>
        <w:pStyle w:val="EMEABodyText"/>
        <w:keepNext/>
        <w:outlineLvl w:val="0"/>
        <w:rPr>
          <w:u w:val="single"/>
          <w:lang w:val="da-DK"/>
        </w:rPr>
      </w:pPr>
      <w:r w:rsidRPr="00FC2E5F">
        <w:rPr>
          <w:u w:val="single"/>
          <w:lang w:val="da-DK"/>
        </w:rPr>
        <w:t>Vaskulære sygdomme</w:t>
      </w:r>
    </w:p>
    <w:p w14:paraId="615263C3" w14:textId="77777777" w:rsidR="001B06FB" w:rsidRPr="00FC2E5F" w:rsidRDefault="001B06FB" w:rsidP="001B06FB">
      <w:pPr>
        <w:pStyle w:val="EMEABodyText"/>
        <w:keepNext/>
        <w:outlineLvl w:val="0"/>
        <w:rPr>
          <w:u w:val="single"/>
          <w:lang w:val="da-DK"/>
        </w:rPr>
      </w:pPr>
    </w:p>
    <w:p w14:paraId="30CA082E" w14:textId="77777777" w:rsidR="001B06FB" w:rsidRPr="000554CF" w:rsidRDefault="001B06FB" w:rsidP="001B06FB">
      <w:pPr>
        <w:pStyle w:val="EMEABodyText"/>
        <w:keepNext/>
        <w:keepLines/>
        <w:ind w:left="1701" w:hanging="1701"/>
        <w:rPr>
          <w:lang w:val="da-DK"/>
        </w:rPr>
      </w:pPr>
      <w:r>
        <w:rPr>
          <w:lang w:val="da-DK"/>
        </w:rPr>
        <w:t>Almindelig:</w:t>
      </w:r>
      <w:r>
        <w:rPr>
          <w:lang w:val="da-DK"/>
        </w:rPr>
        <w:tab/>
        <w:t>O</w:t>
      </w:r>
      <w:r w:rsidRPr="000554CF">
        <w:rPr>
          <w:lang w:val="da-DK"/>
        </w:rPr>
        <w:t>rtostatisk hypotension*</w:t>
      </w:r>
    </w:p>
    <w:p w14:paraId="51A8AC78" w14:textId="77777777" w:rsidR="001B06FB" w:rsidRPr="000554CF" w:rsidRDefault="001B06FB" w:rsidP="001B06FB">
      <w:pPr>
        <w:pStyle w:val="EMEABodyText"/>
        <w:tabs>
          <w:tab w:val="left" w:pos="1680"/>
        </w:tabs>
        <w:rPr>
          <w:lang w:val="da-DK"/>
        </w:rPr>
      </w:pPr>
      <w:r>
        <w:rPr>
          <w:lang w:val="da-DK"/>
        </w:rPr>
        <w:t>Ikke almindelig:</w:t>
      </w:r>
      <w:r>
        <w:rPr>
          <w:lang w:val="da-DK"/>
        </w:rPr>
        <w:tab/>
      </w:r>
      <w:r>
        <w:rPr>
          <w:lang w:val="da-DK"/>
        </w:rPr>
        <w:tab/>
        <w:t>Rødme</w:t>
      </w:r>
    </w:p>
    <w:p w14:paraId="4EED56AD" w14:textId="77777777" w:rsidR="001B06FB" w:rsidRDefault="001B06FB" w:rsidP="001B06FB">
      <w:pPr>
        <w:pStyle w:val="EMEABodyText"/>
        <w:keepNext/>
        <w:outlineLvl w:val="0"/>
        <w:rPr>
          <w:i/>
          <w:u w:val="single"/>
          <w:lang w:val="da-DK"/>
        </w:rPr>
      </w:pPr>
    </w:p>
    <w:p w14:paraId="022317F3" w14:textId="77777777" w:rsidR="00B80587" w:rsidRDefault="001B06FB" w:rsidP="001B06FB">
      <w:pPr>
        <w:pStyle w:val="EMEABodyText"/>
        <w:keepNext/>
        <w:outlineLvl w:val="0"/>
        <w:rPr>
          <w:u w:val="single"/>
          <w:lang w:val="da-DK"/>
        </w:rPr>
      </w:pPr>
      <w:r w:rsidRPr="00FC2E5F">
        <w:rPr>
          <w:noProof/>
          <w:u w:val="single"/>
          <w:lang w:val="da-DK"/>
        </w:rPr>
        <w:t>Luftveje, thorax og mediastinum</w:t>
      </w:r>
    </w:p>
    <w:p w14:paraId="175A6460" w14:textId="77777777" w:rsidR="001B06FB" w:rsidRPr="00FC2E5F" w:rsidRDefault="001B06FB" w:rsidP="001B06FB">
      <w:pPr>
        <w:pStyle w:val="EMEABodyText"/>
        <w:keepNext/>
        <w:outlineLvl w:val="0"/>
        <w:rPr>
          <w:u w:val="single"/>
          <w:lang w:val="da-DK"/>
        </w:rPr>
      </w:pPr>
    </w:p>
    <w:p w14:paraId="01C978F8" w14:textId="77777777" w:rsidR="001B06FB" w:rsidRPr="000554CF" w:rsidRDefault="001B06FB" w:rsidP="001B06FB">
      <w:pPr>
        <w:pStyle w:val="EMEABodyText"/>
        <w:tabs>
          <w:tab w:val="left" w:pos="1680"/>
        </w:tabs>
        <w:outlineLvl w:val="0"/>
        <w:rPr>
          <w:lang w:val="da-DK"/>
        </w:rPr>
      </w:pPr>
      <w:r>
        <w:rPr>
          <w:lang w:val="da-DK"/>
        </w:rPr>
        <w:t xml:space="preserve">Ikke </w:t>
      </w:r>
      <w:r w:rsidRPr="000554CF">
        <w:rPr>
          <w:lang w:val="da-DK"/>
        </w:rPr>
        <w:t>almindelig:</w:t>
      </w:r>
      <w:r>
        <w:rPr>
          <w:lang w:val="da-DK"/>
        </w:rPr>
        <w:tab/>
        <w:t>H</w:t>
      </w:r>
      <w:r w:rsidRPr="000554CF">
        <w:rPr>
          <w:lang w:val="da-DK"/>
        </w:rPr>
        <w:t>oste</w:t>
      </w:r>
    </w:p>
    <w:p w14:paraId="29326E27" w14:textId="77777777" w:rsidR="001B06FB" w:rsidRDefault="001B06FB" w:rsidP="001B06FB">
      <w:pPr>
        <w:pStyle w:val="EMEABodyText"/>
        <w:keepNext/>
        <w:outlineLvl w:val="0"/>
        <w:rPr>
          <w:i/>
          <w:u w:val="single"/>
          <w:lang w:val="da-DK"/>
        </w:rPr>
      </w:pPr>
    </w:p>
    <w:p w14:paraId="0EB8A085" w14:textId="77777777" w:rsidR="00B80587" w:rsidRDefault="001B06FB" w:rsidP="001B06FB">
      <w:pPr>
        <w:pStyle w:val="EMEABodyText"/>
        <w:keepNext/>
        <w:outlineLvl w:val="0"/>
        <w:rPr>
          <w:u w:val="single"/>
          <w:lang w:val="da-DK"/>
        </w:rPr>
      </w:pPr>
      <w:r w:rsidRPr="00FC2E5F">
        <w:rPr>
          <w:u w:val="single"/>
          <w:lang w:val="da-DK"/>
        </w:rPr>
        <w:t>Mave-tarm-kanalen</w:t>
      </w:r>
    </w:p>
    <w:p w14:paraId="5BF2CA55" w14:textId="77777777" w:rsidR="001B06FB" w:rsidRPr="00FC2E5F" w:rsidRDefault="001B06FB" w:rsidP="001B06FB">
      <w:pPr>
        <w:pStyle w:val="EMEABodyText"/>
        <w:keepNext/>
        <w:outlineLvl w:val="0"/>
        <w:rPr>
          <w:u w:val="single"/>
          <w:lang w:val="da-DK"/>
        </w:rPr>
      </w:pPr>
    </w:p>
    <w:p w14:paraId="0C490BAE" w14:textId="77777777" w:rsidR="001B06FB" w:rsidRPr="000554CF" w:rsidRDefault="001B06FB" w:rsidP="001B06FB">
      <w:pPr>
        <w:pStyle w:val="EMEABodyText"/>
        <w:keepNext/>
        <w:outlineLvl w:val="0"/>
        <w:rPr>
          <w:lang w:val="da-DK"/>
        </w:rPr>
      </w:pPr>
      <w:r w:rsidRPr="000554CF">
        <w:rPr>
          <w:lang w:val="da-DK"/>
        </w:rPr>
        <w:t>Almindelig:</w:t>
      </w:r>
      <w:r>
        <w:rPr>
          <w:lang w:val="da-DK"/>
        </w:rPr>
        <w:tab/>
      </w:r>
      <w:r>
        <w:rPr>
          <w:lang w:val="da-DK"/>
        </w:rPr>
        <w:tab/>
        <w:t>Kvalme</w:t>
      </w:r>
      <w:r w:rsidRPr="000554CF">
        <w:rPr>
          <w:lang w:val="da-DK"/>
        </w:rPr>
        <w:t>/</w:t>
      </w:r>
      <w:r>
        <w:rPr>
          <w:lang w:val="da-DK"/>
        </w:rPr>
        <w:t>opkastning</w:t>
      </w:r>
    </w:p>
    <w:p w14:paraId="6951BBCB" w14:textId="77777777" w:rsidR="001B06FB" w:rsidRPr="000554CF" w:rsidRDefault="001B06FB" w:rsidP="001B06FB">
      <w:pPr>
        <w:pStyle w:val="EMEABodyText"/>
        <w:rPr>
          <w:lang w:val="da-DK"/>
        </w:rPr>
      </w:pPr>
      <w:r>
        <w:rPr>
          <w:lang w:val="da-DK"/>
        </w:rPr>
        <w:t>Ikke almindelig</w:t>
      </w:r>
      <w:r w:rsidRPr="000554CF">
        <w:rPr>
          <w:lang w:val="da-DK"/>
        </w:rPr>
        <w:t>:</w:t>
      </w:r>
      <w:r>
        <w:rPr>
          <w:lang w:val="da-DK"/>
        </w:rPr>
        <w:tab/>
        <w:t>D</w:t>
      </w:r>
      <w:r w:rsidRPr="000554CF">
        <w:rPr>
          <w:lang w:val="da-DK"/>
        </w:rPr>
        <w:t>iarr</w:t>
      </w:r>
      <w:r>
        <w:rPr>
          <w:lang w:val="da-DK"/>
        </w:rPr>
        <w:t>é,</w:t>
      </w:r>
      <w:r w:rsidRPr="000554CF">
        <w:rPr>
          <w:lang w:val="da-DK"/>
        </w:rPr>
        <w:t xml:space="preserve"> dyspepsi/</w:t>
      </w:r>
      <w:r>
        <w:rPr>
          <w:lang w:val="da-DK"/>
        </w:rPr>
        <w:t>halsbrand</w:t>
      </w:r>
    </w:p>
    <w:p w14:paraId="7F9E53AD" w14:textId="77777777" w:rsidR="001B06FB" w:rsidRPr="00FC3A64" w:rsidRDefault="001B06FB" w:rsidP="001B06FB">
      <w:pPr>
        <w:pStyle w:val="EMEABodyText"/>
        <w:outlineLvl w:val="0"/>
        <w:rPr>
          <w:lang w:val="da-DK"/>
        </w:rPr>
      </w:pPr>
      <w:r>
        <w:rPr>
          <w:lang w:val="da-DK"/>
        </w:rPr>
        <w:t>Ikke kendt:</w:t>
      </w:r>
      <w:r>
        <w:rPr>
          <w:lang w:val="da-DK"/>
        </w:rPr>
        <w:tab/>
      </w:r>
      <w:r>
        <w:rPr>
          <w:lang w:val="da-DK"/>
        </w:rPr>
        <w:tab/>
      </w:r>
      <w:r w:rsidRPr="00FC3A64">
        <w:rPr>
          <w:lang w:val="da-DK"/>
        </w:rPr>
        <w:t>Dysgeusia</w:t>
      </w:r>
    </w:p>
    <w:p w14:paraId="77FD1A7E" w14:textId="77777777" w:rsidR="001B06FB" w:rsidRDefault="001B06FB" w:rsidP="001B06FB">
      <w:pPr>
        <w:pStyle w:val="EMEABodyText"/>
        <w:keepNext/>
        <w:outlineLvl w:val="0"/>
        <w:rPr>
          <w:i/>
          <w:u w:val="single"/>
          <w:lang w:val="da-DK"/>
        </w:rPr>
      </w:pPr>
    </w:p>
    <w:p w14:paraId="43EE3D59" w14:textId="77777777" w:rsidR="00B80587" w:rsidRDefault="001B06FB" w:rsidP="001B06FB">
      <w:pPr>
        <w:pStyle w:val="EMEABodyText"/>
        <w:keepNext/>
        <w:tabs>
          <w:tab w:val="left" w:pos="0"/>
        </w:tabs>
        <w:outlineLvl w:val="0"/>
        <w:rPr>
          <w:u w:val="single"/>
          <w:lang w:val="da-DK"/>
        </w:rPr>
      </w:pPr>
      <w:r w:rsidRPr="00FC2E5F">
        <w:rPr>
          <w:u w:val="single"/>
          <w:lang w:val="da-DK"/>
        </w:rPr>
        <w:t>Lever og galdeveje</w:t>
      </w:r>
    </w:p>
    <w:p w14:paraId="25B456A0" w14:textId="77777777" w:rsidR="001B06FB" w:rsidRPr="00FC2E5F" w:rsidRDefault="001B06FB" w:rsidP="001B06FB">
      <w:pPr>
        <w:pStyle w:val="EMEABodyText"/>
        <w:keepNext/>
        <w:tabs>
          <w:tab w:val="left" w:pos="0"/>
        </w:tabs>
        <w:outlineLvl w:val="0"/>
        <w:rPr>
          <w:u w:val="single"/>
          <w:lang w:val="da-DK"/>
        </w:rPr>
      </w:pPr>
    </w:p>
    <w:p w14:paraId="126C030E" w14:textId="77777777" w:rsidR="001B06FB" w:rsidRDefault="001B06FB" w:rsidP="001B06FB">
      <w:pPr>
        <w:pStyle w:val="EMEABodyText"/>
        <w:rPr>
          <w:lang w:val="da-DK"/>
        </w:rPr>
      </w:pPr>
      <w:r>
        <w:rPr>
          <w:lang w:val="da-DK"/>
        </w:rPr>
        <w:t>Ikke almindelig:</w:t>
      </w:r>
      <w:r>
        <w:rPr>
          <w:lang w:val="da-DK"/>
        </w:rPr>
        <w:tab/>
        <w:t>Gulsot</w:t>
      </w:r>
    </w:p>
    <w:p w14:paraId="54BDFC23" w14:textId="77777777" w:rsidR="001B06FB" w:rsidRDefault="001B06FB" w:rsidP="001B06FB">
      <w:pPr>
        <w:pStyle w:val="EMEABodyText"/>
        <w:rPr>
          <w:noProof/>
          <w:lang w:val="da-DK"/>
        </w:rPr>
      </w:pPr>
      <w:r>
        <w:rPr>
          <w:lang w:val="da-DK"/>
        </w:rPr>
        <w:t>Ikke kendt:</w:t>
      </w:r>
      <w:r>
        <w:rPr>
          <w:lang w:val="da-DK"/>
        </w:rPr>
        <w:tab/>
      </w:r>
      <w:r>
        <w:rPr>
          <w:lang w:val="da-DK"/>
        </w:rPr>
        <w:tab/>
      </w:r>
      <w:r w:rsidRPr="00854E28">
        <w:rPr>
          <w:lang w:val="da-DK"/>
        </w:rPr>
        <w:t>Hepatitis, abnorm leverfunktion</w:t>
      </w:r>
    </w:p>
    <w:p w14:paraId="177EB291" w14:textId="77777777" w:rsidR="001B06FB" w:rsidRDefault="001B06FB" w:rsidP="001B06FB">
      <w:pPr>
        <w:pStyle w:val="EMEABodyText"/>
        <w:tabs>
          <w:tab w:val="left" w:pos="0"/>
          <w:tab w:val="left" w:pos="1440"/>
        </w:tabs>
        <w:rPr>
          <w:i/>
          <w:u w:val="single"/>
          <w:lang w:val="da-DK"/>
        </w:rPr>
      </w:pPr>
    </w:p>
    <w:p w14:paraId="72953512" w14:textId="77777777" w:rsidR="00B80587" w:rsidRDefault="001B06FB" w:rsidP="001B06FB">
      <w:pPr>
        <w:pStyle w:val="EMEABodyText"/>
        <w:tabs>
          <w:tab w:val="left" w:pos="0"/>
          <w:tab w:val="left" w:pos="1440"/>
        </w:tabs>
        <w:rPr>
          <w:u w:val="single"/>
          <w:lang w:val="da-DK"/>
        </w:rPr>
      </w:pPr>
      <w:r w:rsidRPr="00FC2E5F">
        <w:rPr>
          <w:u w:val="single"/>
          <w:lang w:val="da-DK"/>
        </w:rPr>
        <w:t>Hud og subkutane væv</w:t>
      </w:r>
    </w:p>
    <w:p w14:paraId="6121EFEB" w14:textId="77777777" w:rsidR="001B06FB" w:rsidRPr="00B80587" w:rsidRDefault="001B06FB" w:rsidP="001B06FB">
      <w:pPr>
        <w:pStyle w:val="EMEABodyText"/>
        <w:tabs>
          <w:tab w:val="left" w:pos="0"/>
          <w:tab w:val="left" w:pos="1440"/>
        </w:tabs>
        <w:rPr>
          <w:u w:val="single"/>
          <w:lang w:val="da-DK"/>
        </w:rPr>
      </w:pPr>
    </w:p>
    <w:p w14:paraId="6DFDF84A" w14:textId="77777777" w:rsidR="001B06FB" w:rsidRPr="000554CF" w:rsidRDefault="001B06FB" w:rsidP="001B06FB">
      <w:pPr>
        <w:pStyle w:val="EMEABodyText"/>
        <w:rPr>
          <w:lang w:val="da-DK"/>
        </w:rPr>
      </w:pPr>
      <w:r>
        <w:rPr>
          <w:lang w:val="da-DK"/>
        </w:rPr>
        <w:t>Ikke kendt:</w:t>
      </w:r>
      <w:r>
        <w:rPr>
          <w:lang w:val="da-DK"/>
        </w:rPr>
        <w:tab/>
      </w:r>
      <w:r>
        <w:rPr>
          <w:lang w:val="da-DK"/>
        </w:rPr>
        <w:tab/>
      </w:r>
      <w:r w:rsidRPr="000554CF">
        <w:rPr>
          <w:lang w:val="da-DK"/>
        </w:rPr>
        <w:t>L</w:t>
      </w:r>
      <w:r>
        <w:rPr>
          <w:lang w:val="da-DK"/>
        </w:rPr>
        <w:t>eukocytok</w:t>
      </w:r>
      <w:r w:rsidRPr="000554CF">
        <w:rPr>
          <w:lang w:val="da-DK"/>
        </w:rPr>
        <w:t>lasti</w:t>
      </w:r>
      <w:r>
        <w:rPr>
          <w:lang w:val="da-DK"/>
        </w:rPr>
        <w:t>sk vask</w:t>
      </w:r>
      <w:r w:rsidRPr="000554CF">
        <w:rPr>
          <w:lang w:val="da-DK"/>
        </w:rPr>
        <w:t>ulitis</w:t>
      </w:r>
    </w:p>
    <w:p w14:paraId="432B1AA1" w14:textId="77777777" w:rsidR="001B06FB" w:rsidRDefault="001B06FB" w:rsidP="001B06FB">
      <w:pPr>
        <w:pStyle w:val="EMEABodyText"/>
        <w:keepNext/>
        <w:outlineLvl w:val="0"/>
        <w:rPr>
          <w:i/>
          <w:noProof/>
          <w:u w:val="single"/>
          <w:lang w:val="da-DK"/>
        </w:rPr>
      </w:pPr>
    </w:p>
    <w:p w14:paraId="67A9741E" w14:textId="77777777" w:rsidR="00B80587" w:rsidRDefault="001B06FB" w:rsidP="001B06FB">
      <w:pPr>
        <w:pStyle w:val="EMEABodyText"/>
        <w:keepNext/>
        <w:outlineLvl w:val="0"/>
        <w:rPr>
          <w:u w:val="single"/>
          <w:lang w:val="da-DK"/>
        </w:rPr>
      </w:pPr>
      <w:r w:rsidRPr="00FC2E5F">
        <w:rPr>
          <w:noProof/>
          <w:u w:val="single"/>
          <w:lang w:val="da-DK"/>
        </w:rPr>
        <w:t>Knogler, led, muskler og bindevæv</w:t>
      </w:r>
      <w:r w:rsidRPr="00FC2E5F">
        <w:rPr>
          <w:u w:val="single"/>
          <w:lang w:val="da-DK"/>
        </w:rPr>
        <w:t xml:space="preserve"> </w:t>
      </w:r>
    </w:p>
    <w:p w14:paraId="6AD896BC" w14:textId="77777777" w:rsidR="001B06FB" w:rsidRPr="00FC2E5F" w:rsidRDefault="001B06FB" w:rsidP="001B06FB">
      <w:pPr>
        <w:pStyle w:val="EMEABodyText"/>
        <w:keepNext/>
        <w:outlineLvl w:val="0"/>
        <w:rPr>
          <w:u w:val="single"/>
          <w:lang w:val="da-DK"/>
        </w:rPr>
      </w:pPr>
    </w:p>
    <w:p w14:paraId="121BA376" w14:textId="77777777" w:rsidR="001B06FB" w:rsidRDefault="001B06FB" w:rsidP="001B06FB">
      <w:pPr>
        <w:pStyle w:val="EMEABodyText"/>
        <w:outlineLvl w:val="0"/>
        <w:rPr>
          <w:lang w:val="da-DK"/>
        </w:rPr>
      </w:pPr>
      <w:r>
        <w:rPr>
          <w:lang w:val="da-DK"/>
        </w:rPr>
        <w:t>Almindelig:</w:t>
      </w:r>
      <w:r>
        <w:rPr>
          <w:lang w:val="da-DK"/>
        </w:rPr>
        <w:tab/>
      </w:r>
      <w:r>
        <w:rPr>
          <w:lang w:val="da-DK"/>
        </w:rPr>
        <w:tab/>
        <w:t>Muskuloskeletale s</w:t>
      </w:r>
      <w:r w:rsidRPr="000554CF">
        <w:rPr>
          <w:lang w:val="da-DK"/>
        </w:rPr>
        <w:t>merter*</w:t>
      </w:r>
    </w:p>
    <w:p w14:paraId="495A8E67" w14:textId="77777777" w:rsidR="001B06FB" w:rsidRPr="000554CF" w:rsidRDefault="001B06FB" w:rsidP="001B06FB">
      <w:pPr>
        <w:pStyle w:val="EMEABodyText"/>
        <w:ind w:firstLine="6"/>
        <w:outlineLvl w:val="0"/>
        <w:rPr>
          <w:lang w:val="da-DK"/>
        </w:rPr>
      </w:pPr>
      <w:r>
        <w:rPr>
          <w:lang w:val="da-DK"/>
        </w:rPr>
        <w:t xml:space="preserve">Ikke kendt: </w:t>
      </w:r>
      <w:r>
        <w:rPr>
          <w:lang w:val="da-DK"/>
        </w:rPr>
        <w:tab/>
      </w:r>
      <w:r w:rsidRPr="000554CF">
        <w:rPr>
          <w:lang w:val="da-DK"/>
        </w:rPr>
        <w:t>Artralgi, myalgi (i nogle tilfælde forbundet med øgede niveauer af plasma</w:t>
      </w:r>
      <w:r>
        <w:rPr>
          <w:lang w:val="da-DK"/>
        </w:rPr>
        <w:t>-k</w:t>
      </w:r>
      <w:r w:rsidRPr="000554CF">
        <w:rPr>
          <w:lang w:val="da-DK"/>
        </w:rPr>
        <w:t>reatinkinase), mus</w:t>
      </w:r>
      <w:r>
        <w:rPr>
          <w:lang w:val="da-DK"/>
        </w:rPr>
        <w:t>kelkramper</w:t>
      </w:r>
    </w:p>
    <w:p w14:paraId="3215E986" w14:textId="77777777" w:rsidR="001B06FB" w:rsidRPr="000554CF" w:rsidRDefault="001B06FB" w:rsidP="001B06FB">
      <w:pPr>
        <w:pStyle w:val="EMEABodyText"/>
        <w:tabs>
          <w:tab w:val="left" w:pos="1680"/>
        </w:tabs>
        <w:outlineLvl w:val="0"/>
        <w:rPr>
          <w:lang w:val="da-DK"/>
        </w:rPr>
      </w:pPr>
    </w:p>
    <w:p w14:paraId="0DAC86EF" w14:textId="77777777" w:rsidR="00B80587" w:rsidRDefault="001B06FB" w:rsidP="001B06FB">
      <w:pPr>
        <w:pStyle w:val="EMEABodyText"/>
        <w:keepNext/>
        <w:tabs>
          <w:tab w:val="left" w:pos="0"/>
        </w:tabs>
        <w:outlineLvl w:val="0"/>
        <w:rPr>
          <w:u w:val="single"/>
          <w:lang w:val="da-DK"/>
        </w:rPr>
      </w:pPr>
      <w:r w:rsidRPr="00FC2E5F">
        <w:rPr>
          <w:u w:val="single"/>
          <w:lang w:val="da-DK"/>
        </w:rPr>
        <w:t>Nyrer og urinveje</w:t>
      </w:r>
    </w:p>
    <w:p w14:paraId="2EC13CB7" w14:textId="77777777" w:rsidR="001B06FB" w:rsidRPr="00FC2E5F" w:rsidRDefault="001B06FB" w:rsidP="001B06FB">
      <w:pPr>
        <w:pStyle w:val="EMEABodyText"/>
        <w:keepNext/>
        <w:tabs>
          <w:tab w:val="left" w:pos="0"/>
        </w:tabs>
        <w:outlineLvl w:val="0"/>
        <w:rPr>
          <w:u w:val="single"/>
          <w:lang w:val="da-DK"/>
        </w:rPr>
      </w:pPr>
    </w:p>
    <w:p w14:paraId="464313AB" w14:textId="77777777" w:rsidR="001B06FB" w:rsidRPr="000554CF" w:rsidRDefault="001B06FB" w:rsidP="001B06FB">
      <w:pPr>
        <w:pStyle w:val="EMEABodyText"/>
        <w:rPr>
          <w:lang w:val="da-DK"/>
        </w:rPr>
      </w:pPr>
      <w:r>
        <w:rPr>
          <w:lang w:val="da-DK"/>
        </w:rPr>
        <w:t>Ikke kendt:</w:t>
      </w:r>
      <w:r>
        <w:rPr>
          <w:lang w:val="da-DK"/>
        </w:rPr>
        <w:tab/>
      </w:r>
      <w:r>
        <w:rPr>
          <w:lang w:val="da-DK"/>
        </w:rPr>
        <w:tab/>
      </w:r>
      <w:r w:rsidRPr="000554CF">
        <w:rPr>
          <w:lang w:val="da-DK"/>
        </w:rPr>
        <w:t>Nedsat nyrefunktion, inklusive tilfælde af nyresvigt hos risikopatienter (se pkt. 4.4)</w:t>
      </w:r>
    </w:p>
    <w:p w14:paraId="16566323" w14:textId="77777777" w:rsidR="001B06FB" w:rsidRDefault="001B06FB" w:rsidP="001B06FB">
      <w:pPr>
        <w:pStyle w:val="EMEABodyText"/>
        <w:keepNext/>
        <w:outlineLvl w:val="0"/>
        <w:rPr>
          <w:i/>
          <w:noProof/>
          <w:u w:val="single"/>
          <w:lang w:val="da-DK"/>
        </w:rPr>
      </w:pPr>
    </w:p>
    <w:p w14:paraId="0B25EB4B" w14:textId="77777777" w:rsidR="00B80587" w:rsidRDefault="001B06FB" w:rsidP="001B06FB">
      <w:pPr>
        <w:pStyle w:val="EMEABodyText"/>
        <w:keepNext/>
        <w:outlineLvl w:val="0"/>
        <w:rPr>
          <w:u w:val="single"/>
          <w:lang w:val="da-DK"/>
        </w:rPr>
      </w:pPr>
      <w:r w:rsidRPr="00FC2E5F">
        <w:rPr>
          <w:noProof/>
          <w:u w:val="single"/>
          <w:lang w:val="da-DK"/>
        </w:rPr>
        <w:t>Det reproduktive system og mammae</w:t>
      </w:r>
    </w:p>
    <w:p w14:paraId="48C04ADA" w14:textId="77777777" w:rsidR="001B06FB" w:rsidRPr="00FC2E5F" w:rsidRDefault="001B06FB" w:rsidP="001B06FB">
      <w:pPr>
        <w:pStyle w:val="EMEABodyText"/>
        <w:keepNext/>
        <w:outlineLvl w:val="0"/>
        <w:rPr>
          <w:u w:val="single"/>
          <w:lang w:val="da-DK"/>
        </w:rPr>
      </w:pPr>
    </w:p>
    <w:p w14:paraId="1404664A" w14:textId="77777777" w:rsidR="001B06FB" w:rsidRPr="000554CF" w:rsidRDefault="001B06FB" w:rsidP="001B06FB">
      <w:pPr>
        <w:pStyle w:val="EMEABodyText"/>
        <w:jc w:val="both"/>
        <w:outlineLvl w:val="0"/>
        <w:rPr>
          <w:lang w:val="da-DK"/>
        </w:rPr>
      </w:pPr>
      <w:r>
        <w:rPr>
          <w:lang w:val="da-DK"/>
        </w:rPr>
        <w:t>Ikke almindelig:</w:t>
      </w:r>
      <w:r>
        <w:rPr>
          <w:lang w:val="da-DK"/>
        </w:rPr>
        <w:tab/>
        <w:t>S</w:t>
      </w:r>
      <w:r w:rsidRPr="000554CF">
        <w:rPr>
          <w:lang w:val="da-DK"/>
        </w:rPr>
        <w:t>eksuel dysfunktion</w:t>
      </w:r>
    </w:p>
    <w:p w14:paraId="07D4D73D" w14:textId="77777777" w:rsidR="001B06FB" w:rsidRDefault="001B06FB" w:rsidP="001B06FB">
      <w:pPr>
        <w:pStyle w:val="EMEABodyText"/>
        <w:keepNext/>
        <w:outlineLvl w:val="0"/>
        <w:rPr>
          <w:i/>
          <w:noProof/>
          <w:u w:val="single"/>
          <w:lang w:val="da-DK"/>
        </w:rPr>
      </w:pPr>
    </w:p>
    <w:p w14:paraId="0B51F50A" w14:textId="77777777" w:rsidR="00B80587" w:rsidRDefault="001B06FB" w:rsidP="001B06FB">
      <w:pPr>
        <w:pStyle w:val="EMEABodyText"/>
        <w:keepNext/>
        <w:outlineLvl w:val="0"/>
        <w:rPr>
          <w:u w:val="single"/>
          <w:lang w:val="da-DK"/>
        </w:rPr>
      </w:pPr>
      <w:r w:rsidRPr="00FC2E5F">
        <w:rPr>
          <w:noProof/>
          <w:u w:val="single"/>
          <w:lang w:val="da-DK"/>
        </w:rPr>
        <w:t>Almene symptomer og reaktioner på administrationsstedet</w:t>
      </w:r>
    </w:p>
    <w:p w14:paraId="623224BF" w14:textId="77777777" w:rsidR="001B06FB" w:rsidRPr="00FC2E5F" w:rsidRDefault="001B06FB" w:rsidP="001B06FB">
      <w:pPr>
        <w:pStyle w:val="EMEABodyText"/>
        <w:keepNext/>
        <w:outlineLvl w:val="0"/>
        <w:rPr>
          <w:u w:val="single"/>
          <w:lang w:val="da-DK"/>
        </w:rPr>
      </w:pPr>
    </w:p>
    <w:p w14:paraId="38B8A25B" w14:textId="77777777" w:rsidR="001B06FB" w:rsidRPr="000554CF" w:rsidRDefault="001B06FB" w:rsidP="001B06FB">
      <w:pPr>
        <w:pStyle w:val="EMEABodyText"/>
        <w:keepNext/>
        <w:outlineLvl w:val="0"/>
        <w:rPr>
          <w:lang w:val="da-DK"/>
        </w:rPr>
      </w:pPr>
      <w:r>
        <w:rPr>
          <w:lang w:val="da-DK"/>
        </w:rPr>
        <w:t>Almindelig:</w:t>
      </w:r>
      <w:r>
        <w:rPr>
          <w:lang w:val="da-DK"/>
        </w:rPr>
        <w:tab/>
      </w:r>
      <w:r>
        <w:rPr>
          <w:lang w:val="da-DK"/>
        </w:rPr>
        <w:tab/>
        <w:t>V</w:t>
      </w:r>
      <w:r w:rsidRPr="000554CF">
        <w:rPr>
          <w:lang w:val="da-DK"/>
        </w:rPr>
        <w:t>oldsom træthed</w:t>
      </w:r>
    </w:p>
    <w:p w14:paraId="1E395746" w14:textId="77777777" w:rsidR="001B06FB" w:rsidRPr="000554CF" w:rsidRDefault="001B06FB" w:rsidP="001B06FB">
      <w:pPr>
        <w:pStyle w:val="EMEABodyText"/>
        <w:rPr>
          <w:lang w:val="da-DK"/>
        </w:rPr>
      </w:pPr>
      <w:r>
        <w:rPr>
          <w:lang w:val="da-DK"/>
        </w:rPr>
        <w:t xml:space="preserve">Ikke </w:t>
      </w:r>
      <w:r w:rsidRPr="000554CF">
        <w:rPr>
          <w:lang w:val="da-DK"/>
        </w:rPr>
        <w:t>al</w:t>
      </w:r>
      <w:r>
        <w:rPr>
          <w:lang w:val="da-DK"/>
        </w:rPr>
        <w:t>mindelig:</w:t>
      </w:r>
      <w:r>
        <w:rPr>
          <w:lang w:val="da-DK"/>
        </w:rPr>
        <w:tab/>
        <w:t>B</w:t>
      </w:r>
      <w:r w:rsidRPr="000554CF">
        <w:rPr>
          <w:lang w:val="da-DK"/>
        </w:rPr>
        <w:t>rystsmerter</w:t>
      </w:r>
    </w:p>
    <w:p w14:paraId="18D5E695" w14:textId="77777777" w:rsidR="001B06FB" w:rsidRPr="00DF0AAF" w:rsidRDefault="001B06FB">
      <w:pPr>
        <w:pStyle w:val="EMEABodyText"/>
        <w:rPr>
          <w:lang w:val="da-DK"/>
        </w:rPr>
      </w:pPr>
    </w:p>
    <w:p w14:paraId="60FBA6E9" w14:textId="77777777" w:rsidR="00B80587" w:rsidRDefault="001B06FB" w:rsidP="001B06FB">
      <w:pPr>
        <w:pStyle w:val="EMEABodyText"/>
        <w:keepNext/>
        <w:outlineLvl w:val="0"/>
        <w:rPr>
          <w:u w:val="single"/>
          <w:lang w:val="da-DK"/>
        </w:rPr>
      </w:pPr>
      <w:r w:rsidRPr="00FC2E5F">
        <w:rPr>
          <w:u w:val="single"/>
          <w:lang w:val="da-DK"/>
        </w:rPr>
        <w:t>Undersøgelser</w:t>
      </w:r>
    </w:p>
    <w:p w14:paraId="313F2F1B" w14:textId="77777777" w:rsidR="001B06FB" w:rsidRPr="00FC2E5F" w:rsidRDefault="001B06FB" w:rsidP="001B06FB">
      <w:pPr>
        <w:pStyle w:val="EMEABodyText"/>
        <w:keepNext/>
        <w:outlineLvl w:val="0"/>
        <w:rPr>
          <w:u w:val="single"/>
          <w:lang w:val="da-DK"/>
        </w:rPr>
      </w:pPr>
    </w:p>
    <w:p w14:paraId="5FFEFF51" w14:textId="77777777" w:rsidR="001B06FB" w:rsidRPr="00DF0AAF" w:rsidRDefault="001B06FB" w:rsidP="001B06FB">
      <w:pPr>
        <w:pStyle w:val="EMEABodyText"/>
        <w:tabs>
          <w:tab w:val="left" w:pos="720"/>
          <w:tab w:val="left" w:pos="1701"/>
        </w:tabs>
        <w:ind w:left="1701" w:hanging="1701"/>
        <w:rPr>
          <w:lang w:val="da-DK"/>
        </w:rPr>
      </w:pPr>
      <w:r w:rsidRPr="00DF0AAF">
        <w:rPr>
          <w:lang w:val="da-DK"/>
        </w:rPr>
        <w:t>Meget almindelig:</w:t>
      </w:r>
      <w:r w:rsidRPr="00DF0AAF">
        <w:rPr>
          <w:lang w:val="da-DK"/>
        </w:rPr>
        <w:tab/>
      </w:r>
      <w:r>
        <w:rPr>
          <w:lang w:val="da-DK"/>
        </w:rPr>
        <w:t>Hyperkaliæmi</w:t>
      </w:r>
      <w:r w:rsidRPr="00DF0AAF">
        <w:rPr>
          <w:lang w:val="da-DK"/>
        </w:rPr>
        <w:t xml:space="preserve">* forekommer hyppigere blandt diabetiske patienter behandlet med irbesartan end med placebo. Hos diabetiske, hypertensive patienter med mikroalbuminuri og normal nyrefunktion sås </w:t>
      </w:r>
      <w:r>
        <w:rPr>
          <w:lang w:val="da-DK"/>
        </w:rPr>
        <w:t>hyperkaliæmi</w:t>
      </w:r>
      <w:r w:rsidRPr="00DF0AAF">
        <w:rPr>
          <w:lang w:val="da-DK"/>
        </w:rPr>
        <w:t xml:space="preserve"> (≥</w:t>
      </w:r>
      <w:r w:rsidR="00E63A76">
        <w:rPr>
          <w:lang w:val="da-DK"/>
        </w:rPr>
        <w:t xml:space="preserve"> </w:t>
      </w:r>
      <w:r w:rsidRPr="00DF0AAF">
        <w:rPr>
          <w:lang w:val="da-DK"/>
        </w:rPr>
        <w:t xml:space="preserve">5,5 mEq/l) hos 29,4% af patienterne i irbesartan 300 mg-gruppen og 22% af patienterne i placebogruppen. Blandt diabetiske, hypertensive patienter med kronisk nyreinsufficiens og udtalt proteinuri sås </w:t>
      </w:r>
      <w:r>
        <w:rPr>
          <w:lang w:val="da-DK"/>
        </w:rPr>
        <w:t>hyperkaliæmi</w:t>
      </w:r>
      <w:r w:rsidRPr="00DF0AAF">
        <w:rPr>
          <w:lang w:val="da-DK"/>
        </w:rPr>
        <w:t xml:space="preserve"> (≥</w:t>
      </w:r>
      <w:r w:rsidR="00E63A76">
        <w:rPr>
          <w:lang w:val="da-DK"/>
        </w:rPr>
        <w:t xml:space="preserve"> </w:t>
      </w:r>
      <w:r w:rsidRPr="00DF0AAF">
        <w:rPr>
          <w:lang w:val="da-DK"/>
        </w:rPr>
        <w:t>5,5 mEq/l) hos 46,3% af patienterne i irbesartangruppen og 26,3% af patienterne i placebogruppen.</w:t>
      </w:r>
    </w:p>
    <w:p w14:paraId="54959E77" w14:textId="77777777" w:rsidR="001B06FB" w:rsidRPr="00DF0AAF" w:rsidRDefault="001B06FB" w:rsidP="001B06FB">
      <w:pPr>
        <w:pStyle w:val="EMEABodyText"/>
        <w:tabs>
          <w:tab w:val="left" w:pos="720"/>
          <w:tab w:val="left" w:pos="1701"/>
        </w:tabs>
        <w:ind w:left="1701" w:hanging="1701"/>
        <w:rPr>
          <w:lang w:val="da-DK"/>
        </w:rPr>
      </w:pPr>
      <w:r w:rsidRPr="00DF0AAF">
        <w:rPr>
          <w:lang w:val="da-DK"/>
        </w:rPr>
        <w:t>Almindelig:</w:t>
      </w:r>
      <w:r w:rsidRPr="00DF0AAF">
        <w:rPr>
          <w:lang w:val="da-DK"/>
        </w:rPr>
        <w:tab/>
        <w:t>Betydelige stigninger i plasma-creatinkinase rapporteredes hyppigt (1,7%) blandt irbesartanbehandlede patienter. Ingen af disse stigninger var forbundet med identificérbare kliniske muskelskeletale hændelser.</w:t>
      </w:r>
    </w:p>
    <w:p w14:paraId="0AED257B" w14:textId="77777777" w:rsidR="001B06FB" w:rsidRPr="00DF0AAF" w:rsidRDefault="001B06FB" w:rsidP="001B06FB">
      <w:pPr>
        <w:pStyle w:val="EMEABodyText"/>
        <w:keepNext/>
        <w:ind w:left="1680"/>
        <w:outlineLvl w:val="0"/>
        <w:rPr>
          <w:lang w:val="da-DK"/>
        </w:rPr>
      </w:pPr>
      <w:r w:rsidRPr="00DF0AAF">
        <w:rPr>
          <w:lang w:val="da-DK"/>
        </w:rPr>
        <w:t>Der er set fald i hæmoglobin, som ikke var klinisk signifikant, hos 1,7% (dvs almindelig) af de hypertensive patienter med fremskreden diabetisk nyresygdom behandlet med irbesartan.</w:t>
      </w:r>
    </w:p>
    <w:p w14:paraId="46C3A8E3" w14:textId="77777777" w:rsidR="001B06FB" w:rsidRPr="00DF0AAF" w:rsidRDefault="001B06FB" w:rsidP="001B06FB">
      <w:pPr>
        <w:pStyle w:val="EMEABodyText"/>
        <w:outlineLvl w:val="0"/>
        <w:rPr>
          <w:lang w:val="da-DK"/>
        </w:rPr>
      </w:pPr>
    </w:p>
    <w:p w14:paraId="5B32F80F" w14:textId="77777777" w:rsidR="00B80587" w:rsidRDefault="001B06FB" w:rsidP="001B06FB">
      <w:pPr>
        <w:pStyle w:val="EMEABodyText"/>
        <w:rPr>
          <w:bCs/>
          <w:u w:val="single"/>
          <w:lang w:val="da-DK"/>
        </w:rPr>
      </w:pPr>
      <w:r w:rsidRPr="00D9207A">
        <w:rPr>
          <w:bCs/>
          <w:u w:val="single"/>
          <w:lang w:val="da-DK"/>
        </w:rPr>
        <w:t>Pædatrisk population</w:t>
      </w:r>
    </w:p>
    <w:p w14:paraId="4D63515B" w14:textId="77777777" w:rsidR="001B06FB" w:rsidRPr="00D9207A" w:rsidRDefault="001B06FB" w:rsidP="001B06FB">
      <w:pPr>
        <w:pStyle w:val="EMEABodyText"/>
        <w:rPr>
          <w:bCs/>
          <w:u w:val="single"/>
          <w:lang w:val="da-DK"/>
        </w:rPr>
      </w:pPr>
    </w:p>
    <w:p w14:paraId="7634FE33" w14:textId="77777777" w:rsidR="001B06FB" w:rsidRDefault="001B06FB" w:rsidP="001B06FB">
      <w:pPr>
        <w:pStyle w:val="EMEABodyText"/>
        <w:rPr>
          <w:szCs w:val="22"/>
          <w:lang w:val="da-DK"/>
        </w:rPr>
      </w:pPr>
      <w:r>
        <w:rPr>
          <w:lang w:val="da-DK"/>
        </w:rPr>
        <w:t>I</w:t>
      </w:r>
      <w:r w:rsidRPr="00DF0AAF">
        <w:rPr>
          <w:lang w:val="da-DK"/>
        </w:rPr>
        <w:t xml:space="preserve"> et randomiseret forsøg med 318 hypertensive børn og unge i aldersgruppen 6 til 16 år sås følgende bivirkninger i den 3-ugers dobbeltblinde fase: hovedpine (7,9%), hypotension (2,2%), svimmelhed (1,9%), hoste (0,9%). </w:t>
      </w:r>
      <w:r w:rsidRPr="00DF0AAF">
        <w:rPr>
          <w:szCs w:val="22"/>
          <w:lang w:val="da-DK"/>
        </w:rPr>
        <w:t xml:space="preserve">I den 26-ugers åbne periode i forsøget var de hyppigst observerede laboratoriemæssige abnormaliteter stigninger i creatinin (6,5%) og øgede </w:t>
      </w:r>
      <w:r>
        <w:rPr>
          <w:szCs w:val="22"/>
          <w:lang w:val="da-DK"/>
        </w:rPr>
        <w:t>kreatinkinase (</w:t>
      </w:r>
      <w:r w:rsidRPr="00DF0AAF">
        <w:rPr>
          <w:szCs w:val="22"/>
          <w:lang w:val="da-DK"/>
        </w:rPr>
        <w:t>CK</w:t>
      </w:r>
      <w:r>
        <w:rPr>
          <w:szCs w:val="22"/>
          <w:lang w:val="da-DK"/>
        </w:rPr>
        <w:t>)</w:t>
      </w:r>
      <w:r w:rsidRPr="00DF0AAF">
        <w:rPr>
          <w:szCs w:val="22"/>
          <w:lang w:val="da-DK"/>
        </w:rPr>
        <w:t>-værdier hos 2% af børnene.</w:t>
      </w:r>
    </w:p>
    <w:p w14:paraId="6A08EB2D" w14:textId="77777777" w:rsidR="00727B33" w:rsidRPr="00DF0AAF" w:rsidRDefault="00727B33" w:rsidP="001B06FB">
      <w:pPr>
        <w:pStyle w:val="EMEABodyText"/>
        <w:rPr>
          <w:lang w:val="da-DK"/>
        </w:rPr>
      </w:pPr>
    </w:p>
    <w:p w14:paraId="733318E7" w14:textId="77777777" w:rsidR="00727B33" w:rsidRDefault="00727B33" w:rsidP="00727B33">
      <w:pPr>
        <w:autoSpaceDE w:val="0"/>
        <w:autoSpaceDN w:val="0"/>
        <w:adjustRightInd w:val="0"/>
        <w:rPr>
          <w:noProof/>
          <w:szCs w:val="22"/>
          <w:u w:val="single"/>
          <w:lang w:val="da-DK" w:eastAsia="fr-LU"/>
        </w:rPr>
      </w:pPr>
      <w:r>
        <w:rPr>
          <w:noProof/>
          <w:szCs w:val="22"/>
          <w:u w:val="single"/>
          <w:lang w:val="da-DK" w:eastAsia="fr-LU"/>
        </w:rPr>
        <w:t xml:space="preserve">Indberetning af </w:t>
      </w:r>
      <w:r w:rsidR="00E63A76">
        <w:rPr>
          <w:noProof/>
          <w:szCs w:val="22"/>
          <w:u w:val="single"/>
          <w:lang w:val="da-DK" w:eastAsia="fr-LU"/>
        </w:rPr>
        <w:t>formodede</w:t>
      </w:r>
      <w:r>
        <w:rPr>
          <w:noProof/>
          <w:szCs w:val="22"/>
          <w:u w:val="single"/>
          <w:lang w:val="da-DK" w:eastAsia="fr-LU"/>
        </w:rPr>
        <w:t xml:space="preserve"> bivirkninger</w:t>
      </w:r>
    </w:p>
    <w:p w14:paraId="0A4F43EB" w14:textId="77777777" w:rsidR="00B80587" w:rsidRDefault="00B80587" w:rsidP="00727B33">
      <w:pPr>
        <w:autoSpaceDE w:val="0"/>
        <w:autoSpaceDN w:val="0"/>
        <w:adjustRightInd w:val="0"/>
        <w:rPr>
          <w:szCs w:val="22"/>
          <w:u w:val="single"/>
          <w:lang w:val="da-DK" w:eastAsia="fr-LU"/>
        </w:rPr>
      </w:pPr>
    </w:p>
    <w:p w14:paraId="1DED345D" w14:textId="77777777" w:rsidR="00727B33" w:rsidRPr="00DF0AAF" w:rsidRDefault="00727B33" w:rsidP="00727B33">
      <w:pPr>
        <w:pStyle w:val="EMEABodyText"/>
        <w:rPr>
          <w:lang w:val="da-DK"/>
        </w:rPr>
      </w:pPr>
      <w:r>
        <w:rPr>
          <w:noProof/>
          <w:szCs w:val="22"/>
          <w:lang w:val="da-DK" w:eastAsia="fr-LU"/>
        </w:rPr>
        <w:lastRenderedPageBreak/>
        <w:t>Når lægemidlet er godkendt, er indberetning af</w:t>
      </w:r>
      <w:r w:rsidR="00E63A76">
        <w:rPr>
          <w:noProof/>
          <w:szCs w:val="22"/>
          <w:lang w:val="da-DK" w:eastAsia="fr-LU"/>
        </w:rPr>
        <w:t xml:space="preserve"> formodede</w:t>
      </w:r>
      <w:r>
        <w:rPr>
          <w:noProof/>
          <w:szCs w:val="22"/>
          <w:lang w:val="da-DK" w:eastAsia="fr-LU"/>
        </w:rPr>
        <w:t xml:space="preserve"> bivirkninger vigtig.</w:t>
      </w:r>
      <w:r>
        <w:rPr>
          <w:szCs w:val="22"/>
          <w:lang w:val="da-DK" w:eastAsia="fr-LU"/>
        </w:rPr>
        <w:t xml:space="preserve"> </w:t>
      </w:r>
      <w:r>
        <w:rPr>
          <w:noProof/>
          <w:szCs w:val="22"/>
          <w:lang w:val="da-DK" w:eastAsia="fr-LU"/>
        </w:rPr>
        <w:t>Det muliggør løbende overvågning af benefit/risk-forholdet for lægemidlet.</w:t>
      </w:r>
      <w:r>
        <w:rPr>
          <w:szCs w:val="22"/>
          <w:lang w:val="da-DK" w:eastAsia="fr-LU"/>
        </w:rPr>
        <w:t xml:space="preserve"> </w:t>
      </w:r>
      <w:r>
        <w:rPr>
          <w:noProof/>
          <w:szCs w:val="22"/>
          <w:lang w:val="da-DK" w:eastAsia="fr-LU"/>
        </w:rPr>
        <w:t xml:space="preserve">Læger og sundhedspersonale anmodes om at indberette alle </w:t>
      </w:r>
      <w:r w:rsidR="00E63A76">
        <w:rPr>
          <w:noProof/>
          <w:szCs w:val="22"/>
          <w:lang w:val="da-DK" w:eastAsia="fr-LU"/>
        </w:rPr>
        <w:t>formodede</w:t>
      </w:r>
      <w:r>
        <w:rPr>
          <w:noProof/>
          <w:szCs w:val="22"/>
          <w:lang w:val="da-DK" w:eastAsia="fr-LU"/>
        </w:rPr>
        <w:t xml:space="preserve"> bivirkninger via </w:t>
      </w:r>
      <w:r>
        <w:rPr>
          <w:noProof/>
          <w:szCs w:val="22"/>
          <w:highlight w:val="lightGray"/>
          <w:lang w:val="da-DK" w:eastAsia="fr-LU"/>
        </w:rPr>
        <w:t xml:space="preserve">det nationale rapporteringssystem anført i </w:t>
      </w:r>
      <w:hyperlink r:id="rId11" w:history="1">
        <w:r>
          <w:rPr>
            <w:rStyle w:val="Hyperlink"/>
            <w:noProof/>
            <w:szCs w:val="22"/>
            <w:highlight w:val="lightGray"/>
            <w:lang w:val="da-DK" w:eastAsia="fr-LU"/>
          </w:rPr>
          <w:t>Appendiks V</w:t>
        </w:r>
      </w:hyperlink>
    </w:p>
    <w:p w14:paraId="2FFE8AC9" w14:textId="77777777" w:rsidR="001B06FB" w:rsidRPr="00DF0AAF" w:rsidRDefault="001B06FB">
      <w:pPr>
        <w:pStyle w:val="EMEABodyText"/>
        <w:rPr>
          <w:lang w:val="da-DK"/>
        </w:rPr>
      </w:pPr>
    </w:p>
    <w:p w14:paraId="531F00EF" w14:textId="77777777" w:rsidR="001B06FB" w:rsidRPr="00DF0AAF" w:rsidRDefault="001B06FB">
      <w:pPr>
        <w:pStyle w:val="EMEAHeading2"/>
        <w:rPr>
          <w:lang w:val="da-DK"/>
        </w:rPr>
      </w:pPr>
      <w:r w:rsidRPr="00DF0AAF">
        <w:rPr>
          <w:lang w:val="da-DK"/>
        </w:rPr>
        <w:t>4.9</w:t>
      </w:r>
      <w:r w:rsidRPr="00DF0AAF">
        <w:rPr>
          <w:lang w:val="da-DK"/>
        </w:rPr>
        <w:tab/>
        <w:t>Overdosering</w:t>
      </w:r>
    </w:p>
    <w:p w14:paraId="6773A857" w14:textId="77777777" w:rsidR="001B06FB" w:rsidRPr="00DF0AAF" w:rsidRDefault="001B06FB" w:rsidP="001B06FB">
      <w:pPr>
        <w:pStyle w:val="EMEAHeading2"/>
        <w:rPr>
          <w:lang w:val="da-DK"/>
        </w:rPr>
      </w:pPr>
    </w:p>
    <w:p w14:paraId="5B0DF170" w14:textId="77777777" w:rsidR="001B06FB" w:rsidRPr="00DF0AAF" w:rsidRDefault="001B06FB">
      <w:pPr>
        <w:pStyle w:val="EMEABodyText"/>
        <w:rPr>
          <w:lang w:val="da-DK"/>
        </w:rPr>
      </w:pPr>
      <w:r w:rsidRPr="00DF0AAF">
        <w:rPr>
          <w:lang w:val="da-DK"/>
        </w:rPr>
        <w:t xml:space="preserve">Erfaringerne med behandling af voksne med doser op til 900 mg/dag i 8 uger, viste ingen toksicitet. De mest sandsynlige tegn på overdosering forventes at være hypotension og takykardi. Der kan også opstå bradykardipå grund af overdosering. Der foreligger ikke specifikke oplysninger om behandling af overdosering med </w:t>
      </w:r>
      <w:r>
        <w:rPr>
          <w:lang w:val="da-DK"/>
        </w:rPr>
        <w:t>Karvea</w:t>
      </w:r>
      <w:r w:rsidRPr="00DF0AAF">
        <w:rPr>
          <w:lang w:val="da-DK"/>
        </w:rPr>
        <w:t>. Patienten skal monitoreres tæt, og behandlingen skal være symptomatisk og understøttende. Foreslåede tiltag omfatter induktion af opkastning og/eller gastrisk udskylning. Medicinsk kul kan være nyttig til behandling af overdosering. Irbesartan fjernes ikke ved hæmodialyse.</w:t>
      </w:r>
    </w:p>
    <w:p w14:paraId="40F43BBD" w14:textId="77777777" w:rsidR="001B06FB" w:rsidRPr="00DF0AAF" w:rsidRDefault="001B06FB">
      <w:pPr>
        <w:pStyle w:val="EMEABodyText"/>
        <w:rPr>
          <w:lang w:val="da-DK"/>
        </w:rPr>
      </w:pPr>
    </w:p>
    <w:p w14:paraId="74A4AAA2" w14:textId="77777777" w:rsidR="001B06FB" w:rsidRPr="00DF0AAF" w:rsidRDefault="001B06FB">
      <w:pPr>
        <w:pStyle w:val="EMEABodyText"/>
        <w:rPr>
          <w:lang w:val="da-DK"/>
        </w:rPr>
      </w:pPr>
    </w:p>
    <w:p w14:paraId="6C32F50C" w14:textId="77777777" w:rsidR="001B06FB" w:rsidRPr="00DF0AAF" w:rsidRDefault="001B06FB">
      <w:pPr>
        <w:pStyle w:val="EMEAHeading1"/>
        <w:rPr>
          <w:lang w:val="da-DK"/>
        </w:rPr>
      </w:pPr>
      <w:r w:rsidRPr="00DF0AAF">
        <w:rPr>
          <w:lang w:val="da-DK"/>
        </w:rPr>
        <w:t>5.</w:t>
      </w:r>
      <w:r w:rsidRPr="00DF0AAF">
        <w:rPr>
          <w:lang w:val="da-DK"/>
        </w:rPr>
        <w:tab/>
        <w:t>FARMAKOLOGISKE EGENSKABER</w:t>
      </w:r>
    </w:p>
    <w:p w14:paraId="79EFB249" w14:textId="77777777" w:rsidR="001B06FB" w:rsidRPr="00DF0AAF" w:rsidRDefault="001B06FB">
      <w:pPr>
        <w:pStyle w:val="EMEABodyText"/>
        <w:keepNext/>
        <w:rPr>
          <w:lang w:val="da-DK"/>
        </w:rPr>
      </w:pPr>
    </w:p>
    <w:p w14:paraId="7B978E21" w14:textId="77777777" w:rsidR="001B06FB" w:rsidRPr="00DF0AAF" w:rsidRDefault="001B06FB">
      <w:pPr>
        <w:pStyle w:val="EMEAHeading2"/>
        <w:rPr>
          <w:lang w:val="da-DK"/>
        </w:rPr>
      </w:pPr>
      <w:r w:rsidRPr="00DF0AAF">
        <w:rPr>
          <w:lang w:val="da-DK"/>
        </w:rPr>
        <w:t>5.1</w:t>
      </w:r>
      <w:r w:rsidRPr="00DF0AAF">
        <w:rPr>
          <w:lang w:val="da-DK"/>
        </w:rPr>
        <w:tab/>
        <w:t>Farmakodynamiske egenskaber</w:t>
      </w:r>
    </w:p>
    <w:p w14:paraId="003492AF" w14:textId="77777777" w:rsidR="001B06FB" w:rsidRPr="00DF0AAF" w:rsidRDefault="001B06FB" w:rsidP="001B06FB">
      <w:pPr>
        <w:pStyle w:val="EMEAHeading2"/>
        <w:rPr>
          <w:lang w:val="da-DK"/>
        </w:rPr>
      </w:pPr>
    </w:p>
    <w:p w14:paraId="7BEBFF70" w14:textId="77777777" w:rsidR="001B06FB" w:rsidRPr="00DF0AAF" w:rsidRDefault="001B06FB">
      <w:pPr>
        <w:pStyle w:val="EMEABodyText"/>
        <w:rPr>
          <w:lang w:val="da-DK"/>
        </w:rPr>
      </w:pPr>
      <w:r w:rsidRPr="00DF0AAF">
        <w:rPr>
          <w:lang w:val="da-DK"/>
        </w:rPr>
        <w:t>Farmakoterapeutisk klassifikation: Angiotensin-II antagonister, almindelige</w:t>
      </w:r>
    </w:p>
    <w:p w14:paraId="27B370EA" w14:textId="77777777" w:rsidR="001B06FB" w:rsidRPr="00DF0AAF" w:rsidRDefault="001B06FB">
      <w:pPr>
        <w:pStyle w:val="EMEABodyText"/>
        <w:rPr>
          <w:lang w:val="da-DK"/>
        </w:rPr>
      </w:pPr>
      <w:r w:rsidRPr="00DF0AAF">
        <w:rPr>
          <w:lang w:val="da-DK"/>
        </w:rPr>
        <w:t>ATC-kode: C09C A04.</w:t>
      </w:r>
    </w:p>
    <w:p w14:paraId="29FF8139" w14:textId="77777777" w:rsidR="001B06FB" w:rsidRPr="00DF0AAF" w:rsidRDefault="001B06FB">
      <w:pPr>
        <w:pStyle w:val="EMEABodyText"/>
        <w:rPr>
          <w:lang w:val="da-DK"/>
        </w:rPr>
      </w:pPr>
    </w:p>
    <w:p w14:paraId="4A0D34BC" w14:textId="77777777" w:rsidR="00B80587" w:rsidRDefault="001B06FB">
      <w:pPr>
        <w:pStyle w:val="EMEABodyText"/>
        <w:rPr>
          <w:lang w:val="da-DK"/>
        </w:rPr>
      </w:pPr>
      <w:r w:rsidRPr="00DF0AAF">
        <w:rPr>
          <w:u w:val="single"/>
          <w:lang w:val="da-DK"/>
        </w:rPr>
        <w:t>Virkningsmekanisme</w:t>
      </w:r>
    </w:p>
    <w:p w14:paraId="77ACDFA5" w14:textId="77777777" w:rsidR="00B80587" w:rsidRDefault="00B80587">
      <w:pPr>
        <w:pStyle w:val="EMEABodyText"/>
        <w:rPr>
          <w:lang w:val="da-DK"/>
        </w:rPr>
      </w:pPr>
    </w:p>
    <w:p w14:paraId="3E0CA47E" w14:textId="77777777" w:rsidR="001B06FB" w:rsidRPr="00DF0AAF" w:rsidRDefault="001B06FB">
      <w:pPr>
        <w:pStyle w:val="EMEABodyText"/>
        <w:rPr>
          <w:lang w:val="da-DK"/>
        </w:rPr>
      </w:pPr>
      <w:r w:rsidRPr="00DF0AAF">
        <w:rPr>
          <w:lang w:val="da-DK"/>
        </w:rPr>
        <w:t>Irbesartan er en potent, oralt aktiv, selektiv angiotensin-II receptor (type AT</w:t>
      </w:r>
      <w:r w:rsidRPr="00DF0AAF">
        <w:rPr>
          <w:vertAlign w:val="subscript"/>
          <w:lang w:val="da-DK"/>
        </w:rPr>
        <w:t>1</w:t>
      </w:r>
      <w:r w:rsidRPr="00DF0AAF">
        <w:rPr>
          <w:lang w:val="da-DK"/>
        </w:rPr>
        <w:t>) antagonist.</w:t>
      </w:r>
      <w:r w:rsidRPr="00DF0AAF" w:rsidDel="00940B4A">
        <w:rPr>
          <w:lang w:val="da-DK"/>
        </w:rPr>
        <w:t xml:space="preserve"> </w:t>
      </w:r>
      <w:r w:rsidRPr="00DF0AAF">
        <w:rPr>
          <w:lang w:val="da-DK"/>
        </w:rPr>
        <w:t>Stoffet antages at blokere alle virkninger af angiotensin-II, som bliver medieret af AT</w:t>
      </w:r>
      <w:r w:rsidRPr="00DF0AAF">
        <w:rPr>
          <w:vertAlign w:val="subscript"/>
          <w:lang w:val="da-DK"/>
        </w:rPr>
        <w:t>1</w:t>
      </w:r>
      <w:r w:rsidRPr="00DF0AAF">
        <w:rPr>
          <w:lang w:val="da-DK"/>
        </w:rPr>
        <w:t> receptoren, uafhængigt af angiotensin-II-syntesens kilde eller rute. Den selektive antagonisme mod angiotensin-II (AT</w:t>
      </w:r>
      <w:r w:rsidRPr="00DF0AAF">
        <w:rPr>
          <w:vertAlign w:val="subscript"/>
          <w:lang w:val="da-DK"/>
        </w:rPr>
        <w:t>1</w:t>
      </w:r>
      <w:r w:rsidRPr="00DF0AAF">
        <w:rPr>
          <w:lang w:val="da-DK"/>
        </w:rPr>
        <w:t>) receptorerne resulterer i en forhøjelse af plasma-renin- og angiotensin-II niveauerne og i nedsat aldosteron i plasma. Serum-kalium påvirkes ikke nævneværdigt, når irbesartan administreres alene ved de anbefalede doser. Irbesartan hæmmer ikke ACE (kininase-II), et enzym som producerer angiotensin-II og også ned</w:t>
      </w:r>
      <w:r w:rsidRPr="00DF0AAF">
        <w:rPr>
          <w:lang w:val="da-DK"/>
        </w:rPr>
        <w:softHyphen/>
        <w:t>bryder bradykinin til inaktive metabolitter. Irbesartan kræver ingen metabolisk aktivering for at blive aktivt.</w:t>
      </w:r>
    </w:p>
    <w:p w14:paraId="060F50D1" w14:textId="77777777" w:rsidR="001B06FB" w:rsidRPr="00DF0AAF" w:rsidRDefault="001B06FB">
      <w:pPr>
        <w:pStyle w:val="EMEABodyText"/>
        <w:rPr>
          <w:lang w:val="da-DK"/>
        </w:rPr>
      </w:pPr>
    </w:p>
    <w:p w14:paraId="149C09A4" w14:textId="77777777" w:rsidR="001B06FB" w:rsidRPr="00DF0AAF" w:rsidRDefault="001B06FB" w:rsidP="001B06FB">
      <w:pPr>
        <w:pStyle w:val="EMEAHeading2"/>
        <w:rPr>
          <w:b w:val="0"/>
          <w:u w:val="single"/>
          <w:lang w:val="da-DK"/>
        </w:rPr>
      </w:pPr>
      <w:r w:rsidRPr="00DF0AAF">
        <w:rPr>
          <w:b w:val="0"/>
          <w:u w:val="single"/>
          <w:lang w:val="da-DK"/>
        </w:rPr>
        <w:t>Klinisk effekt:</w:t>
      </w:r>
    </w:p>
    <w:p w14:paraId="412A9665" w14:textId="77777777" w:rsidR="001B06FB" w:rsidRPr="00DF0AAF" w:rsidRDefault="001B06FB" w:rsidP="001B06FB">
      <w:pPr>
        <w:pStyle w:val="EMEAHeading2"/>
        <w:rPr>
          <w:b w:val="0"/>
          <w:lang w:val="da-DK"/>
        </w:rPr>
      </w:pPr>
    </w:p>
    <w:p w14:paraId="19D874EA" w14:textId="77777777" w:rsidR="001B06FB" w:rsidRDefault="001B06FB" w:rsidP="001B06FB">
      <w:pPr>
        <w:pStyle w:val="EMEABodyText"/>
        <w:keepNext/>
        <w:rPr>
          <w:i/>
          <w:lang w:val="da-DK"/>
        </w:rPr>
      </w:pPr>
      <w:r w:rsidRPr="00FC2E5F">
        <w:rPr>
          <w:i/>
          <w:lang w:val="da-DK"/>
        </w:rPr>
        <w:t>Hypertension</w:t>
      </w:r>
    </w:p>
    <w:p w14:paraId="2009EEC8" w14:textId="77777777" w:rsidR="00B80587" w:rsidRPr="00FC2E5F" w:rsidRDefault="00B80587" w:rsidP="001B06FB">
      <w:pPr>
        <w:pStyle w:val="EMEABodyText"/>
        <w:keepNext/>
        <w:rPr>
          <w:i/>
          <w:lang w:val="da-DK"/>
        </w:rPr>
      </w:pPr>
    </w:p>
    <w:p w14:paraId="381A23DB" w14:textId="77777777" w:rsidR="001B06FB" w:rsidRPr="00DF0AAF" w:rsidRDefault="001B06FB">
      <w:pPr>
        <w:pStyle w:val="EMEABodyText"/>
        <w:rPr>
          <w:lang w:val="da-DK"/>
        </w:rPr>
      </w:pPr>
      <w:r w:rsidRPr="00DF0AAF">
        <w:rPr>
          <w:lang w:val="da-DK"/>
        </w:rPr>
        <w:t>Irbesartan sænker blodtrykket med en minimal ændring af hjerteaktionen. Sænkning af blodtrykket er dosisafhængig ved éngangsdoser med tendens til udjævning ved doser over 300 mg. Doser på 150-300 mg, 1 gang i døgnet, giver en sænkning af det liggende eller siddende blodtryk i minimumpunktet (d-.vs. 24 timer efter dosering), som i gennemsnit er 8-13/5-8 mm Hg (systolisk/diastolisk) større end ved placebo-behandling.</w:t>
      </w:r>
    </w:p>
    <w:p w14:paraId="5DDE610C" w14:textId="77777777" w:rsidR="001B06FB" w:rsidRDefault="001B06FB">
      <w:pPr>
        <w:pStyle w:val="EMEABodyText"/>
        <w:rPr>
          <w:lang w:val="da-DK"/>
        </w:rPr>
      </w:pPr>
      <w:r w:rsidRPr="00DF0AAF">
        <w:rPr>
          <w:lang w:val="da-DK"/>
        </w:rPr>
        <w:t>Spidsreduktion af blodtrykket opnås 3-6 timer efter administration, og den blodtrykssænkende effekt holder sig i mindst 24 timer. Efter 24 timer var blodtryksreduktionen 60-70% af den tilsvarende diastoliske og systoliske spidsrespons ved de anbefalede doser. 150 mg,</w:t>
      </w:r>
      <w:r>
        <w:rPr>
          <w:lang w:val="da-DK"/>
        </w:rPr>
        <w:t xml:space="preserve"> </w:t>
      </w:r>
      <w:r w:rsidRPr="00DF0AAF">
        <w:rPr>
          <w:lang w:val="da-DK"/>
        </w:rPr>
        <w:t>1 gang dagligt, gav minimums- og gennemsnitlig 24 timers respons svarende til samme døgndosis givet 2 gange dagligt.</w:t>
      </w:r>
    </w:p>
    <w:p w14:paraId="373DF70E" w14:textId="77777777" w:rsidR="00C8035A" w:rsidRPr="00DF0AAF" w:rsidRDefault="00C8035A">
      <w:pPr>
        <w:pStyle w:val="EMEABodyText"/>
        <w:rPr>
          <w:lang w:val="da-DK"/>
        </w:rPr>
      </w:pPr>
    </w:p>
    <w:p w14:paraId="5F3BAAED" w14:textId="77777777" w:rsidR="001B06FB" w:rsidRDefault="001B06FB">
      <w:pPr>
        <w:pStyle w:val="EMEABodyText"/>
        <w:rPr>
          <w:lang w:val="da-DK"/>
        </w:rPr>
      </w:pPr>
      <w:r>
        <w:rPr>
          <w:lang w:val="da-DK"/>
        </w:rPr>
        <w:t>Karvea</w:t>
      </w:r>
      <w:r w:rsidRPr="00DF0AAF">
        <w:rPr>
          <w:lang w:val="da-DK"/>
        </w:rPr>
        <w:t>s blodtrykssænkende effekt er tydelig i løbet af 1-2 uger, og den maksimale effekt viser sig 4-6 uger efter behandlingsstart. Den antihypertensive virkning opretholdes ved langtidsbehandling. Efter ophør med behandling ændrer blodtrykket sig gradvist til baseline. Der er ikke observeret rebound-hypertension.</w:t>
      </w:r>
    </w:p>
    <w:p w14:paraId="0F1933F2" w14:textId="77777777" w:rsidR="00C8035A" w:rsidRPr="00DF0AAF" w:rsidRDefault="00C8035A">
      <w:pPr>
        <w:pStyle w:val="EMEABodyText"/>
        <w:rPr>
          <w:lang w:val="da-DK"/>
        </w:rPr>
      </w:pPr>
    </w:p>
    <w:p w14:paraId="54EA8954" w14:textId="77777777" w:rsidR="001B06FB" w:rsidRDefault="001B06FB">
      <w:pPr>
        <w:pStyle w:val="EMEABodyText"/>
        <w:rPr>
          <w:lang w:val="da-DK"/>
        </w:rPr>
      </w:pPr>
      <w:r w:rsidRPr="00DF0AAF">
        <w:rPr>
          <w:lang w:val="da-DK"/>
        </w:rPr>
        <w:t>Den blodtrykssænkende effekt af irbesartan og diuretika af thiazidtypen er additiv. Hos patienter, hvis blodtryk ikke kan kontrolleres tilfredsstillende med irbesartan alene, kan irbesartan suppleres med en lille dosis hydrochlorthiazid (12,5 mg), 1 gang dagligt. Dette resulterer i en yderligere placebo-korrigeret blodtryksreduktion på 7-10/3-6 mm Hg (systolisk/diastolisk) i gennemsnit.</w:t>
      </w:r>
    </w:p>
    <w:p w14:paraId="44A3411E" w14:textId="77777777" w:rsidR="00C8035A" w:rsidRPr="00DF0AAF" w:rsidRDefault="00C8035A">
      <w:pPr>
        <w:pStyle w:val="EMEABodyText"/>
        <w:rPr>
          <w:lang w:val="da-DK"/>
        </w:rPr>
      </w:pPr>
    </w:p>
    <w:p w14:paraId="4606016D" w14:textId="77777777" w:rsidR="001B06FB" w:rsidRDefault="001B06FB">
      <w:pPr>
        <w:pStyle w:val="EMEABodyText"/>
        <w:rPr>
          <w:lang w:val="da-DK"/>
        </w:rPr>
      </w:pPr>
      <w:r w:rsidRPr="00DF0AAF">
        <w:rPr>
          <w:lang w:val="da-DK"/>
        </w:rPr>
        <w:lastRenderedPageBreak/>
        <w:t xml:space="preserve">Virkningen af </w:t>
      </w:r>
      <w:r>
        <w:rPr>
          <w:lang w:val="da-DK"/>
        </w:rPr>
        <w:t>Karvea</w:t>
      </w:r>
      <w:r w:rsidRPr="00DF0AAF">
        <w:rPr>
          <w:lang w:val="da-DK"/>
        </w:rPr>
        <w:t xml:space="preserve"> afhænger ikke af alder eller køn. Ligesom for andre lægemidler, der påvirker renin-angiotensinsystemet, gælder det, at sorte hypertensionpatienter responderer betydeligt dårligere på irbesartan monoterapi. Når irbesartan administreres samtidig med en lille dosis hydrochlorthiazid (fx 12,5 mg daglig) nærmer det antihypertensive respons hos sorte sig det, der forekommer hos hvide.</w:t>
      </w:r>
    </w:p>
    <w:p w14:paraId="6F719128" w14:textId="77777777" w:rsidR="00C8035A" w:rsidRPr="00DF0AAF" w:rsidRDefault="00C8035A">
      <w:pPr>
        <w:pStyle w:val="EMEABodyText"/>
        <w:rPr>
          <w:lang w:val="da-DK"/>
        </w:rPr>
      </w:pPr>
    </w:p>
    <w:p w14:paraId="72DA8E36" w14:textId="77777777" w:rsidR="001B06FB" w:rsidRPr="00DF0AAF" w:rsidRDefault="001B06FB">
      <w:pPr>
        <w:pStyle w:val="EMEABodyText"/>
        <w:rPr>
          <w:lang w:val="da-DK"/>
        </w:rPr>
      </w:pPr>
      <w:r w:rsidRPr="00DF0AAF">
        <w:rPr>
          <w:lang w:val="da-DK"/>
        </w:rPr>
        <w:t>Der er ingen klinisk vigtig effekt på serum-urinsyre eller urinsyreudskillelse.</w:t>
      </w:r>
    </w:p>
    <w:p w14:paraId="458E8FFF" w14:textId="77777777" w:rsidR="001B06FB" w:rsidRPr="00DF0AAF" w:rsidRDefault="001B06FB">
      <w:pPr>
        <w:pStyle w:val="EMEABodyText"/>
        <w:rPr>
          <w:lang w:val="da-DK"/>
        </w:rPr>
      </w:pPr>
    </w:p>
    <w:p w14:paraId="09371683" w14:textId="77777777" w:rsidR="001B06FB" w:rsidRDefault="001B06FB" w:rsidP="001B06FB">
      <w:pPr>
        <w:pStyle w:val="EMEABodyText"/>
        <w:rPr>
          <w:i/>
          <w:lang w:val="da-DK"/>
        </w:rPr>
      </w:pPr>
      <w:r w:rsidRPr="00FC2E5F">
        <w:rPr>
          <w:i/>
          <w:lang w:val="da-DK"/>
        </w:rPr>
        <w:t>Pædiatrisk population</w:t>
      </w:r>
    </w:p>
    <w:p w14:paraId="21675025" w14:textId="77777777" w:rsidR="00C8035A" w:rsidRPr="00FC2E5F" w:rsidRDefault="00C8035A" w:rsidP="001B06FB">
      <w:pPr>
        <w:pStyle w:val="EMEABodyText"/>
        <w:rPr>
          <w:i/>
          <w:lang w:val="da-DK"/>
        </w:rPr>
      </w:pPr>
    </w:p>
    <w:p w14:paraId="137A69E5" w14:textId="77777777" w:rsidR="001B06FB" w:rsidRPr="00DF0AAF" w:rsidRDefault="001B06FB" w:rsidP="001B06FB">
      <w:pPr>
        <w:pStyle w:val="EMEABodyText"/>
        <w:rPr>
          <w:lang w:val="da-DK"/>
        </w:rPr>
      </w:pPr>
      <w:r w:rsidRPr="00DF0AAF">
        <w:rPr>
          <w:lang w:val="da-DK"/>
        </w:rPr>
        <w:t>Reduktion af blodtryk med 0,5 mg/kg (lav), 1,5 mg/kg (middel) og 4,5 mg/kg (høj) mål-titrerede doser af irbesartan evalueredes, over en periode på 3 uger, hos 318 børn og unge eller børn med hypertension eller i risiko for at udvikle hypertension (diabetes, familiær disposition for hypertension) i aldersgruppen 6 til 16 år. Efter de 3 uger var den gennemsnitlige reduktion fra baseline i det primære effektvariabel, dalniveau af systolisk blodtryk (SeSBP), 11,7 mmHg (lav dosis), 9,3 mmHg (middel dosis), 13,2 mmHg (høj dosis). Der var ingen åbenlyse forskelle mellem disse doser. Den justerede gennemsnitlige ændring i dalniveau af diastolisk blodtryk i siddende stilling (SeDBP) var som følger: 3,8 mmHg (lav dosis), 3,2 mmHg (middel dosis), 5,6 mmHg (høj dosis). I en efterfølgende 2-ugers periode, hvor patienterne gen-randomiseredes til aktiv behandling eller placebo, havde de patienter der fik placebo stigninger på 2,4 og 2,0 mmHg i SeSBP og SeDBP sammenlignet med henholdsvis +0,1 og -0,3 mmHg ændringer hos de patienter der modtog behandling med irbesartan uanset dosis (se pkt. 4.2).</w:t>
      </w:r>
    </w:p>
    <w:p w14:paraId="5A3D307C" w14:textId="77777777" w:rsidR="001B06FB" w:rsidRPr="00DF0AAF" w:rsidRDefault="001B06FB">
      <w:pPr>
        <w:pStyle w:val="EMEABodyText"/>
        <w:rPr>
          <w:lang w:val="da-DK"/>
        </w:rPr>
      </w:pPr>
    </w:p>
    <w:p w14:paraId="7879EB05" w14:textId="77777777" w:rsidR="001B06FB" w:rsidRDefault="001B06FB" w:rsidP="001B06FB">
      <w:pPr>
        <w:pStyle w:val="EMEABodyText"/>
        <w:keepNext/>
        <w:rPr>
          <w:i/>
          <w:lang w:val="da-DK"/>
        </w:rPr>
      </w:pPr>
      <w:r w:rsidRPr="00FC2E5F">
        <w:rPr>
          <w:i/>
          <w:lang w:val="da-DK"/>
        </w:rPr>
        <w:t>Hypertensive patienter med type 2-diabetisk nyresygdom</w:t>
      </w:r>
    </w:p>
    <w:p w14:paraId="783A272F" w14:textId="77777777" w:rsidR="00C8035A" w:rsidRPr="00FC2E5F" w:rsidRDefault="00C8035A" w:rsidP="001B06FB">
      <w:pPr>
        <w:pStyle w:val="EMEABodyText"/>
        <w:keepNext/>
        <w:rPr>
          <w:i/>
          <w:lang w:val="da-DK"/>
        </w:rPr>
      </w:pPr>
    </w:p>
    <w:p w14:paraId="69FE2664" w14:textId="77777777" w:rsidR="001B06FB" w:rsidRPr="00DF0AAF" w:rsidRDefault="001B06FB">
      <w:pPr>
        <w:pStyle w:val="EMEABodyText"/>
        <w:rPr>
          <w:lang w:val="da-DK"/>
        </w:rPr>
      </w:pPr>
      <w:r w:rsidRPr="00DF0AAF">
        <w:rPr>
          <w:lang w:val="da-DK"/>
        </w:rPr>
        <w:t xml:space="preserve">IDNT studiet (Irbesartan Diabetic Nephropathy Trial) har vist, at irbesartan nedsætter progression af nyresygdom hos patienter med kronisk nyre insufficiens og klinisk proteinuri. IDNT var et kontrolleret dobbelt-blindt morbiditets- og mortalitetsstudie, som sammenlignede </w:t>
      </w:r>
      <w:r>
        <w:rPr>
          <w:lang w:val="da-DK"/>
        </w:rPr>
        <w:t>Karvea</w:t>
      </w:r>
      <w:r w:rsidRPr="00DF0AAF">
        <w:rPr>
          <w:lang w:val="da-DK"/>
        </w:rPr>
        <w:t xml:space="preserve">, amlodipin og placebo. Hos 1715 hypertensive patienter med </w:t>
      </w:r>
      <w:r>
        <w:rPr>
          <w:lang w:val="da-DK"/>
        </w:rPr>
        <w:t>type 2-diabetes</w:t>
      </w:r>
      <w:r w:rsidRPr="00DF0AAF">
        <w:rPr>
          <w:lang w:val="da-DK"/>
        </w:rPr>
        <w:t xml:space="preserve">, proteinuri ≥ 900 mg/dag og serum-kreatininværdier i intervallet 1,0-3,0 mg/dl, evalueredes langtidseffekterne (median 2,6 år) ved </w:t>
      </w:r>
      <w:r>
        <w:rPr>
          <w:lang w:val="da-DK"/>
        </w:rPr>
        <w:t>Karvea</w:t>
      </w:r>
      <w:r w:rsidRPr="00DF0AAF">
        <w:rPr>
          <w:lang w:val="da-DK"/>
        </w:rPr>
        <w:t xml:space="preserve"> med henblik på progression af nyresygdom og total mortalitet. Patienterne blev titreret fra 75 mg til en vedligeholdelsesdosis på 300 mg </w:t>
      </w:r>
      <w:r>
        <w:rPr>
          <w:lang w:val="da-DK"/>
        </w:rPr>
        <w:t>Karvea</w:t>
      </w:r>
      <w:r w:rsidRPr="00DF0AAF">
        <w:rPr>
          <w:lang w:val="da-DK"/>
        </w:rPr>
        <w:t>, fra 2,5 mg til 10 mg amlodipin eller placebo i henhold til tolerance. I samtlige af behandlingsgrupperne fik patienterne typisk mellem 2 og 4 antihypertensive lægemidler (f.eks. diuretikum, betablokkere, alfablokkere) l for at opnå en foruddefineret blodtryksværdi på ≤ 135/85 mmHg eller en 10 mmHg reduktion i systolisk tryk, hvis baseline var &gt; 160 mmHg. Tres procent (60%) af patienterne i placebogruppen nåede denne blodtryksværdi, mns tallet var henholdvis 76% og 78% for irbesartan og amlodipin. Irbesartan reducerede signifikant den relative risiko i det kombinerede primære endepunkt med fordobling af serum-kreatinin, slutstadium af nyresygdom (ESRD) eller total mortalitet. Ca. 33% af patienterne i irbesartan gruppen nåede det primære kombinerede nyreendepunkt sammenlignet med henholdsvis</w:t>
      </w:r>
      <w:r>
        <w:rPr>
          <w:lang w:val="da-DK"/>
        </w:rPr>
        <w:t xml:space="preserve"> </w:t>
      </w:r>
      <w:r w:rsidRPr="00DF0AAF">
        <w:rPr>
          <w:lang w:val="da-DK"/>
        </w:rPr>
        <w:t>39% og 41% i placebo- og amlodipin-gruppen (20% relativ risikoreduktion versus placebo (p= 0,024) og 23% relativ risiko reduktion sammenlignet med amlodipin (p= 0,006). Da de individuelle komponenter af det primære endepunkt blev analyseret, blev der ikke observeret nogen effekt ved total mortalitet, mens der sås en positiv tendens i reduktionen i ESRD og en signifikant reduktion i fordoblingen af serum-kreatinin.</w:t>
      </w:r>
    </w:p>
    <w:p w14:paraId="5613AEF5" w14:textId="77777777" w:rsidR="001B06FB" w:rsidRPr="00DF0AAF" w:rsidRDefault="001B06FB">
      <w:pPr>
        <w:pStyle w:val="EMEABodyText"/>
        <w:rPr>
          <w:u w:val="single"/>
          <w:lang w:val="da-DK"/>
        </w:rPr>
      </w:pPr>
    </w:p>
    <w:p w14:paraId="4C2BC4AB" w14:textId="77777777" w:rsidR="001B06FB" w:rsidRPr="00DF0AAF" w:rsidRDefault="001B06FB">
      <w:pPr>
        <w:pStyle w:val="EMEABodyText"/>
        <w:rPr>
          <w:lang w:val="da-DK"/>
        </w:rPr>
      </w:pPr>
      <w:r w:rsidRPr="00DF0AAF">
        <w:rPr>
          <w:lang w:val="da-DK"/>
        </w:rPr>
        <w:t>Subgrupper opdelt efter køn, race, alder, varighed af diabetes, baseline-blodtryk, serum-kreatinin, og udskillelseshastighed af albumin blev undersøgt for behandlingseffekt. I subgrupper bestående af kvinder og sorte patienter</w:t>
      </w:r>
      <w:r>
        <w:rPr>
          <w:lang w:val="da-DK"/>
        </w:rPr>
        <w:t xml:space="preserve">, </w:t>
      </w:r>
      <w:r w:rsidRPr="00DF0AAF">
        <w:rPr>
          <w:lang w:val="da-DK"/>
        </w:rPr>
        <w:t>henholdsvis 32% og 26% af den samlede forsøgspopulation, sås der ingen evidens for nyrefordel, selvom sikkerhedsintervallerne ikke udelukker det.</w:t>
      </w:r>
      <w:r>
        <w:rPr>
          <w:lang w:val="da-DK"/>
        </w:rPr>
        <w:t xml:space="preserve"> </w:t>
      </w:r>
      <w:r w:rsidRPr="00DF0AAF">
        <w:rPr>
          <w:lang w:val="da-DK"/>
        </w:rPr>
        <w:t>Der sås forøget hyppighed af ikke-fatalt MI hos kvinder og en reduceet hyppighed af ikke-fatalt MI hos mænd i irbesartan-guirppen versus det placebo-baserede regime. Alligevel var der ingen forskel blandt de tre grupper i den overordnede population, hvad angår det sekundære endepunkt af fatal og ikke-fatal kardiovaskulær hændelse</w:t>
      </w:r>
      <w:r w:rsidRPr="00DF0AAF" w:rsidDel="008664E5">
        <w:rPr>
          <w:lang w:val="da-DK"/>
        </w:rPr>
        <w:t xml:space="preserve"> </w:t>
      </w:r>
      <w:r w:rsidRPr="00DF0AAF">
        <w:rPr>
          <w:lang w:val="da-DK"/>
        </w:rPr>
        <w:t>e. Der sås øget hyppighed af ikke-fatalt MI og slagtilfælde kvinder i det irbesartan-baserede regime versus det amlodipin-baserede regime, mens frekvensen af hospitalindlæggelse på grund af hjertefejl blev reduceret i den samlede population. Det er dog ikke identificeret nogen entydig forklaring for disse fund hos kvinder.</w:t>
      </w:r>
    </w:p>
    <w:p w14:paraId="4624C1E4" w14:textId="77777777" w:rsidR="001B06FB" w:rsidRPr="00DF0AAF" w:rsidRDefault="001B06FB">
      <w:pPr>
        <w:pStyle w:val="EMEABodyText"/>
        <w:rPr>
          <w:lang w:val="da-DK"/>
        </w:rPr>
      </w:pPr>
    </w:p>
    <w:p w14:paraId="0B2F25A4" w14:textId="77777777" w:rsidR="001B06FB" w:rsidRPr="00DF0AAF" w:rsidRDefault="001B06FB">
      <w:pPr>
        <w:pStyle w:val="EMEABodyText"/>
        <w:rPr>
          <w:lang w:val="da-DK"/>
        </w:rPr>
      </w:pPr>
      <w:r w:rsidRPr="00DF0AAF">
        <w:rPr>
          <w:lang w:val="da-DK"/>
        </w:rPr>
        <w:lastRenderedPageBreak/>
        <w:t xml:space="preserve">IRMA 2-studiet (Effects of Irbesartan on Microalbuminuria in Hypertensive Patients with </w:t>
      </w:r>
      <w:r>
        <w:rPr>
          <w:lang w:val="da-DK"/>
        </w:rPr>
        <w:t>type 2-diabetestype 2-diabetes</w:t>
      </w:r>
      <w:r w:rsidRPr="00DF0AAF">
        <w:rPr>
          <w:lang w:val="da-DK"/>
        </w:rPr>
        <w:t xml:space="preserve"> Mellitus) viste, at irbesartan 300 mg forsinker progression til klinisk proteinuri hos patienter med mikroalbuminuri. IRMA 2 var et placebo-kontrolleret dobbelt blindt morbiditets studie med 590 patienter med </w:t>
      </w:r>
      <w:r>
        <w:rPr>
          <w:lang w:val="da-DK"/>
        </w:rPr>
        <w:t>type 2-diabetestype 2-diabetes</w:t>
      </w:r>
      <w:r w:rsidRPr="00DF0AAF">
        <w:rPr>
          <w:lang w:val="da-DK"/>
        </w:rPr>
        <w:t xml:space="preserve">, mikroalbuminuri (30-300 mg/dag) og normal nyrefunktion (serum-kreatinin ≤ 1,5 mg/dl hos mænd og &lt; 1,1 mg/dl hos kvinder). Studiet undersøgte langtidsvirkningerne (2 år) af </w:t>
      </w:r>
      <w:r>
        <w:rPr>
          <w:lang w:val="da-DK"/>
        </w:rPr>
        <w:t>Karvea</w:t>
      </w:r>
      <w:r w:rsidRPr="00DF0AAF">
        <w:rPr>
          <w:lang w:val="da-DK"/>
        </w:rPr>
        <w:t xml:space="preserve"> med henblik på progression til klinisk proteinuri (urinalbumin udskillelsesrate (UAER) &gt; 300 mg/dag, og en stigning i UAER på mindst 30% i forhold til baseline). Den foruddefinerede blodtryksværdi var ≤ 135/85 mmHg. Yderligere antihypertensive præparater (eksklusiv ACE-hæmemer, angiotensin II-receptorantagonister og dihydropyridin-calciumblokkere) blev tilføjet efter behov for at nå blodtryksmålet. De opnåede blodtryk var på samme niveau i alle behandlingsgrupper. Der var dog færre patienter i irbesartan der fik </w:t>
      </w:r>
      <w:r>
        <w:rPr>
          <w:lang w:val="da-DK"/>
        </w:rPr>
        <w:t xml:space="preserve">300 mg </w:t>
      </w:r>
      <w:r w:rsidRPr="00DF0AAF">
        <w:rPr>
          <w:lang w:val="da-DK"/>
        </w:rPr>
        <w:t xml:space="preserve">(5,2%) som nåede endepunktet, klinisk proteinuri, sammenlignet med placebo-gruppen (14,9%) og irbesartan-gruppen der fik 150 mg (9,7%), hvilket viste en relativ risikoreduktion på 70% versus placebo (p= 0,0004) ved den højere dosis. Der sås ikke efterfølgende forbedringer i den glomulære filtrationshastighed (GFR) under behandlingen de første 3 måneder. Forhaling af progression til klinisk proteinuri var tydelig allerede efter 3 måneder og den varede ved gennemhele 2-års perioden. Regression til normo albuminuri (&lt; 30 mg/dag) forekom hyppigere i gruppen, der fik </w:t>
      </w:r>
      <w:r>
        <w:rPr>
          <w:lang w:val="da-DK"/>
        </w:rPr>
        <w:t>Karvea</w:t>
      </w:r>
      <w:r w:rsidRPr="00DF0AAF">
        <w:rPr>
          <w:lang w:val="da-DK"/>
        </w:rPr>
        <w:t xml:space="preserve"> 300 mg (34%) end i placebogruppen (21%).</w:t>
      </w:r>
    </w:p>
    <w:p w14:paraId="2AC3C7F1" w14:textId="77777777" w:rsidR="00393557" w:rsidRDefault="00393557" w:rsidP="00393557">
      <w:pPr>
        <w:pStyle w:val="EMEABodyText"/>
        <w:rPr>
          <w:lang w:val="da-DK"/>
        </w:rPr>
      </w:pPr>
    </w:p>
    <w:p w14:paraId="33DA2757" w14:textId="77777777" w:rsidR="00393557" w:rsidRDefault="00393557" w:rsidP="00393557">
      <w:pPr>
        <w:pStyle w:val="EMEABodyText"/>
        <w:rPr>
          <w:i/>
          <w:color w:val="333333"/>
          <w:lang w:val="da-DK"/>
        </w:rPr>
      </w:pPr>
      <w:r w:rsidRPr="00FC2E5F">
        <w:rPr>
          <w:rStyle w:val="hps"/>
          <w:i/>
          <w:color w:val="333333"/>
          <w:lang w:val="da-DK"/>
        </w:rPr>
        <w:t>Dobbelt hæmning af</w:t>
      </w:r>
      <w:r w:rsidRPr="00FC2E5F">
        <w:rPr>
          <w:i/>
          <w:color w:val="333333"/>
          <w:lang w:val="da-DK"/>
        </w:rPr>
        <w:t xml:space="preserve"> </w:t>
      </w:r>
      <w:r w:rsidRPr="00FC2E5F">
        <w:rPr>
          <w:rStyle w:val="hps"/>
          <w:i/>
          <w:color w:val="333333"/>
          <w:lang w:val="da-DK"/>
        </w:rPr>
        <w:t>renin</w:t>
      </w:r>
      <w:r w:rsidRPr="00FC2E5F">
        <w:rPr>
          <w:i/>
          <w:color w:val="333333"/>
          <w:lang w:val="da-DK"/>
        </w:rPr>
        <w:t xml:space="preserve">-angiotensin-aldosteron-systemet </w:t>
      </w:r>
      <w:r w:rsidRPr="00FC2E5F">
        <w:rPr>
          <w:rStyle w:val="hps"/>
          <w:i/>
          <w:color w:val="333333"/>
          <w:lang w:val="da-DK"/>
        </w:rPr>
        <w:t>(</w:t>
      </w:r>
      <w:r w:rsidRPr="00FC2E5F">
        <w:rPr>
          <w:i/>
          <w:color w:val="333333"/>
          <w:lang w:val="da-DK"/>
        </w:rPr>
        <w:t>RAAS)</w:t>
      </w:r>
    </w:p>
    <w:p w14:paraId="532416B0" w14:textId="77777777" w:rsidR="00C8035A" w:rsidRPr="00FC2E5F" w:rsidRDefault="00C8035A" w:rsidP="00393557">
      <w:pPr>
        <w:pStyle w:val="EMEABodyText"/>
        <w:rPr>
          <w:i/>
          <w:color w:val="333333"/>
          <w:lang w:val="da-DK"/>
        </w:rPr>
      </w:pPr>
    </w:p>
    <w:p w14:paraId="2A872EDD" w14:textId="77777777" w:rsidR="00393557" w:rsidRDefault="00393557" w:rsidP="00393557">
      <w:pPr>
        <w:tabs>
          <w:tab w:val="left" w:pos="-720"/>
        </w:tabs>
        <w:suppressAutoHyphens/>
        <w:rPr>
          <w:lang w:val="da-DK"/>
        </w:rPr>
      </w:pPr>
      <w:r w:rsidRPr="00F21831">
        <w:rPr>
          <w:lang w:val="da-DK"/>
        </w:rPr>
        <w:t>To store randomiserede, kontrollerede studier (ONTARGET (ONgoing Telmisartan Alone and in combination with Ramipril Global Endpoint Trial)</w:t>
      </w:r>
      <w:r>
        <w:rPr>
          <w:lang w:val="da-DK"/>
        </w:rPr>
        <w:t xml:space="preserve"> og</w:t>
      </w:r>
      <w:r w:rsidRPr="00F21831">
        <w:rPr>
          <w:lang w:val="da-DK"/>
        </w:rPr>
        <w:t xml:space="preserve"> VA NEPHRON-D (The Veterans Affairs Nephropathy in Diabetes)</w:t>
      </w:r>
      <w:r>
        <w:rPr>
          <w:lang w:val="da-DK"/>
        </w:rPr>
        <w:t>)</w:t>
      </w:r>
      <w:r w:rsidRPr="00F21831">
        <w:rPr>
          <w:lang w:val="da-DK"/>
        </w:rPr>
        <w:t xml:space="preserve"> har undersøgt samtidig brug af </w:t>
      </w:r>
      <w:r w:rsidRPr="00CA5A1A">
        <w:rPr>
          <w:lang w:val="da-DK"/>
        </w:rPr>
        <w:t xml:space="preserve">kombinationen af en ACE-hæmmer og en angiotensin-II-receptorblokker. ONTARGET var et studie i patienter med kardiovaskulær eller cerebrovaskulær sygdom eller type 2 diabetes mellitus in anamnesen med tegn på en organpåvirkning. VA NEPHRON-D var et studie i patienter med type 2 diabetes mellitus og diabetisk nefropati. </w:t>
      </w:r>
    </w:p>
    <w:p w14:paraId="1F1D8E5B" w14:textId="77777777" w:rsidR="00C8035A" w:rsidRPr="00CA5A1A" w:rsidRDefault="00C8035A" w:rsidP="00393557">
      <w:pPr>
        <w:tabs>
          <w:tab w:val="left" w:pos="-720"/>
        </w:tabs>
        <w:suppressAutoHyphens/>
        <w:rPr>
          <w:lang w:val="da-DK"/>
        </w:rPr>
      </w:pPr>
    </w:p>
    <w:p w14:paraId="4BEB0A21" w14:textId="77777777" w:rsidR="00C8035A" w:rsidRDefault="00393557" w:rsidP="00393557">
      <w:pPr>
        <w:tabs>
          <w:tab w:val="left" w:pos="-720"/>
        </w:tabs>
        <w:suppressAutoHyphens/>
        <w:rPr>
          <w:lang w:val="da-DK"/>
        </w:rPr>
      </w:pPr>
      <w:r w:rsidRPr="00CA5A1A">
        <w:rPr>
          <w:lang w:val="da-DK"/>
        </w:rPr>
        <w:t xml:space="preserve">Disse studier viser ikke signifikant gavnlig effekt på nyre og/eller kardiovaskulære resultater og mortalitet, mens en øget risiko for hyperkaliæmi, akut nyreskade og/eller hypotension blev observeret sammenlignet med monoterapi. Disse resultater er også relevante for andre ACE-hæmmere og angiotensin-II-receptorblokkere grundet de identiske farmakodynamiske egenskaber. </w:t>
      </w:r>
    </w:p>
    <w:p w14:paraId="12F0825C" w14:textId="77777777" w:rsidR="00393557" w:rsidRPr="00CA5A1A" w:rsidRDefault="00393557" w:rsidP="00393557">
      <w:pPr>
        <w:tabs>
          <w:tab w:val="left" w:pos="-720"/>
        </w:tabs>
        <w:suppressAutoHyphens/>
        <w:rPr>
          <w:lang w:val="da-DK"/>
        </w:rPr>
      </w:pPr>
      <w:r w:rsidRPr="00CA5A1A">
        <w:rPr>
          <w:lang w:val="da-DK"/>
        </w:rPr>
        <w:t xml:space="preserve"> </w:t>
      </w:r>
    </w:p>
    <w:p w14:paraId="2FC5CC41" w14:textId="77777777" w:rsidR="00393557" w:rsidRPr="00CA5A1A" w:rsidRDefault="00393557" w:rsidP="00393557">
      <w:pPr>
        <w:tabs>
          <w:tab w:val="left" w:pos="-720"/>
        </w:tabs>
        <w:suppressAutoHyphens/>
        <w:rPr>
          <w:lang w:val="da-DK"/>
        </w:rPr>
      </w:pPr>
      <w:r w:rsidRPr="00CA5A1A">
        <w:rPr>
          <w:lang w:val="da-DK"/>
        </w:rPr>
        <w:t xml:space="preserve">ACE-hæmmere og angiotensin-II-receptorblokkere bør derfor ikke anvendes samtidig hos patienter med diabetisk nefropati. </w:t>
      </w:r>
    </w:p>
    <w:p w14:paraId="5239A25E" w14:textId="77777777" w:rsidR="00393557" w:rsidRPr="00F21831" w:rsidRDefault="00393557" w:rsidP="00393557">
      <w:pPr>
        <w:tabs>
          <w:tab w:val="left" w:pos="-720"/>
        </w:tabs>
        <w:suppressAutoHyphens/>
        <w:rPr>
          <w:lang w:val="da-DK"/>
        </w:rPr>
      </w:pPr>
      <w:r w:rsidRPr="00F21831">
        <w:rPr>
          <w:lang w:val="da-DK"/>
        </w:rPr>
        <w:t>ALTITUDE (Aliskiren Trial in Type 2 Diabetes Using Cardiovascular and Renal Disease Endpoints) var et studie designet til at undersøge fordele ved at tilføje aliskiren til en standardbehandling med en ACE-hæmmer</w:t>
      </w:r>
      <w:r w:rsidRPr="00F931D4">
        <w:rPr>
          <w:lang w:val="da-DK"/>
        </w:rPr>
        <w:t xml:space="preserve"> eller en angiotensin</w:t>
      </w:r>
      <w:r>
        <w:rPr>
          <w:lang w:val="da-DK"/>
        </w:rPr>
        <w:t>-</w:t>
      </w:r>
      <w:r w:rsidRPr="00F21831">
        <w:rPr>
          <w:lang w:val="da-DK"/>
        </w:rPr>
        <w:t>II-receptor</w:t>
      </w:r>
      <w:r>
        <w:rPr>
          <w:lang w:val="da-DK"/>
        </w:rPr>
        <w:t>blokker</w:t>
      </w:r>
      <w:r w:rsidRPr="00F21831">
        <w:rPr>
          <w:lang w:val="da-DK"/>
        </w:rPr>
        <w:t xml:space="preserve"> hos patienter med type 2 diabetes mellitus og kronisk nyresygdom, kardiovaskulærsygdom eller begge. Studiet blev afsluttet </w:t>
      </w:r>
      <w:r>
        <w:rPr>
          <w:lang w:val="da-DK"/>
        </w:rPr>
        <w:t xml:space="preserve">før tid </w:t>
      </w:r>
      <w:r w:rsidRPr="00F21831">
        <w:rPr>
          <w:lang w:val="da-DK"/>
        </w:rPr>
        <w:t xml:space="preserve">på grund af en øget risiko for bivirkninger. </w:t>
      </w:r>
      <w:r>
        <w:rPr>
          <w:lang w:val="da-DK"/>
        </w:rPr>
        <w:t>K</w:t>
      </w:r>
      <w:r w:rsidRPr="00EE069A">
        <w:rPr>
          <w:lang w:val="da-DK"/>
        </w:rPr>
        <w:t>ardiovaskulær</w:t>
      </w:r>
      <w:r w:rsidRPr="00F21831">
        <w:rPr>
          <w:lang w:val="da-DK"/>
        </w:rPr>
        <w:t xml:space="preserve"> død og stroke var begge numerisk hyppigere i aliskiren-gruppen end i placebogruppen og bivirkninger og alvorlige bivirkninger (hyperkal</w:t>
      </w:r>
      <w:r>
        <w:rPr>
          <w:lang w:val="da-DK"/>
        </w:rPr>
        <w:t>i</w:t>
      </w:r>
      <w:r w:rsidRPr="00F21831">
        <w:rPr>
          <w:lang w:val="da-DK"/>
        </w:rPr>
        <w:t>æmi, hyp</w:t>
      </w:r>
      <w:r>
        <w:rPr>
          <w:lang w:val="da-DK"/>
        </w:rPr>
        <w:t>o</w:t>
      </w:r>
      <w:r w:rsidRPr="00F21831">
        <w:rPr>
          <w:lang w:val="da-DK"/>
        </w:rPr>
        <w:t xml:space="preserve">tension og nedsat nyrefunktion) var hyppigere rapporteret i aliskiren-gruppen end i placebogruppen. </w:t>
      </w:r>
    </w:p>
    <w:p w14:paraId="0816D84D" w14:textId="77777777" w:rsidR="001B06FB" w:rsidRPr="00DF0AAF" w:rsidRDefault="001B06FB">
      <w:pPr>
        <w:pStyle w:val="EMEABodyText"/>
        <w:rPr>
          <w:lang w:val="da-DK"/>
        </w:rPr>
      </w:pPr>
    </w:p>
    <w:p w14:paraId="6F74C7E1" w14:textId="77777777" w:rsidR="001B06FB" w:rsidRPr="00DF0AAF" w:rsidRDefault="001B06FB">
      <w:pPr>
        <w:pStyle w:val="EMEAHeading2"/>
        <w:rPr>
          <w:lang w:val="da-DK"/>
        </w:rPr>
      </w:pPr>
      <w:r w:rsidRPr="00DF0AAF">
        <w:rPr>
          <w:lang w:val="da-DK"/>
        </w:rPr>
        <w:t>5.2</w:t>
      </w:r>
      <w:r w:rsidRPr="00DF0AAF">
        <w:rPr>
          <w:lang w:val="da-DK"/>
        </w:rPr>
        <w:tab/>
        <w:t>Farmakokinetiske egenskaber</w:t>
      </w:r>
    </w:p>
    <w:p w14:paraId="6E24EEA2" w14:textId="77777777" w:rsidR="00C8035A" w:rsidRDefault="00C8035A" w:rsidP="00C8035A">
      <w:pPr>
        <w:pStyle w:val="EMEAHeading2"/>
        <w:rPr>
          <w:b w:val="0"/>
          <w:u w:val="single"/>
          <w:lang w:val="da-DK"/>
        </w:rPr>
      </w:pPr>
    </w:p>
    <w:p w14:paraId="19E3AC46" w14:textId="77777777" w:rsidR="00C8035A" w:rsidRPr="008351DC" w:rsidRDefault="00C8035A" w:rsidP="00C8035A">
      <w:pPr>
        <w:pStyle w:val="EMEAHeading2"/>
        <w:rPr>
          <w:b w:val="0"/>
          <w:lang w:val="da-DK"/>
        </w:rPr>
      </w:pPr>
      <w:r w:rsidRPr="008351DC">
        <w:rPr>
          <w:b w:val="0"/>
          <w:u w:val="single"/>
          <w:lang w:val="da-DK"/>
        </w:rPr>
        <w:t>Absorption</w:t>
      </w:r>
    </w:p>
    <w:p w14:paraId="4E54B0CD" w14:textId="77777777" w:rsidR="001B06FB" w:rsidRPr="00DF0AAF" w:rsidRDefault="001B06FB" w:rsidP="001B06FB">
      <w:pPr>
        <w:pStyle w:val="EMEAHeading2"/>
        <w:rPr>
          <w:lang w:val="da-DK"/>
        </w:rPr>
      </w:pPr>
    </w:p>
    <w:p w14:paraId="220F8B3B" w14:textId="77777777" w:rsidR="00C8035A" w:rsidRDefault="001B06FB">
      <w:pPr>
        <w:pStyle w:val="EMEABodyText"/>
        <w:rPr>
          <w:lang w:val="da-DK"/>
        </w:rPr>
      </w:pPr>
      <w:r w:rsidRPr="00DF0AAF">
        <w:rPr>
          <w:lang w:val="da-DK"/>
        </w:rPr>
        <w:t>Efter oral administration absorberes irbesartan godt: studier af absolut biotilgænge</w:t>
      </w:r>
      <w:r w:rsidRPr="00DF0AAF">
        <w:rPr>
          <w:lang w:val="da-DK"/>
        </w:rPr>
        <w:softHyphen/>
        <w:t>lig</w:t>
      </w:r>
      <w:r w:rsidRPr="00DF0AAF">
        <w:rPr>
          <w:lang w:val="da-DK"/>
        </w:rPr>
        <w:softHyphen/>
        <w:t xml:space="preserve">hed gav værdier på ca. 60-80%. Samtidig fødeindtagelse har ingen nævneværdig indflydelse på irbesartans biotilgængelighed. </w:t>
      </w:r>
    </w:p>
    <w:p w14:paraId="495D1958" w14:textId="77777777" w:rsidR="00C8035A" w:rsidRDefault="00C8035A" w:rsidP="00C8035A">
      <w:pPr>
        <w:pStyle w:val="EMEABodyText"/>
        <w:rPr>
          <w:noProof/>
          <w:szCs w:val="22"/>
          <w:u w:val="single"/>
          <w:lang w:val="da-DK"/>
        </w:rPr>
      </w:pPr>
    </w:p>
    <w:p w14:paraId="13A226AE" w14:textId="77777777" w:rsidR="00C8035A" w:rsidRDefault="00C8035A" w:rsidP="00C8035A">
      <w:pPr>
        <w:pStyle w:val="EMEABodyText"/>
        <w:rPr>
          <w:noProof/>
          <w:szCs w:val="22"/>
          <w:u w:val="single"/>
          <w:lang w:val="da-DK"/>
        </w:rPr>
      </w:pPr>
      <w:r w:rsidRPr="00247981">
        <w:rPr>
          <w:noProof/>
          <w:szCs w:val="22"/>
          <w:u w:val="single"/>
          <w:lang w:val="da-DK"/>
        </w:rPr>
        <w:t>Fordeling</w:t>
      </w:r>
    </w:p>
    <w:p w14:paraId="4EB28F4B" w14:textId="77777777" w:rsidR="00C8035A" w:rsidRDefault="00C8035A">
      <w:pPr>
        <w:pStyle w:val="EMEABodyText"/>
        <w:rPr>
          <w:lang w:val="da-DK"/>
        </w:rPr>
      </w:pPr>
    </w:p>
    <w:p w14:paraId="332FFEEC" w14:textId="77777777" w:rsidR="00C8035A" w:rsidRDefault="001B06FB">
      <w:pPr>
        <w:pStyle w:val="EMEABodyText"/>
        <w:rPr>
          <w:lang w:val="da-DK"/>
        </w:rPr>
      </w:pPr>
      <w:r w:rsidRPr="00DF0AAF">
        <w:rPr>
          <w:lang w:val="da-DK"/>
        </w:rPr>
        <w:t>Plasmaproteinbindingen er ca. 96% med ubetydelig binding til cellulære blodkom</w:t>
      </w:r>
      <w:r w:rsidRPr="00DF0AAF">
        <w:rPr>
          <w:lang w:val="da-DK"/>
        </w:rPr>
        <w:softHyphen/>
        <w:t>po</w:t>
      </w:r>
      <w:r w:rsidRPr="00DF0AAF">
        <w:rPr>
          <w:lang w:val="da-DK"/>
        </w:rPr>
        <w:softHyphen/>
        <w:t xml:space="preserve">nenter. Fordelingsvolumenet er 53-93 liter. </w:t>
      </w:r>
    </w:p>
    <w:p w14:paraId="535372EF" w14:textId="77777777" w:rsidR="00C8035A" w:rsidRDefault="00C8035A" w:rsidP="00C8035A">
      <w:pPr>
        <w:pStyle w:val="EMEABodyText"/>
        <w:rPr>
          <w:szCs w:val="22"/>
          <w:u w:val="single"/>
          <w:lang w:val="da-DK"/>
        </w:rPr>
      </w:pPr>
    </w:p>
    <w:p w14:paraId="436D1470" w14:textId="77777777" w:rsidR="00C8035A" w:rsidRDefault="00C8035A" w:rsidP="00C8035A">
      <w:pPr>
        <w:pStyle w:val="EMEABodyText"/>
        <w:rPr>
          <w:lang w:val="da-DK"/>
        </w:rPr>
      </w:pPr>
      <w:r w:rsidRPr="00247981">
        <w:rPr>
          <w:szCs w:val="22"/>
          <w:u w:val="single"/>
          <w:lang w:val="da-DK"/>
        </w:rPr>
        <w:t>Biotransformation</w:t>
      </w:r>
    </w:p>
    <w:p w14:paraId="4AB5EFD1" w14:textId="77777777" w:rsidR="00C8035A" w:rsidRDefault="00C8035A">
      <w:pPr>
        <w:pStyle w:val="EMEABodyText"/>
        <w:rPr>
          <w:lang w:val="da-DK"/>
        </w:rPr>
      </w:pPr>
    </w:p>
    <w:p w14:paraId="40BE0AAE" w14:textId="77777777" w:rsidR="001B06FB" w:rsidRPr="00DF0AAF" w:rsidRDefault="001B06FB">
      <w:pPr>
        <w:pStyle w:val="EMEABodyText"/>
        <w:rPr>
          <w:lang w:val="da-DK"/>
        </w:rPr>
      </w:pPr>
      <w:r w:rsidRPr="00DF0AAF">
        <w:rPr>
          <w:lang w:val="da-DK"/>
        </w:rPr>
        <w:t xml:space="preserve">Efter oral eller intravenøs administration af </w:t>
      </w:r>
      <w:r w:rsidRPr="00DF0AAF">
        <w:rPr>
          <w:vertAlign w:val="superscript"/>
          <w:lang w:val="da-DK"/>
        </w:rPr>
        <w:t>14</w:t>
      </w:r>
      <w:r w:rsidRPr="00DF0AAF">
        <w:rPr>
          <w:lang w:val="da-DK"/>
        </w:rPr>
        <w:t>C irbesartan, kan 80-85% af den cirkule</w:t>
      </w:r>
      <w:r w:rsidRPr="00DF0AAF">
        <w:rPr>
          <w:lang w:val="da-DK"/>
        </w:rPr>
        <w:softHyphen/>
        <w:t xml:space="preserve">rende radioaktivitet i plasma tilskrives uomdannet irbesartan. Irbesartan omdannes i leveren ved konjugering som glucuronid og ved oxidation. Den vigtigste cirkulerende metabolit er glucuronidet af irbesartan (ca. 6%). </w:t>
      </w:r>
      <w:r w:rsidRPr="00DF0AAF">
        <w:rPr>
          <w:i/>
          <w:lang w:val="da-DK"/>
        </w:rPr>
        <w:t>In vitro-</w:t>
      </w:r>
      <w:r w:rsidRPr="00DF0AAF">
        <w:rPr>
          <w:lang w:val="da-DK"/>
        </w:rPr>
        <w:t>undersøgelser viser, at irbesartan primært oxideres af cytokrom P450 enzymet CYP2C9. Isoenzym CYP3A4 har kun ubetydelig effekt.</w:t>
      </w:r>
    </w:p>
    <w:p w14:paraId="55AC8250" w14:textId="77777777" w:rsidR="00C8035A" w:rsidRDefault="00C8035A" w:rsidP="00C8035A">
      <w:pPr>
        <w:pStyle w:val="EMEABodyText"/>
        <w:rPr>
          <w:u w:val="single"/>
          <w:lang w:val="da-DK"/>
        </w:rPr>
      </w:pPr>
    </w:p>
    <w:p w14:paraId="56100D61" w14:textId="77777777" w:rsidR="00C8035A" w:rsidRPr="00DF0AAF" w:rsidRDefault="00C8035A" w:rsidP="00C8035A">
      <w:pPr>
        <w:pStyle w:val="EMEABodyText"/>
        <w:rPr>
          <w:lang w:val="da-DK"/>
        </w:rPr>
      </w:pPr>
      <w:r w:rsidRPr="008351DC">
        <w:rPr>
          <w:u w:val="single"/>
          <w:lang w:val="da-DK"/>
        </w:rPr>
        <w:t>Linearitet/non-linearitet</w:t>
      </w:r>
    </w:p>
    <w:p w14:paraId="40DE25AB" w14:textId="77777777" w:rsidR="001B06FB" w:rsidRPr="00DF0AAF" w:rsidRDefault="001B06FB">
      <w:pPr>
        <w:pStyle w:val="EMEABodyText"/>
        <w:rPr>
          <w:lang w:val="da-DK"/>
        </w:rPr>
      </w:pPr>
    </w:p>
    <w:p w14:paraId="2557EC63" w14:textId="77777777" w:rsidR="00C8035A" w:rsidRDefault="001B06FB" w:rsidP="00C8035A">
      <w:pPr>
        <w:pStyle w:val="EMEABodyText"/>
        <w:rPr>
          <w:u w:val="single"/>
          <w:lang w:val="da-DK"/>
        </w:rPr>
      </w:pPr>
      <w:r w:rsidRPr="00DF0AAF">
        <w:rPr>
          <w:lang w:val="da-DK"/>
        </w:rPr>
        <w:t>Irbesartan udviser lineær og dosisproportional farmakokinetik i dosisinterval på 10-600 mg. Der blev observeret en mindre end proportional øgning af oral absorption ved doser over 600 mg (2 gange den maksimale anbefalede dosis). Årsagen til dette er ukendt. Spidskoncentrationen i plasma opnås 1,5-2 timer efter oral administration. Total body- og nyre-clearance er henholdsvis 157-176 og 3-3,5 ml/min. Den terminale halveringstid for irbesartan er 11-15 timer. Steady-state plasma-koncentrationen nås i løbet af 3 dage efter påbegyndelse af behandling 1 gang dagligt. Der er set en begrænset akkumulering af irbesartan (&lt; 20%) i plasma efter gentagne doseringer, en gang dagligt. Der eri en undersøgelse af kvindelige, hypertensive patienter observeret noget højere plasma-koncentrationer af irbesartan. Der var dog ingen forskel på halveringstid og akkumulering. Dosisjustering er ikke nødvendig hos kvindelige patienter. Irbesartan AUC- og C</w:t>
      </w:r>
      <w:r w:rsidRPr="00DF0AAF">
        <w:rPr>
          <w:rStyle w:val="EMEASubscript"/>
          <w:lang w:val="da-DK"/>
        </w:rPr>
        <w:t>max</w:t>
      </w:r>
      <w:r w:rsidRPr="00DF0AAF">
        <w:rPr>
          <w:lang w:val="da-DK"/>
        </w:rPr>
        <w:t xml:space="preserve">-værdier var også noget </w:t>
      </w:r>
      <w:r w:rsidR="00E63A76">
        <w:rPr>
          <w:lang w:val="da-DK"/>
        </w:rPr>
        <w:t>højere</w:t>
      </w:r>
      <w:r w:rsidRPr="00DF0AAF">
        <w:rPr>
          <w:lang w:val="da-DK"/>
        </w:rPr>
        <w:t xml:space="preserve"> hos ældre patienter (≥ 65 år) end hos yngre patienter (18-40 år). Den terminale halveringstid ændredes dog ikke signifikant. Dosisjustering er ikke nødvendig hos ældre </w:t>
      </w:r>
      <w:r w:rsidR="00E63A76">
        <w:rPr>
          <w:lang w:val="da-DK"/>
        </w:rPr>
        <w:t>patienter</w:t>
      </w:r>
      <w:r w:rsidRPr="00DF0AAF">
        <w:rPr>
          <w:lang w:val="da-DK"/>
        </w:rPr>
        <w:t>.</w:t>
      </w:r>
    </w:p>
    <w:p w14:paraId="39144E95" w14:textId="77777777" w:rsidR="00C8035A" w:rsidRDefault="00C8035A" w:rsidP="00C8035A">
      <w:pPr>
        <w:pStyle w:val="EMEABodyText"/>
        <w:rPr>
          <w:u w:val="single"/>
          <w:lang w:val="da-DK"/>
        </w:rPr>
      </w:pPr>
    </w:p>
    <w:p w14:paraId="5B1781F2" w14:textId="77777777" w:rsidR="00C8035A" w:rsidRPr="00DF0AAF" w:rsidRDefault="00C8035A" w:rsidP="00C8035A">
      <w:pPr>
        <w:pStyle w:val="EMEABodyText"/>
        <w:rPr>
          <w:lang w:val="da-DK"/>
        </w:rPr>
      </w:pPr>
      <w:r w:rsidRPr="008351DC">
        <w:rPr>
          <w:u w:val="single"/>
          <w:lang w:val="da-DK"/>
        </w:rPr>
        <w:t>Elimination</w:t>
      </w:r>
    </w:p>
    <w:p w14:paraId="2FE0F642" w14:textId="77777777" w:rsidR="001B06FB" w:rsidRPr="00DF0AAF" w:rsidRDefault="001B06FB">
      <w:pPr>
        <w:pStyle w:val="EMEABodyText"/>
        <w:rPr>
          <w:lang w:val="da-DK"/>
        </w:rPr>
      </w:pPr>
    </w:p>
    <w:p w14:paraId="6454178B" w14:textId="77777777" w:rsidR="001B06FB" w:rsidRPr="00DF0AAF" w:rsidRDefault="001B06FB">
      <w:pPr>
        <w:pStyle w:val="EMEABodyText"/>
        <w:rPr>
          <w:lang w:val="da-DK"/>
        </w:rPr>
      </w:pPr>
      <w:r w:rsidRPr="00DF0AAF">
        <w:rPr>
          <w:lang w:val="da-DK"/>
        </w:rPr>
        <w:t xml:space="preserve">Irbesartan og dets metabolitter udskilles gennem både galde og nyrer. Efter enten oral eller intravenøs administration af </w:t>
      </w:r>
      <w:r w:rsidRPr="00DF0AAF">
        <w:rPr>
          <w:vertAlign w:val="superscript"/>
          <w:lang w:val="da-DK"/>
        </w:rPr>
        <w:t>14</w:t>
      </w:r>
      <w:r w:rsidRPr="00DF0AAF">
        <w:rPr>
          <w:lang w:val="da-DK"/>
        </w:rPr>
        <w:t>C irbesartan, genfindes ca. 20% radioaktivitet i urinen og resten i afføringen. Mindre end 2% af dosis udskilles uomdannet i urinen som irbesartan.</w:t>
      </w:r>
    </w:p>
    <w:p w14:paraId="091819F9" w14:textId="77777777" w:rsidR="001B06FB" w:rsidRPr="00DF0AAF" w:rsidRDefault="001B06FB">
      <w:pPr>
        <w:pStyle w:val="EMEABodyText"/>
        <w:rPr>
          <w:b/>
          <w:i/>
          <w:lang w:val="da-DK"/>
        </w:rPr>
      </w:pPr>
    </w:p>
    <w:p w14:paraId="7CA91D33" w14:textId="77777777" w:rsidR="001B06FB" w:rsidRDefault="001B06FB" w:rsidP="001B06FB">
      <w:pPr>
        <w:pStyle w:val="EMEABodyText"/>
        <w:rPr>
          <w:u w:val="single"/>
          <w:lang w:val="da-DK"/>
        </w:rPr>
      </w:pPr>
      <w:r w:rsidRPr="00D9207A">
        <w:rPr>
          <w:u w:val="single"/>
          <w:lang w:val="da-DK"/>
        </w:rPr>
        <w:t>Pædiatrisk population</w:t>
      </w:r>
    </w:p>
    <w:p w14:paraId="7ED2331F" w14:textId="77777777" w:rsidR="00C8035A" w:rsidRPr="00D9207A" w:rsidRDefault="00C8035A" w:rsidP="001B06FB">
      <w:pPr>
        <w:pStyle w:val="EMEABodyText"/>
        <w:rPr>
          <w:u w:val="single"/>
          <w:lang w:val="da-DK"/>
        </w:rPr>
      </w:pPr>
    </w:p>
    <w:p w14:paraId="6100275E" w14:textId="77777777" w:rsidR="001B06FB" w:rsidRPr="00DF0AAF" w:rsidRDefault="001B06FB" w:rsidP="001B06FB">
      <w:pPr>
        <w:pStyle w:val="EMEABodyText"/>
        <w:rPr>
          <w:lang w:val="da-DK"/>
        </w:rPr>
      </w:pPr>
      <w:r w:rsidRPr="00DF0AAF">
        <w:rPr>
          <w:lang w:val="da-DK"/>
        </w:rPr>
        <w:t>Farmakokinetik af irbesartan evalueredes hos 23 hypertensive børn efter administration af enkeltdosis irbesartan og gentagne doser irbesartan (2 mg/kg) i doser på op til maksimalt 150 mg daglig i 4 uger. Af de 23 børn var 21 evaluérbare med hensyn til farmakokinetisk sammenligning med voksne (12 børn over 12 år, 9 børn mellem 6 og 12 år). Resultaterne viste, at C</w:t>
      </w:r>
      <w:r w:rsidRPr="00DF0AAF">
        <w:rPr>
          <w:rStyle w:val="EMEASubscript"/>
          <w:lang w:val="da-DK"/>
        </w:rPr>
        <w:t>max</w:t>
      </w:r>
      <w:r w:rsidRPr="00DF0AAF">
        <w:rPr>
          <w:lang w:val="da-DK"/>
        </w:rPr>
        <w:t>, AUC og clearance var sammenlignelig med det hos voksne der er blevet behandlet med 150 mg irbesartan daglig. Der sås begrænset akkumulering af irbesartan (18%) i plasma ved gentagen dosering 1 gang daglig til børn.</w:t>
      </w:r>
    </w:p>
    <w:p w14:paraId="5DF32BC5" w14:textId="77777777" w:rsidR="001B06FB" w:rsidRPr="00DF0AAF" w:rsidRDefault="001B06FB">
      <w:pPr>
        <w:pStyle w:val="EMEABodyText"/>
        <w:rPr>
          <w:b/>
          <w:i/>
          <w:lang w:val="da-DK"/>
        </w:rPr>
      </w:pPr>
    </w:p>
    <w:p w14:paraId="54E3109D" w14:textId="77777777" w:rsidR="00C8035A" w:rsidRDefault="001B06FB">
      <w:pPr>
        <w:pStyle w:val="EMEABodyText"/>
        <w:rPr>
          <w:lang w:val="da-DK"/>
        </w:rPr>
      </w:pPr>
      <w:r w:rsidRPr="00DF0AAF">
        <w:rPr>
          <w:u w:val="single"/>
          <w:lang w:val="da-DK"/>
        </w:rPr>
        <w:t>Nedsat nyrefunktion</w:t>
      </w:r>
    </w:p>
    <w:p w14:paraId="26012E07" w14:textId="77777777" w:rsidR="00C8035A" w:rsidRDefault="00C8035A">
      <w:pPr>
        <w:pStyle w:val="EMEABodyText"/>
        <w:rPr>
          <w:lang w:val="da-DK"/>
        </w:rPr>
      </w:pPr>
    </w:p>
    <w:p w14:paraId="164F97F7" w14:textId="77777777" w:rsidR="001B06FB" w:rsidRPr="00DF0AAF" w:rsidRDefault="001B06FB">
      <w:pPr>
        <w:pStyle w:val="EMEABodyText"/>
        <w:rPr>
          <w:lang w:val="da-DK"/>
        </w:rPr>
      </w:pPr>
      <w:r w:rsidRPr="00DF0AAF">
        <w:rPr>
          <w:lang w:val="da-DK"/>
        </w:rPr>
        <w:t>Irbesartans farmakokinetiske parametre ændres ikke væsentligt hos patienter med nedsat nyrefunktion eller i hæmodialyse. Irbesartan fjernes ikke ved hæmodialyse.</w:t>
      </w:r>
    </w:p>
    <w:p w14:paraId="068594E8" w14:textId="77777777" w:rsidR="001B06FB" w:rsidRPr="00DF0AAF" w:rsidRDefault="001B06FB">
      <w:pPr>
        <w:pStyle w:val="EMEABodyText"/>
        <w:rPr>
          <w:b/>
          <w:i/>
          <w:lang w:val="da-DK"/>
        </w:rPr>
      </w:pPr>
    </w:p>
    <w:p w14:paraId="4DAE4845" w14:textId="77777777" w:rsidR="00C8035A" w:rsidRDefault="001B06FB">
      <w:pPr>
        <w:pStyle w:val="EMEABodyText"/>
        <w:rPr>
          <w:lang w:val="da-DK"/>
        </w:rPr>
      </w:pPr>
      <w:r w:rsidRPr="00DF0AAF">
        <w:rPr>
          <w:u w:val="single"/>
          <w:lang w:val="da-DK"/>
        </w:rPr>
        <w:t>Nedsat leverfunktion</w:t>
      </w:r>
    </w:p>
    <w:p w14:paraId="32175D8D" w14:textId="77777777" w:rsidR="00C8035A" w:rsidRDefault="00C8035A">
      <w:pPr>
        <w:pStyle w:val="EMEABodyText"/>
        <w:rPr>
          <w:lang w:val="da-DK"/>
        </w:rPr>
      </w:pPr>
    </w:p>
    <w:p w14:paraId="456CC5EF" w14:textId="77777777" w:rsidR="001B06FB" w:rsidRDefault="001B06FB">
      <w:pPr>
        <w:pStyle w:val="EMEABodyText"/>
        <w:rPr>
          <w:lang w:val="da-DK"/>
        </w:rPr>
      </w:pPr>
      <w:r w:rsidRPr="00DF0AAF">
        <w:rPr>
          <w:lang w:val="da-DK"/>
        </w:rPr>
        <w:t>Irbesartans farmakokinetiske parametre ændres ikke væsentligt hos patienter med mild/moderat cirrose.</w:t>
      </w:r>
    </w:p>
    <w:p w14:paraId="78F2483F" w14:textId="77777777" w:rsidR="00C8035A" w:rsidRPr="00DF0AAF" w:rsidRDefault="00C8035A">
      <w:pPr>
        <w:pStyle w:val="EMEABodyText"/>
        <w:rPr>
          <w:lang w:val="da-DK"/>
        </w:rPr>
      </w:pPr>
    </w:p>
    <w:p w14:paraId="01CAA4B5" w14:textId="77777777" w:rsidR="001B06FB" w:rsidRPr="00DF0AAF" w:rsidRDefault="001B06FB">
      <w:pPr>
        <w:pStyle w:val="EMEABodyText"/>
        <w:rPr>
          <w:lang w:val="da-DK"/>
        </w:rPr>
      </w:pPr>
      <w:r w:rsidRPr="00DF0AAF">
        <w:rPr>
          <w:lang w:val="da-DK"/>
        </w:rPr>
        <w:t>Der er ikke foretaget undersøgelser af patienter med alvorligt nedsat leverfunktion.</w:t>
      </w:r>
    </w:p>
    <w:p w14:paraId="561D6521" w14:textId="77777777" w:rsidR="001B06FB" w:rsidRPr="00DF0AAF" w:rsidRDefault="001B06FB">
      <w:pPr>
        <w:pStyle w:val="EMEABodyText"/>
        <w:rPr>
          <w:lang w:val="da-DK"/>
        </w:rPr>
      </w:pPr>
    </w:p>
    <w:p w14:paraId="40BD97BB" w14:textId="77777777" w:rsidR="001B06FB" w:rsidRPr="00DF0AAF" w:rsidRDefault="001B06FB">
      <w:pPr>
        <w:pStyle w:val="EMEAHeading2"/>
        <w:rPr>
          <w:lang w:val="da-DK"/>
        </w:rPr>
      </w:pPr>
      <w:r w:rsidRPr="00DF0AAF">
        <w:rPr>
          <w:lang w:val="da-DK"/>
        </w:rPr>
        <w:t>5.3</w:t>
      </w:r>
      <w:r w:rsidRPr="00DF0AAF">
        <w:rPr>
          <w:lang w:val="da-DK"/>
        </w:rPr>
        <w:tab/>
        <w:t>Prækliniske sikkerhedsdata</w:t>
      </w:r>
    </w:p>
    <w:p w14:paraId="4472AB43" w14:textId="77777777" w:rsidR="001B06FB" w:rsidRPr="00DF0AAF" w:rsidRDefault="001B06FB" w:rsidP="001B06FB">
      <w:pPr>
        <w:pStyle w:val="EMEAHeading2"/>
        <w:rPr>
          <w:lang w:val="da-DK"/>
        </w:rPr>
      </w:pPr>
    </w:p>
    <w:p w14:paraId="7E210A5E" w14:textId="77777777" w:rsidR="001B06FB" w:rsidRPr="00DF0AAF" w:rsidRDefault="001B06FB">
      <w:pPr>
        <w:pStyle w:val="EMEABodyText"/>
        <w:rPr>
          <w:lang w:val="da-DK"/>
        </w:rPr>
      </w:pPr>
      <w:r w:rsidRPr="00DF0AAF">
        <w:rPr>
          <w:lang w:val="da-DK"/>
        </w:rPr>
        <w:t xml:space="preserve">Der var ikke tegn på abnorm systemisk toksicitet eller målorgan-toksicitet ved klinisk relevante doser. I ikke-kliniske sikkerhedsstudier forårsagede høje doser af irbesartan (≥ 250 mg/kg/dag hos rotter og ≥ 100 mg/kg/dag hos marekatte) en reduktion af røde blodlegeme-parametre (erytrocytter, hæmoglobin, hæmatokrit). Ved meget høje doser (≥ 500 mg/kg/dag) inducerede irbesartan degenerative ændringer i nyren hos rotter og marekatte (så som interstitiel nefritis, tubulær udvidelse, basofile tubuli, øget plasmakoncentration af urinstof og kreatinin). Dette betragtes som værende en </w:t>
      </w:r>
      <w:r w:rsidRPr="00DF0AAF">
        <w:rPr>
          <w:lang w:val="da-DK"/>
        </w:rPr>
        <w:lastRenderedPageBreak/>
        <w:t>sekundær effekt af stoffets hypotensive virkning, som medførte nedsat renal perfusion. Herudover inducerede irbesartan hyperplasi/hypertrofi af de juxtaglomerulære celler (hos rotte ved ≥ 90 mg/kg/dag, hos marekatte ved ≥ 10 mg/kg/dag). Alle disse ændringer betragtedes som forårsaget af irbesartans farmakologiske virkning. Ved terapeutiske doser af irbesartan hos mennesker synes hyperplasi/hypertrofi af de renale juxtaglomerulære celler ikke at have nogen relevans.</w:t>
      </w:r>
    </w:p>
    <w:p w14:paraId="5497C0F7" w14:textId="77777777" w:rsidR="001B06FB" w:rsidRPr="00DF0AAF" w:rsidRDefault="001B06FB">
      <w:pPr>
        <w:pStyle w:val="EMEABodyText"/>
        <w:rPr>
          <w:lang w:val="da-DK"/>
        </w:rPr>
      </w:pPr>
    </w:p>
    <w:p w14:paraId="5CD2B7A5" w14:textId="77777777" w:rsidR="001B06FB" w:rsidRPr="00DF0AAF" w:rsidRDefault="001B06FB">
      <w:pPr>
        <w:pStyle w:val="EMEABodyText"/>
        <w:rPr>
          <w:lang w:val="da-DK"/>
        </w:rPr>
      </w:pPr>
      <w:r w:rsidRPr="00DF0AAF">
        <w:rPr>
          <w:lang w:val="da-DK"/>
        </w:rPr>
        <w:t>Der var ingen tegn på mutagenecitet, clastogenecitet eller karcinogenecitet.</w:t>
      </w:r>
    </w:p>
    <w:p w14:paraId="1ADC0EB5" w14:textId="77777777" w:rsidR="001B06FB" w:rsidRDefault="001B06FB">
      <w:pPr>
        <w:pStyle w:val="EMEABodyText"/>
        <w:rPr>
          <w:lang w:val="da-DK"/>
        </w:rPr>
      </w:pPr>
    </w:p>
    <w:p w14:paraId="072D0076" w14:textId="77777777" w:rsidR="001B06FB" w:rsidRPr="00327927" w:rsidRDefault="001B06FB" w:rsidP="001B06FB">
      <w:pPr>
        <w:pStyle w:val="EMEABodyText"/>
        <w:rPr>
          <w:lang w:val="da-DK"/>
        </w:rPr>
      </w:pPr>
      <w:r>
        <w:rPr>
          <w:lang w:val="da-DK"/>
        </w:rPr>
        <w:t xml:space="preserve">Fertilitet og reproduktionsevne blev ikke påvirket i studier med han- og hunrotter, selv ved orale doser af irbesartan, der fremkaldte nogen toksicitet hos forældrene (fra 50-650 mg/kg/dag), herunder mortalitet ved den højeste dosis. Der blev ikke observeret signifikante forandringer i antallet af corpora lutea, implantater eller levende fostre. Irbesartan påvirkede ikke overlevelse, udvikling eller reproduktion hos afkommet. Dyrestudier indikerer, at radioaktivt mærket irbesartan kan påvises i rotte- og kaninfostre. Irbesartan </w:t>
      </w:r>
      <w:r>
        <w:rPr>
          <w:rFonts w:eastAsia="SimSun"/>
          <w:szCs w:val="22"/>
          <w:lang w:val="da-DK" w:eastAsia="zh-CN"/>
        </w:rPr>
        <w:t>udskilles i mælken hos diegivende rotter.</w:t>
      </w:r>
    </w:p>
    <w:p w14:paraId="64776603" w14:textId="77777777" w:rsidR="001B06FB" w:rsidRPr="00DF0AAF" w:rsidRDefault="001B06FB">
      <w:pPr>
        <w:pStyle w:val="EMEABodyText"/>
        <w:rPr>
          <w:lang w:val="da-DK"/>
        </w:rPr>
      </w:pPr>
    </w:p>
    <w:p w14:paraId="5391754E" w14:textId="77777777" w:rsidR="001B06FB" w:rsidRPr="00DF0AAF" w:rsidRDefault="001B06FB">
      <w:pPr>
        <w:pStyle w:val="EMEABodyText"/>
        <w:rPr>
          <w:lang w:val="da-DK"/>
        </w:rPr>
      </w:pPr>
      <w:r w:rsidRPr="00DF0AAF">
        <w:rPr>
          <w:lang w:val="da-DK"/>
        </w:rPr>
        <w:t>I dyrestudier med irbesartan sås forbigående toksisk effekt (øget nyrebækken kavitation, hydroureter eller subkutant ødem) hos rottefostre. Denne toksiske effekt</w:t>
      </w:r>
      <w:r>
        <w:rPr>
          <w:lang w:val="da-DK"/>
        </w:rPr>
        <w:t xml:space="preserve"> </w:t>
      </w:r>
      <w:r w:rsidRPr="00DF0AAF">
        <w:rPr>
          <w:lang w:val="da-DK"/>
        </w:rPr>
        <w:t>forsvandt efter fødslen. Hos kaniner sås der abort eller tidlig resorption ved doser, som forårsagede signifikant maternel toksicitet, inklusive mortalitet. Der blev ikke observeret teratogen effekt hos hverken rotter eller kaniner.</w:t>
      </w:r>
    </w:p>
    <w:p w14:paraId="0E4E009D" w14:textId="77777777" w:rsidR="001B06FB" w:rsidRPr="00DF0AAF" w:rsidRDefault="001B06FB">
      <w:pPr>
        <w:pStyle w:val="EMEABodyText"/>
        <w:rPr>
          <w:lang w:val="da-DK"/>
        </w:rPr>
      </w:pPr>
    </w:p>
    <w:p w14:paraId="617A4141" w14:textId="77777777" w:rsidR="001B06FB" w:rsidRPr="00DF0AAF" w:rsidRDefault="001B06FB">
      <w:pPr>
        <w:pStyle w:val="EMEABodyText"/>
        <w:rPr>
          <w:lang w:val="da-DK"/>
        </w:rPr>
      </w:pPr>
    </w:p>
    <w:p w14:paraId="2A2639A0" w14:textId="77777777" w:rsidR="001B06FB" w:rsidRPr="00DF0AAF" w:rsidRDefault="001B06FB">
      <w:pPr>
        <w:pStyle w:val="EMEAHeading1"/>
        <w:rPr>
          <w:lang w:val="da-DK"/>
        </w:rPr>
      </w:pPr>
      <w:r w:rsidRPr="00DF0AAF">
        <w:rPr>
          <w:lang w:val="da-DK"/>
        </w:rPr>
        <w:t>6.</w:t>
      </w:r>
      <w:r w:rsidRPr="00DF0AAF">
        <w:rPr>
          <w:lang w:val="da-DK"/>
        </w:rPr>
        <w:tab/>
        <w:t>FARMACEUTISKE OPLYSNINGER</w:t>
      </w:r>
    </w:p>
    <w:p w14:paraId="177D6EE4" w14:textId="77777777" w:rsidR="001B06FB" w:rsidRPr="00DF0AAF" w:rsidRDefault="001B06FB" w:rsidP="001B06FB">
      <w:pPr>
        <w:pStyle w:val="EMEAHeading1"/>
        <w:rPr>
          <w:lang w:val="da-DK"/>
        </w:rPr>
      </w:pPr>
    </w:p>
    <w:p w14:paraId="4213EA68" w14:textId="77777777" w:rsidR="001B06FB" w:rsidRPr="00DF0AAF" w:rsidRDefault="001B06FB">
      <w:pPr>
        <w:pStyle w:val="EMEAHeading2"/>
        <w:rPr>
          <w:lang w:val="da-DK"/>
        </w:rPr>
      </w:pPr>
      <w:r w:rsidRPr="00DF0AAF">
        <w:rPr>
          <w:lang w:val="da-DK"/>
        </w:rPr>
        <w:t>6.1</w:t>
      </w:r>
      <w:r w:rsidRPr="00DF0AAF">
        <w:rPr>
          <w:lang w:val="da-DK"/>
        </w:rPr>
        <w:tab/>
        <w:t>Hjælpestoffer</w:t>
      </w:r>
    </w:p>
    <w:p w14:paraId="11147FDC" w14:textId="77777777" w:rsidR="001B06FB" w:rsidRPr="00DF0AAF" w:rsidRDefault="001B06FB" w:rsidP="001B06FB">
      <w:pPr>
        <w:pStyle w:val="EMEAHeading2"/>
        <w:rPr>
          <w:lang w:val="da-DK"/>
        </w:rPr>
      </w:pPr>
    </w:p>
    <w:p w14:paraId="5A79D9DC" w14:textId="77777777" w:rsidR="001B06FB" w:rsidRPr="00DF0AAF" w:rsidRDefault="001B06FB">
      <w:pPr>
        <w:pStyle w:val="EMEABodyText"/>
        <w:rPr>
          <w:lang w:val="da-DK"/>
        </w:rPr>
      </w:pPr>
      <w:r w:rsidRPr="00DF0AAF">
        <w:rPr>
          <w:lang w:val="da-DK"/>
        </w:rPr>
        <w:t xml:space="preserve">Mikrokrystallinsk cellulose </w:t>
      </w:r>
    </w:p>
    <w:p w14:paraId="0FA7BCF1" w14:textId="77777777" w:rsidR="001B06FB" w:rsidRPr="00DF0AAF" w:rsidRDefault="001B06FB">
      <w:pPr>
        <w:pStyle w:val="EMEABodyText"/>
        <w:rPr>
          <w:lang w:val="da-DK"/>
        </w:rPr>
      </w:pPr>
      <w:r w:rsidRPr="00DF0AAF">
        <w:rPr>
          <w:lang w:val="da-DK"/>
        </w:rPr>
        <w:t>Croscarmellosenatrium</w:t>
      </w:r>
    </w:p>
    <w:p w14:paraId="3108323C" w14:textId="77777777" w:rsidR="001B06FB" w:rsidRPr="00DF0AAF" w:rsidRDefault="001B06FB">
      <w:pPr>
        <w:pStyle w:val="EMEABodyText"/>
        <w:rPr>
          <w:lang w:val="da-DK"/>
        </w:rPr>
      </w:pPr>
      <w:r w:rsidRPr="00DF0AAF">
        <w:rPr>
          <w:lang w:val="da-DK"/>
        </w:rPr>
        <w:t xml:space="preserve">Lactosemonohydrat </w:t>
      </w:r>
    </w:p>
    <w:p w14:paraId="227BE29E" w14:textId="77777777" w:rsidR="001B06FB" w:rsidRPr="00DF0AAF" w:rsidRDefault="001B06FB">
      <w:pPr>
        <w:pStyle w:val="EMEABodyText"/>
        <w:rPr>
          <w:lang w:val="da-DK"/>
        </w:rPr>
      </w:pPr>
      <w:r w:rsidRPr="00DF0AAF">
        <w:rPr>
          <w:lang w:val="da-DK"/>
        </w:rPr>
        <w:t xml:space="preserve">Magnesiumstearat </w:t>
      </w:r>
    </w:p>
    <w:p w14:paraId="05B1916E" w14:textId="77777777" w:rsidR="001B06FB" w:rsidRPr="00DF0AAF" w:rsidRDefault="001B06FB">
      <w:pPr>
        <w:pStyle w:val="EMEABodyText"/>
        <w:rPr>
          <w:lang w:val="da-DK"/>
        </w:rPr>
      </w:pPr>
      <w:r w:rsidRPr="00DF0AAF">
        <w:rPr>
          <w:lang w:val="da-DK"/>
        </w:rPr>
        <w:t>Kolloid silica</w:t>
      </w:r>
    </w:p>
    <w:p w14:paraId="0824EE20" w14:textId="77777777" w:rsidR="001B06FB" w:rsidRPr="00DF0AAF" w:rsidRDefault="001B06FB">
      <w:pPr>
        <w:pStyle w:val="EMEABodyText"/>
        <w:rPr>
          <w:lang w:val="da-DK"/>
        </w:rPr>
      </w:pPr>
      <w:r w:rsidRPr="00DF0AAF">
        <w:rPr>
          <w:lang w:val="da-DK"/>
        </w:rPr>
        <w:t xml:space="preserve">Prægelatineret majsstivelse </w:t>
      </w:r>
    </w:p>
    <w:p w14:paraId="0BCFE7D8" w14:textId="77777777" w:rsidR="001B06FB" w:rsidRPr="00DF0AAF" w:rsidRDefault="001B06FB">
      <w:pPr>
        <w:pStyle w:val="EMEABodyText"/>
        <w:rPr>
          <w:lang w:val="da-DK"/>
        </w:rPr>
      </w:pPr>
      <w:r w:rsidRPr="00DF0AAF">
        <w:rPr>
          <w:lang w:val="da-DK"/>
        </w:rPr>
        <w:t>Poloxamer 188.</w:t>
      </w:r>
    </w:p>
    <w:p w14:paraId="41FDEF02" w14:textId="77777777" w:rsidR="001B06FB" w:rsidRPr="00DF0AAF" w:rsidRDefault="001B06FB">
      <w:pPr>
        <w:pStyle w:val="EMEABodyText"/>
        <w:rPr>
          <w:lang w:val="da-DK"/>
        </w:rPr>
      </w:pPr>
    </w:p>
    <w:p w14:paraId="45C6F9A4" w14:textId="77777777" w:rsidR="001B06FB" w:rsidRPr="00DF0AAF" w:rsidRDefault="001B06FB">
      <w:pPr>
        <w:pStyle w:val="EMEAHeading2"/>
        <w:rPr>
          <w:lang w:val="da-DK"/>
        </w:rPr>
      </w:pPr>
      <w:r w:rsidRPr="00DF0AAF">
        <w:rPr>
          <w:lang w:val="da-DK"/>
        </w:rPr>
        <w:t>6.2</w:t>
      </w:r>
      <w:r w:rsidRPr="00DF0AAF">
        <w:rPr>
          <w:lang w:val="da-DK"/>
        </w:rPr>
        <w:tab/>
        <w:t>Uforligeligheder</w:t>
      </w:r>
    </w:p>
    <w:p w14:paraId="7D63E137" w14:textId="77777777" w:rsidR="001B06FB" w:rsidRPr="00DF0AAF" w:rsidRDefault="001B06FB" w:rsidP="001B06FB">
      <w:pPr>
        <w:pStyle w:val="EMEAHeading2"/>
        <w:rPr>
          <w:lang w:val="da-DK"/>
        </w:rPr>
      </w:pPr>
    </w:p>
    <w:p w14:paraId="7BC3F69C" w14:textId="77777777" w:rsidR="001B06FB" w:rsidRPr="00DF0AAF" w:rsidRDefault="001B06FB">
      <w:pPr>
        <w:pStyle w:val="EMEABodyText"/>
        <w:rPr>
          <w:lang w:val="da-DK"/>
        </w:rPr>
      </w:pPr>
      <w:r w:rsidRPr="00DF0AAF">
        <w:rPr>
          <w:lang w:val="da-DK"/>
        </w:rPr>
        <w:t>Ikke relevant.</w:t>
      </w:r>
    </w:p>
    <w:p w14:paraId="27D8B3C9" w14:textId="77777777" w:rsidR="001B06FB" w:rsidRPr="00DF0AAF" w:rsidRDefault="001B06FB">
      <w:pPr>
        <w:pStyle w:val="EMEABodyText"/>
        <w:rPr>
          <w:lang w:val="da-DK"/>
        </w:rPr>
      </w:pPr>
    </w:p>
    <w:p w14:paraId="3F75FC43" w14:textId="77777777" w:rsidR="001B06FB" w:rsidRPr="00DF0AAF" w:rsidRDefault="001B06FB">
      <w:pPr>
        <w:pStyle w:val="EMEAHeading2"/>
        <w:rPr>
          <w:lang w:val="da-DK"/>
        </w:rPr>
      </w:pPr>
      <w:r w:rsidRPr="00DF0AAF">
        <w:rPr>
          <w:lang w:val="da-DK"/>
        </w:rPr>
        <w:t>6.3</w:t>
      </w:r>
      <w:r w:rsidRPr="00DF0AAF">
        <w:rPr>
          <w:lang w:val="da-DK"/>
        </w:rPr>
        <w:tab/>
        <w:t>Opbevaringstid</w:t>
      </w:r>
    </w:p>
    <w:p w14:paraId="2C5B72CE" w14:textId="77777777" w:rsidR="001B06FB" w:rsidRPr="00DF0AAF" w:rsidRDefault="001B06FB" w:rsidP="001B06FB">
      <w:pPr>
        <w:pStyle w:val="EMEAHeading2"/>
        <w:rPr>
          <w:lang w:val="da-DK"/>
        </w:rPr>
      </w:pPr>
    </w:p>
    <w:p w14:paraId="4B5001DB" w14:textId="77777777" w:rsidR="001B06FB" w:rsidRPr="00DF0AAF" w:rsidRDefault="001B06FB">
      <w:pPr>
        <w:pStyle w:val="EMEABodyText"/>
        <w:rPr>
          <w:lang w:val="da-DK"/>
        </w:rPr>
      </w:pPr>
      <w:r w:rsidRPr="00DF0AAF">
        <w:rPr>
          <w:lang w:val="da-DK"/>
        </w:rPr>
        <w:t>3 år.</w:t>
      </w:r>
    </w:p>
    <w:p w14:paraId="5764112A" w14:textId="77777777" w:rsidR="001B06FB" w:rsidRPr="00DF0AAF" w:rsidRDefault="001B06FB">
      <w:pPr>
        <w:pStyle w:val="EMEABodyText"/>
        <w:rPr>
          <w:lang w:val="da-DK"/>
        </w:rPr>
      </w:pPr>
    </w:p>
    <w:p w14:paraId="34F35399" w14:textId="77777777" w:rsidR="001B06FB" w:rsidRPr="00DF0AAF" w:rsidRDefault="001B06FB">
      <w:pPr>
        <w:pStyle w:val="EMEAHeading2"/>
        <w:rPr>
          <w:lang w:val="da-DK"/>
        </w:rPr>
      </w:pPr>
      <w:r w:rsidRPr="00DF0AAF">
        <w:rPr>
          <w:lang w:val="da-DK"/>
        </w:rPr>
        <w:t>6.4</w:t>
      </w:r>
      <w:r w:rsidRPr="00DF0AAF">
        <w:rPr>
          <w:lang w:val="da-DK"/>
        </w:rPr>
        <w:tab/>
        <w:t>Særlige opbevaringsforhold</w:t>
      </w:r>
    </w:p>
    <w:p w14:paraId="75DAD82A" w14:textId="77777777" w:rsidR="001B06FB" w:rsidRPr="00DF0AAF" w:rsidRDefault="001B06FB" w:rsidP="001B06FB">
      <w:pPr>
        <w:pStyle w:val="EMEAHeading2"/>
        <w:rPr>
          <w:lang w:val="da-DK"/>
        </w:rPr>
      </w:pPr>
    </w:p>
    <w:p w14:paraId="67A3BD50" w14:textId="77777777" w:rsidR="001B06FB" w:rsidRPr="00DF0AAF" w:rsidRDefault="001B06FB">
      <w:pPr>
        <w:pStyle w:val="EMEABodyText"/>
        <w:rPr>
          <w:lang w:val="da-DK"/>
        </w:rPr>
      </w:pPr>
      <w:r w:rsidRPr="00DF0AAF">
        <w:rPr>
          <w:lang w:val="da-DK"/>
        </w:rPr>
        <w:t xml:space="preserve">Må ikke opbevares </w:t>
      </w:r>
      <w:r>
        <w:rPr>
          <w:lang w:val="da-DK"/>
        </w:rPr>
        <w:t xml:space="preserve">ved temperaturer </w:t>
      </w:r>
      <w:r w:rsidRPr="00DF0AAF">
        <w:rPr>
          <w:lang w:val="da-DK"/>
        </w:rPr>
        <w:t>over 30°C.</w:t>
      </w:r>
    </w:p>
    <w:p w14:paraId="0FA2A239" w14:textId="77777777" w:rsidR="001B06FB" w:rsidRPr="00DF0AAF" w:rsidRDefault="001B06FB">
      <w:pPr>
        <w:pStyle w:val="EMEABodyText"/>
        <w:rPr>
          <w:lang w:val="da-DK"/>
        </w:rPr>
      </w:pPr>
    </w:p>
    <w:p w14:paraId="6D36175B" w14:textId="77777777" w:rsidR="001B06FB" w:rsidRPr="00DF0AAF" w:rsidRDefault="001B06FB">
      <w:pPr>
        <w:pStyle w:val="EMEAHeading2"/>
        <w:rPr>
          <w:lang w:val="da-DK"/>
        </w:rPr>
      </w:pPr>
      <w:r w:rsidRPr="00DF0AAF">
        <w:rPr>
          <w:lang w:val="da-DK"/>
        </w:rPr>
        <w:t>6.5</w:t>
      </w:r>
      <w:r w:rsidRPr="00DF0AAF">
        <w:rPr>
          <w:lang w:val="da-DK"/>
        </w:rPr>
        <w:tab/>
        <w:t>Emballagetype og pakningsstørrelser</w:t>
      </w:r>
    </w:p>
    <w:p w14:paraId="4F2AF62B" w14:textId="77777777" w:rsidR="001B06FB" w:rsidRPr="00DF0AAF" w:rsidRDefault="001B06FB" w:rsidP="001B06FB">
      <w:pPr>
        <w:pStyle w:val="EMEAHeading2"/>
        <w:rPr>
          <w:lang w:val="da-DK"/>
        </w:rPr>
      </w:pPr>
    </w:p>
    <w:p w14:paraId="3E32B00E" w14:textId="77777777" w:rsidR="001B06FB" w:rsidRPr="00DF0AAF" w:rsidRDefault="001B06FB" w:rsidP="001B06FB">
      <w:pPr>
        <w:pStyle w:val="EMEABodyText"/>
        <w:keepNext/>
        <w:rPr>
          <w:lang w:val="da-DK"/>
        </w:rPr>
      </w:pPr>
      <w:r w:rsidRPr="00DF0AAF">
        <w:rPr>
          <w:lang w:val="da-DK"/>
        </w:rPr>
        <w:t>Æsker med 14 tabletter i PVC/PVDC/aluminiumblistere.</w:t>
      </w:r>
    </w:p>
    <w:p w14:paraId="3998DA29" w14:textId="77777777" w:rsidR="001B06FB" w:rsidRPr="00DF0AAF" w:rsidRDefault="001B06FB" w:rsidP="001B06FB">
      <w:pPr>
        <w:pStyle w:val="EMEABodyText"/>
        <w:rPr>
          <w:lang w:val="da-DK"/>
        </w:rPr>
      </w:pPr>
      <w:r w:rsidRPr="00DF0AAF">
        <w:rPr>
          <w:lang w:val="da-DK"/>
        </w:rPr>
        <w:t>Æsker med 28 tabletter i PVC/PVDC/aluminiumblistere.</w:t>
      </w:r>
    </w:p>
    <w:p w14:paraId="37F61EE7" w14:textId="77777777" w:rsidR="001B06FB" w:rsidRPr="00DF0AAF" w:rsidRDefault="001B06FB" w:rsidP="001B06FB">
      <w:pPr>
        <w:pStyle w:val="EMEABodyText"/>
        <w:rPr>
          <w:lang w:val="da-DK"/>
        </w:rPr>
      </w:pPr>
      <w:r w:rsidRPr="00DF0AAF">
        <w:rPr>
          <w:lang w:val="da-DK"/>
        </w:rPr>
        <w:t>Æsker med 56 tabletter i PVC/PVDC/aluminiumblistere.</w:t>
      </w:r>
    </w:p>
    <w:p w14:paraId="780C4CBF" w14:textId="77777777" w:rsidR="001B06FB" w:rsidRPr="00DF0AAF" w:rsidRDefault="001B06FB" w:rsidP="001B06FB">
      <w:pPr>
        <w:pStyle w:val="EMEABodyText"/>
        <w:rPr>
          <w:lang w:val="da-DK"/>
        </w:rPr>
      </w:pPr>
      <w:r w:rsidRPr="00DF0AAF">
        <w:rPr>
          <w:lang w:val="da-DK"/>
        </w:rPr>
        <w:t>Æsker med 98 tabletter i PVC/PVDC/aluminiumblistere.</w:t>
      </w:r>
    </w:p>
    <w:p w14:paraId="0AE92A82" w14:textId="77777777" w:rsidR="001B06FB" w:rsidRPr="00DF0AAF" w:rsidRDefault="001B06FB" w:rsidP="001B06FB">
      <w:pPr>
        <w:pStyle w:val="EMEABodyText"/>
        <w:rPr>
          <w:lang w:val="da-DK"/>
        </w:rPr>
      </w:pPr>
      <w:r w:rsidRPr="00DF0AAF">
        <w:rPr>
          <w:lang w:val="da-DK"/>
        </w:rPr>
        <w:t>Æsker med 56 x 1 tabletter i perforere</w:t>
      </w:r>
      <w:r>
        <w:rPr>
          <w:lang w:val="da-DK"/>
        </w:rPr>
        <w:t>de</w:t>
      </w:r>
      <w:r w:rsidRPr="00DF0AAF">
        <w:rPr>
          <w:lang w:val="da-DK"/>
        </w:rPr>
        <w:t xml:space="preserve"> PVC/PVDC/aluminiumblister</w:t>
      </w:r>
      <w:r>
        <w:rPr>
          <w:lang w:val="da-DK"/>
        </w:rPr>
        <w:t>e</w:t>
      </w:r>
      <w:r w:rsidRPr="00DF0AAF">
        <w:rPr>
          <w:lang w:val="da-DK"/>
        </w:rPr>
        <w:t xml:space="preserve"> med éngangsdoser.</w:t>
      </w:r>
    </w:p>
    <w:p w14:paraId="2E107F17" w14:textId="77777777" w:rsidR="001B06FB" w:rsidRPr="00DF0AAF" w:rsidRDefault="001B06FB">
      <w:pPr>
        <w:pStyle w:val="EMEABodyText"/>
        <w:rPr>
          <w:lang w:val="da-DK"/>
        </w:rPr>
      </w:pPr>
    </w:p>
    <w:p w14:paraId="49E8623B" w14:textId="77777777" w:rsidR="001B06FB" w:rsidRPr="00DF0AAF" w:rsidRDefault="001B06FB">
      <w:pPr>
        <w:pStyle w:val="EMEABodyText"/>
        <w:rPr>
          <w:lang w:val="da-DK"/>
        </w:rPr>
      </w:pPr>
      <w:r w:rsidRPr="00DF0AAF">
        <w:rPr>
          <w:lang w:val="da-DK"/>
        </w:rPr>
        <w:t>Ikke alle pakningsstørrelser er nødvendigvis markedsført.</w:t>
      </w:r>
    </w:p>
    <w:p w14:paraId="730D5935" w14:textId="77777777" w:rsidR="001B06FB" w:rsidRPr="00DF0AAF" w:rsidRDefault="001B06FB">
      <w:pPr>
        <w:pStyle w:val="EMEABodyText"/>
        <w:rPr>
          <w:lang w:val="da-DK"/>
        </w:rPr>
      </w:pPr>
    </w:p>
    <w:p w14:paraId="6224360C" w14:textId="77777777" w:rsidR="001B06FB" w:rsidRPr="00DF0AAF" w:rsidRDefault="001B06FB">
      <w:pPr>
        <w:pStyle w:val="EMEAHeading2"/>
        <w:rPr>
          <w:lang w:val="da-DK"/>
        </w:rPr>
      </w:pPr>
      <w:r w:rsidRPr="00DF0AAF">
        <w:rPr>
          <w:lang w:val="da-DK"/>
        </w:rPr>
        <w:t>6.6</w:t>
      </w:r>
      <w:r w:rsidRPr="00DF0AAF">
        <w:rPr>
          <w:lang w:val="da-DK"/>
        </w:rPr>
        <w:tab/>
        <w:t>Regler for</w:t>
      </w:r>
      <w:r>
        <w:rPr>
          <w:lang w:val="da-DK"/>
        </w:rPr>
        <w:t xml:space="preserve"> destruktion</w:t>
      </w:r>
    </w:p>
    <w:p w14:paraId="223A4480" w14:textId="77777777" w:rsidR="001B06FB" w:rsidRPr="00DF0AAF" w:rsidRDefault="001B06FB" w:rsidP="001B06FB">
      <w:pPr>
        <w:pStyle w:val="EMEABodyText"/>
        <w:rPr>
          <w:noProof/>
          <w:lang w:val="da-DK"/>
        </w:rPr>
      </w:pPr>
    </w:p>
    <w:p w14:paraId="3062A9AF" w14:textId="77777777" w:rsidR="001B06FB" w:rsidRPr="00DF0AAF" w:rsidRDefault="001B06FB" w:rsidP="001B06FB">
      <w:pPr>
        <w:pStyle w:val="EMEABodyText"/>
        <w:rPr>
          <w:noProof/>
          <w:lang w:val="da-DK"/>
        </w:rPr>
      </w:pPr>
      <w:r w:rsidRPr="00DF0AAF">
        <w:rPr>
          <w:noProof/>
          <w:lang w:val="da-DK"/>
        </w:rPr>
        <w:lastRenderedPageBreak/>
        <w:t>Ikke anvendte lægemidler samt affald heraf bør destrueres i henhold til lokale retningslin</w:t>
      </w:r>
      <w:r>
        <w:rPr>
          <w:noProof/>
          <w:lang w:val="da-DK"/>
        </w:rPr>
        <w:t>j</w:t>
      </w:r>
      <w:r w:rsidRPr="00DF0AAF">
        <w:rPr>
          <w:noProof/>
          <w:lang w:val="da-DK"/>
        </w:rPr>
        <w:t>er.</w:t>
      </w:r>
    </w:p>
    <w:p w14:paraId="5414677B" w14:textId="77777777" w:rsidR="001B06FB" w:rsidRPr="00DF0AAF" w:rsidRDefault="001B06FB">
      <w:pPr>
        <w:pStyle w:val="EMEABodyText"/>
        <w:rPr>
          <w:lang w:val="da-DK"/>
        </w:rPr>
      </w:pPr>
    </w:p>
    <w:p w14:paraId="2DD2A969" w14:textId="77777777" w:rsidR="001B06FB" w:rsidRPr="00DF0AAF" w:rsidRDefault="001B06FB">
      <w:pPr>
        <w:pStyle w:val="EMEABodyText"/>
        <w:rPr>
          <w:lang w:val="da-DK"/>
        </w:rPr>
      </w:pPr>
    </w:p>
    <w:p w14:paraId="05B9DED0" w14:textId="77777777" w:rsidR="001B06FB" w:rsidRPr="00DF0AAF" w:rsidRDefault="001B06FB">
      <w:pPr>
        <w:pStyle w:val="EMEAHeading1"/>
        <w:rPr>
          <w:lang w:val="da-DK"/>
        </w:rPr>
      </w:pPr>
      <w:r w:rsidRPr="00DF0AAF">
        <w:rPr>
          <w:lang w:val="da-DK"/>
        </w:rPr>
        <w:t>7.</w:t>
      </w:r>
      <w:r w:rsidRPr="00DF0AAF">
        <w:rPr>
          <w:lang w:val="da-DK"/>
        </w:rPr>
        <w:tab/>
        <w:t>INDEHAVER AF MARKEDSFØRINGSTILLADELSEN</w:t>
      </w:r>
    </w:p>
    <w:p w14:paraId="46A597D8" w14:textId="77777777" w:rsidR="001B06FB" w:rsidRPr="00DF0AAF" w:rsidRDefault="001B06FB" w:rsidP="001B06FB">
      <w:pPr>
        <w:pStyle w:val="EMEAHeading1"/>
        <w:rPr>
          <w:lang w:val="da-DK"/>
        </w:rPr>
      </w:pPr>
    </w:p>
    <w:p w14:paraId="59BF21D8" w14:textId="77777777" w:rsidR="001B06FB" w:rsidRPr="00DF0AAF" w:rsidRDefault="001B06FB">
      <w:pPr>
        <w:pStyle w:val="EMEAAddress"/>
        <w:rPr>
          <w:lang w:val="da-DK"/>
        </w:rPr>
      </w:pPr>
      <w:r>
        <w:rPr>
          <w:lang w:val="da-DK"/>
        </w:rPr>
        <w:t>sanofi-aventis groupe</w:t>
      </w:r>
      <w:r w:rsidRPr="00DF0AAF">
        <w:rPr>
          <w:lang w:val="da-DK"/>
        </w:rPr>
        <w:br/>
      </w:r>
      <w:r>
        <w:rPr>
          <w:lang w:val="da-DK"/>
        </w:rPr>
        <w:t>54</w:t>
      </w:r>
      <w:r w:rsidR="00727B33">
        <w:rPr>
          <w:lang w:val="da-DK"/>
        </w:rPr>
        <w:t>,</w:t>
      </w:r>
      <w:r>
        <w:rPr>
          <w:lang w:val="da-DK"/>
        </w:rPr>
        <w:t xml:space="preserve"> rue La Boétie</w:t>
      </w:r>
      <w:r>
        <w:rPr>
          <w:lang w:val="da-DK"/>
        </w:rPr>
        <w:br/>
      </w:r>
      <w:r w:rsidR="00727B33">
        <w:rPr>
          <w:lang w:val="da-DK"/>
        </w:rPr>
        <w:t>F-</w:t>
      </w:r>
      <w:r>
        <w:rPr>
          <w:lang w:val="da-DK"/>
        </w:rPr>
        <w:t>75008 Paris</w:t>
      </w:r>
      <w:r w:rsidRPr="00DF0AAF">
        <w:rPr>
          <w:lang w:val="da-DK"/>
        </w:rPr>
        <w:t> - </w:t>
      </w:r>
      <w:r>
        <w:rPr>
          <w:lang w:val="da-DK"/>
        </w:rPr>
        <w:t>Frankrig</w:t>
      </w:r>
    </w:p>
    <w:p w14:paraId="14823649" w14:textId="77777777" w:rsidR="001B06FB" w:rsidRPr="00DF0AAF" w:rsidRDefault="001B06FB">
      <w:pPr>
        <w:pStyle w:val="EMEABodyText"/>
        <w:rPr>
          <w:lang w:val="da-DK"/>
        </w:rPr>
      </w:pPr>
    </w:p>
    <w:p w14:paraId="626947B0" w14:textId="77777777" w:rsidR="001B06FB" w:rsidRPr="00DF0AAF" w:rsidRDefault="001B06FB">
      <w:pPr>
        <w:pStyle w:val="EMEABodyText"/>
        <w:rPr>
          <w:lang w:val="da-DK"/>
        </w:rPr>
      </w:pPr>
    </w:p>
    <w:p w14:paraId="7BF01B7A" w14:textId="77777777" w:rsidR="001B06FB" w:rsidRPr="00DF0AAF" w:rsidRDefault="001B06FB">
      <w:pPr>
        <w:pStyle w:val="EMEAHeading1"/>
        <w:rPr>
          <w:lang w:val="da-DK"/>
        </w:rPr>
      </w:pPr>
      <w:r w:rsidRPr="00DF0AAF">
        <w:rPr>
          <w:lang w:val="da-DK"/>
        </w:rPr>
        <w:t>8.</w:t>
      </w:r>
      <w:r w:rsidRPr="00DF0AAF">
        <w:rPr>
          <w:lang w:val="da-DK"/>
        </w:rPr>
        <w:tab/>
        <w:t>MARKEDSFØRINGSTILLADELSESNUMre</w:t>
      </w:r>
    </w:p>
    <w:p w14:paraId="455B10C7" w14:textId="77777777" w:rsidR="001B06FB" w:rsidRPr="00DF0AAF" w:rsidRDefault="001B06FB" w:rsidP="001B06FB">
      <w:pPr>
        <w:pStyle w:val="EMEAHeading1"/>
        <w:rPr>
          <w:lang w:val="da-DK"/>
        </w:rPr>
      </w:pPr>
    </w:p>
    <w:p w14:paraId="519F8D11" w14:textId="77777777" w:rsidR="001B06FB" w:rsidRPr="00DF0AAF" w:rsidRDefault="001B06FB" w:rsidP="001B06FB">
      <w:pPr>
        <w:pStyle w:val="EMEABodyText"/>
        <w:jc w:val="both"/>
        <w:rPr>
          <w:lang w:val="da-DK"/>
        </w:rPr>
      </w:pPr>
      <w:r>
        <w:rPr>
          <w:lang w:val="da-DK"/>
        </w:rPr>
        <w:t>EU/1/97/049/004-006</w:t>
      </w:r>
      <w:r>
        <w:rPr>
          <w:lang w:val="da-DK"/>
        </w:rPr>
        <w:br/>
        <w:t>EU/1/97/049/011</w:t>
      </w:r>
      <w:r>
        <w:rPr>
          <w:lang w:val="da-DK"/>
        </w:rPr>
        <w:br/>
        <w:t>EU/1/97/049/014</w:t>
      </w:r>
    </w:p>
    <w:p w14:paraId="70F398CB" w14:textId="77777777" w:rsidR="001B06FB" w:rsidRPr="00DF0AAF" w:rsidRDefault="001B06FB">
      <w:pPr>
        <w:pStyle w:val="EMEABodyText"/>
        <w:rPr>
          <w:lang w:val="da-DK"/>
        </w:rPr>
      </w:pPr>
    </w:p>
    <w:p w14:paraId="4C3998DC" w14:textId="77777777" w:rsidR="001B06FB" w:rsidRPr="00DF0AAF" w:rsidRDefault="001B06FB">
      <w:pPr>
        <w:pStyle w:val="EMEABodyText"/>
        <w:rPr>
          <w:lang w:val="da-DK"/>
        </w:rPr>
      </w:pPr>
    </w:p>
    <w:p w14:paraId="58AA062A" w14:textId="77777777" w:rsidR="001B06FB" w:rsidRPr="00DF0AAF" w:rsidRDefault="001B06FB">
      <w:pPr>
        <w:pStyle w:val="EMEAHeading1"/>
        <w:rPr>
          <w:lang w:val="da-DK"/>
        </w:rPr>
      </w:pPr>
      <w:r w:rsidRPr="00DF0AAF">
        <w:rPr>
          <w:lang w:val="da-DK"/>
        </w:rPr>
        <w:t>9.</w:t>
      </w:r>
      <w:r w:rsidRPr="00DF0AAF">
        <w:rPr>
          <w:lang w:val="da-DK"/>
        </w:rPr>
        <w:tab/>
        <w:t>DATO FOR FØRSTE MARKEDSFØRINGSTILLADELSE/FORNYELSE AF TILLADELSEN</w:t>
      </w:r>
    </w:p>
    <w:p w14:paraId="0DBB55B9" w14:textId="77777777" w:rsidR="001B06FB" w:rsidRPr="00DF0AAF" w:rsidRDefault="001B06FB" w:rsidP="001B06FB">
      <w:pPr>
        <w:pStyle w:val="EMEAHeading1"/>
        <w:rPr>
          <w:lang w:val="da-DK"/>
        </w:rPr>
      </w:pPr>
    </w:p>
    <w:p w14:paraId="66D4533A" w14:textId="77777777" w:rsidR="001B06FB" w:rsidRPr="00FB2F93" w:rsidRDefault="001B06FB" w:rsidP="001B06FB">
      <w:pPr>
        <w:pStyle w:val="EMEABodyText"/>
        <w:rPr>
          <w:lang w:val="nl-NL"/>
        </w:rPr>
      </w:pPr>
      <w:r>
        <w:rPr>
          <w:lang w:val="nl-NL"/>
        </w:rPr>
        <w:t>Dato for første tilladelse: 27. august 1997</w:t>
      </w:r>
      <w:r>
        <w:rPr>
          <w:lang w:val="nl-NL"/>
        </w:rPr>
        <w:br/>
        <w:t>Dato for seneste fornyelse: 27. august 2007</w:t>
      </w:r>
    </w:p>
    <w:p w14:paraId="7A89BAAC" w14:textId="77777777" w:rsidR="001B06FB" w:rsidRPr="00DF0AAF" w:rsidRDefault="001B06FB">
      <w:pPr>
        <w:pStyle w:val="EMEABodyText"/>
        <w:rPr>
          <w:lang w:val="da-DK"/>
        </w:rPr>
      </w:pPr>
    </w:p>
    <w:p w14:paraId="10CB5A30" w14:textId="77777777" w:rsidR="001B06FB" w:rsidRPr="00DF0AAF" w:rsidRDefault="001B06FB">
      <w:pPr>
        <w:pStyle w:val="EMEABodyText"/>
        <w:rPr>
          <w:lang w:val="da-DK"/>
        </w:rPr>
      </w:pPr>
    </w:p>
    <w:p w14:paraId="644FA719" w14:textId="77777777" w:rsidR="001B06FB" w:rsidRPr="00DF0AAF" w:rsidRDefault="001B06FB" w:rsidP="001B06FB">
      <w:pPr>
        <w:pStyle w:val="EMEAHeading1"/>
        <w:rPr>
          <w:lang w:val="da-DK"/>
        </w:rPr>
      </w:pPr>
      <w:r w:rsidRPr="00DF0AAF">
        <w:rPr>
          <w:lang w:val="da-DK"/>
        </w:rPr>
        <w:t>10.</w:t>
      </w:r>
      <w:r w:rsidRPr="00DF0AAF">
        <w:rPr>
          <w:lang w:val="da-DK"/>
        </w:rPr>
        <w:tab/>
        <w:t>DATO FOR ÆNDRING AF TEKSTEN</w:t>
      </w:r>
    </w:p>
    <w:p w14:paraId="5ECA44BE" w14:textId="77777777" w:rsidR="001B06FB" w:rsidRPr="00DF0AAF" w:rsidRDefault="001B06FB" w:rsidP="001B06FB">
      <w:pPr>
        <w:pStyle w:val="EMEAHeading1"/>
        <w:rPr>
          <w:lang w:val="da-DK"/>
        </w:rPr>
      </w:pPr>
    </w:p>
    <w:p w14:paraId="10BC24FD" w14:textId="77777777" w:rsidR="00727B33" w:rsidRPr="00247981" w:rsidRDefault="00727B33" w:rsidP="00727B33">
      <w:pPr>
        <w:rPr>
          <w:szCs w:val="22"/>
          <w:lang w:val="da-DK"/>
        </w:rPr>
      </w:pPr>
      <w:r w:rsidRPr="00247981">
        <w:rPr>
          <w:szCs w:val="22"/>
          <w:lang w:val="da-DK"/>
        </w:rPr>
        <w:t xml:space="preserve">Yderligere </w:t>
      </w:r>
      <w:r w:rsidRPr="00247981">
        <w:rPr>
          <w:noProof/>
          <w:szCs w:val="22"/>
          <w:lang w:val="da-DK"/>
        </w:rPr>
        <w:t>oplysninger</w:t>
      </w:r>
      <w:r w:rsidRPr="00247981">
        <w:rPr>
          <w:szCs w:val="22"/>
          <w:lang w:val="da-DK"/>
        </w:rPr>
        <w:t xml:space="preserve"> om </w:t>
      </w:r>
      <w:r w:rsidRPr="00247981">
        <w:rPr>
          <w:noProof/>
          <w:szCs w:val="22"/>
          <w:lang w:val="da-DK"/>
        </w:rPr>
        <w:t>dette lægemiddel</w:t>
      </w:r>
      <w:r w:rsidRPr="00247981">
        <w:rPr>
          <w:szCs w:val="22"/>
          <w:lang w:val="da-DK"/>
        </w:rPr>
        <w:t xml:space="preserve"> findes på Det Europæiske Lægemiddelagenturs hjemmeside </w:t>
      </w:r>
      <w:r w:rsidR="00E63A76" w:rsidRPr="00FE4CDA">
        <w:rPr>
          <w:szCs w:val="22"/>
          <w:lang w:val="da-DK"/>
        </w:rPr>
        <w:t>http://www.ema.europa.eu</w:t>
      </w:r>
      <w:r w:rsidRPr="00247981">
        <w:rPr>
          <w:b/>
          <w:szCs w:val="22"/>
          <w:lang w:val="da-DK"/>
        </w:rPr>
        <w:t>.</w:t>
      </w:r>
    </w:p>
    <w:p w14:paraId="1CE3A9F8" w14:textId="77777777" w:rsidR="001B06FB" w:rsidRPr="00DF0AAF" w:rsidRDefault="001B06FB">
      <w:pPr>
        <w:pStyle w:val="EMEAHeading1"/>
        <w:rPr>
          <w:lang w:val="da-DK"/>
        </w:rPr>
      </w:pPr>
      <w:r w:rsidRPr="009D71B3">
        <w:rPr>
          <w:lang w:val="da-DK"/>
        </w:rPr>
        <w:br w:type="page"/>
      </w:r>
      <w:r w:rsidRPr="00DF0AAF">
        <w:rPr>
          <w:lang w:val="da-DK"/>
        </w:rPr>
        <w:lastRenderedPageBreak/>
        <w:t>1.</w:t>
      </w:r>
      <w:r w:rsidRPr="00DF0AAF">
        <w:rPr>
          <w:lang w:val="da-DK"/>
        </w:rPr>
        <w:tab/>
        <w:t>LÆGEMIDLETS NAVN</w:t>
      </w:r>
    </w:p>
    <w:p w14:paraId="64FC6170" w14:textId="77777777" w:rsidR="001B06FB" w:rsidRPr="00DF0AAF" w:rsidRDefault="001B06FB" w:rsidP="001B06FB">
      <w:pPr>
        <w:pStyle w:val="EMEAHeading1"/>
        <w:rPr>
          <w:lang w:val="da-DK"/>
        </w:rPr>
      </w:pPr>
    </w:p>
    <w:p w14:paraId="4132F76E" w14:textId="77777777" w:rsidR="001B06FB" w:rsidRPr="00DF0AAF" w:rsidRDefault="001B06FB">
      <w:pPr>
        <w:pStyle w:val="EMEABodyText"/>
        <w:rPr>
          <w:lang w:val="da-DK"/>
        </w:rPr>
      </w:pPr>
      <w:r>
        <w:rPr>
          <w:lang w:val="da-DK"/>
        </w:rPr>
        <w:t>Karvea</w:t>
      </w:r>
      <w:r w:rsidRPr="00DF0AAF">
        <w:rPr>
          <w:lang w:val="da-DK"/>
        </w:rPr>
        <w:t> </w:t>
      </w:r>
      <w:r>
        <w:rPr>
          <w:lang w:val="da-DK"/>
        </w:rPr>
        <w:t>300</w:t>
      </w:r>
      <w:r w:rsidRPr="00DF0AAF">
        <w:rPr>
          <w:lang w:val="da-DK"/>
        </w:rPr>
        <w:t> mg tabletter.</w:t>
      </w:r>
    </w:p>
    <w:p w14:paraId="5B4B0675" w14:textId="77777777" w:rsidR="001B06FB" w:rsidRPr="00DF0AAF" w:rsidRDefault="001B06FB">
      <w:pPr>
        <w:pStyle w:val="EMEABodyText"/>
        <w:rPr>
          <w:lang w:val="da-DK"/>
        </w:rPr>
      </w:pPr>
    </w:p>
    <w:p w14:paraId="6843ABFD" w14:textId="77777777" w:rsidR="001B06FB" w:rsidRPr="00DF0AAF" w:rsidRDefault="001B06FB">
      <w:pPr>
        <w:pStyle w:val="EMEABodyText"/>
        <w:rPr>
          <w:lang w:val="da-DK"/>
        </w:rPr>
      </w:pPr>
    </w:p>
    <w:p w14:paraId="072A01EC" w14:textId="77777777" w:rsidR="001B06FB" w:rsidRPr="00DF0AAF" w:rsidRDefault="001B06FB">
      <w:pPr>
        <w:pStyle w:val="EMEAHeading1"/>
        <w:rPr>
          <w:lang w:val="da-DK"/>
        </w:rPr>
      </w:pPr>
      <w:r w:rsidRPr="00DF0AAF">
        <w:rPr>
          <w:lang w:val="da-DK"/>
        </w:rPr>
        <w:t>2.</w:t>
      </w:r>
      <w:r w:rsidRPr="00DF0AAF">
        <w:rPr>
          <w:lang w:val="da-DK"/>
        </w:rPr>
        <w:tab/>
        <w:t>KVALITATIV OG KVANTITATIV SAMMENSÆTNING</w:t>
      </w:r>
    </w:p>
    <w:p w14:paraId="71987B9F" w14:textId="77777777" w:rsidR="001B06FB" w:rsidRPr="00DF0AAF" w:rsidRDefault="001B06FB" w:rsidP="001B06FB">
      <w:pPr>
        <w:pStyle w:val="EMEAHeading1"/>
        <w:rPr>
          <w:lang w:val="da-DK"/>
        </w:rPr>
      </w:pPr>
    </w:p>
    <w:p w14:paraId="01CB6825" w14:textId="77777777" w:rsidR="001B06FB" w:rsidRPr="00DF0AAF" w:rsidRDefault="001B06FB">
      <w:pPr>
        <w:pStyle w:val="EMEABodyText"/>
        <w:rPr>
          <w:lang w:val="da-DK"/>
        </w:rPr>
      </w:pPr>
      <w:r w:rsidRPr="00DF0AAF">
        <w:rPr>
          <w:lang w:val="da-DK"/>
        </w:rPr>
        <w:t xml:space="preserve">Hver tablet indeholder </w:t>
      </w:r>
      <w:r>
        <w:rPr>
          <w:lang w:val="da-DK"/>
        </w:rPr>
        <w:t>300</w:t>
      </w:r>
      <w:r w:rsidRPr="00DF0AAF">
        <w:rPr>
          <w:lang w:val="da-DK"/>
        </w:rPr>
        <w:t> mg irbesartan.</w:t>
      </w:r>
    </w:p>
    <w:p w14:paraId="7366FDC6" w14:textId="77777777" w:rsidR="001B06FB" w:rsidRPr="00DF0AAF" w:rsidRDefault="001B06FB">
      <w:pPr>
        <w:pStyle w:val="EMEABodyText"/>
        <w:rPr>
          <w:lang w:val="da-DK"/>
        </w:rPr>
      </w:pPr>
    </w:p>
    <w:p w14:paraId="512286D3" w14:textId="77777777" w:rsidR="00727B33" w:rsidRDefault="00727B33" w:rsidP="00727B33">
      <w:pPr>
        <w:pStyle w:val="EMEABodyText"/>
        <w:rPr>
          <w:noProof/>
          <w:lang w:val="da-DK"/>
        </w:rPr>
      </w:pPr>
      <w:r w:rsidRPr="00247981">
        <w:rPr>
          <w:szCs w:val="22"/>
          <w:u w:val="single"/>
          <w:lang w:val="da-DK"/>
        </w:rPr>
        <w:t>Hjælpestof, som behandleren skal være opmærksom på</w:t>
      </w:r>
      <w:r>
        <w:rPr>
          <w:szCs w:val="22"/>
          <w:u w:val="single"/>
          <w:lang w:val="da-DK"/>
        </w:rPr>
        <w:t>:</w:t>
      </w:r>
      <w:r w:rsidRPr="00DF0AAF">
        <w:rPr>
          <w:noProof/>
          <w:lang w:val="da-DK"/>
        </w:rPr>
        <w:t xml:space="preserve"> </w:t>
      </w:r>
    </w:p>
    <w:p w14:paraId="349B1ACE" w14:textId="77777777" w:rsidR="00727B33" w:rsidRDefault="00727B33" w:rsidP="00727B33">
      <w:pPr>
        <w:pStyle w:val="EMEABodyText"/>
        <w:rPr>
          <w:lang w:val="da-DK"/>
        </w:rPr>
      </w:pPr>
      <w:r>
        <w:rPr>
          <w:lang w:val="da-DK"/>
        </w:rPr>
        <w:t>Hver tablet indeholder 61,50</w:t>
      </w:r>
      <w:r w:rsidRPr="00DF0AAF">
        <w:rPr>
          <w:lang w:val="da-DK"/>
        </w:rPr>
        <w:t> mg lactosemonohydrat</w:t>
      </w:r>
      <w:r w:rsidR="00E63A76">
        <w:rPr>
          <w:lang w:val="da-DK"/>
        </w:rPr>
        <w:t>.</w:t>
      </w:r>
    </w:p>
    <w:p w14:paraId="3D60159F" w14:textId="77777777" w:rsidR="001B06FB" w:rsidRPr="00DF0AAF" w:rsidRDefault="001B06FB">
      <w:pPr>
        <w:pStyle w:val="EMEABodyText"/>
        <w:rPr>
          <w:lang w:val="da-DK"/>
        </w:rPr>
      </w:pPr>
    </w:p>
    <w:p w14:paraId="2A2A44DD" w14:textId="77777777" w:rsidR="001B06FB" w:rsidRPr="00DF0AAF" w:rsidRDefault="001B06FB">
      <w:pPr>
        <w:pStyle w:val="EMEABodyText"/>
        <w:rPr>
          <w:lang w:val="da-DK"/>
        </w:rPr>
      </w:pPr>
      <w:r w:rsidRPr="00DF0AAF">
        <w:rPr>
          <w:noProof/>
          <w:lang w:val="da-DK"/>
        </w:rPr>
        <w:t xml:space="preserve">Alle hjælpestoffer er anført under pkt. </w:t>
      </w:r>
      <w:r w:rsidRPr="00DF0AAF">
        <w:rPr>
          <w:lang w:val="da-DK"/>
        </w:rPr>
        <w:t>6.1.</w:t>
      </w:r>
    </w:p>
    <w:p w14:paraId="32A08C6E" w14:textId="77777777" w:rsidR="001B06FB" w:rsidRPr="00DF0AAF" w:rsidRDefault="001B06FB">
      <w:pPr>
        <w:pStyle w:val="EMEABodyText"/>
        <w:rPr>
          <w:lang w:val="da-DK"/>
        </w:rPr>
      </w:pPr>
    </w:p>
    <w:p w14:paraId="54383000" w14:textId="77777777" w:rsidR="001B06FB" w:rsidRPr="00DF0AAF" w:rsidRDefault="001B06FB">
      <w:pPr>
        <w:pStyle w:val="EMEABodyText"/>
        <w:rPr>
          <w:lang w:val="da-DK"/>
        </w:rPr>
      </w:pPr>
    </w:p>
    <w:p w14:paraId="0A965A40" w14:textId="77777777" w:rsidR="001B06FB" w:rsidRPr="00DF0AAF" w:rsidRDefault="001B06FB">
      <w:pPr>
        <w:pStyle w:val="EMEAHeading1"/>
        <w:rPr>
          <w:lang w:val="da-DK"/>
        </w:rPr>
      </w:pPr>
      <w:r w:rsidRPr="00DF0AAF">
        <w:rPr>
          <w:lang w:val="da-DK"/>
        </w:rPr>
        <w:t>3.</w:t>
      </w:r>
      <w:r w:rsidRPr="00DF0AAF">
        <w:rPr>
          <w:lang w:val="da-DK"/>
        </w:rPr>
        <w:tab/>
        <w:t>LÆGEMIDDELFORM</w:t>
      </w:r>
    </w:p>
    <w:p w14:paraId="45111274" w14:textId="77777777" w:rsidR="001B06FB" w:rsidRPr="00DF0AAF" w:rsidRDefault="001B06FB" w:rsidP="001B06FB">
      <w:pPr>
        <w:pStyle w:val="EMEAHeading1"/>
        <w:rPr>
          <w:lang w:val="da-DK"/>
        </w:rPr>
      </w:pPr>
    </w:p>
    <w:p w14:paraId="3AFDD7BD" w14:textId="77777777" w:rsidR="001B06FB" w:rsidRPr="00DF0AAF" w:rsidRDefault="001B06FB">
      <w:pPr>
        <w:pStyle w:val="EMEABodyText"/>
        <w:rPr>
          <w:lang w:val="da-DK"/>
        </w:rPr>
      </w:pPr>
      <w:r w:rsidRPr="00DF0AAF">
        <w:rPr>
          <w:lang w:val="da-DK"/>
        </w:rPr>
        <w:t>Tabletter.</w:t>
      </w:r>
    </w:p>
    <w:p w14:paraId="374A4135" w14:textId="77777777" w:rsidR="001B06FB" w:rsidRPr="00DF0AAF" w:rsidRDefault="001B06FB">
      <w:pPr>
        <w:pStyle w:val="EMEABodyText"/>
        <w:rPr>
          <w:lang w:val="da-DK"/>
        </w:rPr>
      </w:pPr>
      <w:r w:rsidRPr="00DF0AAF">
        <w:rPr>
          <w:lang w:val="da-DK"/>
        </w:rPr>
        <w:t>Hvide til mathvide, bikonvekse og ovale med et hjerte indgraveret på den ene side og nummeret </w:t>
      </w:r>
      <w:r>
        <w:rPr>
          <w:lang w:val="da-DK"/>
        </w:rPr>
        <w:t>2773</w:t>
      </w:r>
      <w:r w:rsidRPr="00DF0AAF">
        <w:rPr>
          <w:lang w:val="da-DK"/>
        </w:rPr>
        <w:t xml:space="preserve"> indgraveret på den anden side.</w:t>
      </w:r>
    </w:p>
    <w:p w14:paraId="36B45609" w14:textId="77777777" w:rsidR="001B06FB" w:rsidRPr="00DF0AAF" w:rsidRDefault="001B06FB">
      <w:pPr>
        <w:pStyle w:val="EMEABodyText"/>
        <w:rPr>
          <w:lang w:val="da-DK"/>
        </w:rPr>
      </w:pPr>
    </w:p>
    <w:p w14:paraId="3F55718F" w14:textId="77777777" w:rsidR="001B06FB" w:rsidRPr="00DF0AAF" w:rsidRDefault="001B06FB">
      <w:pPr>
        <w:pStyle w:val="EMEABodyText"/>
        <w:rPr>
          <w:lang w:val="da-DK"/>
        </w:rPr>
      </w:pPr>
    </w:p>
    <w:p w14:paraId="4BF25011" w14:textId="77777777" w:rsidR="001B06FB" w:rsidRPr="00DF0AAF" w:rsidRDefault="001B06FB">
      <w:pPr>
        <w:pStyle w:val="EMEAHeading1"/>
        <w:rPr>
          <w:lang w:val="da-DK"/>
        </w:rPr>
      </w:pPr>
      <w:r w:rsidRPr="00DF0AAF">
        <w:rPr>
          <w:lang w:val="da-DK"/>
        </w:rPr>
        <w:t>4.</w:t>
      </w:r>
      <w:r w:rsidRPr="00DF0AAF">
        <w:rPr>
          <w:lang w:val="da-DK"/>
        </w:rPr>
        <w:tab/>
        <w:t>KLINISKE OPLYSNINGER</w:t>
      </w:r>
    </w:p>
    <w:p w14:paraId="29F68334" w14:textId="77777777" w:rsidR="001B06FB" w:rsidRPr="00DF0AAF" w:rsidRDefault="001B06FB" w:rsidP="001B06FB">
      <w:pPr>
        <w:pStyle w:val="EMEAHeading1"/>
        <w:rPr>
          <w:lang w:val="da-DK"/>
        </w:rPr>
      </w:pPr>
    </w:p>
    <w:p w14:paraId="7114325C" w14:textId="77777777" w:rsidR="001B06FB" w:rsidRPr="00DF0AAF" w:rsidRDefault="001B06FB">
      <w:pPr>
        <w:pStyle w:val="EMEAHeading2"/>
        <w:rPr>
          <w:lang w:val="da-DK"/>
        </w:rPr>
      </w:pPr>
      <w:r w:rsidRPr="00DF0AAF">
        <w:rPr>
          <w:lang w:val="da-DK"/>
        </w:rPr>
        <w:t>4.1</w:t>
      </w:r>
      <w:r w:rsidRPr="00DF0AAF">
        <w:rPr>
          <w:lang w:val="da-DK"/>
        </w:rPr>
        <w:tab/>
        <w:t>Terapeutiske indikationer</w:t>
      </w:r>
    </w:p>
    <w:p w14:paraId="2EDCF6C6" w14:textId="77777777" w:rsidR="001B06FB" w:rsidRPr="00DF0AAF" w:rsidRDefault="001B06FB" w:rsidP="001B06FB">
      <w:pPr>
        <w:pStyle w:val="EMEAHeading2"/>
        <w:rPr>
          <w:lang w:val="da-DK"/>
        </w:rPr>
      </w:pPr>
    </w:p>
    <w:p w14:paraId="6DF3CD70" w14:textId="77777777" w:rsidR="001B06FB" w:rsidRDefault="001B06FB">
      <w:pPr>
        <w:pStyle w:val="EMEABodyText"/>
        <w:rPr>
          <w:lang w:val="da-DK"/>
        </w:rPr>
      </w:pPr>
      <w:r>
        <w:rPr>
          <w:lang w:val="da-DK"/>
        </w:rPr>
        <w:t>Karvea er indiceret til voksne til b</w:t>
      </w:r>
      <w:r w:rsidRPr="00DF0AAF">
        <w:rPr>
          <w:lang w:val="da-DK"/>
        </w:rPr>
        <w:t>ehandling af essentiel hypertension.</w:t>
      </w:r>
    </w:p>
    <w:p w14:paraId="3D1D34C7" w14:textId="77777777" w:rsidR="00C54898" w:rsidRPr="00DF0AAF" w:rsidRDefault="00C54898">
      <w:pPr>
        <w:pStyle w:val="EMEABodyText"/>
        <w:rPr>
          <w:lang w:val="da-DK"/>
        </w:rPr>
      </w:pPr>
    </w:p>
    <w:p w14:paraId="247E9022" w14:textId="77777777" w:rsidR="001B06FB" w:rsidRPr="00DF0AAF" w:rsidRDefault="001B06FB">
      <w:pPr>
        <w:pStyle w:val="EMEABodyText"/>
        <w:rPr>
          <w:lang w:val="da-DK"/>
        </w:rPr>
      </w:pPr>
      <w:r>
        <w:rPr>
          <w:lang w:val="da-DK"/>
        </w:rPr>
        <w:t>Det er også indiceret til b</w:t>
      </w:r>
      <w:r w:rsidRPr="00DF0AAF">
        <w:rPr>
          <w:lang w:val="da-DK"/>
        </w:rPr>
        <w:t xml:space="preserve">ehandling af nyresygdom hos </w:t>
      </w:r>
      <w:r>
        <w:rPr>
          <w:lang w:val="da-DK"/>
        </w:rPr>
        <w:t xml:space="preserve">voksne </w:t>
      </w:r>
      <w:r w:rsidRPr="00DF0AAF">
        <w:rPr>
          <w:lang w:val="da-DK"/>
        </w:rPr>
        <w:t>patienter med hypertension og type 2</w:t>
      </w:r>
      <w:r>
        <w:rPr>
          <w:lang w:val="da-DK"/>
        </w:rPr>
        <w:t>-</w:t>
      </w:r>
      <w:r w:rsidRPr="00DF0AAF">
        <w:rPr>
          <w:lang w:val="da-DK"/>
        </w:rPr>
        <w:t xml:space="preserve">diabetes mellitus, som del </w:t>
      </w:r>
      <w:r>
        <w:rPr>
          <w:lang w:val="da-DK"/>
        </w:rPr>
        <w:t>af</w:t>
      </w:r>
      <w:r w:rsidRPr="00DF0AAF">
        <w:rPr>
          <w:lang w:val="da-DK"/>
        </w:rPr>
        <w:t xml:space="preserve"> et antihypertensivt lægemiddelregime (se pkt. </w:t>
      </w:r>
      <w:r w:rsidR="003469CD">
        <w:rPr>
          <w:lang w:val="da-DK"/>
        </w:rPr>
        <w:t xml:space="preserve">4.3, 4.4, 4.5 og </w:t>
      </w:r>
      <w:r w:rsidRPr="00DF0AAF">
        <w:rPr>
          <w:lang w:val="da-DK"/>
        </w:rPr>
        <w:t>5.1).</w:t>
      </w:r>
    </w:p>
    <w:p w14:paraId="266C3A06" w14:textId="77777777" w:rsidR="001B06FB" w:rsidRPr="00DF0AAF" w:rsidRDefault="001B06FB">
      <w:pPr>
        <w:pStyle w:val="EMEABodyText"/>
        <w:rPr>
          <w:lang w:val="da-DK"/>
        </w:rPr>
      </w:pPr>
    </w:p>
    <w:p w14:paraId="20FAD192" w14:textId="77777777" w:rsidR="001B06FB" w:rsidRPr="00DF0AAF" w:rsidRDefault="001B06FB">
      <w:pPr>
        <w:pStyle w:val="EMEAHeading2"/>
        <w:rPr>
          <w:lang w:val="da-DK"/>
        </w:rPr>
      </w:pPr>
      <w:r w:rsidRPr="00DF0AAF">
        <w:rPr>
          <w:lang w:val="da-DK"/>
        </w:rPr>
        <w:t>4.2</w:t>
      </w:r>
      <w:r w:rsidRPr="00DF0AAF">
        <w:rPr>
          <w:lang w:val="da-DK"/>
        </w:rPr>
        <w:tab/>
        <w:t>Dosering og indgivelsesmåde</w:t>
      </w:r>
    </w:p>
    <w:p w14:paraId="51469C43" w14:textId="77777777" w:rsidR="001B06FB" w:rsidRPr="00DF0AAF" w:rsidRDefault="001B06FB" w:rsidP="001B06FB">
      <w:pPr>
        <w:pStyle w:val="EMEAHeading2"/>
        <w:rPr>
          <w:lang w:val="da-DK"/>
        </w:rPr>
      </w:pPr>
    </w:p>
    <w:p w14:paraId="1CE5A875" w14:textId="77777777" w:rsidR="001B06FB" w:rsidRPr="00704576" w:rsidRDefault="001B06FB" w:rsidP="001B06FB">
      <w:pPr>
        <w:pStyle w:val="EMEABodyText"/>
        <w:rPr>
          <w:u w:val="single"/>
          <w:lang w:val="da-DK"/>
        </w:rPr>
      </w:pPr>
      <w:r w:rsidRPr="00704576">
        <w:rPr>
          <w:u w:val="single"/>
          <w:lang w:val="da-DK"/>
        </w:rPr>
        <w:t>Dosering</w:t>
      </w:r>
    </w:p>
    <w:p w14:paraId="317C5C7B" w14:textId="77777777" w:rsidR="001B06FB" w:rsidRDefault="001B06FB">
      <w:pPr>
        <w:pStyle w:val="EMEABodyText"/>
        <w:rPr>
          <w:lang w:val="da-DK"/>
        </w:rPr>
      </w:pPr>
    </w:p>
    <w:p w14:paraId="0AF4BB92" w14:textId="77777777" w:rsidR="001B06FB" w:rsidRPr="00DF0AAF" w:rsidRDefault="001B06FB">
      <w:pPr>
        <w:pStyle w:val="EMEABodyText"/>
        <w:rPr>
          <w:lang w:val="da-DK"/>
        </w:rPr>
      </w:pPr>
      <w:r w:rsidRPr="00DF0AAF">
        <w:rPr>
          <w:lang w:val="da-DK"/>
        </w:rPr>
        <w:t xml:space="preserve">Sædvanlig start- og vedligeholdelsesdosering er 150 mg 1 gang dagligt med eller uden samtidig fødeindtagelse. Ved en dosis på 150 mg 1 gang dagligt giver </w:t>
      </w:r>
      <w:r>
        <w:rPr>
          <w:lang w:val="da-DK"/>
        </w:rPr>
        <w:t>Karvea</w:t>
      </w:r>
      <w:r w:rsidRPr="00DF0AAF">
        <w:rPr>
          <w:lang w:val="da-DK"/>
        </w:rPr>
        <w:t xml:space="preserve"> generelt en bedre 24</w:t>
      </w:r>
      <w:r>
        <w:rPr>
          <w:lang w:val="da-DK"/>
        </w:rPr>
        <w:t>-</w:t>
      </w:r>
      <w:r w:rsidRPr="00DF0AAF">
        <w:rPr>
          <w:lang w:val="da-DK"/>
        </w:rPr>
        <w:t>timers blodtrykskontrol end 75 mg. Dog bør en initialdosis på 75 mg overvejes, specielt til patienter i hæmodialyse og hos ældre patienter &gt;</w:t>
      </w:r>
      <w:r w:rsidR="00E63A76">
        <w:rPr>
          <w:lang w:val="da-DK"/>
        </w:rPr>
        <w:t xml:space="preserve"> </w:t>
      </w:r>
      <w:r w:rsidRPr="00DF0AAF">
        <w:rPr>
          <w:lang w:val="da-DK"/>
        </w:rPr>
        <w:t>75 år.</w:t>
      </w:r>
    </w:p>
    <w:p w14:paraId="69CC7E31" w14:textId="77777777" w:rsidR="001B06FB" w:rsidRPr="00DF0AAF" w:rsidRDefault="001B06FB">
      <w:pPr>
        <w:pStyle w:val="EMEABodyText"/>
        <w:rPr>
          <w:lang w:val="da-DK"/>
        </w:rPr>
      </w:pPr>
    </w:p>
    <w:p w14:paraId="651219CE" w14:textId="77777777" w:rsidR="001B06FB" w:rsidRPr="00DF0AAF" w:rsidRDefault="001B06FB">
      <w:pPr>
        <w:pStyle w:val="EMEABodyText"/>
        <w:rPr>
          <w:lang w:val="da-DK"/>
        </w:rPr>
      </w:pPr>
      <w:r w:rsidRPr="00DF0AAF">
        <w:rPr>
          <w:lang w:val="da-DK"/>
        </w:rPr>
        <w:t xml:space="preserve">Hos patienter som ikke er tilstrækkeligt kontrolleret på 150 mg, 1 gang dagligt, kan dosis af </w:t>
      </w:r>
      <w:r>
        <w:rPr>
          <w:lang w:val="da-DK"/>
        </w:rPr>
        <w:t>Karvea</w:t>
      </w:r>
      <w:r w:rsidRPr="00DF0AAF">
        <w:rPr>
          <w:lang w:val="da-DK"/>
        </w:rPr>
        <w:t xml:space="preserve"> øges til 300 mg, eller andre antihypertensiva kan tilføjes</w:t>
      </w:r>
      <w:r w:rsidR="003469CD">
        <w:rPr>
          <w:lang w:val="da-DK"/>
        </w:rPr>
        <w:t xml:space="preserve"> (se pkt. 4.3, 4.4, 4.5 og 5.1)</w:t>
      </w:r>
      <w:r w:rsidRPr="00DF0AAF">
        <w:rPr>
          <w:lang w:val="da-DK"/>
        </w:rPr>
        <w:t xml:space="preserve">. Specielt har tillæg af diuretika som hydrochlorthiazid vist sig at have en additiv virkning med </w:t>
      </w:r>
      <w:r>
        <w:rPr>
          <w:lang w:val="da-DK"/>
        </w:rPr>
        <w:t>Karvea</w:t>
      </w:r>
      <w:r w:rsidRPr="00DF0AAF">
        <w:rPr>
          <w:lang w:val="da-DK"/>
        </w:rPr>
        <w:t xml:space="preserve"> (se pkt. 4.5).</w:t>
      </w:r>
    </w:p>
    <w:p w14:paraId="0274E548" w14:textId="77777777" w:rsidR="001B06FB" w:rsidRPr="00DF0AAF" w:rsidRDefault="001B06FB">
      <w:pPr>
        <w:pStyle w:val="EMEABodyText"/>
        <w:rPr>
          <w:lang w:val="da-DK"/>
        </w:rPr>
      </w:pPr>
    </w:p>
    <w:p w14:paraId="598CAEC8" w14:textId="77777777" w:rsidR="00C54898" w:rsidRDefault="001B06FB">
      <w:pPr>
        <w:pStyle w:val="EMEABodyText"/>
        <w:rPr>
          <w:lang w:val="da-DK"/>
        </w:rPr>
      </w:pPr>
      <w:r w:rsidRPr="00DF0AAF">
        <w:rPr>
          <w:lang w:val="da-DK"/>
        </w:rPr>
        <w:t xml:space="preserve">Hos hypertensive type 2-diabetikere bør behandling starte ved 150 mg irbesartan, 1 gang dagligt, og titreres op til 300 mg 1 gang dagligt, som den foretrukne vedligeholdelsesdosering til behandling af nyresygdom. </w:t>
      </w:r>
    </w:p>
    <w:p w14:paraId="051A0E45" w14:textId="77777777" w:rsidR="00C54898" w:rsidRDefault="00C54898">
      <w:pPr>
        <w:pStyle w:val="EMEABodyText"/>
        <w:rPr>
          <w:lang w:val="da-DK"/>
        </w:rPr>
      </w:pPr>
    </w:p>
    <w:p w14:paraId="53A22EDA" w14:textId="77777777" w:rsidR="001B06FB" w:rsidRPr="00DF0AAF" w:rsidRDefault="001B06FB">
      <w:pPr>
        <w:pStyle w:val="EMEABodyText"/>
        <w:rPr>
          <w:lang w:val="da-DK"/>
        </w:rPr>
      </w:pPr>
      <w:r w:rsidRPr="00DF0AAF">
        <w:rPr>
          <w:lang w:val="da-DK"/>
        </w:rPr>
        <w:t xml:space="preserve">Dokumentationen for forbedring af nyresygdom ved brug af </w:t>
      </w:r>
      <w:r>
        <w:rPr>
          <w:lang w:val="da-DK"/>
        </w:rPr>
        <w:t>Karvea</w:t>
      </w:r>
      <w:r w:rsidRPr="00DF0AAF">
        <w:rPr>
          <w:lang w:val="da-DK"/>
        </w:rPr>
        <w:t xml:space="preserve"> hos hypertensive type 2-diabetikere er baseret på studier, hvor irbesartan blev brugtefter behov med tillæg af andre antihypertensive lægemidler for at nå det ønskede blodtryk (se pkt. </w:t>
      </w:r>
      <w:r w:rsidR="003469CD">
        <w:rPr>
          <w:lang w:val="da-DK"/>
        </w:rPr>
        <w:t xml:space="preserve">4.3, 4.4, 4.5 og </w:t>
      </w:r>
      <w:r w:rsidRPr="00DF0AAF">
        <w:rPr>
          <w:lang w:val="da-DK"/>
        </w:rPr>
        <w:t>5.1).</w:t>
      </w:r>
    </w:p>
    <w:p w14:paraId="0FEC4D78" w14:textId="77777777" w:rsidR="001B06FB" w:rsidRDefault="001B06FB">
      <w:pPr>
        <w:pStyle w:val="EMEABodyText"/>
        <w:rPr>
          <w:b/>
          <w:lang w:val="da-DK"/>
        </w:rPr>
      </w:pPr>
    </w:p>
    <w:p w14:paraId="7764BA20" w14:textId="77777777" w:rsidR="001B06FB" w:rsidRPr="00704576" w:rsidRDefault="001B06FB" w:rsidP="001B06FB">
      <w:pPr>
        <w:pStyle w:val="EMEABodyText"/>
        <w:rPr>
          <w:u w:val="single"/>
          <w:lang w:val="da-DK"/>
        </w:rPr>
      </w:pPr>
      <w:r w:rsidRPr="00704576">
        <w:rPr>
          <w:u w:val="single"/>
          <w:lang w:val="da-DK"/>
        </w:rPr>
        <w:t>Specielle patientgrupper</w:t>
      </w:r>
    </w:p>
    <w:p w14:paraId="6E454D0A" w14:textId="77777777" w:rsidR="001B06FB" w:rsidRDefault="001B06FB">
      <w:pPr>
        <w:pStyle w:val="EMEABodyText"/>
        <w:rPr>
          <w:b/>
          <w:lang w:val="da-DK"/>
        </w:rPr>
      </w:pPr>
    </w:p>
    <w:p w14:paraId="73A97CBB" w14:textId="77777777" w:rsidR="00C54898" w:rsidRDefault="001B06FB">
      <w:pPr>
        <w:pStyle w:val="EMEABodyText"/>
        <w:rPr>
          <w:lang w:val="da-DK"/>
        </w:rPr>
      </w:pPr>
      <w:r w:rsidRPr="005258C3">
        <w:rPr>
          <w:i/>
          <w:lang w:val="da-DK"/>
        </w:rPr>
        <w:t>Nyrefunktionsnedsættelse</w:t>
      </w:r>
    </w:p>
    <w:p w14:paraId="4822F4C4" w14:textId="77777777" w:rsidR="00C54898" w:rsidRDefault="00C54898">
      <w:pPr>
        <w:pStyle w:val="EMEABodyText"/>
        <w:rPr>
          <w:lang w:val="da-DK"/>
        </w:rPr>
      </w:pPr>
    </w:p>
    <w:p w14:paraId="0014CD29" w14:textId="77777777" w:rsidR="001B06FB" w:rsidRPr="00DF0AAF" w:rsidRDefault="001B06FB">
      <w:pPr>
        <w:pStyle w:val="EMEABodyText"/>
        <w:rPr>
          <w:i/>
          <w:lang w:val="da-DK"/>
        </w:rPr>
      </w:pPr>
      <w:r w:rsidRPr="00DF0AAF">
        <w:rPr>
          <w:lang w:val="da-DK"/>
        </w:rPr>
        <w:lastRenderedPageBreak/>
        <w:t>Det er ikke nødvendigt at dosisjustere patienter med nedsat nyrefunk</w:t>
      </w:r>
      <w:r w:rsidRPr="00DF0AAF">
        <w:rPr>
          <w:lang w:val="da-DK"/>
        </w:rPr>
        <w:softHyphen/>
        <w:t>tion. En laverestartdosis (75 mg) bør overvejes hos patienter i hæmodialyse (se pkt. 4.4).</w:t>
      </w:r>
    </w:p>
    <w:p w14:paraId="390F5C16" w14:textId="77777777" w:rsidR="001B06FB" w:rsidRPr="00DF0AAF" w:rsidRDefault="001B06FB">
      <w:pPr>
        <w:pStyle w:val="EMEABodyText"/>
        <w:rPr>
          <w:b/>
          <w:lang w:val="da-DK"/>
        </w:rPr>
      </w:pPr>
    </w:p>
    <w:p w14:paraId="1D4C88B2" w14:textId="77777777" w:rsidR="00C54898" w:rsidRDefault="001B06FB">
      <w:pPr>
        <w:pStyle w:val="EMEABodyText"/>
        <w:rPr>
          <w:lang w:val="da-DK"/>
        </w:rPr>
      </w:pPr>
      <w:r w:rsidRPr="005258C3">
        <w:rPr>
          <w:i/>
          <w:lang w:val="da-DK"/>
        </w:rPr>
        <w:t>Leverfunktionsnedsættelse</w:t>
      </w:r>
    </w:p>
    <w:p w14:paraId="1C24C778" w14:textId="77777777" w:rsidR="00C54898" w:rsidRDefault="00C54898">
      <w:pPr>
        <w:pStyle w:val="EMEABodyText"/>
        <w:rPr>
          <w:lang w:val="da-DK"/>
        </w:rPr>
      </w:pPr>
    </w:p>
    <w:p w14:paraId="4A04FFEA" w14:textId="77777777" w:rsidR="001B06FB" w:rsidRPr="00DF0AAF" w:rsidRDefault="001B06FB">
      <w:pPr>
        <w:pStyle w:val="EMEABodyText"/>
        <w:rPr>
          <w:i/>
          <w:lang w:val="da-DK"/>
        </w:rPr>
      </w:pPr>
      <w:r w:rsidRPr="00DF0AAF">
        <w:rPr>
          <w:lang w:val="da-DK"/>
        </w:rPr>
        <w:t>Dosisjustering er ikke nødvendig hos patienter med let/moderat leverfunktionsnedsættelse. Der foreligger ingen klinisk erfaring med patienter med alvorlig leverfunktionsnedsættelse.</w:t>
      </w:r>
    </w:p>
    <w:p w14:paraId="3CDA8C20" w14:textId="77777777" w:rsidR="001B06FB" w:rsidRPr="00DF0AAF" w:rsidRDefault="001B06FB">
      <w:pPr>
        <w:pStyle w:val="EMEABodyText"/>
        <w:rPr>
          <w:b/>
          <w:lang w:val="da-DK"/>
        </w:rPr>
      </w:pPr>
    </w:p>
    <w:p w14:paraId="273E727B" w14:textId="77777777" w:rsidR="00C54898" w:rsidRDefault="001B06FB">
      <w:pPr>
        <w:pStyle w:val="EMEABodyText"/>
        <w:rPr>
          <w:lang w:val="da-DK"/>
        </w:rPr>
      </w:pPr>
      <w:r w:rsidRPr="005258C3">
        <w:rPr>
          <w:i/>
          <w:lang w:val="da-DK"/>
        </w:rPr>
        <w:t xml:space="preserve">Ældre </w:t>
      </w:r>
      <w:r w:rsidR="00727B33">
        <w:rPr>
          <w:i/>
          <w:lang w:val="da-DK"/>
        </w:rPr>
        <w:t>personer</w:t>
      </w:r>
    </w:p>
    <w:p w14:paraId="21BA9DC5" w14:textId="77777777" w:rsidR="00C54898" w:rsidRDefault="00C54898">
      <w:pPr>
        <w:pStyle w:val="EMEABodyText"/>
        <w:rPr>
          <w:lang w:val="da-DK"/>
        </w:rPr>
      </w:pPr>
    </w:p>
    <w:p w14:paraId="0F43542E" w14:textId="77777777" w:rsidR="001B06FB" w:rsidRPr="00DF0AAF" w:rsidRDefault="001B06FB">
      <w:pPr>
        <w:pStyle w:val="EMEABodyText"/>
        <w:rPr>
          <w:i/>
          <w:lang w:val="da-DK"/>
        </w:rPr>
      </w:pPr>
      <w:r w:rsidRPr="00DF0AAF">
        <w:rPr>
          <w:lang w:val="da-DK"/>
        </w:rPr>
        <w:t>Selvom initialdosis på 75 mg bør overvejes til patienter &gt;</w:t>
      </w:r>
      <w:r w:rsidR="001A1C3F">
        <w:rPr>
          <w:lang w:val="da-DK"/>
        </w:rPr>
        <w:t xml:space="preserve"> </w:t>
      </w:r>
      <w:r w:rsidRPr="00DF0AAF">
        <w:rPr>
          <w:lang w:val="da-DK"/>
        </w:rPr>
        <w:t xml:space="preserve">75 år, er det sædvanligvis ikke nødvendigt at dosisjustere ældre </w:t>
      </w:r>
      <w:r w:rsidR="00727B33">
        <w:rPr>
          <w:lang w:val="da-DK"/>
        </w:rPr>
        <w:t>persone</w:t>
      </w:r>
      <w:r w:rsidR="00727B33" w:rsidRPr="00DF0AAF">
        <w:rPr>
          <w:lang w:val="da-DK"/>
        </w:rPr>
        <w:t>r</w:t>
      </w:r>
      <w:r w:rsidRPr="00DF0AAF">
        <w:rPr>
          <w:lang w:val="da-DK"/>
        </w:rPr>
        <w:t>.</w:t>
      </w:r>
    </w:p>
    <w:p w14:paraId="2501125F" w14:textId="77777777" w:rsidR="001B06FB" w:rsidRPr="00DF0AAF" w:rsidRDefault="001B06FB">
      <w:pPr>
        <w:pStyle w:val="EMEABodyText"/>
        <w:rPr>
          <w:b/>
          <w:lang w:val="da-DK"/>
        </w:rPr>
      </w:pPr>
    </w:p>
    <w:p w14:paraId="352AA00D" w14:textId="77777777" w:rsidR="00C54898" w:rsidRDefault="001B06FB" w:rsidP="001B06FB">
      <w:pPr>
        <w:pStyle w:val="EMEABodyText"/>
        <w:rPr>
          <w:i/>
          <w:lang w:val="da-DK"/>
        </w:rPr>
      </w:pPr>
      <w:r w:rsidRPr="00786A11">
        <w:rPr>
          <w:i/>
          <w:lang w:val="da-DK"/>
        </w:rPr>
        <w:t>Pædiatrisk population</w:t>
      </w:r>
    </w:p>
    <w:p w14:paraId="3F4AEEE3" w14:textId="77777777" w:rsidR="00C54898" w:rsidRDefault="00C54898" w:rsidP="001B06FB">
      <w:pPr>
        <w:pStyle w:val="EMEABodyText"/>
        <w:rPr>
          <w:i/>
          <w:lang w:val="da-DK"/>
        </w:rPr>
      </w:pPr>
    </w:p>
    <w:p w14:paraId="38BB3DFA" w14:textId="77777777" w:rsidR="001B06FB" w:rsidRPr="00A45097" w:rsidRDefault="001B06FB" w:rsidP="001B06FB">
      <w:pPr>
        <w:pStyle w:val="EMEABodyText"/>
        <w:rPr>
          <w:lang w:val="da-DK"/>
        </w:rPr>
      </w:pPr>
      <w:r>
        <w:rPr>
          <w:lang w:val="da-DK"/>
        </w:rPr>
        <w:t>Karvea s sikkerhed og virkning hos børn i alderen 0 til 18 år er ikke fastlagt. De tilgængelige data er beskrevet i pkt. 4.8, 5.1 og 5.2, men der kan ikke gives nogen anbefalinger vedrørende dosering.</w:t>
      </w:r>
    </w:p>
    <w:p w14:paraId="02456C8D" w14:textId="77777777" w:rsidR="001B06FB" w:rsidRDefault="001B06FB" w:rsidP="001B06FB">
      <w:pPr>
        <w:pStyle w:val="EMEABodyText"/>
        <w:rPr>
          <w:lang w:val="da-DK"/>
        </w:rPr>
      </w:pPr>
      <w:r>
        <w:rPr>
          <w:lang w:val="da-DK"/>
        </w:rPr>
        <w:t xml:space="preserve"> </w:t>
      </w:r>
    </w:p>
    <w:p w14:paraId="3C6210B3" w14:textId="77777777" w:rsidR="001B06FB" w:rsidRPr="00704576" w:rsidRDefault="001B06FB" w:rsidP="001B06FB">
      <w:pPr>
        <w:pStyle w:val="EMEABodyText"/>
        <w:rPr>
          <w:u w:val="single"/>
          <w:lang w:val="da-DK"/>
        </w:rPr>
      </w:pPr>
      <w:r w:rsidRPr="00704576">
        <w:rPr>
          <w:u w:val="single"/>
          <w:lang w:val="da-DK"/>
        </w:rPr>
        <w:t>Indgivelsesmåde</w:t>
      </w:r>
    </w:p>
    <w:p w14:paraId="192774B4" w14:textId="77777777" w:rsidR="001B06FB" w:rsidRDefault="001B06FB" w:rsidP="001B06FB">
      <w:pPr>
        <w:pStyle w:val="EMEABodyText"/>
        <w:rPr>
          <w:lang w:val="da-DK"/>
        </w:rPr>
      </w:pPr>
    </w:p>
    <w:p w14:paraId="19B4E76C" w14:textId="77777777" w:rsidR="001B06FB" w:rsidRDefault="001B06FB" w:rsidP="001B06FB">
      <w:pPr>
        <w:pStyle w:val="EMEABodyText"/>
        <w:rPr>
          <w:lang w:val="da-DK"/>
        </w:rPr>
      </w:pPr>
      <w:r>
        <w:rPr>
          <w:lang w:val="da-DK"/>
        </w:rPr>
        <w:t>Oral anvendelse.</w:t>
      </w:r>
    </w:p>
    <w:p w14:paraId="4C1EDF65" w14:textId="77777777" w:rsidR="001B06FB" w:rsidRPr="00DF0AAF" w:rsidRDefault="001B06FB" w:rsidP="001B06FB">
      <w:pPr>
        <w:pStyle w:val="EMEABodyText"/>
        <w:rPr>
          <w:lang w:val="da-DK"/>
        </w:rPr>
      </w:pPr>
    </w:p>
    <w:p w14:paraId="576CF244" w14:textId="77777777" w:rsidR="001B06FB" w:rsidRPr="00DF0AAF" w:rsidRDefault="001B06FB">
      <w:pPr>
        <w:pStyle w:val="EMEAHeading2"/>
        <w:rPr>
          <w:lang w:val="da-DK"/>
        </w:rPr>
      </w:pPr>
      <w:r w:rsidRPr="00DF0AAF">
        <w:rPr>
          <w:lang w:val="da-DK"/>
        </w:rPr>
        <w:t>4.3</w:t>
      </w:r>
      <w:r w:rsidRPr="00DF0AAF">
        <w:rPr>
          <w:lang w:val="da-DK"/>
        </w:rPr>
        <w:tab/>
        <w:t>Kontraindikationer</w:t>
      </w:r>
    </w:p>
    <w:p w14:paraId="09970CF9" w14:textId="77777777" w:rsidR="001B06FB" w:rsidRPr="00DF0AAF" w:rsidRDefault="001B06FB" w:rsidP="001B06FB">
      <w:pPr>
        <w:pStyle w:val="EMEAHeading2"/>
        <w:rPr>
          <w:lang w:val="da-DK"/>
        </w:rPr>
      </w:pPr>
    </w:p>
    <w:p w14:paraId="02D96003" w14:textId="77777777" w:rsidR="001B06FB" w:rsidRPr="00DF0AAF" w:rsidRDefault="001B06FB">
      <w:pPr>
        <w:pStyle w:val="EMEABodyText"/>
        <w:rPr>
          <w:lang w:val="da-DK"/>
        </w:rPr>
      </w:pPr>
      <w:r w:rsidRPr="00DF0AAF">
        <w:rPr>
          <w:lang w:val="da-DK"/>
        </w:rPr>
        <w:t xml:space="preserve">Overfølsomhed over for det aktive stof eller over for et eller flere af hjælpestofferne </w:t>
      </w:r>
      <w:r w:rsidR="00727B33">
        <w:rPr>
          <w:szCs w:val="22"/>
          <w:lang w:val="da-DK"/>
        </w:rPr>
        <w:t>anført i pkt. 6.1</w:t>
      </w:r>
    </w:p>
    <w:p w14:paraId="6845055D" w14:textId="77777777" w:rsidR="001B06FB" w:rsidRDefault="001B06FB">
      <w:pPr>
        <w:pStyle w:val="EMEABodyText"/>
        <w:rPr>
          <w:lang w:val="da-DK"/>
        </w:rPr>
      </w:pPr>
      <w:r w:rsidRPr="00DF0AAF">
        <w:rPr>
          <w:lang w:val="da-DK"/>
        </w:rPr>
        <w:t>Graviditet i 2. og 3. trimester (se</w:t>
      </w:r>
      <w:r>
        <w:rPr>
          <w:lang w:val="da-DK"/>
        </w:rPr>
        <w:t xml:space="preserve"> </w:t>
      </w:r>
      <w:r w:rsidRPr="00DF0AAF">
        <w:rPr>
          <w:lang w:val="da-DK"/>
        </w:rPr>
        <w:t>pkt.</w:t>
      </w:r>
      <w:r>
        <w:rPr>
          <w:lang w:val="da-DK"/>
        </w:rPr>
        <w:t> </w:t>
      </w:r>
      <w:r w:rsidRPr="00DF0AAF">
        <w:rPr>
          <w:lang w:val="da-DK"/>
        </w:rPr>
        <w:t>4.4 og</w:t>
      </w:r>
      <w:r>
        <w:rPr>
          <w:lang w:val="da-DK"/>
        </w:rPr>
        <w:t> </w:t>
      </w:r>
      <w:r w:rsidRPr="00DF0AAF">
        <w:rPr>
          <w:lang w:val="da-DK"/>
        </w:rPr>
        <w:t>4.6).</w:t>
      </w:r>
    </w:p>
    <w:p w14:paraId="3AEBBC6B" w14:textId="77777777" w:rsidR="00727B33" w:rsidRPr="00DF0AAF" w:rsidRDefault="00727B33">
      <w:pPr>
        <w:pStyle w:val="EMEABodyText"/>
        <w:rPr>
          <w:lang w:val="da-DK"/>
        </w:rPr>
      </w:pPr>
    </w:p>
    <w:p w14:paraId="00A83A7A" w14:textId="77777777" w:rsidR="003469CD" w:rsidRPr="00DF0AAF" w:rsidRDefault="003469CD" w:rsidP="003469CD">
      <w:pPr>
        <w:pStyle w:val="EMEABodyText"/>
        <w:rPr>
          <w:lang w:val="da-DK"/>
        </w:rPr>
      </w:pPr>
      <w:r>
        <w:rPr>
          <w:lang w:val="da-DK"/>
        </w:rPr>
        <w:t>Samtidig behandling med Karvea og aliskiren-holdige lægemidler er kontraindiceret til patienter med diabetes mellitus eller nedsat nyrefunktion (glomerulær filtrationshastighed (GFR) &lt; 60 ml/min/1,73 m</w:t>
      </w:r>
      <w:r w:rsidRPr="00B74C63">
        <w:rPr>
          <w:vertAlign w:val="superscript"/>
          <w:lang w:val="da-DK"/>
        </w:rPr>
        <w:t>2</w:t>
      </w:r>
      <w:r>
        <w:rPr>
          <w:vertAlign w:val="superscript"/>
          <w:lang w:val="da-DK"/>
        </w:rPr>
        <w:t xml:space="preserve"> </w:t>
      </w:r>
      <w:r>
        <w:rPr>
          <w:lang w:val="da-DK"/>
        </w:rPr>
        <w:t>) (se pkt.4.5 og 5.1).</w:t>
      </w:r>
    </w:p>
    <w:p w14:paraId="50D8197C" w14:textId="77777777" w:rsidR="001B06FB" w:rsidRPr="00DF0AAF" w:rsidRDefault="001B06FB">
      <w:pPr>
        <w:pStyle w:val="EMEABodyText"/>
        <w:rPr>
          <w:lang w:val="da-DK"/>
        </w:rPr>
      </w:pPr>
    </w:p>
    <w:p w14:paraId="0D56889C" w14:textId="77777777" w:rsidR="001B06FB" w:rsidRPr="00DF0AAF" w:rsidRDefault="001B06FB">
      <w:pPr>
        <w:pStyle w:val="EMEAHeading2"/>
        <w:rPr>
          <w:lang w:val="da-DK"/>
        </w:rPr>
      </w:pPr>
      <w:r w:rsidRPr="00DF0AAF">
        <w:rPr>
          <w:lang w:val="da-DK"/>
        </w:rPr>
        <w:t>4.4</w:t>
      </w:r>
      <w:r w:rsidRPr="00DF0AAF">
        <w:rPr>
          <w:lang w:val="da-DK"/>
        </w:rPr>
        <w:tab/>
        <w:t>Særlige advarsler og forsigtighedsregler vedrørende brugen</w:t>
      </w:r>
    </w:p>
    <w:p w14:paraId="4BC39074" w14:textId="77777777" w:rsidR="001B06FB" w:rsidRPr="00DF0AAF" w:rsidRDefault="001B06FB" w:rsidP="001B06FB">
      <w:pPr>
        <w:pStyle w:val="EMEAHeading2"/>
        <w:rPr>
          <w:lang w:val="da-DK"/>
        </w:rPr>
      </w:pPr>
    </w:p>
    <w:p w14:paraId="28898C6E" w14:textId="77777777" w:rsidR="001B06FB" w:rsidRPr="00DF0AAF" w:rsidRDefault="001B06FB">
      <w:pPr>
        <w:pStyle w:val="EMEABodyText"/>
        <w:rPr>
          <w:lang w:val="da-DK"/>
        </w:rPr>
      </w:pPr>
      <w:r w:rsidRPr="00DF0AAF">
        <w:rPr>
          <w:u w:val="single"/>
          <w:lang w:val="da-DK"/>
        </w:rPr>
        <w:t>Nedsat intravaskulært volumen</w:t>
      </w:r>
      <w:r w:rsidRPr="00DF0AAF">
        <w:rPr>
          <w:b/>
          <w:lang w:val="da-DK"/>
        </w:rPr>
        <w:t>:</w:t>
      </w:r>
      <w:r w:rsidRPr="00DF0AAF">
        <w:rPr>
          <w:lang w:val="da-DK"/>
        </w:rPr>
        <w:t xml:space="preserve"> Specielt efter første dosis kan der forekomme symptomatisk hypotension hos patienter, med hypovolæmi og/eller hyponatriæmi forårsaget af kraftig diuretisk behandling, nedsat saltindtaggennem kosten, diarré eller opkastning. Sådanne tilstande skal korrigeres før administration af </w:t>
      </w:r>
      <w:r>
        <w:rPr>
          <w:lang w:val="da-DK"/>
        </w:rPr>
        <w:t>Karvea</w:t>
      </w:r>
      <w:r w:rsidRPr="00DF0AAF">
        <w:rPr>
          <w:lang w:val="da-DK"/>
        </w:rPr>
        <w:t>.</w:t>
      </w:r>
    </w:p>
    <w:p w14:paraId="3FDD2D14" w14:textId="77777777" w:rsidR="001B06FB" w:rsidRPr="00DF0AAF" w:rsidRDefault="001B06FB">
      <w:pPr>
        <w:pStyle w:val="EMEABodyText"/>
        <w:rPr>
          <w:lang w:val="da-DK"/>
        </w:rPr>
      </w:pPr>
    </w:p>
    <w:p w14:paraId="23173F4B" w14:textId="77777777" w:rsidR="001B06FB" w:rsidRPr="00DF0AAF" w:rsidRDefault="001B06FB">
      <w:pPr>
        <w:pStyle w:val="EMEABodyText"/>
        <w:rPr>
          <w:lang w:val="da-DK"/>
        </w:rPr>
      </w:pPr>
      <w:r w:rsidRPr="00DF0AAF">
        <w:rPr>
          <w:u w:val="single"/>
          <w:lang w:val="da-DK"/>
        </w:rPr>
        <w:t>Renovaskulær hypertension</w:t>
      </w:r>
      <w:r w:rsidRPr="00DF0AAF">
        <w:rPr>
          <w:b/>
          <w:lang w:val="da-DK"/>
        </w:rPr>
        <w:t>:</w:t>
      </w:r>
      <w:r w:rsidRPr="00DF0AAF">
        <w:rPr>
          <w:lang w:val="da-DK"/>
        </w:rPr>
        <w:t xml:space="preserve"> Der er øget risiko for alvorlig hypotension og nyreinsufficiens, hvis patienter med bilateral nyrearteriestenose eller stenose af arterien til deres eneste fungerende nyre behandles med lægemidler der påvirker renin-angiotensin-aldosteronsystemet. Selvom dette ikke er dokumenteret for </w:t>
      </w:r>
      <w:r>
        <w:rPr>
          <w:lang w:val="da-DK"/>
        </w:rPr>
        <w:t>Karvea</w:t>
      </w:r>
      <w:r w:rsidRPr="00DF0AAF">
        <w:rPr>
          <w:lang w:val="da-DK"/>
        </w:rPr>
        <w:t>, kan der forventes en lignende effekt med angiotensin-II-receptorantagonister.</w:t>
      </w:r>
    </w:p>
    <w:p w14:paraId="4DE3F0B8" w14:textId="77777777" w:rsidR="001B06FB" w:rsidRPr="00DF0AAF" w:rsidRDefault="001B06FB">
      <w:pPr>
        <w:pStyle w:val="EMEABodyText"/>
        <w:rPr>
          <w:b/>
          <w:i/>
          <w:lang w:val="da-DK"/>
        </w:rPr>
      </w:pPr>
    </w:p>
    <w:p w14:paraId="3C969FD5" w14:textId="77777777" w:rsidR="001B06FB" w:rsidRPr="00DF0AAF" w:rsidRDefault="001B06FB">
      <w:pPr>
        <w:pStyle w:val="EMEABodyText"/>
        <w:rPr>
          <w:lang w:val="da-DK"/>
        </w:rPr>
      </w:pPr>
      <w:r w:rsidRPr="00DF0AAF">
        <w:rPr>
          <w:u w:val="single"/>
          <w:lang w:val="da-DK"/>
        </w:rPr>
        <w:t>Nyrefunktionsnedsættelse og nyretransplantation</w:t>
      </w:r>
      <w:r w:rsidRPr="00DF0AAF">
        <w:rPr>
          <w:b/>
          <w:lang w:val="da-DK"/>
        </w:rPr>
        <w:t>:</w:t>
      </w:r>
      <w:r w:rsidRPr="00DF0AAF">
        <w:rPr>
          <w:lang w:val="da-DK"/>
        </w:rPr>
        <w:t xml:space="preserve"> Der anbefales periodisk kontrol af serum-kalium- og serum-kreatinin, hvis </w:t>
      </w:r>
      <w:r>
        <w:rPr>
          <w:lang w:val="da-DK"/>
        </w:rPr>
        <w:t>Karvea</w:t>
      </w:r>
      <w:r w:rsidRPr="00DF0AAF">
        <w:rPr>
          <w:lang w:val="da-DK"/>
        </w:rPr>
        <w:t xml:space="preserve"> anvendes til patienter med nedsat nyrefunktion. Der foreligger ingen erfaring vedrørende administration af </w:t>
      </w:r>
      <w:r>
        <w:rPr>
          <w:lang w:val="da-DK"/>
        </w:rPr>
        <w:t>Karvea</w:t>
      </w:r>
      <w:r w:rsidRPr="00DF0AAF">
        <w:rPr>
          <w:lang w:val="da-DK"/>
        </w:rPr>
        <w:t xml:space="preserve"> til nyligt nyretransplanterede patienter.</w:t>
      </w:r>
    </w:p>
    <w:p w14:paraId="797E71D0" w14:textId="77777777" w:rsidR="001B06FB" w:rsidRPr="00DF0AAF" w:rsidRDefault="001B06FB">
      <w:pPr>
        <w:pStyle w:val="EMEABodyText"/>
        <w:rPr>
          <w:b/>
          <w:i/>
          <w:lang w:val="da-DK"/>
        </w:rPr>
      </w:pPr>
    </w:p>
    <w:p w14:paraId="02E124B0" w14:textId="77777777" w:rsidR="001B06FB" w:rsidRDefault="001B06FB">
      <w:pPr>
        <w:pStyle w:val="EMEABodyText"/>
        <w:rPr>
          <w:lang w:val="da-DK"/>
        </w:rPr>
      </w:pPr>
      <w:r w:rsidRPr="00DF0AAF">
        <w:rPr>
          <w:u w:val="single"/>
          <w:lang w:val="da-DK"/>
        </w:rPr>
        <w:t xml:space="preserve">Hypertensive patienter med </w:t>
      </w:r>
      <w:r>
        <w:rPr>
          <w:u w:val="single"/>
          <w:lang w:val="da-DK"/>
        </w:rPr>
        <w:t>type 2-diabetes</w:t>
      </w:r>
      <w:r w:rsidRPr="00DF0AAF">
        <w:rPr>
          <w:u w:val="single"/>
          <w:lang w:val="da-DK"/>
        </w:rPr>
        <w:t xml:space="preserve"> og nefropati</w:t>
      </w:r>
      <w:r w:rsidRPr="00DF0AAF">
        <w:rPr>
          <w:b/>
          <w:lang w:val="da-DK"/>
        </w:rPr>
        <w:t>:</w:t>
      </w:r>
      <w:r w:rsidRPr="00DF0AAF">
        <w:rPr>
          <w:lang w:val="da-DK"/>
        </w:rPr>
        <w:t xml:space="preserve"> I en undersøgelse med patienter med fremskreden nyresygdom var effekten af irbesartan på nyrer og kardiovaskulære hændelser ikke den sammei alle sub-grupper. Specielt hos kvinder og patienter, der ikke var af europæisk afstamning, sås der en mindre effekt (se pkt. 5.1).</w:t>
      </w:r>
    </w:p>
    <w:p w14:paraId="12492B9D" w14:textId="77777777" w:rsidR="00727B33" w:rsidRPr="00DF0AAF" w:rsidRDefault="00727B33">
      <w:pPr>
        <w:pStyle w:val="EMEABodyText"/>
        <w:rPr>
          <w:i/>
          <w:lang w:val="da-DK"/>
        </w:rPr>
      </w:pPr>
    </w:p>
    <w:p w14:paraId="1C1AD7F1" w14:textId="77777777" w:rsidR="003469CD" w:rsidRDefault="00727B33" w:rsidP="003469CD">
      <w:pPr>
        <w:pStyle w:val="EMEABodyText"/>
        <w:rPr>
          <w:b/>
          <w:i/>
          <w:lang w:val="da-DK"/>
        </w:rPr>
      </w:pPr>
      <w:r w:rsidRPr="00BA7494">
        <w:rPr>
          <w:rStyle w:val="hps"/>
          <w:u w:val="single"/>
          <w:lang w:val="da-DK"/>
        </w:rPr>
        <w:t>Dobbelt hæmning af</w:t>
      </w:r>
      <w:r w:rsidRPr="00BA7494">
        <w:rPr>
          <w:u w:val="single"/>
          <w:lang w:val="da-DK"/>
        </w:rPr>
        <w:t xml:space="preserve"> </w:t>
      </w:r>
      <w:r w:rsidRPr="00BA7494">
        <w:rPr>
          <w:rStyle w:val="hps"/>
          <w:u w:val="single"/>
          <w:lang w:val="da-DK"/>
        </w:rPr>
        <w:t>renin</w:t>
      </w:r>
      <w:r w:rsidRPr="00BA7494">
        <w:rPr>
          <w:u w:val="single"/>
          <w:lang w:val="da-DK"/>
        </w:rPr>
        <w:t xml:space="preserve">-angiotensin-aldosteron-systemet </w:t>
      </w:r>
      <w:r w:rsidRPr="00BA7494">
        <w:rPr>
          <w:rStyle w:val="hps"/>
          <w:u w:val="single"/>
          <w:lang w:val="da-DK"/>
        </w:rPr>
        <w:t>(</w:t>
      </w:r>
      <w:r w:rsidRPr="00BA7494">
        <w:rPr>
          <w:u w:val="single"/>
          <w:lang w:val="da-DK"/>
        </w:rPr>
        <w:t>RAAS):</w:t>
      </w:r>
      <w:r w:rsidRPr="003469CD">
        <w:rPr>
          <w:lang w:val="da-DK"/>
        </w:rPr>
        <w:t xml:space="preserve"> </w:t>
      </w:r>
      <w:r w:rsidR="003469CD">
        <w:rPr>
          <w:color w:val="333333"/>
          <w:lang w:val="da-DK"/>
        </w:rPr>
        <w:t xml:space="preserve">Der er evidens for, at samtidig brug af ACE-hæmmere, </w:t>
      </w:r>
      <w:r w:rsidR="003469CD" w:rsidRPr="00DF0AAF">
        <w:rPr>
          <w:lang w:val="da-DK"/>
        </w:rPr>
        <w:t>angiotensin</w:t>
      </w:r>
      <w:r w:rsidR="003469CD">
        <w:rPr>
          <w:lang w:val="da-DK"/>
        </w:rPr>
        <w:t>-</w:t>
      </w:r>
      <w:r w:rsidR="003469CD" w:rsidRPr="00DF0AAF">
        <w:rPr>
          <w:lang w:val="da-DK"/>
        </w:rPr>
        <w:t>II-receptor</w:t>
      </w:r>
      <w:r w:rsidR="003469CD">
        <w:rPr>
          <w:lang w:val="da-DK"/>
        </w:rPr>
        <w:t>blokkere eller aliskiren øger risikoen for hypotension, hyperkaliæmi og nedsætter nyrefunktionen (inklusive akut nyresvigt).</w:t>
      </w:r>
      <w:r w:rsidR="003469CD">
        <w:rPr>
          <w:color w:val="333333"/>
          <w:lang w:val="da-DK"/>
        </w:rPr>
        <w:t xml:space="preserve"> Dobbelt hæmning af RAAS ved  kombination af ACE-hæmmere, </w:t>
      </w:r>
      <w:r w:rsidR="003469CD" w:rsidRPr="00DF0AAF">
        <w:rPr>
          <w:lang w:val="da-DK"/>
        </w:rPr>
        <w:t>angiotensin</w:t>
      </w:r>
      <w:r w:rsidR="003469CD">
        <w:rPr>
          <w:lang w:val="da-DK"/>
        </w:rPr>
        <w:t>-</w:t>
      </w:r>
      <w:r w:rsidR="003469CD" w:rsidRPr="00DF0AAF">
        <w:rPr>
          <w:lang w:val="da-DK"/>
        </w:rPr>
        <w:t>II-receptor</w:t>
      </w:r>
      <w:r w:rsidR="003469CD">
        <w:rPr>
          <w:lang w:val="da-DK"/>
        </w:rPr>
        <w:t>blokkere eller aliskiren</w:t>
      </w:r>
      <w:r w:rsidR="003469CD">
        <w:rPr>
          <w:color w:val="333333"/>
          <w:lang w:val="da-DK"/>
        </w:rPr>
        <w:t xml:space="preserve"> </w:t>
      </w:r>
      <w:r w:rsidR="003469CD">
        <w:rPr>
          <w:rStyle w:val="shorttext"/>
          <w:color w:val="333333"/>
          <w:lang w:val="da-DK"/>
        </w:rPr>
        <w:t xml:space="preserve">anbefales derfor ikke </w:t>
      </w:r>
      <w:r w:rsidR="003469CD">
        <w:rPr>
          <w:rStyle w:val="shorttext"/>
          <w:color w:val="333333"/>
          <w:lang w:val="da-DK"/>
        </w:rPr>
        <w:lastRenderedPageBreak/>
        <w:t>(se pkt. 4.5 og 5.1)</w:t>
      </w:r>
      <w:r w:rsidR="003469CD">
        <w:rPr>
          <w:rStyle w:val="hps"/>
          <w:color w:val="333333"/>
          <w:lang w:val="da-DK"/>
        </w:rPr>
        <w:t xml:space="preserve">. Hvis behandling med dobbelt hæmning anses for absolut nødvendig, bør det kun udføres under overvågning af specialister og være underlagt hyppig tæt overvågning af nyrefunktionen, elektrolytter og blodtryk. ACE-hæmmere og </w:t>
      </w:r>
      <w:r w:rsidR="003469CD" w:rsidRPr="00DF0AAF">
        <w:rPr>
          <w:lang w:val="da-DK"/>
        </w:rPr>
        <w:t>angiotensin</w:t>
      </w:r>
      <w:r w:rsidR="003469CD">
        <w:rPr>
          <w:lang w:val="da-DK"/>
        </w:rPr>
        <w:t>-</w:t>
      </w:r>
      <w:r w:rsidR="003469CD" w:rsidRPr="00DF0AAF">
        <w:rPr>
          <w:lang w:val="da-DK"/>
        </w:rPr>
        <w:t>II-receptor</w:t>
      </w:r>
      <w:r w:rsidR="003469CD">
        <w:rPr>
          <w:lang w:val="da-DK"/>
        </w:rPr>
        <w:t>blokkere bør ikke amvendes samtidig hos patienter med diabetisk nefropati.</w:t>
      </w:r>
      <w:r w:rsidR="003469CD">
        <w:rPr>
          <w:rStyle w:val="hps"/>
          <w:color w:val="333333"/>
          <w:lang w:val="da-DK"/>
        </w:rPr>
        <w:t xml:space="preserve"> </w:t>
      </w:r>
    </w:p>
    <w:p w14:paraId="4CDB01FB" w14:textId="77777777" w:rsidR="001B06FB" w:rsidRPr="00DF0AAF" w:rsidRDefault="001B06FB">
      <w:pPr>
        <w:pStyle w:val="EMEABodyText"/>
        <w:rPr>
          <w:b/>
          <w:i/>
          <w:lang w:val="da-DK"/>
        </w:rPr>
      </w:pPr>
    </w:p>
    <w:p w14:paraId="08E7D453" w14:textId="77777777" w:rsidR="001B06FB" w:rsidRPr="00DF0AAF" w:rsidRDefault="001B06FB">
      <w:pPr>
        <w:pStyle w:val="EMEABodyText"/>
        <w:rPr>
          <w:lang w:val="da-DK"/>
        </w:rPr>
      </w:pPr>
      <w:r w:rsidRPr="00DF0AAF">
        <w:rPr>
          <w:u w:val="single"/>
          <w:lang w:val="da-DK"/>
        </w:rPr>
        <w:t>Hyperkaliæmi</w:t>
      </w:r>
      <w:r w:rsidRPr="00DF0AAF">
        <w:rPr>
          <w:b/>
          <w:lang w:val="da-DK"/>
        </w:rPr>
        <w:t>:</w:t>
      </w:r>
      <w:r w:rsidRPr="00DF0AAF">
        <w:rPr>
          <w:lang w:val="da-DK"/>
        </w:rPr>
        <w:t xml:space="preserve"> Som med andre lægemidler, der påvirker renin-angiotensin-aldosteron systemet, kan der opstå hyperkaliæmi under behandling med </w:t>
      </w:r>
      <w:r>
        <w:rPr>
          <w:lang w:val="da-DK"/>
        </w:rPr>
        <w:t>Karvea</w:t>
      </w:r>
      <w:r w:rsidRPr="00DF0AAF">
        <w:rPr>
          <w:lang w:val="da-DK"/>
        </w:rPr>
        <w:t>, specielt i tilfælde af nyrefunktions</w:t>
      </w:r>
      <w:r w:rsidRPr="00DF0AAF">
        <w:rPr>
          <w:lang w:val="da-DK"/>
        </w:rPr>
        <w:softHyphen/>
        <w:t>nedsættelse, klinisk proteinuri på grund af diabetisk nyresygdom, og/eller hjertefejl. Der anbefales tæt kontrol af serum-kalium hos patienter, der tilhører en risikogruppe (se pkt. 4.5).</w:t>
      </w:r>
    </w:p>
    <w:p w14:paraId="40C93B56" w14:textId="77777777" w:rsidR="001B06FB" w:rsidRPr="00DF0AAF" w:rsidRDefault="001B06FB">
      <w:pPr>
        <w:pStyle w:val="EMEABodyText"/>
        <w:rPr>
          <w:b/>
          <w:i/>
          <w:lang w:val="da-DK"/>
        </w:rPr>
      </w:pPr>
    </w:p>
    <w:p w14:paraId="02F61B27" w14:textId="77777777" w:rsidR="004755BD" w:rsidRPr="0044049F" w:rsidRDefault="004755BD" w:rsidP="004755BD">
      <w:pPr>
        <w:pStyle w:val="EMEABodyText"/>
        <w:rPr>
          <w:u w:val="single"/>
          <w:lang w:val="da-DK"/>
        </w:rPr>
      </w:pPr>
      <w:r w:rsidRPr="0044049F">
        <w:rPr>
          <w:u w:val="single"/>
          <w:lang w:val="da-DK"/>
        </w:rPr>
        <w:t>Hypoglykæmi</w:t>
      </w:r>
      <w:r w:rsidRPr="0044049F">
        <w:rPr>
          <w:lang w:val="da-DK"/>
        </w:rPr>
        <w:t xml:space="preserve">: </w:t>
      </w:r>
      <w:r>
        <w:rPr>
          <w:lang w:val="da-DK"/>
        </w:rPr>
        <w:t>Karvea</w:t>
      </w:r>
      <w:r w:rsidRPr="0044049F">
        <w:rPr>
          <w:lang w:val="da-DK"/>
        </w:rPr>
        <w:t xml:space="preserve"> kan </w:t>
      </w:r>
      <w:r>
        <w:rPr>
          <w:lang w:val="da-DK"/>
        </w:rPr>
        <w:t>medføre</w:t>
      </w:r>
      <w:r w:rsidRPr="0044049F">
        <w:rPr>
          <w:lang w:val="da-DK"/>
        </w:rPr>
        <w:t xml:space="preserve"> hypoglykæmi, især </w:t>
      </w:r>
      <w:r>
        <w:rPr>
          <w:lang w:val="da-DK"/>
        </w:rPr>
        <w:t>hos</w:t>
      </w:r>
      <w:r w:rsidRPr="0044049F">
        <w:rPr>
          <w:lang w:val="da-DK"/>
        </w:rPr>
        <w:t xml:space="preserve"> patienter med diabetes. Passende </w:t>
      </w:r>
      <w:r>
        <w:rPr>
          <w:lang w:val="da-DK"/>
        </w:rPr>
        <w:t>monitorering af b</w:t>
      </w:r>
      <w:r w:rsidRPr="0044049F">
        <w:rPr>
          <w:lang w:val="da-DK"/>
        </w:rPr>
        <w:t>lod</w:t>
      </w:r>
      <w:r>
        <w:rPr>
          <w:lang w:val="da-DK"/>
        </w:rPr>
        <w:t>sukkeret</w:t>
      </w:r>
      <w:r w:rsidRPr="0044049F">
        <w:rPr>
          <w:lang w:val="da-DK"/>
        </w:rPr>
        <w:t xml:space="preserve"> skal overvejes for patienter i behandling med insulin eller antidiabeti</w:t>
      </w:r>
      <w:r>
        <w:rPr>
          <w:lang w:val="da-DK"/>
        </w:rPr>
        <w:t>k</w:t>
      </w:r>
      <w:r w:rsidRPr="0044049F">
        <w:rPr>
          <w:lang w:val="da-DK"/>
        </w:rPr>
        <w:t>a; ved indikation kan dosisjustering af insulin eller antidiabetika være nødvendig (se pkt 4.5).</w:t>
      </w:r>
    </w:p>
    <w:p w14:paraId="367C5088" w14:textId="77777777" w:rsidR="004755BD" w:rsidRDefault="004755BD">
      <w:pPr>
        <w:pStyle w:val="EMEABodyText"/>
        <w:rPr>
          <w:u w:val="single"/>
          <w:lang w:val="da-DK"/>
        </w:rPr>
      </w:pPr>
    </w:p>
    <w:p w14:paraId="5A2A2F13" w14:textId="77777777" w:rsidR="001B06FB" w:rsidRPr="00DF0AAF" w:rsidRDefault="001B06FB">
      <w:pPr>
        <w:pStyle w:val="EMEABodyText"/>
        <w:rPr>
          <w:lang w:val="da-DK"/>
        </w:rPr>
      </w:pPr>
      <w:r w:rsidRPr="00DF0AAF">
        <w:rPr>
          <w:u w:val="single"/>
          <w:lang w:val="da-DK"/>
        </w:rPr>
        <w:t>Lithium</w:t>
      </w:r>
      <w:r w:rsidRPr="00DF0AAF">
        <w:rPr>
          <w:b/>
          <w:lang w:val="da-DK"/>
        </w:rPr>
        <w:t>:</w:t>
      </w:r>
      <w:r w:rsidRPr="00DF0AAF">
        <w:rPr>
          <w:lang w:val="da-DK"/>
        </w:rPr>
        <w:t xml:space="preserve"> Kombination af lithium og </w:t>
      </w:r>
      <w:r>
        <w:rPr>
          <w:lang w:val="da-DK"/>
        </w:rPr>
        <w:t>Karvea</w:t>
      </w:r>
      <w:r w:rsidRPr="00DF0AAF">
        <w:rPr>
          <w:lang w:val="da-DK"/>
        </w:rPr>
        <w:t xml:space="preserve"> frarådes (se pkt. 4.5).</w:t>
      </w:r>
    </w:p>
    <w:p w14:paraId="1F5CC931" w14:textId="77777777" w:rsidR="001B06FB" w:rsidRPr="00DF0AAF" w:rsidRDefault="001B06FB">
      <w:pPr>
        <w:pStyle w:val="EMEABodyText"/>
        <w:rPr>
          <w:b/>
          <w:i/>
          <w:lang w:val="da-DK"/>
        </w:rPr>
      </w:pPr>
    </w:p>
    <w:p w14:paraId="459F15BF" w14:textId="77777777" w:rsidR="001B06FB" w:rsidRPr="00DF0AAF" w:rsidRDefault="001B06FB">
      <w:pPr>
        <w:pStyle w:val="EMEABodyText"/>
        <w:rPr>
          <w:lang w:val="da-DK"/>
        </w:rPr>
      </w:pPr>
      <w:r w:rsidRPr="00DF0AAF">
        <w:rPr>
          <w:u w:val="single"/>
          <w:lang w:val="da-DK"/>
        </w:rPr>
        <w:t>Aorta- og mitralklapstenose, obstruktiv hypertrofisk kardiomyopati</w:t>
      </w:r>
      <w:r w:rsidRPr="00DF0AAF">
        <w:rPr>
          <w:b/>
          <w:lang w:val="da-DK"/>
        </w:rPr>
        <w:t>:</w:t>
      </w:r>
      <w:r w:rsidRPr="00DF0AAF">
        <w:rPr>
          <w:lang w:val="da-DK"/>
        </w:rPr>
        <w:t xml:space="preserve"> Som ved behandling med andre vasodilatorer, skal der udvises ekstra forsigtighed hos patienter, der lider af aorta- eller mitralstenose eller obstruktiv hypertrofisk kardiomyopati.</w:t>
      </w:r>
    </w:p>
    <w:p w14:paraId="03121C07" w14:textId="77777777" w:rsidR="001B06FB" w:rsidRPr="00DF0AAF" w:rsidRDefault="001B06FB">
      <w:pPr>
        <w:pStyle w:val="EMEABodyText"/>
        <w:rPr>
          <w:b/>
          <w:i/>
          <w:lang w:val="da-DK"/>
        </w:rPr>
      </w:pPr>
    </w:p>
    <w:p w14:paraId="68C9F1A3" w14:textId="77777777" w:rsidR="001B06FB" w:rsidRPr="00DF0AAF" w:rsidRDefault="001B06FB">
      <w:pPr>
        <w:pStyle w:val="EMEABodyText"/>
        <w:rPr>
          <w:i/>
          <w:lang w:val="da-DK"/>
        </w:rPr>
      </w:pPr>
      <w:r w:rsidRPr="00DF0AAF">
        <w:rPr>
          <w:u w:val="single"/>
          <w:lang w:val="da-DK"/>
        </w:rPr>
        <w:t>Primær aldosteronisme</w:t>
      </w:r>
      <w:r w:rsidRPr="00DF0AAF">
        <w:rPr>
          <w:b/>
          <w:lang w:val="da-DK"/>
        </w:rPr>
        <w:t>:</w:t>
      </w:r>
      <w:r w:rsidRPr="00DF0AAF">
        <w:rPr>
          <w:lang w:val="da-DK"/>
        </w:rPr>
        <w:t xml:space="preserve"> Patienter med primær aldosteronisme responderer generelt ikke på antihypertensive lægemidler, der virker gennem hæmning af </w:t>
      </w:r>
      <w:r>
        <w:rPr>
          <w:lang w:val="da-DK"/>
        </w:rPr>
        <w:t>renin-angiotensinsystem</w:t>
      </w:r>
      <w:r w:rsidRPr="00DF0AAF">
        <w:rPr>
          <w:lang w:val="da-DK"/>
        </w:rPr>
        <w:t xml:space="preserve">et. Derfor frarådes brug af </w:t>
      </w:r>
      <w:r>
        <w:rPr>
          <w:lang w:val="da-DK"/>
        </w:rPr>
        <w:t>Karvea</w:t>
      </w:r>
      <w:r w:rsidRPr="00DF0AAF">
        <w:rPr>
          <w:lang w:val="da-DK"/>
        </w:rPr>
        <w:t>.</w:t>
      </w:r>
    </w:p>
    <w:p w14:paraId="2647E3CB" w14:textId="77777777" w:rsidR="001B06FB" w:rsidRPr="00DF0AAF" w:rsidRDefault="001B06FB">
      <w:pPr>
        <w:pStyle w:val="EMEABodyText"/>
        <w:rPr>
          <w:b/>
          <w:i/>
          <w:lang w:val="da-DK"/>
        </w:rPr>
      </w:pPr>
    </w:p>
    <w:p w14:paraId="2EFAAA9B" w14:textId="77777777" w:rsidR="001B06FB" w:rsidRDefault="001B06FB">
      <w:pPr>
        <w:pStyle w:val="EMEABodyText"/>
        <w:rPr>
          <w:lang w:val="da-DK"/>
        </w:rPr>
      </w:pPr>
      <w:r w:rsidRPr="00DF0AAF">
        <w:rPr>
          <w:u w:val="single"/>
          <w:lang w:val="da-DK"/>
        </w:rPr>
        <w:t>Generelt</w:t>
      </w:r>
      <w:r w:rsidRPr="00DF0AAF">
        <w:rPr>
          <w:b/>
          <w:lang w:val="da-DK"/>
        </w:rPr>
        <w:t>:</w:t>
      </w:r>
      <w:r w:rsidRPr="00DF0AAF">
        <w:rPr>
          <w:lang w:val="da-DK"/>
        </w:rPr>
        <w:t xml:space="preserve"> Hos patienter, hvis vaskulære tonus og nyrefunktion hovedsageligt afhænger af renin-angiotensin-aldosteronsystemets aktivitet, (fx patienter med alvorlig hjerteinsufficiens eller underliggende nyresygdom, inklusive nyre</w:t>
      </w:r>
      <w:r w:rsidRPr="00DF0AAF">
        <w:rPr>
          <w:lang w:val="da-DK"/>
        </w:rPr>
        <w:softHyphen/>
        <w:t>arterie</w:t>
      </w:r>
      <w:r w:rsidRPr="00DF0AAF">
        <w:rPr>
          <w:lang w:val="da-DK"/>
        </w:rPr>
        <w:softHyphen/>
        <w:t>stenose), er behandling med angiotensin-konverterende enzymhæmmere eller angiotensin-II receptorantagonister, der påvirker dette system, blevet forbundet med akut hypotension, azotæmi, oliguri og i sjældne tilfælde med akut nyresvigt</w:t>
      </w:r>
      <w:r w:rsidR="00727B33">
        <w:rPr>
          <w:lang w:val="da-DK"/>
        </w:rPr>
        <w:t xml:space="preserve"> (se pkt. 4.5)</w:t>
      </w:r>
      <w:r w:rsidRPr="00DF0AAF">
        <w:rPr>
          <w:lang w:val="da-DK"/>
        </w:rPr>
        <w:t>. Ved behandling med et antihypertensivt stof kan en voldsom sænkning af blodtrykket hos patienter med iskæmisk kardiopati eller iskæmisk kardiovaskulær sygdom medføre myoka</w:t>
      </w:r>
      <w:r>
        <w:rPr>
          <w:lang w:val="da-DK"/>
        </w:rPr>
        <w:t>rdieinfarkt eller slagtilfælde.</w:t>
      </w:r>
    </w:p>
    <w:p w14:paraId="616FB733" w14:textId="77777777" w:rsidR="00C54898" w:rsidRPr="00DF0AAF" w:rsidRDefault="00C54898">
      <w:pPr>
        <w:pStyle w:val="EMEABodyText"/>
        <w:rPr>
          <w:lang w:val="da-DK"/>
        </w:rPr>
      </w:pPr>
    </w:p>
    <w:p w14:paraId="15D416E4" w14:textId="77777777" w:rsidR="001B06FB" w:rsidRPr="00DF0AAF" w:rsidRDefault="001B06FB">
      <w:pPr>
        <w:pStyle w:val="EMEABodyText"/>
        <w:rPr>
          <w:lang w:val="da-DK"/>
        </w:rPr>
      </w:pPr>
      <w:r w:rsidRPr="00DF0AAF">
        <w:rPr>
          <w:lang w:val="da-DK"/>
        </w:rPr>
        <w:t>Som det også er observeret for angiotensin-konverterende enzymhæmmere er irbesartan og de andre angiotensin antagonister mindre effektive til at nedsætte blodtrykket hos sorte patienter end hos hvide, muligvis fordi reninniveauet ofte er lavere hos den sorte hypertensive befolkning (se pkt. 5.1).</w:t>
      </w:r>
    </w:p>
    <w:p w14:paraId="047EE9DF" w14:textId="77777777" w:rsidR="001B06FB" w:rsidRPr="00DF0AAF" w:rsidRDefault="001B06FB">
      <w:pPr>
        <w:pStyle w:val="EMEABodyText"/>
        <w:rPr>
          <w:lang w:val="da-DK"/>
        </w:rPr>
      </w:pPr>
    </w:p>
    <w:p w14:paraId="13DEB69A" w14:textId="77777777" w:rsidR="001B06FB" w:rsidRPr="00DF0AAF" w:rsidRDefault="001B06FB" w:rsidP="001B06FB">
      <w:pPr>
        <w:pStyle w:val="EMEABodyText"/>
        <w:rPr>
          <w:szCs w:val="22"/>
          <w:lang w:val="da-DK"/>
        </w:rPr>
      </w:pPr>
      <w:r w:rsidRPr="00DF0AAF">
        <w:rPr>
          <w:u w:val="single"/>
          <w:lang w:val="da-DK"/>
        </w:rPr>
        <w:t>Graviditet:</w:t>
      </w:r>
      <w:r w:rsidRPr="00DF0AAF">
        <w:rPr>
          <w:lang w:val="da-DK"/>
        </w:rPr>
        <w:t xml:space="preserve"> </w:t>
      </w:r>
      <w:r>
        <w:rPr>
          <w:lang w:val="da-DK"/>
        </w:rPr>
        <w:t>B</w:t>
      </w:r>
      <w:r w:rsidRPr="00DF0AAF">
        <w:rPr>
          <w:lang w:val="da-DK"/>
        </w:rPr>
        <w:t xml:space="preserve">ehandling med </w:t>
      </w:r>
      <w:r>
        <w:rPr>
          <w:lang w:val="da-DK"/>
        </w:rPr>
        <w:t>A</w:t>
      </w:r>
      <w:r w:rsidRPr="00DF0AAF">
        <w:rPr>
          <w:lang w:val="da-DK"/>
        </w:rPr>
        <w:t>ngiotensin II-</w:t>
      </w:r>
      <w:r>
        <w:rPr>
          <w:lang w:val="da-DK"/>
        </w:rPr>
        <w:t>R</w:t>
      </w:r>
      <w:r w:rsidRPr="00DF0AAF">
        <w:rPr>
          <w:lang w:val="da-DK"/>
        </w:rPr>
        <w:t>eceptor-</w:t>
      </w:r>
      <w:r>
        <w:rPr>
          <w:lang w:val="da-DK"/>
        </w:rPr>
        <w:t>A</w:t>
      </w:r>
      <w:r w:rsidRPr="00DF0AAF">
        <w:rPr>
          <w:lang w:val="da-DK"/>
        </w:rPr>
        <w:t xml:space="preserve">ntagonister </w:t>
      </w:r>
      <w:r>
        <w:rPr>
          <w:lang w:val="da-DK"/>
        </w:rPr>
        <w:t xml:space="preserve">(AIIRAer) </w:t>
      </w:r>
      <w:r w:rsidRPr="00DF0AAF">
        <w:rPr>
          <w:lang w:val="da-DK"/>
        </w:rPr>
        <w:t>bør ikke påbegyndes under graviditet. P</w:t>
      </w:r>
      <w:r w:rsidRPr="00DF0AAF">
        <w:rPr>
          <w:szCs w:val="22"/>
          <w:lang w:val="da-DK"/>
        </w:rPr>
        <w:t xml:space="preserve">atienter, der planlægger at blive gravide, bør ændre til anden </w:t>
      </w:r>
      <w:r>
        <w:rPr>
          <w:szCs w:val="22"/>
          <w:lang w:val="da-DK"/>
        </w:rPr>
        <w:t xml:space="preserve">antihypertensiv </w:t>
      </w:r>
      <w:r w:rsidRPr="00DF0AAF">
        <w:rPr>
          <w:szCs w:val="22"/>
          <w:lang w:val="da-DK"/>
        </w:rPr>
        <w:t>behandling hvor sikkerhedsprofilen for anvendelse under graviditet er veletableret, m</w:t>
      </w:r>
      <w:r w:rsidRPr="00DF0AAF">
        <w:rPr>
          <w:lang w:val="da-DK"/>
        </w:rPr>
        <w:t xml:space="preserve">edmindre fortsat behandling med </w:t>
      </w:r>
      <w:r>
        <w:rPr>
          <w:lang w:val="da-DK"/>
        </w:rPr>
        <w:t>A</w:t>
      </w:r>
      <w:r w:rsidRPr="00DF0AAF">
        <w:rPr>
          <w:lang w:val="da-DK"/>
        </w:rPr>
        <w:t>II</w:t>
      </w:r>
      <w:r>
        <w:rPr>
          <w:lang w:val="da-DK"/>
        </w:rPr>
        <w:t>RA</w:t>
      </w:r>
      <w:r w:rsidRPr="00DF0AAF">
        <w:rPr>
          <w:szCs w:val="22"/>
          <w:lang w:val="da-DK"/>
        </w:rPr>
        <w:t xml:space="preserve"> skønnes nødvendig. Ved konstateret graviditet, bør behandling med </w:t>
      </w:r>
      <w:r>
        <w:rPr>
          <w:szCs w:val="22"/>
          <w:lang w:val="da-DK"/>
        </w:rPr>
        <w:t>A</w:t>
      </w:r>
      <w:r w:rsidRPr="00DF0AAF">
        <w:rPr>
          <w:lang w:val="da-DK"/>
        </w:rPr>
        <w:t>II</w:t>
      </w:r>
      <w:r>
        <w:rPr>
          <w:lang w:val="da-DK"/>
        </w:rPr>
        <w:t>RA</w:t>
      </w:r>
      <w:r w:rsidRPr="00DF0AAF">
        <w:rPr>
          <w:lang w:val="da-DK"/>
        </w:rPr>
        <w:t xml:space="preserve"> seponeres øjeblikkeligt, og hvis det skønnes hensigtsmæssigt bør anden behandling iværksættes (se pkt.</w:t>
      </w:r>
      <w:r>
        <w:rPr>
          <w:lang w:val="da-DK"/>
        </w:rPr>
        <w:t> </w:t>
      </w:r>
      <w:r w:rsidRPr="00DF0AAF">
        <w:rPr>
          <w:lang w:val="da-DK"/>
        </w:rPr>
        <w:t>4.3 og</w:t>
      </w:r>
      <w:r>
        <w:rPr>
          <w:lang w:val="da-DK"/>
        </w:rPr>
        <w:t> </w:t>
      </w:r>
      <w:r w:rsidRPr="00DF0AAF">
        <w:rPr>
          <w:lang w:val="da-DK"/>
        </w:rPr>
        <w:t>4.6)</w:t>
      </w:r>
      <w:r w:rsidRPr="00DF0AAF">
        <w:rPr>
          <w:szCs w:val="22"/>
          <w:lang w:val="da-DK"/>
        </w:rPr>
        <w:t>.</w:t>
      </w:r>
    </w:p>
    <w:p w14:paraId="620FFA53" w14:textId="77777777" w:rsidR="001B06FB" w:rsidRPr="00DF0AAF" w:rsidRDefault="001B06FB">
      <w:pPr>
        <w:pStyle w:val="EMEABodyText"/>
        <w:rPr>
          <w:u w:val="single"/>
          <w:lang w:val="da-DK"/>
        </w:rPr>
      </w:pPr>
    </w:p>
    <w:p w14:paraId="1A032DD4" w14:textId="77777777" w:rsidR="001B06FB" w:rsidRPr="00DF0AAF" w:rsidRDefault="001B06FB" w:rsidP="001B06FB">
      <w:pPr>
        <w:pStyle w:val="EMEABodyText"/>
        <w:rPr>
          <w:lang w:val="da-DK"/>
        </w:rPr>
      </w:pPr>
      <w:r w:rsidRPr="00DF0AAF">
        <w:rPr>
          <w:u w:val="single"/>
          <w:lang w:val="da-DK"/>
        </w:rPr>
        <w:t>Pædiatrisk p</w:t>
      </w:r>
      <w:r>
        <w:rPr>
          <w:u w:val="single"/>
          <w:lang w:val="da-DK"/>
        </w:rPr>
        <w:t>opulation</w:t>
      </w:r>
      <w:r w:rsidRPr="00DF0AAF">
        <w:rPr>
          <w:lang w:val="da-DK"/>
        </w:rPr>
        <w:t>: Irbesartan er undersøgt i pædiatriske populationer i aldersgruppen 6 til 16 år, men de aktuelle data er ikke tilstrækkelige til at understøtte udvidelse af brug til at omfatte børn, før der foreligger yderligere data (se pkt. 4.8, 5.1 and 5.2).</w:t>
      </w:r>
    </w:p>
    <w:p w14:paraId="0701D22B" w14:textId="77777777" w:rsidR="00C54898" w:rsidRDefault="00C54898" w:rsidP="00C54898">
      <w:pPr>
        <w:pStyle w:val="EMEABodyText"/>
        <w:rPr>
          <w:u w:val="single"/>
          <w:lang w:val="da-DK"/>
        </w:rPr>
      </w:pPr>
    </w:p>
    <w:p w14:paraId="6BE87F47" w14:textId="77777777" w:rsidR="004755BD" w:rsidRDefault="004755BD" w:rsidP="00C54898">
      <w:pPr>
        <w:pStyle w:val="EMEABodyText"/>
        <w:rPr>
          <w:lang w:val="da-DK"/>
        </w:rPr>
      </w:pPr>
      <w:r>
        <w:rPr>
          <w:u w:val="single"/>
          <w:lang w:val="da-DK"/>
        </w:rPr>
        <w:t>Hjælpestoffer</w:t>
      </w:r>
      <w:r w:rsidR="00C54898" w:rsidRPr="002D6D72">
        <w:rPr>
          <w:u w:val="single"/>
          <w:lang w:val="da-DK"/>
        </w:rPr>
        <w:t>:</w:t>
      </w:r>
      <w:r w:rsidR="00C54898">
        <w:rPr>
          <w:lang w:val="da-DK"/>
        </w:rPr>
        <w:t xml:space="preserve"> </w:t>
      </w:r>
    </w:p>
    <w:p w14:paraId="5167C7D2" w14:textId="77777777" w:rsidR="00C54898" w:rsidRDefault="004755BD" w:rsidP="00C54898">
      <w:pPr>
        <w:pStyle w:val="EMEABodyText"/>
        <w:rPr>
          <w:lang w:val="da-DK"/>
        </w:rPr>
      </w:pPr>
      <w:r>
        <w:rPr>
          <w:lang w:val="da-DK"/>
        </w:rPr>
        <w:t xml:space="preserve">Karvea 300 mg tabletter indeholder lactose. </w:t>
      </w:r>
      <w:r w:rsidR="00C54898" w:rsidRPr="00F85B3F">
        <w:rPr>
          <w:lang w:val="da-DK"/>
        </w:rPr>
        <w:t>Patienter med arvelig galactoseintolerans, total laktasemangel eller glukose-galaktose malabsorption bør ikke tage dette lægemiddel.</w:t>
      </w:r>
    </w:p>
    <w:p w14:paraId="1569950A" w14:textId="77777777" w:rsidR="004755BD" w:rsidRDefault="004755BD" w:rsidP="00C54898">
      <w:pPr>
        <w:pStyle w:val="EMEABodyText"/>
        <w:rPr>
          <w:lang w:val="da-DK"/>
        </w:rPr>
      </w:pPr>
    </w:p>
    <w:p w14:paraId="0E875AA1" w14:textId="77777777" w:rsidR="004755BD" w:rsidRPr="00F85B3F" w:rsidRDefault="004755BD" w:rsidP="00C54898">
      <w:pPr>
        <w:pStyle w:val="EMEABodyText"/>
        <w:rPr>
          <w:lang w:val="da-DK"/>
        </w:rPr>
      </w:pPr>
      <w:r>
        <w:rPr>
          <w:lang w:val="da-DK"/>
        </w:rPr>
        <w:t xml:space="preserve">Karvea 300 mg tabletter indeholder natrium. </w:t>
      </w: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p>
    <w:p w14:paraId="79AC9C97" w14:textId="77777777" w:rsidR="001B06FB" w:rsidRPr="00DF0AAF" w:rsidRDefault="001B06FB">
      <w:pPr>
        <w:pStyle w:val="EMEABodyText"/>
        <w:rPr>
          <w:u w:val="single"/>
          <w:lang w:val="da-DK"/>
        </w:rPr>
      </w:pPr>
    </w:p>
    <w:p w14:paraId="6E003F58" w14:textId="77777777" w:rsidR="001B06FB" w:rsidRPr="00DF0AAF" w:rsidRDefault="001B06FB">
      <w:pPr>
        <w:pStyle w:val="EMEAHeading2"/>
        <w:rPr>
          <w:lang w:val="da-DK"/>
        </w:rPr>
      </w:pPr>
      <w:r w:rsidRPr="00DF0AAF">
        <w:rPr>
          <w:lang w:val="da-DK"/>
        </w:rPr>
        <w:lastRenderedPageBreak/>
        <w:t>4.5</w:t>
      </w:r>
      <w:r w:rsidRPr="00DF0AAF">
        <w:rPr>
          <w:lang w:val="da-DK"/>
        </w:rPr>
        <w:tab/>
        <w:t>Interaktion med andre lægemidler og andre former for interaktion</w:t>
      </w:r>
    </w:p>
    <w:p w14:paraId="1A8B01CA" w14:textId="77777777" w:rsidR="001B06FB" w:rsidRPr="00DF0AAF" w:rsidRDefault="001B06FB" w:rsidP="001B06FB">
      <w:pPr>
        <w:pStyle w:val="EMEAHeading2"/>
        <w:rPr>
          <w:lang w:val="da-DK"/>
        </w:rPr>
      </w:pPr>
    </w:p>
    <w:p w14:paraId="61D06EBC" w14:textId="77777777" w:rsidR="001B06FB" w:rsidRDefault="001B06FB">
      <w:pPr>
        <w:pStyle w:val="EMEABodyText"/>
        <w:rPr>
          <w:lang w:val="da-DK"/>
        </w:rPr>
      </w:pPr>
      <w:r w:rsidRPr="00DF0AAF">
        <w:rPr>
          <w:u w:val="single"/>
          <w:lang w:val="da-DK"/>
        </w:rPr>
        <w:t>Diuretika og andre antihypertensive lægemidler</w:t>
      </w:r>
      <w:r w:rsidRPr="00DF0AAF">
        <w:rPr>
          <w:b/>
          <w:lang w:val="da-DK"/>
        </w:rPr>
        <w:t>:</w:t>
      </w:r>
      <w:r w:rsidRPr="00DF0AAF">
        <w:rPr>
          <w:lang w:val="da-DK"/>
        </w:rPr>
        <w:t xml:space="preserve"> Andre antihypertensive lægemidler kan øge irbesartans hypotensive effekt. På trods af dette er </w:t>
      </w:r>
      <w:r>
        <w:rPr>
          <w:lang w:val="da-DK"/>
        </w:rPr>
        <w:t>Karvea</w:t>
      </w:r>
      <w:r w:rsidRPr="00DF0AAF">
        <w:rPr>
          <w:lang w:val="da-DK"/>
        </w:rPr>
        <w:t xml:space="preserve"> uden risiko blevet administreret sammen med andre antihypertensive lægemidler som beta-blokkere, langtidsvirkende calcium-antagonister samt diuretika af thiazidtypen. En forudgående behandling med høje doser diuretika kan medføre hypovolæmi og risiko for hypotension, når behandling med </w:t>
      </w:r>
      <w:r>
        <w:rPr>
          <w:lang w:val="da-DK"/>
        </w:rPr>
        <w:t>Karvea</w:t>
      </w:r>
      <w:r w:rsidRPr="00DF0AAF">
        <w:rPr>
          <w:lang w:val="da-DK"/>
        </w:rPr>
        <w:t xml:space="preserve"> påbegyndes (se pkt. 4.4).</w:t>
      </w:r>
    </w:p>
    <w:p w14:paraId="1434FFA9" w14:textId="77777777" w:rsidR="00727B33" w:rsidRPr="00DF0AAF" w:rsidRDefault="00727B33">
      <w:pPr>
        <w:pStyle w:val="EMEABodyText"/>
        <w:rPr>
          <w:lang w:val="da-DK"/>
        </w:rPr>
      </w:pPr>
    </w:p>
    <w:p w14:paraId="5040B64F" w14:textId="77777777" w:rsidR="003469CD" w:rsidRPr="00F21831" w:rsidRDefault="00727B33" w:rsidP="003469CD">
      <w:pPr>
        <w:tabs>
          <w:tab w:val="left" w:pos="-720"/>
        </w:tabs>
        <w:suppressAutoHyphens/>
        <w:rPr>
          <w:lang w:val="da-DK"/>
        </w:rPr>
      </w:pPr>
      <w:r>
        <w:rPr>
          <w:u w:val="single"/>
          <w:lang w:val="da-DK"/>
        </w:rPr>
        <w:t>Aliskiren-holdige lægemidler</w:t>
      </w:r>
      <w:r w:rsidR="003469CD" w:rsidRPr="003469CD">
        <w:rPr>
          <w:u w:val="single"/>
          <w:lang w:val="da-DK"/>
        </w:rPr>
        <w:t xml:space="preserve"> </w:t>
      </w:r>
      <w:r w:rsidR="003469CD">
        <w:rPr>
          <w:u w:val="single"/>
          <w:lang w:val="da-DK"/>
        </w:rPr>
        <w:t>eller ACE-hæmmere</w:t>
      </w:r>
      <w:r w:rsidR="003469CD" w:rsidRPr="00B74C63">
        <w:rPr>
          <w:u w:val="single"/>
          <w:lang w:val="da-DK"/>
        </w:rPr>
        <w:t>:</w:t>
      </w:r>
      <w:r w:rsidR="003469CD">
        <w:rPr>
          <w:lang w:val="da-DK"/>
        </w:rPr>
        <w:t xml:space="preserve"> </w:t>
      </w:r>
      <w:r w:rsidR="003469CD" w:rsidRPr="00F21831">
        <w:rPr>
          <w:lang w:val="da-DK"/>
        </w:rPr>
        <w:t>Data fra kliniske studier viser</w:t>
      </w:r>
      <w:r w:rsidR="003469CD">
        <w:rPr>
          <w:lang w:val="da-DK"/>
        </w:rPr>
        <w:t>,</w:t>
      </w:r>
      <w:r w:rsidR="003469CD" w:rsidRPr="00F21831">
        <w:rPr>
          <w:lang w:val="da-DK"/>
        </w:rPr>
        <w:t xml:space="preserve"> at dobbelt hæmning af </w:t>
      </w:r>
      <w:r w:rsidR="003469CD" w:rsidRPr="00FC2E5F">
        <w:rPr>
          <w:rStyle w:val="hps"/>
          <w:color w:val="333333"/>
          <w:lang w:val="da-DK"/>
        </w:rPr>
        <w:t>renin</w:t>
      </w:r>
      <w:r w:rsidR="003469CD" w:rsidRPr="00FC2E5F">
        <w:rPr>
          <w:color w:val="333333"/>
          <w:lang w:val="da-DK"/>
        </w:rPr>
        <w:t xml:space="preserve">-angiotensin-aldosteron-systemet </w:t>
      </w:r>
      <w:r w:rsidR="003469CD" w:rsidRPr="00FC2E5F">
        <w:rPr>
          <w:rStyle w:val="hps"/>
          <w:color w:val="333333"/>
          <w:lang w:val="da-DK"/>
        </w:rPr>
        <w:t>(</w:t>
      </w:r>
      <w:r w:rsidR="003469CD" w:rsidRPr="00FC2E5F">
        <w:rPr>
          <w:color w:val="333333"/>
          <w:lang w:val="da-DK"/>
        </w:rPr>
        <w:t xml:space="preserve">RAAS) </w:t>
      </w:r>
      <w:r w:rsidR="003469CD" w:rsidRPr="00F21831">
        <w:rPr>
          <w:lang w:val="da-DK"/>
        </w:rPr>
        <w:t>ved samtidig brug af ACE-hæmmer</w:t>
      </w:r>
      <w:r w:rsidR="003469CD">
        <w:rPr>
          <w:lang w:val="da-DK"/>
        </w:rPr>
        <w:t>e</w:t>
      </w:r>
      <w:r w:rsidR="003469CD" w:rsidRPr="00F21831">
        <w:rPr>
          <w:lang w:val="da-DK"/>
        </w:rPr>
        <w:t>, angiotensin II-receptor</w:t>
      </w:r>
      <w:r w:rsidR="003469CD">
        <w:rPr>
          <w:lang w:val="da-DK"/>
        </w:rPr>
        <w:t>blokkere</w:t>
      </w:r>
      <w:r w:rsidR="003469CD" w:rsidRPr="00F21831">
        <w:rPr>
          <w:lang w:val="da-DK"/>
        </w:rPr>
        <w:t xml:space="preserve"> eller aliskiren er forbundet med </w:t>
      </w:r>
      <w:r w:rsidR="003469CD">
        <w:rPr>
          <w:lang w:val="da-DK"/>
        </w:rPr>
        <w:t xml:space="preserve">en </w:t>
      </w:r>
      <w:r w:rsidR="003469CD" w:rsidRPr="00F21831">
        <w:rPr>
          <w:lang w:val="da-DK"/>
        </w:rPr>
        <w:t>højere frekvens af bivirkninger såsom hypotension, hyperkaliæmi og nedsat nyrefunktion (</w:t>
      </w:r>
      <w:r w:rsidR="003469CD">
        <w:rPr>
          <w:lang w:val="da-DK"/>
        </w:rPr>
        <w:t>inklusive</w:t>
      </w:r>
      <w:r w:rsidR="003469CD" w:rsidRPr="00F21831">
        <w:rPr>
          <w:lang w:val="da-DK"/>
        </w:rPr>
        <w:t xml:space="preserve"> akut nyresvigt) sammenlignet med brug af et enkelt RAAS-virkende stof (se pkt. 4.</w:t>
      </w:r>
      <w:r w:rsidR="003469CD">
        <w:rPr>
          <w:lang w:val="da-DK"/>
        </w:rPr>
        <w:t>3</w:t>
      </w:r>
      <w:r w:rsidR="003469CD" w:rsidRPr="00F21831">
        <w:rPr>
          <w:lang w:val="da-DK"/>
        </w:rPr>
        <w:t>, 4.</w:t>
      </w:r>
      <w:r w:rsidR="003469CD">
        <w:rPr>
          <w:lang w:val="da-DK"/>
        </w:rPr>
        <w:t>4</w:t>
      </w:r>
      <w:r w:rsidR="003469CD" w:rsidRPr="00F21831">
        <w:rPr>
          <w:lang w:val="da-DK"/>
        </w:rPr>
        <w:t xml:space="preserve"> og 5.1).</w:t>
      </w:r>
    </w:p>
    <w:p w14:paraId="5D9ECC37" w14:textId="77777777" w:rsidR="00727B33" w:rsidRPr="00C15B09" w:rsidRDefault="00727B33" w:rsidP="00727B33">
      <w:pPr>
        <w:pStyle w:val="EMEABodyText"/>
        <w:rPr>
          <w:lang w:val="da-DK"/>
        </w:rPr>
      </w:pPr>
    </w:p>
    <w:p w14:paraId="300D39D1" w14:textId="77777777" w:rsidR="001B06FB" w:rsidRPr="00DF0AAF" w:rsidRDefault="001B06FB" w:rsidP="001B06FB">
      <w:pPr>
        <w:pStyle w:val="EMEABodyText"/>
        <w:rPr>
          <w:lang w:val="da-DK"/>
        </w:rPr>
      </w:pPr>
      <w:r w:rsidRPr="00DF0AAF">
        <w:rPr>
          <w:u w:val="single"/>
          <w:lang w:val="da-DK"/>
        </w:rPr>
        <w:t>Kaliumtilskud og kalium-besparende diuretika</w:t>
      </w:r>
      <w:r w:rsidRPr="00DF0AAF">
        <w:rPr>
          <w:b/>
          <w:lang w:val="da-DK"/>
        </w:rPr>
        <w:t>:</w:t>
      </w:r>
      <w:r w:rsidRPr="00DF0AAF">
        <w:rPr>
          <w:lang w:val="da-DK"/>
        </w:rPr>
        <w:t xml:space="preserve"> Erfaringer med brug af andre lægemidler, der indvirker på renin-angiotensinsystemet, viser</w:t>
      </w:r>
      <w:r>
        <w:rPr>
          <w:lang w:val="da-DK"/>
        </w:rPr>
        <w:t>,</w:t>
      </w:r>
      <w:r w:rsidRPr="00DF0AAF">
        <w:rPr>
          <w:lang w:val="da-DK"/>
        </w:rPr>
        <w:t xml:space="preserve"> at samtidig brug af kalium-besparende diuretika, kaliumtilskud, kaliumholdige salterstatninger eller andre lægemidler, som kan øge serum-kaliumniveauet (fx heparin), kan medføre øget serum-kalium</w:t>
      </w:r>
      <w:r>
        <w:rPr>
          <w:lang w:val="da-DK"/>
        </w:rPr>
        <w:t xml:space="preserve">. </w:t>
      </w:r>
      <w:r w:rsidRPr="00DF0AAF">
        <w:rPr>
          <w:lang w:val="da-DK"/>
        </w:rPr>
        <w:t>Derfor frarådes samtidig brug</w:t>
      </w:r>
      <w:r>
        <w:rPr>
          <w:lang w:val="da-DK"/>
        </w:rPr>
        <w:t xml:space="preserve"> af</w:t>
      </w:r>
      <w:r w:rsidRPr="00DF0AAF">
        <w:rPr>
          <w:lang w:val="da-DK"/>
        </w:rPr>
        <w:t xml:space="preserve"> sådanne lægemidler (se pkt. 4.4).</w:t>
      </w:r>
    </w:p>
    <w:p w14:paraId="066FC69E" w14:textId="77777777" w:rsidR="001B06FB" w:rsidRPr="00DF0AAF" w:rsidRDefault="001B06FB" w:rsidP="001B06FB">
      <w:pPr>
        <w:pStyle w:val="EMEABodyText"/>
        <w:rPr>
          <w:lang w:val="da-DK"/>
        </w:rPr>
      </w:pPr>
    </w:p>
    <w:p w14:paraId="09235E03" w14:textId="77777777" w:rsidR="001B06FB" w:rsidRPr="00DF0AAF" w:rsidRDefault="001B06FB">
      <w:pPr>
        <w:pStyle w:val="EMEABodyText"/>
        <w:rPr>
          <w:lang w:val="da-DK"/>
        </w:rPr>
      </w:pPr>
      <w:r w:rsidRPr="00DF0AAF">
        <w:rPr>
          <w:u w:val="single"/>
          <w:lang w:val="da-DK"/>
        </w:rPr>
        <w:t>Lithium</w:t>
      </w:r>
      <w:r w:rsidRPr="00DF0AAF">
        <w:rPr>
          <w:b/>
          <w:lang w:val="da-DK"/>
        </w:rPr>
        <w:t>:</w:t>
      </w:r>
      <w:r w:rsidRPr="00DF0AAF">
        <w:rPr>
          <w:lang w:val="da-DK"/>
        </w:rPr>
        <w:t xml:space="preserve"> Der er rapporteret reversibel øgning af serum-lithium koncentrationer og toksicitet ved samtidig administration af lithium og angiotensin-konverterende enzymhæmmere. Der er hidtil kun sjældent observeret lignende virkninger med irbesartan. Derfor frarådes denne kombination (se pkt. 4.4). Såfremt samtidig administration skønnes nødvendig, anbefales det at kontrollere serum-lithium værdier omhyggeligt.</w:t>
      </w:r>
    </w:p>
    <w:p w14:paraId="2CDA5EED" w14:textId="77777777" w:rsidR="001B06FB" w:rsidRPr="00DF0AAF" w:rsidRDefault="001B06FB">
      <w:pPr>
        <w:pStyle w:val="EMEABodyText"/>
        <w:rPr>
          <w:lang w:val="da-DK"/>
        </w:rPr>
      </w:pPr>
    </w:p>
    <w:p w14:paraId="507868A9" w14:textId="77777777" w:rsidR="001B06FB" w:rsidRDefault="001B06FB">
      <w:pPr>
        <w:pStyle w:val="EMEABodyText"/>
        <w:rPr>
          <w:lang w:val="da-DK"/>
        </w:rPr>
      </w:pPr>
      <w:r w:rsidRPr="00DF0AAF">
        <w:rPr>
          <w:u w:val="single"/>
          <w:lang w:val="da-DK"/>
        </w:rPr>
        <w:t>Non</w:t>
      </w:r>
      <w:r>
        <w:rPr>
          <w:u w:val="single"/>
          <w:lang w:val="da-DK"/>
        </w:rPr>
        <w:t>-</w:t>
      </w:r>
      <w:r w:rsidRPr="00DF0AAF">
        <w:rPr>
          <w:u w:val="single"/>
          <w:lang w:val="da-DK"/>
        </w:rPr>
        <w:t>steroide anti</w:t>
      </w:r>
      <w:r>
        <w:rPr>
          <w:u w:val="single"/>
          <w:lang w:val="da-DK"/>
        </w:rPr>
        <w:t>-</w:t>
      </w:r>
      <w:r w:rsidRPr="00DF0AAF">
        <w:rPr>
          <w:u w:val="single"/>
          <w:lang w:val="da-DK"/>
        </w:rPr>
        <w:t>inflammatoriske lægemidler</w:t>
      </w:r>
      <w:r w:rsidRPr="00DF0AAF">
        <w:rPr>
          <w:b/>
          <w:lang w:val="da-DK"/>
        </w:rPr>
        <w:t>:</w:t>
      </w:r>
      <w:r w:rsidRPr="00DF0AAF">
        <w:rPr>
          <w:lang w:val="da-DK"/>
        </w:rPr>
        <w:t xml:space="preserve"> Når angiotensin II</w:t>
      </w:r>
      <w:r>
        <w:rPr>
          <w:lang w:val="da-DK"/>
        </w:rPr>
        <w:t>-</w:t>
      </w:r>
      <w:r w:rsidRPr="00DF0AAF">
        <w:rPr>
          <w:lang w:val="da-DK"/>
        </w:rPr>
        <w:t xml:space="preserve">antagonister administreres samtidig med </w:t>
      </w:r>
      <w:r>
        <w:rPr>
          <w:lang w:val="da-DK"/>
        </w:rPr>
        <w:t>non-steroide anti-inflammatoriske</w:t>
      </w:r>
      <w:r w:rsidRPr="00DF0AAF">
        <w:rPr>
          <w:lang w:val="da-DK"/>
        </w:rPr>
        <w:t xml:space="preserve"> lægemidler (fx selektive COX</w:t>
      </w:r>
      <w:r>
        <w:rPr>
          <w:lang w:val="da-DK"/>
        </w:rPr>
        <w:t xml:space="preserve"> </w:t>
      </w:r>
      <w:r w:rsidRPr="00DF0AAF">
        <w:rPr>
          <w:lang w:val="da-DK"/>
        </w:rPr>
        <w:t>2</w:t>
      </w:r>
      <w:r>
        <w:rPr>
          <w:lang w:val="da-DK"/>
        </w:rPr>
        <w:t>-</w:t>
      </w:r>
      <w:r w:rsidRPr="00DF0AAF">
        <w:rPr>
          <w:lang w:val="da-DK"/>
        </w:rPr>
        <w:t>hæmmere, acetylsalicylsyre (&gt; 3 g/dag) og nonselektive NSAID) kan den antihypertensive virkning svækkes.</w:t>
      </w:r>
    </w:p>
    <w:p w14:paraId="36540EEF" w14:textId="77777777" w:rsidR="007D709D" w:rsidRPr="00DF0AAF" w:rsidRDefault="007D709D">
      <w:pPr>
        <w:pStyle w:val="EMEABodyText"/>
        <w:rPr>
          <w:lang w:val="da-DK"/>
        </w:rPr>
      </w:pPr>
    </w:p>
    <w:p w14:paraId="51CDC41C" w14:textId="77777777" w:rsidR="001B06FB" w:rsidRPr="00DF0AAF" w:rsidRDefault="001B06FB">
      <w:pPr>
        <w:pStyle w:val="EMEABodyText"/>
        <w:rPr>
          <w:lang w:val="da-DK"/>
        </w:rPr>
      </w:pPr>
      <w:r w:rsidRPr="00DF0AAF">
        <w:rPr>
          <w:lang w:val="da-DK"/>
        </w:rPr>
        <w:t>Som det er tilfældet med ACE-hæmmere, kan samtidig anvendelse af an</w:t>
      </w:r>
      <w:r>
        <w:rPr>
          <w:lang w:val="da-DK"/>
        </w:rPr>
        <w:t>g</w:t>
      </w:r>
      <w:r w:rsidRPr="00DF0AAF">
        <w:rPr>
          <w:lang w:val="da-DK"/>
        </w:rPr>
        <w:t>iotensin II-antagonister og NSAID medføre øget risiko for forværring af nyrefunktionen herunder muligt akut nyresvigt samt øgning af serum-kalium. Dette gælder især hos patienter</w:t>
      </w:r>
      <w:r>
        <w:rPr>
          <w:lang w:val="da-DK"/>
        </w:rPr>
        <w:t>,</w:t>
      </w:r>
      <w:r w:rsidRPr="00DF0AAF">
        <w:rPr>
          <w:lang w:val="da-DK"/>
        </w:rPr>
        <w:t xml:space="preserve"> som i forvejen har dårlig nyrefunktion. Der skal udvises forsigtighed</w:t>
      </w:r>
      <w:r>
        <w:rPr>
          <w:lang w:val="da-DK"/>
        </w:rPr>
        <w:t>,</w:t>
      </w:r>
      <w:r w:rsidRPr="00DF0AAF">
        <w:rPr>
          <w:lang w:val="da-DK"/>
        </w:rPr>
        <w:t xml:space="preserve"> når denne kombination anvendes, især hos de ældre. Patienterne skal være tilstrækkelig</w:t>
      </w:r>
      <w:r>
        <w:rPr>
          <w:lang w:val="da-DK"/>
        </w:rPr>
        <w:t>t</w:t>
      </w:r>
      <w:r w:rsidRPr="00DF0AAF">
        <w:rPr>
          <w:lang w:val="da-DK"/>
        </w:rPr>
        <w:t xml:space="preserve"> hydrerede. De</w:t>
      </w:r>
      <w:r>
        <w:rPr>
          <w:lang w:val="da-DK"/>
        </w:rPr>
        <w:t>t</w:t>
      </w:r>
      <w:r w:rsidRPr="00DF0AAF">
        <w:rPr>
          <w:lang w:val="da-DK"/>
        </w:rPr>
        <w:t xml:space="preserve"> bør overvejes at monitorere</w:t>
      </w:r>
      <w:r>
        <w:rPr>
          <w:lang w:val="da-DK"/>
        </w:rPr>
        <w:t xml:space="preserve"> </w:t>
      </w:r>
      <w:r w:rsidRPr="00DF0AAF">
        <w:rPr>
          <w:lang w:val="da-DK"/>
        </w:rPr>
        <w:t>nyrefunktionen</w:t>
      </w:r>
      <w:r>
        <w:rPr>
          <w:lang w:val="da-DK"/>
        </w:rPr>
        <w:t>,</w:t>
      </w:r>
      <w:r w:rsidRPr="00DF0AAF">
        <w:rPr>
          <w:lang w:val="da-DK"/>
        </w:rPr>
        <w:t xml:space="preserve"> efter samtidig behandling er initieret og periodisk derefter.</w:t>
      </w:r>
    </w:p>
    <w:p w14:paraId="5DE9457B" w14:textId="77777777" w:rsidR="001B06FB" w:rsidRPr="00DF0AAF" w:rsidRDefault="001B06FB">
      <w:pPr>
        <w:pStyle w:val="EMEABodyText"/>
        <w:rPr>
          <w:lang w:val="da-DK"/>
        </w:rPr>
      </w:pPr>
    </w:p>
    <w:p w14:paraId="591B5B52" w14:textId="77777777" w:rsidR="004755BD" w:rsidRPr="00CC2155" w:rsidRDefault="004755BD" w:rsidP="004755BD">
      <w:pPr>
        <w:pStyle w:val="EMEABodyText"/>
        <w:rPr>
          <w:szCs w:val="22"/>
          <w:u w:val="single"/>
          <w:lang w:val="da-DK"/>
        </w:rPr>
      </w:pPr>
      <w:r w:rsidRPr="00E479AC">
        <w:rPr>
          <w:szCs w:val="22"/>
          <w:u w:val="single"/>
          <w:lang w:val="da-DK"/>
        </w:rPr>
        <w:t>Repaglinid</w:t>
      </w:r>
      <w:r w:rsidRPr="00E479AC">
        <w:rPr>
          <w:szCs w:val="22"/>
          <w:lang w:val="da-DK"/>
        </w:rPr>
        <w:t xml:space="preserve">: Irbesartan kan </w:t>
      </w:r>
      <w:r>
        <w:rPr>
          <w:szCs w:val="22"/>
          <w:lang w:val="da-DK"/>
        </w:rPr>
        <w:t xml:space="preserve">potentielt </w:t>
      </w:r>
      <w:r w:rsidRPr="00E479AC">
        <w:rPr>
          <w:szCs w:val="22"/>
          <w:lang w:val="da-DK"/>
        </w:rPr>
        <w:t>inhibere OATP1B1.</w:t>
      </w:r>
      <w:r>
        <w:rPr>
          <w:szCs w:val="22"/>
          <w:lang w:val="da-DK"/>
        </w:rPr>
        <w:t xml:space="preserve"> I et klinisk studie blev det rapporteret, at irbesartan ved administration 1 time før repaglinid øgede </w:t>
      </w:r>
      <w:r w:rsidRPr="00EF1206">
        <w:rPr>
          <w:color w:val="000000"/>
          <w:lang w:val="da-DK"/>
        </w:rPr>
        <w:t>C</w:t>
      </w:r>
      <w:r w:rsidRPr="00EF1206">
        <w:rPr>
          <w:color w:val="000000"/>
          <w:vertAlign w:val="subscript"/>
          <w:lang w:val="da-DK"/>
        </w:rPr>
        <w:t>max</w:t>
      </w:r>
      <w:r>
        <w:rPr>
          <w:color w:val="000000"/>
          <w:vertAlign w:val="subscript"/>
          <w:lang w:val="da-DK"/>
        </w:rPr>
        <w:t xml:space="preserve"> </w:t>
      </w:r>
      <w:r w:rsidRPr="00EF1206">
        <w:rPr>
          <w:szCs w:val="22"/>
          <w:lang w:val="da-DK"/>
        </w:rPr>
        <w:t xml:space="preserve">og AUC for repaglinid (substrat </w:t>
      </w:r>
      <w:r>
        <w:rPr>
          <w:szCs w:val="22"/>
          <w:lang w:val="da-DK"/>
        </w:rPr>
        <w:t>for</w:t>
      </w:r>
      <w:r w:rsidRPr="00EF1206">
        <w:rPr>
          <w:szCs w:val="22"/>
          <w:lang w:val="da-DK"/>
        </w:rPr>
        <w:t xml:space="preserve"> </w:t>
      </w:r>
      <w:r w:rsidRPr="00E479AC">
        <w:rPr>
          <w:szCs w:val="22"/>
          <w:lang w:val="da-DK"/>
        </w:rPr>
        <w:t>OATP1B1</w:t>
      </w:r>
      <w:r>
        <w:rPr>
          <w:szCs w:val="22"/>
          <w:lang w:val="da-DK"/>
        </w:rPr>
        <w:t>) henholdvis 1,8 og 1,3 gange. I et andet studie blev der ikke rapporteret nogen relevante pharmakokinetiske interaktioner, når de to lægemidler blev administreret samtidigt. Dosisjustering af antidiabetisk behandling, såsom repaglinid, kan derfor være nødvendig (se pkt. 4.4).</w:t>
      </w:r>
    </w:p>
    <w:p w14:paraId="098B3840" w14:textId="77777777" w:rsidR="004755BD" w:rsidRDefault="004755BD" w:rsidP="001B06FB">
      <w:pPr>
        <w:pStyle w:val="EMEABodyText"/>
        <w:rPr>
          <w:szCs w:val="22"/>
          <w:u w:val="single"/>
          <w:lang w:val="da-DK"/>
        </w:rPr>
      </w:pPr>
    </w:p>
    <w:p w14:paraId="3CF9B276" w14:textId="77777777" w:rsidR="001B06FB" w:rsidRPr="00DF0AAF" w:rsidRDefault="001B06FB" w:rsidP="001B06FB">
      <w:pPr>
        <w:pStyle w:val="EMEABodyText"/>
        <w:rPr>
          <w:b/>
          <w:szCs w:val="22"/>
          <w:lang w:val="da-DK"/>
        </w:rPr>
      </w:pPr>
      <w:r w:rsidRPr="00DF0AAF">
        <w:rPr>
          <w:szCs w:val="22"/>
          <w:u w:val="single"/>
          <w:lang w:val="da-DK"/>
        </w:rPr>
        <w:t>Yderligere information om irbesartan interaktioner</w:t>
      </w:r>
      <w:r w:rsidRPr="00DF0AAF">
        <w:rPr>
          <w:b/>
          <w:szCs w:val="22"/>
          <w:lang w:val="da-DK"/>
        </w:rPr>
        <w:t>:</w:t>
      </w:r>
      <w:r w:rsidRPr="00DF0AAF">
        <w:rPr>
          <w:szCs w:val="22"/>
          <w:lang w:val="da-DK"/>
        </w:rPr>
        <w:t xml:space="preserve"> Irbesartans farmakokinetik er i kliniske forsøg ikke påvirket af hydrochlorthiazid. Irbesartan metaboliseres hovedsageligt af CYP2C9 og i mindre udstrækning af glucuronidering. Der er ikke observeret signifikante farmakokinetiske eller farmakodynamiske interaktioner ved samtidig administration af irbesartan og warfarin, et lægemiddel som metaboliseres af </w:t>
      </w:r>
      <w:r w:rsidRPr="00DF0AAF">
        <w:rPr>
          <w:iCs/>
          <w:szCs w:val="22"/>
          <w:lang w:val="da-DK"/>
        </w:rPr>
        <w:t>CYP2C9.</w:t>
      </w:r>
      <w:r w:rsidRPr="00DF0AAF">
        <w:rPr>
          <w:szCs w:val="22"/>
          <w:lang w:val="da-DK"/>
        </w:rPr>
        <w:t xml:space="preserve"> Effekten af CYP2C9</w:t>
      </w:r>
      <w:r>
        <w:rPr>
          <w:szCs w:val="22"/>
          <w:lang w:val="da-DK"/>
        </w:rPr>
        <w:t>-</w:t>
      </w:r>
      <w:r w:rsidRPr="00DF0AAF">
        <w:rPr>
          <w:szCs w:val="22"/>
          <w:lang w:val="da-DK"/>
        </w:rPr>
        <w:t>induktorer, som fx rifampicin, på irbesartans farmakokinetik er ikke evalueret. Digoxins farmakokinetik blev ikke ændret ved samtidig administration af irbesartan.</w:t>
      </w:r>
    </w:p>
    <w:p w14:paraId="52403015" w14:textId="77777777" w:rsidR="001B06FB" w:rsidRPr="00DF0AAF" w:rsidRDefault="001B06FB">
      <w:pPr>
        <w:pStyle w:val="EMEABodyText"/>
        <w:rPr>
          <w:lang w:val="da-DK"/>
        </w:rPr>
      </w:pPr>
    </w:p>
    <w:p w14:paraId="03817FF5" w14:textId="77777777" w:rsidR="001B06FB" w:rsidRPr="00DF0AAF" w:rsidRDefault="001B06FB">
      <w:pPr>
        <w:pStyle w:val="EMEAHeading2"/>
        <w:rPr>
          <w:lang w:val="da-DK"/>
        </w:rPr>
      </w:pPr>
      <w:r w:rsidRPr="00DF0AAF">
        <w:rPr>
          <w:lang w:val="da-DK"/>
        </w:rPr>
        <w:t>4.6</w:t>
      </w:r>
      <w:r w:rsidRPr="00DF0AAF">
        <w:rPr>
          <w:lang w:val="da-DK"/>
        </w:rPr>
        <w:tab/>
      </w:r>
      <w:r>
        <w:rPr>
          <w:lang w:val="da-DK"/>
        </w:rPr>
        <w:t>Fertilitet, g</w:t>
      </w:r>
      <w:r w:rsidRPr="00DF0AAF">
        <w:rPr>
          <w:lang w:val="da-DK"/>
        </w:rPr>
        <w:t>raviditet og amning</w:t>
      </w:r>
    </w:p>
    <w:p w14:paraId="1A1683D1" w14:textId="77777777" w:rsidR="001B06FB" w:rsidRDefault="001B06FB" w:rsidP="001B06FB">
      <w:pPr>
        <w:pStyle w:val="EMEAHeading2"/>
        <w:rPr>
          <w:lang w:val="da-DK"/>
        </w:rPr>
      </w:pPr>
    </w:p>
    <w:p w14:paraId="6CCBAA09" w14:textId="77777777" w:rsidR="001B06FB" w:rsidRPr="00901840" w:rsidRDefault="001B06FB" w:rsidP="001B06FB">
      <w:pPr>
        <w:pStyle w:val="EMEABodyText"/>
        <w:keepNext/>
        <w:rPr>
          <w:u w:val="single"/>
          <w:lang w:val="da-DK"/>
        </w:rPr>
      </w:pPr>
      <w:r w:rsidRPr="00901840">
        <w:rPr>
          <w:color w:val="000000"/>
          <w:szCs w:val="22"/>
          <w:u w:val="single"/>
          <w:lang w:val="da-DK"/>
        </w:rPr>
        <w:t>Graviditet</w:t>
      </w:r>
    </w:p>
    <w:p w14:paraId="5C47158D" w14:textId="77777777" w:rsidR="001B06FB" w:rsidRPr="00235184" w:rsidRDefault="001B06FB" w:rsidP="001B06FB">
      <w:pPr>
        <w:pStyle w:val="EMEABodyText"/>
        <w:keepNext/>
        <w:rPr>
          <w:lang w:val="da-DK"/>
        </w:rPr>
      </w:pPr>
    </w:p>
    <w:p w14:paraId="2E12ACD9" w14:textId="77777777" w:rsidR="001B06FB" w:rsidRPr="0011238A" w:rsidRDefault="001B06FB" w:rsidP="001B06FB">
      <w:pPr>
        <w:pStyle w:val="EMEABodyText"/>
        <w:pBdr>
          <w:top w:val="single" w:sz="4" w:space="1" w:color="auto"/>
          <w:left w:val="single" w:sz="4" w:space="4" w:color="auto"/>
          <w:bottom w:val="single" w:sz="4" w:space="1" w:color="auto"/>
          <w:right w:val="single" w:sz="4" w:space="4" w:color="auto"/>
        </w:pBdr>
        <w:rPr>
          <w:color w:val="000000"/>
          <w:szCs w:val="22"/>
          <w:lang w:val="da-DK"/>
        </w:rPr>
      </w:pPr>
      <w:r>
        <w:rPr>
          <w:color w:val="000000"/>
          <w:szCs w:val="22"/>
          <w:lang w:val="da-DK"/>
        </w:rPr>
        <w:t>AIIRAer</w:t>
      </w:r>
      <w:r w:rsidRPr="0011238A">
        <w:rPr>
          <w:color w:val="000000"/>
          <w:szCs w:val="22"/>
          <w:lang w:val="da-DK"/>
        </w:rPr>
        <w:t xml:space="preserve"> bør ikke anvendes under graviditetens første trimester (se pkt.</w:t>
      </w:r>
      <w:r>
        <w:rPr>
          <w:color w:val="000000"/>
          <w:szCs w:val="22"/>
          <w:lang w:val="da-DK"/>
        </w:rPr>
        <w:t> </w:t>
      </w:r>
      <w:r w:rsidRPr="0011238A">
        <w:rPr>
          <w:color w:val="000000"/>
          <w:szCs w:val="22"/>
          <w:lang w:val="da-DK"/>
        </w:rPr>
        <w:t>4.4).</w:t>
      </w:r>
      <w:r>
        <w:rPr>
          <w:color w:val="000000"/>
          <w:szCs w:val="22"/>
          <w:lang w:val="da-DK"/>
        </w:rPr>
        <w:t xml:space="preserve"> Anvendelsen af AIIRAer</w:t>
      </w:r>
      <w:r w:rsidRPr="0011238A">
        <w:rPr>
          <w:lang w:val="da-DK"/>
        </w:rPr>
        <w:t xml:space="preserve"> er kontraindiceret under graviditetens ande</w:t>
      </w:r>
      <w:r>
        <w:rPr>
          <w:lang w:val="da-DK"/>
        </w:rPr>
        <w:t>t</w:t>
      </w:r>
      <w:r w:rsidRPr="0011238A">
        <w:rPr>
          <w:lang w:val="da-DK"/>
        </w:rPr>
        <w:t xml:space="preserve"> og tredje trimester (se pkt.</w:t>
      </w:r>
      <w:r>
        <w:rPr>
          <w:lang w:val="da-DK"/>
        </w:rPr>
        <w:t> </w:t>
      </w:r>
      <w:r w:rsidRPr="0011238A">
        <w:rPr>
          <w:lang w:val="da-DK"/>
        </w:rPr>
        <w:t>4.3 og</w:t>
      </w:r>
      <w:r>
        <w:rPr>
          <w:lang w:val="da-DK"/>
        </w:rPr>
        <w:t> </w:t>
      </w:r>
      <w:r w:rsidRPr="0011238A">
        <w:rPr>
          <w:lang w:val="da-DK"/>
        </w:rPr>
        <w:t>4.4).</w:t>
      </w:r>
    </w:p>
    <w:p w14:paraId="1D7DC685" w14:textId="77777777" w:rsidR="001B06FB" w:rsidRPr="0011238A" w:rsidRDefault="001B06FB">
      <w:pPr>
        <w:pStyle w:val="EMEABodyText"/>
        <w:rPr>
          <w:u w:val="single"/>
          <w:lang w:val="da-DK"/>
        </w:rPr>
      </w:pPr>
    </w:p>
    <w:p w14:paraId="7D358CF1" w14:textId="77777777" w:rsidR="001B06FB" w:rsidRDefault="001B06FB" w:rsidP="001B06FB">
      <w:pPr>
        <w:pStyle w:val="EMEABodyText"/>
        <w:rPr>
          <w:lang w:val="da-DK"/>
        </w:rPr>
      </w:pPr>
      <w:r w:rsidRPr="0011238A">
        <w:rPr>
          <w:lang w:val="da-DK"/>
        </w:rPr>
        <w:t xml:space="preserve">Epidemiologiske data vedrørende risikoen for teratogenicitet efter anvendelse af ACE-hæmmere under graviditetens første trimester er ikke entydige. Imidlertid kan en lille øget risiko ikke udelukkes. Der findes ingen kontrollerede epidemiologiske data vedrørende risikoen med </w:t>
      </w:r>
      <w:r>
        <w:rPr>
          <w:lang w:val="da-DK"/>
        </w:rPr>
        <w:t>A</w:t>
      </w:r>
      <w:r w:rsidRPr="0011238A">
        <w:rPr>
          <w:lang w:val="da-DK"/>
        </w:rPr>
        <w:t>ngiotensin II-</w:t>
      </w:r>
      <w:r>
        <w:rPr>
          <w:lang w:val="da-DK"/>
        </w:rPr>
        <w:t>R</w:t>
      </w:r>
      <w:r w:rsidRPr="0011238A">
        <w:rPr>
          <w:lang w:val="da-DK"/>
        </w:rPr>
        <w:t>eceptor-</w:t>
      </w:r>
      <w:r>
        <w:rPr>
          <w:lang w:val="da-DK"/>
        </w:rPr>
        <w:t>Antagonister (</w:t>
      </w:r>
      <w:r>
        <w:rPr>
          <w:color w:val="000000"/>
          <w:szCs w:val="22"/>
          <w:lang w:val="da-DK"/>
        </w:rPr>
        <w:t>AIIRAer)</w:t>
      </w:r>
      <w:r w:rsidRPr="0011238A">
        <w:rPr>
          <w:lang w:val="da-DK"/>
        </w:rPr>
        <w:t>, men lignende risici kan findes for denne lægemiddelgruppe. P</w:t>
      </w:r>
      <w:r w:rsidRPr="0011238A">
        <w:rPr>
          <w:szCs w:val="22"/>
          <w:lang w:val="da-DK"/>
        </w:rPr>
        <w:t xml:space="preserve">atienter, der planlægger at blive gravide, bør ændre til anden </w:t>
      </w:r>
      <w:r>
        <w:rPr>
          <w:szCs w:val="22"/>
          <w:lang w:val="da-DK"/>
        </w:rPr>
        <w:t xml:space="preserve">antihypertensiv </w:t>
      </w:r>
      <w:r w:rsidRPr="0011238A">
        <w:rPr>
          <w:szCs w:val="22"/>
          <w:lang w:val="da-DK"/>
        </w:rPr>
        <w:t>behandling hvor sikkerhedsprofilen for anvendelse under graviditet er veletableret, m</w:t>
      </w:r>
      <w:r w:rsidRPr="0011238A">
        <w:rPr>
          <w:lang w:val="da-DK"/>
        </w:rPr>
        <w:t xml:space="preserve">edmindre fortsat behandling med </w:t>
      </w:r>
      <w:r>
        <w:rPr>
          <w:lang w:val="da-DK"/>
        </w:rPr>
        <w:t>AIIRA</w:t>
      </w:r>
      <w:r w:rsidRPr="0011238A">
        <w:rPr>
          <w:szCs w:val="22"/>
          <w:lang w:val="da-DK"/>
        </w:rPr>
        <w:t xml:space="preserve"> skønnes nødvendig.</w:t>
      </w:r>
      <w:r w:rsidRPr="0011238A">
        <w:rPr>
          <w:lang w:val="da-DK"/>
        </w:rPr>
        <w:t xml:space="preserve"> </w:t>
      </w:r>
      <w:r w:rsidRPr="0011238A">
        <w:rPr>
          <w:szCs w:val="22"/>
          <w:lang w:val="da-DK"/>
        </w:rPr>
        <w:t xml:space="preserve">Ved konstateret graviditet, </w:t>
      </w:r>
      <w:r w:rsidRPr="0011238A">
        <w:rPr>
          <w:lang w:val="da-DK"/>
        </w:rPr>
        <w:t xml:space="preserve">bør behandling med </w:t>
      </w:r>
      <w:r>
        <w:rPr>
          <w:color w:val="000000"/>
          <w:szCs w:val="22"/>
          <w:lang w:val="da-DK"/>
        </w:rPr>
        <w:t>AIIRAer</w:t>
      </w:r>
      <w:r w:rsidRPr="0011238A">
        <w:rPr>
          <w:lang w:val="da-DK"/>
        </w:rPr>
        <w:t xml:space="preserve"> seponeres øjeblikkeligt, og hvis det skønnes hensigtsmæssigt bør anden behandling iværksættes.</w:t>
      </w:r>
    </w:p>
    <w:p w14:paraId="0A6CF556" w14:textId="77777777" w:rsidR="001B06FB" w:rsidRDefault="001B06FB" w:rsidP="001B06FB">
      <w:pPr>
        <w:pStyle w:val="EMEABodyText"/>
        <w:rPr>
          <w:lang w:val="da-DK"/>
        </w:rPr>
      </w:pPr>
    </w:p>
    <w:p w14:paraId="110C9A6B" w14:textId="77777777" w:rsidR="001B06FB" w:rsidRDefault="001B06FB" w:rsidP="001B06FB">
      <w:pPr>
        <w:pStyle w:val="EMEABodyText"/>
        <w:rPr>
          <w:lang w:val="da-DK"/>
        </w:rPr>
      </w:pPr>
      <w:r w:rsidRPr="0011238A">
        <w:rPr>
          <w:lang w:val="da-DK"/>
        </w:rPr>
        <w:t>De</w:t>
      </w:r>
      <w:r>
        <w:rPr>
          <w:lang w:val="da-DK"/>
        </w:rPr>
        <w:t>t</w:t>
      </w:r>
      <w:r w:rsidRPr="0011238A">
        <w:rPr>
          <w:lang w:val="da-DK"/>
        </w:rPr>
        <w:t xml:space="preserve"> er kendt</w:t>
      </w:r>
      <w:r>
        <w:rPr>
          <w:lang w:val="da-DK"/>
        </w:rPr>
        <w:t>,</w:t>
      </w:r>
      <w:r w:rsidRPr="0011238A">
        <w:rPr>
          <w:lang w:val="da-DK"/>
        </w:rPr>
        <w:t xml:space="preserve"> at</w:t>
      </w:r>
      <w:r>
        <w:rPr>
          <w:lang w:val="da-DK"/>
        </w:rPr>
        <w:t xml:space="preserve"> eksponering for</w:t>
      </w:r>
      <w:r w:rsidRPr="0011238A">
        <w:rPr>
          <w:lang w:val="da-DK"/>
        </w:rPr>
        <w:t xml:space="preserve"> behandling med </w:t>
      </w:r>
      <w:r>
        <w:rPr>
          <w:color w:val="000000"/>
          <w:szCs w:val="22"/>
          <w:lang w:val="da-DK"/>
        </w:rPr>
        <w:t>AIIRA</w:t>
      </w:r>
      <w:r w:rsidRPr="0011238A">
        <w:rPr>
          <w:lang w:val="da-DK"/>
        </w:rPr>
        <w:t xml:space="preserve"> under ande</w:t>
      </w:r>
      <w:r>
        <w:rPr>
          <w:lang w:val="da-DK"/>
        </w:rPr>
        <w:t>t</w:t>
      </w:r>
      <w:r w:rsidRPr="0011238A">
        <w:rPr>
          <w:lang w:val="da-DK"/>
        </w:rPr>
        <w:t xml:space="preserve"> og tredje trimester kan inducere human føtotoksicitet (nedsat nyrefunktion, oligohydramnios, hæmning af kraniets </w:t>
      </w:r>
      <w:r>
        <w:rPr>
          <w:lang w:val="da-DK"/>
        </w:rPr>
        <w:t>ossifikation</w:t>
      </w:r>
      <w:r w:rsidRPr="0011238A">
        <w:rPr>
          <w:lang w:val="da-DK"/>
        </w:rPr>
        <w:t xml:space="preserve">) og neonatal toksicitet (nyresvigt, hypotension, </w:t>
      </w:r>
      <w:r>
        <w:rPr>
          <w:lang w:val="da-DK"/>
        </w:rPr>
        <w:t>hyperkaliæmi</w:t>
      </w:r>
      <w:r w:rsidRPr="0011238A">
        <w:rPr>
          <w:lang w:val="da-DK"/>
        </w:rPr>
        <w:t>)</w:t>
      </w:r>
      <w:r w:rsidRPr="003B036E">
        <w:rPr>
          <w:lang w:val="da-DK"/>
        </w:rPr>
        <w:t xml:space="preserve"> </w:t>
      </w:r>
      <w:r>
        <w:rPr>
          <w:lang w:val="da-DK"/>
        </w:rPr>
        <w:t>(se pkt. 5.3)</w:t>
      </w:r>
      <w:r w:rsidRPr="0011238A">
        <w:rPr>
          <w:lang w:val="da-DK"/>
        </w:rPr>
        <w:t>.</w:t>
      </w:r>
    </w:p>
    <w:p w14:paraId="2B8CBADD" w14:textId="77777777" w:rsidR="007D709D" w:rsidRPr="0011238A" w:rsidRDefault="007D709D" w:rsidP="001B06FB">
      <w:pPr>
        <w:pStyle w:val="EMEABodyText"/>
        <w:rPr>
          <w:lang w:val="da-DK"/>
        </w:rPr>
      </w:pPr>
    </w:p>
    <w:p w14:paraId="50E96868" w14:textId="77777777" w:rsidR="001B06FB" w:rsidRPr="0011238A" w:rsidRDefault="001B06FB" w:rsidP="001B06FB">
      <w:pPr>
        <w:pStyle w:val="EMEABodyText"/>
        <w:rPr>
          <w:lang w:val="da-DK"/>
        </w:rPr>
      </w:pPr>
      <w:r w:rsidRPr="0011238A">
        <w:rPr>
          <w:szCs w:val="22"/>
          <w:lang w:val="da-DK"/>
        </w:rPr>
        <w:t xml:space="preserve">Hvis </w:t>
      </w:r>
      <w:r>
        <w:rPr>
          <w:szCs w:val="22"/>
          <w:lang w:val="da-DK"/>
        </w:rPr>
        <w:t>der er givet</w:t>
      </w:r>
      <w:r w:rsidRPr="0011238A">
        <w:rPr>
          <w:szCs w:val="22"/>
          <w:lang w:val="da-DK"/>
        </w:rPr>
        <w:t xml:space="preserve"> </w:t>
      </w:r>
      <w:r>
        <w:rPr>
          <w:szCs w:val="22"/>
          <w:lang w:val="da-DK"/>
        </w:rPr>
        <w:t>A</w:t>
      </w:r>
      <w:r w:rsidRPr="00DF0AAF">
        <w:rPr>
          <w:lang w:val="da-DK"/>
        </w:rPr>
        <w:t>II</w:t>
      </w:r>
      <w:r>
        <w:rPr>
          <w:lang w:val="da-DK"/>
        </w:rPr>
        <w:t>RAer</w:t>
      </w:r>
      <w:r w:rsidRPr="00DF0AAF">
        <w:rPr>
          <w:lang w:val="da-DK"/>
        </w:rPr>
        <w:t xml:space="preserve"> </w:t>
      </w:r>
      <w:r w:rsidRPr="0011238A">
        <w:rPr>
          <w:lang w:val="da-DK"/>
        </w:rPr>
        <w:t>under graviditetens ande</w:t>
      </w:r>
      <w:r>
        <w:rPr>
          <w:lang w:val="da-DK"/>
        </w:rPr>
        <w:t>t</w:t>
      </w:r>
      <w:r w:rsidRPr="0011238A">
        <w:rPr>
          <w:lang w:val="da-DK"/>
        </w:rPr>
        <w:t xml:space="preserve"> trimester, anbefales ultralydskontrol af nyrefunktionen og kraniet.</w:t>
      </w:r>
    </w:p>
    <w:p w14:paraId="2557397F" w14:textId="77777777" w:rsidR="007D709D" w:rsidRDefault="007D709D" w:rsidP="001B06FB">
      <w:pPr>
        <w:pStyle w:val="EMEABodyText"/>
        <w:rPr>
          <w:lang w:val="da-DK"/>
        </w:rPr>
      </w:pPr>
    </w:p>
    <w:p w14:paraId="1E457D34" w14:textId="77777777" w:rsidR="001B06FB" w:rsidRPr="00DF0AAF" w:rsidRDefault="001B06FB" w:rsidP="001B06FB">
      <w:pPr>
        <w:pStyle w:val="EMEABodyText"/>
        <w:rPr>
          <w:szCs w:val="22"/>
          <w:lang w:val="da-DK"/>
        </w:rPr>
      </w:pPr>
      <w:r w:rsidRPr="0011238A">
        <w:rPr>
          <w:lang w:val="da-DK"/>
        </w:rPr>
        <w:t xml:space="preserve">Spædbørn, hvis mødre har taget </w:t>
      </w:r>
      <w:r>
        <w:rPr>
          <w:szCs w:val="22"/>
          <w:lang w:val="da-DK"/>
        </w:rPr>
        <w:t>A</w:t>
      </w:r>
      <w:r w:rsidRPr="00DF0AAF">
        <w:rPr>
          <w:lang w:val="da-DK"/>
        </w:rPr>
        <w:t>II</w:t>
      </w:r>
      <w:r>
        <w:rPr>
          <w:lang w:val="da-DK"/>
        </w:rPr>
        <w:t>RAer,</w:t>
      </w:r>
      <w:r w:rsidRPr="00DF0AAF">
        <w:rPr>
          <w:lang w:val="da-DK"/>
        </w:rPr>
        <w:t xml:space="preserve"> </w:t>
      </w:r>
      <w:r w:rsidRPr="0011238A">
        <w:rPr>
          <w:lang w:val="da-DK"/>
        </w:rPr>
        <w:t>skal observeres omhyggeligt for hypotension (se pkt.</w:t>
      </w:r>
      <w:r>
        <w:rPr>
          <w:lang w:val="da-DK"/>
        </w:rPr>
        <w:t> </w:t>
      </w:r>
      <w:r w:rsidRPr="0011238A">
        <w:rPr>
          <w:lang w:val="da-DK"/>
        </w:rPr>
        <w:t>4.3 og</w:t>
      </w:r>
      <w:r>
        <w:rPr>
          <w:lang w:val="da-DK"/>
        </w:rPr>
        <w:t> </w:t>
      </w:r>
      <w:r w:rsidRPr="0011238A">
        <w:rPr>
          <w:lang w:val="da-DK"/>
        </w:rPr>
        <w:t>4.4)</w:t>
      </w:r>
      <w:r>
        <w:rPr>
          <w:lang w:val="da-DK"/>
        </w:rPr>
        <w:t>.</w:t>
      </w:r>
    </w:p>
    <w:p w14:paraId="6AE0F2FA" w14:textId="77777777" w:rsidR="001B06FB" w:rsidRPr="00DF0AAF" w:rsidRDefault="001B06FB">
      <w:pPr>
        <w:pStyle w:val="EMEABodyText"/>
        <w:rPr>
          <w:lang w:val="da-DK"/>
        </w:rPr>
      </w:pPr>
    </w:p>
    <w:p w14:paraId="52D65EC6" w14:textId="77777777" w:rsidR="001B06FB" w:rsidRDefault="001B06FB" w:rsidP="001B06FB">
      <w:pPr>
        <w:pStyle w:val="EMEABodyText"/>
        <w:keepNext/>
        <w:rPr>
          <w:lang w:val="da-DK"/>
        </w:rPr>
      </w:pPr>
      <w:r w:rsidRPr="00DF0AAF">
        <w:rPr>
          <w:u w:val="single"/>
          <w:lang w:val="da-DK"/>
        </w:rPr>
        <w:t>Amning</w:t>
      </w:r>
    </w:p>
    <w:p w14:paraId="04FEB8CF" w14:textId="77777777" w:rsidR="001B06FB" w:rsidRDefault="001B06FB" w:rsidP="001B06FB">
      <w:pPr>
        <w:pStyle w:val="EMEABodyText"/>
        <w:keepNext/>
        <w:rPr>
          <w:lang w:val="da-DK"/>
        </w:rPr>
      </w:pPr>
    </w:p>
    <w:p w14:paraId="3B049FBC" w14:textId="77777777" w:rsidR="001B06FB" w:rsidRDefault="001B06FB" w:rsidP="001B06FB">
      <w:pPr>
        <w:pStyle w:val="EMEABodyText"/>
        <w:rPr>
          <w:lang w:val="da-DK"/>
        </w:rPr>
      </w:pPr>
      <w:r>
        <w:rPr>
          <w:lang w:val="da-DK"/>
        </w:rPr>
        <w:t>Da der ikke foreligger oplysninger om anvendelse af Karvea under amning, frarådes brugen af Karvea, og andre behandlingsregimer med en mere veletableret sikkerhedsprofil for anvendelse under amning bør foretrækkes. Dette gælder især ved amning af nyfødte eller for tidligt fødte børn.</w:t>
      </w:r>
    </w:p>
    <w:p w14:paraId="3B70D487" w14:textId="77777777" w:rsidR="001B06FB" w:rsidRDefault="001B06FB">
      <w:pPr>
        <w:pStyle w:val="EMEABodyText"/>
        <w:rPr>
          <w:lang w:val="da-DK"/>
        </w:rPr>
      </w:pPr>
    </w:p>
    <w:p w14:paraId="729601BA" w14:textId="77777777" w:rsidR="007D709D" w:rsidRDefault="001B06FB" w:rsidP="001B06FB">
      <w:pPr>
        <w:pStyle w:val="EMEABodyText"/>
        <w:rPr>
          <w:rFonts w:eastAsia="SimSun"/>
          <w:szCs w:val="22"/>
          <w:lang w:val="da-DK" w:eastAsia="zh-CN"/>
        </w:rPr>
      </w:pPr>
      <w:r>
        <w:rPr>
          <w:rFonts w:eastAsia="SimSun"/>
          <w:szCs w:val="22"/>
          <w:lang w:val="da-DK" w:eastAsia="zh-CN"/>
        </w:rPr>
        <w:t>Det er ukendt, om irbesartan eller dets metabolitter udskilles i human mælk.</w:t>
      </w:r>
    </w:p>
    <w:p w14:paraId="7FCD2FBB" w14:textId="77777777" w:rsidR="001B06FB" w:rsidRDefault="001B06FB" w:rsidP="001B06FB">
      <w:pPr>
        <w:pStyle w:val="EMEABodyText"/>
        <w:rPr>
          <w:rFonts w:eastAsia="SimSun"/>
          <w:szCs w:val="22"/>
          <w:lang w:val="da-DK" w:eastAsia="zh-CN"/>
        </w:rPr>
      </w:pPr>
      <w:r w:rsidRPr="00327927">
        <w:rPr>
          <w:rFonts w:eastAsia="SimSun"/>
          <w:szCs w:val="22"/>
          <w:lang w:val="da-DK" w:eastAsia="zh-CN"/>
        </w:rPr>
        <w:t xml:space="preserve"> </w:t>
      </w:r>
    </w:p>
    <w:p w14:paraId="7DAD202D" w14:textId="77777777" w:rsidR="001B06FB" w:rsidRDefault="001B06FB" w:rsidP="001B06FB">
      <w:pPr>
        <w:pStyle w:val="EMEABodyText"/>
        <w:rPr>
          <w:rFonts w:eastAsia="SimSun"/>
          <w:szCs w:val="22"/>
          <w:lang w:val="da-DK" w:eastAsia="zh-CN"/>
        </w:rPr>
      </w:pPr>
      <w:r>
        <w:rPr>
          <w:rFonts w:eastAsia="SimSun"/>
          <w:szCs w:val="22"/>
          <w:lang w:val="da-DK" w:eastAsia="zh-CN"/>
        </w:rPr>
        <w:t>De tilgængelige farmakodynamiske/toksikologiske data fra rotteforsøg viser, at irbesartan eller dets metabolitter udskilles i mælk (se pkt. 5.3 for detaljer).</w:t>
      </w:r>
    </w:p>
    <w:p w14:paraId="75B8594D" w14:textId="77777777" w:rsidR="001B06FB" w:rsidRDefault="001B06FB" w:rsidP="001B06FB">
      <w:pPr>
        <w:pStyle w:val="EMEABodyText"/>
        <w:rPr>
          <w:rFonts w:eastAsia="SimSun"/>
          <w:szCs w:val="22"/>
          <w:lang w:val="da-DK" w:eastAsia="zh-CN"/>
        </w:rPr>
      </w:pPr>
    </w:p>
    <w:p w14:paraId="3C46E206" w14:textId="77777777" w:rsidR="001B06FB" w:rsidRDefault="001B06FB" w:rsidP="001B06FB">
      <w:pPr>
        <w:pStyle w:val="EMEABodyText"/>
        <w:rPr>
          <w:u w:val="single"/>
          <w:lang w:val="da-DK"/>
        </w:rPr>
      </w:pPr>
      <w:r w:rsidRPr="00327927">
        <w:rPr>
          <w:u w:val="single"/>
          <w:lang w:val="da-DK"/>
        </w:rPr>
        <w:t>Fertilitet</w:t>
      </w:r>
    </w:p>
    <w:p w14:paraId="0659CE2F" w14:textId="77777777" w:rsidR="001B06FB" w:rsidRPr="00327927" w:rsidRDefault="001B06FB" w:rsidP="001B06FB">
      <w:pPr>
        <w:pStyle w:val="EMEABodyText"/>
        <w:rPr>
          <w:u w:val="single"/>
          <w:lang w:val="da-DK"/>
        </w:rPr>
      </w:pPr>
    </w:p>
    <w:p w14:paraId="3E4797EC" w14:textId="77777777" w:rsidR="001B06FB" w:rsidRDefault="001B06FB" w:rsidP="001B06FB">
      <w:pPr>
        <w:pStyle w:val="EMEABodyText"/>
        <w:rPr>
          <w:lang w:val="da-DK"/>
        </w:rPr>
      </w:pPr>
      <w:r w:rsidRPr="00327927">
        <w:rPr>
          <w:lang w:val="da-DK"/>
        </w:rPr>
        <w:t xml:space="preserve">Irbesartan påvirkede ikke fertiliteten </w:t>
      </w:r>
      <w:r>
        <w:rPr>
          <w:lang w:val="da-DK"/>
        </w:rPr>
        <w:t>hos</w:t>
      </w:r>
      <w:r w:rsidRPr="00327927">
        <w:rPr>
          <w:lang w:val="da-DK"/>
        </w:rPr>
        <w:t xml:space="preserve"> behandlede rotter eller deres afkom i doser op til det niveau, der fremkaldte de første tegn på toksi</w:t>
      </w:r>
      <w:r>
        <w:rPr>
          <w:lang w:val="da-DK"/>
        </w:rPr>
        <w:t>c</w:t>
      </w:r>
      <w:r w:rsidRPr="00327927">
        <w:rPr>
          <w:lang w:val="da-DK"/>
        </w:rPr>
        <w:t>itet hos forældrene (se pkt.</w:t>
      </w:r>
      <w:r>
        <w:rPr>
          <w:lang w:val="da-DK"/>
        </w:rPr>
        <w:t> </w:t>
      </w:r>
      <w:r w:rsidRPr="00327927">
        <w:rPr>
          <w:lang w:val="da-DK"/>
        </w:rPr>
        <w:t>5.3).</w:t>
      </w:r>
      <w:r>
        <w:rPr>
          <w:lang w:val="da-DK"/>
        </w:rPr>
        <w:t xml:space="preserve"> </w:t>
      </w:r>
    </w:p>
    <w:p w14:paraId="5B9C1113" w14:textId="77777777" w:rsidR="001B06FB" w:rsidRPr="00DF0AAF" w:rsidRDefault="001B06FB">
      <w:pPr>
        <w:pStyle w:val="EMEABodyText"/>
        <w:rPr>
          <w:lang w:val="da-DK"/>
        </w:rPr>
      </w:pPr>
    </w:p>
    <w:p w14:paraId="0D47E5AA" w14:textId="77777777" w:rsidR="001B06FB" w:rsidRPr="00DF0AAF" w:rsidRDefault="001B06FB">
      <w:pPr>
        <w:pStyle w:val="EMEAHeading2"/>
        <w:rPr>
          <w:lang w:val="da-DK"/>
        </w:rPr>
      </w:pPr>
      <w:r w:rsidRPr="00DF0AAF">
        <w:rPr>
          <w:lang w:val="da-DK"/>
        </w:rPr>
        <w:t>4.7</w:t>
      </w:r>
      <w:r w:rsidRPr="00DF0AAF">
        <w:rPr>
          <w:lang w:val="da-DK"/>
        </w:rPr>
        <w:tab/>
        <w:t>Virkning på evnen til at føre motorkøretøj eller betjene maskiner</w:t>
      </w:r>
    </w:p>
    <w:p w14:paraId="1A42637B" w14:textId="77777777" w:rsidR="001B06FB" w:rsidRPr="00DF0AAF" w:rsidRDefault="001B06FB" w:rsidP="001B06FB">
      <w:pPr>
        <w:pStyle w:val="EMEAHeading2"/>
        <w:rPr>
          <w:lang w:val="da-DK"/>
        </w:rPr>
      </w:pPr>
    </w:p>
    <w:p w14:paraId="7FEF2C6A" w14:textId="77777777" w:rsidR="001B06FB" w:rsidRPr="00DF0AAF" w:rsidRDefault="001B06FB">
      <w:pPr>
        <w:pStyle w:val="EMEABodyText"/>
        <w:rPr>
          <w:lang w:val="da-DK"/>
        </w:rPr>
      </w:pPr>
      <w:r w:rsidRPr="00DF0AAF">
        <w:rPr>
          <w:lang w:val="da-DK"/>
        </w:rPr>
        <w:t xml:space="preserve">På baggrund af de farmakodynamiske egenskaber er det usandsynligt, at irbesartan vil påvirke </w:t>
      </w:r>
      <w:r w:rsidR="007D709D" w:rsidRPr="00DF0AAF">
        <w:rPr>
          <w:noProof/>
          <w:lang w:val="da-DK"/>
        </w:rPr>
        <w:t xml:space="preserve">evnen til at føre </w:t>
      </w:r>
      <w:r w:rsidR="007D709D" w:rsidRPr="00DF0AAF">
        <w:rPr>
          <w:lang w:val="da-DK"/>
        </w:rPr>
        <w:t>motorkøretøj</w:t>
      </w:r>
      <w:r w:rsidR="007D709D" w:rsidRPr="00DF0AAF">
        <w:rPr>
          <w:noProof/>
          <w:lang w:val="da-DK"/>
        </w:rPr>
        <w:t xml:space="preserve"> eller betjene maskiner</w:t>
      </w:r>
      <w:r w:rsidRPr="00DF0AAF">
        <w:rPr>
          <w:lang w:val="da-DK"/>
        </w:rPr>
        <w:t>. Ved bilkørsel eller betjening af maskiner skal der tages hensyn til, at der kan opstå svimmelhed og træthed under behandling.</w:t>
      </w:r>
    </w:p>
    <w:p w14:paraId="1587CA55" w14:textId="77777777" w:rsidR="001B06FB" w:rsidRPr="00DF0AAF" w:rsidRDefault="001B06FB">
      <w:pPr>
        <w:pStyle w:val="EMEABodyText"/>
        <w:rPr>
          <w:lang w:val="da-DK"/>
        </w:rPr>
      </w:pPr>
    </w:p>
    <w:p w14:paraId="1569E10B" w14:textId="77777777" w:rsidR="001B06FB" w:rsidRPr="00DF0AAF" w:rsidRDefault="001B06FB">
      <w:pPr>
        <w:pStyle w:val="EMEAHeading2"/>
        <w:rPr>
          <w:lang w:val="da-DK"/>
        </w:rPr>
      </w:pPr>
      <w:r w:rsidRPr="00DF0AAF">
        <w:rPr>
          <w:lang w:val="da-DK"/>
        </w:rPr>
        <w:t>4.8</w:t>
      </w:r>
      <w:r w:rsidRPr="00DF0AAF">
        <w:rPr>
          <w:lang w:val="da-DK"/>
        </w:rPr>
        <w:tab/>
        <w:t>Bivirkninger</w:t>
      </w:r>
    </w:p>
    <w:p w14:paraId="19EB2563" w14:textId="77777777" w:rsidR="001B06FB" w:rsidRPr="00DF0AAF" w:rsidRDefault="001B06FB" w:rsidP="001B06FB">
      <w:pPr>
        <w:pStyle w:val="EMEAHeading2"/>
        <w:rPr>
          <w:lang w:val="da-DK"/>
        </w:rPr>
      </w:pPr>
    </w:p>
    <w:p w14:paraId="6D05F7E4" w14:textId="77777777" w:rsidR="001B06FB" w:rsidRPr="00DF0AAF" w:rsidRDefault="001B06FB" w:rsidP="001B06FB">
      <w:pPr>
        <w:pStyle w:val="EMEABodyText"/>
        <w:keepNext/>
        <w:rPr>
          <w:lang w:val="da-DK"/>
        </w:rPr>
      </w:pPr>
      <w:r w:rsidRPr="00DF0AAF">
        <w:rPr>
          <w:lang w:val="da-DK"/>
        </w:rPr>
        <w:t>I placebokontrollerede forsøg med patienter med hypertension afveg den overordnede forekomst af bivirkninger med irbesartan (56,2%) ikke fra placebogruppernes (56,5%). Seponering på grund af kliniske eller laboratoriemæssige bivirkninger var mindre hyppig blandt irbesartanbehandlede patienter (3,3%) end blandt placebobehandlede (4,5%). Forekomst af bivirkninger var ikke relateret til dosis (inden for det anbefalede dosisområde), køn, alder, race eller varighed af behandling.</w:t>
      </w:r>
    </w:p>
    <w:p w14:paraId="1903D71F" w14:textId="77777777" w:rsidR="001B06FB" w:rsidRPr="00DF0AAF" w:rsidRDefault="001B06FB" w:rsidP="001B06FB">
      <w:pPr>
        <w:pStyle w:val="EMEABodyText"/>
        <w:keepNext/>
        <w:rPr>
          <w:lang w:val="da-DK"/>
        </w:rPr>
      </w:pPr>
    </w:p>
    <w:p w14:paraId="43608C50" w14:textId="77777777" w:rsidR="001B06FB" w:rsidRPr="00DF0AAF" w:rsidRDefault="001B06FB" w:rsidP="001B06FB">
      <w:pPr>
        <w:pStyle w:val="EMEABodyText"/>
        <w:rPr>
          <w:lang w:val="da-DK"/>
        </w:rPr>
      </w:pPr>
      <w:r w:rsidRPr="00DF0AAF">
        <w:rPr>
          <w:lang w:val="da-DK"/>
        </w:rPr>
        <w:t>Hos diabetiske, hypertensive patienter med mikroalbuminuri og normal nyrefunktion indberettedes ortostatisk svimmelhed og ortostatisk hypotension blandt 0,5% af patienterne (dvs ikke almindelig), men i større grad end med placebo.</w:t>
      </w:r>
    </w:p>
    <w:p w14:paraId="69F3C0E9" w14:textId="77777777" w:rsidR="001B06FB" w:rsidRPr="00DF0AAF" w:rsidRDefault="001B06FB" w:rsidP="001B06FB">
      <w:pPr>
        <w:pStyle w:val="EMEABodyText"/>
        <w:keepNext/>
        <w:rPr>
          <w:lang w:val="da-DK"/>
        </w:rPr>
      </w:pPr>
    </w:p>
    <w:p w14:paraId="473CA168" w14:textId="77777777" w:rsidR="001B06FB" w:rsidRPr="00DF0AAF" w:rsidRDefault="001B06FB" w:rsidP="001B06FB">
      <w:pPr>
        <w:pStyle w:val="EMEABodyText"/>
        <w:keepNext/>
        <w:rPr>
          <w:lang w:val="da-DK"/>
        </w:rPr>
      </w:pPr>
      <w:r w:rsidRPr="00DF0AAF">
        <w:rPr>
          <w:lang w:val="da-DK"/>
        </w:rPr>
        <w:t xml:space="preserve">Følgende tabel viser bivirkninger indberettet i placebokontrollerede forsøg, hvor 1965 hypertensive patienter har modtaget irbesartan. Termer mærket med stjerne (*) henviser til bivirkninger, som </w:t>
      </w:r>
      <w:r w:rsidRPr="00DF0AAF">
        <w:rPr>
          <w:lang w:val="da-DK"/>
        </w:rPr>
        <w:lastRenderedPageBreak/>
        <w:t>yderligere er indberettet hos &gt;</w:t>
      </w:r>
      <w:r w:rsidR="00E63A76">
        <w:rPr>
          <w:lang w:val="da-DK"/>
        </w:rPr>
        <w:t xml:space="preserve"> </w:t>
      </w:r>
      <w:r w:rsidRPr="00DF0AAF">
        <w:rPr>
          <w:lang w:val="da-DK"/>
        </w:rPr>
        <w:t>2% af diabetiske, hypertensive patienter med kronisk nyreinsufficiens og udtalt proteinuri og i højere grad end med placebo.</w:t>
      </w:r>
    </w:p>
    <w:p w14:paraId="7C08E8CC" w14:textId="77777777" w:rsidR="001B06FB" w:rsidRPr="00DF0AAF" w:rsidRDefault="001B06FB">
      <w:pPr>
        <w:pStyle w:val="EMEABodyText"/>
        <w:rPr>
          <w:lang w:val="da-DK"/>
        </w:rPr>
      </w:pPr>
    </w:p>
    <w:p w14:paraId="7CD7C807" w14:textId="77777777" w:rsidR="001B06FB" w:rsidRPr="00DF0AAF" w:rsidRDefault="001B06FB">
      <w:pPr>
        <w:pStyle w:val="EMEABodyText"/>
        <w:rPr>
          <w:lang w:val="da-DK"/>
        </w:rPr>
      </w:pPr>
      <w:r w:rsidRPr="00DF0AAF">
        <w:rPr>
          <w:lang w:val="da-DK"/>
        </w:rPr>
        <w:t xml:space="preserve">Hyppigheden af </w:t>
      </w:r>
      <w:r>
        <w:rPr>
          <w:lang w:val="da-DK"/>
        </w:rPr>
        <w:t>bivirkninger</w:t>
      </w:r>
      <w:r w:rsidRPr="00DF0AAF">
        <w:rPr>
          <w:lang w:val="da-DK"/>
        </w:rPr>
        <w:t xml:space="preserve"> anført nedenfor defineres i henhold til følgende konventioner:</w:t>
      </w:r>
    </w:p>
    <w:p w14:paraId="7D21A05D" w14:textId="77777777" w:rsidR="001B06FB" w:rsidRPr="00DF0AAF" w:rsidRDefault="001B06FB" w:rsidP="001B06FB">
      <w:pPr>
        <w:pStyle w:val="EMEABodyText"/>
        <w:rPr>
          <w:noProof/>
          <w:lang w:val="da-DK"/>
        </w:rPr>
      </w:pPr>
      <w:r w:rsidRPr="00DF0AAF">
        <w:rPr>
          <w:lang w:val="da-DK"/>
        </w:rPr>
        <w:t>Meget almindelig (≥ 1/10); almindelig (≥ 1/100</w:t>
      </w:r>
      <w:r>
        <w:rPr>
          <w:lang w:val="da-DK"/>
        </w:rPr>
        <w:t xml:space="preserve"> til </w:t>
      </w:r>
      <w:r w:rsidRPr="00DF0AAF">
        <w:rPr>
          <w:lang w:val="da-DK"/>
        </w:rPr>
        <w:t>&lt; 1/10); ikke almindelig (≥ 1/1.000</w:t>
      </w:r>
      <w:r>
        <w:rPr>
          <w:lang w:val="da-DK"/>
        </w:rPr>
        <w:t xml:space="preserve"> til</w:t>
      </w:r>
      <w:r w:rsidRPr="00DF0AAF">
        <w:rPr>
          <w:lang w:val="da-DK"/>
        </w:rPr>
        <w:t xml:space="preserve"> &lt; 1/100); sjælden (≥ 1/10.000</w:t>
      </w:r>
      <w:r>
        <w:rPr>
          <w:lang w:val="da-DK"/>
        </w:rPr>
        <w:t xml:space="preserve"> til</w:t>
      </w:r>
      <w:r w:rsidRPr="00DF0AAF">
        <w:rPr>
          <w:lang w:val="da-DK"/>
        </w:rPr>
        <w:t xml:space="preserve"> &lt; 1/1.000); meget sjælden (&lt; 1/10.000).</w:t>
      </w:r>
      <w:r>
        <w:rPr>
          <w:noProof/>
          <w:lang w:val="da-DK"/>
        </w:rPr>
        <w:t xml:space="preserve"> </w:t>
      </w:r>
      <w:r w:rsidRPr="00DF0AAF">
        <w:rPr>
          <w:noProof/>
          <w:lang w:val="da-DK"/>
        </w:rPr>
        <w:t xml:space="preserve">Inden for hver </w:t>
      </w:r>
      <w:r w:rsidRPr="00DF0AAF">
        <w:rPr>
          <w:iCs/>
          <w:szCs w:val="23"/>
          <w:lang w:val="da-DK"/>
        </w:rPr>
        <w:t>enkelt frekvensgruppe</w:t>
      </w:r>
      <w:r w:rsidRPr="00DF0AAF">
        <w:rPr>
          <w:noProof/>
          <w:lang w:val="da-DK"/>
        </w:rPr>
        <w:t xml:space="preserve"> </w:t>
      </w:r>
      <w:r>
        <w:rPr>
          <w:noProof/>
          <w:lang w:val="da-DK"/>
        </w:rPr>
        <w:t>er</w:t>
      </w:r>
      <w:r w:rsidRPr="00DF0AAF">
        <w:rPr>
          <w:noProof/>
          <w:lang w:val="da-DK"/>
        </w:rPr>
        <w:t xml:space="preserve"> bivirkningerne opstille</w:t>
      </w:r>
      <w:r>
        <w:rPr>
          <w:noProof/>
          <w:lang w:val="da-DK"/>
        </w:rPr>
        <w:t>t</w:t>
      </w:r>
      <w:r w:rsidRPr="00DF0AAF">
        <w:rPr>
          <w:noProof/>
          <w:lang w:val="da-DK"/>
        </w:rPr>
        <w:t xml:space="preserve"> efter, hvor alvorlige de er. De </w:t>
      </w:r>
      <w:r w:rsidRPr="00DF0AAF">
        <w:rPr>
          <w:iCs/>
          <w:szCs w:val="23"/>
          <w:lang w:val="da-DK"/>
        </w:rPr>
        <w:t>alvorligste bivirkninger</w:t>
      </w:r>
      <w:r w:rsidRPr="00DF0AAF">
        <w:rPr>
          <w:noProof/>
          <w:lang w:val="da-DK"/>
        </w:rPr>
        <w:t xml:space="preserve"> </w:t>
      </w:r>
      <w:r>
        <w:rPr>
          <w:noProof/>
          <w:lang w:val="da-DK"/>
        </w:rPr>
        <w:t>er</w:t>
      </w:r>
      <w:r w:rsidRPr="00DF0AAF">
        <w:rPr>
          <w:noProof/>
          <w:lang w:val="da-DK"/>
        </w:rPr>
        <w:t xml:space="preserve"> anfør</w:t>
      </w:r>
      <w:r>
        <w:rPr>
          <w:noProof/>
          <w:lang w:val="da-DK"/>
        </w:rPr>
        <w:t>t</w:t>
      </w:r>
      <w:r w:rsidRPr="00DF0AAF">
        <w:rPr>
          <w:noProof/>
          <w:lang w:val="da-DK"/>
        </w:rPr>
        <w:t xml:space="preserve"> først.</w:t>
      </w:r>
    </w:p>
    <w:p w14:paraId="0E11F850" w14:textId="77777777" w:rsidR="001B06FB" w:rsidRDefault="001B06FB" w:rsidP="001B06FB">
      <w:pPr>
        <w:pStyle w:val="EMEABodyText"/>
        <w:keepNext/>
        <w:rPr>
          <w:lang w:val="da-DK"/>
        </w:rPr>
      </w:pPr>
    </w:p>
    <w:p w14:paraId="626FD786" w14:textId="77777777" w:rsidR="001B06FB" w:rsidRPr="00A00642" w:rsidRDefault="001B06FB" w:rsidP="001B06FB">
      <w:pPr>
        <w:pStyle w:val="EMEABodyText"/>
        <w:keepNext/>
        <w:rPr>
          <w:lang w:val="da-DK"/>
        </w:rPr>
      </w:pPr>
      <w:r>
        <w:rPr>
          <w:lang w:val="da-DK"/>
        </w:rPr>
        <w:t>Bivirkninger, der er</w:t>
      </w:r>
      <w:r w:rsidRPr="00A00642">
        <w:rPr>
          <w:lang w:val="da-DK"/>
        </w:rPr>
        <w:t xml:space="preserve"> i</w:t>
      </w:r>
      <w:r>
        <w:rPr>
          <w:lang w:val="da-DK"/>
        </w:rPr>
        <w:t>ndberettet efter markedsføring, er også anført. D</w:t>
      </w:r>
      <w:r w:rsidRPr="00A00642">
        <w:rPr>
          <w:lang w:val="da-DK"/>
        </w:rPr>
        <w:t xml:space="preserve">isse </w:t>
      </w:r>
      <w:r>
        <w:rPr>
          <w:lang w:val="da-DK"/>
        </w:rPr>
        <w:t>bivirkninger stammer</w:t>
      </w:r>
      <w:r w:rsidRPr="00A00642">
        <w:rPr>
          <w:lang w:val="da-DK"/>
        </w:rPr>
        <w:t xml:space="preserve"> fra spontane rapporter</w:t>
      </w:r>
      <w:r>
        <w:rPr>
          <w:iCs/>
          <w:lang w:val="da-DK"/>
        </w:rPr>
        <w:t>.</w:t>
      </w:r>
    </w:p>
    <w:p w14:paraId="77AC0DF0" w14:textId="77777777" w:rsidR="00187A12" w:rsidRDefault="00187A12" w:rsidP="00187A12">
      <w:pPr>
        <w:pStyle w:val="EMEABodyText"/>
        <w:rPr>
          <w:bCs/>
          <w:i/>
          <w:noProof/>
          <w:u w:val="single"/>
          <w:lang w:val="da-DK"/>
        </w:rPr>
      </w:pPr>
    </w:p>
    <w:p w14:paraId="1E9F9D5C" w14:textId="77777777" w:rsidR="00187A12" w:rsidRDefault="00187A12" w:rsidP="00187A12">
      <w:pPr>
        <w:pStyle w:val="EMEABodyText"/>
        <w:rPr>
          <w:bCs/>
          <w:noProof/>
          <w:u w:val="single"/>
          <w:lang w:val="da-DK"/>
        </w:rPr>
      </w:pPr>
      <w:r w:rsidRPr="00FC2E5F">
        <w:rPr>
          <w:bCs/>
          <w:noProof/>
          <w:u w:val="single"/>
          <w:lang w:val="da-DK"/>
        </w:rPr>
        <w:t>Blod og lymfesystem</w:t>
      </w:r>
    </w:p>
    <w:p w14:paraId="6C649EEC" w14:textId="77777777" w:rsidR="007D709D" w:rsidRPr="00FC2E5F" w:rsidRDefault="007D709D" w:rsidP="00187A12">
      <w:pPr>
        <w:pStyle w:val="EMEABodyText"/>
        <w:rPr>
          <w:noProof/>
          <w:u w:val="single"/>
          <w:lang w:val="da-DK"/>
        </w:rPr>
      </w:pPr>
    </w:p>
    <w:p w14:paraId="6B31AF08" w14:textId="77777777" w:rsidR="00187A12" w:rsidRPr="00187A12" w:rsidRDefault="00187A12" w:rsidP="00187A12">
      <w:pPr>
        <w:pStyle w:val="EMEABodyText"/>
        <w:rPr>
          <w:noProof/>
          <w:lang w:val="da-DK"/>
        </w:rPr>
      </w:pPr>
      <w:r w:rsidRPr="00187A12">
        <w:rPr>
          <w:noProof/>
          <w:lang w:val="da-DK"/>
        </w:rPr>
        <w:t xml:space="preserve">Ikke kendt: </w:t>
      </w:r>
      <w:r w:rsidRPr="00187A12">
        <w:rPr>
          <w:noProof/>
          <w:lang w:val="da-DK"/>
        </w:rPr>
        <w:tab/>
      </w:r>
      <w:r w:rsidRPr="00187A12">
        <w:rPr>
          <w:noProof/>
          <w:lang w:val="da-DK"/>
        </w:rPr>
        <w:tab/>
      </w:r>
      <w:r w:rsidR="0067696A" w:rsidRPr="0067696A">
        <w:rPr>
          <w:noProof/>
          <w:lang w:val="da-DK"/>
        </w:rPr>
        <w:t>Anæmi, t</w:t>
      </w:r>
      <w:r w:rsidRPr="00187A12">
        <w:rPr>
          <w:noProof/>
          <w:lang w:val="da-DK"/>
        </w:rPr>
        <w:t>rombocytopeni</w:t>
      </w:r>
    </w:p>
    <w:p w14:paraId="6C14A3F0" w14:textId="77777777" w:rsidR="001B06FB" w:rsidRPr="00A00642" w:rsidRDefault="001B06FB" w:rsidP="001B06FB">
      <w:pPr>
        <w:pStyle w:val="EMEABodyText"/>
        <w:rPr>
          <w:noProof/>
          <w:lang w:val="da-DK"/>
        </w:rPr>
      </w:pPr>
    </w:p>
    <w:p w14:paraId="6EE22CE4" w14:textId="77777777" w:rsidR="007D709D" w:rsidRDefault="001B06FB" w:rsidP="001B06FB">
      <w:pPr>
        <w:pStyle w:val="EMEABodyText"/>
        <w:keepNext/>
        <w:tabs>
          <w:tab w:val="left" w:pos="0"/>
        </w:tabs>
        <w:outlineLvl w:val="0"/>
        <w:rPr>
          <w:u w:val="single"/>
          <w:lang w:val="da-DK"/>
        </w:rPr>
      </w:pPr>
      <w:r w:rsidRPr="00FC2E5F">
        <w:rPr>
          <w:u w:val="single"/>
          <w:lang w:val="da-DK"/>
        </w:rPr>
        <w:t>Immunsystemet</w:t>
      </w:r>
    </w:p>
    <w:p w14:paraId="75E106A9" w14:textId="77777777" w:rsidR="001B06FB" w:rsidRPr="00FC2E5F" w:rsidRDefault="001B06FB" w:rsidP="001B06FB">
      <w:pPr>
        <w:pStyle w:val="EMEABodyText"/>
        <w:keepNext/>
        <w:tabs>
          <w:tab w:val="left" w:pos="0"/>
        </w:tabs>
        <w:outlineLvl w:val="0"/>
        <w:rPr>
          <w:u w:val="single"/>
          <w:lang w:val="da-DK"/>
        </w:rPr>
      </w:pPr>
    </w:p>
    <w:p w14:paraId="54C96785" w14:textId="77777777" w:rsidR="007D709D" w:rsidRPr="00592A2C" w:rsidRDefault="001B06FB" w:rsidP="007D709D">
      <w:pPr>
        <w:pStyle w:val="EMEABodyText"/>
        <w:tabs>
          <w:tab w:val="left" w:pos="0"/>
        </w:tabs>
        <w:ind w:left="1695" w:hanging="1695"/>
        <w:rPr>
          <w:lang w:val="da-DK"/>
        </w:rPr>
      </w:pPr>
      <w:r>
        <w:rPr>
          <w:lang w:val="da-DK"/>
        </w:rPr>
        <w:t>Ikke kendt:</w:t>
      </w:r>
      <w:r>
        <w:rPr>
          <w:lang w:val="da-DK"/>
        </w:rPr>
        <w:tab/>
      </w:r>
      <w:r>
        <w:rPr>
          <w:lang w:val="da-DK"/>
        </w:rPr>
        <w:tab/>
      </w:r>
      <w:r w:rsidRPr="000554CF">
        <w:rPr>
          <w:lang w:val="da-DK"/>
        </w:rPr>
        <w:t>Overfølsomhedsreaktioner, fx angioødem, udslæt, urticaria</w:t>
      </w:r>
      <w:r w:rsidR="007D709D" w:rsidRPr="00592A2C">
        <w:rPr>
          <w:lang w:val="da-DK"/>
        </w:rPr>
        <w:t>, anafylaktisk reaktion/shock</w:t>
      </w:r>
    </w:p>
    <w:p w14:paraId="4D954955" w14:textId="77777777" w:rsidR="007D709D" w:rsidRPr="00592A2C" w:rsidRDefault="007D709D" w:rsidP="007D709D">
      <w:pPr>
        <w:pStyle w:val="EMEABodyText"/>
        <w:tabs>
          <w:tab w:val="left" w:pos="0"/>
        </w:tabs>
        <w:rPr>
          <w:i/>
          <w:u w:val="single"/>
          <w:lang w:val="da-DK"/>
        </w:rPr>
      </w:pPr>
    </w:p>
    <w:p w14:paraId="732B30EB" w14:textId="77777777" w:rsidR="001B06FB" w:rsidRDefault="001B06FB" w:rsidP="001B06FB">
      <w:pPr>
        <w:pStyle w:val="EMEABodyText"/>
        <w:keepNext/>
        <w:outlineLvl w:val="0"/>
        <w:rPr>
          <w:i/>
          <w:u w:val="single"/>
          <w:lang w:val="da-DK"/>
        </w:rPr>
      </w:pPr>
    </w:p>
    <w:p w14:paraId="5B00AEEA" w14:textId="77777777" w:rsidR="007D709D" w:rsidRDefault="001B06FB" w:rsidP="001B06FB">
      <w:pPr>
        <w:pStyle w:val="EMEABodyText"/>
        <w:keepNext/>
        <w:tabs>
          <w:tab w:val="left" w:pos="0"/>
        </w:tabs>
        <w:outlineLvl w:val="0"/>
        <w:rPr>
          <w:u w:val="single"/>
          <w:lang w:val="da-DK"/>
        </w:rPr>
      </w:pPr>
      <w:r w:rsidRPr="00FC2E5F">
        <w:rPr>
          <w:u w:val="single"/>
          <w:lang w:val="da-DK"/>
        </w:rPr>
        <w:t>Metabolisme og ernæring</w:t>
      </w:r>
    </w:p>
    <w:p w14:paraId="4443377A" w14:textId="77777777" w:rsidR="001B06FB" w:rsidRPr="00FC2E5F" w:rsidRDefault="001B06FB" w:rsidP="001B06FB">
      <w:pPr>
        <w:pStyle w:val="EMEABodyText"/>
        <w:keepNext/>
        <w:tabs>
          <w:tab w:val="left" w:pos="0"/>
        </w:tabs>
        <w:outlineLvl w:val="0"/>
        <w:rPr>
          <w:u w:val="single"/>
          <w:lang w:val="da-DK"/>
        </w:rPr>
      </w:pPr>
    </w:p>
    <w:p w14:paraId="61B40F72" w14:textId="77777777" w:rsidR="001B06FB" w:rsidRPr="000554CF" w:rsidRDefault="001B06FB" w:rsidP="001B06FB">
      <w:pPr>
        <w:pStyle w:val="EMEABodyText"/>
        <w:tabs>
          <w:tab w:val="left" w:pos="0"/>
        </w:tabs>
        <w:rPr>
          <w:lang w:val="da-DK"/>
        </w:rPr>
      </w:pPr>
      <w:r>
        <w:rPr>
          <w:lang w:val="da-DK"/>
        </w:rPr>
        <w:t>Ikke kendt:</w:t>
      </w:r>
      <w:r>
        <w:rPr>
          <w:lang w:val="da-DK"/>
        </w:rPr>
        <w:tab/>
      </w:r>
      <w:r>
        <w:rPr>
          <w:lang w:val="da-DK"/>
        </w:rPr>
        <w:tab/>
      </w:r>
      <w:r w:rsidRPr="000554CF">
        <w:rPr>
          <w:lang w:val="da-DK"/>
        </w:rPr>
        <w:t>Hyperkal</w:t>
      </w:r>
      <w:r>
        <w:rPr>
          <w:lang w:val="da-DK"/>
        </w:rPr>
        <w:t>i</w:t>
      </w:r>
      <w:r w:rsidRPr="000554CF">
        <w:rPr>
          <w:lang w:val="da-DK"/>
        </w:rPr>
        <w:t>æmi</w:t>
      </w:r>
      <w:r w:rsidR="004755BD">
        <w:rPr>
          <w:lang w:val="da-DK"/>
        </w:rPr>
        <w:t>, hypoglykæmi</w:t>
      </w:r>
    </w:p>
    <w:p w14:paraId="53C1773B" w14:textId="77777777" w:rsidR="001B06FB" w:rsidRDefault="001B06FB" w:rsidP="001B06FB">
      <w:pPr>
        <w:pStyle w:val="EMEABodyText"/>
        <w:keepNext/>
        <w:outlineLvl w:val="0"/>
        <w:rPr>
          <w:i/>
          <w:u w:val="single"/>
          <w:lang w:val="da-DK"/>
        </w:rPr>
      </w:pPr>
    </w:p>
    <w:p w14:paraId="40080513" w14:textId="77777777" w:rsidR="007D709D" w:rsidRDefault="001B06FB" w:rsidP="001B06FB">
      <w:pPr>
        <w:pStyle w:val="EMEABodyText"/>
        <w:keepNext/>
        <w:outlineLvl w:val="0"/>
        <w:rPr>
          <w:u w:val="single"/>
          <w:lang w:val="da-DK"/>
        </w:rPr>
      </w:pPr>
      <w:r w:rsidRPr="00FC2E5F">
        <w:rPr>
          <w:u w:val="single"/>
          <w:lang w:val="da-DK"/>
        </w:rPr>
        <w:t>Nervesystemet</w:t>
      </w:r>
    </w:p>
    <w:p w14:paraId="0EB7804C" w14:textId="77777777" w:rsidR="001B06FB" w:rsidRPr="00FC2E5F" w:rsidRDefault="001B06FB" w:rsidP="001B06FB">
      <w:pPr>
        <w:pStyle w:val="EMEABodyText"/>
        <w:keepNext/>
        <w:outlineLvl w:val="0"/>
        <w:rPr>
          <w:u w:val="single"/>
          <w:lang w:val="da-DK"/>
        </w:rPr>
      </w:pPr>
    </w:p>
    <w:p w14:paraId="30C1A7A5" w14:textId="77777777" w:rsidR="001B06FB" w:rsidRPr="000554CF" w:rsidRDefault="001B06FB" w:rsidP="001B06FB">
      <w:pPr>
        <w:pStyle w:val="EMEABodyText"/>
        <w:outlineLvl w:val="0"/>
        <w:rPr>
          <w:lang w:val="da-DK"/>
        </w:rPr>
      </w:pPr>
      <w:r>
        <w:rPr>
          <w:lang w:val="da-DK"/>
        </w:rPr>
        <w:t>Almindelig</w:t>
      </w:r>
      <w:r w:rsidRPr="007A0DE7">
        <w:rPr>
          <w:lang w:val="da-DK"/>
        </w:rPr>
        <w:t>:</w:t>
      </w:r>
      <w:r>
        <w:rPr>
          <w:lang w:val="da-DK"/>
        </w:rPr>
        <w:tab/>
      </w:r>
      <w:r>
        <w:rPr>
          <w:lang w:val="da-DK"/>
        </w:rPr>
        <w:tab/>
      </w:r>
      <w:r w:rsidRPr="000554CF">
        <w:rPr>
          <w:lang w:val="da-DK"/>
        </w:rPr>
        <w:t>Svimmelhed, ortostatisk svimmelhed*</w:t>
      </w:r>
    </w:p>
    <w:p w14:paraId="10493C16" w14:textId="77777777" w:rsidR="001B06FB" w:rsidRPr="00FC3A64" w:rsidRDefault="001B06FB" w:rsidP="001B06FB">
      <w:pPr>
        <w:pStyle w:val="EMEABodyText"/>
        <w:outlineLvl w:val="0"/>
        <w:rPr>
          <w:lang w:val="da-DK"/>
        </w:rPr>
      </w:pPr>
      <w:r>
        <w:rPr>
          <w:lang w:val="da-DK"/>
        </w:rPr>
        <w:t>Ikke kendt:</w:t>
      </w:r>
      <w:r>
        <w:rPr>
          <w:lang w:val="da-DK"/>
        </w:rPr>
        <w:tab/>
      </w:r>
      <w:r>
        <w:rPr>
          <w:lang w:val="da-DK"/>
        </w:rPr>
        <w:tab/>
        <w:t>Vertigo, h</w:t>
      </w:r>
      <w:r w:rsidRPr="00FC3A64">
        <w:rPr>
          <w:lang w:val="da-DK"/>
        </w:rPr>
        <w:t>ovedpine</w:t>
      </w:r>
    </w:p>
    <w:p w14:paraId="6492D4FB" w14:textId="77777777" w:rsidR="001B06FB" w:rsidRPr="00A00642" w:rsidRDefault="001B06FB" w:rsidP="001B06FB">
      <w:pPr>
        <w:pStyle w:val="EMEABodyText"/>
        <w:keepNext/>
        <w:outlineLvl w:val="0"/>
        <w:rPr>
          <w:lang w:val="da-DK"/>
        </w:rPr>
      </w:pPr>
    </w:p>
    <w:p w14:paraId="70019BD7" w14:textId="77777777" w:rsidR="007D709D" w:rsidRDefault="001B06FB" w:rsidP="001B06FB">
      <w:pPr>
        <w:pStyle w:val="EMEABodyText"/>
        <w:keepNext/>
        <w:tabs>
          <w:tab w:val="left" w:pos="0"/>
        </w:tabs>
        <w:outlineLvl w:val="0"/>
        <w:rPr>
          <w:u w:val="single"/>
          <w:lang w:val="da-DK"/>
        </w:rPr>
      </w:pPr>
      <w:r w:rsidRPr="00FC2E5F">
        <w:rPr>
          <w:u w:val="single"/>
          <w:lang w:val="da-DK"/>
        </w:rPr>
        <w:t>Øre og labyrint</w:t>
      </w:r>
    </w:p>
    <w:p w14:paraId="08C46E36" w14:textId="77777777" w:rsidR="001B06FB" w:rsidRPr="00FC2E5F" w:rsidRDefault="001B06FB" w:rsidP="001B06FB">
      <w:pPr>
        <w:pStyle w:val="EMEABodyText"/>
        <w:keepNext/>
        <w:tabs>
          <w:tab w:val="left" w:pos="0"/>
        </w:tabs>
        <w:outlineLvl w:val="0"/>
        <w:rPr>
          <w:u w:val="single"/>
          <w:lang w:val="da-DK"/>
        </w:rPr>
      </w:pPr>
    </w:p>
    <w:p w14:paraId="72C4BEB1" w14:textId="77777777" w:rsidR="001B06FB" w:rsidRPr="00FC3A64" w:rsidRDefault="001B06FB" w:rsidP="001B06FB">
      <w:pPr>
        <w:pStyle w:val="EMEABodyText"/>
        <w:outlineLvl w:val="0"/>
        <w:rPr>
          <w:i/>
          <w:lang w:val="da-DK"/>
        </w:rPr>
      </w:pPr>
      <w:r>
        <w:rPr>
          <w:lang w:val="da-DK"/>
        </w:rPr>
        <w:t>Ikke kendt:</w:t>
      </w:r>
      <w:r>
        <w:rPr>
          <w:lang w:val="da-DK"/>
        </w:rPr>
        <w:tab/>
      </w:r>
      <w:r>
        <w:rPr>
          <w:lang w:val="da-DK"/>
        </w:rPr>
        <w:tab/>
      </w:r>
      <w:r w:rsidRPr="00FC3A64">
        <w:rPr>
          <w:lang w:val="da-DK"/>
        </w:rPr>
        <w:t>Tinnitus</w:t>
      </w:r>
      <w:r w:rsidRPr="00FC3A64">
        <w:rPr>
          <w:i/>
          <w:lang w:val="da-DK"/>
        </w:rPr>
        <w:t xml:space="preserve"> </w:t>
      </w:r>
    </w:p>
    <w:p w14:paraId="00D48B89" w14:textId="77777777" w:rsidR="001B06FB" w:rsidRDefault="001B06FB" w:rsidP="001B06FB">
      <w:pPr>
        <w:pStyle w:val="EMEABodyText"/>
        <w:keepNext/>
        <w:outlineLvl w:val="0"/>
        <w:rPr>
          <w:i/>
          <w:u w:val="single"/>
          <w:lang w:val="da-DK"/>
        </w:rPr>
      </w:pPr>
    </w:p>
    <w:p w14:paraId="74F9A45D" w14:textId="77777777" w:rsidR="007D709D" w:rsidRDefault="001B06FB" w:rsidP="001B06FB">
      <w:pPr>
        <w:pStyle w:val="EMEABodyText"/>
        <w:keepNext/>
        <w:outlineLvl w:val="0"/>
        <w:rPr>
          <w:u w:val="single"/>
          <w:lang w:val="da-DK"/>
        </w:rPr>
      </w:pPr>
      <w:r w:rsidRPr="00FC2E5F">
        <w:rPr>
          <w:u w:val="single"/>
          <w:lang w:val="da-DK"/>
        </w:rPr>
        <w:t>Hjerte</w:t>
      </w:r>
    </w:p>
    <w:p w14:paraId="28237A53" w14:textId="77777777" w:rsidR="001B06FB" w:rsidRPr="00FC2E5F" w:rsidRDefault="001B06FB" w:rsidP="001B06FB">
      <w:pPr>
        <w:pStyle w:val="EMEABodyText"/>
        <w:keepNext/>
        <w:outlineLvl w:val="0"/>
        <w:rPr>
          <w:u w:val="single"/>
          <w:lang w:val="da-DK"/>
        </w:rPr>
      </w:pPr>
    </w:p>
    <w:p w14:paraId="74188ECD" w14:textId="77777777" w:rsidR="001B06FB" w:rsidRPr="007A0DE7" w:rsidRDefault="001B06FB" w:rsidP="001B06FB">
      <w:pPr>
        <w:pStyle w:val="EMEABodyText"/>
        <w:outlineLvl w:val="0"/>
        <w:rPr>
          <w:lang w:val="da-DK"/>
        </w:rPr>
      </w:pPr>
      <w:r>
        <w:rPr>
          <w:lang w:val="da-DK"/>
        </w:rPr>
        <w:t>Ikke almindelig</w:t>
      </w:r>
      <w:r w:rsidRPr="007A0DE7">
        <w:rPr>
          <w:lang w:val="da-DK"/>
        </w:rPr>
        <w:t>:</w:t>
      </w:r>
      <w:r>
        <w:rPr>
          <w:lang w:val="da-DK"/>
        </w:rPr>
        <w:tab/>
      </w:r>
      <w:r w:rsidRPr="007A0DE7">
        <w:rPr>
          <w:lang w:val="da-DK"/>
        </w:rPr>
        <w:t>Takykardi</w:t>
      </w:r>
    </w:p>
    <w:p w14:paraId="6D2B47B4" w14:textId="77777777" w:rsidR="001B06FB" w:rsidRDefault="001B06FB" w:rsidP="001B06FB">
      <w:pPr>
        <w:pStyle w:val="EMEABodyText"/>
        <w:keepNext/>
        <w:outlineLvl w:val="0"/>
        <w:rPr>
          <w:i/>
          <w:u w:val="single"/>
          <w:lang w:val="da-DK"/>
        </w:rPr>
      </w:pPr>
    </w:p>
    <w:p w14:paraId="306AC0B3" w14:textId="77777777" w:rsidR="007D709D" w:rsidRDefault="001B06FB" w:rsidP="001B06FB">
      <w:pPr>
        <w:pStyle w:val="EMEABodyText"/>
        <w:keepNext/>
        <w:outlineLvl w:val="0"/>
        <w:rPr>
          <w:u w:val="single"/>
          <w:lang w:val="da-DK"/>
        </w:rPr>
      </w:pPr>
      <w:r w:rsidRPr="00FC2E5F">
        <w:rPr>
          <w:u w:val="single"/>
          <w:lang w:val="da-DK"/>
        </w:rPr>
        <w:t>Vaskulære sygdomme</w:t>
      </w:r>
    </w:p>
    <w:p w14:paraId="0A6F53B2" w14:textId="77777777" w:rsidR="001B06FB" w:rsidRPr="00FC2E5F" w:rsidRDefault="001B06FB" w:rsidP="001B06FB">
      <w:pPr>
        <w:pStyle w:val="EMEABodyText"/>
        <w:keepNext/>
        <w:outlineLvl w:val="0"/>
        <w:rPr>
          <w:u w:val="single"/>
          <w:lang w:val="da-DK"/>
        </w:rPr>
      </w:pPr>
    </w:p>
    <w:p w14:paraId="6BEA7DC5" w14:textId="77777777" w:rsidR="001B06FB" w:rsidRPr="000554CF" w:rsidRDefault="001B06FB" w:rsidP="001B06FB">
      <w:pPr>
        <w:pStyle w:val="EMEABodyText"/>
        <w:keepNext/>
        <w:keepLines/>
        <w:ind w:left="1701" w:hanging="1701"/>
        <w:rPr>
          <w:lang w:val="da-DK"/>
        </w:rPr>
      </w:pPr>
      <w:r>
        <w:rPr>
          <w:lang w:val="da-DK"/>
        </w:rPr>
        <w:t>Almindelig:</w:t>
      </w:r>
      <w:r>
        <w:rPr>
          <w:lang w:val="da-DK"/>
        </w:rPr>
        <w:tab/>
        <w:t>O</w:t>
      </w:r>
      <w:r w:rsidRPr="000554CF">
        <w:rPr>
          <w:lang w:val="da-DK"/>
        </w:rPr>
        <w:t>rtostatisk hypotension*</w:t>
      </w:r>
    </w:p>
    <w:p w14:paraId="1DE7F1EB" w14:textId="77777777" w:rsidR="001B06FB" w:rsidRPr="000554CF" w:rsidRDefault="001B06FB" w:rsidP="001B06FB">
      <w:pPr>
        <w:pStyle w:val="EMEABodyText"/>
        <w:tabs>
          <w:tab w:val="left" w:pos="1680"/>
        </w:tabs>
        <w:rPr>
          <w:lang w:val="da-DK"/>
        </w:rPr>
      </w:pPr>
      <w:r>
        <w:rPr>
          <w:lang w:val="da-DK"/>
        </w:rPr>
        <w:t>Ikke almindelig:</w:t>
      </w:r>
      <w:r>
        <w:rPr>
          <w:lang w:val="da-DK"/>
        </w:rPr>
        <w:tab/>
      </w:r>
      <w:r>
        <w:rPr>
          <w:lang w:val="da-DK"/>
        </w:rPr>
        <w:tab/>
        <w:t>Rødme</w:t>
      </w:r>
    </w:p>
    <w:p w14:paraId="663887E1" w14:textId="77777777" w:rsidR="001B06FB" w:rsidRDefault="001B06FB" w:rsidP="001B06FB">
      <w:pPr>
        <w:pStyle w:val="EMEABodyText"/>
        <w:keepNext/>
        <w:outlineLvl w:val="0"/>
        <w:rPr>
          <w:i/>
          <w:u w:val="single"/>
          <w:lang w:val="da-DK"/>
        </w:rPr>
      </w:pPr>
    </w:p>
    <w:p w14:paraId="21C1B5D5" w14:textId="77777777" w:rsidR="007D709D" w:rsidRDefault="001B06FB" w:rsidP="001B06FB">
      <w:pPr>
        <w:pStyle w:val="EMEABodyText"/>
        <w:keepNext/>
        <w:outlineLvl w:val="0"/>
        <w:rPr>
          <w:u w:val="single"/>
          <w:lang w:val="da-DK"/>
        </w:rPr>
      </w:pPr>
      <w:r w:rsidRPr="00FC2E5F">
        <w:rPr>
          <w:noProof/>
          <w:u w:val="single"/>
          <w:lang w:val="da-DK"/>
        </w:rPr>
        <w:t>Luftveje, thorax og mediastinum</w:t>
      </w:r>
    </w:p>
    <w:p w14:paraId="1F695FDB" w14:textId="77777777" w:rsidR="001B06FB" w:rsidRPr="00FC2E5F" w:rsidRDefault="001B06FB" w:rsidP="001B06FB">
      <w:pPr>
        <w:pStyle w:val="EMEABodyText"/>
        <w:keepNext/>
        <w:outlineLvl w:val="0"/>
        <w:rPr>
          <w:u w:val="single"/>
          <w:lang w:val="da-DK"/>
        </w:rPr>
      </w:pPr>
    </w:p>
    <w:p w14:paraId="288F263B" w14:textId="77777777" w:rsidR="001B06FB" w:rsidRPr="000554CF" w:rsidRDefault="001B06FB" w:rsidP="001B06FB">
      <w:pPr>
        <w:pStyle w:val="EMEABodyText"/>
        <w:tabs>
          <w:tab w:val="left" w:pos="1680"/>
        </w:tabs>
        <w:outlineLvl w:val="0"/>
        <w:rPr>
          <w:lang w:val="da-DK"/>
        </w:rPr>
      </w:pPr>
      <w:r>
        <w:rPr>
          <w:lang w:val="da-DK"/>
        </w:rPr>
        <w:t xml:space="preserve">Ikke </w:t>
      </w:r>
      <w:r w:rsidRPr="000554CF">
        <w:rPr>
          <w:lang w:val="da-DK"/>
        </w:rPr>
        <w:t>almindelig:</w:t>
      </w:r>
      <w:r>
        <w:rPr>
          <w:lang w:val="da-DK"/>
        </w:rPr>
        <w:tab/>
        <w:t>H</w:t>
      </w:r>
      <w:r w:rsidRPr="000554CF">
        <w:rPr>
          <w:lang w:val="da-DK"/>
        </w:rPr>
        <w:t>oste</w:t>
      </w:r>
    </w:p>
    <w:p w14:paraId="16BA7ED3" w14:textId="77777777" w:rsidR="001B06FB" w:rsidRDefault="001B06FB" w:rsidP="001B06FB">
      <w:pPr>
        <w:pStyle w:val="EMEABodyText"/>
        <w:keepNext/>
        <w:outlineLvl w:val="0"/>
        <w:rPr>
          <w:i/>
          <w:u w:val="single"/>
          <w:lang w:val="da-DK"/>
        </w:rPr>
      </w:pPr>
    </w:p>
    <w:p w14:paraId="0BA032E2" w14:textId="77777777" w:rsidR="007D709D" w:rsidRDefault="001B06FB" w:rsidP="001B06FB">
      <w:pPr>
        <w:pStyle w:val="EMEABodyText"/>
        <w:keepNext/>
        <w:outlineLvl w:val="0"/>
        <w:rPr>
          <w:u w:val="single"/>
          <w:lang w:val="da-DK"/>
        </w:rPr>
      </w:pPr>
      <w:r w:rsidRPr="00FC2E5F">
        <w:rPr>
          <w:u w:val="single"/>
          <w:lang w:val="da-DK"/>
        </w:rPr>
        <w:t>Mave-tarm-kanalen</w:t>
      </w:r>
    </w:p>
    <w:p w14:paraId="1BCCAD7E" w14:textId="77777777" w:rsidR="001B06FB" w:rsidRPr="00FC2E5F" w:rsidRDefault="001B06FB" w:rsidP="001B06FB">
      <w:pPr>
        <w:pStyle w:val="EMEABodyText"/>
        <w:keepNext/>
        <w:outlineLvl w:val="0"/>
        <w:rPr>
          <w:u w:val="single"/>
          <w:lang w:val="da-DK"/>
        </w:rPr>
      </w:pPr>
    </w:p>
    <w:p w14:paraId="162886C1" w14:textId="77777777" w:rsidR="001B06FB" w:rsidRPr="000554CF" w:rsidRDefault="001B06FB" w:rsidP="001B06FB">
      <w:pPr>
        <w:pStyle w:val="EMEABodyText"/>
        <w:keepNext/>
        <w:outlineLvl w:val="0"/>
        <w:rPr>
          <w:lang w:val="da-DK"/>
        </w:rPr>
      </w:pPr>
      <w:r w:rsidRPr="000554CF">
        <w:rPr>
          <w:lang w:val="da-DK"/>
        </w:rPr>
        <w:t>Almindelig:</w:t>
      </w:r>
      <w:r>
        <w:rPr>
          <w:lang w:val="da-DK"/>
        </w:rPr>
        <w:tab/>
      </w:r>
      <w:r>
        <w:rPr>
          <w:lang w:val="da-DK"/>
        </w:rPr>
        <w:tab/>
        <w:t>Kvalme</w:t>
      </w:r>
      <w:r w:rsidRPr="000554CF">
        <w:rPr>
          <w:lang w:val="da-DK"/>
        </w:rPr>
        <w:t>/</w:t>
      </w:r>
      <w:r>
        <w:rPr>
          <w:lang w:val="da-DK"/>
        </w:rPr>
        <w:t>opkastning</w:t>
      </w:r>
    </w:p>
    <w:p w14:paraId="2BC654A2" w14:textId="77777777" w:rsidR="001B06FB" w:rsidRPr="000554CF" w:rsidRDefault="001B06FB" w:rsidP="001B06FB">
      <w:pPr>
        <w:pStyle w:val="EMEABodyText"/>
        <w:rPr>
          <w:lang w:val="da-DK"/>
        </w:rPr>
      </w:pPr>
      <w:r>
        <w:rPr>
          <w:lang w:val="da-DK"/>
        </w:rPr>
        <w:t>Ikke almindelig</w:t>
      </w:r>
      <w:r w:rsidRPr="000554CF">
        <w:rPr>
          <w:lang w:val="da-DK"/>
        </w:rPr>
        <w:t>:</w:t>
      </w:r>
      <w:r>
        <w:rPr>
          <w:lang w:val="da-DK"/>
        </w:rPr>
        <w:tab/>
        <w:t>D</w:t>
      </w:r>
      <w:r w:rsidRPr="000554CF">
        <w:rPr>
          <w:lang w:val="da-DK"/>
        </w:rPr>
        <w:t>iarr</w:t>
      </w:r>
      <w:r>
        <w:rPr>
          <w:lang w:val="da-DK"/>
        </w:rPr>
        <w:t>é,</w:t>
      </w:r>
      <w:r w:rsidRPr="000554CF">
        <w:rPr>
          <w:lang w:val="da-DK"/>
        </w:rPr>
        <w:t xml:space="preserve"> dyspepsi/</w:t>
      </w:r>
      <w:r>
        <w:rPr>
          <w:lang w:val="da-DK"/>
        </w:rPr>
        <w:t>halsbrand</w:t>
      </w:r>
    </w:p>
    <w:p w14:paraId="72A99F5E" w14:textId="77777777" w:rsidR="001B06FB" w:rsidRPr="00FC3A64" w:rsidRDefault="001B06FB" w:rsidP="001B06FB">
      <w:pPr>
        <w:pStyle w:val="EMEABodyText"/>
        <w:outlineLvl w:val="0"/>
        <w:rPr>
          <w:lang w:val="da-DK"/>
        </w:rPr>
      </w:pPr>
      <w:r>
        <w:rPr>
          <w:lang w:val="da-DK"/>
        </w:rPr>
        <w:t>Ikke kendt:</w:t>
      </w:r>
      <w:r>
        <w:rPr>
          <w:lang w:val="da-DK"/>
        </w:rPr>
        <w:tab/>
      </w:r>
      <w:r>
        <w:rPr>
          <w:lang w:val="da-DK"/>
        </w:rPr>
        <w:tab/>
      </w:r>
      <w:r w:rsidRPr="00FC3A64">
        <w:rPr>
          <w:lang w:val="da-DK"/>
        </w:rPr>
        <w:t>Dysgeusia</w:t>
      </w:r>
    </w:p>
    <w:p w14:paraId="7053D527" w14:textId="77777777" w:rsidR="001B06FB" w:rsidRDefault="001B06FB" w:rsidP="001B06FB">
      <w:pPr>
        <w:pStyle w:val="EMEABodyText"/>
        <w:keepNext/>
        <w:outlineLvl w:val="0"/>
        <w:rPr>
          <w:i/>
          <w:u w:val="single"/>
          <w:lang w:val="da-DK"/>
        </w:rPr>
      </w:pPr>
    </w:p>
    <w:p w14:paraId="5B252AAF" w14:textId="77777777" w:rsidR="007D709D" w:rsidRDefault="001B06FB" w:rsidP="001B06FB">
      <w:pPr>
        <w:pStyle w:val="EMEABodyText"/>
        <w:keepNext/>
        <w:tabs>
          <w:tab w:val="left" w:pos="0"/>
        </w:tabs>
        <w:outlineLvl w:val="0"/>
        <w:rPr>
          <w:u w:val="single"/>
          <w:lang w:val="da-DK"/>
        </w:rPr>
      </w:pPr>
      <w:r w:rsidRPr="00FC2E5F">
        <w:rPr>
          <w:u w:val="single"/>
          <w:lang w:val="da-DK"/>
        </w:rPr>
        <w:t>Lever og galdeveje</w:t>
      </w:r>
    </w:p>
    <w:p w14:paraId="3BE35C9B" w14:textId="77777777" w:rsidR="001B06FB" w:rsidRPr="00FC2E5F" w:rsidRDefault="001B06FB" w:rsidP="001B06FB">
      <w:pPr>
        <w:pStyle w:val="EMEABodyText"/>
        <w:keepNext/>
        <w:tabs>
          <w:tab w:val="left" w:pos="0"/>
        </w:tabs>
        <w:outlineLvl w:val="0"/>
        <w:rPr>
          <w:u w:val="single"/>
          <w:lang w:val="da-DK"/>
        </w:rPr>
      </w:pPr>
    </w:p>
    <w:p w14:paraId="1C6488C4" w14:textId="77777777" w:rsidR="001B06FB" w:rsidRDefault="001B06FB" w:rsidP="001B06FB">
      <w:pPr>
        <w:pStyle w:val="EMEABodyText"/>
        <w:rPr>
          <w:lang w:val="da-DK"/>
        </w:rPr>
      </w:pPr>
      <w:r>
        <w:rPr>
          <w:lang w:val="da-DK"/>
        </w:rPr>
        <w:t>Ikke almindelig:</w:t>
      </w:r>
      <w:r>
        <w:rPr>
          <w:lang w:val="da-DK"/>
        </w:rPr>
        <w:tab/>
        <w:t>Gulsot</w:t>
      </w:r>
    </w:p>
    <w:p w14:paraId="57DF949A" w14:textId="77777777" w:rsidR="001B06FB" w:rsidRDefault="001B06FB" w:rsidP="001B06FB">
      <w:pPr>
        <w:pStyle w:val="EMEABodyText"/>
        <w:rPr>
          <w:noProof/>
          <w:lang w:val="da-DK"/>
        </w:rPr>
      </w:pPr>
      <w:r>
        <w:rPr>
          <w:lang w:val="da-DK"/>
        </w:rPr>
        <w:t>Ikke kendt:</w:t>
      </w:r>
      <w:r>
        <w:rPr>
          <w:lang w:val="da-DK"/>
        </w:rPr>
        <w:tab/>
      </w:r>
      <w:r>
        <w:rPr>
          <w:lang w:val="da-DK"/>
        </w:rPr>
        <w:tab/>
      </w:r>
      <w:r w:rsidRPr="00854E28">
        <w:rPr>
          <w:lang w:val="da-DK"/>
        </w:rPr>
        <w:t>Hepatitis, abnorm leverfunktion</w:t>
      </w:r>
    </w:p>
    <w:p w14:paraId="3754CA23" w14:textId="77777777" w:rsidR="001B06FB" w:rsidRDefault="001B06FB" w:rsidP="001B06FB">
      <w:pPr>
        <w:pStyle w:val="EMEABodyText"/>
        <w:tabs>
          <w:tab w:val="left" w:pos="0"/>
          <w:tab w:val="left" w:pos="1440"/>
        </w:tabs>
        <w:rPr>
          <w:i/>
          <w:u w:val="single"/>
          <w:lang w:val="da-DK"/>
        </w:rPr>
      </w:pPr>
    </w:p>
    <w:p w14:paraId="4ADB73A9" w14:textId="77777777" w:rsidR="007D709D" w:rsidRDefault="001B06FB" w:rsidP="001B06FB">
      <w:pPr>
        <w:pStyle w:val="EMEABodyText"/>
        <w:tabs>
          <w:tab w:val="left" w:pos="0"/>
          <w:tab w:val="left" w:pos="1440"/>
        </w:tabs>
        <w:rPr>
          <w:u w:val="single"/>
          <w:lang w:val="da-DK"/>
        </w:rPr>
      </w:pPr>
      <w:r w:rsidRPr="00FC2E5F">
        <w:rPr>
          <w:u w:val="single"/>
          <w:lang w:val="da-DK"/>
        </w:rPr>
        <w:t>Hud og subkutane væv</w:t>
      </w:r>
    </w:p>
    <w:p w14:paraId="5FF0F727" w14:textId="77777777" w:rsidR="001B06FB" w:rsidRPr="007D709D" w:rsidRDefault="001B06FB" w:rsidP="001B06FB">
      <w:pPr>
        <w:pStyle w:val="EMEABodyText"/>
        <w:tabs>
          <w:tab w:val="left" w:pos="0"/>
          <w:tab w:val="left" w:pos="1440"/>
        </w:tabs>
        <w:rPr>
          <w:u w:val="single"/>
          <w:lang w:val="da-DK"/>
        </w:rPr>
      </w:pPr>
    </w:p>
    <w:p w14:paraId="3A468E6D" w14:textId="77777777" w:rsidR="001B06FB" w:rsidRPr="000554CF" w:rsidRDefault="001B06FB" w:rsidP="001B06FB">
      <w:pPr>
        <w:pStyle w:val="EMEABodyText"/>
        <w:rPr>
          <w:lang w:val="da-DK"/>
        </w:rPr>
      </w:pPr>
      <w:r>
        <w:rPr>
          <w:lang w:val="da-DK"/>
        </w:rPr>
        <w:t>Ikke kendt:</w:t>
      </w:r>
      <w:r>
        <w:rPr>
          <w:lang w:val="da-DK"/>
        </w:rPr>
        <w:tab/>
      </w:r>
      <w:r>
        <w:rPr>
          <w:lang w:val="da-DK"/>
        </w:rPr>
        <w:tab/>
      </w:r>
      <w:r w:rsidRPr="000554CF">
        <w:rPr>
          <w:lang w:val="da-DK"/>
        </w:rPr>
        <w:t>L</w:t>
      </w:r>
      <w:r>
        <w:rPr>
          <w:lang w:val="da-DK"/>
        </w:rPr>
        <w:t>eukocytok</w:t>
      </w:r>
      <w:r w:rsidRPr="000554CF">
        <w:rPr>
          <w:lang w:val="da-DK"/>
        </w:rPr>
        <w:t>lasti</w:t>
      </w:r>
      <w:r>
        <w:rPr>
          <w:lang w:val="da-DK"/>
        </w:rPr>
        <w:t>sk vask</w:t>
      </w:r>
      <w:r w:rsidRPr="000554CF">
        <w:rPr>
          <w:lang w:val="da-DK"/>
        </w:rPr>
        <w:t>ulitis</w:t>
      </w:r>
    </w:p>
    <w:p w14:paraId="3FD2BDB8" w14:textId="77777777" w:rsidR="001B06FB" w:rsidRDefault="001B06FB" w:rsidP="001B06FB">
      <w:pPr>
        <w:pStyle w:val="EMEABodyText"/>
        <w:keepNext/>
        <w:outlineLvl w:val="0"/>
        <w:rPr>
          <w:i/>
          <w:noProof/>
          <w:u w:val="single"/>
          <w:lang w:val="da-DK"/>
        </w:rPr>
      </w:pPr>
    </w:p>
    <w:p w14:paraId="12C518AF" w14:textId="77777777" w:rsidR="007D709D" w:rsidRDefault="001B06FB" w:rsidP="001B06FB">
      <w:pPr>
        <w:pStyle w:val="EMEABodyText"/>
        <w:keepNext/>
        <w:outlineLvl w:val="0"/>
        <w:rPr>
          <w:u w:val="single"/>
          <w:lang w:val="da-DK"/>
        </w:rPr>
      </w:pPr>
      <w:r w:rsidRPr="00FC2E5F">
        <w:rPr>
          <w:noProof/>
          <w:u w:val="single"/>
          <w:lang w:val="da-DK"/>
        </w:rPr>
        <w:t>Knogler, led, muskler og bindevæv</w:t>
      </w:r>
      <w:r w:rsidRPr="00FC2E5F">
        <w:rPr>
          <w:u w:val="single"/>
          <w:lang w:val="da-DK"/>
        </w:rPr>
        <w:t xml:space="preserve"> </w:t>
      </w:r>
    </w:p>
    <w:p w14:paraId="2E50A713" w14:textId="77777777" w:rsidR="001B06FB" w:rsidRPr="00FC2E5F" w:rsidRDefault="001B06FB" w:rsidP="001B06FB">
      <w:pPr>
        <w:pStyle w:val="EMEABodyText"/>
        <w:keepNext/>
        <w:outlineLvl w:val="0"/>
        <w:rPr>
          <w:u w:val="single"/>
          <w:lang w:val="da-DK"/>
        </w:rPr>
      </w:pPr>
    </w:p>
    <w:p w14:paraId="672651E7" w14:textId="77777777" w:rsidR="001B06FB" w:rsidRDefault="001B06FB" w:rsidP="001B06FB">
      <w:pPr>
        <w:pStyle w:val="EMEABodyText"/>
        <w:outlineLvl w:val="0"/>
        <w:rPr>
          <w:lang w:val="da-DK"/>
        </w:rPr>
      </w:pPr>
      <w:r>
        <w:rPr>
          <w:lang w:val="da-DK"/>
        </w:rPr>
        <w:t>Almindelig:</w:t>
      </w:r>
      <w:r>
        <w:rPr>
          <w:lang w:val="da-DK"/>
        </w:rPr>
        <w:tab/>
      </w:r>
      <w:r>
        <w:rPr>
          <w:lang w:val="da-DK"/>
        </w:rPr>
        <w:tab/>
        <w:t>Muskuloskeletale s</w:t>
      </w:r>
      <w:r w:rsidRPr="000554CF">
        <w:rPr>
          <w:lang w:val="da-DK"/>
        </w:rPr>
        <w:t>merter*</w:t>
      </w:r>
    </w:p>
    <w:p w14:paraId="4420E821" w14:textId="77777777" w:rsidR="001B06FB" w:rsidRPr="000554CF" w:rsidRDefault="001B06FB" w:rsidP="001B06FB">
      <w:pPr>
        <w:pStyle w:val="EMEABodyText"/>
        <w:ind w:firstLine="6"/>
        <w:outlineLvl w:val="0"/>
        <w:rPr>
          <w:lang w:val="da-DK"/>
        </w:rPr>
      </w:pPr>
      <w:r>
        <w:rPr>
          <w:lang w:val="da-DK"/>
        </w:rPr>
        <w:t xml:space="preserve">Ikke kendt: </w:t>
      </w:r>
      <w:r>
        <w:rPr>
          <w:lang w:val="da-DK"/>
        </w:rPr>
        <w:tab/>
      </w:r>
      <w:r w:rsidRPr="000554CF">
        <w:rPr>
          <w:lang w:val="da-DK"/>
        </w:rPr>
        <w:t>Artralgi, myalgi (i nogle tilfælde forbundet med øgede niveauer af plasma</w:t>
      </w:r>
      <w:r>
        <w:rPr>
          <w:lang w:val="da-DK"/>
        </w:rPr>
        <w:t>-k</w:t>
      </w:r>
      <w:r w:rsidRPr="000554CF">
        <w:rPr>
          <w:lang w:val="da-DK"/>
        </w:rPr>
        <w:t>reatinkinase), mus</w:t>
      </w:r>
      <w:r>
        <w:rPr>
          <w:lang w:val="da-DK"/>
        </w:rPr>
        <w:t>kelkramper</w:t>
      </w:r>
    </w:p>
    <w:p w14:paraId="3D761254" w14:textId="77777777" w:rsidR="001B06FB" w:rsidRPr="000554CF" w:rsidRDefault="001B06FB" w:rsidP="001B06FB">
      <w:pPr>
        <w:pStyle w:val="EMEABodyText"/>
        <w:tabs>
          <w:tab w:val="left" w:pos="1680"/>
        </w:tabs>
        <w:outlineLvl w:val="0"/>
        <w:rPr>
          <w:lang w:val="da-DK"/>
        </w:rPr>
      </w:pPr>
    </w:p>
    <w:p w14:paraId="75AA0045" w14:textId="77777777" w:rsidR="007D709D" w:rsidRDefault="001B06FB" w:rsidP="001B06FB">
      <w:pPr>
        <w:pStyle w:val="EMEABodyText"/>
        <w:keepNext/>
        <w:tabs>
          <w:tab w:val="left" w:pos="0"/>
        </w:tabs>
        <w:outlineLvl w:val="0"/>
        <w:rPr>
          <w:u w:val="single"/>
          <w:lang w:val="da-DK"/>
        </w:rPr>
      </w:pPr>
      <w:r w:rsidRPr="00FC2E5F">
        <w:rPr>
          <w:u w:val="single"/>
          <w:lang w:val="da-DK"/>
        </w:rPr>
        <w:t>Nyrer og urinveje</w:t>
      </w:r>
    </w:p>
    <w:p w14:paraId="15D95C84" w14:textId="77777777" w:rsidR="001B06FB" w:rsidRPr="00FC2E5F" w:rsidRDefault="001B06FB" w:rsidP="001B06FB">
      <w:pPr>
        <w:pStyle w:val="EMEABodyText"/>
        <w:keepNext/>
        <w:tabs>
          <w:tab w:val="left" w:pos="0"/>
        </w:tabs>
        <w:outlineLvl w:val="0"/>
        <w:rPr>
          <w:u w:val="single"/>
          <w:lang w:val="da-DK"/>
        </w:rPr>
      </w:pPr>
    </w:p>
    <w:p w14:paraId="4EBEFAC3" w14:textId="77777777" w:rsidR="001B06FB" w:rsidRPr="000554CF" w:rsidRDefault="001B06FB" w:rsidP="001B06FB">
      <w:pPr>
        <w:pStyle w:val="EMEABodyText"/>
        <w:rPr>
          <w:lang w:val="da-DK"/>
        </w:rPr>
      </w:pPr>
      <w:r>
        <w:rPr>
          <w:lang w:val="da-DK"/>
        </w:rPr>
        <w:t>Ikke kendt:</w:t>
      </w:r>
      <w:r>
        <w:rPr>
          <w:lang w:val="da-DK"/>
        </w:rPr>
        <w:tab/>
      </w:r>
      <w:r>
        <w:rPr>
          <w:lang w:val="da-DK"/>
        </w:rPr>
        <w:tab/>
      </w:r>
      <w:r w:rsidRPr="000554CF">
        <w:rPr>
          <w:lang w:val="da-DK"/>
        </w:rPr>
        <w:t>Nedsat nyrefunktion, inklusive tilfælde af nyresvigt hos risikopatienter (se pkt. 4.4)</w:t>
      </w:r>
    </w:p>
    <w:p w14:paraId="0FA6D745" w14:textId="77777777" w:rsidR="001B06FB" w:rsidRDefault="001B06FB" w:rsidP="001B06FB">
      <w:pPr>
        <w:pStyle w:val="EMEABodyText"/>
        <w:keepNext/>
        <w:outlineLvl w:val="0"/>
        <w:rPr>
          <w:i/>
          <w:noProof/>
          <w:u w:val="single"/>
          <w:lang w:val="da-DK"/>
        </w:rPr>
      </w:pPr>
    </w:p>
    <w:p w14:paraId="0E9D3009" w14:textId="77777777" w:rsidR="007D709D" w:rsidRDefault="001B06FB" w:rsidP="001B06FB">
      <w:pPr>
        <w:pStyle w:val="EMEABodyText"/>
        <w:keepNext/>
        <w:outlineLvl w:val="0"/>
        <w:rPr>
          <w:u w:val="single"/>
          <w:lang w:val="da-DK"/>
        </w:rPr>
      </w:pPr>
      <w:r w:rsidRPr="00FC2E5F">
        <w:rPr>
          <w:noProof/>
          <w:u w:val="single"/>
          <w:lang w:val="da-DK"/>
        </w:rPr>
        <w:t>Det reproduktive system og mammae</w:t>
      </w:r>
    </w:p>
    <w:p w14:paraId="3F488510" w14:textId="77777777" w:rsidR="001B06FB" w:rsidRPr="00FC2E5F" w:rsidRDefault="001B06FB" w:rsidP="001B06FB">
      <w:pPr>
        <w:pStyle w:val="EMEABodyText"/>
        <w:keepNext/>
        <w:outlineLvl w:val="0"/>
        <w:rPr>
          <w:u w:val="single"/>
          <w:lang w:val="da-DK"/>
        </w:rPr>
      </w:pPr>
    </w:p>
    <w:p w14:paraId="5C258EB4" w14:textId="77777777" w:rsidR="001B06FB" w:rsidRPr="000554CF" w:rsidRDefault="001B06FB" w:rsidP="001B06FB">
      <w:pPr>
        <w:pStyle w:val="EMEABodyText"/>
        <w:jc w:val="both"/>
        <w:outlineLvl w:val="0"/>
        <w:rPr>
          <w:lang w:val="da-DK"/>
        </w:rPr>
      </w:pPr>
      <w:r>
        <w:rPr>
          <w:lang w:val="da-DK"/>
        </w:rPr>
        <w:t>Ikke almindelig:</w:t>
      </w:r>
      <w:r>
        <w:rPr>
          <w:lang w:val="da-DK"/>
        </w:rPr>
        <w:tab/>
        <w:t>S</w:t>
      </w:r>
      <w:r w:rsidRPr="000554CF">
        <w:rPr>
          <w:lang w:val="da-DK"/>
        </w:rPr>
        <w:t>eksuel dysfunktion</w:t>
      </w:r>
    </w:p>
    <w:p w14:paraId="27E06BB4" w14:textId="77777777" w:rsidR="001B06FB" w:rsidRDefault="001B06FB" w:rsidP="001B06FB">
      <w:pPr>
        <w:pStyle w:val="EMEABodyText"/>
        <w:keepNext/>
        <w:outlineLvl w:val="0"/>
        <w:rPr>
          <w:i/>
          <w:noProof/>
          <w:u w:val="single"/>
          <w:lang w:val="da-DK"/>
        </w:rPr>
      </w:pPr>
    </w:p>
    <w:p w14:paraId="6790A9D6" w14:textId="77777777" w:rsidR="007D709D" w:rsidRDefault="001B06FB" w:rsidP="001B06FB">
      <w:pPr>
        <w:pStyle w:val="EMEABodyText"/>
        <w:keepNext/>
        <w:outlineLvl w:val="0"/>
        <w:rPr>
          <w:u w:val="single"/>
          <w:lang w:val="da-DK"/>
        </w:rPr>
      </w:pPr>
      <w:r w:rsidRPr="00FC2E5F">
        <w:rPr>
          <w:noProof/>
          <w:u w:val="single"/>
          <w:lang w:val="da-DK"/>
        </w:rPr>
        <w:t>Almene symptomer og reaktioner på administrationsstedet</w:t>
      </w:r>
    </w:p>
    <w:p w14:paraId="33D06197" w14:textId="77777777" w:rsidR="001B06FB" w:rsidRPr="00FC2E5F" w:rsidRDefault="001B06FB" w:rsidP="001B06FB">
      <w:pPr>
        <w:pStyle w:val="EMEABodyText"/>
        <w:keepNext/>
        <w:outlineLvl w:val="0"/>
        <w:rPr>
          <w:u w:val="single"/>
          <w:lang w:val="da-DK"/>
        </w:rPr>
      </w:pPr>
    </w:p>
    <w:p w14:paraId="5C3CB871" w14:textId="77777777" w:rsidR="001B06FB" w:rsidRPr="000554CF" w:rsidRDefault="001B06FB" w:rsidP="001B06FB">
      <w:pPr>
        <w:pStyle w:val="EMEABodyText"/>
        <w:keepNext/>
        <w:outlineLvl w:val="0"/>
        <w:rPr>
          <w:lang w:val="da-DK"/>
        </w:rPr>
      </w:pPr>
      <w:r>
        <w:rPr>
          <w:lang w:val="da-DK"/>
        </w:rPr>
        <w:t>Almindelig:</w:t>
      </w:r>
      <w:r>
        <w:rPr>
          <w:lang w:val="da-DK"/>
        </w:rPr>
        <w:tab/>
      </w:r>
      <w:r>
        <w:rPr>
          <w:lang w:val="da-DK"/>
        </w:rPr>
        <w:tab/>
        <w:t>V</w:t>
      </w:r>
      <w:r w:rsidRPr="000554CF">
        <w:rPr>
          <w:lang w:val="da-DK"/>
        </w:rPr>
        <w:t>oldsom træthed</w:t>
      </w:r>
    </w:p>
    <w:p w14:paraId="207CB80B" w14:textId="77777777" w:rsidR="001B06FB" w:rsidRPr="000554CF" w:rsidRDefault="001B06FB" w:rsidP="001B06FB">
      <w:pPr>
        <w:pStyle w:val="EMEABodyText"/>
        <w:rPr>
          <w:lang w:val="da-DK"/>
        </w:rPr>
      </w:pPr>
      <w:r>
        <w:rPr>
          <w:lang w:val="da-DK"/>
        </w:rPr>
        <w:t xml:space="preserve">Ikke </w:t>
      </w:r>
      <w:r w:rsidRPr="000554CF">
        <w:rPr>
          <w:lang w:val="da-DK"/>
        </w:rPr>
        <w:t>al</w:t>
      </w:r>
      <w:r>
        <w:rPr>
          <w:lang w:val="da-DK"/>
        </w:rPr>
        <w:t>mindelig:</w:t>
      </w:r>
      <w:r>
        <w:rPr>
          <w:lang w:val="da-DK"/>
        </w:rPr>
        <w:tab/>
        <w:t>B</w:t>
      </w:r>
      <w:r w:rsidRPr="000554CF">
        <w:rPr>
          <w:lang w:val="da-DK"/>
        </w:rPr>
        <w:t>rystsmerter</w:t>
      </w:r>
    </w:p>
    <w:p w14:paraId="6BAD5489" w14:textId="77777777" w:rsidR="001B06FB" w:rsidRPr="00DF0AAF" w:rsidRDefault="001B06FB">
      <w:pPr>
        <w:pStyle w:val="EMEABodyText"/>
        <w:rPr>
          <w:lang w:val="da-DK"/>
        </w:rPr>
      </w:pPr>
    </w:p>
    <w:p w14:paraId="7391041A" w14:textId="77777777" w:rsidR="007D709D" w:rsidRDefault="001B06FB" w:rsidP="001B06FB">
      <w:pPr>
        <w:pStyle w:val="EMEABodyText"/>
        <w:keepNext/>
        <w:outlineLvl w:val="0"/>
        <w:rPr>
          <w:u w:val="single"/>
          <w:lang w:val="da-DK"/>
        </w:rPr>
      </w:pPr>
      <w:r w:rsidRPr="00FC2E5F">
        <w:rPr>
          <w:u w:val="single"/>
          <w:lang w:val="da-DK"/>
        </w:rPr>
        <w:t>Undersøgelser</w:t>
      </w:r>
    </w:p>
    <w:p w14:paraId="1D574EDC" w14:textId="77777777" w:rsidR="001B06FB" w:rsidRPr="00FC2E5F" w:rsidRDefault="001B06FB" w:rsidP="001B06FB">
      <w:pPr>
        <w:pStyle w:val="EMEABodyText"/>
        <w:keepNext/>
        <w:outlineLvl w:val="0"/>
        <w:rPr>
          <w:u w:val="single"/>
          <w:lang w:val="da-DK"/>
        </w:rPr>
      </w:pPr>
    </w:p>
    <w:p w14:paraId="397919AD" w14:textId="77777777" w:rsidR="001B06FB" w:rsidRPr="00DF0AAF" w:rsidRDefault="001B06FB" w:rsidP="001B06FB">
      <w:pPr>
        <w:pStyle w:val="EMEABodyText"/>
        <w:tabs>
          <w:tab w:val="left" w:pos="720"/>
          <w:tab w:val="left" w:pos="1701"/>
        </w:tabs>
        <w:ind w:left="1701" w:hanging="1701"/>
        <w:rPr>
          <w:lang w:val="da-DK"/>
        </w:rPr>
      </w:pPr>
      <w:r w:rsidRPr="00DF0AAF">
        <w:rPr>
          <w:lang w:val="da-DK"/>
        </w:rPr>
        <w:t>Meget almindelig:</w:t>
      </w:r>
      <w:r w:rsidRPr="00DF0AAF">
        <w:rPr>
          <w:lang w:val="da-DK"/>
        </w:rPr>
        <w:tab/>
      </w:r>
      <w:r>
        <w:rPr>
          <w:lang w:val="da-DK"/>
        </w:rPr>
        <w:t>Hyperkaliæmi</w:t>
      </w:r>
      <w:r w:rsidRPr="00DF0AAF">
        <w:rPr>
          <w:lang w:val="da-DK"/>
        </w:rPr>
        <w:t xml:space="preserve">* forekommer hyppigere blandt diabetiske patienter behandlet med irbesartan end med placebo. Hos diabetiske, hypertensive patienter med mikroalbuminuri og normal nyrefunktion sås </w:t>
      </w:r>
      <w:r>
        <w:rPr>
          <w:lang w:val="da-DK"/>
        </w:rPr>
        <w:t>hyperkaliæmi</w:t>
      </w:r>
      <w:r w:rsidRPr="00DF0AAF">
        <w:rPr>
          <w:lang w:val="da-DK"/>
        </w:rPr>
        <w:t xml:space="preserve"> (≥</w:t>
      </w:r>
      <w:r w:rsidR="00E63A76">
        <w:rPr>
          <w:lang w:val="da-DK"/>
        </w:rPr>
        <w:t xml:space="preserve"> </w:t>
      </w:r>
      <w:r w:rsidRPr="00DF0AAF">
        <w:rPr>
          <w:lang w:val="da-DK"/>
        </w:rPr>
        <w:t xml:space="preserve">5,5 mEq/l) hos 29,4% af patienterne i irbesartan 300 mg-gruppen og 22% af patienterne i placebogruppen. Blandt diabetiske, hypertensive patienter med kronisk nyreinsufficiens og udtalt proteinuri sås </w:t>
      </w:r>
      <w:r>
        <w:rPr>
          <w:lang w:val="da-DK"/>
        </w:rPr>
        <w:t>hyperkaliæmi</w:t>
      </w:r>
      <w:r w:rsidRPr="00DF0AAF">
        <w:rPr>
          <w:lang w:val="da-DK"/>
        </w:rPr>
        <w:t xml:space="preserve"> (≥</w:t>
      </w:r>
      <w:r w:rsidR="00E63A76">
        <w:rPr>
          <w:lang w:val="da-DK"/>
        </w:rPr>
        <w:t xml:space="preserve"> </w:t>
      </w:r>
      <w:r w:rsidRPr="00DF0AAF">
        <w:rPr>
          <w:lang w:val="da-DK"/>
        </w:rPr>
        <w:t>5,5 mEq/l) hos 46,3% af patienterne i irbesartangruppen og 26,3% af patienterne i placebogruppen.</w:t>
      </w:r>
    </w:p>
    <w:p w14:paraId="75DACDD2" w14:textId="77777777" w:rsidR="001B06FB" w:rsidRPr="00DF0AAF" w:rsidRDefault="001B06FB" w:rsidP="001B06FB">
      <w:pPr>
        <w:pStyle w:val="EMEABodyText"/>
        <w:tabs>
          <w:tab w:val="left" w:pos="720"/>
          <w:tab w:val="left" w:pos="1701"/>
        </w:tabs>
        <w:ind w:left="1701" w:hanging="1701"/>
        <w:rPr>
          <w:lang w:val="da-DK"/>
        </w:rPr>
      </w:pPr>
      <w:r w:rsidRPr="00DF0AAF">
        <w:rPr>
          <w:lang w:val="da-DK"/>
        </w:rPr>
        <w:t>Almindelig:</w:t>
      </w:r>
      <w:r w:rsidRPr="00DF0AAF">
        <w:rPr>
          <w:lang w:val="da-DK"/>
        </w:rPr>
        <w:tab/>
        <w:t>Betydelige stigninger i plasma-creatinkinase rapporteredes hyppigt (1,7%) blandt irbesartanbehandlede patienter. Ingen af disse stigninger var forbundet med identificérbare kliniske muskelskeletale hændelser.</w:t>
      </w:r>
    </w:p>
    <w:p w14:paraId="6616F888" w14:textId="77777777" w:rsidR="001B06FB" w:rsidRPr="00DF0AAF" w:rsidRDefault="001B06FB" w:rsidP="001B06FB">
      <w:pPr>
        <w:pStyle w:val="EMEABodyText"/>
        <w:keepNext/>
        <w:ind w:left="1680"/>
        <w:outlineLvl w:val="0"/>
        <w:rPr>
          <w:lang w:val="da-DK"/>
        </w:rPr>
      </w:pPr>
      <w:r w:rsidRPr="00DF0AAF">
        <w:rPr>
          <w:lang w:val="da-DK"/>
        </w:rPr>
        <w:t>Der er set fald i hæmoglobin, som ikke var klinisk signifikant, hos 1,7% (dvs almindelig) af de hypertensive patienter med fremskreden diabetisk nyresygdom behandlet med irbesartan.</w:t>
      </w:r>
    </w:p>
    <w:p w14:paraId="1A49745E" w14:textId="77777777" w:rsidR="001B06FB" w:rsidRPr="00DF0AAF" w:rsidRDefault="001B06FB" w:rsidP="001B06FB">
      <w:pPr>
        <w:pStyle w:val="EMEABodyText"/>
        <w:outlineLvl w:val="0"/>
        <w:rPr>
          <w:lang w:val="da-DK"/>
        </w:rPr>
      </w:pPr>
    </w:p>
    <w:p w14:paraId="0F01F066" w14:textId="77777777" w:rsidR="007D709D" w:rsidRDefault="001B06FB" w:rsidP="001B06FB">
      <w:pPr>
        <w:pStyle w:val="EMEABodyText"/>
        <w:rPr>
          <w:bCs/>
          <w:u w:val="single"/>
          <w:lang w:val="da-DK"/>
        </w:rPr>
      </w:pPr>
      <w:r w:rsidRPr="00D9207A">
        <w:rPr>
          <w:bCs/>
          <w:u w:val="single"/>
          <w:lang w:val="da-DK"/>
        </w:rPr>
        <w:t>Pædatrisk population</w:t>
      </w:r>
    </w:p>
    <w:p w14:paraId="58704003" w14:textId="77777777" w:rsidR="001B06FB" w:rsidRPr="00D9207A" w:rsidRDefault="001B06FB" w:rsidP="001B06FB">
      <w:pPr>
        <w:pStyle w:val="EMEABodyText"/>
        <w:rPr>
          <w:bCs/>
          <w:u w:val="single"/>
          <w:lang w:val="da-DK"/>
        </w:rPr>
      </w:pPr>
    </w:p>
    <w:p w14:paraId="65548D74" w14:textId="77777777" w:rsidR="001B06FB" w:rsidRDefault="001B06FB" w:rsidP="001B06FB">
      <w:pPr>
        <w:pStyle w:val="EMEABodyText"/>
        <w:rPr>
          <w:szCs w:val="22"/>
          <w:lang w:val="da-DK"/>
        </w:rPr>
      </w:pPr>
      <w:r>
        <w:rPr>
          <w:lang w:val="da-DK"/>
        </w:rPr>
        <w:t>I</w:t>
      </w:r>
      <w:r w:rsidRPr="00DF0AAF">
        <w:rPr>
          <w:lang w:val="da-DK"/>
        </w:rPr>
        <w:t xml:space="preserve"> et randomiseret forsøg med 318 hypertensive børn og unge i aldersgruppen 6 til 16 år sås følgende bivirkninger i den 3-ugers dobbeltblinde fase: hovedpine (7,9%), hypotension (2,2%), svimmelhed (1,9%), hoste (0,9%). </w:t>
      </w:r>
      <w:r w:rsidRPr="00DF0AAF">
        <w:rPr>
          <w:szCs w:val="22"/>
          <w:lang w:val="da-DK"/>
        </w:rPr>
        <w:t xml:space="preserve">I den 26-ugers åbne periode i forsøget var de hyppigst observerede laboratoriemæssige abnormaliteter stigninger i creatinin (6,5%) og øgede </w:t>
      </w:r>
      <w:r>
        <w:rPr>
          <w:szCs w:val="22"/>
          <w:lang w:val="da-DK"/>
        </w:rPr>
        <w:t>kreatinkinase (</w:t>
      </w:r>
      <w:r w:rsidRPr="00DF0AAF">
        <w:rPr>
          <w:szCs w:val="22"/>
          <w:lang w:val="da-DK"/>
        </w:rPr>
        <w:t>CK</w:t>
      </w:r>
      <w:r>
        <w:rPr>
          <w:szCs w:val="22"/>
          <w:lang w:val="da-DK"/>
        </w:rPr>
        <w:t>)</w:t>
      </w:r>
      <w:r w:rsidRPr="00DF0AAF">
        <w:rPr>
          <w:szCs w:val="22"/>
          <w:lang w:val="da-DK"/>
        </w:rPr>
        <w:t>-værdier hos 2% af børnene.</w:t>
      </w:r>
    </w:p>
    <w:p w14:paraId="77C37739" w14:textId="77777777" w:rsidR="00727B33" w:rsidRPr="00DF0AAF" w:rsidRDefault="00727B33" w:rsidP="001B06FB">
      <w:pPr>
        <w:pStyle w:val="EMEABodyText"/>
        <w:rPr>
          <w:lang w:val="da-DK"/>
        </w:rPr>
      </w:pPr>
    </w:p>
    <w:p w14:paraId="20C1CEFA" w14:textId="77777777" w:rsidR="00727B33" w:rsidRDefault="00727B33" w:rsidP="00727B33">
      <w:pPr>
        <w:autoSpaceDE w:val="0"/>
        <w:autoSpaceDN w:val="0"/>
        <w:adjustRightInd w:val="0"/>
        <w:rPr>
          <w:noProof/>
          <w:szCs w:val="22"/>
          <w:u w:val="single"/>
          <w:lang w:val="da-DK" w:eastAsia="fr-LU"/>
        </w:rPr>
      </w:pPr>
      <w:r w:rsidRPr="00060393">
        <w:rPr>
          <w:noProof/>
          <w:szCs w:val="22"/>
          <w:u w:val="single"/>
          <w:lang w:val="da-DK" w:eastAsia="fr-LU"/>
        </w:rPr>
        <w:t xml:space="preserve">Indberetning af </w:t>
      </w:r>
      <w:r w:rsidR="00E63A76">
        <w:rPr>
          <w:noProof/>
          <w:szCs w:val="22"/>
          <w:u w:val="single"/>
          <w:lang w:val="da-DK" w:eastAsia="fr-LU"/>
        </w:rPr>
        <w:t>formodede</w:t>
      </w:r>
      <w:r w:rsidRPr="00060393">
        <w:rPr>
          <w:noProof/>
          <w:szCs w:val="22"/>
          <w:u w:val="single"/>
          <w:lang w:val="da-DK" w:eastAsia="fr-LU"/>
        </w:rPr>
        <w:t xml:space="preserve"> bivirkninger</w:t>
      </w:r>
    </w:p>
    <w:p w14:paraId="462E1DAB" w14:textId="77777777" w:rsidR="007D709D" w:rsidRPr="00060393" w:rsidRDefault="007D709D" w:rsidP="00727B33">
      <w:pPr>
        <w:autoSpaceDE w:val="0"/>
        <w:autoSpaceDN w:val="0"/>
        <w:adjustRightInd w:val="0"/>
        <w:rPr>
          <w:szCs w:val="22"/>
          <w:u w:val="single"/>
          <w:lang w:val="da-DK" w:eastAsia="fr-LU"/>
        </w:rPr>
      </w:pPr>
    </w:p>
    <w:p w14:paraId="72350295" w14:textId="77777777" w:rsidR="00727B33" w:rsidRDefault="00727B33" w:rsidP="00727B33">
      <w:pPr>
        <w:autoSpaceDE w:val="0"/>
        <w:autoSpaceDN w:val="0"/>
        <w:adjustRightInd w:val="0"/>
        <w:rPr>
          <w:noProof/>
          <w:szCs w:val="22"/>
          <w:lang w:val="da-DK" w:eastAsia="fr-LU"/>
        </w:rPr>
      </w:pPr>
      <w:r w:rsidRPr="00060393">
        <w:rPr>
          <w:noProof/>
          <w:szCs w:val="22"/>
          <w:lang w:val="da-DK" w:eastAsia="fr-LU"/>
        </w:rPr>
        <w:t xml:space="preserve">Når lægemidlet er godkendt, er indberetning af </w:t>
      </w:r>
      <w:r w:rsidR="00E63A76">
        <w:rPr>
          <w:noProof/>
          <w:szCs w:val="22"/>
          <w:lang w:val="da-DK" w:eastAsia="fr-LU"/>
        </w:rPr>
        <w:t>formodede</w:t>
      </w:r>
      <w:r w:rsidRPr="00060393">
        <w:rPr>
          <w:noProof/>
          <w:szCs w:val="22"/>
          <w:lang w:val="da-DK" w:eastAsia="fr-LU"/>
        </w:rPr>
        <w:t xml:space="preserve"> bivirkninger vigtig.</w:t>
      </w:r>
      <w:r w:rsidRPr="00060393">
        <w:rPr>
          <w:szCs w:val="22"/>
          <w:lang w:val="da-DK" w:eastAsia="fr-LU"/>
        </w:rPr>
        <w:t xml:space="preserve"> </w:t>
      </w:r>
      <w:r w:rsidRPr="00060393">
        <w:rPr>
          <w:noProof/>
          <w:szCs w:val="22"/>
          <w:lang w:val="da-DK" w:eastAsia="fr-LU"/>
        </w:rPr>
        <w:t>Det muliggør løbende overvågning af benefit/risk-forholdet for lægemidlet.</w:t>
      </w:r>
      <w:r w:rsidRPr="00060393">
        <w:rPr>
          <w:szCs w:val="22"/>
          <w:lang w:val="da-DK" w:eastAsia="fr-LU"/>
        </w:rPr>
        <w:t xml:space="preserve"> </w:t>
      </w:r>
      <w:r w:rsidRPr="00060393">
        <w:rPr>
          <w:noProof/>
          <w:szCs w:val="22"/>
          <w:lang w:val="da-DK" w:eastAsia="fr-LU"/>
        </w:rPr>
        <w:t xml:space="preserve">Læger og sundhedspersonale anmodes om at indberette alle </w:t>
      </w:r>
      <w:r w:rsidR="00E63A76">
        <w:rPr>
          <w:noProof/>
          <w:szCs w:val="22"/>
          <w:lang w:val="da-DK" w:eastAsia="fr-LU"/>
        </w:rPr>
        <w:t>formodede</w:t>
      </w:r>
      <w:r w:rsidRPr="00060393">
        <w:rPr>
          <w:noProof/>
          <w:szCs w:val="22"/>
          <w:lang w:val="da-DK" w:eastAsia="fr-LU"/>
        </w:rPr>
        <w:t xml:space="preserve"> bivirkninger via </w:t>
      </w:r>
      <w:r w:rsidRPr="00060393">
        <w:rPr>
          <w:noProof/>
          <w:szCs w:val="22"/>
          <w:highlight w:val="lightGray"/>
          <w:lang w:val="da-DK" w:eastAsia="fr-LU"/>
        </w:rPr>
        <w:t xml:space="preserve">det nationale rapporteringssystem anført i </w:t>
      </w:r>
      <w:hyperlink r:id="rId12" w:history="1">
        <w:r w:rsidRPr="00060393">
          <w:rPr>
            <w:noProof/>
            <w:color w:val="0000FF"/>
            <w:szCs w:val="22"/>
            <w:highlight w:val="lightGray"/>
            <w:u w:val="single"/>
            <w:lang w:val="da-DK" w:eastAsia="fr-LU"/>
          </w:rPr>
          <w:t>Appendiks V</w:t>
        </w:r>
      </w:hyperlink>
      <w:r w:rsidRPr="00060393">
        <w:rPr>
          <w:noProof/>
          <w:szCs w:val="22"/>
          <w:lang w:val="da-DK" w:eastAsia="fr-LU"/>
        </w:rPr>
        <w:t>.</w:t>
      </w:r>
    </w:p>
    <w:p w14:paraId="76B109AF" w14:textId="77777777" w:rsidR="00727B33" w:rsidRPr="00060393" w:rsidRDefault="00727B33" w:rsidP="00727B33">
      <w:pPr>
        <w:autoSpaceDE w:val="0"/>
        <w:autoSpaceDN w:val="0"/>
        <w:adjustRightInd w:val="0"/>
        <w:rPr>
          <w:noProof/>
          <w:szCs w:val="22"/>
          <w:lang w:val="da-DK" w:eastAsia="fr-LU"/>
        </w:rPr>
      </w:pPr>
    </w:p>
    <w:p w14:paraId="00CD6CA6" w14:textId="77777777" w:rsidR="001B06FB" w:rsidRPr="00DF0AAF" w:rsidRDefault="001B06FB">
      <w:pPr>
        <w:pStyle w:val="EMEAHeading2"/>
        <w:rPr>
          <w:lang w:val="da-DK"/>
        </w:rPr>
      </w:pPr>
      <w:r w:rsidRPr="00DF0AAF">
        <w:rPr>
          <w:lang w:val="da-DK"/>
        </w:rPr>
        <w:lastRenderedPageBreak/>
        <w:t>4.9</w:t>
      </w:r>
      <w:r w:rsidRPr="00DF0AAF">
        <w:rPr>
          <w:lang w:val="da-DK"/>
        </w:rPr>
        <w:tab/>
        <w:t>Overdosering</w:t>
      </w:r>
    </w:p>
    <w:p w14:paraId="63CDC956" w14:textId="77777777" w:rsidR="001B06FB" w:rsidRPr="00DF0AAF" w:rsidRDefault="001B06FB" w:rsidP="001B06FB">
      <w:pPr>
        <w:pStyle w:val="EMEAHeading2"/>
        <w:rPr>
          <w:lang w:val="da-DK"/>
        </w:rPr>
      </w:pPr>
    </w:p>
    <w:p w14:paraId="68B1C873" w14:textId="77777777" w:rsidR="001B06FB" w:rsidRPr="00DF0AAF" w:rsidRDefault="001B06FB">
      <w:pPr>
        <w:pStyle w:val="EMEABodyText"/>
        <w:rPr>
          <w:lang w:val="da-DK"/>
        </w:rPr>
      </w:pPr>
      <w:r w:rsidRPr="00DF0AAF">
        <w:rPr>
          <w:lang w:val="da-DK"/>
        </w:rPr>
        <w:t xml:space="preserve">Erfaringerne med behandling af voksne med doser op til 900 mg/dag i 8 uger, viste ingen toksicitet. De mest sandsynlige tegn på overdosering forventes at være hypotension og takykardi. Der kan også opstå bradykardipå grund af overdosering. Der foreligger ikke specifikke oplysninger om behandling af overdosering med </w:t>
      </w:r>
      <w:r>
        <w:rPr>
          <w:lang w:val="da-DK"/>
        </w:rPr>
        <w:t>Karvea</w:t>
      </w:r>
      <w:r w:rsidRPr="00DF0AAF">
        <w:rPr>
          <w:lang w:val="da-DK"/>
        </w:rPr>
        <w:t>. Patienten skal monitoreres tæt, og behandlingen skal være symptomatisk og understøttende. Foreslåede tiltag omfatter induktion af opkastning og/eller gastrisk udskylning. Medicinsk kul kan være nyttig til behandling af overdosering. Irbesartan fjernes ikke ved hæmodialyse.</w:t>
      </w:r>
    </w:p>
    <w:p w14:paraId="0763D1C7" w14:textId="77777777" w:rsidR="001B06FB" w:rsidRPr="00DF0AAF" w:rsidRDefault="001B06FB">
      <w:pPr>
        <w:pStyle w:val="EMEABodyText"/>
        <w:rPr>
          <w:lang w:val="da-DK"/>
        </w:rPr>
      </w:pPr>
    </w:p>
    <w:p w14:paraId="1B736549" w14:textId="77777777" w:rsidR="001B06FB" w:rsidRPr="00DF0AAF" w:rsidRDefault="001B06FB">
      <w:pPr>
        <w:pStyle w:val="EMEABodyText"/>
        <w:rPr>
          <w:lang w:val="da-DK"/>
        </w:rPr>
      </w:pPr>
    </w:p>
    <w:p w14:paraId="35015885" w14:textId="77777777" w:rsidR="001B06FB" w:rsidRPr="00DF0AAF" w:rsidRDefault="001B06FB">
      <w:pPr>
        <w:pStyle w:val="EMEAHeading1"/>
        <w:rPr>
          <w:lang w:val="da-DK"/>
        </w:rPr>
      </w:pPr>
      <w:r w:rsidRPr="00DF0AAF">
        <w:rPr>
          <w:lang w:val="da-DK"/>
        </w:rPr>
        <w:t>5.</w:t>
      </w:r>
      <w:r w:rsidRPr="00DF0AAF">
        <w:rPr>
          <w:lang w:val="da-DK"/>
        </w:rPr>
        <w:tab/>
        <w:t>FARMAKOLOGISKE EGENSKABER</w:t>
      </w:r>
    </w:p>
    <w:p w14:paraId="0FADA63C" w14:textId="77777777" w:rsidR="001B06FB" w:rsidRPr="00DF0AAF" w:rsidRDefault="001B06FB">
      <w:pPr>
        <w:pStyle w:val="EMEABodyText"/>
        <w:keepNext/>
        <w:rPr>
          <w:lang w:val="da-DK"/>
        </w:rPr>
      </w:pPr>
    </w:p>
    <w:p w14:paraId="13CEFCF4" w14:textId="77777777" w:rsidR="001B06FB" w:rsidRPr="00DF0AAF" w:rsidRDefault="001B06FB">
      <w:pPr>
        <w:pStyle w:val="EMEAHeading2"/>
        <w:rPr>
          <w:lang w:val="da-DK"/>
        </w:rPr>
      </w:pPr>
      <w:r w:rsidRPr="00DF0AAF">
        <w:rPr>
          <w:lang w:val="da-DK"/>
        </w:rPr>
        <w:t>5.1</w:t>
      </w:r>
      <w:r w:rsidRPr="00DF0AAF">
        <w:rPr>
          <w:lang w:val="da-DK"/>
        </w:rPr>
        <w:tab/>
        <w:t>Farmakodynamiske egenskaber</w:t>
      </w:r>
    </w:p>
    <w:p w14:paraId="06CAD61D" w14:textId="77777777" w:rsidR="001B06FB" w:rsidRPr="00DF0AAF" w:rsidRDefault="001B06FB" w:rsidP="001B06FB">
      <w:pPr>
        <w:pStyle w:val="EMEAHeading2"/>
        <w:rPr>
          <w:lang w:val="da-DK"/>
        </w:rPr>
      </w:pPr>
    </w:p>
    <w:p w14:paraId="2E84D63A" w14:textId="77777777" w:rsidR="001B06FB" w:rsidRPr="00DF0AAF" w:rsidRDefault="001B06FB">
      <w:pPr>
        <w:pStyle w:val="EMEABodyText"/>
        <w:rPr>
          <w:lang w:val="da-DK"/>
        </w:rPr>
      </w:pPr>
      <w:r w:rsidRPr="00DF0AAF">
        <w:rPr>
          <w:lang w:val="da-DK"/>
        </w:rPr>
        <w:t>Farmakoterapeutisk klassifikation: Angiotensin-II antagonister, almindelige</w:t>
      </w:r>
    </w:p>
    <w:p w14:paraId="391B31AF" w14:textId="77777777" w:rsidR="001B06FB" w:rsidRPr="00DF0AAF" w:rsidRDefault="001B06FB">
      <w:pPr>
        <w:pStyle w:val="EMEABodyText"/>
        <w:rPr>
          <w:lang w:val="da-DK"/>
        </w:rPr>
      </w:pPr>
      <w:r w:rsidRPr="00DF0AAF">
        <w:rPr>
          <w:lang w:val="da-DK"/>
        </w:rPr>
        <w:t>ATC-kode: C09C A04.</w:t>
      </w:r>
    </w:p>
    <w:p w14:paraId="634DCC68" w14:textId="77777777" w:rsidR="001B06FB" w:rsidRPr="00DF0AAF" w:rsidRDefault="001B06FB">
      <w:pPr>
        <w:pStyle w:val="EMEABodyText"/>
        <w:rPr>
          <w:lang w:val="da-DK"/>
        </w:rPr>
      </w:pPr>
    </w:p>
    <w:p w14:paraId="3AA796B6" w14:textId="77777777" w:rsidR="007D709D" w:rsidRDefault="001B06FB">
      <w:pPr>
        <w:pStyle w:val="EMEABodyText"/>
        <w:rPr>
          <w:lang w:val="da-DK"/>
        </w:rPr>
      </w:pPr>
      <w:r w:rsidRPr="00DF0AAF">
        <w:rPr>
          <w:u w:val="single"/>
          <w:lang w:val="da-DK"/>
        </w:rPr>
        <w:t>Virkningsmekanisme</w:t>
      </w:r>
    </w:p>
    <w:p w14:paraId="4A4D914B" w14:textId="77777777" w:rsidR="007D709D" w:rsidRDefault="007D709D">
      <w:pPr>
        <w:pStyle w:val="EMEABodyText"/>
        <w:rPr>
          <w:lang w:val="da-DK"/>
        </w:rPr>
      </w:pPr>
    </w:p>
    <w:p w14:paraId="1CCBC789" w14:textId="77777777" w:rsidR="001B06FB" w:rsidRPr="00DF0AAF" w:rsidRDefault="001B06FB">
      <w:pPr>
        <w:pStyle w:val="EMEABodyText"/>
        <w:rPr>
          <w:lang w:val="da-DK"/>
        </w:rPr>
      </w:pPr>
      <w:r w:rsidRPr="00DF0AAF">
        <w:rPr>
          <w:lang w:val="da-DK"/>
        </w:rPr>
        <w:t>Irbesartan er en potent, oralt aktiv, selektiv angiotensin-II receptor (type AT</w:t>
      </w:r>
      <w:r w:rsidRPr="00DF0AAF">
        <w:rPr>
          <w:vertAlign w:val="subscript"/>
          <w:lang w:val="da-DK"/>
        </w:rPr>
        <w:t>1</w:t>
      </w:r>
      <w:r w:rsidRPr="00DF0AAF">
        <w:rPr>
          <w:lang w:val="da-DK"/>
        </w:rPr>
        <w:t>) antagonist.</w:t>
      </w:r>
      <w:r w:rsidRPr="00DF0AAF" w:rsidDel="00940B4A">
        <w:rPr>
          <w:lang w:val="da-DK"/>
        </w:rPr>
        <w:t xml:space="preserve"> </w:t>
      </w:r>
      <w:r w:rsidRPr="00DF0AAF">
        <w:rPr>
          <w:lang w:val="da-DK"/>
        </w:rPr>
        <w:t>Stoffet antages at blokere alle virkninger af angiotensin-II, som bliver medieret af AT</w:t>
      </w:r>
      <w:r w:rsidRPr="00DF0AAF">
        <w:rPr>
          <w:vertAlign w:val="subscript"/>
          <w:lang w:val="da-DK"/>
        </w:rPr>
        <w:t>1</w:t>
      </w:r>
      <w:r w:rsidRPr="00DF0AAF">
        <w:rPr>
          <w:lang w:val="da-DK"/>
        </w:rPr>
        <w:t> receptoren, uafhængigt af angiotensin-II-syntesens kilde eller rute. Den selektive antagonisme mod angiotensin-II (AT</w:t>
      </w:r>
      <w:r w:rsidRPr="00DF0AAF">
        <w:rPr>
          <w:vertAlign w:val="subscript"/>
          <w:lang w:val="da-DK"/>
        </w:rPr>
        <w:t>1</w:t>
      </w:r>
      <w:r w:rsidRPr="00DF0AAF">
        <w:rPr>
          <w:lang w:val="da-DK"/>
        </w:rPr>
        <w:t>) receptorerne resulterer i en forhøjelse af plasma-renin- og angiotensin-II niveauerne og i nedsat aldosteron i plasma. Serum-kalium påvirkes ikke nævneværdigt, når irbesartan administreres alene ved de anbefalede doser. Irbesartan hæmmer ikke ACE (kininase-II), et enzym som producerer angiotensin-II og også ned</w:t>
      </w:r>
      <w:r w:rsidRPr="00DF0AAF">
        <w:rPr>
          <w:lang w:val="da-DK"/>
        </w:rPr>
        <w:softHyphen/>
        <w:t>bryder bradykinin til inaktive metabolitter. Irbesartan kræver ingen metabolisk aktivering for at blive aktivt.</w:t>
      </w:r>
    </w:p>
    <w:p w14:paraId="50B28BB7" w14:textId="77777777" w:rsidR="001B06FB" w:rsidRPr="00DF0AAF" w:rsidRDefault="001B06FB">
      <w:pPr>
        <w:pStyle w:val="EMEABodyText"/>
        <w:rPr>
          <w:lang w:val="da-DK"/>
        </w:rPr>
      </w:pPr>
    </w:p>
    <w:p w14:paraId="6CA6C71E" w14:textId="77777777" w:rsidR="001B06FB" w:rsidRPr="00DF0AAF" w:rsidRDefault="001B06FB" w:rsidP="001B06FB">
      <w:pPr>
        <w:pStyle w:val="EMEAHeading2"/>
        <w:rPr>
          <w:b w:val="0"/>
          <w:u w:val="single"/>
          <w:lang w:val="da-DK"/>
        </w:rPr>
      </w:pPr>
      <w:r w:rsidRPr="00DF0AAF">
        <w:rPr>
          <w:b w:val="0"/>
          <w:u w:val="single"/>
          <w:lang w:val="da-DK"/>
        </w:rPr>
        <w:t>Klinisk effekt:</w:t>
      </w:r>
    </w:p>
    <w:p w14:paraId="5531A95B" w14:textId="77777777" w:rsidR="001B06FB" w:rsidRPr="00DF0AAF" w:rsidRDefault="001B06FB" w:rsidP="001B06FB">
      <w:pPr>
        <w:pStyle w:val="EMEAHeading2"/>
        <w:rPr>
          <w:b w:val="0"/>
          <w:lang w:val="da-DK"/>
        </w:rPr>
      </w:pPr>
    </w:p>
    <w:p w14:paraId="6D3AF1C8" w14:textId="77777777" w:rsidR="001B06FB" w:rsidRDefault="001B06FB" w:rsidP="001B06FB">
      <w:pPr>
        <w:pStyle w:val="EMEABodyText"/>
        <w:keepNext/>
        <w:rPr>
          <w:i/>
          <w:lang w:val="da-DK"/>
        </w:rPr>
      </w:pPr>
      <w:r w:rsidRPr="00FC2E5F">
        <w:rPr>
          <w:i/>
          <w:lang w:val="da-DK"/>
        </w:rPr>
        <w:t>Hypertension</w:t>
      </w:r>
    </w:p>
    <w:p w14:paraId="095A6AD0" w14:textId="77777777" w:rsidR="007D709D" w:rsidRPr="00FC2E5F" w:rsidRDefault="007D709D" w:rsidP="001B06FB">
      <w:pPr>
        <w:pStyle w:val="EMEABodyText"/>
        <w:keepNext/>
        <w:rPr>
          <w:i/>
          <w:lang w:val="da-DK"/>
        </w:rPr>
      </w:pPr>
    </w:p>
    <w:p w14:paraId="6CC0696E" w14:textId="77777777" w:rsidR="001B06FB" w:rsidRDefault="001B06FB">
      <w:pPr>
        <w:pStyle w:val="EMEABodyText"/>
        <w:rPr>
          <w:lang w:val="da-DK"/>
        </w:rPr>
      </w:pPr>
      <w:r w:rsidRPr="00DF0AAF">
        <w:rPr>
          <w:lang w:val="da-DK"/>
        </w:rPr>
        <w:t>Irbesartan sænker blodtrykket med en minimal ændring af hjerteaktionen. Sænkning af blodtrykket er dosisafhængig ved éngangsdoser med tendens til udjævning ved doser over 300 mg. Doser på 150-300 mg, 1 gang i døgnet, giver en sænkning af det liggende eller siddende blodtryk i minimumpunktet (d-.vs. 24 timer efter dosering), som i gennemsnit er 8-13/5-8 mm Hg (systolisk/diastolisk) større end ved placebo-behandling.</w:t>
      </w:r>
    </w:p>
    <w:p w14:paraId="2C997FD2" w14:textId="77777777" w:rsidR="007D709D" w:rsidRPr="00DF0AAF" w:rsidRDefault="007D709D">
      <w:pPr>
        <w:pStyle w:val="EMEABodyText"/>
        <w:rPr>
          <w:lang w:val="da-DK"/>
        </w:rPr>
      </w:pPr>
    </w:p>
    <w:p w14:paraId="17C973A2" w14:textId="77777777" w:rsidR="001B06FB" w:rsidRDefault="001B06FB">
      <w:pPr>
        <w:pStyle w:val="EMEABodyText"/>
        <w:rPr>
          <w:lang w:val="da-DK"/>
        </w:rPr>
      </w:pPr>
      <w:r w:rsidRPr="00DF0AAF">
        <w:rPr>
          <w:lang w:val="da-DK"/>
        </w:rPr>
        <w:t>Spidsreduktion af blodtrykket opnås 3-6 timer efter administration, og den blodtrykssænkende effekt holder sig i mindst 24 timer. Efter 24 timer var blodtryksreduktionen 60-70% af den tilsvarende diastoliske og systoliske spidsrespons ved de anbefalede doser. 150 mg,</w:t>
      </w:r>
      <w:r>
        <w:rPr>
          <w:lang w:val="da-DK"/>
        </w:rPr>
        <w:t xml:space="preserve"> </w:t>
      </w:r>
      <w:r w:rsidRPr="00DF0AAF">
        <w:rPr>
          <w:lang w:val="da-DK"/>
        </w:rPr>
        <w:t>1 gang dagligt, gav minimums- og gennemsnitlig 24 timers respons svarende til samme døgndosis givet 2 gange dagligt.</w:t>
      </w:r>
    </w:p>
    <w:p w14:paraId="2665C740" w14:textId="77777777" w:rsidR="007D709D" w:rsidRPr="00DF0AAF" w:rsidRDefault="007D709D">
      <w:pPr>
        <w:pStyle w:val="EMEABodyText"/>
        <w:rPr>
          <w:lang w:val="da-DK"/>
        </w:rPr>
      </w:pPr>
    </w:p>
    <w:p w14:paraId="29999AF9" w14:textId="77777777" w:rsidR="001B06FB" w:rsidRDefault="001B06FB">
      <w:pPr>
        <w:pStyle w:val="EMEABodyText"/>
        <w:rPr>
          <w:lang w:val="da-DK"/>
        </w:rPr>
      </w:pPr>
      <w:r>
        <w:rPr>
          <w:lang w:val="da-DK"/>
        </w:rPr>
        <w:t>Karvea</w:t>
      </w:r>
      <w:r w:rsidRPr="00DF0AAF">
        <w:rPr>
          <w:lang w:val="da-DK"/>
        </w:rPr>
        <w:t>s blodtrykssænkende effekt er tydelig i løbet af 1-2 uger, og den maksimale effekt viser sig 4-6 uger efter behandlingsstart. Den antihypertensive virkning opretholdes ved langtidsbehandling. Efter ophør med behandling ændrer blodtrykket sig gradvist til baseline. Der er ikke observeret rebound-hypertension.</w:t>
      </w:r>
    </w:p>
    <w:p w14:paraId="04DB0931" w14:textId="77777777" w:rsidR="007D709D" w:rsidRPr="00DF0AAF" w:rsidRDefault="007D709D">
      <w:pPr>
        <w:pStyle w:val="EMEABodyText"/>
        <w:rPr>
          <w:lang w:val="da-DK"/>
        </w:rPr>
      </w:pPr>
    </w:p>
    <w:p w14:paraId="61FC6242" w14:textId="77777777" w:rsidR="001B06FB" w:rsidRDefault="001B06FB">
      <w:pPr>
        <w:pStyle w:val="EMEABodyText"/>
        <w:rPr>
          <w:lang w:val="da-DK"/>
        </w:rPr>
      </w:pPr>
      <w:r w:rsidRPr="00DF0AAF">
        <w:rPr>
          <w:lang w:val="da-DK"/>
        </w:rPr>
        <w:t>Den blodtrykssænkende effekt af irbesartan og diuretika af thiazidtypen er additiv. Hos patienter, hvis blodtryk ikke kan kontrolleres tilfredsstillende med irbesartan alene, kan irbesartan suppleres med en lille dosis hydrochlorthiazid (12,5 mg), 1 gang dagligt. Dette resulterer i en yderligere placebo-korrigeret blodtryksreduktion på 7-10/3-6 mm Hg (systolisk/diastolisk) i gennemsnit.</w:t>
      </w:r>
    </w:p>
    <w:p w14:paraId="2A52666E" w14:textId="77777777" w:rsidR="007D709D" w:rsidRPr="00DF0AAF" w:rsidRDefault="007D709D">
      <w:pPr>
        <w:pStyle w:val="EMEABodyText"/>
        <w:rPr>
          <w:lang w:val="da-DK"/>
        </w:rPr>
      </w:pPr>
    </w:p>
    <w:p w14:paraId="36304561" w14:textId="77777777" w:rsidR="001B06FB" w:rsidRDefault="001B06FB">
      <w:pPr>
        <w:pStyle w:val="EMEABodyText"/>
        <w:rPr>
          <w:lang w:val="da-DK"/>
        </w:rPr>
      </w:pPr>
      <w:r w:rsidRPr="00DF0AAF">
        <w:rPr>
          <w:lang w:val="da-DK"/>
        </w:rPr>
        <w:t xml:space="preserve">Virkningen af </w:t>
      </w:r>
      <w:r>
        <w:rPr>
          <w:lang w:val="da-DK"/>
        </w:rPr>
        <w:t>Karvea</w:t>
      </w:r>
      <w:r w:rsidRPr="00DF0AAF">
        <w:rPr>
          <w:lang w:val="da-DK"/>
        </w:rPr>
        <w:t xml:space="preserve"> afhænger ikke af alder eller køn. Ligesom for andre lægemidler, der påvirker renin-angiotensinsystemet, gælder det, at sorte hypertensionpatienter responderer betydeligt dårligere </w:t>
      </w:r>
      <w:r w:rsidRPr="00DF0AAF">
        <w:rPr>
          <w:lang w:val="da-DK"/>
        </w:rPr>
        <w:lastRenderedPageBreak/>
        <w:t>på irbesartan monoterapi. Når irbesartan administreres samtidig med en lille dosis hydrochlorthiazid (fx 12,5 mg daglig) nærmer det antihypertensive respons hos sorte sig det, der forekommer hos hvide.</w:t>
      </w:r>
    </w:p>
    <w:p w14:paraId="74E275A6" w14:textId="77777777" w:rsidR="00103E8A" w:rsidRPr="00DF0AAF" w:rsidRDefault="00103E8A">
      <w:pPr>
        <w:pStyle w:val="EMEABodyText"/>
        <w:rPr>
          <w:lang w:val="da-DK"/>
        </w:rPr>
      </w:pPr>
    </w:p>
    <w:p w14:paraId="2EC85239" w14:textId="77777777" w:rsidR="001B06FB" w:rsidRPr="00DF0AAF" w:rsidRDefault="001B06FB">
      <w:pPr>
        <w:pStyle w:val="EMEABodyText"/>
        <w:rPr>
          <w:lang w:val="da-DK"/>
        </w:rPr>
      </w:pPr>
      <w:r w:rsidRPr="00DF0AAF">
        <w:rPr>
          <w:lang w:val="da-DK"/>
        </w:rPr>
        <w:t>Der er ingen klinisk vigtig effekt på serum-urinsyre eller urinsyreudskillelse.</w:t>
      </w:r>
    </w:p>
    <w:p w14:paraId="5607245B" w14:textId="77777777" w:rsidR="001B06FB" w:rsidRPr="00DF0AAF" w:rsidRDefault="001B06FB">
      <w:pPr>
        <w:pStyle w:val="EMEABodyText"/>
        <w:rPr>
          <w:lang w:val="da-DK"/>
        </w:rPr>
      </w:pPr>
    </w:p>
    <w:p w14:paraId="6B0A941E" w14:textId="77777777" w:rsidR="001B06FB" w:rsidRDefault="001B06FB" w:rsidP="001B06FB">
      <w:pPr>
        <w:pStyle w:val="EMEABodyText"/>
        <w:rPr>
          <w:i/>
          <w:lang w:val="da-DK"/>
        </w:rPr>
      </w:pPr>
      <w:r w:rsidRPr="00FC2E5F">
        <w:rPr>
          <w:i/>
          <w:lang w:val="da-DK"/>
        </w:rPr>
        <w:t>Pædiatrisk population</w:t>
      </w:r>
    </w:p>
    <w:p w14:paraId="0FE133AB" w14:textId="77777777" w:rsidR="00103E8A" w:rsidRPr="00FC2E5F" w:rsidRDefault="00103E8A" w:rsidP="001B06FB">
      <w:pPr>
        <w:pStyle w:val="EMEABodyText"/>
        <w:rPr>
          <w:i/>
          <w:lang w:val="da-DK"/>
        </w:rPr>
      </w:pPr>
    </w:p>
    <w:p w14:paraId="4D87E8D5" w14:textId="77777777" w:rsidR="001B06FB" w:rsidRPr="00DF0AAF" w:rsidRDefault="001B06FB" w:rsidP="001B06FB">
      <w:pPr>
        <w:pStyle w:val="EMEABodyText"/>
        <w:rPr>
          <w:lang w:val="da-DK"/>
        </w:rPr>
      </w:pPr>
      <w:r w:rsidRPr="00DF0AAF">
        <w:rPr>
          <w:lang w:val="da-DK"/>
        </w:rPr>
        <w:t>Reduktion af blodtryk med 0,5 mg/kg (lav), 1,5 mg/kg (middel) og 4,5 mg/kg (høj) mål-titrerede doser af irbesartan evalueredes, over en periode på 3 uger, hos 318 børn og unge eller børn med hypertension eller i risiko for at udvikle hypertension (diabetes, familiær disposition for hypertension) i aldersgruppen 6 til 16 år. Efter de 3 uger var den gennemsnitlige reduktion fra baseline i det primære effektvariabel, dalniveau af systolisk blodtryk (SeSBP), 11,7 mmHg (lav dosis), 9,3 mmHg (middel dosis), 13,2 mmHg (høj dosis). Der var ingen åbenlyse forskelle mellem disse doser. Den justerede gennemsnitlige ændring i dalniveau af diastolisk blodtryk i siddende stilling (SeDBP) var som følger: 3,8 mmHg (lav dosis), 3,2 mmHg (middel dosis), 5,6 mmHg (høj dosis). I en efterfølgende 2-ugers periode, hvor patienterne gen-randomiseredes til aktiv behandling eller placebo, havde de patienter der fik placebo stigninger på 2,4 og 2,0 mmHg i SeSBP og SeDBP sammenlignet med henholdsvis +0,1 og -0,3 mmHg ændringer hos de patienter der modtog behandling med irbesartan uanset dosis (se pkt. 4.2).</w:t>
      </w:r>
    </w:p>
    <w:p w14:paraId="71FC18AE" w14:textId="77777777" w:rsidR="001B06FB" w:rsidRPr="00DF0AAF" w:rsidRDefault="001B06FB">
      <w:pPr>
        <w:pStyle w:val="EMEABodyText"/>
        <w:rPr>
          <w:lang w:val="da-DK"/>
        </w:rPr>
      </w:pPr>
    </w:p>
    <w:p w14:paraId="6F4BBB3A" w14:textId="77777777" w:rsidR="001B06FB" w:rsidRDefault="001B06FB" w:rsidP="001B06FB">
      <w:pPr>
        <w:pStyle w:val="EMEABodyText"/>
        <w:keepNext/>
        <w:rPr>
          <w:i/>
          <w:lang w:val="da-DK"/>
        </w:rPr>
      </w:pPr>
      <w:r w:rsidRPr="00FC2E5F">
        <w:rPr>
          <w:i/>
          <w:lang w:val="da-DK"/>
        </w:rPr>
        <w:t>Hypertensive patienter med type 2-diabetisk nyresygdom</w:t>
      </w:r>
    </w:p>
    <w:p w14:paraId="475A8F30" w14:textId="77777777" w:rsidR="00103E8A" w:rsidRPr="00FC2E5F" w:rsidRDefault="00103E8A" w:rsidP="001B06FB">
      <w:pPr>
        <w:pStyle w:val="EMEABodyText"/>
        <w:keepNext/>
        <w:rPr>
          <w:i/>
          <w:lang w:val="da-DK"/>
        </w:rPr>
      </w:pPr>
    </w:p>
    <w:p w14:paraId="78340CA9" w14:textId="77777777" w:rsidR="001B06FB" w:rsidRPr="00DF0AAF" w:rsidRDefault="001B06FB">
      <w:pPr>
        <w:pStyle w:val="EMEABodyText"/>
        <w:rPr>
          <w:lang w:val="da-DK"/>
        </w:rPr>
      </w:pPr>
      <w:r w:rsidRPr="00DF0AAF">
        <w:rPr>
          <w:lang w:val="da-DK"/>
        </w:rPr>
        <w:t xml:space="preserve">IDNT studiet (Irbesartan Diabetic Nephropathy Trial) har vist, at irbesartan nedsætter progression af nyresygdom hos patienter med kronisk nyre insufficiens og klinisk proteinuri. IDNT var et kontrolleret dobbelt-blindt morbiditets- og mortalitetsstudie, som sammenlignede </w:t>
      </w:r>
      <w:r>
        <w:rPr>
          <w:lang w:val="da-DK"/>
        </w:rPr>
        <w:t>Karvea</w:t>
      </w:r>
      <w:r w:rsidRPr="00DF0AAF">
        <w:rPr>
          <w:lang w:val="da-DK"/>
        </w:rPr>
        <w:t xml:space="preserve">, amlodipin og placebo. Hos 1715 hypertensive patienter med </w:t>
      </w:r>
      <w:r>
        <w:rPr>
          <w:lang w:val="da-DK"/>
        </w:rPr>
        <w:t>type 2-diabetes</w:t>
      </w:r>
      <w:r w:rsidRPr="00DF0AAF">
        <w:rPr>
          <w:lang w:val="da-DK"/>
        </w:rPr>
        <w:t xml:space="preserve">, proteinuri ≥ 900 mg/dag og serum-kreatininværdier i intervallet 1,0-3,0 mg/dl, evalueredes langtidseffekterne (median 2,6 år) ved </w:t>
      </w:r>
      <w:r>
        <w:rPr>
          <w:lang w:val="da-DK"/>
        </w:rPr>
        <w:t>Karvea</w:t>
      </w:r>
      <w:r w:rsidRPr="00DF0AAF">
        <w:rPr>
          <w:lang w:val="da-DK"/>
        </w:rPr>
        <w:t xml:space="preserve"> med henblik på progression af nyresygdom og total mortalitet. Patienterne blev titreret fra 75 mg til en vedligeholdelsesdosis på 300 mg </w:t>
      </w:r>
      <w:r>
        <w:rPr>
          <w:lang w:val="da-DK"/>
        </w:rPr>
        <w:t>Karvea</w:t>
      </w:r>
      <w:r w:rsidRPr="00DF0AAF">
        <w:rPr>
          <w:lang w:val="da-DK"/>
        </w:rPr>
        <w:t>, fra 2,5 mg til 10 mg amlodipin eller placebo i henhold til tolerance. I samtlige af behandlingsgrupperne fik patienterne typisk mellem 2 og 4 antihypertensive lægemidler (f.eks. diuretikum, betablokkere, alfablokkere) l for at opnå en foruddefineret blodtryksværdi på ≤ 135/85 mmHg eller en 10 mmHg reduktion i systolisk tryk, hvis baseline var &gt; 160 mmHg. Tres procent (60%) af patienterne i placebogruppen nåede denne blodtryksværdi, mns tallet var henholdvis 76% og 78% for irbesartan og amlodipin. Irbesartan reducerede signifikant den relative risiko i det kombinerede primære endepunkt med fordobling af serum-kreatinin, slutstadium af nyresygdom (ESRD) eller total mortalitet. Ca. 33% af patienterne i irbesartan gruppen nåede det primære kombinerede nyreendepunkt sammenlignet med henholdsvis</w:t>
      </w:r>
      <w:r>
        <w:rPr>
          <w:lang w:val="da-DK"/>
        </w:rPr>
        <w:t xml:space="preserve"> </w:t>
      </w:r>
      <w:r w:rsidRPr="00DF0AAF">
        <w:rPr>
          <w:lang w:val="da-DK"/>
        </w:rPr>
        <w:t>39% og 41% i placebo- og amlodipin-gruppen (20% relativ risikoreduktion versus placebo (p= 0,024) og 23% relativ risiko reduktion sammenlignet med amlodipin (p= 0,006). Da de individuelle komponenter af det primære endepunkt blev analyseret, blev der ikke observeret nogen effekt ved total mortalitet, mens der sås en positiv tendens i reduktionen i ESRD og en signifikant reduktion i fordoblingen af serum-kreatinin.</w:t>
      </w:r>
    </w:p>
    <w:p w14:paraId="7FD6A2A1" w14:textId="77777777" w:rsidR="001B06FB" w:rsidRPr="00DF0AAF" w:rsidRDefault="001B06FB">
      <w:pPr>
        <w:pStyle w:val="EMEABodyText"/>
        <w:rPr>
          <w:u w:val="single"/>
          <w:lang w:val="da-DK"/>
        </w:rPr>
      </w:pPr>
    </w:p>
    <w:p w14:paraId="682A08C6" w14:textId="77777777" w:rsidR="001B06FB" w:rsidRPr="00DF0AAF" w:rsidRDefault="001B06FB">
      <w:pPr>
        <w:pStyle w:val="EMEABodyText"/>
        <w:rPr>
          <w:lang w:val="da-DK"/>
        </w:rPr>
      </w:pPr>
      <w:r w:rsidRPr="00DF0AAF">
        <w:rPr>
          <w:lang w:val="da-DK"/>
        </w:rPr>
        <w:t>Subgrupper opdelt efter køn, race, alder, varighed af diabetes, baseline-blodtryk, serum-kreatinin, og udskillelseshastighed af albumin blev undersøgt for behandlingseffekt. I subgrupper bestående af kvinder og sorte patienter</w:t>
      </w:r>
      <w:r>
        <w:rPr>
          <w:lang w:val="da-DK"/>
        </w:rPr>
        <w:t xml:space="preserve">, </w:t>
      </w:r>
      <w:r w:rsidRPr="00DF0AAF">
        <w:rPr>
          <w:lang w:val="da-DK"/>
        </w:rPr>
        <w:t>henholdsvis 32% og 26% af den samlede forsøgspopulation, sås der ingen evidens for nyrefordel, selvom sikkerhedsintervallerne ikke udelukker det.</w:t>
      </w:r>
      <w:r>
        <w:rPr>
          <w:lang w:val="da-DK"/>
        </w:rPr>
        <w:t xml:space="preserve"> </w:t>
      </w:r>
      <w:r w:rsidRPr="00DF0AAF">
        <w:rPr>
          <w:lang w:val="da-DK"/>
        </w:rPr>
        <w:t>Der sås forøget hyppighed af ikke-fatalt MI hos kvinder og en reduceet hyppighed af ikke-fatalt MI hos mænd i irbesartan-guirppen versus det placebo-baserede regime. Alligevel var der ingen forskel blandt de tre grupper i den overordnede population, hvad angår det sekundære endepunkt af fatal og ikke-fatal kardiovaskulær hændelse</w:t>
      </w:r>
      <w:r w:rsidRPr="00DF0AAF" w:rsidDel="008664E5">
        <w:rPr>
          <w:lang w:val="da-DK"/>
        </w:rPr>
        <w:t xml:space="preserve"> </w:t>
      </w:r>
      <w:r w:rsidRPr="00DF0AAF">
        <w:rPr>
          <w:lang w:val="da-DK"/>
        </w:rPr>
        <w:t>e. Der sås øget hyppighed af ikke-fatalt MI og slagtilfælde kvinder i det irbesartan-baserede regime versus det amlodipin-baserede regime, mens frekvensen af hospitalindlæggelse på grund af hjertefejl blev reduceret i den samlede population. Det er dog ikke identificeret nogen entydig forklaring for disse fund hos kvinder.</w:t>
      </w:r>
    </w:p>
    <w:p w14:paraId="2F9F91BC" w14:textId="77777777" w:rsidR="001B06FB" w:rsidRPr="00DF0AAF" w:rsidRDefault="001B06FB">
      <w:pPr>
        <w:pStyle w:val="EMEABodyText"/>
        <w:rPr>
          <w:lang w:val="da-DK"/>
        </w:rPr>
      </w:pPr>
    </w:p>
    <w:p w14:paraId="17A6B22A" w14:textId="77777777" w:rsidR="001B06FB" w:rsidRPr="00DF0AAF" w:rsidRDefault="001B06FB">
      <w:pPr>
        <w:pStyle w:val="EMEABodyText"/>
        <w:rPr>
          <w:lang w:val="da-DK"/>
        </w:rPr>
      </w:pPr>
      <w:r w:rsidRPr="00DF0AAF">
        <w:rPr>
          <w:lang w:val="da-DK"/>
        </w:rPr>
        <w:t xml:space="preserve">IRMA 2-studiet (Effects of Irbesartan on Microalbuminuria in Hypertensive Patients with </w:t>
      </w:r>
      <w:r>
        <w:rPr>
          <w:lang w:val="da-DK"/>
        </w:rPr>
        <w:t>type 2-diabetestype 2-diabetes</w:t>
      </w:r>
      <w:r w:rsidRPr="00DF0AAF">
        <w:rPr>
          <w:lang w:val="da-DK"/>
        </w:rPr>
        <w:t xml:space="preserve"> Mellitus) viste, at irbesartan 300 mg forsinker progression til klinisk proteinuri hos patienter med mikroalbuminuri. IRMA 2 var et placebo-kontrolleret dobbelt blindt morbiditets </w:t>
      </w:r>
      <w:r w:rsidRPr="00DF0AAF">
        <w:rPr>
          <w:lang w:val="da-DK"/>
        </w:rPr>
        <w:lastRenderedPageBreak/>
        <w:t xml:space="preserve">studie med 590 patienter med </w:t>
      </w:r>
      <w:r>
        <w:rPr>
          <w:lang w:val="da-DK"/>
        </w:rPr>
        <w:t>type 2-diabetestype 2-diabetes</w:t>
      </w:r>
      <w:r w:rsidRPr="00DF0AAF">
        <w:rPr>
          <w:lang w:val="da-DK"/>
        </w:rPr>
        <w:t xml:space="preserve">, mikroalbuminuri (30-300 mg/dag) og normal nyrefunktion (serum-kreatinin ≤ 1,5 mg/dl hos mænd og &lt; 1,1 mg/dl hos kvinder). Studiet undersøgte langtidsvirkningerne (2 år) af </w:t>
      </w:r>
      <w:r>
        <w:rPr>
          <w:lang w:val="da-DK"/>
        </w:rPr>
        <w:t>Karvea</w:t>
      </w:r>
      <w:r w:rsidRPr="00DF0AAF">
        <w:rPr>
          <w:lang w:val="da-DK"/>
        </w:rPr>
        <w:t xml:space="preserve"> med henblik på progression til klinisk proteinuri (urinalbumin udskillelsesrate (UAER) &gt; 300 mg/dag, og en stigning i UAER på mindst 30% i forhold til baseline). Den foruddefinerede blodtryksværdi var ≤ 135/85 mmHg. Yderligere antihypertensive præparater (eksklusiv ACE-hæmemer, angiotensin II-receptorantagonister og dihydropyridin-calciumblokkere) blev tilføjet efter behov for at nå blodtryksmålet. De opnåede blodtryk var på samme niveau i alle behandlingsgrupper. Der var dog færre patienter i irbesartan der fik </w:t>
      </w:r>
      <w:r>
        <w:rPr>
          <w:lang w:val="da-DK"/>
        </w:rPr>
        <w:t xml:space="preserve">300 mg </w:t>
      </w:r>
      <w:r w:rsidRPr="00DF0AAF">
        <w:rPr>
          <w:lang w:val="da-DK"/>
        </w:rPr>
        <w:t xml:space="preserve">(5,2%) som nåede endepunktet, klinisk proteinuri, sammenlignet med placebo-gruppen (14,9%) og irbesartan-gruppen der fik 150 mg (9,7%), hvilket viste en relativ risikoreduktion på 70% versus placebo (p= 0,0004) ved den højere dosis. Der sås ikke efterfølgende forbedringer i den glomulære filtrationshastighed (GFR) under behandlingen de første 3 måneder. Forhaling af progression til klinisk proteinuri var tydelig allerede efter 3 måneder og den varede ved gennemhele 2-års perioden. Regression til normo albuminuri (&lt; 30 mg/dag) forekom hyppigere i gruppen, der fik </w:t>
      </w:r>
      <w:r>
        <w:rPr>
          <w:lang w:val="da-DK"/>
        </w:rPr>
        <w:t>Karvea</w:t>
      </w:r>
      <w:r w:rsidRPr="00DF0AAF">
        <w:rPr>
          <w:lang w:val="da-DK"/>
        </w:rPr>
        <w:t xml:space="preserve"> 300 mg (34%) end i placebogruppen (21%).</w:t>
      </w:r>
    </w:p>
    <w:p w14:paraId="710DB911" w14:textId="77777777" w:rsidR="003469CD" w:rsidRDefault="003469CD" w:rsidP="003469CD">
      <w:pPr>
        <w:pStyle w:val="EMEABodyText"/>
        <w:rPr>
          <w:lang w:val="da-DK"/>
        </w:rPr>
      </w:pPr>
    </w:p>
    <w:p w14:paraId="3681A9C7" w14:textId="77777777" w:rsidR="003469CD" w:rsidRDefault="003469CD" w:rsidP="003469CD">
      <w:pPr>
        <w:pStyle w:val="EMEABodyText"/>
        <w:rPr>
          <w:i/>
          <w:color w:val="333333"/>
          <w:lang w:val="da-DK"/>
        </w:rPr>
      </w:pPr>
      <w:r w:rsidRPr="00FC2E5F">
        <w:rPr>
          <w:rStyle w:val="hps"/>
          <w:i/>
          <w:color w:val="333333"/>
          <w:lang w:val="da-DK"/>
        </w:rPr>
        <w:t>Dobbelt hæmning af</w:t>
      </w:r>
      <w:r w:rsidRPr="00FC2E5F">
        <w:rPr>
          <w:i/>
          <w:color w:val="333333"/>
          <w:lang w:val="da-DK"/>
        </w:rPr>
        <w:t xml:space="preserve"> </w:t>
      </w:r>
      <w:r w:rsidRPr="00FC2E5F">
        <w:rPr>
          <w:rStyle w:val="hps"/>
          <w:i/>
          <w:color w:val="333333"/>
          <w:lang w:val="da-DK"/>
        </w:rPr>
        <w:t>renin</w:t>
      </w:r>
      <w:r w:rsidRPr="00FC2E5F">
        <w:rPr>
          <w:i/>
          <w:color w:val="333333"/>
          <w:lang w:val="da-DK"/>
        </w:rPr>
        <w:t xml:space="preserve">-angiotensin-aldosteron-systemet </w:t>
      </w:r>
      <w:r w:rsidRPr="00FC2E5F">
        <w:rPr>
          <w:rStyle w:val="hps"/>
          <w:i/>
          <w:color w:val="333333"/>
          <w:lang w:val="da-DK"/>
        </w:rPr>
        <w:t>(</w:t>
      </w:r>
      <w:r w:rsidRPr="00FC2E5F">
        <w:rPr>
          <w:i/>
          <w:color w:val="333333"/>
          <w:lang w:val="da-DK"/>
        </w:rPr>
        <w:t>RAAS)</w:t>
      </w:r>
    </w:p>
    <w:p w14:paraId="275B00A6" w14:textId="77777777" w:rsidR="00103E8A" w:rsidRPr="00FC2E5F" w:rsidRDefault="00103E8A" w:rsidP="003469CD">
      <w:pPr>
        <w:pStyle w:val="EMEABodyText"/>
        <w:rPr>
          <w:i/>
          <w:color w:val="333333"/>
          <w:lang w:val="da-DK"/>
        </w:rPr>
      </w:pPr>
    </w:p>
    <w:p w14:paraId="6934B379" w14:textId="77777777" w:rsidR="003469CD" w:rsidRDefault="003469CD" w:rsidP="003469CD">
      <w:pPr>
        <w:tabs>
          <w:tab w:val="left" w:pos="-720"/>
        </w:tabs>
        <w:suppressAutoHyphens/>
        <w:rPr>
          <w:lang w:val="da-DK"/>
        </w:rPr>
      </w:pPr>
      <w:r w:rsidRPr="00F21831">
        <w:rPr>
          <w:lang w:val="da-DK"/>
        </w:rPr>
        <w:t>To store randomiserede, kontrollerede studier (ONTARGET (ONgoing Telmisartan Alone and in combination with Ramipril Global Endpoint Trial)</w:t>
      </w:r>
      <w:r>
        <w:rPr>
          <w:lang w:val="da-DK"/>
        </w:rPr>
        <w:t xml:space="preserve"> og</w:t>
      </w:r>
      <w:r w:rsidRPr="00F21831">
        <w:rPr>
          <w:lang w:val="da-DK"/>
        </w:rPr>
        <w:t xml:space="preserve"> VA NEPHRON-D (The Veterans Affairs Nephropathy in Diabetes)</w:t>
      </w:r>
      <w:r>
        <w:rPr>
          <w:lang w:val="da-DK"/>
        </w:rPr>
        <w:t>)</w:t>
      </w:r>
      <w:r w:rsidRPr="00F21831">
        <w:rPr>
          <w:lang w:val="da-DK"/>
        </w:rPr>
        <w:t xml:space="preserve"> har undersøgt samtidig brug af </w:t>
      </w:r>
      <w:r>
        <w:rPr>
          <w:lang w:val="da-DK"/>
        </w:rPr>
        <w:t xml:space="preserve">kombinationen af en </w:t>
      </w:r>
      <w:r w:rsidRPr="00F21831">
        <w:rPr>
          <w:lang w:val="da-DK"/>
        </w:rPr>
        <w:t>ACE-hæmmer og en angiotensin</w:t>
      </w:r>
      <w:r>
        <w:rPr>
          <w:lang w:val="da-DK"/>
        </w:rPr>
        <w:t>-</w:t>
      </w:r>
      <w:r w:rsidRPr="00F21831">
        <w:rPr>
          <w:lang w:val="da-DK"/>
        </w:rPr>
        <w:t>II-receptor</w:t>
      </w:r>
      <w:r>
        <w:rPr>
          <w:lang w:val="da-DK"/>
        </w:rPr>
        <w:t>blokker</w:t>
      </w:r>
      <w:r w:rsidRPr="00F21831">
        <w:rPr>
          <w:lang w:val="da-DK"/>
        </w:rPr>
        <w:t xml:space="preserve">. ONTARGET var et studie i patienter med kardiovaskulær eller cerebrovaskulær sygdom eller type 2 diabetes mellitus in anamnesen </w:t>
      </w:r>
      <w:r>
        <w:rPr>
          <w:lang w:val="da-DK"/>
        </w:rPr>
        <w:t>med tegn på en organpåvirkning</w:t>
      </w:r>
      <w:r w:rsidRPr="00F21831">
        <w:rPr>
          <w:lang w:val="da-DK"/>
        </w:rPr>
        <w:t>. VA NEPHRON-D var et studie i patienter</w:t>
      </w:r>
      <w:r>
        <w:rPr>
          <w:lang w:val="da-DK"/>
        </w:rPr>
        <w:t xml:space="preserve"> med</w:t>
      </w:r>
      <w:r w:rsidRPr="00F21831">
        <w:rPr>
          <w:lang w:val="da-DK"/>
        </w:rPr>
        <w:t xml:space="preserve"> type 2 diabetes mellitus og diabetisk nefropati. </w:t>
      </w:r>
    </w:p>
    <w:p w14:paraId="25D61AA0" w14:textId="77777777" w:rsidR="00103E8A" w:rsidRPr="00F21831" w:rsidRDefault="00103E8A" w:rsidP="003469CD">
      <w:pPr>
        <w:tabs>
          <w:tab w:val="left" w:pos="-720"/>
        </w:tabs>
        <w:suppressAutoHyphens/>
        <w:rPr>
          <w:lang w:val="da-DK"/>
        </w:rPr>
      </w:pPr>
    </w:p>
    <w:p w14:paraId="21C834A8" w14:textId="77777777" w:rsidR="00103E8A" w:rsidRDefault="003469CD" w:rsidP="003469CD">
      <w:pPr>
        <w:tabs>
          <w:tab w:val="left" w:pos="-720"/>
        </w:tabs>
        <w:suppressAutoHyphens/>
        <w:rPr>
          <w:lang w:val="da-DK"/>
        </w:rPr>
      </w:pPr>
      <w:r w:rsidRPr="00F21831">
        <w:rPr>
          <w:lang w:val="da-DK"/>
        </w:rPr>
        <w:t xml:space="preserve">Disse studier viser ikke signifikant gavnlig effekt på nyre og/eller kardiovaskulære resultater og mortalitet, mens en øget risiko for </w:t>
      </w:r>
      <w:r w:rsidRPr="00CA5A1A">
        <w:rPr>
          <w:lang w:val="da-DK"/>
        </w:rPr>
        <w:t xml:space="preserve">hyperkaliæmi, akut nyreskade og/eller hypotension blev observeret sammenlignet med monoterapi. Disse resultater er også relevante for andre ACE-hæmmere og angiotensin-II-receptorblokkere grundet de identiske farmakodynamiske egenskaber. </w:t>
      </w:r>
    </w:p>
    <w:p w14:paraId="1898E448" w14:textId="77777777" w:rsidR="003469CD" w:rsidRPr="00CA5A1A" w:rsidRDefault="003469CD" w:rsidP="003469CD">
      <w:pPr>
        <w:tabs>
          <w:tab w:val="left" w:pos="-720"/>
        </w:tabs>
        <w:suppressAutoHyphens/>
        <w:rPr>
          <w:lang w:val="da-DK"/>
        </w:rPr>
      </w:pPr>
      <w:r w:rsidRPr="00CA5A1A">
        <w:rPr>
          <w:lang w:val="da-DK"/>
        </w:rPr>
        <w:t xml:space="preserve"> </w:t>
      </w:r>
    </w:p>
    <w:p w14:paraId="3C7A4A11" w14:textId="77777777" w:rsidR="003469CD" w:rsidRPr="00CA5A1A" w:rsidRDefault="003469CD" w:rsidP="003469CD">
      <w:pPr>
        <w:tabs>
          <w:tab w:val="left" w:pos="-720"/>
        </w:tabs>
        <w:suppressAutoHyphens/>
        <w:rPr>
          <w:lang w:val="da-DK"/>
        </w:rPr>
      </w:pPr>
      <w:r w:rsidRPr="00CA5A1A">
        <w:rPr>
          <w:lang w:val="da-DK"/>
        </w:rPr>
        <w:t xml:space="preserve">ACE-hæmmere og angiotensin-II-receptorblokkere bør derfor ikke anvendes samtidig hos patienter med diabetisk nefropati. </w:t>
      </w:r>
    </w:p>
    <w:p w14:paraId="3A783296" w14:textId="77777777" w:rsidR="003469CD" w:rsidRPr="00F21831" w:rsidRDefault="003469CD" w:rsidP="003469CD">
      <w:pPr>
        <w:tabs>
          <w:tab w:val="left" w:pos="-720"/>
        </w:tabs>
        <w:suppressAutoHyphens/>
        <w:rPr>
          <w:lang w:val="da-DK"/>
        </w:rPr>
      </w:pPr>
      <w:r w:rsidRPr="00CA5A1A">
        <w:rPr>
          <w:lang w:val="da-DK"/>
        </w:rPr>
        <w:t>ALTITUDE (Aliskiren Trial in Type 2 Diabetes Using Cardiovascular and Renal Disease Endpoints) var et studie designet til at undersøge fordele ved at tilføje aliskiren til en standardbehandling med en ACE-hæmmer eller en angiotensin-II-receptorblokker hos patienter med type 2 diabetes mellitus og kronisk nyresygdom, kardiovaskulærsygdom</w:t>
      </w:r>
      <w:r w:rsidRPr="00F21831">
        <w:rPr>
          <w:lang w:val="da-DK"/>
        </w:rPr>
        <w:t xml:space="preserve"> eller begge. Studiet blev afsluttet </w:t>
      </w:r>
      <w:r>
        <w:rPr>
          <w:lang w:val="da-DK"/>
        </w:rPr>
        <w:t xml:space="preserve">før tid </w:t>
      </w:r>
      <w:r w:rsidRPr="00F21831">
        <w:rPr>
          <w:lang w:val="da-DK"/>
        </w:rPr>
        <w:t xml:space="preserve">på grund af en øget risiko for bivirkninger. </w:t>
      </w:r>
      <w:r>
        <w:rPr>
          <w:lang w:val="da-DK"/>
        </w:rPr>
        <w:t>K</w:t>
      </w:r>
      <w:r w:rsidRPr="00EE069A">
        <w:rPr>
          <w:lang w:val="da-DK"/>
        </w:rPr>
        <w:t>ardiovaskulær</w:t>
      </w:r>
      <w:r w:rsidRPr="00F21831">
        <w:rPr>
          <w:lang w:val="da-DK"/>
        </w:rPr>
        <w:t xml:space="preserve"> død og stroke var begge numerisk hyppigere i aliskiren-gruppen end i placebogruppen og bivirkninger og alvorlige bivirkninger (hyperkal</w:t>
      </w:r>
      <w:r>
        <w:rPr>
          <w:lang w:val="da-DK"/>
        </w:rPr>
        <w:t>i</w:t>
      </w:r>
      <w:r w:rsidRPr="00F21831">
        <w:rPr>
          <w:lang w:val="da-DK"/>
        </w:rPr>
        <w:t>æmi, hyp</w:t>
      </w:r>
      <w:r>
        <w:rPr>
          <w:lang w:val="da-DK"/>
        </w:rPr>
        <w:t>o</w:t>
      </w:r>
      <w:r w:rsidRPr="00F21831">
        <w:rPr>
          <w:lang w:val="da-DK"/>
        </w:rPr>
        <w:t xml:space="preserve">tension og nedsat nyrefunktion) var hyppigere rapporteret i aliskiren-gruppen end i placebogruppen. </w:t>
      </w:r>
    </w:p>
    <w:p w14:paraId="3039781D" w14:textId="77777777" w:rsidR="001B06FB" w:rsidRPr="00DF0AAF" w:rsidRDefault="001B06FB">
      <w:pPr>
        <w:pStyle w:val="EMEABodyText"/>
        <w:rPr>
          <w:lang w:val="da-DK"/>
        </w:rPr>
      </w:pPr>
    </w:p>
    <w:p w14:paraId="27C1BF49" w14:textId="77777777" w:rsidR="001B06FB" w:rsidRPr="00DF0AAF" w:rsidRDefault="001B06FB">
      <w:pPr>
        <w:pStyle w:val="EMEAHeading2"/>
        <w:rPr>
          <w:lang w:val="da-DK"/>
        </w:rPr>
      </w:pPr>
      <w:r w:rsidRPr="00DF0AAF">
        <w:rPr>
          <w:lang w:val="da-DK"/>
        </w:rPr>
        <w:t>5.2</w:t>
      </w:r>
      <w:r w:rsidRPr="00DF0AAF">
        <w:rPr>
          <w:lang w:val="da-DK"/>
        </w:rPr>
        <w:tab/>
        <w:t>Farmakokinetiske egenskaber</w:t>
      </w:r>
    </w:p>
    <w:p w14:paraId="4ED429B0" w14:textId="77777777" w:rsidR="00103E8A" w:rsidRDefault="00103E8A" w:rsidP="00103E8A">
      <w:pPr>
        <w:pStyle w:val="EMEAHeading2"/>
        <w:rPr>
          <w:lang w:val="da-DK"/>
        </w:rPr>
      </w:pPr>
    </w:p>
    <w:p w14:paraId="3C501A6E" w14:textId="77777777" w:rsidR="001B06FB" w:rsidRDefault="00103E8A" w:rsidP="00103E8A">
      <w:pPr>
        <w:pStyle w:val="EMEAHeading2"/>
        <w:rPr>
          <w:u w:val="single"/>
          <w:lang w:val="da-DK"/>
        </w:rPr>
      </w:pPr>
      <w:r w:rsidRPr="00CF2887">
        <w:rPr>
          <w:u w:val="single"/>
          <w:lang w:val="da-DK"/>
        </w:rPr>
        <w:t>Absorption</w:t>
      </w:r>
    </w:p>
    <w:p w14:paraId="6812D177" w14:textId="77777777" w:rsidR="00103E8A" w:rsidRPr="00103E8A" w:rsidRDefault="00103E8A" w:rsidP="00FC2E5F">
      <w:pPr>
        <w:pStyle w:val="EMEABodyText"/>
        <w:rPr>
          <w:lang w:val="da-DK"/>
        </w:rPr>
      </w:pPr>
    </w:p>
    <w:p w14:paraId="34FAA476" w14:textId="77777777" w:rsidR="00103E8A" w:rsidRDefault="001B06FB" w:rsidP="00103E8A">
      <w:pPr>
        <w:pStyle w:val="EMEABodyText"/>
        <w:rPr>
          <w:lang w:val="da-DK"/>
        </w:rPr>
      </w:pPr>
      <w:r w:rsidRPr="00DF0AAF">
        <w:rPr>
          <w:lang w:val="da-DK"/>
        </w:rPr>
        <w:t>Efter o ral administration absorberes irbesartan godt: studier af absolut biotilgænge</w:t>
      </w:r>
      <w:r w:rsidRPr="00DF0AAF">
        <w:rPr>
          <w:lang w:val="da-DK"/>
        </w:rPr>
        <w:softHyphen/>
        <w:t>lig</w:t>
      </w:r>
      <w:r w:rsidRPr="00DF0AAF">
        <w:rPr>
          <w:lang w:val="da-DK"/>
        </w:rPr>
        <w:softHyphen/>
        <w:t xml:space="preserve">hed gav værdier på ca. 60-80%. Samtidig fødeindtagelse har ingen nævneværdig indflydelse på irbesartans biotilgængelighed. </w:t>
      </w:r>
    </w:p>
    <w:p w14:paraId="0E8421BB" w14:textId="77777777" w:rsidR="00103E8A" w:rsidRDefault="00103E8A" w:rsidP="00103E8A">
      <w:pPr>
        <w:pStyle w:val="EMEABodyText"/>
        <w:rPr>
          <w:lang w:val="da-DK"/>
        </w:rPr>
      </w:pPr>
    </w:p>
    <w:p w14:paraId="7E0EB4C2" w14:textId="77777777" w:rsidR="00103E8A" w:rsidRDefault="00103E8A" w:rsidP="00103E8A">
      <w:pPr>
        <w:pStyle w:val="EMEABodyText"/>
        <w:rPr>
          <w:lang w:val="da-DK"/>
        </w:rPr>
      </w:pPr>
      <w:r w:rsidRPr="00247981">
        <w:rPr>
          <w:noProof/>
          <w:szCs w:val="22"/>
          <w:u w:val="single"/>
          <w:lang w:val="da-DK"/>
        </w:rPr>
        <w:t>Fordeling</w:t>
      </w:r>
    </w:p>
    <w:p w14:paraId="15396EAA" w14:textId="77777777" w:rsidR="00103E8A" w:rsidRDefault="00103E8A" w:rsidP="00103E8A">
      <w:pPr>
        <w:pStyle w:val="EMEABodyText"/>
        <w:rPr>
          <w:lang w:val="da-DK"/>
        </w:rPr>
      </w:pPr>
    </w:p>
    <w:p w14:paraId="575730B8" w14:textId="77777777" w:rsidR="00103E8A" w:rsidRDefault="001B06FB" w:rsidP="00103E8A">
      <w:pPr>
        <w:pStyle w:val="EMEABodyText"/>
        <w:rPr>
          <w:lang w:val="da-DK"/>
        </w:rPr>
      </w:pPr>
      <w:r w:rsidRPr="00DF0AAF">
        <w:rPr>
          <w:lang w:val="da-DK"/>
        </w:rPr>
        <w:t>Plasmaproteinbindingen er ca. 96% med ubetydelig binding til cellulære blodkom</w:t>
      </w:r>
      <w:r w:rsidRPr="00DF0AAF">
        <w:rPr>
          <w:lang w:val="da-DK"/>
        </w:rPr>
        <w:softHyphen/>
        <w:t>po</w:t>
      </w:r>
      <w:r w:rsidRPr="00DF0AAF">
        <w:rPr>
          <w:lang w:val="da-DK"/>
        </w:rPr>
        <w:softHyphen/>
        <w:t xml:space="preserve">nenter. Fordelingsvolumenet er 53-93 liter. </w:t>
      </w:r>
    </w:p>
    <w:p w14:paraId="46F4EF31" w14:textId="77777777" w:rsidR="00103E8A" w:rsidRDefault="00103E8A" w:rsidP="00103E8A">
      <w:pPr>
        <w:pStyle w:val="EMEABodyText"/>
        <w:rPr>
          <w:lang w:val="da-DK"/>
        </w:rPr>
      </w:pPr>
    </w:p>
    <w:p w14:paraId="3D88F74E" w14:textId="77777777" w:rsidR="00103E8A" w:rsidRDefault="00103E8A" w:rsidP="00103E8A">
      <w:pPr>
        <w:pStyle w:val="EMEABodyText"/>
        <w:rPr>
          <w:lang w:val="da-DK"/>
        </w:rPr>
      </w:pPr>
      <w:r w:rsidRPr="00247981">
        <w:rPr>
          <w:szCs w:val="22"/>
          <w:u w:val="single"/>
          <w:lang w:val="da-DK"/>
        </w:rPr>
        <w:t>Biotransformation</w:t>
      </w:r>
    </w:p>
    <w:p w14:paraId="4A843045" w14:textId="77777777" w:rsidR="00103E8A" w:rsidRDefault="00103E8A" w:rsidP="00103E8A">
      <w:pPr>
        <w:pStyle w:val="EMEABodyText"/>
        <w:rPr>
          <w:lang w:val="da-DK"/>
        </w:rPr>
      </w:pPr>
    </w:p>
    <w:p w14:paraId="4C3CA51A" w14:textId="77777777" w:rsidR="001B06FB" w:rsidRDefault="001B06FB">
      <w:pPr>
        <w:pStyle w:val="EMEABodyText"/>
        <w:rPr>
          <w:lang w:val="da-DK"/>
        </w:rPr>
      </w:pPr>
      <w:r w:rsidRPr="00DF0AAF">
        <w:rPr>
          <w:lang w:val="da-DK"/>
        </w:rPr>
        <w:t xml:space="preserve">Efter oral eller intravenøs administration af </w:t>
      </w:r>
      <w:r w:rsidRPr="00DF0AAF">
        <w:rPr>
          <w:vertAlign w:val="superscript"/>
          <w:lang w:val="da-DK"/>
        </w:rPr>
        <w:t>14</w:t>
      </w:r>
      <w:r w:rsidRPr="00DF0AAF">
        <w:rPr>
          <w:lang w:val="da-DK"/>
        </w:rPr>
        <w:t>C irbesartan, kan 80-85% af den cirkule</w:t>
      </w:r>
      <w:r w:rsidRPr="00DF0AAF">
        <w:rPr>
          <w:lang w:val="da-DK"/>
        </w:rPr>
        <w:softHyphen/>
        <w:t xml:space="preserve">rende radioaktivitet i plasma tilskrives uomdannet irbesartan. Irbesartan omdannes i leveren ved konjugering </w:t>
      </w:r>
      <w:r w:rsidRPr="00DF0AAF">
        <w:rPr>
          <w:lang w:val="da-DK"/>
        </w:rPr>
        <w:lastRenderedPageBreak/>
        <w:t xml:space="preserve">som glucuronid og ved oxidation. Den vigtigste cirkulerende metabolit er glucuronidet af irbesartan (ca. 6%). </w:t>
      </w:r>
      <w:r w:rsidRPr="00DF0AAF">
        <w:rPr>
          <w:i/>
          <w:lang w:val="da-DK"/>
        </w:rPr>
        <w:t>In vitro-</w:t>
      </w:r>
      <w:r w:rsidRPr="00DF0AAF">
        <w:rPr>
          <w:lang w:val="da-DK"/>
        </w:rPr>
        <w:t>undersøgelser viser, at irbesartan primært oxideres af cytokrom P450 enzymet CYP2C9. Isoenzym CYP3A4 har kun ubetydelig effekt.</w:t>
      </w:r>
    </w:p>
    <w:p w14:paraId="4D96AEB6" w14:textId="77777777" w:rsidR="00103E8A" w:rsidRPr="00DF0AAF" w:rsidRDefault="00103E8A">
      <w:pPr>
        <w:pStyle w:val="EMEABodyText"/>
        <w:rPr>
          <w:lang w:val="da-DK"/>
        </w:rPr>
      </w:pPr>
    </w:p>
    <w:p w14:paraId="28B954E9" w14:textId="77777777" w:rsidR="001B06FB" w:rsidRDefault="00103E8A">
      <w:pPr>
        <w:pStyle w:val="EMEABodyText"/>
        <w:rPr>
          <w:u w:val="single"/>
          <w:lang w:val="da-DK"/>
        </w:rPr>
      </w:pPr>
      <w:r w:rsidRPr="00CF2887">
        <w:rPr>
          <w:u w:val="single"/>
          <w:lang w:val="da-DK"/>
        </w:rPr>
        <w:t>Linearitet/non-linearitet</w:t>
      </w:r>
    </w:p>
    <w:p w14:paraId="68FB2B7C" w14:textId="77777777" w:rsidR="00103E8A" w:rsidRPr="00DF0AAF" w:rsidRDefault="00103E8A">
      <w:pPr>
        <w:pStyle w:val="EMEABodyText"/>
        <w:rPr>
          <w:lang w:val="da-DK"/>
        </w:rPr>
      </w:pPr>
    </w:p>
    <w:p w14:paraId="06C020C6" w14:textId="77777777" w:rsidR="001B06FB" w:rsidRPr="00DF0AAF" w:rsidRDefault="001B06FB">
      <w:pPr>
        <w:pStyle w:val="EMEABodyText"/>
        <w:rPr>
          <w:lang w:val="da-DK"/>
        </w:rPr>
      </w:pPr>
      <w:r w:rsidRPr="00DF0AAF">
        <w:rPr>
          <w:lang w:val="da-DK"/>
        </w:rPr>
        <w:t>Irbesartan udviser lineær og dosisproportional farmakokinetik i dosisinterval på 10-600 mg. Der blev observeret en mindre end proportional øgning af oral absorption ved doser over 600 mg (2 gange den maksimale anbefalede dosis). Årsagen til dette er ukendt. Spidskoncentrationen i plasma opnås 1,5-2 timer efter oral administration. Total body- og nyre-clearance er henholdsvis 157-176 og 3-3,5 ml/min. Den terminale halveringstid for irbesartan er 11-15 timer. Steady-state plasma-koncentrationen nås i løbet af 3 dage efter påbegyndelse af behandling 1 gang dagligt. Der er set en begrænset akkumulering af irbesartan (&lt; 20%) i plasma efter gentagne doseringer, en gang dagligt. Der eri en undersøgelse af kvindelige, hypertensive patienter observeret noget højere plasma-koncentrationer af irbesartan. Der var dog ingen forskel på halveringstid og akkumulering. Dosisjustering er ikke nødvendig hos kvindelige patienter. Irbesartan AUC- og C</w:t>
      </w:r>
      <w:r w:rsidRPr="00DF0AAF">
        <w:rPr>
          <w:rStyle w:val="EMEASubscript"/>
          <w:lang w:val="da-DK"/>
        </w:rPr>
        <w:t>max</w:t>
      </w:r>
      <w:r w:rsidRPr="00DF0AAF">
        <w:rPr>
          <w:lang w:val="da-DK"/>
        </w:rPr>
        <w:t xml:space="preserve">-værdier var også noget </w:t>
      </w:r>
      <w:r w:rsidR="00E63A76">
        <w:rPr>
          <w:lang w:val="da-DK"/>
        </w:rPr>
        <w:t>højere</w:t>
      </w:r>
      <w:r w:rsidRPr="00DF0AAF">
        <w:rPr>
          <w:lang w:val="da-DK"/>
        </w:rPr>
        <w:t xml:space="preserve"> hos ældre patienter (≥ 65 år) end hos yngre patienter (18-40 år). Den terminale halveringstid ændredes dog ikke signifikant. Dosisjustering er ikke nødvendig hos ældre </w:t>
      </w:r>
      <w:r w:rsidR="00E63A76">
        <w:rPr>
          <w:lang w:val="da-DK"/>
        </w:rPr>
        <w:t>patienter</w:t>
      </w:r>
      <w:r w:rsidRPr="00DF0AAF">
        <w:rPr>
          <w:lang w:val="da-DK"/>
        </w:rPr>
        <w:t>.</w:t>
      </w:r>
    </w:p>
    <w:p w14:paraId="13B5EE8D" w14:textId="77777777" w:rsidR="00103E8A" w:rsidRDefault="00103E8A">
      <w:pPr>
        <w:pStyle w:val="EMEABodyText"/>
        <w:rPr>
          <w:u w:val="single"/>
          <w:lang w:val="da-DK"/>
        </w:rPr>
      </w:pPr>
    </w:p>
    <w:p w14:paraId="458D478D" w14:textId="77777777" w:rsidR="001B06FB" w:rsidRDefault="00103E8A">
      <w:pPr>
        <w:pStyle w:val="EMEABodyText"/>
        <w:rPr>
          <w:u w:val="single"/>
          <w:lang w:val="da-DK"/>
        </w:rPr>
      </w:pPr>
      <w:r w:rsidRPr="00CF2887">
        <w:rPr>
          <w:u w:val="single"/>
          <w:lang w:val="da-DK"/>
        </w:rPr>
        <w:t>Elimination</w:t>
      </w:r>
    </w:p>
    <w:p w14:paraId="57FECC21" w14:textId="77777777" w:rsidR="00103E8A" w:rsidRPr="00DF0AAF" w:rsidRDefault="00103E8A">
      <w:pPr>
        <w:pStyle w:val="EMEABodyText"/>
        <w:rPr>
          <w:lang w:val="da-DK"/>
        </w:rPr>
      </w:pPr>
    </w:p>
    <w:p w14:paraId="64E9FB02" w14:textId="77777777" w:rsidR="001B06FB" w:rsidRPr="00DF0AAF" w:rsidRDefault="001B06FB">
      <w:pPr>
        <w:pStyle w:val="EMEABodyText"/>
        <w:rPr>
          <w:lang w:val="da-DK"/>
        </w:rPr>
      </w:pPr>
      <w:r w:rsidRPr="00DF0AAF">
        <w:rPr>
          <w:lang w:val="da-DK"/>
        </w:rPr>
        <w:t xml:space="preserve">Irbesartan og dets metabolitter udskilles gennem både galde og nyrer. Efter enten oral eller intravenøs administration af </w:t>
      </w:r>
      <w:r w:rsidRPr="00DF0AAF">
        <w:rPr>
          <w:vertAlign w:val="superscript"/>
          <w:lang w:val="da-DK"/>
        </w:rPr>
        <w:t>14</w:t>
      </w:r>
      <w:r w:rsidRPr="00DF0AAF">
        <w:rPr>
          <w:lang w:val="da-DK"/>
        </w:rPr>
        <w:t>C irbesartan, genfindes ca. 20% radioaktivitet i urinen og resten i afføringen. Mindre end 2% af dosis udskilles uomdannet i urinen som irbesartan.</w:t>
      </w:r>
    </w:p>
    <w:p w14:paraId="7F4F6094" w14:textId="77777777" w:rsidR="001B06FB" w:rsidRPr="00DF0AAF" w:rsidRDefault="001B06FB">
      <w:pPr>
        <w:pStyle w:val="EMEABodyText"/>
        <w:rPr>
          <w:b/>
          <w:i/>
          <w:lang w:val="da-DK"/>
        </w:rPr>
      </w:pPr>
    </w:p>
    <w:p w14:paraId="2338FA57" w14:textId="77777777" w:rsidR="001B06FB" w:rsidRDefault="001B06FB" w:rsidP="001B06FB">
      <w:pPr>
        <w:pStyle w:val="EMEABodyText"/>
        <w:rPr>
          <w:u w:val="single"/>
          <w:lang w:val="da-DK"/>
        </w:rPr>
      </w:pPr>
      <w:r w:rsidRPr="00D9207A">
        <w:rPr>
          <w:u w:val="single"/>
          <w:lang w:val="da-DK"/>
        </w:rPr>
        <w:t>Pædiatrisk population</w:t>
      </w:r>
    </w:p>
    <w:p w14:paraId="5BE896B9" w14:textId="77777777" w:rsidR="00103E8A" w:rsidRPr="00D9207A" w:rsidRDefault="00103E8A" w:rsidP="001B06FB">
      <w:pPr>
        <w:pStyle w:val="EMEABodyText"/>
        <w:rPr>
          <w:u w:val="single"/>
          <w:lang w:val="da-DK"/>
        </w:rPr>
      </w:pPr>
    </w:p>
    <w:p w14:paraId="04EB1D1D" w14:textId="77777777" w:rsidR="001B06FB" w:rsidRPr="00DF0AAF" w:rsidRDefault="001B06FB" w:rsidP="001B06FB">
      <w:pPr>
        <w:pStyle w:val="EMEABodyText"/>
        <w:rPr>
          <w:lang w:val="da-DK"/>
        </w:rPr>
      </w:pPr>
      <w:r w:rsidRPr="00DF0AAF">
        <w:rPr>
          <w:lang w:val="da-DK"/>
        </w:rPr>
        <w:t>Farmakokinetik af irbesartan evalueredes hos 23 hypertensive børn efter administration af enkeltdosis irbesartan og gentagne doser irbesartan (2 mg/kg) i doser på op til maksimalt 150 mg daglig i 4 uger. Af de 23 børn var 21 evaluérbare med hensyn til farmakokinetisk sammenligning med voksne (12 børn over 12 år, 9 børn mellem 6 og 12 år). Resultaterne viste, at C</w:t>
      </w:r>
      <w:r w:rsidRPr="00DF0AAF">
        <w:rPr>
          <w:rStyle w:val="EMEASubscript"/>
          <w:lang w:val="da-DK"/>
        </w:rPr>
        <w:t>max</w:t>
      </w:r>
      <w:r w:rsidRPr="00DF0AAF">
        <w:rPr>
          <w:lang w:val="da-DK"/>
        </w:rPr>
        <w:t>, AUC og clearance var sammenlignelig med det hos voksne der er blevet behandlet med 150 mg irbesartan daglig. Der sås begrænset akkumulering af irbesartan (18%) i plasma ved gentagen dosering 1 gang daglig til børn.</w:t>
      </w:r>
    </w:p>
    <w:p w14:paraId="4AC89636" w14:textId="77777777" w:rsidR="001B06FB" w:rsidRPr="00DF0AAF" w:rsidRDefault="001B06FB">
      <w:pPr>
        <w:pStyle w:val="EMEABodyText"/>
        <w:rPr>
          <w:b/>
          <w:i/>
          <w:lang w:val="da-DK"/>
        </w:rPr>
      </w:pPr>
    </w:p>
    <w:p w14:paraId="0C3763B2" w14:textId="77777777" w:rsidR="00103E8A" w:rsidRDefault="001B06FB">
      <w:pPr>
        <w:pStyle w:val="EMEABodyText"/>
        <w:rPr>
          <w:lang w:val="da-DK"/>
        </w:rPr>
      </w:pPr>
      <w:r w:rsidRPr="00DF0AAF">
        <w:rPr>
          <w:u w:val="single"/>
          <w:lang w:val="da-DK"/>
        </w:rPr>
        <w:t>Nedsat nyrefunktion</w:t>
      </w:r>
    </w:p>
    <w:p w14:paraId="43F8617B" w14:textId="77777777" w:rsidR="00103E8A" w:rsidRDefault="00103E8A">
      <w:pPr>
        <w:pStyle w:val="EMEABodyText"/>
        <w:rPr>
          <w:lang w:val="da-DK"/>
        </w:rPr>
      </w:pPr>
    </w:p>
    <w:p w14:paraId="2AC07FE8" w14:textId="77777777" w:rsidR="001B06FB" w:rsidRPr="00DF0AAF" w:rsidRDefault="001B06FB">
      <w:pPr>
        <w:pStyle w:val="EMEABodyText"/>
        <w:rPr>
          <w:lang w:val="da-DK"/>
        </w:rPr>
      </w:pPr>
      <w:r w:rsidRPr="00DF0AAF">
        <w:rPr>
          <w:lang w:val="da-DK"/>
        </w:rPr>
        <w:t>Irbesartans farmakokinetiske parametre ændres ikke væsentligt hos patienter med nedsat nyrefunktion eller i hæmodialyse. Irbesartan fjernes ikke ved hæmodialyse.</w:t>
      </w:r>
    </w:p>
    <w:p w14:paraId="35F7A10D" w14:textId="77777777" w:rsidR="001B06FB" w:rsidRPr="00DF0AAF" w:rsidRDefault="001B06FB">
      <w:pPr>
        <w:pStyle w:val="EMEABodyText"/>
        <w:rPr>
          <w:b/>
          <w:i/>
          <w:lang w:val="da-DK"/>
        </w:rPr>
      </w:pPr>
    </w:p>
    <w:p w14:paraId="77EA4B48" w14:textId="77777777" w:rsidR="00103E8A" w:rsidRDefault="001B06FB">
      <w:pPr>
        <w:pStyle w:val="EMEABodyText"/>
        <w:rPr>
          <w:lang w:val="da-DK"/>
        </w:rPr>
      </w:pPr>
      <w:r w:rsidRPr="00DF0AAF">
        <w:rPr>
          <w:u w:val="single"/>
          <w:lang w:val="da-DK"/>
        </w:rPr>
        <w:t>Nedsat leverfunktion</w:t>
      </w:r>
    </w:p>
    <w:p w14:paraId="72570802" w14:textId="77777777" w:rsidR="00103E8A" w:rsidRDefault="00103E8A">
      <w:pPr>
        <w:pStyle w:val="EMEABodyText"/>
        <w:rPr>
          <w:lang w:val="da-DK"/>
        </w:rPr>
      </w:pPr>
    </w:p>
    <w:p w14:paraId="0FDB2280" w14:textId="77777777" w:rsidR="001B06FB" w:rsidRDefault="001B06FB">
      <w:pPr>
        <w:pStyle w:val="EMEABodyText"/>
        <w:rPr>
          <w:lang w:val="da-DK"/>
        </w:rPr>
      </w:pPr>
      <w:r w:rsidRPr="00DF0AAF">
        <w:rPr>
          <w:lang w:val="da-DK"/>
        </w:rPr>
        <w:t>Irbesartans farmakokinetiske parametre ændres ikke væsentligt hos patienter med mild/moderat cirrose.</w:t>
      </w:r>
    </w:p>
    <w:p w14:paraId="64C74005" w14:textId="77777777" w:rsidR="00103E8A" w:rsidRPr="00DF0AAF" w:rsidRDefault="00103E8A">
      <w:pPr>
        <w:pStyle w:val="EMEABodyText"/>
        <w:rPr>
          <w:lang w:val="da-DK"/>
        </w:rPr>
      </w:pPr>
    </w:p>
    <w:p w14:paraId="4AEFF082" w14:textId="77777777" w:rsidR="001B06FB" w:rsidRPr="00DF0AAF" w:rsidRDefault="001B06FB">
      <w:pPr>
        <w:pStyle w:val="EMEABodyText"/>
        <w:rPr>
          <w:lang w:val="da-DK"/>
        </w:rPr>
      </w:pPr>
      <w:r w:rsidRPr="00DF0AAF">
        <w:rPr>
          <w:lang w:val="da-DK"/>
        </w:rPr>
        <w:t>Der er ikke foretaget undersøgelser af patienter med alvorligt nedsat leverfunktion.</w:t>
      </w:r>
    </w:p>
    <w:p w14:paraId="71EA8C42" w14:textId="77777777" w:rsidR="001B06FB" w:rsidRPr="00DF0AAF" w:rsidRDefault="001B06FB">
      <w:pPr>
        <w:pStyle w:val="EMEABodyText"/>
        <w:rPr>
          <w:lang w:val="da-DK"/>
        </w:rPr>
      </w:pPr>
    </w:p>
    <w:p w14:paraId="4E13A26F" w14:textId="77777777" w:rsidR="001B06FB" w:rsidRPr="00DF0AAF" w:rsidRDefault="001B06FB">
      <w:pPr>
        <w:pStyle w:val="EMEAHeading2"/>
        <w:rPr>
          <w:lang w:val="da-DK"/>
        </w:rPr>
      </w:pPr>
      <w:r w:rsidRPr="00DF0AAF">
        <w:rPr>
          <w:lang w:val="da-DK"/>
        </w:rPr>
        <w:t>5.3</w:t>
      </w:r>
      <w:r w:rsidRPr="00DF0AAF">
        <w:rPr>
          <w:lang w:val="da-DK"/>
        </w:rPr>
        <w:tab/>
        <w:t>Prækliniske sikkerhedsdata</w:t>
      </w:r>
    </w:p>
    <w:p w14:paraId="624B49E0" w14:textId="77777777" w:rsidR="001B06FB" w:rsidRPr="00DF0AAF" w:rsidRDefault="001B06FB" w:rsidP="001B06FB">
      <w:pPr>
        <w:pStyle w:val="EMEAHeading2"/>
        <w:rPr>
          <w:lang w:val="da-DK"/>
        </w:rPr>
      </w:pPr>
    </w:p>
    <w:p w14:paraId="7D5DF023" w14:textId="77777777" w:rsidR="001B06FB" w:rsidRPr="00DF0AAF" w:rsidRDefault="001B06FB">
      <w:pPr>
        <w:pStyle w:val="EMEABodyText"/>
        <w:rPr>
          <w:lang w:val="da-DK"/>
        </w:rPr>
      </w:pPr>
      <w:r w:rsidRPr="00DF0AAF">
        <w:rPr>
          <w:lang w:val="da-DK"/>
        </w:rPr>
        <w:t xml:space="preserve">Der var ikke tegn på abnorm systemisk toksicitet eller målorgan-toksicitet ved klinisk relevante doser. I ikke-kliniske sikkerhedsstudier forårsagede høje doser af irbesartan (≥ 250 mg/kg/dag hos rotter og ≥ 100 mg/kg/dag hos marekatte) en reduktion af røde blodlegeme-parametre (erytrocytter, hæmoglobin, hæmatokrit). Ved meget høje doser (≥ 500 mg/kg/dag) inducerede irbesartan degenerative ændringer i nyren hos rotter og marekatte (så som interstitiel nefritis, tubulær udvidelse, basofile tubuli, øget plasmakoncentration af urinstof og kreatinin). Dette betragtes som værende en sekundær effekt af stoffets hypotensive virkning, som medførte nedsat renal perfusion. Herudover inducerede irbesartan hyperplasi/hypertrofi af de juxtaglomerulære celler (hos rotte ved ≥ 90 mg/kg/dag, hos marekatte ved ≥ 10 mg/kg/dag). Alle disse ændringer betragtedes som forårsaget </w:t>
      </w:r>
      <w:r w:rsidRPr="00DF0AAF">
        <w:rPr>
          <w:lang w:val="da-DK"/>
        </w:rPr>
        <w:lastRenderedPageBreak/>
        <w:t>af irbesartans farmakologiske virkning. Ved terapeutiske doser af irbesartan hos mennesker synes hyperplasi/hypertrofi af de renale juxtaglomerulære celler ikke at have nogen relevans.</w:t>
      </w:r>
    </w:p>
    <w:p w14:paraId="17D25FC9" w14:textId="77777777" w:rsidR="001B06FB" w:rsidRPr="00DF0AAF" w:rsidRDefault="001B06FB">
      <w:pPr>
        <w:pStyle w:val="EMEABodyText"/>
        <w:rPr>
          <w:lang w:val="da-DK"/>
        </w:rPr>
      </w:pPr>
    </w:p>
    <w:p w14:paraId="7CB1593D" w14:textId="77777777" w:rsidR="001B06FB" w:rsidRPr="00DF0AAF" w:rsidRDefault="001B06FB">
      <w:pPr>
        <w:pStyle w:val="EMEABodyText"/>
        <w:rPr>
          <w:lang w:val="da-DK"/>
        </w:rPr>
      </w:pPr>
      <w:r w:rsidRPr="00DF0AAF">
        <w:rPr>
          <w:lang w:val="da-DK"/>
        </w:rPr>
        <w:t>Der var ingen tegn på mutagenecitet, clastogenecitet eller karcinogenecitet.</w:t>
      </w:r>
    </w:p>
    <w:p w14:paraId="3AB97458" w14:textId="77777777" w:rsidR="001B06FB" w:rsidRDefault="001B06FB">
      <w:pPr>
        <w:pStyle w:val="EMEABodyText"/>
        <w:rPr>
          <w:lang w:val="da-DK"/>
        </w:rPr>
      </w:pPr>
    </w:p>
    <w:p w14:paraId="77B11F1E" w14:textId="77777777" w:rsidR="001B06FB" w:rsidRPr="00327927" w:rsidRDefault="001B06FB" w:rsidP="001B06FB">
      <w:pPr>
        <w:pStyle w:val="EMEABodyText"/>
        <w:rPr>
          <w:lang w:val="da-DK"/>
        </w:rPr>
      </w:pPr>
      <w:r>
        <w:rPr>
          <w:lang w:val="da-DK"/>
        </w:rPr>
        <w:t xml:space="preserve">Fertilitet og reproduktionsevne blev ikke påvirket i studier med han- og hunrotter, selv ved orale doser af irbesartan, der fremkaldte nogen toksicitet hos forældrene (fra 50-650 mg/kg/dag), herunder mortalitet ved den højeste dosis. Der blev ikke observeret signifikante forandringer i antallet af corpora lutea, implantater eller levende fostre. Irbesartan påvirkede ikke overlevelse, udvikling eller reproduktion hos afkommet. Dyrestudier indikerer, at radioaktivt mærket irbesartan kan påvises i rotte- og kaninfostre. Irbesartan </w:t>
      </w:r>
      <w:r>
        <w:rPr>
          <w:rFonts w:eastAsia="SimSun"/>
          <w:szCs w:val="22"/>
          <w:lang w:val="da-DK" w:eastAsia="zh-CN"/>
        </w:rPr>
        <w:t>udskilles i mælken hos diegivende rotter.</w:t>
      </w:r>
    </w:p>
    <w:p w14:paraId="6103C938" w14:textId="77777777" w:rsidR="001B06FB" w:rsidRPr="00DF0AAF" w:rsidRDefault="001B06FB">
      <w:pPr>
        <w:pStyle w:val="EMEABodyText"/>
        <w:rPr>
          <w:lang w:val="da-DK"/>
        </w:rPr>
      </w:pPr>
    </w:p>
    <w:p w14:paraId="694B44FB" w14:textId="77777777" w:rsidR="001B06FB" w:rsidRPr="00DF0AAF" w:rsidRDefault="001B06FB">
      <w:pPr>
        <w:pStyle w:val="EMEABodyText"/>
        <w:rPr>
          <w:lang w:val="da-DK"/>
        </w:rPr>
      </w:pPr>
      <w:r w:rsidRPr="00DF0AAF">
        <w:rPr>
          <w:lang w:val="da-DK"/>
        </w:rPr>
        <w:t>I dyrestudier med irbesartan sås forbigående toksisk effekt (øget nyrebækken kavitation, hydroureter eller subkutant ødem) hos rottefostre. Denne toksiske effekt</w:t>
      </w:r>
      <w:r>
        <w:rPr>
          <w:lang w:val="da-DK"/>
        </w:rPr>
        <w:t xml:space="preserve"> </w:t>
      </w:r>
      <w:r w:rsidRPr="00DF0AAF">
        <w:rPr>
          <w:lang w:val="da-DK"/>
        </w:rPr>
        <w:t>forsvandt efter fødslen. Hos kaniner sås der abort eller tidlig resorption ved doser, som forårsagede signifikant maternel toksicitet, inklusive mortalitet. Der blev ikke observeret teratogen effekt hos hverken rotter eller kaniner.</w:t>
      </w:r>
    </w:p>
    <w:p w14:paraId="07A230A5" w14:textId="77777777" w:rsidR="001B06FB" w:rsidRPr="00DF0AAF" w:rsidRDefault="001B06FB">
      <w:pPr>
        <w:pStyle w:val="EMEABodyText"/>
        <w:rPr>
          <w:lang w:val="da-DK"/>
        </w:rPr>
      </w:pPr>
    </w:p>
    <w:p w14:paraId="7430ED26" w14:textId="77777777" w:rsidR="001B06FB" w:rsidRPr="00DF0AAF" w:rsidRDefault="001B06FB">
      <w:pPr>
        <w:pStyle w:val="EMEABodyText"/>
        <w:rPr>
          <w:lang w:val="da-DK"/>
        </w:rPr>
      </w:pPr>
    </w:p>
    <w:p w14:paraId="1406C863" w14:textId="77777777" w:rsidR="001B06FB" w:rsidRPr="00DF0AAF" w:rsidRDefault="001B06FB">
      <w:pPr>
        <w:pStyle w:val="EMEAHeading1"/>
        <w:rPr>
          <w:lang w:val="da-DK"/>
        </w:rPr>
      </w:pPr>
      <w:r w:rsidRPr="00DF0AAF">
        <w:rPr>
          <w:lang w:val="da-DK"/>
        </w:rPr>
        <w:t>6.</w:t>
      </w:r>
      <w:r w:rsidRPr="00DF0AAF">
        <w:rPr>
          <w:lang w:val="da-DK"/>
        </w:rPr>
        <w:tab/>
        <w:t>FARMACEUTISKE OPLYSNINGER</w:t>
      </w:r>
    </w:p>
    <w:p w14:paraId="634241EC" w14:textId="77777777" w:rsidR="001B06FB" w:rsidRPr="00DF0AAF" w:rsidRDefault="001B06FB" w:rsidP="001B06FB">
      <w:pPr>
        <w:pStyle w:val="EMEAHeading1"/>
        <w:rPr>
          <w:lang w:val="da-DK"/>
        </w:rPr>
      </w:pPr>
    </w:p>
    <w:p w14:paraId="7FE7F144" w14:textId="77777777" w:rsidR="001B06FB" w:rsidRPr="00DF0AAF" w:rsidRDefault="001B06FB">
      <w:pPr>
        <w:pStyle w:val="EMEAHeading2"/>
        <w:rPr>
          <w:lang w:val="da-DK"/>
        </w:rPr>
      </w:pPr>
      <w:r w:rsidRPr="00DF0AAF">
        <w:rPr>
          <w:lang w:val="da-DK"/>
        </w:rPr>
        <w:t>6.1</w:t>
      </w:r>
      <w:r w:rsidRPr="00DF0AAF">
        <w:rPr>
          <w:lang w:val="da-DK"/>
        </w:rPr>
        <w:tab/>
        <w:t>Hjælpestoffer</w:t>
      </w:r>
    </w:p>
    <w:p w14:paraId="001FCB8C" w14:textId="77777777" w:rsidR="001B06FB" w:rsidRPr="00DF0AAF" w:rsidRDefault="001B06FB" w:rsidP="001B06FB">
      <w:pPr>
        <w:pStyle w:val="EMEAHeading2"/>
        <w:rPr>
          <w:lang w:val="da-DK"/>
        </w:rPr>
      </w:pPr>
    </w:p>
    <w:p w14:paraId="5ED0677D" w14:textId="77777777" w:rsidR="001B06FB" w:rsidRPr="00DF0AAF" w:rsidRDefault="001B06FB">
      <w:pPr>
        <w:pStyle w:val="EMEABodyText"/>
        <w:rPr>
          <w:lang w:val="da-DK"/>
        </w:rPr>
      </w:pPr>
      <w:r w:rsidRPr="00DF0AAF">
        <w:rPr>
          <w:lang w:val="da-DK"/>
        </w:rPr>
        <w:t xml:space="preserve">Mikrokrystallinsk cellulose </w:t>
      </w:r>
    </w:p>
    <w:p w14:paraId="7C1F1800" w14:textId="77777777" w:rsidR="001B06FB" w:rsidRPr="00DF0AAF" w:rsidRDefault="001B06FB">
      <w:pPr>
        <w:pStyle w:val="EMEABodyText"/>
        <w:rPr>
          <w:lang w:val="da-DK"/>
        </w:rPr>
      </w:pPr>
      <w:r w:rsidRPr="00DF0AAF">
        <w:rPr>
          <w:lang w:val="da-DK"/>
        </w:rPr>
        <w:t>Croscarmellosenatrium</w:t>
      </w:r>
    </w:p>
    <w:p w14:paraId="4FE8AE50" w14:textId="77777777" w:rsidR="001B06FB" w:rsidRPr="00DF0AAF" w:rsidRDefault="001B06FB">
      <w:pPr>
        <w:pStyle w:val="EMEABodyText"/>
        <w:rPr>
          <w:lang w:val="da-DK"/>
        </w:rPr>
      </w:pPr>
      <w:r w:rsidRPr="00DF0AAF">
        <w:rPr>
          <w:lang w:val="da-DK"/>
        </w:rPr>
        <w:t xml:space="preserve">Lactosemonohydrat </w:t>
      </w:r>
    </w:p>
    <w:p w14:paraId="2C7405B6" w14:textId="77777777" w:rsidR="001B06FB" w:rsidRPr="00DF0AAF" w:rsidRDefault="001B06FB">
      <w:pPr>
        <w:pStyle w:val="EMEABodyText"/>
        <w:rPr>
          <w:lang w:val="da-DK"/>
        </w:rPr>
      </w:pPr>
      <w:r w:rsidRPr="00DF0AAF">
        <w:rPr>
          <w:lang w:val="da-DK"/>
        </w:rPr>
        <w:t xml:space="preserve">Magnesiumstearat </w:t>
      </w:r>
    </w:p>
    <w:p w14:paraId="7A0BD800" w14:textId="77777777" w:rsidR="001B06FB" w:rsidRPr="00DF0AAF" w:rsidRDefault="001B06FB">
      <w:pPr>
        <w:pStyle w:val="EMEABodyText"/>
        <w:rPr>
          <w:lang w:val="da-DK"/>
        </w:rPr>
      </w:pPr>
      <w:r w:rsidRPr="00DF0AAF">
        <w:rPr>
          <w:lang w:val="da-DK"/>
        </w:rPr>
        <w:t>Kolloid silica</w:t>
      </w:r>
    </w:p>
    <w:p w14:paraId="336A83BE" w14:textId="77777777" w:rsidR="001B06FB" w:rsidRPr="00DF0AAF" w:rsidRDefault="001B06FB">
      <w:pPr>
        <w:pStyle w:val="EMEABodyText"/>
        <w:rPr>
          <w:lang w:val="da-DK"/>
        </w:rPr>
      </w:pPr>
      <w:r w:rsidRPr="00DF0AAF">
        <w:rPr>
          <w:lang w:val="da-DK"/>
        </w:rPr>
        <w:t xml:space="preserve">Prægelatineret majsstivelse </w:t>
      </w:r>
    </w:p>
    <w:p w14:paraId="184CE0B9" w14:textId="77777777" w:rsidR="001B06FB" w:rsidRPr="00DF0AAF" w:rsidRDefault="001B06FB">
      <w:pPr>
        <w:pStyle w:val="EMEABodyText"/>
        <w:rPr>
          <w:lang w:val="da-DK"/>
        </w:rPr>
      </w:pPr>
      <w:r w:rsidRPr="00DF0AAF">
        <w:rPr>
          <w:lang w:val="da-DK"/>
        </w:rPr>
        <w:t>Poloxamer 188.</w:t>
      </w:r>
    </w:p>
    <w:p w14:paraId="5855E4BC" w14:textId="77777777" w:rsidR="001B06FB" w:rsidRPr="00DF0AAF" w:rsidRDefault="001B06FB">
      <w:pPr>
        <w:pStyle w:val="EMEABodyText"/>
        <w:rPr>
          <w:lang w:val="da-DK"/>
        </w:rPr>
      </w:pPr>
    </w:p>
    <w:p w14:paraId="7234DDBB" w14:textId="77777777" w:rsidR="001B06FB" w:rsidRPr="00DF0AAF" w:rsidRDefault="001B06FB">
      <w:pPr>
        <w:pStyle w:val="EMEAHeading2"/>
        <w:rPr>
          <w:lang w:val="da-DK"/>
        </w:rPr>
      </w:pPr>
      <w:r w:rsidRPr="00DF0AAF">
        <w:rPr>
          <w:lang w:val="da-DK"/>
        </w:rPr>
        <w:t>6.2</w:t>
      </w:r>
      <w:r w:rsidRPr="00DF0AAF">
        <w:rPr>
          <w:lang w:val="da-DK"/>
        </w:rPr>
        <w:tab/>
        <w:t>Uforligeligheder</w:t>
      </w:r>
    </w:p>
    <w:p w14:paraId="712B3C2D" w14:textId="77777777" w:rsidR="001B06FB" w:rsidRPr="00DF0AAF" w:rsidRDefault="001B06FB" w:rsidP="001B06FB">
      <w:pPr>
        <w:pStyle w:val="EMEAHeading2"/>
        <w:rPr>
          <w:lang w:val="da-DK"/>
        </w:rPr>
      </w:pPr>
    </w:p>
    <w:p w14:paraId="22B08442" w14:textId="77777777" w:rsidR="001B06FB" w:rsidRPr="00DF0AAF" w:rsidRDefault="001B06FB">
      <w:pPr>
        <w:pStyle w:val="EMEABodyText"/>
        <w:rPr>
          <w:lang w:val="da-DK"/>
        </w:rPr>
      </w:pPr>
      <w:r w:rsidRPr="00DF0AAF">
        <w:rPr>
          <w:lang w:val="da-DK"/>
        </w:rPr>
        <w:t>Ikke relevant.</w:t>
      </w:r>
    </w:p>
    <w:p w14:paraId="68CE9FD5" w14:textId="77777777" w:rsidR="001B06FB" w:rsidRPr="00DF0AAF" w:rsidRDefault="001B06FB">
      <w:pPr>
        <w:pStyle w:val="EMEABodyText"/>
        <w:rPr>
          <w:lang w:val="da-DK"/>
        </w:rPr>
      </w:pPr>
    </w:p>
    <w:p w14:paraId="59D68FA2" w14:textId="77777777" w:rsidR="001B06FB" w:rsidRPr="00DF0AAF" w:rsidRDefault="001B06FB">
      <w:pPr>
        <w:pStyle w:val="EMEAHeading2"/>
        <w:rPr>
          <w:lang w:val="da-DK"/>
        </w:rPr>
      </w:pPr>
      <w:r w:rsidRPr="00DF0AAF">
        <w:rPr>
          <w:lang w:val="da-DK"/>
        </w:rPr>
        <w:t>6.3</w:t>
      </w:r>
      <w:r w:rsidRPr="00DF0AAF">
        <w:rPr>
          <w:lang w:val="da-DK"/>
        </w:rPr>
        <w:tab/>
        <w:t>Opbevaringstid</w:t>
      </w:r>
    </w:p>
    <w:p w14:paraId="17513137" w14:textId="77777777" w:rsidR="001B06FB" w:rsidRPr="00DF0AAF" w:rsidRDefault="001B06FB" w:rsidP="001B06FB">
      <w:pPr>
        <w:pStyle w:val="EMEAHeading2"/>
        <w:rPr>
          <w:lang w:val="da-DK"/>
        </w:rPr>
      </w:pPr>
    </w:p>
    <w:p w14:paraId="20D9CC05" w14:textId="77777777" w:rsidR="001B06FB" w:rsidRPr="00DF0AAF" w:rsidRDefault="001B06FB">
      <w:pPr>
        <w:pStyle w:val="EMEABodyText"/>
        <w:rPr>
          <w:lang w:val="da-DK"/>
        </w:rPr>
      </w:pPr>
      <w:r w:rsidRPr="00DF0AAF">
        <w:rPr>
          <w:lang w:val="da-DK"/>
        </w:rPr>
        <w:t>3 år.</w:t>
      </w:r>
    </w:p>
    <w:p w14:paraId="5E74A8C4" w14:textId="77777777" w:rsidR="001B06FB" w:rsidRPr="00DF0AAF" w:rsidRDefault="001B06FB">
      <w:pPr>
        <w:pStyle w:val="EMEABodyText"/>
        <w:rPr>
          <w:lang w:val="da-DK"/>
        </w:rPr>
      </w:pPr>
    </w:p>
    <w:p w14:paraId="3C7B55F3" w14:textId="77777777" w:rsidR="001B06FB" w:rsidRPr="00DF0AAF" w:rsidRDefault="001B06FB">
      <w:pPr>
        <w:pStyle w:val="EMEAHeading2"/>
        <w:rPr>
          <w:lang w:val="da-DK"/>
        </w:rPr>
      </w:pPr>
      <w:r w:rsidRPr="00DF0AAF">
        <w:rPr>
          <w:lang w:val="da-DK"/>
        </w:rPr>
        <w:t>6.4</w:t>
      </w:r>
      <w:r w:rsidRPr="00DF0AAF">
        <w:rPr>
          <w:lang w:val="da-DK"/>
        </w:rPr>
        <w:tab/>
        <w:t>Særlige opbevaringsforhold</w:t>
      </w:r>
    </w:p>
    <w:p w14:paraId="629D1096" w14:textId="77777777" w:rsidR="001B06FB" w:rsidRPr="00DF0AAF" w:rsidRDefault="001B06FB" w:rsidP="001B06FB">
      <w:pPr>
        <w:pStyle w:val="EMEAHeading2"/>
        <w:rPr>
          <w:lang w:val="da-DK"/>
        </w:rPr>
      </w:pPr>
    </w:p>
    <w:p w14:paraId="3E922502" w14:textId="77777777" w:rsidR="001B06FB" w:rsidRPr="00DF0AAF" w:rsidRDefault="001B06FB">
      <w:pPr>
        <w:pStyle w:val="EMEABodyText"/>
        <w:rPr>
          <w:lang w:val="da-DK"/>
        </w:rPr>
      </w:pPr>
      <w:r w:rsidRPr="00DF0AAF">
        <w:rPr>
          <w:lang w:val="da-DK"/>
        </w:rPr>
        <w:t xml:space="preserve">Må ikke opbevares </w:t>
      </w:r>
      <w:r>
        <w:rPr>
          <w:lang w:val="da-DK"/>
        </w:rPr>
        <w:t xml:space="preserve">ved temperaturer </w:t>
      </w:r>
      <w:r w:rsidRPr="00DF0AAF">
        <w:rPr>
          <w:lang w:val="da-DK"/>
        </w:rPr>
        <w:t>over 30°C.</w:t>
      </w:r>
    </w:p>
    <w:p w14:paraId="07A28164" w14:textId="77777777" w:rsidR="001B06FB" w:rsidRPr="00DF0AAF" w:rsidRDefault="001B06FB">
      <w:pPr>
        <w:pStyle w:val="EMEABodyText"/>
        <w:rPr>
          <w:lang w:val="da-DK"/>
        </w:rPr>
      </w:pPr>
    </w:p>
    <w:p w14:paraId="004A8DA2" w14:textId="77777777" w:rsidR="001B06FB" w:rsidRPr="00DF0AAF" w:rsidRDefault="001B06FB">
      <w:pPr>
        <w:pStyle w:val="EMEAHeading2"/>
        <w:rPr>
          <w:lang w:val="da-DK"/>
        </w:rPr>
      </w:pPr>
      <w:r w:rsidRPr="00DF0AAF">
        <w:rPr>
          <w:lang w:val="da-DK"/>
        </w:rPr>
        <w:t>6.5</w:t>
      </w:r>
      <w:r w:rsidRPr="00DF0AAF">
        <w:rPr>
          <w:lang w:val="da-DK"/>
        </w:rPr>
        <w:tab/>
        <w:t>Emballagetype og pakningsstørrelser</w:t>
      </w:r>
    </w:p>
    <w:p w14:paraId="47282B16" w14:textId="77777777" w:rsidR="001B06FB" w:rsidRPr="00DF0AAF" w:rsidRDefault="001B06FB" w:rsidP="001B06FB">
      <w:pPr>
        <w:pStyle w:val="EMEAHeading2"/>
        <w:rPr>
          <w:lang w:val="da-DK"/>
        </w:rPr>
      </w:pPr>
    </w:p>
    <w:p w14:paraId="6B09BD6A" w14:textId="77777777" w:rsidR="001B06FB" w:rsidRPr="00DF0AAF" w:rsidRDefault="001B06FB" w:rsidP="001B06FB">
      <w:pPr>
        <w:pStyle w:val="EMEABodyText"/>
        <w:keepNext/>
        <w:rPr>
          <w:lang w:val="da-DK"/>
        </w:rPr>
      </w:pPr>
      <w:r w:rsidRPr="00DF0AAF">
        <w:rPr>
          <w:lang w:val="da-DK"/>
        </w:rPr>
        <w:t>Æsker med 14 tabletter i PVC/PVDC/aluminiumblistere.</w:t>
      </w:r>
    </w:p>
    <w:p w14:paraId="6FB46C3D" w14:textId="77777777" w:rsidR="001B06FB" w:rsidRPr="00DF0AAF" w:rsidRDefault="001B06FB" w:rsidP="001B06FB">
      <w:pPr>
        <w:pStyle w:val="EMEABodyText"/>
        <w:rPr>
          <w:lang w:val="da-DK"/>
        </w:rPr>
      </w:pPr>
      <w:r w:rsidRPr="00DF0AAF">
        <w:rPr>
          <w:lang w:val="da-DK"/>
        </w:rPr>
        <w:t>Æsker med 28 tabletter i PVC/PVDC/aluminiumblistere.</w:t>
      </w:r>
    </w:p>
    <w:p w14:paraId="77A94D2E" w14:textId="77777777" w:rsidR="001B06FB" w:rsidRPr="00DF0AAF" w:rsidRDefault="001B06FB" w:rsidP="001B06FB">
      <w:pPr>
        <w:pStyle w:val="EMEABodyText"/>
        <w:rPr>
          <w:lang w:val="da-DK"/>
        </w:rPr>
      </w:pPr>
      <w:r w:rsidRPr="00DF0AAF">
        <w:rPr>
          <w:lang w:val="da-DK"/>
        </w:rPr>
        <w:t>Æsker med 56 tabletter i PVC/PVDC/aluminiumblistere.</w:t>
      </w:r>
    </w:p>
    <w:p w14:paraId="3502C2A4" w14:textId="77777777" w:rsidR="001B06FB" w:rsidRPr="00DF0AAF" w:rsidRDefault="001B06FB" w:rsidP="001B06FB">
      <w:pPr>
        <w:pStyle w:val="EMEABodyText"/>
        <w:rPr>
          <w:lang w:val="da-DK"/>
        </w:rPr>
      </w:pPr>
      <w:r w:rsidRPr="00DF0AAF">
        <w:rPr>
          <w:lang w:val="da-DK"/>
        </w:rPr>
        <w:t>Æsker med 98 tabletter i PVC/PVDC/aluminiumblistere.</w:t>
      </w:r>
    </w:p>
    <w:p w14:paraId="45F1DAD4" w14:textId="77777777" w:rsidR="001B06FB" w:rsidRPr="00DF0AAF" w:rsidRDefault="001B06FB" w:rsidP="001B06FB">
      <w:pPr>
        <w:pStyle w:val="EMEABodyText"/>
        <w:rPr>
          <w:lang w:val="da-DK"/>
        </w:rPr>
      </w:pPr>
      <w:r w:rsidRPr="00DF0AAF">
        <w:rPr>
          <w:lang w:val="da-DK"/>
        </w:rPr>
        <w:t>Æsker med 56 x 1 tabletter i perforere</w:t>
      </w:r>
      <w:r>
        <w:rPr>
          <w:lang w:val="da-DK"/>
        </w:rPr>
        <w:t>de</w:t>
      </w:r>
      <w:r w:rsidRPr="00DF0AAF">
        <w:rPr>
          <w:lang w:val="da-DK"/>
        </w:rPr>
        <w:t xml:space="preserve"> PVC/PVDC/aluminiumblister</w:t>
      </w:r>
      <w:r>
        <w:rPr>
          <w:lang w:val="da-DK"/>
        </w:rPr>
        <w:t>e</w:t>
      </w:r>
      <w:r w:rsidRPr="00DF0AAF">
        <w:rPr>
          <w:lang w:val="da-DK"/>
        </w:rPr>
        <w:t xml:space="preserve"> med éngangsdoser.</w:t>
      </w:r>
    </w:p>
    <w:p w14:paraId="6A64DB44" w14:textId="77777777" w:rsidR="001B06FB" w:rsidRPr="00DF0AAF" w:rsidRDefault="001B06FB">
      <w:pPr>
        <w:pStyle w:val="EMEABodyText"/>
        <w:rPr>
          <w:lang w:val="da-DK"/>
        </w:rPr>
      </w:pPr>
    </w:p>
    <w:p w14:paraId="3A3CC141" w14:textId="77777777" w:rsidR="001B06FB" w:rsidRPr="00DF0AAF" w:rsidRDefault="001B06FB">
      <w:pPr>
        <w:pStyle w:val="EMEABodyText"/>
        <w:rPr>
          <w:lang w:val="da-DK"/>
        </w:rPr>
      </w:pPr>
      <w:r w:rsidRPr="00DF0AAF">
        <w:rPr>
          <w:lang w:val="da-DK"/>
        </w:rPr>
        <w:t>Ikke alle pakningsstørrelser er nødvendigvis markedsført.</w:t>
      </w:r>
    </w:p>
    <w:p w14:paraId="47CEB6A0" w14:textId="77777777" w:rsidR="001B06FB" w:rsidRPr="00DF0AAF" w:rsidRDefault="001B06FB">
      <w:pPr>
        <w:pStyle w:val="EMEABodyText"/>
        <w:rPr>
          <w:lang w:val="da-DK"/>
        </w:rPr>
      </w:pPr>
    </w:p>
    <w:p w14:paraId="6040F40F" w14:textId="77777777" w:rsidR="001B06FB" w:rsidRPr="00DF0AAF" w:rsidRDefault="001B06FB">
      <w:pPr>
        <w:pStyle w:val="EMEAHeading2"/>
        <w:rPr>
          <w:lang w:val="da-DK"/>
        </w:rPr>
      </w:pPr>
      <w:r w:rsidRPr="00DF0AAF">
        <w:rPr>
          <w:lang w:val="da-DK"/>
        </w:rPr>
        <w:t>6.6</w:t>
      </w:r>
      <w:r w:rsidRPr="00DF0AAF">
        <w:rPr>
          <w:lang w:val="da-DK"/>
        </w:rPr>
        <w:tab/>
        <w:t>Regler for</w:t>
      </w:r>
      <w:r>
        <w:rPr>
          <w:lang w:val="da-DK"/>
        </w:rPr>
        <w:t xml:space="preserve"> destruktion</w:t>
      </w:r>
    </w:p>
    <w:p w14:paraId="36DFDEC8" w14:textId="77777777" w:rsidR="001B06FB" w:rsidRPr="00DF0AAF" w:rsidRDefault="001B06FB" w:rsidP="001B06FB">
      <w:pPr>
        <w:pStyle w:val="EMEABodyText"/>
        <w:rPr>
          <w:noProof/>
          <w:lang w:val="da-DK"/>
        </w:rPr>
      </w:pPr>
    </w:p>
    <w:p w14:paraId="457277BF" w14:textId="77777777" w:rsidR="001B06FB" w:rsidRPr="00DF0AAF" w:rsidRDefault="001B06FB" w:rsidP="001B06FB">
      <w:pPr>
        <w:pStyle w:val="EMEABodyText"/>
        <w:rPr>
          <w:noProof/>
          <w:lang w:val="da-DK"/>
        </w:rPr>
      </w:pPr>
      <w:r w:rsidRPr="00DF0AAF">
        <w:rPr>
          <w:noProof/>
          <w:lang w:val="da-DK"/>
        </w:rPr>
        <w:t>Ikke anvendte lægemidler samt affald heraf bør destrueres i henhold til lokale retningslin</w:t>
      </w:r>
      <w:r>
        <w:rPr>
          <w:noProof/>
          <w:lang w:val="da-DK"/>
        </w:rPr>
        <w:t>j</w:t>
      </w:r>
      <w:r w:rsidRPr="00DF0AAF">
        <w:rPr>
          <w:noProof/>
          <w:lang w:val="da-DK"/>
        </w:rPr>
        <w:t>er.</w:t>
      </w:r>
    </w:p>
    <w:p w14:paraId="5368B31A" w14:textId="77777777" w:rsidR="001B06FB" w:rsidRPr="00DF0AAF" w:rsidRDefault="001B06FB">
      <w:pPr>
        <w:pStyle w:val="EMEABodyText"/>
        <w:rPr>
          <w:lang w:val="da-DK"/>
        </w:rPr>
      </w:pPr>
    </w:p>
    <w:p w14:paraId="72ABC8AE" w14:textId="77777777" w:rsidR="001B06FB" w:rsidRPr="00DF0AAF" w:rsidRDefault="001B06FB">
      <w:pPr>
        <w:pStyle w:val="EMEABodyText"/>
        <w:rPr>
          <w:lang w:val="da-DK"/>
        </w:rPr>
      </w:pPr>
    </w:p>
    <w:p w14:paraId="433EAC0E" w14:textId="77777777" w:rsidR="001B06FB" w:rsidRPr="00DF0AAF" w:rsidRDefault="001B06FB">
      <w:pPr>
        <w:pStyle w:val="EMEAHeading1"/>
        <w:rPr>
          <w:lang w:val="da-DK"/>
        </w:rPr>
      </w:pPr>
      <w:r w:rsidRPr="00DF0AAF">
        <w:rPr>
          <w:lang w:val="da-DK"/>
        </w:rPr>
        <w:lastRenderedPageBreak/>
        <w:t>7.</w:t>
      </w:r>
      <w:r w:rsidRPr="00DF0AAF">
        <w:rPr>
          <w:lang w:val="da-DK"/>
        </w:rPr>
        <w:tab/>
        <w:t>INDEHAVER AF MARKEDSFØRINGSTILLADELSEN</w:t>
      </w:r>
    </w:p>
    <w:p w14:paraId="565B5DD7" w14:textId="77777777" w:rsidR="001B06FB" w:rsidRPr="00DF0AAF" w:rsidRDefault="001B06FB" w:rsidP="001B06FB">
      <w:pPr>
        <w:pStyle w:val="EMEAHeading1"/>
        <w:rPr>
          <w:lang w:val="da-DK"/>
        </w:rPr>
      </w:pPr>
    </w:p>
    <w:p w14:paraId="0A2BE942" w14:textId="77777777" w:rsidR="001B06FB" w:rsidRPr="00DF0AAF" w:rsidRDefault="001B06FB">
      <w:pPr>
        <w:pStyle w:val="EMEAAddress"/>
        <w:rPr>
          <w:lang w:val="da-DK"/>
        </w:rPr>
      </w:pPr>
      <w:r>
        <w:rPr>
          <w:lang w:val="da-DK"/>
        </w:rPr>
        <w:t>sanofi-aventis groupe</w:t>
      </w:r>
      <w:r w:rsidRPr="00DF0AAF">
        <w:rPr>
          <w:lang w:val="da-DK"/>
        </w:rPr>
        <w:br/>
      </w:r>
      <w:r>
        <w:rPr>
          <w:lang w:val="da-DK"/>
        </w:rPr>
        <w:t>54</w:t>
      </w:r>
      <w:r w:rsidR="00727B33">
        <w:rPr>
          <w:lang w:val="da-DK"/>
        </w:rPr>
        <w:t>,</w:t>
      </w:r>
      <w:r>
        <w:rPr>
          <w:lang w:val="da-DK"/>
        </w:rPr>
        <w:t xml:space="preserve"> rue La Boétie</w:t>
      </w:r>
      <w:r>
        <w:rPr>
          <w:lang w:val="da-DK"/>
        </w:rPr>
        <w:br/>
      </w:r>
      <w:r w:rsidR="00727B33">
        <w:rPr>
          <w:lang w:val="da-DK"/>
        </w:rPr>
        <w:t>F-</w:t>
      </w:r>
      <w:r>
        <w:rPr>
          <w:lang w:val="da-DK"/>
        </w:rPr>
        <w:t>75008 Paris</w:t>
      </w:r>
      <w:r w:rsidRPr="00DF0AAF">
        <w:rPr>
          <w:lang w:val="da-DK"/>
        </w:rPr>
        <w:t> - </w:t>
      </w:r>
      <w:r>
        <w:rPr>
          <w:lang w:val="da-DK"/>
        </w:rPr>
        <w:t>Frankrig</w:t>
      </w:r>
    </w:p>
    <w:p w14:paraId="51A04EE2" w14:textId="77777777" w:rsidR="001B06FB" w:rsidRPr="00DF0AAF" w:rsidRDefault="001B06FB">
      <w:pPr>
        <w:pStyle w:val="EMEABodyText"/>
        <w:rPr>
          <w:lang w:val="da-DK"/>
        </w:rPr>
      </w:pPr>
    </w:p>
    <w:p w14:paraId="0DFF2000" w14:textId="77777777" w:rsidR="001B06FB" w:rsidRPr="00DF0AAF" w:rsidRDefault="001B06FB">
      <w:pPr>
        <w:pStyle w:val="EMEABodyText"/>
        <w:rPr>
          <w:lang w:val="da-DK"/>
        </w:rPr>
      </w:pPr>
    </w:p>
    <w:p w14:paraId="0F7B690F" w14:textId="77777777" w:rsidR="001B06FB" w:rsidRPr="00DF0AAF" w:rsidRDefault="001B06FB">
      <w:pPr>
        <w:pStyle w:val="EMEAHeading1"/>
        <w:rPr>
          <w:lang w:val="da-DK"/>
        </w:rPr>
      </w:pPr>
      <w:r w:rsidRPr="00DF0AAF">
        <w:rPr>
          <w:lang w:val="da-DK"/>
        </w:rPr>
        <w:t>8.</w:t>
      </w:r>
      <w:r w:rsidRPr="00DF0AAF">
        <w:rPr>
          <w:lang w:val="da-DK"/>
        </w:rPr>
        <w:tab/>
        <w:t>MARKEDSFØRINGSTILLADELSESNUMre</w:t>
      </w:r>
    </w:p>
    <w:p w14:paraId="0C7A1BC0" w14:textId="77777777" w:rsidR="001B06FB" w:rsidRPr="00DF0AAF" w:rsidRDefault="001B06FB" w:rsidP="001B06FB">
      <w:pPr>
        <w:pStyle w:val="EMEAHeading1"/>
        <w:rPr>
          <w:lang w:val="da-DK"/>
        </w:rPr>
      </w:pPr>
    </w:p>
    <w:p w14:paraId="43874A2D" w14:textId="77777777" w:rsidR="001B06FB" w:rsidRPr="00DF0AAF" w:rsidRDefault="001B06FB" w:rsidP="001B06FB">
      <w:pPr>
        <w:pStyle w:val="EMEABodyText"/>
        <w:jc w:val="both"/>
        <w:rPr>
          <w:lang w:val="da-DK"/>
        </w:rPr>
      </w:pPr>
      <w:r>
        <w:rPr>
          <w:lang w:val="da-DK"/>
        </w:rPr>
        <w:t>EU/1/97/049/007-009</w:t>
      </w:r>
      <w:r>
        <w:rPr>
          <w:lang w:val="da-DK"/>
        </w:rPr>
        <w:br/>
        <w:t>EU/1/97/049/012</w:t>
      </w:r>
      <w:r>
        <w:rPr>
          <w:lang w:val="da-DK"/>
        </w:rPr>
        <w:br/>
        <w:t>EU/1/97/049/015</w:t>
      </w:r>
    </w:p>
    <w:p w14:paraId="38356761" w14:textId="77777777" w:rsidR="001B06FB" w:rsidRPr="00DF0AAF" w:rsidRDefault="001B06FB">
      <w:pPr>
        <w:pStyle w:val="EMEABodyText"/>
        <w:rPr>
          <w:lang w:val="da-DK"/>
        </w:rPr>
      </w:pPr>
    </w:p>
    <w:p w14:paraId="73CBD591" w14:textId="77777777" w:rsidR="001B06FB" w:rsidRPr="00DF0AAF" w:rsidRDefault="001B06FB">
      <w:pPr>
        <w:pStyle w:val="EMEABodyText"/>
        <w:rPr>
          <w:lang w:val="da-DK"/>
        </w:rPr>
      </w:pPr>
    </w:p>
    <w:p w14:paraId="6DCD1A01" w14:textId="77777777" w:rsidR="001B06FB" w:rsidRPr="00DF0AAF" w:rsidRDefault="001B06FB">
      <w:pPr>
        <w:pStyle w:val="EMEAHeading1"/>
        <w:rPr>
          <w:lang w:val="da-DK"/>
        </w:rPr>
      </w:pPr>
      <w:r w:rsidRPr="00DF0AAF">
        <w:rPr>
          <w:lang w:val="da-DK"/>
        </w:rPr>
        <w:t>9.</w:t>
      </w:r>
      <w:r w:rsidRPr="00DF0AAF">
        <w:rPr>
          <w:lang w:val="da-DK"/>
        </w:rPr>
        <w:tab/>
        <w:t>DATO FOR FØRSTE MARKEDSFØRINGSTILLADELSE/FORNYELSE AF TILLADELSEN</w:t>
      </w:r>
    </w:p>
    <w:p w14:paraId="706B7BCA" w14:textId="77777777" w:rsidR="001B06FB" w:rsidRPr="00DF0AAF" w:rsidRDefault="001B06FB" w:rsidP="001B06FB">
      <w:pPr>
        <w:pStyle w:val="EMEAHeading1"/>
        <w:rPr>
          <w:lang w:val="da-DK"/>
        </w:rPr>
      </w:pPr>
    </w:p>
    <w:p w14:paraId="6678F615" w14:textId="77777777" w:rsidR="001B06FB" w:rsidRPr="00FB2F93" w:rsidRDefault="001B06FB" w:rsidP="001B06FB">
      <w:pPr>
        <w:pStyle w:val="EMEABodyText"/>
        <w:rPr>
          <w:lang w:val="nl-NL"/>
        </w:rPr>
      </w:pPr>
      <w:r>
        <w:rPr>
          <w:lang w:val="nl-NL"/>
        </w:rPr>
        <w:t>Dato for første tilladelse: 27. august 1997</w:t>
      </w:r>
      <w:r>
        <w:rPr>
          <w:lang w:val="nl-NL"/>
        </w:rPr>
        <w:br/>
        <w:t>Dato for seneste fornyelse: 27. august 2007</w:t>
      </w:r>
    </w:p>
    <w:p w14:paraId="49856DA7" w14:textId="77777777" w:rsidR="001B06FB" w:rsidRPr="00DF0AAF" w:rsidRDefault="001B06FB">
      <w:pPr>
        <w:pStyle w:val="EMEABodyText"/>
        <w:rPr>
          <w:lang w:val="da-DK"/>
        </w:rPr>
      </w:pPr>
    </w:p>
    <w:p w14:paraId="1ECC7A55" w14:textId="77777777" w:rsidR="001B06FB" w:rsidRPr="00DF0AAF" w:rsidRDefault="001B06FB">
      <w:pPr>
        <w:pStyle w:val="EMEABodyText"/>
        <w:rPr>
          <w:lang w:val="da-DK"/>
        </w:rPr>
      </w:pPr>
    </w:p>
    <w:p w14:paraId="257DE07A" w14:textId="77777777" w:rsidR="001B06FB" w:rsidRPr="00DF0AAF" w:rsidRDefault="001B06FB" w:rsidP="001B06FB">
      <w:pPr>
        <w:pStyle w:val="EMEAHeading1"/>
        <w:rPr>
          <w:lang w:val="da-DK"/>
        </w:rPr>
      </w:pPr>
      <w:r w:rsidRPr="00DF0AAF">
        <w:rPr>
          <w:lang w:val="da-DK"/>
        </w:rPr>
        <w:t>10.</w:t>
      </w:r>
      <w:r w:rsidRPr="00DF0AAF">
        <w:rPr>
          <w:lang w:val="da-DK"/>
        </w:rPr>
        <w:tab/>
        <w:t>DATO FOR ÆNDRING AF TEKSTEN</w:t>
      </w:r>
    </w:p>
    <w:p w14:paraId="69197ABD" w14:textId="77777777" w:rsidR="001B06FB" w:rsidRPr="00DF0AAF" w:rsidRDefault="001B06FB" w:rsidP="001B06FB">
      <w:pPr>
        <w:pStyle w:val="EMEAHeading1"/>
        <w:rPr>
          <w:lang w:val="da-DK"/>
        </w:rPr>
      </w:pPr>
    </w:p>
    <w:p w14:paraId="11869D5F" w14:textId="77777777" w:rsidR="00727B33" w:rsidRDefault="00727B33" w:rsidP="00727B33">
      <w:pPr>
        <w:rPr>
          <w:szCs w:val="22"/>
          <w:lang w:val="da-DK"/>
        </w:rPr>
      </w:pPr>
      <w:r>
        <w:rPr>
          <w:szCs w:val="22"/>
          <w:lang w:val="da-DK"/>
        </w:rPr>
        <w:t xml:space="preserve">Yderligere </w:t>
      </w:r>
      <w:r>
        <w:rPr>
          <w:noProof/>
          <w:szCs w:val="22"/>
          <w:lang w:val="da-DK"/>
        </w:rPr>
        <w:t>oplysninger</w:t>
      </w:r>
      <w:r>
        <w:rPr>
          <w:szCs w:val="22"/>
          <w:lang w:val="da-DK"/>
        </w:rPr>
        <w:t xml:space="preserve"> om </w:t>
      </w:r>
      <w:r>
        <w:rPr>
          <w:noProof/>
          <w:szCs w:val="22"/>
          <w:lang w:val="da-DK"/>
        </w:rPr>
        <w:t>dette lægemiddel</w:t>
      </w:r>
      <w:r>
        <w:rPr>
          <w:szCs w:val="22"/>
          <w:lang w:val="da-DK"/>
        </w:rPr>
        <w:t xml:space="preserve"> findes på Det Europæiske Lægemiddelagenturs hjemmeside </w:t>
      </w:r>
      <w:r w:rsidR="00E63A76" w:rsidRPr="00FE4CDA">
        <w:rPr>
          <w:szCs w:val="22"/>
          <w:lang w:val="da-DK"/>
        </w:rPr>
        <w:t>http://www.ema.europa.eu</w:t>
      </w:r>
      <w:r>
        <w:rPr>
          <w:b/>
          <w:szCs w:val="22"/>
          <w:lang w:val="da-DK"/>
        </w:rPr>
        <w:t>.</w:t>
      </w:r>
    </w:p>
    <w:p w14:paraId="745010E3" w14:textId="77777777" w:rsidR="001B06FB" w:rsidRDefault="001B06FB">
      <w:pPr>
        <w:pStyle w:val="EMEAHeading1"/>
        <w:rPr>
          <w:lang w:val="da-DK"/>
        </w:rPr>
      </w:pPr>
      <w:r w:rsidRPr="009D71B3">
        <w:rPr>
          <w:lang w:val="da-DK"/>
        </w:rPr>
        <w:br w:type="page"/>
      </w:r>
      <w:r>
        <w:rPr>
          <w:lang w:val="da-DK"/>
        </w:rPr>
        <w:lastRenderedPageBreak/>
        <w:t>1.</w:t>
      </w:r>
      <w:r>
        <w:rPr>
          <w:lang w:val="da-DK"/>
        </w:rPr>
        <w:tab/>
        <w:t>LÆGEMIDLETS NAVN</w:t>
      </w:r>
    </w:p>
    <w:p w14:paraId="3EA4CA54" w14:textId="77777777" w:rsidR="001B06FB" w:rsidRDefault="001B06FB" w:rsidP="001B06FB">
      <w:pPr>
        <w:pStyle w:val="EMEAHeading1"/>
        <w:rPr>
          <w:lang w:val="da-DK"/>
        </w:rPr>
      </w:pPr>
    </w:p>
    <w:p w14:paraId="52F2C7B7" w14:textId="77777777" w:rsidR="001B06FB" w:rsidRDefault="001B06FB">
      <w:pPr>
        <w:pStyle w:val="EMEABodyText"/>
        <w:rPr>
          <w:lang w:val="da-DK"/>
        </w:rPr>
      </w:pPr>
      <w:r>
        <w:rPr>
          <w:lang w:val="da-DK"/>
        </w:rPr>
        <w:t>Karvea 75 mg filmovertrukne tabletter.</w:t>
      </w:r>
    </w:p>
    <w:p w14:paraId="46E49118" w14:textId="77777777" w:rsidR="001B06FB" w:rsidRDefault="001B06FB">
      <w:pPr>
        <w:pStyle w:val="EMEABodyText"/>
        <w:rPr>
          <w:lang w:val="da-DK"/>
        </w:rPr>
      </w:pPr>
    </w:p>
    <w:p w14:paraId="499F28D9" w14:textId="77777777" w:rsidR="001B06FB" w:rsidRDefault="001B06FB">
      <w:pPr>
        <w:pStyle w:val="EMEABodyText"/>
        <w:rPr>
          <w:lang w:val="da-DK"/>
        </w:rPr>
      </w:pPr>
    </w:p>
    <w:p w14:paraId="79EEF295" w14:textId="77777777" w:rsidR="001B06FB" w:rsidRDefault="001B06FB">
      <w:pPr>
        <w:pStyle w:val="EMEAHeading1"/>
        <w:rPr>
          <w:lang w:val="da-DK"/>
        </w:rPr>
      </w:pPr>
      <w:r>
        <w:rPr>
          <w:lang w:val="da-DK"/>
        </w:rPr>
        <w:t>2.</w:t>
      </w:r>
      <w:r>
        <w:rPr>
          <w:lang w:val="da-DK"/>
        </w:rPr>
        <w:tab/>
        <w:t>KVALITATIV OG KVANTITATIV SAMMENSÆTNING</w:t>
      </w:r>
    </w:p>
    <w:p w14:paraId="5EDD3198" w14:textId="77777777" w:rsidR="001B06FB" w:rsidRDefault="001B06FB" w:rsidP="001B06FB">
      <w:pPr>
        <w:pStyle w:val="EMEAHeading1"/>
        <w:rPr>
          <w:lang w:val="da-DK"/>
        </w:rPr>
      </w:pPr>
    </w:p>
    <w:p w14:paraId="66C46A9C" w14:textId="77777777" w:rsidR="001B06FB" w:rsidRDefault="001B06FB">
      <w:pPr>
        <w:pStyle w:val="EMEABodyText"/>
        <w:rPr>
          <w:lang w:val="da-DK"/>
        </w:rPr>
      </w:pPr>
      <w:r>
        <w:rPr>
          <w:lang w:val="da-DK"/>
        </w:rPr>
        <w:t>Hver filmovertrukket tablet indeholder 75 mg irbesartan.</w:t>
      </w:r>
    </w:p>
    <w:p w14:paraId="183ACD13" w14:textId="77777777" w:rsidR="001B06FB" w:rsidRDefault="001B06FB">
      <w:pPr>
        <w:pStyle w:val="EMEABodyText"/>
        <w:rPr>
          <w:noProof/>
          <w:lang w:val="da-DK"/>
        </w:rPr>
      </w:pPr>
    </w:p>
    <w:p w14:paraId="22DA02AF" w14:textId="77777777" w:rsidR="00CB0F3A" w:rsidRDefault="00CB0F3A" w:rsidP="00CB0F3A">
      <w:pPr>
        <w:pStyle w:val="EMEABodyText"/>
        <w:rPr>
          <w:noProof/>
          <w:lang w:val="da-DK"/>
        </w:rPr>
      </w:pPr>
      <w:r w:rsidRPr="00247981">
        <w:rPr>
          <w:szCs w:val="22"/>
          <w:u w:val="single"/>
          <w:lang w:val="da-DK"/>
        </w:rPr>
        <w:t>Hjælpestof, som behandleren skal være opmærksom på</w:t>
      </w:r>
      <w:r>
        <w:rPr>
          <w:szCs w:val="22"/>
          <w:u w:val="single"/>
          <w:lang w:val="da-DK"/>
        </w:rPr>
        <w:t>:</w:t>
      </w:r>
      <w:r w:rsidRPr="00DF0AAF">
        <w:rPr>
          <w:noProof/>
          <w:lang w:val="da-DK"/>
        </w:rPr>
        <w:t xml:space="preserve"> </w:t>
      </w:r>
    </w:p>
    <w:p w14:paraId="20A5B091" w14:textId="77777777" w:rsidR="00CB0F3A" w:rsidRDefault="00CB0F3A" w:rsidP="00CB0F3A">
      <w:pPr>
        <w:pStyle w:val="EMEABodyText"/>
        <w:rPr>
          <w:lang w:val="da-DK"/>
        </w:rPr>
      </w:pPr>
      <w:r>
        <w:rPr>
          <w:lang w:val="da-DK"/>
        </w:rPr>
        <w:t>Hver tablet indeholder 25,50</w:t>
      </w:r>
      <w:r w:rsidRPr="004D127B">
        <w:rPr>
          <w:lang w:val="da-DK"/>
        </w:rPr>
        <w:t> </w:t>
      </w:r>
      <w:r w:rsidRPr="00DF0AAF">
        <w:rPr>
          <w:lang w:val="da-DK"/>
        </w:rPr>
        <w:t>mg lactosemonohydrat</w:t>
      </w:r>
      <w:r w:rsidR="00E63A76">
        <w:rPr>
          <w:lang w:val="da-DK"/>
        </w:rPr>
        <w:t>.</w:t>
      </w:r>
    </w:p>
    <w:p w14:paraId="0F737EF9" w14:textId="77777777" w:rsidR="001B06FB" w:rsidRPr="004D127B" w:rsidRDefault="001B06FB" w:rsidP="001B06FB">
      <w:pPr>
        <w:pStyle w:val="EMEABodyText"/>
        <w:rPr>
          <w:lang w:val="da-DK"/>
        </w:rPr>
      </w:pPr>
    </w:p>
    <w:p w14:paraId="5CDAD732" w14:textId="77777777" w:rsidR="001B06FB" w:rsidRPr="0084251F" w:rsidRDefault="001B06FB" w:rsidP="001B06FB">
      <w:pPr>
        <w:pStyle w:val="EMEABodyText"/>
        <w:rPr>
          <w:lang w:val="da-DK"/>
        </w:rPr>
      </w:pPr>
      <w:r>
        <w:rPr>
          <w:noProof/>
          <w:lang w:val="da-DK"/>
        </w:rPr>
        <w:t xml:space="preserve">Alle hjælpestoffer er anført under pkt. </w:t>
      </w:r>
      <w:r>
        <w:rPr>
          <w:lang w:val="da-DK"/>
        </w:rPr>
        <w:t>6.1.</w:t>
      </w:r>
    </w:p>
    <w:p w14:paraId="527E709B" w14:textId="77777777" w:rsidR="001B06FB" w:rsidRDefault="001B06FB">
      <w:pPr>
        <w:pStyle w:val="EMEABodyText"/>
        <w:rPr>
          <w:lang w:val="da-DK"/>
        </w:rPr>
      </w:pPr>
    </w:p>
    <w:p w14:paraId="57B2C32C" w14:textId="77777777" w:rsidR="001B06FB" w:rsidRDefault="001B06FB">
      <w:pPr>
        <w:pStyle w:val="EMEABodyText"/>
        <w:rPr>
          <w:lang w:val="da-DK"/>
        </w:rPr>
      </w:pPr>
    </w:p>
    <w:p w14:paraId="7FF65927" w14:textId="77777777" w:rsidR="001B06FB" w:rsidRDefault="001B06FB">
      <w:pPr>
        <w:pStyle w:val="EMEAHeading1"/>
        <w:rPr>
          <w:lang w:val="da-DK"/>
        </w:rPr>
      </w:pPr>
      <w:r>
        <w:rPr>
          <w:lang w:val="da-DK"/>
        </w:rPr>
        <w:t>3.</w:t>
      </w:r>
      <w:r>
        <w:rPr>
          <w:lang w:val="da-DK"/>
        </w:rPr>
        <w:tab/>
        <w:t>LÆGEMIDDELFORM</w:t>
      </w:r>
    </w:p>
    <w:p w14:paraId="28C73C22" w14:textId="77777777" w:rsidR="001B06FB" w:rsidRDefault="001B06FB" w:rsidP="001B06FB">
      <w:pPr>
        <w:pStyle w:val="EMEAHeading1"/>
        <w:rPr>
          <w:lang w:val="da-DK"/>
        </w:rPr>
      </w:pPr>
    </w:p>
    <w:p w14:paraId="7E5AADB4" w14:textId="77777777" w:rsidR="001B06FB" w:rsidRDefault="001B06FB">
      <w:pPr>
        <w:pStyle w:val="EMEABodyText"/>
        <w:rPr>
          <w:lang w:val="da-DK"/>
        </w:rPr>
      </w:pPr>
      <w:r>
        <w:rPr>
          <w:lang w:val="da-DK"/>
        </w:rPr>
        <w:t>Filmovertrukne tabletter.</w:t>
      </w:r>
    </w:p>
    <w:p w14:paraId="77C6CBEC" w14:textId="77777777" w:rsidR="001B06FB" w:rsidRDefault="001B06FB">
      <w:pPr>
        <w:pStyle w:val="EMEABodyText"/>
        <w:rPr>
          <w:lang w:val="da-DK"/>
        </w:rPr>
      </w:pPr>
      <w:r>
        <w:rPr>
          <w:lang w:val="da-DK"/>
        </w:rPr>
        <w:t>Hvide til mathvide, bikonvekse og ovale med et hjerte indgraveret på den ene side og nummeret 2871 indgraveret på den anden side.</w:t>
      </w:r>
    </w:p>
    <w:p w14:paraId="208A0E8D" w14:textId="77777777" w:rsidR="001B06FB" w:rsidRDefault="001B06FB">
      <w:pPr>
        <w:pStyle w:val="EMEABodyText"/>
        <w:rPr>
          <w:lang w:val="da-DK"/>
        </w:rPr>
      </w:pPr>
    </w:p>
    <w:p w14:paraId="6B5D0DC3" w14:textId="77777777" w:rsidR="001B06FB" w:rsidRDefault="001B06FB">
      <w:pPr>
        <w:pStyle w:val="EMEABodyText"/>
        <w:rPr>
          <w:lang w:val="da-DK"/>
        </w:rPr>
      </w:pPr>
    </w:p>
    <w:p w14:paraId="6BE5EA2C" w14:textId="77777777" w:rsidR="001B06FB" w:rsidRDefault="001B06FB">
      <w:pPr>
        <w:pStyle w:val="EMEAHeading1"/>
        <w:rPr>
          <w:lang w:val="da-DK"/>
        </w:rPr>
      </w:pPr>
      <w:r>
        <w:rPr>
          <w:lang w:val="da-DK"/>
        </w:rPr>
        <w:t>4.</w:t>
      </w:r>
      <w:r>
        <w:rPr>
          <w:lang w:val="da-DK"/>
        </w:rPr>
        <w:tab/>
        <w:t>KLINISKE OPLYSNINGER</w:t>
      </w:r>
    </w:p>
    <w:p w14:paraId="6E558F65" w14:textId="77777777" w:rsidR="001B06FB" w:rsidRDefault="001B06FB" w:rsidP="001B06FB">
      <w:pPr>
        <w:pStyle w:val="EMEAHeading1"/>
        <w:rPr>
          <w:lang w:val="da-DK"/>
        </w:rPr>
      </w:pPr>
    </w:p>
    <w:p w14:paraId="636B07CE" w14:textId="77777777" w:rsidR="001B06FB" w:rsidRDefault="001B06FB">
      <w:pPr>
        <w:pStyle w:val="EMEAHeading2"/>
        <w:rPr>
          <w:lang w:val="da-DK"/>
        </w:rPr>
      </w:pPr>
      <w:r>
        <w:rPr>
          <w:lang w:val="da-DK"/>
        </w:rPr>
        <w:t>4.1</w:t>
      </w:r>
      <w:r>
        <w:rPr>
          <w:lang w:val="da-DK"/>
        </w:rPr>
        <w:tab/>
        <w:t>Terapeutiske indikationer</w:t>
      </w:r>
    </w:p>
    <w:p w14:paraId="1C175C41" w14:textId="77777777" w:rsidR="001B06FB" w:rsidRDefault="001B06FB" w:rsidP="001B06FB">
      <w:pPr>
        <w:pStyle w:val="EMEAHeading2"/>
        <w:rPr>
          <w:lang w:val="da-DK"/>
        </w:rPr>
      </w:pPr>
    </w:p>
    <w:p w14:paraId="473AEB1A" w14:textId="77777777" w:rsidR="001B06FB" w:rsidRDefault="001B06FB">
      <w:pPr>
        <w:pStyle w:val="EMEABodyText"/>
        <w:rPr>
          <w:lang w:val="da-DK"/>
        </w:rPr>
      </w:pPr>
      <w:r>
        <w:rPr>
          <w:lang w:val="da-DK"/>
        </w:rPr>
        <w:t>Karvea er indiceret til voksne til behandling af essentiel hypertension.</w:t>
      </w:r>
    </w:p>
    <w:p w14:paraId="3A5A14D8" w14:textId="77777777" w:rsidR="001B06FB" w:rsidRDefault="001B06FB">
      <w:pPr>
        <w:pStyle w:val="EMEABodyText"/>
        <w:rPr>
          <w:lang w:val="da-DK"/>
        </w:rPr>
      </w:pPr>
      <w:r>
        <w:rPr>
          <w:lang w:val="da-DK"/>
        </w:rPr>
        <w:t xml:space="preserve">Det er også indiceret til behandling af nyresygdom hos voksne patienter med hypertension og type 2-diabetes mellitus, som del af et antihypertensivt lægemiddelregime (se pkt. </w:t>
      </w:r>
      <w:r w:rsidR="003469CD">
        <w:rPr>
          <w:lang w:val="da-DK"/>
        </w:rPr>
        <w:t xml:space="preserve">4.3, 4.4, 4.5 og </w:t>
      </w:r>
      <w:r>
        <w:rPr>
          <w:lang w:val="da-DK"/>
        </w:rPr>
        <w:t>5.1).</w:t>
      </w:r>
    </w:p>
    <w:p w14:paraId="2CDE787D" w14:textId="77777777" w:rsidR="001B06FB" w:rsidRDefault="001B06FB">
      <w:pPr>
        <w:pStyle w:val="EMEABodyText"/>
        <w:rPr>
          <w:lang w:val="da-DK"/>
        </w:rPr>
      </w:pPr>
    </w:p>
    <w:p w14:paraId="6DC11AF7" w14:textId="77777777" w:rsidR="001B06FB" w:rsidRDefault="001B06FB">
      <w:pPr>
        <w:pStyle w:val="EMEAHeading2"/>
        <w:rPr>
          <w:lang w:val="da-DK"/>
        </w:rPr>
      </w:pPr>
      <w:r>
        <w:rPr>
          <w:lang w:val="da-DK"/>
        </w:rPr>
        <w:t>4.2</w:t>
      </w:r>
      <w:r>
        <w:rPr>
          <w:lang w:val="da-DK"/>
        </w:rPr>
        <w:tab/>
        <w:t>Dosering og indgivelsesmåde</w:t>
      </w:r>
    </w:p>
    <w:p w14:paraId="2434617B" w14:textId="77777777" w:rsidR="001B06FB" w:rsidRDefault="001B06FB" w:rsidP="001B06FB">
      <w:pPr>
        <w:pStyle w:val="EMEAHeading2"/>
        <w:rPr>
          <w:lang w:val="da-DK"/>
        </w:rPr>
      </w:pPr>
    </w:p>
    <w:p w14:paraId="088C66F5" w14:textId="77777777" w:rsidR="001B06FB" w:rsidRPr="00704576" w:rsidRDefault="001B06FB">
      <w:pPr>
        <w:pStyle w:val="EMEABodyText"/>
        <w:rPr>
          <w:u w:val="single"/>
          <w:lang w:val="da-DK"/>
        </w:rPr>
      </w:pPr>
      <w:r w:rsidRPr="00704576">
        <w:rPr>
          <w:u w:val="single"/>
          <w:lang w:val="da-DK"/>
        </w:rPr>
        <w:t>Dosering</w:t>
      </w:r>
    </w:p>
    <w:p w14:paraId="0D566C1F" w14:textId="77777777" w:rsidR="001B06FB" w:rsidRDefault="001B06FB">
      <w:pPr>
        <w:pStyle w:val="EMEABodyText"/>
        <w:rPr>
          <w:lang w:val="da-DK"/>
        </w:rPr>
      </w:pPr>
    </w:p>
    <w:p w14:paraId="477E8DB2" w14:textId="77777777" w:rsidR="001B06FB" w:rsidRDefault="001B06FB">
      <w:pPr>
        <w:pStyle w:val="EMEABodyText"/>
        <w:rPr>
          <w:lang w:val="da-DK"/>
        </w:rPr>
      </w:pPr>
      <w:r>
        <w:rPr>
          <w:lang w:val="da-DK"/>
        </w:rPr>
        <w:t>Sædvanlig start- og vedligeholdelsesdosering er 150 mg 1 gang dagligt med eller uden samtidig fødeindtagelse. Ved en dosis på 150 mg 1 gang dagligt giver Karvea generelt en bedre 24-timers blodtrykskontrol end 75 mg. Dog bør en initialdosis på 75 mg overvejes, specielt til patienter i hæmodialyse og hos ældre patienter &gt;</w:t>
      </w:r>
      <w:r w:rsidR="00E63A76">
        <w:rPr>
          <w:lang w:val="da-DK"/>
        </w:rPr>
        <w:t xml:space="preserve"> </w:t>
      </w:r>
      <w:r>
        <w:rPr>
          <w:lang w:val="da-DK"/>
        </w:rPr>
        <w:t>75 år.</w:t>
      </w:r>
    </w:p>
    <w:p w14:paraId="5D0EB47D" w14:textId="77777777" w:rsidR="001B06FB" w:rsidRDefault="001B06FB">
      <w:pPr>
        <w:pStyle w:val="EMEABodyText"/>
        <w:rPr>
          <w:lang w:val="da-DK"/>
        </w:rPr>
      </w:pPr>
    </w:p>
    <w:p w14:paraId="182EFC8C" w14:textId="77777777" w:rsidR="001B06FB" w:rsidRDefault="001B06FB">
      <w:pPr>
        <w:pStyle w:val="EMEABodyText"/>
        <w:rPr>
          <w:lang w:val="da-DK"/>
        </w:rPr>
      </w:pPr>
      <w:r>
        <w:rPr>
          <w:lang w:val="da-DK"/>
        </w:rPr>
        <w:t>Hos patienter som ikke er tilstrækkeligt kontrolleret på 150 mg, 1 gang daglig, kan dosis af Karvea øges til 300 mg, eller andre antihypertensiva kan tilføjes</w:t>
      </w:r>
      <w:r w:rsidR="003469CD">
        <w:rPr>
          <w:lang w:val="da-DK"/>
        </w:rPr>
        <w:t xml:space="preserve"> (se pkt. 4.3, 4.4, 4.5 og 5.1)</w:t>
      </w:r>
      <w:r>
        <w:rPr>
          <w:lang w:val="da-DK"/>
        </w:rPr>
        <w:t>. Specielt har tillæg af diuretika som hydrochlorthiazid vist sig at have en additiv virkning med Karvea (se pkt. 4.5).</w:t>
      </w:r>
    </w:p>
    <w:p w14:paraId="5D9B583B" w14:textId="77777777" w:rsidR="001B06FB" w:rsidRDefault="001B06FB">
      <w:pPr>
        <w:pStyle w:val="EMEABodyText"/>
        <w:rPr>
          <w:lang w:val="da-DK"/>
        </w:rPr>
      </w:pPr>
    </w:p>
    <w:p w14:paraId="2B94B351" w14:textId="77777777" w:rsidR="00C54898" w:rsidRDefault="001B06FB">
      <w:pPr>
        <w:pStyle w:val="EMEABodyText"/>
        <w:rPr>
          <w:lang w:val="da-DK"/>
        </w:rPr>
      </w:pPr>
      <w:r>
        <w:rPr>
          <w:lang w:val="da-DK"/>
        </w:rPr>
        <w:t xml:space="preserve">Hos hypertensive type-2 diabetikere bør behandling starte ved 150 mg irbesartan 1 gang dagligt, og titreres op til 300 mg 1 gang dagligt, som den foretrukne vedligeholdelsesdosering til behandling af nyresygdom. </w:t>
      </w:r>
    </w:p>
    <w:p w14:paraId="02AFE2C7" w14:textId="77777777" w:rsidR="00C54898" w:rsidRDefault="00C54898">
      <w:pPr>
        <w:pStyle w:val="EMEABodyText"/>
        <w:rPr>
          <w:lang w:val="da-DK"/>
        </w:rPr>
      </w:pPr>
    </w:p>
    <w:p w14:paraId="309B902F" w14:textId="77777777" w:rsidR="001B06FB" w:rsidRDefault="001B06FB">
      <w:pPr>
        <w:pStyle w:val="EMEABodyText"/>
        <w:rPr>
          <w:lang w:val="da-DK"/>
        </w:rPr>
      </w:pPr>
      <w:r>
        <w:rPr>
          <w:lang w:val="da-DK"/>
        </w:rPr>
        <w:t xml:space="preserve">Dokumentationen for forbedring af nyresygdom ved brug af Karvea hos hypertensive type 2-diabetikere er baseret på studier, hvor irbesartan blev brugt efter behov med tillæg af andre antihypertensive lægemidler, for at nå det ønskede blodtryk (se pkt. </w:t>
      </w:r>
      <w:r w:rsidR="003469CD">
        <w:rPr>
          <w:lang w:val="da-DK"/>
        </w:rPr>
        <w:t xml:space="preserve">4.3, 4.4, 4.5 og </w:t>
      </w:r>
      <w:r>
        <w:rPr>
          <w:lang w:val="da-DK"/>
        </w:rPr>
        <w:t>5.1).</w:t>
      </w:r>
    </w:p>
    <w:p w14:paraId="5AF73524" w14:textId="77777777" w:rsidR="001B06FB" w:rsidRDefault="001B06FB">
      <w:pPr>
        <w:pStyle w:val="EMEABodyText"/>
        <w:rPr>
          <w:lang w:val="da-DK"/>
        </w:rPr>
      </w:pPr>
    </w:p>
    <w:p w14:paraId="58BE7D4B" w14:textId="77777777" w:rsidR="001B06FB" w:rsidRPr="00704576" w:rsidRDefault="001B06FB">
      <w:pPr>
        <w:pStyle w:val="EMEABodyText"/>
        <w:rPr>
          <w:u w:val="single"/>
          <w:lang w:val="da-DK"/>
        </w:rPr>
      </w:pPr>
      <w:r w:rsidRPr="00704576">
        <w:rPr>
          <w:u w:val="single"/>
          <w:lang w:val="da-DK"/>
        </w:rPr>
        <w:t>Specielle patientgrupper</w:t>
      </w:r>
    </w:p>
    <w:p w14:paraId="1ED99092" w14:textId="77777777" w:rsidR="001B06FB" w:rsidRDefault="001B06FB">
      <w:pPr>
        <w:pStyle w:val="EMEABodyText"/>
        <w:rPr>
          <w:lang w:val="da-DK"/>
        </w:rPr>
      </w:pPr>
    </w:p>
    <w:p w14:paraId="1B8C0137" w14:textId="77777777" w:rsidR="00546431" w:rsidRDefault="001B06FB">
      <w:pPr>
        <w:pStyle w:val="EMEABodyText"/>
        <w:rPr>
          <w:b/>
          <w:lang w:val="da-DK"/>
        </w:rPr>
      </w:pPr>
      <w:r w:rsidRPr="00704576">
        <w:rPr>
          <w:i/>
          <w:lang w:val="da-DK"/>
        </w:rPr>
        <w:t>Nyrefunktionsnedsættelse</w:t>
      </w:r>
    </w:p>
    <w:p w14:paraId="65175C17" w14:textId="77777777" w:rsidR="00546431" w:rsidRDefault="00546431">
      <w:pPr>
        <w:pStyle w:val="EMEABodyText"/>
        <w:rPr>
          <w:b/>
          <w:lang w:val="da-DK"/>
        </w:rPr>
      </w:pPr>
    </w:p>
    <w:p w14:paraId="4C34D8A3" w14:textId="77777777" w:rsidR="001B06FB" w:rsidRDefault="001B06FB">
      <w:pPr>
        <w:pStyle w:val="EMEABodyText"/>
        <w:rPr>
          <w:lang w:val="da-DK"/>
        </w:rPr>
      </w:pPr>
      <w:r>
        <w:rPr>
          <w:lang w:val="da-DK"/>
        </w:rPr>
        <w:t>Det er ikke nødvendigt, at dosisjustere patienter med nedsat nyrefunk</w:t>
      </w:r>
      <w:r>
        <w:rPr>
          <w:lang w:val="da-DK"/>
        </w:rPr>
        <w:softHyphen/>
        <w:t>tion. En lavere startdosis (75 mg) bør overvejes hos patienter i hæmodialyse (se pkt. 4.4).</w:t>
      </w:r>
    </w:p>
    <w:p w14:paraId="2267CFD7" w14:textId="77777777" w:rsidR="001B06FB" w:rsidRDefault="001B06FB">
      <w:pPr>
        <w:pStyle w:val="EMEABodyText"/>
        <w:rPr>
          <w:lang w:val="da-DK"/>
        </w:rPr>
      </w:pPr>
    </w:p>
    <w:p w14:paraId="039D30CB" w14:textId="77777777" w:rsidR="00546431" w:rsidRDefault="001B06FB">
      <w:pPr>
        <w:pStyle w:val="EMEABodyText"/>
        <w:rPr>
          <w:lang w:val="da-DK"/>
        </w:rPr>
      </w:pPr>
      <w:r w:rsidRPr="00704576">
        <w:rPr>
          <w:i/>
          <w:lang w:val="da-DK"/>
        </w:rPr>
        <w:t>Leverfunktionsnedsættelse</w:t>
      </w:r>
    </w:p>
    <w:p w14:paraId="40658C60" w14:textId="77777777" w:rsidR="00546431" w:rsidRDefault="00546431">
      <w:pPr>
        <w:pStyle w:val="EMEABodyText"/>
        <w:rPr>
          <w:lang w:val="da-DK"/>
        </w:rPr>
      </w:pPr>
    </w:p>
    <w:p w14:paraId="12C7144C" w14:textId="77777777" w:rsidR="001B06FB" w:rsidRDefault="001B06FB">
      <w:pPr>
        <w:pStyle w:val="EMEABodyText"/>
        <w:rPr>
          <w:lang w:val="da-DK"/>
        </w:rPr>
      </w:pPr>
      <w:r>
        <w:rPr>
          <w:lang w:val="da-DK"/>
        </w:rPr>
        <w:t>Dosisjustering er ikke nødvendig hos patienter med let/moderat leverfunktionsnedsættelse. Der foreligger ingen klinisk erfaring med patienter med alvorlig leverfunktionsnedsættelse.</w:t>
      </w:r>
    </w:p>
    <w:p w14:paraId="7A625DC7" w14:textId="77777777" w:rsidR="001B06FB" w:rsidRDefault="001B06FB">
      <w:pPr>
        <w:pStyle w:val="EMEABodyText"/>
        <w:rPr>
          <w:i/>
          <w:lang w:val="da-DK"/>
        </w:rPr>
      </w:pPr>
    </w:p>
    <w:p w14:paraId="2AB4A803" w14:textId="77777777" w:rsidR="00546431" w:rsidRDefault="001B06FB">
      <w:pPr>
        <w:pStyle w:val="EMEABodyText"/>
        <w:rPr>
          <w:lang w:val="da-DK"/>
        </w:rPr>
      </w:pPr>
      <w:r w:rsidRPr="00704576">
        <w:rPr>
          <w:i/>
          <w:lang w:val="da-DK"/>
        </w:rPr>
        <w:t xml:space="preserve">Ældre </w:t>
      </w:r>
      <w:r w:rsidR="00CB0F3A">
        <w:rPr>
          <w:i/>
          <w:lang w:val="da-DK"/>
        </w:rPr>
        <w:t>personer</w:t>
      </w:r>
    </w:p>
    <w:p w14:paraId="6F9E335C" w14:textId="77777777" w:rsidR="00546431" w:rsidRDefault="00546431">
      <w:pPr>
        <w:pStyle w:val="EMEABodyText"/>
        <w:rPr>
          <w:lang w:val="da-DK"/>
        </w:rPr>
      </w:pPr>
    </w:p>
    <w:p w14:paraId="23253A13" w14:textId="77777777" w:rsidR="001B06FB" w:rsidRDefault="001B06FB">
      <w:pPr>
        <w:pStyle w:val="EMEABodyText"/>
        <w:rPr>
          <w:lang w:val="da-DK"/>
        </w:rPr>
      </w:pPr>
      <w:r>
        <w:rPr>
          <w:lang w:val="da-DK"/>
        </w:rPr>
        <w:t>Selvom initialdosis på 75 mg bør overvejes til patienter &gt;</w:t>
      </w:r>
      <w:r w:rsidR="001A1C3F">
        <w:rPr>
          <w:lang w:val="da-DK"/>
        </w:rPr>
        <w:t xml:space="preserve"> </w:t>
      </w:r>
      <w:r>
        <w:rPr>
          <w:lang w:val="da-DK"/>
        </w:rPr>
        <w:t xml:space="preserve">75 år, er det sædvanligvis ikke nødvendigt at dosisjustere ældre </w:t>
      </w:r>
      <w:r w:rsidR="00CB0F3A">
        <w:rPr>
          <w:lang w:val="da-DK"/>
        </w:rPr>
        <w:t>personer</w:t>
      </w:r>
      <w:r>
        <w:rPr>
          <w:lang w:val="da-DK"/>
        </w:rPr>
        <w:t>.</w:t>
      </w:r>
    </w:p>
    <w:p w14:paraId="6631A2DF" w14:textId="77777777" w:rsidR="001B06FB" w:rsidRDefault="001B06FB">
      <w:pPr>
        <w:pStyle w:val="EMEABodyText"/>
        <w:rPr>
          <w:i/>
          <w:lang w:val="da-DK"/>
        </w:rPr>
      </w:pPr>
    </w:p>
    <w:p w14:paraId="19423927" w14:textId="77777777" w:rsidR="00546431" w:rsidRDefault="001B06FB" w:rsidP="001B06FB">
      <w:pPr>
        <w:pStyle w:val="EMEABodyText"/>
        <w:rPr>
          <w:i/>
          <w:lang w:val="da-DK"/>
        </w:rPr>
      </w:pPr>
      <w:r w:rsidRPr="00786A11">
        <w:rPr>
          <w:i/>
          <w:lang w:val="da-DK"/>
        </w:rPr>
        <w:t>Pædiatrisk population</w:t>
      </w:r>
    </w:p>
    <w:p w14:paraId="1C97557A" w14:textId="77777777" w:rsidR="00546431" w:rsidRDefault="00546431" w:rsidP="001B06FB">
      <w:pPr>
        <w:pStyle w:val="EMEABodyText"/>
        <w:rPr>
          <w:i/>
          <w:lang w:val="da-DK"/>
        </w:rPr>
      </w:pPr>
    </w:p>
    <w:p w14:paraId="74B6E7A8" w14:textId="77777777" w:rsidR="001B06FB" w:rsidRPr="00A45097" w:rsidRDefault="001B06FB" w:rsidP="001B06FB">
      <w:pPr>
        <w:pStyle w:val="EMEABodyText"/>
        <w:rPr>
          <w:lang w:val="da-DK"/>
        </w:rPr>
      </w:pPr>
      <w:r>
        <w:rPr>
          <w:lang w:val="da-DK"/>
        </w:rPr>
        <w:t>Karvea s sikkerhed og virkning hos børn i alderen 0 til 18 år er ikke fastlagt. De tilgængelige data er beskrevet i pkt. 4.8, 5.1 og 5.2, men der kan ikke gives nogen anbefalinger vedrørende dosering.</w:t>
      </w:r>
    </w:p>
    <w:p w14:paraId="27E21D08" w14:textId="77777777" w:rsidR="001B06FB" w:rsidRDefault="001B06FB">
      <w:pPr>
        <w:pStyle w:val="EMEABodyText"/>
        <w:rPr>
          <w:lang w:val="da-DK"/>
        </w:rPr>
      </w:pPr>
      <w:r>
        <w:rPr>
          <w:lang w:val="da-DK"/>
        </w:rPr>
        <w:t xml:space="preserve"> </w:t>
      </w:r>
    </w:p>
    <w:p w14:paraId="28807F45" w14:textId="77777777" w:rsidR="001B06FB" w:rsidRDefault="001B06FB">
      <w:pPr>
        <w:pStyle w:val="EMEABodyText"/>
        <w:rPr>
          <w:u w:val="single"/>
          <w:lang w:val="da-DK"/>
        </w:rPr>
      </w:pPr>
      <w:r w:rsidRPr="00704576">
        <w:rPr>
          <w:u w:val="single"/>
          <w:lang w:val="da-DK"/>
        </w:rPr>
        <w:t>Indgivelsesmåde</w:t>
      </w:r>
    </w:p>
    <w:p w14:paraId="649F38DB" w14:textId="77777777" w:rsidR="00546431" w:rsidRPr="00704576" w:rsidRDefault="00546431">
      <w:pPr>
        <w:pStyle w:val="EMEABodyText"/>
        <w:rPr>
          <w:u w:val="single"/>
          <w:lang w:val="da-DK"/>
        </w:rPr>
      </w:pPr>
    </w:p>
    <w:p w14:paraId="4B550BA4" w14:textId="77777777" w:rsidR="001B06FB" w:rsidRDefault="001B06FB">
      <w:pPr>
        <w:pStyle w:val="EMEABodyText"/>
        <w:rPr>
          <w:lang w:val="da-DK"/>
        </w:rPr>
      </w:pPr>
      <w:r>
        <w:rPr>
          <w:lang w:val="da-DK"/>
        </w:rPr>
        <w:t>Oral anvendelse.</w:t>
      </w:r>
    </w:p>
    <w:p w14:paraId="18AC6381" w14:textId="77777777" w:rsidR="001B06FB" w:rsidRDefault="001B06FB">
      <w:pPr>
        <w:pStyle w:val="EMEABodyText"/>
        <w:rPr>
          <w:lang w:val="da-DK"/>
        </w:rPr>
      </w:pPr>
    </w:p>
    <w:p w14:paraId="287205EF" w14:textId="77777777" w:rsidR="001B06FB" w:rsidRDefault="001B06FB">
      <w:pPr>
        <w:pStyle w:val="EMEAHeading2"/>
        <w:rPr>
          <w:lang w:val="da-DK"/>
        </w:rPr>
      </w:pPr>
      <w:r>
        <w:rPr>
          <w:lang w:val="da-DK"/>
        </w:rPr>
        <w:t>4.3</w:t>
      </w:r>
      <w:r>
        <w:rPr>
          <w:lang w:val="da-DK"/>
        </w:rPr>
        <w:tab/>
        <w:t>Kontraindikationer</w:t>
      </w:r>
    </w:p>
    <w:p w14:paraId="395A72E6" w14:textId="77777777" w:rsidR="001B06FB" w:rsidRDefault="001B06FB" w:rsidP="001B06FB">
      <w:pPr>
        <w:pStyle w:val="EMEAHeading2"/>
        <w:rPr>
          <w:lang w:val="da-DK"/>
        </w:rPr>
      </w:pPr>
    </w:p>
    <w:p w14:paraId="5DF6A98F" w14:textId="77777777" w:rsidR="001B06FB" w:rsidRDefault="001B06FB">
      <w:pPr>
        <w:pStyle w:val="EMEABodyText"/>
        <w:rPr>
          <w:lang w:val="da-DK"/>
        </w:rPr>
      </w:pPr>
      <w:r>
        <w:rPr>
          <w:lang w:val="da-DK"/>
        </w:rPr>
        <w:t xml:space="preserve">Overfølsomhed over for det aktive stof eller over for et eller flere af hjælpestofferne </w:t>
      </w:r>
      <w:r w:rsidR="00CB0F3A">
        <w:rPr>
          <w:szCs w:val="22"/>
          <w:lang w:val="da-DK"/>
        </w:rPr>
        <w:t>anført i pkt. 6.1</w:t>
      </w:r>
    </w:p>
    <w:p w14:paraId="5AD3C224" w14:textId="77777777" w:rsidR="001B06FB" w:rsidRDefault="001B06FB">
      <w:pPr>
        <w:pStyle w:val="EMEABodyText"/>
        <w:rPr>
          <w:lang w:val="da-DK"/>
        </w:rPr>
      </w:pPr>
      <w:r>
        <w:rPr>
          <w:lang w:val="da-DK"/>
        </w:rPr>
        <w:t>Graviditet i 2. og 3. trimester (se pkt. 4.4 og 4.6).</w:t>
      </w:r>
    </w:p>
    <w:p w14:paraId="08CBCE33" w14:textId="77777777" w:rsidR="00CB0F3A" w:rsidRDefault="00CB0F3A">
      <w:pPr>
        <w:pStyle w:val="EMEABodyText"/>
        <w:rPr>
          <w:lang w:val="da-DK"/>
        </w:rPr>
      </w:pPr>
    </w:p>
    <w:p w14:paraId="0DB23C51" w14:textId="77777777" w:rsidR="003469CD" w:rsidRPr="00DF0AAF" w:rsidRDefault="003469CD" w:rsidP="003469CD">
      <w:pPr>
        <w:pStyle w:val="EMEABodyText"/>
        <w:rPr>
          <w:lang w:val="da-DK"/>
        </w:rPr>
      </w:pPr>
      <w:r>
        <w:rPr>
          <w:lang w:val="da-DK"/>
        </w:rPr>
        <w:t>Samtidig behandling med Karvea og aliskiren-holdige lægemidler er kontraindiceret til patienter med diabetes mellitus eller nedsat nyrefunktion (glomerulær filtrationshastighed (GFR) &lt; 60 ml/min/1,73 m</w:t>
      </w:r>
      <w:r w:rsidRPr="00B74C63">
        <w:rPr>
          <w:vertAlign w:val="superscript"/>
          <w:lang w:val="da-DK"/>
        </w:rPr>
        <w:t>2</w:t>
      </w:r>
      <w:r>
        <w:rPr>
          <w:vertAlign w:val="superscript"/>
          <w:lang w:val="da-DK"/>
        </w:rPr>
        <w:t xml:space="preserve"> </w:t>
      </w:r>
      <w:r>
        <w:rPr>
          <w:lang w:val="da-DK"/>
        </w:rPr>
        <w:t>) (se pkt.4.5 og 5.1).</w:t>
      </w:r>
    </w:p>
    <w:p w14:paraId="09C0B556" w14:textId="77777777" w:rsidR="001B06FB" w:rsidRDefault="001B06FB">
      <w:pPr>
        <w:pStyle w:val="EMEABodyText"/>
        <w:rPr>
          <w:lang w:val="da-DK"/>
        </w:rPr>
      </w:pPr>
    </w:p>
    <w:p w14:paraId="40F969C7" w14:textId="77777777" w:rsidR="001B06FB" w:rsidRDefault="001B06FB">
      <w:pPr>
        <w:pStyle w:val="EMEAHeading2"/>
        <w:rPr>
          <w:lang w:val="da-DK"/>
        </w:rPr>
      </w:pPr>
      <w:r>
        <w:rPr>
          <w:lang w:val="da-DK"/>
        </w:rPr>
        <w:t>4.4</w:t>
      </w:r>
      <w:r>
        <w:rPr>
          <w:lang w:val="da-DK"/>
        </w:rPr>
        <w:tab/>
        <w:t>Særlige advarsler og forsigtighedsregler vedrørende brugen</w:t>
      </w:r>
    </w:p>
    <w:p w14:paraId="3B5BC059" w14:textId="77777777" w:rsidR="001B06FB" w:rsidRDefault="001B06FB" w:rsidP="001B06FB">
      <w:pPr>
        <w:pStyle w:val="EMEAHeading2"/>
        <w:rPr>
          <w:lang w:val="da-DK"/>
        </w:rPr>
      </w:pPr>
    </w:p>
    <w:p w14:paraId="49EEF3FE" w14:textId="77777777" w:rsidR="001B06FB" w:rsidRDefault="001B06FB">
      <w:pPr>
        <w:pStyle w:val="EMEABodyText"/>
        <w:rPr>
          <w:lang w:val="da-DK"/>
        </w:rPr>
      </w:pPr>
      <w:r w:rsidRPr="0028128C">
        <w:rPr>
          <w:u w:val="single"/>
          <w:lang w:val="da-DK"/>
        </w:rPr>
        <w:t>Nedsat intravaskulært volumen</w:t>
      </w:r>
      <w:r>
        <w:rPr>
          <w:b/>
          <w:lang w:val="da-DK"/>
        </w:rPr>
        <w:t>:</w:t>
      </w:r>
      <w:r>
        <w:rPr>
          <w:lang w:val="da-DK"/>
        </w:rPr>
        <w:t xml:space="preserve"> Specielt efter første dosis kan derforekomme symptomatisk hypotension hos patientermed hypovolæmi og/eller hyponatriæmi forårsaget af kraftig diuretisk behandling, nedsat saltindtag gennem kosten, diarré eller opkastning. Sådanne tilstande skal korrigeres før administration af Karvea.</w:t>
      </w:r>
    </w:p>
    <w:p w14:paraId="6F13330F" w14:textId="77777777" w:rsidR="001B06FB" w:rsidRDefault="001B06FB">
      <w:pPr>
        <w:pStyle w:val="EMEABodyText"/>
        <w:rPr>
          <w:lang w:val="da-DK"/>
        </w:rPr>
      </w:pPr>
    </w:p>
    <w:p w14:paraId="4E9AB3D8" w14:textId="77777777" w:rsidR="001B06FB" w:rsidRDefault="001B06FB">
      <w:pPr>
        <w:pStyle w:val="EMEABodyText"/>
        <w:rPr>
          <w:lang w:val="da-DK"/>
        </w:rPr>
      </w:pPr>
      <w:r w:rsidRPr="0028128C">
        <w:rPr>
          <w:u w:val="single"/>
          <w:lang w:val="da-DK"/>
        </w:rPr>
        <w:t>Renovaskulær hypertension</w:t>
      </w:r>
      <w:r>
        <w:rPr>
          <w:b/>
          <w:lang w:val="da-DK"/>
        </w:rPr>
        <w:t>:</w:t>
      </w:r>
      <w:r>
        <w:rPr>
          <w:lang w:val="da-DK"/>
        </w:rPr>
        <w:t xml:space="preserve"> Der er øget risiko for alvorlig hypotension og nyreinsufficiens, hvis patienter med bilateral nyrearteriestenose eller stenose af arterien til deres eneste fungerende nyre, behandles med lægemidler der påvirker renin-angiotensin-aldosteronsystemet. Selvom dette ikke er dokumenteret for Karvea, kan der forventes en lignende effekt med angiotensin-II-receptorantagonister.</w:t>
      </w:r>
    </w:p>
    <w:p w14:paraId="1FF246CE" w14:textId="77777777" w:rsidR="001B06FB" w:rsidRDefault="001B06FB">
      <w:pPr>
        <w:pStyle w:val="EMEABodyText"/>
        <w:rPr>
          <w:lang w:val="da-DK"/>
        </w:rPr>
      </w:pPr>
    </w:p>
    <w:p w14:paraId="2C92FE71" w14:textId="77777777" w:rsidR="001B06FB" w:rsidRDefault="001B06FB">
      <w:pPr>
        <w:pStyle w:val="EMEABodyText"/>
        <w:rPr>
          <w:lang w:val="da-DK"/>
        </w:rPr>
      </w:pPr>
      <w:r w:rsidRPr="0028128C">
        <w:rPr>
          <w:u w:val="single"/>
          <w:lang w:val="da-DK"/>
        </w:rPr>
        <w:t>Nyrefunktionsnedsættelse og nyretransplantation</w:t>
      </w:r>
      <w:r>
        <w:rPr>
          <w:b/>
          <w:lang w:val="da-DK"/>
        </w:rPr>
        <w:t>:</w:t>
      </w:r>
      <w:r>
        <w:rPr>
          <w:lang w:val="da-DK"/>
        </w:rPr>
        <w:t xml:space="preserve"> Der anbefales periodisk kontrol af serum-kalium- og serum-kreatinin, hvis Karvea anvendes til patienter med nedsat nyrefunktion. Der foreligger ingen erfaring vedrørende administration af Karvea til nyligt nyretransplanterede patienter.</w:t>
      </w:r>
    </w:p>
    <w:p w14:paraId="1E37F1F8" w14:textId="77777777" w:rsidR="001B06FB" w:rsidRDefault="001B06FB">
      <w:pPr>
        <w:pStyle w:val="EMEABodyText"/>
        <w:rPr>
          <w:lang w:val="da-DK"/>
        </w:rPr>
      </w:pPr>
    </w:p>
    <w:p w14:paraId="634A846B" w14:textId="77777777" w:rsidR="001B06FB" w:rsidRDefault="001B06FB">
      <w:pPr>
        <w:pStyle w:val="EMEABodyText"/>
        <w:rPr>
          <w:lang w:val="da-DK"/>
        </w:rPr>
      </w:pPr>
      <w:r w:rsidRPr="0028128C">
        <w:rPr>
          <w:u w:val="single"/>
          <w:lang w:val="da-DK"/>
        </w:rPr>
        <w:t>Hypertensive patienter med type-2 diabetes og nefropati</w:t>
      </w:r>
      <w:r>
        <w:rPr>
          <w:b/>
          <w:lang w:val="da-DK"/>
        </w:rPr>
        <w:t>:</w:t>
      </w:r>
      <w:r>
        <w:rPr>
          <w:lang w:val="da-DK"/>
        </w:rPr>
        <w:t xml:space="preserve"> I en undersøgelse med patienter med fremskreden nyresygdom var effekten af irbesartan på nyrer og kardiovaskulære hændelser ikke den samme i alle subgrupper. Specielt hos kvinder og patienter, der ikke var af europæisk afstamning, sås der en mindre effekt (se pkt. 5.1).</w:t>
      </w:r>
    </w:p>
    <w:p w14:paraId="3CC6E818" w14:textId="77777777" w:rsidR="00CB0F3A" w:rsidRDefault="00CB0F3A">
      <w:pPr>
        <w:pStyle w:val="EMEABodyText"/>
        <w:rPr>
          <w:lang w:val="da-DK"/>
        </w:rPr>
      </w:pPr>
    </w:p>
    <w:p w14:paraId="35C2B7C9" w14:textId="77777777" w:rsidR="003469CD" w:rsidRDefault="00CB0F3A" w:rsidP="003469CD">
      <w:pPr>
        <w:pStyle w:val="EMEABodyText"/>
        <w:rPr>
          <w:b/>
          <w:i/>
          <w:lang w:val="da-DK"/>
        </w:rPr>
      </w:pPr>
      <w:r w:rsidRPr="00BA7494">
        <w:rPr>
          <w:rStyle w:val="hps"/>
          <w:u w:val="single"/>
          <w:lang w:val="da-DK"/>
        </w:rPr>
        <w:t>Dobbelt hæmning af</w:t>
      </w:r>
      <w:r w:rsidRPr="00BA7494">
        <w:rPr>
          <w:u w:val="single"/>
          <w:lang w:val="da-DK"/>
        </w:rPr>
        <w:t xml:space="preserve"> </w:t>
      </w:r>
      <w:r w:rsidRPr="00BA7494">
        <w:rPr>
          <w:rStyle w:val="hps"/>
          <w:u w:val="single"/>
          <w:lang w:val="da-DK"/>
        </w:rPr>
        <w:t>renin</w:t>
      </w:r>
      <w:r w:rsidRPr="00BA7494">
        <w:rPr>
          <w:u w:val="single"/>
          <w:lang w:val="da-DK"/>
        </w:rPr>
        <w:t xml:space="preserve">-angiotensin-aldosteron-systemet </w:t>
      </w:r>
      <w:r w:rsidRPr="00BA7494">
        <w:rPr>
          <w:rStyle w:val="hps"/>
          <w:u w:val="single"/>
          <w:lang w:val="da-DK"/>
        </w:rPr>
        <w:t>(</w:t>
      </w:r>
      <w:r w:rsidRPr="00BA7494">
        <w:rPr>
          <w:u w:val="single"/>
          <w:lang w:val="da-DK"/>
        </w:rPr>
        <w:t>RAAS):</w:t>
      </w:r>
      <w:r w:rsidRPr="00C15B09">
        <w:rPr>
          <w:lang w:val="da-DK"/>
        </w:rPr>
        <w:t xml:space="preserve"> </w:t>
      </w:r>
      <w:r w:rsidR="003469CD">
        <w:rPr>
          <w:color w:val="333333"/>
          <w:lang w:val="da-DK"/>
        </w:rPr>
        <w:t xml:space="preserve">Der er evidens for, at samtidig brug af ACE-hæmmere, </w:t>
      </w:r>
      <w:r w:rsidR="003469CD" w:rsidRPr="00DF0AAF">
        <w:rPr>
          <w:lang w:val="da-DK"/>
        </w:rPr>
        <w:t>angiotensin</w:t>
      </w:r>
      <w:r w:rsidR="003469CD">
        <w:rPr>
          <w:lang w:val="da-DK"/>
        </w:rPr>
        <w:t>-</w:t>
      </w:r>
      <w:r w:rsidR="003469CD" w:rsidRPr="00DF0AAF">
        <w:rPr>
          <w:lang w:val="da-DK"/>
        </w:rPr>
        <w:t>II-receptor</w:t>
      </w:r>
      <w:r w:rsidR="003469CD">
        <w:rPr>
          <w:lang w:val="da-DK"/>
        </w:rPr>
        <w:t>blokkere eller aliskiren øger risikoen for hypotension, hyperkaliæmi og nedsætter nyrefunktionen (inklusive akut nyresvigt).</w:t>
      </w:r>
      <w:r w:rsidR="003469CD">
        <w:rPr>
          <w:color w:val="333333"/>
          <w:lang w:val="da-DK"/>
        </w:rPr>
        <w:t xml:space="preserve"> Dobbelt hæmning af RAAS ved  kombination af ACE-hæmmere, </w:t>
      </w:r>
      <w:r w:rsidR="003469CD" w:rsidRPr="00DF0AAF">
        <w:rPr>
          <w:lang w:val="da-DK"/>
        </w:rPr>
        <w:t>angiotensin</w:t>
      </w:r>
      <w:r w:rsidR="003469CD">
        <w:rPr>
          <w:lang w:val="da-DK"/>
        </w:rPr>
        <w:t>-</w:t>
      </w:r>
      <w:r w:rsidR="003469CD" w:rsidRPr="00DF0AAF">
        <w:rPr>
          <w:lang w:val="da-DK"/>
        </w:rPr>
        <w:t>II-receptor</w:t>
      </w:r>
      <w:r w:rsidR="003469CD">
        <w:rPr>
          <w:lang w:val="da-DK"/>
        </w:rPr>
        <w:t>blokkere eller aliskiren</w:t>
      </w:r>
      <w:r w:rsidR="003469CD">
        <w:rPr>
          <w:color w:val="333333"/>
          <w:lang w:val="da-DK"/>
        </w:rPr>
        <w:t xml:space="preserve"> </w:t>
      </w:r>
      <w:r w:rsidR="003469CD">
        <w:rPr>
          <w:rStyle w:val="shorttext"/>
          <w:color w:val="333333"/>
          <w:lang w:val="da-DK"/>
        </w:rPr>
        <w:t>anbefales derfor ikke (se pkt. 4.5 og 5.1)</w:t>
      </w:r>
      <w:r w:rsidR="003469CD">
        <w:rPr>
          <w:rStyle w:val="hps"/>
          <w:color w:val="333333"/>
          <w:lang w:val="da-DK"/>
        </w:rPr>
        <w:t xml:space="preserve">. Hvis behandling med dobbelt hæmning anses for absolut nødvendig, bør det kun udføres under overvågning af specialister og være underlagt hyppig tæt overvågning af </w:t>
      </w:r>
      <w:r w:rsidR="003469CD">
        <w:rPr>
          <w:rStyle w:val="hps"/>
          <w:color w:val="333333"/>
          <w:lang w:val="da-DK"/>
        </w:rPr>
        <w:lastRenderedPageBreak/>
        <w:t xml:space="preserve">nyrefunktionen, elektrolytter og blodtryk. ACE-hæmmere og </w:t>
      </w:r>
      <w:r w:rsidR="003469CD" w:rsidRPr="00DF0AAF">
        <w:rPr>
          <w:lang w:val="da-DK"/>
        </w:rPr>
        <w:t>angiotensin</w:t>
      </w:r>
      <w:r w:rsidR="003469CD">
        <w:rPr>
          <w:lang w:val="da-DK"/>
        </w:rPr>
        <w:t>-</w:t>
      </w:r>
      <w:r w:rsidR="003469CD" w:rsidRPr="00DF0AAF">
        <w:rPr>
          <w:lang w:val="da-DK"/>
        </w:rPr>
        <w:t>II-receptor</w:t>
      </w:r>
      <w:r w:rsidR="003469CD">
        <w:rPr>
          <w:lang w:val="da-DK"/>
        </w:rPr>
        <w:t>blokkere bør ikke amvendes samtidig hos patienter med diabetisk nefropati.</w:t>
      </w:r>
      <w:r w:rsidR="003469CD">
        <w:rPr>
          <w:rStyle w:val="hps"/>
          <w:color w:val="333333"/>
          <w:lang w:val="da-DK"/>
        </w:rPr>
        <w:t xml:space="preserve"> </w:t>
      </w:r>
    </w:p>
    <w:p w14:paraId="0A117669" w14:textId="77777777" w:rsidR="001B06FB" w:rsidRDefault="001B06FB">
      <w:pPr>
        <w:pStyle w:val="EMEABodyText"/>
        <w:rPr>
          <w:i/>
          <w:lang w:val="da-DK"/>
        </w:rPr>
      </w:pPr>
    </w:p>
    <w:p w14:paraId="5AF84C32" w14:textId="77777777" w:rsidR="001B06FB" w:rsidRDefault="001B06FB">
      <w:pPr>
        <w:pStyle w:val="EMEABodyText"/>
        <w:rPr>
          <w:lang w:val="da-DK"/>
        </w:rPr>
      </w:pPr>
      <w:r w:rsidRPr="0028128C">
        <w:rPr>
          <w:u w:val="single"/>
          <w:lang w:val="da-DK"/>
        </w:rPr>
        <w:t>Hyperkaliæmi</w:t>
      </w:r>
      <w:r>
        <w:rPr>
          <w:b/>
          <w:lang w:val="da-DK"/>
        </w:rPr>
        <w:t>:</w:t>
      </w:r>
      <w:r>
        <w:rPr>
          <w:lang w:val="da-DK"/>
        </w:rPr>
        <w:t xml:space="preserve"> Som med andre lægemidler, der påvirker renin-angiotensin-aldosteronsystemet, kan der opstå hyperkaliæmi under behandling med Karvea, specielt i tilfælde af nyrefunktions</w:t>
      </w:r>
      <w:r>
        <w:rPr>
          <w:lang w:val="da-DK"/>
        </w:rPr>
        <w:softHyphen/>
        <w:t>nedsættelse, klinisk proteinuri på grund af diabetisk nyresygdom og/eller hjertefejl. Der anbefales tæt kontrol af serum-kalium hos patienter, der tilhører en risikogruppe (se pkt. 4.5).</w:t>
      </w:r>
    </w:p>
    <w:p w14:paraId="029000E5" w14:textId="77777777" w:rsidR="001B06FB" w:rsidRDefault="001B06FB">
      <w:pPr>
        <w:pStyle w:val="EMEABodyText"/>
        <w:rPr>
          <w:lang w:val="da-DK"/>
        </w:rPr>
      </w:pPr>
    </w:p>
    <w:p w14:paraId="697F05CA" w14:textId="77777777" w:rsidR="004755BD" w:rsidRPr="0044049F" w:rsidRDefault="004755BD" w:rsidP="004755BD">
      <w:pPr>
        <w:pStyle w:val="EMEABodyText"/>
        <w:rPr>
          <w:u w:val="single"/>
          <w:lang w:val="da-DK"/>
        </w:rPr>
      </w:pPr>
      <w:r w:rsidRPr="0044049F">
        <w:rPr>
          <w:u w:val="single"/>
          <w:lang w:val="da-DK"/>
        </w:rPr>
        <w:t>Hypoglykæmi</w:t>
      </w:r>
      <w:r w:rsidRPr="0044049F">
        <w:rPr>
          <w:lang w:val="da-DK"/>
        </w:rPr>
        <w:t xml:space="preserve">: </w:t>
      </w:r>
      <w:r>
        <w:rPr>
          <w:lang w:val="da-DK"/>
        </w:rPr>
        <w:t>Karvea</w:t>
      </w:r>
      <w:r w:rsidRPr="0044049F">
        <w:rPr>
          <w:lang w:val="da-DK"/>
        </w:rPr>
        <w:t xml:space="preserve"> kan </w:t>
      </w:r>
      <w:r>
        <w:rPr>
          <w:lang w:val="da-DK"/>
        </w:rPr>
        <w:t>medføre</w:t>
      </w:r>
      <w:r w:rsidRPr="0044049F">
        <w:rPr>
          <w:lang w:val="da-DK"/>
        </w:rPr>
        <w:t xml:space="preserve"> hypoglykæmi, især </w:t>
      </w:r>
      <w:r>
        <w:rPr>
          <w:lang w:val="da-DK"/>
        </w:rPr>
        <w:t>hos</w:t>
      </w:r>
      <w:r w:rsidRPr="0044049F">
        <w:rPr>
          <w:lang w:val="da-DK"/>
        </w:rPr>
        <w:t xml:space="preserve"> patienter med diabetes. Passende </w:t>
      </w:r>
      <w:r>
        <w:rPr>
          <w:lang w:val="da-DK"/>
        </w:rPr>
        <w:t>monitorering af b</w:t>
      </w:r>
      <w:r w:rsidRPr="0044049F">
        <w:rPr>
          <w:lang w:val="da-DK"/>
        </w:rPr>
        <w:t>lod</w:t>
      </w:r>
      <w:r>
        <w:rPr>
          <w:lang w:val="da-DK"/>
        </w:rPr>
        <w:t>sukkeret</w:t>
      </w:r>
      <w:r w:rsidRPr="0044049F">
        <w:rPr>
          <w:lang w:val="da-DK"/>
        </w:rPr>
        <w:t xml:space="preserve"> skal overvejes for patienter i behandling med insulin eller antidiabeti</w:t>
      </w:r>
      <w:r>
        <w:rPr>
          <w:lang w:val="da-DK"/>
        </w:rPr>
        <w:t>k</w:t>
      </w:r>
      <w:r w:rsidRPr="0044049F">
        <w:rPr>
          <w:lang w:val="da-DK"/>
        </w:rPr>
        <w:t>a; ved indikation kan dosisjustering af insulin eller antidiabetika være nødvendig (se pkt 4.5).</w:t>
      </w:r>
    </w:p>
    <w:p w14:paraId="490E03DB" w14:textId="77777777" w:rsidR="004755BD" w:rsidRDefault="004755BD">
      <w:pPr>
        <w:pStyle w:val="EMEABodyText"/>
        <w:rPr>
          <w:u w:val="single"/>
          <w:lang w:val="da-DK"/>
        </w:rPr>
      </w:pPr>
    </w:p>
    <w:p w14:paraId="39B6C180" w14:textId="77777777" w:rsidR="001B06FB" w:rsidRDefault="001B06FB">
      <w:pPr>
        <w:pStyle w:val="EMEABodyText"/>
        <w:rPr>
          <w:lang w:val="da-DK"/>
        </w:rPr>
      </w:pPr>
      <w:r w:rsidRPr="0028128C">
        <w:rPr>
          <w:u w:val="single"/>
          <w:lang w:val="da-DK"/>
        </w:rPr>
        <w:t>Lithium</w:t>
      </w:r>
      <w:r>
        <w:rPr>
          <w:b/>
          <w:lang w:val="da-DK"/>
        </w:rPr>
        <w:t>:</w:t>
      </w:r>
      <w:r>
        <w:rPr>
          <w:lang w:val="da-DK"/>
        </w:rPr>
        <w:t xml:space="preserve"> Kombination af lithium og Karvea frarådes (se pkt. 4.5).</w:t>
      </w:r>
    </w:p>
    <w:p w14:paraId="332A1648" w14:textId="77777777" w:rsidR="001B06FB" w:rsidRDefault="001B06FB">
      <w:pPr>
        <w:pStyle w:val="EMEABodyText"/>
        <w:rPr>
          <w:lang w:val="da-DK"/>
        </w:rPr>
      </w:pPr>
    </w:p>
    <w:p w14:paraId="70A58645" w14:textId="77777777" w:rsidR="001B06FB" w:rsidRDefault="001B06FB">
      <w:pPr>
        <w:pStyle w:val="EMEABodyText"/>
        <w:rPr>
          <w:lang w:val="da-DK"/>
        </w:rPr>
      </w:pPr>
      <w:r w:rsidRPr="0028128C">
        <w:rPr>
          <w:u w:val="single"/>
          <w:lang w:val="da-DK"/>
        </w:rPr>
        <w:t>Aorta- og mitralklapstenose, obstruktiv hypertrofisk kardiomyopati</w:t>
      </w:r>
      <w:r>
        <w:rPr>
          <w:b/>
          <w:lang w:val="da-DK"/>
        </w:rPr>
        <w:t>:</w:t>
      </w:r>
      <w:r>
        <w:rPr>
          <w:lang w:val="da-DK"/>
        </w:rPr>
        <w:t xml:space="preserve"> Som ved behandling med andre vasodilatorer, skal der udvises ekstra forsigtighed hos patienter, der lider af aorta- eller mitralstenose eller obstruktiv hypertrofisk kardiomyopati.</w:t>
      </w:r>
    </w:p>
    <w:p w14:paraId="191CF529" w14:textId="77777777" w:rsidR="001B06FB" w:rsidRDefault="001B06FB">
      <w:pPr>
        <w:pStyle w:val="EMEABodyText"/>
        <w:rPr>
          <w:lang w:val="da-DK"/>
        </w:rPr>
      </w:pPr>
    </w:p>
    <w:p w14:paraId="06F5F58C" w14:textId="77777777" w:rsidR="001B06FB" w:rsidRDefault="001B06FB">
      <w:pPr>
        <w:pStyle w:val="EMEABodyText"/>
        <w:rPr>
          <w:lang w:val="da-DK"/>
        </w:rPr>
      </w:pPr>
      <w:r w:rsidRPr="0028128C">
        <w:rPr>
          <w:u w:val="single"/>
          <w:lang w:val="da-DK"/>
        </w:rPr>
        <w:t>Primær aldosteronisme</w:t>
      </w:r>
      <w:r>
        <w:rPr>
          <w:b/>
          <w:lang w:val="da-DK"/>
        </w:rPr>
        <w:t>:</w:t>
      </w:r>
      <w:r>
        <w:rPr>
          <w:lang w:val="da-DK"/>
        </w:rPr>
        <w:t xml:space="preserve"> Patienter med primær aldosteronisme responderer generelt ikke på antihypertensive lægemidler, der virker gennem hæmning af renin-angiotensinsystemet. Derfor frarådes brug af Karvea.</w:t>
      </w:r>
    </w:p>
    <w:p w14:paraId="24D9B28F" w14:textId="77777777" w:rsidR="001B06FB" w:rsidRDefault="001B06FB">
      <w:pPr>
        <w:pStyle w:val="EMEABodyText"/>
        <w:rPr>
          <w:i/>
          <w:lang w:val="da-DK"/>
        </w:rPr>
      </w:pPr>
    </w:p>
    <w:p w14:paraId="4EA3E25A" w14:textId="77777777" w:rsidR="001B06FB" w:rsidRDefault="001B06FB">
      <w:pPr>
        <w:pStyle w:val="EMEABodyText"/>
        <w:rPr>
          <w:lang w:val="da-DK"/>
        </w:rPr>
      </w:pPr>
      <w:r w:rsidRPr="0028128C">
        <w:rPr>
          <w:u w:val="single"/>
          <w:lang w:val="da-DK"/>
        </w:rPr>
        <w:t>Generelt</w:t>
      </w:r>
      <w:r>
        <w:rPr>
          <w:b/>
          <w:lang w:val="da-DK"/>
        </w:rPr>
        <w:t>:</w:t>
      </w:r>
      <w:r>
        <w:rPr>
          <w:lang w:val="da-DK"/>
        </w:rPr>
        <w:t xml:space="preserve"> Hos patienter, hvis vaskulære tonus og nyrefunktion hovedsageligt afhænger af renin-angiotensin-aldosteronsystemets aktivitet, (fx patienter med alvorlig hjerteinsufficiens eller underliggende nyresygdom, inklusive nyre</w:t>
      </w:r>
      <w:r>
        <w:rPr>
          <w:lang w:val="da-DK"/>
        </w:rPr>
        <w:softHyphen/>
        <w:t>arterie</w:t>
      </w:r>
      <w:r>
        <w:rPr>
          <w:lang w:val="da-DK"/>
        </w:rPr>
        <w:softHyphen/>
        <w:t>stenose), er behandling med angiotensin-konverterende enzymhæmmere eller angiotensin-II receptorantagonister, der påvirker dette system, blevet forbundet med akut hypotension, azotæmi, oliguri og i sjældne tilfælde med akut nyresvig</w:t>
      </w:r>
      <w:r w:rsidR="00CB0F3A">
        <w:rPr>
          <w:lang w:val="da-DK"/>
        </w:rPr>
        <w:t>t (se pkt. 4.5)</w:t>
      </w:r>
      <w:r>
        <w:rPr>
          <w:lang w:val="da-DK"/>
        </w:rPr>
        <w:t>. Ved behandling med et antihypertensivt stof kan en voldsom sænkning af blodtrykket hos patienter med iskæmisk kardiopati eller iskæmisk kardiovaskulær sygdom medføre myokardieinfarkt eller slagtilfælde.</w:t>
      </w:r>
    </w:p>
    <w:p w14:paraId="002F7EB3" w14:textId="77777777" w:rsidR="00C54898" w:rsidRDefault="00C54898">
      <w:pPr>
        <w:pStyle w:val="EMEABodyText"/>
        <w:rPr>
          <w:lang w:val="da-DK"/>
        </w:rPr>
      </w:pPr>
    </w:p>
    <w:p w14:paraId="391C5100" w14:textId="77777777" w:rsidR="001B06FB" w:rsidRDefault="001B06FB">
      <w:pPr>
        <w:pStyle w:val="EMEABodyText"/>
        <w:rPr>
          <w:lang w:val="da-DK"/>
        </w:rPr>
      </w:pPr>
      <w:r>
        <w:rPr>
          <w:lang w:val="da-DK"/>
        </w:rPr>
        <w:t>Som det også er observeret for angiotensin-konverterende enzymhæmmere er irbesartan og de andre angiotensin antagonister mindre effektive til at nedsætte blodtrykket hos sorte patienter end hos hvide, muligvis fordi reninniveauet ofte er lavere hos den sorte, hypertensive befolkning (se pkt. 5.1).</w:t>
      </w:r>
    </w:p>
    <w:p w14:paraId="0E5C3AC8" w14:textId="77777777" w:rsidR="001B06FB" w:rsidRDefault="001B06FB" w:rsidP="001B06FB">
      <w:pPr>
        <w:pStyle w:val="EMEABodyText"/>
        <w:rPr>
          <w:u w:val="single"/>
          <w:lang w:val="da-DK"/>
        </w:rPr>
      </w:pPr>
    </w:p>
    <w:p w14:paraId="0347BAFD" w14:textId="77777777" w:rsidR="001B06FB" w:rsidRPr="009450FF" w:rsidRDefault="001B06FB" w:rsidP="001B06FB">
      <w:pPr>
        <w:pStyle w:val="EMEABodyText"/>
        <w:rPr>
          <w:szCs w:val="22"/>
          <w:lang w:val="da-DK"/>
        </w:rPr>
      </w:pPr>
      <w:r w:rsidRPr="009450FF">
        <w:rPr>
          <w:u w:val="single"/>
          <w:lang w:val="da-DK"/>
        </w:rPr>
        <w:t>Graviditet:</w:t>
      </w:r>
      <w:r w:rsidRPr="009450FF">
        <w:rPr>
          <w:lang w:val="da-DK"/>
        </w:rPr>
        <w:t xml:space="preserve"> </w:t>
      </w:r>
      <w:r>
        <w:rPr>
          <w:lang w:val="da-DK"/>
        </w:rPr>
        <w:t>B</w:t>
      </w:r>
      <w:r w:rsidRPr="009450FF">
        <w:rPr>
          <w:lang w:val="da-DK"/>
        </w:rPr>
        <w:t xml:space="preserve">ehandling med </w:t>
      </w:r>
      <w:r>
        <w:rPr>
          <w:lang w:val="da-DK"/>
        </w:rPr>
        <w:t>A</w:t>
      </w:r>
      <w:r w:rsidRPr="009450FF">
        <w:rPr>
          <w:lang w:val="da-DK"/>
        </w:rPr>
        <w:t>ngiotensin II-</w:t>
      </w:r>
      <w:r>
        <w:rPr>
          <w:lang w:val="da-DK"/>
        </w:rPr>
        <w:t>R</w:t>
      </w:r>
      <w:r w:rsidRPr="009450FF">
        <w:rPr>
          <w:lang w:val="da-DK"/>
        </w:rPr>
        <w:t>eceptor-</w:t>
      </w:r>
      <w:r>
        <w:rPr>
          <w:lang w:val="da-DK"/>
        </w:rPr>
        <w:t>A</w:t>
      </w:r>
      <w:r w:rsidRPr="009450FF">
        <w:rPr>
          <w:lang w:val="da-DK"/>
        </w:rPr>
        <w:t xml:space="preserve">ntagonister </w:t>
      </w:r>
      <w:r>
        <w:rPr>
          <w:lang w:val="da-DK"/>
        </w:rPr>
        <w:t xml:space="preserve">(AIIRAer) </w:t>
      </w:r>
      <w:r w:rsidRPr="009450FF">
        <w:rPr>
          <w:lang w:val="da-DK"/>
        </w:rPr>
        <w:t xml:space="preserve">bør ikke </w:t>
      </w:r>
      <w:r>
        <w:rPr>
          <w:lang w:val="da-DK"/>
        </w:rPr>
        <w:t>påbegyndes</w:t>
      </w:r>
      <w:r w:rsidRPr="009450FF">
        <w:rPr>
          <w:lang w:val="da-DK"/>
        </w:rPr>
        <w:t xml:space="preserve"> under graviditet. P</w:t>
      </w:r>
      <w:r w:rsidRPr="009450FF">
        <w:rPr>
          <w:szCs w:val="22"/>
          <w:lang w:val="da-DK"/>
        </w:rPr>
        <w:t xml:space="preserve">atienter, der planlægger at blive gravide, bør ændre til </w:t>
      </w:r>
      <w:r>
        <w:rPr>
          <w:szCs w:val="22"/>
          <w:lang w:val="da-DK"/>
        </w:rPr>
        <w:t>anden</w:t>
      </w:r>
      <w:r w:rsidRPr="009450FF">
        <w:rPr>
          <w:szCs w:val="22"/>
          <w:lang w:val="da-DK"/>
        </w:rPr>
        <w:t xml:space="preserve"> </w:t>
      </w:r>
      <w:r>
        <w:rPr>
          <w:szCs w:val="22"/>
          <w:lang w:val="da-DK"/>
        </w:rPr>
        <w:t xml:space="preserve">antihypertensiv </w:t>
      </w:r>
      <w:r w:rsidRPr="009450FF">
        <w:rPr>
          <w:szCs w:val="22"/>
          <w:lang w:val="da-DK"/>
        </w:rPr>
        <w:t xml:space="preserve">behandling </w:t>
      </w:r>
      <w:r>
        <w:rPr>
          <w:szCs w:val="22"/>
          <w:lang w:val="da-DK"/>
        </w:rPr>
        <w:t>hvor</w:t>
      </w:r>
      <w:r w:rsidRPr="009450FF">
        <w:rPr>
          <w:szCs w:val="22"/>
          <w:lang w:val="da-DK"/>
        </w:rPr>
        <w:t xml:space="preserve"> sikkerhedsprofil</w:t>
      </w:r>
      <w:r>
        <w:rPr>
          <w:szCs w:val="22"/>
          <w:lang w:val="da-DK"/>
        </w:rPr>
        <w:t>en for</w:t>
      </w:r>
      <w:r w:rsidRPr="009450FF">
        <w:rPr>
          <w:szCs w:val="22"/>
          <w:lang w:val="da-DK"/>
        </w:rPr>
        <w:t xml:space="preserve"> anvendelse under graviditet</w:t>
      </w:r>
      <w:r>
        <w:rPr>
          <w:szCs w:val="22"/>
          <w:lang w:val="da-DK"/>
        </w:rPr>
        <w:t xml:space="preserve"> er veletableret</w:t>
      </w:r>
      <w:r w:rsidRPr="009450FF">
        <w:rPr>
          <w:szCs w:val="22"/>
          <w:lang w:val="da-DK"/>
        </w:rPr>
        <w:t>, m</w:t>
      </w:r>
      <w:r w:rsidRPr="009450FF">
        <w:rPr>
          <w:lang w:val="da-DK"/>
        </w:rPr>
        <w:t xml:space="preserve">edmindre fortsat behandling med </w:t>
      </w:r>
      <w:r>
        <w:rPr>
          <w:lang w:val="da-DK"/>
        </w:rPr>
        <w:t>AIIRA</w:t>
      </w:r>
      <w:r w:rsidRPr="009450FF">
        <w:rPr>
          <w:szCs w:val="22"/>
          <w:lang w:val="da-DK"/>
        </w:rPr>
        <w:t xml:space="preserve"> skønnes </w:t>
      </w:r>
      <w:r>
        <w:rPr>
          <w:szCs w:val="22"/>
          <w:lang w:val="da-DK"/>
        </w:rPr>
        <w:t>nødvendig</w:t>
      </w:r>
      <w:r w:rsidRPr="009450FF">
        <w:rPr>
          <w:szCs w:val="22"/>
          <w:lang w:val="da-DK"/>
        </w:rPr>
        <w:t xml:space="preserve">. </w:t>
      </w:r>
      <w:r>
        <w:rPr>
          <w:szCs w:val="22"/>
          <w:lang w:val="da-DK"/>
        </w:rPr>
        <w:t>Ved konstateret</w:t>
      </w:r>
      <w:r w:rsidRPr="009450FF">
        <w:rPr>
          <w:szCs w:val="22"/>
          <w:lang w:val="da-DK"/>
        </w:rPr>
        <w:t xml:space="preserve"> graviditet, bør behandling med </w:t>
      </w:r>
      <w:r>
        <w:rPr>
          <w:lang w:val="da-DK"/>
        </w:rPr>
        <w:t>AIIRA</w:t>
      </w:r>
      <w:r w:rsidRPr="009450FF">
        <w:rPr>
          <w:lang w:val="da-DK"/>
        </w:rPr>
        <w:t xml:space="preserve"> seponeres øjeblikkelig</w:t>
      </w:r>
      <w:r>
        <w:rPr>
          <w:lang w:val="da-DK"/>
        </w:rPr>
        <w:t>t</w:t>
      </w:r>
      <w:r w:rsidRPr="009450FF">
        <w:rPr>
          <w:lang w:val="da-DK"/>
        </w:rPr>
        <w:t xml:space="preserve">, og hvis </w:t>
      </w:r>
      <w:r>
        <w:rPr>
          <w:lang w:val="da-DK"/>
        </w:rPr>
        <w:t xml:space="preserve">det skønnes </w:t>
      </w:r>
      <w:r w:rsidRPr="009450FF">
        <w:rPr>
          <w:lang w:val="da-DK"/>
        </w:rPr>
        <w:t>hensigtsmæssigt bør anden behandling iværksættes (se pkt.</w:t>
      </w:r>
      <w:r>
        <w:rPr>
          <w:lang w:val="da-DK"/>
        </w:rPr>
        <w:t> </w:t>
      </w:r>
      <w:r w:rsidRPr="009450FF">
        <w:rPr>
          <w:lang w:val="da-DK"/>
        </w:rPr>
        <w:t>4.3 og</w:t>
      </w:r>
      <w:r>
        <w:rPr>
          <w:lang w:val="da-DK"/>
        </w:rPr>
        <w:t> </w:t>
      </w:r>
      <w:r w:rsidRPr="009450FF">
        <w:rPr>
          <w:lang w:val="da-DK"/>
        </w:rPr>
        <w:t>4.6)</w:t>
      </w:r>
      <w:r w:rsidRPr="009450FF">
        <w:rPr>
          <w:szCs w:val="22"/>
          <w:lang w:val="da-DK"/>
        </w:rPr>
        <w:t>.</w:t>
      </w:r>
    </w:p>
    <w:p w14:paraId="71DD3574" w14:textId="77777777" w:rsidR="001B06FB" w:rsidRPr="009450FF" w:rsidRDefault="001B06FB" w:rsidP="001B06FB">
      <w:pPr>
        <w:pStyle w:val="EMEABodyText"/>
        <w:rPr>
          <w:u w:val="single"/>
          <w:lang w:val="da-DK"/>
        </w:rPr>
      </w:pPr>
    </w:p>
    <w:p w14:paraId="4E58902A" w14:textId="77777777" w:rsidR="001B06FB" w:rsidRPr="00A45097" w:rsidRDefault="001B06FB" w:rsidP="001B06FB">
      <w:pPr>
        <w:pStyle w:val="EMEABodyText"/>
        <w:rPr>
          <w:lang w:val="da-DK"/>
        </w:rPr>
      </w:pPr>
      <w:r w:rsidRPr="0081785E">
        <w:rPr>
          <w:u w:val="single"/>
          <w:lang w:val="da-DK"/>
        </w:rPr>
        <w:t xml:space="preserve">Pædiatrisk </w:t>
      </w:r>
      <w:r>
        <w:rPr>
          <w:u w:val="single"/>
          <w:lang w:val="da-DK"/>
        </w:rPr>
        <w:t>population</w:t>
      </w:r>
      <w:r w:rsidRPr="00A45097">
        <w:rPr>
          <w:lang w:val="da-DK"/>
        </w:rPr>
        <w:t xml:space="preserve">: </w:t>
      </w:r>
      <w:r>
        <w:rPr>
          <w:lang w:val="da-DK"/>
        </w:rPr>
        <w:t>I</w:t>
      </w:r>
      <w:r w:rsidRPr="00A45097">
        <w:rPr>
          <w:lang w:val="da-DK"/>
        </w:rPr>
        <w:t>rbesartan er undersøgt i pædiatriske populationer</w:t>
      </w:r>
      <w:r>
        <w:rPr>
          <w:lang w:val="da-DK"/>
        </w:rPr>
        <w:t xml:space="preserve"> i aldersgruppen 6 til 16 år</w:t>
      </w:r>
      <w:r w:rsidRPr="00A45097">
        <w:rPr>
          <w:lang w:val="da-DK"/>
        </w:rPr>
        <w:t xml:space="preserve">, men </w:t>
      </w:r>
      <w:r>
        <w:rPr>
          <w:lang w:val="da-DK"/>
        </w:rPr>
        <w:t xml:space="preserve">de </w:t>
      </w:r>
      <w:r w:rsidRPr="00A45097">
        <w:rPr>
          <w:lang w:val="da-DK"/>
        </w:rPr>
        <w:t xml:space="preserve">aktuelle data er ikke tilstrækkelige til at understøtte udvidelse af brug til at omfatte børn, før </w:t>
      </w:r>
      <w:r>
        <w:rPr>
          <w:lang w:val="da-DK"/>
        </w:rPr>
        <w:t xml:space="preserve">der foreligger </w:t>
      </w:r>
      <w:r w:rsidRPr="00A45097">
        <w:rPr>
          <w:lang w:val="da-DK"/>
        </w:rPr>
        <w:t xml:space="preserve">yderligere data (se </w:t>
      </w:r>
      <w:r>
        <w:rPr>
          <w:lang w:val="da-DK"/>
        </w:rPr>
        <w:t>pkt.</w:t>
      </w:r>
      <w:r w:rsidRPr="00A45097">
        <w:rPr>
          <w:lang w:val="da-DK"/>
        </w:rPr>
        <w:t xml:space="preserve"> 4.8, 5.1 </w:t>
      </w:r>
      <w:r>
        <w:rPr>
          <w:lang w:val="da-DK"/>
        </w:rPr>
        <w:t>og</w:t>
      </w:r>
      <w:r w:rsidRPr="00A45097">
        <w:rPr>
          <w:lang w:val="da-DK"/>
        </w:rPr>
        <w:t> 5.2).</w:t>
      </w:r>
    </w:p>
    <w:p w14:paraId="369F70C0" w14:textId="77777777" w:rsidR="00546431" w:rsidRDefault="00546431" w:rsidP="00546431">
      <w:pPr>
        <w:pStyle w:val="EMEABodyText"/>
        <w:rPr>
          <w:u w:val="single"/>
          <w:lang w:val="da-DK"/>
        </w:rPr>
      </w:pPr>
    </w:p>
    <w:p w14:paraId="1DB55942" w14:textId="77777777" w:rsidR="004755BD" w:rsidRDefault="004755BD" w:rsidP="00546431">
      <w:pPr>
        <w:pStyle w:val="EMEABodyText"/>
        <w:rPr>
          <w:lang w:val="da-DK"/>
        </w:rPr>
      </w:pPr>
      <w:r>
        <w:rPr>
          <w:u w:val="single"/>
          <w:lang w:val="da-DK"/>
        </w:rPr>
        <w:t>Hjælpestoffer</w:t>
      </w:r>
      <w:r w:rsidR="00546431" w:rsidRPr="00CF2887">
        <w:rPr>
          <w:lang w:val="da-DK"/>
        </w:rPr>
        <w:t>:</w:t>
      </w:r>
    </w:p>
    <w:p w14:paraId="512DF4D8" w14:textId="77777777" w:rsidR="00546431" w:rsidRDefault="004755BD" w:rsidP="00546431">
      <w:pPr>
        <w:pStyle w:val="EMEABodyText"/>
        <w:rPr>
          <w:lang w:val="da-DK"/>
        </w:rPr>
      </w:pPr>
      <w:r>
        <w:rPr>
          <w:lang w:val="da-DK"/>
        </w:rPr>
        <w:t xml:space="preserve">Karvea 75 mg filmovertrukne tabletter indeholder lactose. </w:t>
      </w:r>
      <w:r w:rsidR="00546431" w:rsidRPr="00CF2887">
        <w:rPr>
          <w:lang w:val="da-DK"/>
        </w:rPr>
        <w:t>Patienter med arvelig galactoseintolerans, total laktasemangel eller glukose-galaktose malabsorption bør ikke tage dette lægemiddel.</w:t>
      </w:r>
    </w:p>
    <w:p w14:paraId="6B16E153" w14:textId="77777777" w:rsidR="004755BD" w:rsidRDefault="004755BD" w:rsidP="00546431">
      <w:pPr>
        <w:pStyle w:val="EMEABodyText"/>
        <w:rPr>
          <w:lang w:val="da-DK"/>
        </w:rPr>
      </w:pPr>
    </w:p>
    <w:p w14:paraId="67CF2BB4" w14:textId="77777777" w:rsidR="004755BD" w:rsidRPr="00CF2887" w:rsidRDefault="004755BD" w:rsidP="00546431">
      <w:pPr>
        <w:pStyle w:val="EMEABodyText"/>
        <w:rPr>
          <w:lang w:val="da-DK"/>
        </w:rPr>
      </w:pPr>
      <w:r>
        <w:rPr>
          <w:lang w:val="da-DK"/>
        </w:rPr>
        <w:t xml:space="preserve">Karvea 75 mg filmovertrukne tabletter indeholder natrium. </w:t>
      </w: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p>
    <w:p w14:paraId="11CC90A7" w14:textId="77777777" w:rsidR="001B06FB" w:rsidRDefault="001B06FB" w:rsidP="001B06FB">
      <w:pPr>
        <w:pStyle w:val="EMEABodyText"/>
        <w:rPr>
          <w:u w:val="single"/>
          <w:lang w:val="da-DK"/>
        </w:rPr>
      </w:pPr>
    </w:p>
    <w:p w14:paraId="6FD61E99" w14:textId="77777777" w:rsidR="001B06FB" w:rsidRDefault="001B06FB">
      <w:pPr>
        <w:pStyle w:val="EMEAHeading2"/>
        <w:rPr>
          <w:lang w:val="da-DK"/>
        </w:rPr>
      </w:pPr>
      <w:r>
        <w:rPr>
          <w:lang w:val="da-DK"/>
        </w:rPr>
        <w:t>4.5</w:t>
      </w:r>
      <w:r>
        <w:rPr>
          <w:lang w:val="da-DK"/>
        </w:rPr>
        <w:tab/>
        <w:t>Interaktion med andre lægemidler og andre former for interaktion</w:t>
      </w:r>
    </w:p>
    <w:p w14:paraId="0460BBD0" w14:textId="77777777" w:rsidR="001B06FB" w:rsidRPr="007E195A" w:rsidRDefault="001B06FB" w:rsidP="001B06FB">
      <w:pPr>
        <w:pStyle w:val="EMEAHeading2"/>
        <w:rPr>
          <w:lang w:val="da-DK"/>
        </w:rPr>
      </w:pPr>
    </w:p>
    <w:p w14:paraId="0E11C127" w14:textId="77777777" w:rsidR="001B06FB" w:rsidRDefault="001B06FB">
      <w:pPr>
        <w:pStyle w:val="EMEABodyText"/>
        <w:rPr>
          <w:lang w:val="da-DK"/>
        </w:rPr>
      </w:pPr>
      <w:r w:rsidRPr="0081785E">
        <w:rPr>
          <w:u w:val="single"/>
          <w:lang w:val="da-DK"/>
        </w:rPr>
        <w:t>Diuretika og andre antihypertensive lægemidler</w:t>
      </w:r>
      <w:r>
        <w:rPr>
          <w:b/>
          <w:lang w:val="da-DK"/>
        </w:rPr>
        <w:t>:</w:t>
      </w:r>
      <w:r>
        <w:rPr>
          <w:lang w:val="da-DK"/>
        </w:rPr>
        <w:t xml:space="preserve"> Andre antihypertensive lægemidler kan øge irbesartans hypotensive effekt. På trods af dette er Karvea uden risiko blevet administreret sammen </w:t>
      </w:r>
      <w:r>
        <w:rPr>
          <w:lang w:val="da-DK"/>
        </w:rPr>
        <w:lastRenderedPageBreak/>
        <w:t>med andre antihypertensive lægemidler som beta-blokkere, langtidsvirkende calcium-antagonister samt diuretika af thiazidtypen. En forudgående behandling med høje doser diuretika kan medføre hypovolæmi og risiko for hypotension, når behandlingen med Karvea påbegyndes (se pkt. 4.4).</w:t>
      </w:r>
    </w:p>
    <w:p w14:paraId="5A2BBD8C" w14:textId="77777777" w:rsidR="00CB0F3A" w:rsidRDefault="00CB0F3A">
      <w:pPr>
        <w:pStyle w:val="EMEABodyText"/>
        <w:rPr>
          <w:lang w:val="da-DK"/>
        </w:rPr>
      </w:pPr>
    </w:p>
    <w:p w14:paraId="5B138F88" w14:textId="77777777" w:rsidR="00CB0F3A" w:rsidRDefault="00CB0F3A" w:rsidP="00CB0F3A">
      <w:pPr>
        <w:pStyle w:val="EMEABodyText"/>
        <w:rPr>
          <w:lang w:val="da-DK"/>
        </w:rPr>
      </w:pPr>
      <w:r>
        <w:rPr>
          <w:u w:val="single"/>
          <w:lang w:val="da-DK"/>
        </w:rPr>
        <w:t>Aliskiren-holdige lægemidler</w:t>
      </w:r>
      <w:r w:rsidR="003469CD" w:rsidRPr="003469CD">
        <w:rPr>
          <w:u w:val="single"/>
          <w:lang w:val="da-DK"/>
        </w:rPr>
        <w:t xml:space="preserve"> </w:t>
      </w:r>
      <w:r w:rsidR="003469CD">
        <w:rPr>
          <w:u w:val="single"/>
          <w:lang w:val="da-DK"/>
        </w:rPr>
        <w:t>eller ACE-hæmmere</w:t>
      </w:r>
      <w:r w:rsidR="003469CD" w:rsidRPr="00B74C63">
        <w:rPr>
          <w:u w:val="single"/>
          <w:lang w:val="da-DK"/>
        </w:rPr>
        <w:t>:</w:t>
      </w:r>
      <w:r w:rsidR="003469CD">
        <w:rPr>
          <w:lang w:val="da-DK"/>
        </w:rPr>
        <w:t xml:space="preserve"> </w:t>
      </w:r>
      <w:r w:rsidR="003469CD" w:rsidRPr="00F21831">
        <w:rPr>
          <w:lang w:val="da-DK"/>
        </w:rPr>
        <w:t>Data fra kliniske studier viser</w:t>
      </w:r>
      <w:r w:rsidR="003469CD">
        <w:rPr>
          <w:lang w:val="da-DK"/>
        </w:rPr>
        <w:t>,</w:t>
      </w:r>
      <w:r w:rsidR="003469CD" w:rsidRPr="00F21831">
        <w:rPr>
          <w:lang w:val="da-DK"/>
        </w:rPr>
        <w:t xml:space="preserve"> at dobbelt hæmning af </w:t>
      </w:r>
      <w:r w:rsidR="003469CD" w:rsidRPr="00FC2E5F">
        <w:rPr>
          <w:rStyle w:val="hps"/>
          <w:color w:val="333333"/>
          <w:lang w:val="da-DK"/>
        </w:rPr>
        <w:t>renin</w:t>
      </w:r>
      <w:r w:rsidR="003469CD" w:rsidRPr="00FC2E5F">
        <w:rPr>
          <w:color w:val="333333"/>
          <w:lang w:val="da-DK"/>
        </w:rPr>
        <w:t xml:space="preserve">-angiotensin-aldosteron-systemet </w:t>
      </w:r>
      <w:r w:rsidR="003469CD" w:rsidRPr="00FC2E5F">
        <w:rPr>
          <w:rStyle w:val="hps"/>
          <w:color w:val="333333"/>
          <w:lang w:val="da-DK"/>
        </w:rPr>
        <w:t>(</w:t>
      </w:r>
      <w:r w:rsidR="003469CD" w:rsidRPr="00FC2E5F">
        <w:rPr>
          <w:color w:val="333333"/>
          <w:lang w:val="da-DK"/>
        </w:rPr>
        <w:t xml:space="preserve">RAAS) </w:t>
      </w:r>
      <w:r w:rsidR="003469CD" w:rsidRPr="00F21831">
        <w:rPr>
          <w:lang w:val="da-DK"/>
        </w:rPr>
        <w:t>ved samtidig brug af ACE-hæmmer</w:t>
      </w:r>
      <w:r w:rsidR="003469CD">
        <w:rPr>
          <w:lang w:val="da-DK"/>
        </w:rPr>
        <w:t>e</w:t>
      </w:r>
      <w:r w:rsidR="003469CD" w:rsidRPr="00F21831">
        <w:rPr>
          <w:lang w:val="da-DK"/>
        </w:rPr>
        <w:t>, angiotensin II-receptor</w:t>
      </w:r>
      <w:r w:rsidR="003469CD">
        <w:rPr>
          <w:lang w:val="da-DK"/>
        </w:rPr>
        <w:t>blokkere</w:t>
      </w:r>
      <w:r w:rsidR="003469CD" w:rsidRPr="00F21831">
        <w:rPr>
          <w:lang w:val="da-DK"/>
        </w:rPr>
        <w:t xml:space="preserve"> eller aliskiren er forbundet med </w:t>
      </w:r>
      <w:r w:rsidR="003469CD">
        <w:rPr>
          <w:lang w:val="da-DK"/>
        </w:rPr>
        <w:t xml:space="preserve">en </w:t>
      </w:r>
      <w:r w:rsidR="003469CD" w:rsidRPr="00F21831">
        <w:rPr>
          <w:lang w:val="da-DK"/>
        </w:rPr>
        <w:t>højere frekvens af bivirkninger såsom hypotension, hyperkaliæmi og nedsat nyrefunktion (</w:t>
      </w:r>
      <w:r w:rsidR="003469CD">
        <w:rPr>
          <w:lang w:val="da-DK"/>
        </w:rPr>
        <w:t>inklusive</w:t>
      </w:r>
      <w:r w:rsidR="003469CD" w:rsidRPr="00F21831">
        <w:rPr>
          <w:lang w:val="da-DK"/>
        </w:rPr>
        <w:t xml:space="preserve"> akut nyresvigt) sammenlignet med brug af et enkelt RAAS-virkende stof (se pkt. 4.</w:t>
      </w:r>
      <w:r w:rsidR="003469CD">
        <w:rPr>
          <w:lang w:val="da-DK"/>
        </w:rPr>
        <w:t>3</w:t>
      </w:r>
      <w:r w:rsidR="003469CD" w:rsidRPr="00F21831">
        <w:rPr>
          <w:lang w:val="da-DK"/>
        </w:rPr>
        <w:t>, 4.</w:t>
      </w:r>
      <w:r w:rsidR="003469CD">
        <w:rPr>
          <w:lang w:val="da-DK"/>
        </w:rPr>
        <w:t>4</w:t>
      </w:r>
      <w:r w:rsidR="003469CD" w:rsidRPr="00F21831">
        <w:rPr>
          <w:lang w:val="da-DK"/>
        </w:rPr>
        <w:t xml:space="preserve"> og 5.1).</w:t>
      </w:r>
    </w:p>
    <w:p w14:paraId="18762EEC" w14:textId="77777777" w:rsidR="00CB0F3A" w:rsidRPr="00C15B09" w:rsidRDefault="00CB0F3A" w:rsidP="00CB0F3A">
      <w:pPr>
        <w:pStyle w:val="EMEABodyText"/>
        <w:rPr>
          <w:lang w:val="da-DK"/>
        </w:rPr>
      </w:pPr>
    </w:p>
    <w:p w14:paraId="08F2D766" w14:textId="77777777" w:rsidR="001B06FB" w:rsidRDefault="001B06FB" w:rsidP="001B06FB">
      <w:pPr>
        <w:pStyle w:val="EMEABodyText"/>
        <w:rPr>
          <w:lang w:val="da-DK"/>
        </w:rPr>
      </w:pPr>
      <w:r w:rsidRPr="0081785E">
        <w:rPr>
          <w:u w:val="single"/>
          <w:lang w:val="da-DK"/>
        </w:rPr>
        <w:t>Kaliumtilskud og kalium-besparende diuretika</w:t>
      </w:r>
      <w:r>
        <w:rPr>
          <w:b/>
          <w:lang w:val="da-DK"/>
        </w:rPr>
        <w:t>:</w:t>
      </w:r>
      <w:r>
        <w:rPr>
          <w:lang w:val="da-DK"/>
        </w:rPr>
        <w:t xml:space="preserve"> Erfaringer med brug af andre lægemidler, der indvirker på renin-angiotensinsystemet, viser, at samtidig brug af kalium-besparende diuretika, kaliumtilskud, kaliumholdige salterstatninger eller andre lægemidler, som kan øge serum-kaliumniveauet (fx heparin), kan medføre øget serum-kalium. Derfor frarådessamtidig brug af sådanne lægemidler (se pkt. 4.4).</w:t>
      </w:r>
    </w:p>
    <w:p w14:paraId="673E185A" w14:textId="77777777" w:rsidR="001B06FB" w:rsidRDefault="001B06FB">
      <w:pPr>
        <w:pStyle w:val="EMEABodyText"/>
        <w:rPr>
          <w:lang w:val="da-DK"/>
        </w:rPr>
      </w:pPr>
    </w:p>
    <w:p w14:paraId="54392CA8" w14:textId="77777777" w:rsidR="001B06FB" w:rsidRDefault="001B06FB">
      <w:pPr>
        <w:pStyle w:val="EMEABodyText"/>
        <w:rPr>
          <w:lang w:val="da-DK"/>
        </w:rPr>
      </w:pPr>
      <w:r w:rsidRPr="0081785E">
        <w:rPr>
          <w:u w:val="single"/>
          <w:lang w:val="da-DK"/>
        </w:rPr>
        <w:t>Lithium</w:t>
      </w:r>
      <w:r>
        <w:rPr>
          <w:b/>
          <w:lang w:val="da-DK"/>
        </w:rPr>
        <w:t>:</w:t>
      </w:r>
      <w:r>
        <w:rPr>
          <w:lang w:val="da-DK"/>
        </w:rPr>
        <w:t xml:space="preserve"> Der er rapporteret reversibel øgning af serum-lithiumkoncentrationer og toksicitet ved samtidig administration af lithium og angiotensin-konverterende enzymhæmmere. Der er hidtil kun sjældent observeret lignende virkninger med irbesartan. Derfor frarådes denne kombination (se pkt. 4.4). Såfremt samtidig administration skønnes nødvendig, anbefales det at kontrollere serum-lithiumværdier omhyggeligt.</w:t>
      </w:r>
    </w:p>
    <w:p w14:paraId="3072FB74" w14:textId="77777777" w:rsidR="001B06FB" w:rsidRDefault="001B06FB">
      <w:pPr>
        <w:pStyle w:val="EMEABodyText"/>
        <w:rPr>
          <w:lang w:val="da-DK"/>
        </w:rPr>
      </w:pPr>
    </w:p>
    <w:p w14:paraId="4625637D" w14:textId="77777777" w:rsidR="001B06FB" w:rsidRDefault="001B06FB">
      <w:pPr>
        <w:pStyle w:val="EMEABodyText"/>
        <w:rPr>
          <w:lang w:val="da-DK"/>
        </w:rPr>
      </w:pPr>
      <w:r>
        <w:rPr>
          <w:u w:val="single"/>
          <w:lang w:val="da-DK"/>
        </w:rPr>
        <w:t>Non-steroide anti-inflammatoriske</w:t>
      </w:r>
      <w:r w:rsidRPr="0081785E">
        <w:rPr>
          <w:u w:val="single"/>
          <w:lang w:val="da-DK"/>
        </w:rPr>
        <w:t xml:space="preserve"> lægemidler</w:t>
      </w:r>
      <w:r>
        <w:rPr>
          <w:b/>
          <w:lang w:val="da-DK"/>
        </w:rPr>
        <w:t>:</w:t>
      </w:r>
      <w:r>
        <w:rPr>
          <w:lang w:val="da-DK"/>
        </w:rPr>
        <w:t xml:space="preserve"> Når angiotensin II-antagonister administreres samtidig med non-steroide anti-inflammatoriske lægemidler (fx selektive COX 2-hæmmere, acetylsalicylsyre (&gt; 3 g/dag) og nonselektive NSAID) kan den antihypertensive virkning svækkes.</w:t>
      </w:r>
    </w:p>
    <w:p w14:paraId="23667DCA" w14:textId="77777777" w:rsidR="00546431" w:rsidRDefault="00546431">
      <w:pPr>
        <w:pStyle w:val="EMEABodyText"/>
        <w:rPr>
          <w:lang w:val="da-DK"/>
        </w:rPr>
      </w:pPr>
    </w:p>
    <w:p w14:paraId="2DF47DE2" w14:textId="77777777" w:rsidR="001B06FB" w:rsidRDefault="001B06FB">
      <w:pPr>
        <w:pStyle w:val="EMEABodyText"/>
        <w:rPr>
          <w:lang w:val="da-DK"/>
        </w:rPr>
      </w:pPr>
      <w:r>
        <w:rPr>
          <w:lang w:val="da-DK"/>
        </w:rPr>
        <w:t>Som det er tilfældet med ACE-hæmmere, kan samtidig anvendelse af angiotensin II-antagonister og NSAID medføre øget risiko for forværring af nyrefunktionen, herunder muligt akut nyresvigt samt øgning af serum-kalium. Det gælder især hos patienter, som i forvejen har dårlig nyrefunktion. Der skal udvises forsigtighed, når denne kombination anvendes, især hos de ældre. Patienterne skal være tilstrækkeligt hydrerede. Det bør overvejes at monitorere nyrefunktionen, eftersamtidig behandling er initieret og periodisk derefter.</w:t>
      </w:r>
    </w:p>
    <w:p w14:paraId="178E163B" w14:textId="77777777" w:rsidR="001B06FB" w:rsidRDefault="001B06FB">
      <w:pPr>
        <w:pStyle w:val="EMEABodyText"/>
        <w:rPr>
          <w:lang w:val="da-DK"/>
        </w:rPr>
      </w:pPr>
    </w:p>
    <w:p w14:paraId="40F781B7" w14:textId="77777777" w:rsidR="004755BD" w:rsidRPr="00CC2155" w:rsidRDefault="004755BD" w:rsidP="004755BD">
      <w:pPr>
        <w:pStyle w:val="EMEABodyText"/>
        <w:rPr>
          <w:szCs w:val="22"/>
          <w:u w:val="single"/>
          <w:lang w:val="da-DK"/>
        </w:rPr>
      </w:pPr>
      <w:r w:rsidRPr="00E479AC">
        <w:rPr>
          <w:szCs w:val="22"/>
          <w:u w:val="single"/>
          <w:lang w:val="da-DK"/>
        </w:rPr>
        <w:t>Repaglinid</w:t>
      </w:r>
      <w:r w:rsidRPr="00E479AC">
        <w:rPr>
          <w:szCs w:val="22"/>
          <w:lang w:val="da-DK"/>
        </w:rPr>
        <w:t xml:space="preserve">: Irbesartan kan </w:t>
      </w:r>
      <w:r>
        <w:rPr>
          <w:szCs w:val="22"/>
          <w:lang w:val="da-DK"/>
        </w:rPr>
        <w:t xml:space="preserve">potentielt </w:t>
      </w:r>
      <w:r w:rsidRPr="00E479AC">
        <w:rPr>
          <w:szCs w:val="22"/>
          <w:lang w:val="da-DK"/>
        </w:rPr>
        <w:t>inhibere OATP1B1.</w:t>
      </w:r>
      <w:r>
        <w:rPr>
          <w:szCs w:val="22"/>
          <w:lang w:val="da-DK"/>
        </w:rPr>
        <w:t xml:space="preserve"> I et klinisk studie blev det rapporteret, at irbesartan ved administration 1 time før repaglinid øgede </w:t>
      </w:r>
      <w:r w:rsidRPr="00EF1206">
        <w:rPr>
          <w:color w:val="000000"/>
          <w:lang w:val="da-DK"/>
        </w:rPr>
        <w:t>C</w:t>
      </w:r>
      <w:r w:rsidRPr="00EF1206">
        <w:rPr>
          <w:color w:val="000000"/>
          <w:vertAlign w:val="subscript"/>
          <w:lang w:val="da-DK"/>
        </w:rPr>
        <w:t>max</w:t>
      </w:r>
      <w:r>
        <w:rPr>
          <w:color w:val="000000"/>
          <w:vertAlign w:val="subscript"/>
          <w:lang w:val="da-DK"/>
        </w:rPr>
        <w:t xml:space="preserve"> </w:t>
      </w:r>
      <w:r w:rsidRPr="00EF1206">
        <w:rPr>
          <w:szCs w:val="22"/>
          <w:lang w:val="da-DK"/>
        </w:rPr>
        <w:t xml:space="preserve">og AUC for repaglinid (substrat </w:t>
      </w:r>
      <w:r>
        <w:rPr>
          <w:szCs w:val="22"/>
          <w:lang w:val="da-DK"/>
        </w:rPr>
        <w:t>for</w:t>
      </w:r>
      <w:r w:rsidRPr="00EF1206">
        <w:rPr>
          <w:szCs w:val="22"/>
          <w:lang w:val="da-DK"/>
        </w:rPr>
        <w:t xml:space="preserve"> </w:t>
      </w:r>
      <w:r w:rsidRPr="00E479AC">
        <w:rPr>
          <w:szCs w:val="22"/>
          <w:lang w:val="da-DK"/>
        </w:rPr>
        <w:t>OATP1B1</w:t>
      </w:r>
      <w:r>
        <w:rPr>
          <w:szCs w:val="22"/>
          <w:lang w:val="da-DK"/>
        </w:rPr>
        <w:t>) henholdvis 1,8 og 1,3 gange. I et andet studie blev der ikke rapporteret nogen relevante pharmakokinetiske interaktioner, når de to lægemidler blev administreret samtidigt. Dosisjustering af antidiabetisk behandling, såsom repaglinid, kan derfor være nødvendig (se pkt. 4.4).</w:t>
      </w:r>
    </w:p>
    <w:p w14:paraId="723830BB" w14:textId="77777777" w:rsidR="004755BD" w:rsidRDefault="004755BD" w:rsidP="001B06FB">
      <w:pPr>
        <w:pStyle w:val="EMEABodyText"/>
        <w:rPr>
          <w:szCs w:val="22"/>
          <w:u w:val="single"/>
          <w:lang w:val="da-DK"/>
        </w:rPr>
      </w:pPr>
    </w:p>
    <w:p w14:paraId="70B25B4F" w14:textId="77777777" w:rsidR="001B06FB" w:rsidRDefault="001B06FB" w:rsidP="001B06FB">
      <w:pPr>
        <w:pStyle w:val="EMEABodyText"/>
        <w:rPr>
          <w:b/>
          <w:szCs w:val="22"/>
          <w:lang w:val="da-DK"/>
        </w:rPr>
      </w:pPr>
      <w:r w:rsidRPr="0081785E">
        <w:rPr>
          <w:szCs w:val="22"/>
          <w:u w:val="single"/>
          <w:lang w:val="da-DK"/>
        </w:rPr>
        <w:t>Yderligere information om irbesartan interaktioner</w:t>
      </w:r>
      <w:r>
        <w:rPr>
          <w:b/>
          <w:szCs w:val="22"/>
          <w:lang w:val="da-DK"/>
        </w:rPr>
        <w:t>:</w:t>
      </w:r>
      <w:r>
        <w:rPr>
          <w:szCs w:val="22"/>
          <w:lang w:val="da-DK"/>
        </w:rPr>
        <w:t xml:space="preserve"> Irbesartans farmakokinetik er i kliniske forsøg ikke påvirket af hydrochlorthiazid. Irbesartan metaboliseres hovedsageligt af CYP2C9 og i mindre udstrækning af glucuronidering. Der er ikke observeret signifikante farmakokinetiske eller farmakodynamiske interaktioner ved samtidig administrationaf irbesartan og warfarin, et lægemiddel som metaboliseres af </w:t>
      </w:r>
      <w:r>
        <w:rPr>
          <w:iCs/>
          <w:szCs w:val="22"/>
          <w:lang w:val="da-DK"/>
        </w:rPr>
        <w:t>CYP2C9.</w:t>
      </w:r>
      <w:r>
        <w:rPr>
          <w:szCs w:val="22"/>
          <w:lang w:val="da-DK"/>
        </w:rPr>
        <w:t xml:space="preserve"> Effekten af CYP2C9-induktorer, som fx rifampicin, på irbesartans farmakokinetik er ikke evalueret. Digoxins farmakokinetik blev ikke ændret ved samtidig administration af irbesartan.</w:t>
      </w:r>
    </w:p>
    <w:p w14:paraId="0565DCC4" w14:textId="77777777" w:rsidR="001B06FB" w:rsidRDefault="001B06FB">
      <w:pPr>
        <w:pStyle w:val="EMEABodyText"/>
        <w:rPr>
          <w:lang w:val="da-DK"/>
        </w:rPr>
      </w:pPr>
    </w:p>
    <w:p w14:paraId="2FD2F072" w14:textId="77777777" w:rsidR="001B06FB" w:rsidRDefault="001B06FB">
      <w:pPr>
        <w:pStyle w:val="EMEAHeading2"/>
        <w:rPr>
          <w:lang w:val="da-DK"/>
        </w:rPr>
      </w:pPr>
      <w:r>
        <w:rPr>
          <w:lang w:val="da-DK"/>
        </w:rPr>
        <w:t>4.6</w:t>
      </w:r>
      <w:r>
        <w:rPr>
          <w:lang w:val="da-DK"/>
        </w:rPr>
        <w:tab/>
        <w:t>Fertilitet, graviditet og amning</w:t>
      </w:r>
    </w:p>
    <w:p w14:paraId="4A5F0374" w14:textId="77777777" w:rsidR="001B06FB" w:rsidRDefault="001B06FB" w:rsidP="001B06FB">
      <w:pPr>
        <w:pStyle w:val="EMEAHeading2"/>
        <w:rPr>
          <w:lang w:val="da-DK"/>
        </w:rPr>
      </w:pPr>
    </w:p>
    <w:p w14:paraId="3A146244" w14:textId="77777777" w:rsidR="001B06FB" w:rsidRPr="006038E3" w:rsidRDefault="001B06FB" w:rsidP="001B06FB">
      <w:pPr>
        <w:pStyle w:val="EMEABodyText"/>
        <w:keepNext/>
        <w:rPr>
          <w:u w:val="single"/>
          <w:lang w:val="da-DK"/>
        </w:rPr>
      </w:pPr>
      <w:r w:rsidRPr="006038E3">
        <w:rPr>
          <w:color w:val="000000"/>
          <w:szCs w:val="22"/>
          <w:u w:val="single"/>
          <w:lang w:val="da-DK"/>
        </w:rPr>
        <w:t>Graviditet</w:t>
      </w:r>
    </w:p>
    <w:p w14:paraId="3B0A9E79" w14:textId="77777777" w:rsidR="001B06FB" w:rsidRDefault="001B06FB" w:rsidP="001B06FB">
      <w:pPr>
        <w:pStyle w:val="EMEABodyText"/>
        <w:keepNext/>
        <w:rPr>
          <w:lang w:val="da-DK"/>
        </w:rPr>
      </w:pPr>
    </w:p>
    <w:p w14:paraId="216E64A5" w14:textId="77777777" w:rsidR="001B06FB" w:rsidRPr="00DF0AAF" w:rsidRDefault="001B06FB" w:rsidP="001B06FB">
      <w:pPr>
        <w:pStyle w:val="EMEABodyText"/>
        <w:pBdr>
          <w:top w:val="single" w:sz="4" w:space="1" w:color="auto"/>
          <w:left w:val="single" w:sz="4" w:space="4" w:color="auto"/>
          <w:bottom w:val="single" w:sz="4" w:space="1" w:color="auto"/>
          <w:right w:val="single" w:sz="4" w:space="4" w:color="auto"/>
        </w:pBdr>
        <w:rPr>
          <w:color w:val="000000"/>
          <w:szCs w:val="22"/>
          <w:lang w:val="da-DK"/>
        </w:rPr>
      </w:pPr>
      <w:r>
        <w:rPr>
          <w:color w:val="000000"/>
          <w:szCs w:val="22"/>
          <w:lang w:val="da-DK"/>
        </w:rPr>
        <w:t>AIIRAer</w:t>
      </w:r>
      <w:r w:rsidRPr="00DF0AAF">
        <w:rPr>
          <w:color w:val="000000"/>
          <w:szCs w:val="22"/>
          <w:lang w:val="da-DK"/>
        </w:rPr>
        <w:t xml:space="preserve"> bør ikke anvendes under graviditetens første trimester (se pkt.</w:t>
      </w:r>
      <w:r>
        <w:rPr>
          <w:color w:val="000000"/>
          <w:szCs w:val="22"/>
          <w:lang w:val="da-DK"/>
        </w:rPr>
        <w:t> </w:t>
      </w:r>
      <w:r w:rsidRPr="00DF0AAF">
        <w:rPr>
          <w:color w:val="000000"/>
          <w:szCs w:val="22"/>
          <w:lang w:val="da-DK"/>
        </w:rPr>
        <w:t xml:space="preserve">4.4). </w:t>
      </w:r>
      <w:r>
        <w:rPr>
          <w:color w:val="000000"/>
          <w:szCs w:val="22"/>
          <w:lang w:val="da-DK"/>
        </w:rPr>
        <w:t xml:space="preserve">Anvendelsen af </w:t>
      </w:r>
      <w:r w:rsidRPr="00DF0AAF">
        <w:rPr>
          <w:color w:val="000000"/>
          <w:szCs w:val="22"/>
          <w:lang w:val="da-DK"/>
        </w:rPr>
        <w:t>A</w:t>
      </w:r>
      <w:r w:rsidRPr="00DF0AAF">
        <w:rPr>
          <w:lang w:val="da-DK"/>
        </w:rPr>
        <w:t>II</w:t>
      </w:r>
      <w:r>
        <w:rPr>
          <w:lang w:val="da-DK"/>
        </w:rPr>
        <w:t>RAer</w:t>
      </w:r>
      <w:r w:rsidRPr="00DF0AAF">
        <w:rPr>
          <w:lang w:val="da-DK"/>
        </w:rPr>
        <w:t xml:space="preserve"> er kontraindiceret under graviditetens ande</w:t>
      </w:r>
      <w:r>
        <w:rPr>
          <w:lang w:val="da-DK"/>
        </w:rPr>
        <w:t>t</w:t>
      </w:r>
      <w:r w:rsidRPr="00DF0AAF">
        <w:rPr>
          <w:lang w:val="da-DK"/>
        </w:rPr>
        <w:t xml:space="preserve"> og tredje trimester (se pkt.</w:t>
      </w:r>
      <w:r>
        <w:rPr>
          <w:lang w:val="da-DK"/>
        </w:rPr>
        <w:t> </w:t>
      </w:r>
      <w:r w:rsidRPr="00DF0AAF">
        <w:rPr>
          <w:lang w:val="da-DK"/>
        </w:rPr>
        <w:t>4.3 og</w:t>
      </w:r>
      <w:r>
        <w:rPr>
          <w:lang w:val="da-DK"/>
        </w:rPr>
        <w:t> </w:t>
      </w:r>
      <w:r w:rsidRPr="00DF0AAF">
        <w:rPr>
          <w:lang w:val="da-DK"/>
        </w:rPr>
        <w:t>4.4).</w:t>
      </w:r>
    </w:p>
    <w:p w14:paraId="2317DBDE" w14:textId="77777777" w:rsidR="001B06FB" w:rsidRPr="00DF0AAF" w:rsidRDefault="001B06FB" w:rsidP="001B06FB">
      <w:pPr>
        <w:pStyle w:val="EMEABodyText"/>
        <w:rPr>
          <w:u w:val="single"/>
          <w:lang w:val="da-DK"/>
        </w:rPr>
      </w:pPr>
    </w:p>
    <w:p w14:paraId="655AA9E4" w14:textId="77777777" w:rsidR="001B06FB" w:rsidRDefault="001B06FB" w:rsidP="001B06FB">
      <w:pPr>
        <w:pStyle w:val="EMEABodyText"/>
        <w:rPr>
          <w:lang w:val="da-DK"/>
        </w:rPr>
      </w:pPr>
      <w:r w:rsidRPr="00DF0AAF">
        <w:rPr>
          <w:lang w:val="da-DK"/>
        </w:rPr>
        <w:t xml:space="preserve">Epidemiologiske data vedrørende risikoen for teratogenicitet efter anvendelse af ACE-hæmmere under graviditetens første trimester er ikke entydige. Imidlertid kan en lille øget risiko ikke udelukkes. Der findes ingen kontrollerede epidemiologiske data vedrørende risikoen med </w:t>
      </w:r>
      <w:r>
        <w:rPr>
          <w:lang w:val="da-DK"/>
        </w:rPr>
        <w:t>A</w:t>
      </w:r>
      <w:r w:rsidRPr="00DF0AAF">
        <w:rPr>
          <w:lang w:val="da-DK"/>
        </w:rPr>
        <w:t>ngiotensin II-</w:t>
      </w:r>
      <w:r>
        <w:rPr>
          <w:lang w:val="da-DK"/>
        </w:rPr>
        <w:t>R</w:t>
      </w:r>
      <w:r w:rsidRPr="00DF0AAF">
        <w:rPr>
          <w:lang w:val="da-DK"/>
        </w:rPr>
        <w:t>eceptor-</w:t>
      </w:r>
      <w:r>
        <w:rPr>
          <w:lang w:val="da-DK"/>
        </w:rPr>
        <w:lastRenderedPageBreak/>
        <w:t>Antagonister (AIIRAer)</w:t>
      </w:r>
      <w:r w:rsidRPr="00DF0AAF">
        <w:rPr>
          <w:lang w:val="da-DK"/>
        </w:rPr>
        <w:t>, men lignende risici kan findes for denne lægemiddelgruppe. P</w:t>
      </w:r>
      <w:r w:rsidRPr="00DF0AAF">
        <w:rPr>
          <w:szCs w:val="22"/>
          <w:lang w:val="da-DK"/>
        </w:rPr>
        <w:t xml:space="preserve">atienter, der planlægger at blive gravide, bør ændre til anden </w:t>
      </w:r>
      <w:r>
        <w:rPr>
          <w:szCs w:val="22"/>
          <w:lang w:val="da-DK"/>
        </w:rPr>
        <w:t xml:space="preserve">antihypertensiv </w:t>
      </w:r>
      <w:r w:rsidRPr="00DF0AAF">
        <w:rPr>
          <w:szCs w:val="22"/>
          <w:lang w:val="da-DK"/>
        </w:rPr>
        <w:t>behandling hvor sikkerhedsprofilen for anvendelse under graviditet er veletableret, m</w:t>
      </w:r>
      <w:r w:rsidRPr="00DF0AAF">
        <w:rPr>
          <w:lang w:val="da-DK"/>
        </w:rPr>
        <w:t xml:space="preserve">edmindre fortsat behandling med </w:t>
      </w:r>
      <w:r>
        <w:rPr>
          <w:lang w:val="da-DK"/>
        </w:rPr>
        <w:t>AIIRA</w:t>
      </w:r>
      <w:r>
        <w:rPr>
          <w:szCs w:val="22"/>
          <w:lang w:val="da-DK"/>
        </w:rPr>
        <w:t xml:space="preserve"> </w:t>
      </w:r>
      <w:r w:rsidRPr="00DF0AAF">
        <w:rPr>
          <w:szCs w:val="22"/>
          <w:lang w:val="da-DK"/>
        </w:rPr>
        <w:t>skønnes nødvendig.</w:t>
      </w:r>
      <w:r w:rsidRPr="00DF0AAF">
        <w:rPr>
          <w:lang w:val="da-DK"/>
        </w:rPr>
        <w:t xml:space="preserve"> </w:t>
      </w:r>
      <w:r w:rsidRPr="00DF0AAF">
        <w:rPr>
          <w:szCs w:val="22"/>
          <w:lang w:val="da-DK"/>
        </w:rPr>
        <w:t xml:space="preserve">Ved konstateret graviditet, </w:t>
      </w:r>
      <w:r w:rsidRPr="00DF0AAF">
        <w:rPr>
          <w:lang w:val="da-DK"/>
        </w:rPr>
        <w:t xml:space="preserve">bør behandling med </w:t>
      </w:r>
      <w:r>
        <w:rPr>
          <w:lang w:val="da-DK"/>
        </w:rPr>
        <w:t>AIIRAer</w:t>
      </w:r>
      <w:r w:rsidRPr="00DF0AAF">
        <w:rPr>
          <w:lang w:val="da-DK"/>
        </w:rPr>
        <w:t xml:space="preserve"> seponeres øjeblikkeligt, og hvis det skønnes hensigtsmæssigt bør anden behandling iværksættes.</w:t>
      </w:r>
    </w:p>
    <w:p w14:paraId="62346C4A" w14:textId="77777777" w:rsidR="001B06FB" w:rsidRDefault="001B06FB" w:rsidP="001B06FB">
      <w:pPr>
        <w:pStyle w:val="EMEABodyText"/>
        <w:rPr>
          <w:lang w:val="da-DK"/>
        </w:rPr>
      </w:pPr>
    </w:p>
    <w:p w14:paraId="102B3245" w14:textId="77777777" w:rsidR="001B06FB" w:rsidRPr="00DF0AAF" w:rsidRDefault="001B06FB" w:rsidP="001B06FB">
      <w:pPr>
        <w:pStyle w:val="EMEABodyText"/>
        <w:rPr>
          <w:lang w:val="da-DK"/>
        </w:rPr>
      </w:pPr>
      <w:r w:rsidRPr="00DF0AAF">
        <w:rPr>
          <w:lang w:val="da-DK"/>
        </w:rPr>
        <w:t>De</w:t>
      </w:r>
      <w:r>
        <w:rPr>
          <w:lang w:val="da-DK"/>
        </w:rPr>
        <w:t>t</w:t>
      </w:r>
      <w:r w:rsidRPr="00DF0AAF">
        <w:rPr>
          <w:lang w:val="da-DK"/>
        </w:rPr>
        <w:t xml:space="preserve"> er kendt</w:t>
      </w:r>
      <w:r>
        <w:rPr>
          <w:lang w:val="da-DK"/>
        </w:rPr>
        <w:t>,</w:t>
      </w:r>
      <w:r w:rsidRPr="00DF0AAF">
        <w:rPr>
          <w:lang w:val="da-DK"/>
        </w:rPr>
        <w:t xml:space="preserve"> at</w:t>
      </w:r>
      <w:r>
        <w:rPr>
          <w:lang w:val="da-DK"/>
        </w:rPr>
        <w:t xml:space="preserve"> eksponering for </w:t>
      </w:r>
      <w:r w:rsidRPr="00DF0AAF">
        <w:rPr>
          <w:lang w:val="da-DK"/>
        </w:rPr>
        <w:t xml:space="preserve">behandling med </w:t>
      </w:r>
      <w:r>
        <w:rPr>
          <w:lang w:val="da-DK"/>
        </w:rPr>
        <w:t>A</w:t>
      </w:r>
      <w:r w:rsidRPr="00DF0AAF">
        <w:rPr>
          <w:lang w:val="da-DK"/>
        </w:rPr>
        <w:t>II</w:t>
      </w:r>
      <w:r>
        <w:rPr>
          <w:lang w:val="da-DK"/>
        </w:rPr>
        <w:t>RA</w:t>
      </w:r>
      <w:r w:rsidRPr="00DF0AAF">
        <w:rPr>
          <w:lang w:val="da-DK"/>
        </w:rPr>
        <w:t xml:space="preserve"> under ande</w:t>
      </w:r>
      <w:r>
        <w:rPr>
          <w:lang w:val="da-DK"/>
        </w:rPr>
        <w:t>t</w:t>
      </w:r>
      <w:r w:rsidRPr="00DF0AAF">
        <w:rPr>
          <w:lang w:val="da-DK"/>
        </w:rPr>
        <w:t xml:space="preserve"> og tredje trimester kan inducere human føtotoksicitet (nedsat nyrefunktion, oligohydramnios</w:t>
      </w:r>
      <w:r w:rsidRPr="003E1969">
        <w:rPr>
          <w:lang w:val="da-DK"/>
        </w:rPr>
        <w:t xml:space="preserve">, hæmning af kraniets </w:t>
      </w:r>
      <w:r>
        <w:rPr>
          <w:lang w:val="da-DK"/>
        </w:rPr>
        <w:t>ossifikation</w:t>
      </w:r>
      <w:r w:rsidRPr="003E1969">
        <w:rPr>
          <w:lang w:val="da-DK"/>
        </w:rPr>
        <w:t xml:space="preserve">) og neonatal toksicitet (nyresvigt, hypotension, </w:t>
      </w:r>
      <w:r>
        <w:rPr>
          <w:lang w:val="da-DK"/>
        </w:rPr>
        <w:t>hyperkaliæmi</w:t>
      </w:r>
      <w:r w:rsidRPr="00DF0AAF">
        <w:rPr>
          <w:lang w:val="da-DK"/>
        </w:rPr>
        <w:t>)</w:t>
      </w:r>
      <w:r>
        <w:rPr>
          <w:lang w:val="da-DK"/>
        </w:rPr>
        <w:t xml:space="preserve"> (se pkt. 5.3)</w:t>
      </w:r>
      <w:r w:rsidRPr="00DF0AAF">
        <w:rPr>
          <w:lang w:val="da-DK"/>
        </w:rPr>
        <w:t>.</w:t>
      </w:r>
    </w:p>
    <w:p w14:paraId="64343D4F" w14:textId="77777777" w:rsidR="001B06FB" w:rsidRDefault="001B06FB" w:rsidP="001B06FB">
      <w:pPr>
        <w:pStyle w:val="EMEABodyText"/>
        <w:rPr>
          <w:lang w:val="da-DK"/>
        </w:rPr>
      </w:pPr>
      <w:r w:rsidRPr="00DF0AAF">
        <w:rPr>
          <w:szCs w:val="22"/>
          <w:lang w:val="da-DK"/>
        </w:rPr>
        <w:t xml:space="preserve">Hvis </w:t>
      </w:r>
      <w:r>
        <w:rPr>
          <w:szCs w:val="22"/>
          <w:lang w:val="da-DK"/>
        </w:rPr>
        <w:t>der er givet</w:t>
      </w:r>
      <w:r w:rsidRPr="00DF0AAF">
        <w:rPr>
          <w:szCs w:val="22"/>
          <w:lang w:val="da-DK"/>
        </w:rPr>
        <w:t xml:space="preserve"> </w:t>
      </w:r>
      <w:r>
        <w:rPr>
          <w:szCs w:val="22"/>
          <w:lang w:val="da-DK"/>
        </w:rPr>
        <w:t>A</w:t>
      </w:r>
      <w:r w:rsidRPr="00DF0AAF">
        <w:rPr>
          <w:lang w:val="da-DK"/>
        </w:rPr>
        <w:t>II</w:t>
      </w:r>
      <w:r>
        <w:rPr>
          <w:lang w:val="da-DK"/>
        </w:rPr>
        <w:t>RAer</w:t>
      </w:r>
      <w:r w:rsidRPr="00DF0AAF">
        <w:rPr>
          <w:lang w:val="da-DK"/>
        </w:rPr>
        <w:t xml:space="preserve"> under graviditetens ande</w:t>
      </w:r>
      <w:r>
        <w:rPr>
          <w:lang w:val="da-DK"/>
        </w:rPr>
        <w:t>t</w:t>
      </w:r>
      <w:r w:rsidRPr="00DF0AAF">
        <w:rPr>
          <w:lang w:val="da-DK"/>
        </w:rPr>
        <w:t xml:space="preserve"> trimester, anbefales ultralydskontrol af nyrefunktionen og kraniet.</w:t>
      </w:r>
    </w:p>
    <w:p w14:paraId="4320DB09" w14:textId="77777777" w:rsidR="00546431" w:rsidRPr="00DF0AAF" w:rsidRDefault="00546431" w:rsidP="001B06FB">
      <w:pPr>
        <w:pStyle w:val="EMEABodyText"/>
        <w:rPr>
          <w:lang w:val="da-DK"/>
        </w:rPr>
      </w:pPr>
    </w:p>
    <w:p w14:paraId="5E7FD237" w14:textId="77777777" w:rsidR="001B06FB" w:rsidRPr="00DF0AAF" w:rsidRDefault="001B06FB" w:rsidP="001B06FB">
      <w:pPr>
        <w:pStyle w:val="EMEABodyText"/>
        <w:rPr>
          <w:szCs w:val="22"/>
          <w:lang w:val="da-DK"/>
        </w:rPr>
      </w:pPr>
      <w:r w:rsidRPr="00DF0AAF">
        <w:rPr>
          <w:lang w:val="da-DK"/>
        </w:rPr>
        <w:t xml:space="preserve">Spædbørn, hvis mødre har taget </w:t>
      </w:r>
      <w:r>
        <w:rPr>
          <w:lang w:val="da-DK"/>
        </w:rPr>
        <w:t>A</w:t>
      </w:r>
      <w:r w:rsidRPr="00DF0AAF">
        <w:rPr>
          <w:lang w:val="da-DK"/>
        </w:rPr>
        <w:t>II</w:t>
      </w:r>
      <w:r>
        <w:rPr>
          <w:lang w:val="da-DK"/>
        </w:rPr>
        <w:t>RAer,</w:t>
      </w:r>
      <w:r w:rsidRPr="00DF0AAF">
        <w:rPr>
          <w:lang w:val="da-DK"/>
        </w:rPr>
        <w:t xml:space="preserve"> skal observeres omhyggeligt for hypotension (se pkt.</w:t>
      </w:r>
      <w:r>
        <w:rPr>
          <w:lang w:val="da-DK"/>
        </w:rPr>
        <w:t> </w:t>
      </w:r>
      <w:r w:rsidRPr="00DF0AAF">
        <w:rPr>
          <w:lang w:val="da-DK"/>
        </w:rPr>
        <w:t>4.3 og</w:t>
      </w:r>
      <w:r>
        <w:rPr>
          <w:lang w:val="da-DK"/>
        </w:rPr>
        <w:t> </w:t>
      </w:r>
      <w:r w:rsidRPr="00DF0AAF">
        <w:rPr>
          <w:lang w:val="da-DK"/>
        </w:rPr>
        <w:t>4.4)</w:t>
      </w:r>
      <w:r>
        <w:rPr>
          <w:lang w:val="da-DK"/>
        </w:rPr>
        <w:t>.</w:t>
      </w:r>
    </w:p>
    <w:p w14:paraId="68B08209" w14:textId="77777777" w:rsidR="001B06FB" w:rsidRPr="00DF0AAF" w:rsidRDefault="001B06FB" w:rsidP="001B06FB">
      <w:pPr>
        <w:pStyle w:val="EMEABodyText"/>
        <w:rPr>
          <w:lang w:val="da-DK"/>
        </w:rPr>
      </w:pPr>
    </w:p>
    <w:p w14:paraId="56798F5A" w14:textId="77777777" w:rsidR="001B06FB" w:rsidRDefault="001B06FB" w:rsidP="001B06FB">
      <w:pPr>
        <w:pStyle w:val="EMEABodyText"/>
        <w:keepNext/>
        <w:rPr>
          <w:lang w:val="da-DK"/>
        </w:rPr>
      </w:pPr>
      <w:r w:rsidRPr="0081785E">
        <w:rPr>
          <w:u w:val="single"/>
          <w:lang w:val="da-DK"/>
        </w:rPr>
        <w:t>Amning</w:t>
      </w:r>
    </w:p>
    <w:p w14:paraId="107D41BF" w14:textId="77777777" w:rsidR="001B06FB" w:rsidRDefault="001B06FB" w:rsidP="001B06FB">
      <w:pPr>
        <w:pStyle w:val="EMEABodyText"/>
        <w:keepNext/>
        <w:rPr>
          <w:lang w:val="da-DK"/>
        </w:rPr>
      </w:pPr>
    </w:p>
    <w:p w14:paraId="304FEBE4" w14:textId="77777777" w:rsidR="001B06FB" w:rsidRDefault="001B06FB" w:rsidP="001B06FB">
      <w:pPr>
        <w:pStyle w:val="EMEABodyText"/>
        <w:rPr>
          <w:lang w:val="da-DK"/>
        </w:rPr>
      </w:pPr>
      <w:r>
        <w:rPr>
          <w:lang w:val="da-DK"/>
        </w:rPr>
        <w:t>Da der ikke foreligger oplysninger om anvendelse af Karvea under amning, frarådes brugen af Karvea, og andre behandlingsregimer med en mere veletableret sikkerhedsprofil for anvendelse under amning bør foretrækkes. Dette gælder især ved amning af nyfødte eller for tidligt fødte børn.</w:t>
      </w:r>
    </w:p>
    <w:p w14:paraId="051969D1" w14:textId="77777777" w:rsidR="001B06FB" w:rsidRDefault="001B06FB" w:rsidP="001B06FB">
      <w:pPr>
        <w:pStyle w:val="EMEABodyText"/>
        <w:rPr>
          <w:lang w:val="da-DK"/>
        </w:rPr>
      </w:pPr>
    </w:p>
    <w:p w14:paraId="3AFD1E30" w14:textId="77777777" w:rsidR="001B06FB" w:rsidRDefault="001B06FB" w:rsidP="001B06FB">
      <w:pPr>
        <w:pStyle w:val="EMEABodyText"/>
        <w:rPr>
          <w:rFonts w:eastAsia="SimSun"/>
          <w:szCs w:val="22"/>
          <w:lang w:val="da-DK" w:eastAsia="zh-CN"/>
        </w:rPr>
      </w:pPr>
      <w:r>
        <w:rPr>
          <w:rFonts w:eastAsia="SimSun"/>
          <w:szCs w:val="22"/>
          <w:lang w:val="da-DK" w:eastAsia="zh-CN"/>
        </w:rPr>
        <w:t>Det er ukendt, om irbesartan eller dets metabolitter udskilles i human mælk.</w:t>
      </w:r>
      <w:r w:rsidRPr="00327927">
        <w:rPr>
          <w:rFonts w:eastAsia="SimSun"/>
          <w:szCs w:val="22"/>
          <w:lang w:val="da-DK" w:eastAsia="zh-CN"/>
        </w:rPr>
        <w:t xml:space="preserve"> </w:t>
      </w:r>
    </w:p>
    <w:p w14:paraId="1B7BF82C" w14:textId="77777777" w:rsidR="00546431" w:rsidRDefault="00546431" w:rsidP="001B06FB">
      <w:pPr>
        <w:pStyle w:val="EMEABodyText"/>
        <w:rPr>
          <w:rFonts w:eastAsia="SimSun"/>
          <w:szCs w:val="22"/>
          <w:lang w:val="da-DK" w:eastAsia="zh-CN"/>
        </w:rPr>
      </w:pPr>
    </w:p>
    <w:p w14:paraId="7DEC7690" w14:textId="77777777" w:rsidR="001B06FB" w:rsidRDefault="001B06FB" w:rsidP="001B06FB">
      <w:pPr>
        <w:pStyle w:val="EMEABodyText"/>
        <w:rPr>
          <w:rFonts w:eastAsia="SimSun"/>
          <w:szCs w:val="22"/>
          <w:lang w:val="da-DK" w:eastAsia="zh-CN"/>
        </w:rPr>
      </w:pPr>
      <w:r>
        <w:rPr>
          <w:rFonts w:eastAsia="SimSun"/>
          <w:szCs w:val="22"/>
          <w:lang w:val="da-DK" w:eastAsia="zh-CN"/>
        </w:rPr>
        <w:t>De tilgængelige farmakodynamiske/toksikologiske data fra rotteforsøg viser, at irbesartan eller dets metabolitter udskilles i mælk (se pkt.</w:t>
      </w:r>
      <w:r w:rsidRPr="000C0803">
        <w:rPr>
          <w:rFonts w:eastAsia="SimSun"/>
          <w:lang w:val="da-DK"/>
        </w:rPr>
        <w:t> </w:t>
      </w:r>
      <w:r>
        <w:rPr>
          <w:rFonts w:eastAsia="SimSun"/>
          <w:szCs w:val="22"/>
          <w:lang w:val="da-DK" w:eastAsia="zh-CN"/>
        </w:rPr>
        <w:t>5.3 for detaljer).</w:t>
      </w:r>
    </w:p>
    <w:p w14:paraId="738D768F" w14:textId="77777777" w:rsidR="001B06FB" w:rsidRDefault="001B06FB" w:rsidP="001B06FB">
      <w:pPr>
        <w:pStyle w:val="EMEABodyText"/>
        <w:rPr>
          <w:rFonts w:eastAsia="SimSun"/>
          <w:szCs w:val="22"/>
          <w:lang w:val="da-DK" w:eastAsia="zh-CN"/>
        </w:rPr>
      </w:pPr>
    </w:p>
    <w:p w14:paraId="150A3CB8" w14:textId="77777777" w:rsidR="001B06FB" w:rsidRPr="00327927" w:rsidRDefault="001B06FB" w:rsidP="001B06FB">
      <w:pPr>
        <w:pStyle w:val="EMEABodyText"/>
        <w:rPr>
          <w:u w:val="single"/>
          <w:lang w:val="da-DK"/>
        </w:rPr>
      </w:pPr>
      <w:r w:rsidRPr="00327927">
        <w:rPr>
          <w:u w:val="single"/>
          <w:lang w:val="da-DK"/>
        </w:rPr>
        <w:t>Fertilitet</w:t>
      </w:r>
    </w:p>
    <w:p w14:paraId="44C8208E" w14:textId="77777777" w:rsidR="001B06FB" w:rsidRDefault="001B06FB" w:rsidP="001B06FB">
      <w:pPr>
        <w:pStyle w:val="EMEABodyText"/>
        <w:rPr>
          <w:lang w:val="da-DK"/>
        </w:rPr>
      </w:pPr>
    </w:p>
    <w:p w14:paraId="4C95CCE3" w14:textId="77777777" w:rsidR="001B06FB" w:rsidRDefault="001B06FB" w:rsidP="001B06FB">
      <w:pPr>
        <w:pStyle w:val="EMEABodyText"/>
        <w:rPr>
          <w:lang w:val="da-DK"/>
        </w:rPr>
      </w:pPr>
      <w:r w:rsidRPr="00327927">
        <w:rPr>
          <w:lang w:val="da-DK"/>
        </w:rPr>
        <w:t xml:space="preserve">Irbesartan påvirkede ikke fertiliteten </w:t>
      </w:r>
      <w:r>
        <w:rPr>
          <w:lang w:val="da-DK"/>
        </w:rPr>
        <w:t>hos</w:t>
      </w:r>
      <w:r w:rsidRPr="00327927">
        <w:rPr>
          <w:lang w:val="da-DK"/>
        </w:rPr>
        <w:t xml:space="preserve"> behandlede rotter eller deres afkom i doser op til det niveau, der fremkaldte de første tegn på toksi</w:t>
      </w:r>
      <w:r>
        <w:rPr>
          <w:lang w:val="da-DK"/>
        </w:rPr>
        <w:t>c</w:t>
      </w:r>
      <w:r w:rsidRPr="00327927">
        <w:rPr>
          <w:lang w:val="da-DK"/>
        </w:rPr>
        <w:t>itet hos forældrene (se pkt.</w:t>
      </w:r>
      <w:r w:rsidRPr="000C0803">
        <w:rPr>
          <w:lang w:val="da-DK"/>
        </w:rPr>
        <w:t> </w:t>
      </w:r>
      <w:r w:rsidRPr="00327927">
        <w:rPr>
          <w:lang w:val="da-DK"/>
        </w:rPr>
        <w:t>5.3).</w:t>
      </w:r>
      <w:r>
        <w:rPr>
          <w:lang w:val="da-DK"/>
        </w:rPr>
        <w:t xml:space="preserve"> </w:t>
      </w:r>
    </w:p>
    <w:p w14:paraId="29E2107C" w14:textId="77777777" w:rsidR="001B06FB" w:rsidRDefault="001B06FB">
      <w:pPr>
        <w:pStyle w:val="EMEABodyText"/>
        <w:rPr>
          <w:lang w:val="da-DK"/>
        </w:rPr>
      </w:pPr>
    </w:p>
    <w:p w14:paraId="609F2DBA" w14:textId="77777777" w:rsidR="001B06FB" w:rsidRDefault="001B06FB">
      <w:pPr>
        <w:pStyle w:val="EMEAHeading2"/>
        <w:rPr>
          <w:lang w:val="da-DK"/>
        </w:rPr>
      </w:pPr>
      <w:r>
        <w:rPr>
          <w:lang w:val="da-DK"/>
        </w:rPr>
        <w:t>4.7</w:t>
      </w:r>
      <w:r>
        <w:rPr>
          <w:lang w:val="da-DK"/>
        </w:rPr>
        <w:tab/>
      </w:r>
      <w:r w:rsidRPr="00636235">
        <w:rPr>
          <w:lang w:val="da-DK"/>
        </w:rPr>
        <w:t>Virkning</w:t>
      </w:r>
      <w:r>
        <w:rPr>
          <w:lang w:val="da-DK"/>
        </w:rPr>
        <w:t xml:space="preserve"> på evnen til at føre motorkøretøj eller betjene maskiner</w:t>
      </w:r>
    </w:p>
    <w:p w14:paraId="55AA19C0" w14:textId="77777777" w:rsidR="001B06FB" w:rsidRDefault="001B06FB" w:rsidP="001B06FB">
      <w:pPr>
        <w:pStyle w:val="EMEAHeading2"/>
        <w:rPr>
          <w:lang w:val="da-DK"/>
        </w:rPr>
      </w:pPr>
    </w:p>
    <w:p w14:paraId="79AACB24" w14:textId="77777777" w:rsidR="001B06FB" w:rsidRDefault="001B06FB">
      <w:pPr>
        <w:pStyle w:val="EMEABodyText"/>
        <w:rPr>
          <w:lang w:val="da-DK"/>
        </w:rPr>
      </w:pPr>
      <w:r>
        <w:rPr>
          <w:lang w:val="da-DK"/>
        </w:rPr>
        <w:t xml:space="preserve">På baggrund af de farmakodynamiske egenskaber er det usandsynligt, at irbesartan vil påvirke </w:t>
      </w:r>
      <w:r w:rsidR="00546431" w:rsidRPr="007A0DE7">
        <w:rPr>
          <w:noProof/>
          <w:lang w:val="da-DK"/>
        </w:rPr>
        <w:t xml:space="preserve">evnen til at føre </w:t>
      </w:r>
      <w:r w:rsidR="00546431" w:rsidRPr="007A0DE7">
        <w:rPr>
          <w:lang w:val="da-DK"/>
        </w:rPr>
        <w:t>motorkøretøj</w:t>
      </w:r>
      <w:r w:rsidR="00546431" w:rsidRPr="007A0DE7">
        <w:rPr>
          <w:noProof/>
          <w:lang w:val="da-DK"/>
        </w:rPr>
        <w:t xml:space="preserve"> eller betjene maskiner</w:t>
      </w:r>
      <w:r>
        <w:rPr>
          <w:lang w:val="da-DK"/>
        </w:rPr>
        <w:t>. Ved bilkørsel eller betjening af maskiner skal der tages hensyn til, at der kan opstå svimmelhed og træthed under behandling.</w:t>
      </w:r>
    </w:p>
    <w:p w14:paraId="28400F9A" w14:textId="77777777" w:rsidR="001B06FB" w:rsidRDefault="001B06FB">
      <w:pPr>
        <w:pStyle w:val="EMEABodyText"/>
        <w:rPr>
          <w:lang w:val="da-DK"/>
        </w:rPr>
      </w:pPr>
    </w:p>
    <w:p w14:paraId="3CA35399" w14:textId="77777777" w:rsidR="001B06FB" w:rsidRDefault="001B06FB">
      <w:pPr>
        <w:pStyle w:val="EMEAHeading2"/>
        <w:rPr>
          <w:lang w:val="da-DK"/>
        </w:rPr>
      </w:pPr>
      <w:r>
        <w:rPr>
          <w:lang w:val="da-DK"/>
        </w:rPr>
        <w:t>4.8</w:t>
      </w:r>
      <w:r>
        <w:rPr>
          <w:lang w:val="da-DK"/>
        </w:rPr>
        <w:tab/>
        <w:t>Bivirkninger</w:t>
      </w:r>
    </w:p>
    <w:p w14:paraId="60CAE773" w14:textId="77777777" w:rsidR="001B06FB" w:rsidRDefault="001B06FB" w:rsidP="001B06FB">
      <w:pPr>
        <w:pStyle w:val="EMEAHeading2"/>
        <w:rPr>
          <w:lang w:val="da-DK"/>
        </w:rPr>
      </w:pPr>
    </w:p>
    <w:p w14:paraId="631E22EF" w14:textId="77777777" w:rsidR="001B06FB" w:rsidRPr="00D81AF8" w:rsidRDefault="001B06FB" w:rsidP="001B06FB">
      <w:pPr>
        <w:pStyle w:val="EMEABodyText"/>
        <w:keepNext/>
        <w:rPr>
          <w:lang w:val="da-DK"/>
        </w:rPr>
      </w:pPr>
      <w:r w:rsidRPr="00D81AF8">
        <w:rPr>
          <w:lang w:val="da-DK"/>
        </w:rPr>
        <w:t xml:space="preserve">I placebokontrollerede forsøg med patienter med hypertension afveg den overordnede forekomst af </w:t>
      </w:r>
      <w:r>
        <w:rPr>
          <w:lang w:val="da-DK"/>
        </w:rPr>
        <w:t>bivirkninger</w:t>
      </w:r>
      <w:r w:rsidRPr="00D81AF8">
        <w:rPr>
          <w:lang w:val="da-DK"/>
        </w:rPr>
        <w:t xml:space="preserve"> med irbesartan (56,2%) </w:t>
      </w:r>
      <w:r>
        <w:rPr>
          <w:lang w:val="da-DK"/>
        </w:rPr>
        <w:t xml:space="preserve">ikke fra </w:t>
      </w:r>
      <w:r w:rsidRPr="00D81AF8">
        <w:rPr>
          <w:lang w:val="da-DK"/>
        </w:rPr>
        <w:t>placebo</w:t>
      </w:r>
      <w:r>
        <w:rPr>
          <w:lang w:val="da-DK"/>
        </w:rPr>
        <w:t>gruppernes (56,</w:t>
      </w:r>
      <w:r w:rsidRPr="00D81AF8">
        <w:rPr>
          <w:lang w:val="da-DK"/>
        </w:rPr>
        <w:t xml:space="preserve">5%). </w:t>
      </w:r>
      <w:r>
        <w:rPr>
          <w:lang w:val="da-DK"/>
        </w:rPr>
        <w:t xml:space="preserve">Seponering på grund af kliniske eller laboratoriemæssige bivirkninger var mindre hyppig blandt </w:t>
      </w:r>
      <w:r w:rsidRPr="00D81AF8">
        <w:rPr>
          <w:lang w:val="da-DK"/>
        </w:rPr>
        <w:t>irbesartan</w:t>
      </w:r>
      <w:r>
        <w:rPr>
          <w:lang w:val="da-DK"/>
        </w:rPr>
        <w:t>behandlede patienter (3,</w:t>
      </w:r>
      <w:r w:rsidRPr="00D81AF8">
        <w:rPr>
          <w:lang w:val="da-DK"/>
        </w:rPr>
        <w:t xml:space="preserve">3%) </w:t>
      </w:r>
      <w:r>
        <w:rPr>
          <w:lang w:val="da-DK"/>
        </w:rPr>
        <w:t xml:space="preserve">end blandt </w:t>
      </w:r>
      <w:r w:rsidRPr="00D81AF8">
        <w:rPr>
          <w:lang w:val="da-DK"/>
        </w:rPr>
        <w:t>placebo</w:t>
      </w:r>
      <w:r>
        <w:rPr>
          <w:lang w:val="da-DK"/>
        </w:rPr>
        <w:t>behandlede (4,</w:t>
      </w:r>
      <w:r w:rsidRPr="00D81AF8">
        <w:rPr>
          <w:lang w:val="da-DK"/>
        </w:rPr>
        <w:t xml:space="preserve">5%). </w:t>
      </w:r>
      <w:r>
        <w:rPr>
          <w:lang w:val="da-DK"/>
        </w:rPr>
        <w:t xml:space="preserve">Forekomst af bivirkninger var ikke relateret til dosis </w:t>
      </w:r>
      <w:r w:rsidRPr="00D81AF8">
        <w:rPr>
          <w:lang w:val="da-DK"/>
        </w:rPr>
        <w:t>(inden for det anbefalede dosisområde), køn, alder, race eller varighed af behandling.</w:t>
      </w:r>
    </w:p>
    <w:p w14:paraId="162F03D8" w14:textId="77777777" w:rsidR="001B06FB" w:rsidRPr="00D81AF8" w:rsidRDefault="001B06FB" w:rsidP="001B06FB">
      <w:pPr>
        <w:pStyle w:val="EMEABodyText"/>
        <w:rPr>
          <w:lang w:val="da-DK"/>
        </w:rPr>
      </w:pPr>
    </w:p>
    <w:p w14:paraId="24B320DB" w14:textId="77777777" w:rsidR="001B06FB" w:rsidRPr="00D81AF8" w:rsidRDefault="001B06FB" w:rsidP="001B06FB">
      <w:pPr>
        <w:pStyle w:val="EMEABodyText"/>
        <w:rPr>
          <w:lang w:val="da-DK"/>
        </w:rPr>
      </w:pPr>
      <w:r w:rsidRPr="00D81AF8">
        <w:rPr>
          <w:lang w:val="da-DK"/>
        </w:rPr>
        <w:t>Hos diabetiske, hypertensive patienter med mikroalbuminuri og normal nyrefunktion indberettedes ortostatisk svimmelhed og ort</w:t>
      </w:r>
      <w:r>
        <w:rPr>
          <w:lang w:val="da-DK"/>
        </w:rPr>
        <w:t xml:space="preserve">ostatisk </w:t>
      </w:r>
      <w:r w:rsidRPr="00D81AF8">
        <w:rPr>
          <w:lang w:val="da-DK"/>
        </w:rPr>
        <w:t xml:space="preserve">hypotension </w:t>
      </w:r>
      <w:r>
        <w:rPr>
          <w:lang w:val="da-DK"/>
        </w:rPr>
        <w:t>blandt 0,</w:t>
      </w:r>
      <w:r w:rsidRPr="00D81AF8">
        <w:rPr>
          <w:lang w:val="da-DK"/>
        </w:rPr>
        <w:t xml:space="preserve">5% </w:t>
      </w:r>
      <w:r>
        <w:rPr>
          <w:lang w:val="da-DK"/>
        </w:rPr>
        <w:t>a</w:t>
      </w:r>
      <w:r w:rsidRPr="00D81AF8">
        <w:rPr>
          <w:lang w:val="da-DK"/>
        </w:rPr>
        <w:t>f patient</w:t>
      </w:r>
      <w:r>
        <w:rPr>
          <w:lang w:val="da-DK"/>
        </w:rPr>
        <w:t>erne</w:t>
      </w:r>
      <w:r w:rsidRPr="00D81AF8">
        <w:rPr>
          <w:lang w:val="da-DK"/>
        </w:rPr>
        <w:t xml:space="preserve"> (</w:t>
      </w:r>
      <w:r>
        <w:rPr>
          <w:lang w:val="da-DK"/>
        </w:rPr>
        <w:t xml:space="preserve">dvs ikke almindelig), men i større grad end med </w:t>
      </w:r>
      <w:r w:rsidRPr="00D81AF8">
        <w:rPr>
          <w:lang w:val="da-DK"/>
        </w:rPr>
        <w:t>placebo.</w:t>
      </w:r>
    </w:p>
    <w:p w14:paraId="07002B8F" w14:textId="77777777" w:rsidR="001B06FB" w:rsidRPr="00D81AF8" w:rsidRDefault="001B06FB" w:rsidP="001B06FB">
      <w:pPr>
        <w:pStyle w:val="EMEABodyText"/>
        <w:rPr>
          <w:lang w:val="da-DK"/>
        </w:rPr>
      </w:pPr>
    </w:p>
    <w:p w14:paraId="2C93B0B1" w14:textId="77777777" w:rsidR="001B06FB" w:rsidRDefault="001B06FB" w:rsidP="001B06FB">
      <w:pPr>
        <w:pStyle w:val="EMEABodyText"/>
        <w:rPr>
          <w:lang w:val="da-DK"/>
        </w:rPr>
      </w:pPr>
      <w:r w:rsidRPr="00D81AF8">
        <w:rPr>
          <w:lang w:val="da-DK"/>
        </w:rPr>
        <w:t xml:space="preserve">Følgende tabel viser </w:t>
      </w:r>
      <w:r>
        <w:rPr>
          <w:lang w:val="da-DK"/>
        </w:rPr>
        <w:t>bivirkninger</w:t>
      </w:r>
      <w:r w:rsidRPr="00D81AF8">
        <w:rPr>
          <w:lang w:val="da-DK"/>
        </w:rPr>
        <w:t xml:space="preserve"> indberettet i placebo</w:t>
      </w:r>
      <w:r>
        <w:rPr>
          <w:lang w:val="da-DK"/>
        </w:rPr>
        <w:t xml:space="preserve">kontrollerede forsøg, hvor </w:t>
      </w:r>
      <w:r w:rsidRPr="00D81AF8">
        <w:rPr>
          <w:lang w:val="da-DK"/>
        </w:rPr>
        <w:t>1965 hypertensive patient</w:t>
      </w:r>
      <w:r>
        <w:rPr>
          <w:lang w:val="da-DK"/>
        </w:rPr>
        <w:t xml:space="preserve">er har modtaget </w:t>
      </w:r>
      <w:r w:rsidRPr="00D81AF8">
        <w:rPr>
          <w:lang w:val="da-DK"/>
        </w:rPr>
        <w:t xml:space="preserve">irbesartan. Termer mærket med stjerne (*) henviser til </w:t>
      </w:r>
      <w:r>
        <w:rPr>
          <w:lang w:val="da-DK"/>
        </w:rPr>
        <w:t>bivirkninger,</w:t>
      </w:r>
      <w:r w:rsidRPr="00D81AF8">
        <w:rPr>
          <w:lang w:val="da-DK"/>
        </w:rPr>
        <w:t xml:space="preserve"> som yderligere er indberettet hos &gt;</w:t>
      </w:r>
      <w:r w:rsidR="002A2B1D">
        <w:rPr>
          <w:lang w:val="da-DK"/>
        </w:rPr>
        <w:t xml:space="preserve"> </w:t>
      </w:r>
      <w:r w:rsidRPr="00D81AF8">
        <w:rPr>
          <w:lang w:val="da-DK"/>
        </w:rPr>
        <w:t>2% a</w:t>
      </w:r>
      <w:r>
        <w:rPr>
          <w:lang w:val="da-DK"/>
        </w:rPr>
        <w:t>f diabetiske,</w:t>
      </w:r>
      <w:r w:rsidRPr="00D81AF8">
        <w:rPr>
          <w:lang w:val="da-DK"/>
        </w:rPr>
        <w:t xml:space="preserve"> hypertensive patient</w:t>
      </w:r>
      <w:r>
        <w:rPr>
          <w:lang w:val="da-DK"/>
        </w:rPr>
        <w:t xml:space="preserve">er med kronisk nyreinsufficiens og udtalt </w:t>
      </w:r>
      <w:r w:rsidRPr="00D81AF8">
        <w:rPr>
          <w:lang w:val="da-DK"/>
        </w:rPr>
        <w:t>proteinuri</w:t>
      </w:r>
      <w:r>
        <w:rPr>
          <w:lang w:val="da-DK"/>
        </w:rPr>
        <w:t xml:space="preserve"> og i højere grad end med </w:t>
      </w:r>
      <w:r w:rsidRPr="00D81AF8">
        <w:rPr>
          <w:lang w:val="da-DK"/>
        </w:rPr>
        <w:t>placebo</w:t>
      </w:r>
      <w:r>
        <w:rPr>
          <w:lang w:val="da-DK"/>
        </w:rPr>
        <w:t>.</w:t>
      </w:r>
    </w:p>
    <w:p w14:paraId="38EE426E" w14:textId="77777777" w:rsidR="001B06FB" w:rsidRDefault="001B06FB">
      <w:pPr>
        <w:pStyle w:val="EMEABodyText"/>
        <w:rPr>
          <w:lang w:val="da-DK"/>
        </w:rPr>
      </w:pPr>
    </w:p>
    <w:p w14:paraId="27773E6B" w14:textId="77777777" w:rsidR="001B06FB" w:rsidRDefault="001B06FB">
      <w:pPr>
        <w:pStyle w:val="EMEABodyText"/>
        <w:rPr>
          <w:lang w:val="da-DK"/>
        </w:rPr>
      </w:pPr>
      <w:r>
        <w:rPr>
          <w:lang w:val="da-DK"/>
        </w:rPr>
        <w:t>Hyppigheden af bivirkninger anført nedenfor defineres i henhold til følgende konventioner:</w:t>
      </w:r>
    </w:p>
    <w:p w14:paraId="24A25B26" w14:textId="77777777" w:rsidR="001B06FB" w:rsidRDefault="001B06FB">
      <w:pPr>
        <w:pStyle w:val="EMEABodyText"/>
        <w:rPr>
          <w:noProof/>
          <w:lang w:val="da-DK"/>
        </w:rPr>
      </w:pPr>
      <w:r>
        <w:rPr>
          <w:lang w:val="da-DK"/>
        </w:rPr>
        <w:lastRenderedPageBreak/>
        <w:t>Meget almindelig (≥ 1/10); almindelig (≥ 1/100 til &lt; 1/10); ikke almindelig (≥ 1/1.000 til &lt; 1/100); sjælden (≥ 1/10.000 til &lt; 1/1.000); meget sjælden (&lt; 1/10.000).</w:t>
      </w:r>
      <w:r w:rsidRPr="004923A9">
        <w:rPr>
          <w:noProof/>
          <w:lang w:val="da-DK"/>
        </w:rPr>
        <w:t xml:space="preserve"> </w:t>
      </w:r>
      <w:r w:rsidRPr="007A0DE7">
        <w:rPr>
          <w:noProof/>
          <w:lang w:val="da-DK"/>
        </w:rPr>
        <w:t xml:space="preserve">Inden for hver </w:t>
      </w:r>
      <w:r w:rsidRPr="007A0DE7">
        <w:rPr>
          <w:iCs/>
          <w:szCs w:val="23"/>
          <w:lang w:val="da-DK"/>
        </w:rPr>
        <w:t>enkelt frekvensgruppe</w:t>
      </w:r>
      <w:r w:rsidRPr="007A0DE7">
        <w:rPr>
          <w:noProof/>
          <w:lang w:val="da-DK"/>
        </w:rPr>
        <w:t xml:space="preserve"> </w:t>
      </w:r>
      <w:r>
        <w:rPr>
          <w:noProof/>
          <w:lang w:val="da-DK"/>
        </w:rPr>
        <w:t>er</w:t>
      </w:r>
      <w:r w:rsidRPr="007A0DE7">
        <w:rPr>
          <w:noProof/>
          <w:lang w:val="da-DK"/>
        </w:rPr>
        <w:t xml:space="preserve"> bivirkningerne opstille</w:t>
      </w:r>
      <w:r>
        <w:rPr>
          <w:noProof/>
          <w:lang w:val="da-DK"/>
        </w:rPr>
        <w:t>t</w:t>
      </w:r>
      <w:r w:rsidRPr="007A0DE7">
        <w:rPr>
          <w:noProof/>
          <w:lang w:val="da-DK"/>
        </w:rPr>
        <w:t xml:space="preserve"> efter, hvor alvorlige de er. De </w:t>
      </w:r>
      <w:r w:rsidRPr="007A0DE7">
        <w:rPr>
          <w:iCs/>
          <w:szCs w:val="23"/>
          <w:lang w:val="da-DK"/>
        </w:rPr>
        <w:t>alvorligste bivirkninger</w:t>
      </w:r>
      <w:r w:rsidRPr="007A0DE7">
        <w:rPr>
          <w:noProof/>
          <w:lang w:val="da-DK"/>
        </w:rPr>
        <w:t xml:space="preserve"> </w:t>
      </w:r>
      <w:r>
        <w:rPr>
          <w:noProof/>
          <w:lang w:val="da-DK"/>
        </w:rPr>
        <w:t>er</w:t>
      </w:r>
      <w:r w:rsidRPr="007A0DE7">
        <w:rPr>
          <w:noProof/>
          <w:lang w:val="da-DK"/>
        </w:rPr>
        <w:t xml:space="preserve"> anfør</w:t>
      </w:r>
      <w:r>
        <w:rPr>
          <w:noProof/>
          <w:lang w:val="da-DK"/>
        </w:rPr>
        <w:t>t</w:t>
      </w:r>
      <w:r w:rsidRPr="007A0DE7">
        <w:rPr>
          <w:noProof/>
          <w:lang w:val="da-DK"/>
        </w:rPr>
        <w:t xml:space="preserve"> først</w:t>
      </w:r>
      <w:r>
        <w:rPr>
          <w:noProof/>
          <w:lang w:val="da-DK"/>
        </w:rPr>
        <w:t>.</w:t>
      </w:r>
    </w:p>
    <w:p w14:paraId="038F9733" w14:textId="77777777" w:rsidR="001B06FB" w:rsidRDefault="001B06FB">
      <w:pPr>
        <w:pStyle w:val="EMEABodyText"/>
        <w:rPr>
          <w:noProof/>
          <w:lang w:val="da-DK"/>
        </w:rPr>
      </w:pPr>
    </w:p>
    <w:p w14:paraId="36A84390" w14:textId="77777777" w:rsidR="001B06FB" w:rsidRPr="00A00642" w:rsidRDefault="001B06FB" w:rsidP="001B06FB">
      <w:pPr>
        <w:pStyle w:val="EMEABodyText"/>
        <w:keepNext/>
        <w:rPr>
          <w:lang w:val="da-DK"/>
        </w:rPr>
      </w:pPr>
      <w:r>
        <w:rPr>
          <w:lang w:val="da-DK"/>
        </w:rPr>
        <w:t>Bivirkninger, der er</w:t>
      </w:r>
      <w:r w:rsidRPr="00A00642">
        <w:rPr>
          <w:lang w:val="da-DK"/>
        </w:rPr>
        <w:t xml:space="preserve"> i</w:t>
      </w:r>
      <w:r>
        <w:rPr>
          <w:lang w:val="da-DK"/>
        </w:rPr>
        <w:t>ndberettet efter markedsføring, er også anført. D</w:t>
      </w:r>
      <w:r w:rsidRPr="00A00642">
        <w:rPr>
          <w:lang w:val="da-DK"/>
        </w:rPr>
        <w:t xml:space="preserve">isse </w:t>
      </w:r>
      <w:r>
        <w:rPr>
          <w:lang w:val="da-DK"/>
        </w:rPr>
        <w:t>bivirkninger stammer</w:t>
      </w:r>
      <w:r w:rsidRPr="00A00642">
        <w:rPr>
          <w:lang w:val="da-DK"/>
        </w:rPr>
        <w:t xml:space="preserve"> fra spontane rapporter</w:t>
      </w:r>
      <w:r>
        <w:rPr>
          <w:iCs/>
          <w:lang w:val="da-DK"/>
        </w:rPr>
        <w:t>.</w:t>
      </w:r>
    </w:p>
    <w:p w14:paraId="7034C274" w14:textId="77777777" w:rsidR="00187A12" w:rsidRDefault="00187A12" w:rsidP="00187A12">
      <w:pPr>
        <w:pStyle w:val="EMEABodyText"/>
        <w:rPr>
          <w:bCs/>
          <w:i/>
          <w:noProof/>
          <w:u w:val="single"/>
          <w:lang w:val="da-DK"/>
        </w:rPr>
      </w:pPr>
    </w:p>
    <w:p w14:paraId="3314BF7F" w14:textId="77777777" w:rsidR="00187A12" w:rsidRDefault="00187A12" w:rsidP="00187A12">
      <w:pPr>
        <w:pStyle w:val="EMEABodyText"/>
        <w:rPr>
          <w:bCs/>
          <w:noProof/>
          <w:u w:val="single"/>
          <w:lang w:val="da-DK"/>
        </w:rPr>
      </w:pPr>
      <w:r w:rsidRPr="00FC2E5F">
        <w:rPr>
          <w:bCs/>
          <w:noProof/>
          <w:u w:val="single"/>
          <w:lang w:val="da-DK"/>
        </w:rPr>
        <w:t>Blod og lymfesystem</w:t>
      </w:r>
    </w:p>
    <w:p w14:paraId="3E033F95" w14:textId="77777777" w:rsidR="00546431" w:rsidRPr="00FC2E5F" w:rsidRDefault="00546431" w:rsidP="00187A12">
      <w:pPr>
        <w:pStyle w:val="EMEABodyText"/>
        <w:rPr>
          <w:noProof/>
          <w:u w:val="single"/>
          <w:lang w:val="da-DK"/>
        </w:rPr>
      </w:pPr>
    </w:p>
    <w:p w14:paraId="1DAB05CE" w14:textId="77777777" w:rsidR="00187A12" w:rsidRPr="00187A12" w:rsidRDefault="00187A12" w:rsidP="00187A12">
      <w:pPr>
        <w:pStyle w:val="EMEABodyText"/>
        <w:rPr>
          <w:noProof/>
          <w:lang w:val="da-DK"/>
        </w:rPr>
      </w:pPr>
      <w:r w:rsidRPr="00187A12">
        <w:rPr>
          <w:noProof/>
          <w:lang w:val="da-DK"/>
        </w:rPr>
        <w:t xml:space="preserve">Ikke kendt: </w:t>
      </w:r>
      <w:r w:rsidRPr="00187A12">
        <w:rPr>
          <w:noProof/>
          <w:lang w:val="da-DK"/>
        </w:rPr>
        <w:tab/>
      </w:r>
      <w:r w:rsidRPr="00187A12">
        <w:rPr>
          <w:noProof/>
          <w:lang w:val="da-DK"/>
        </w:rPr>
        <w:tab/>
      </w:r>
      <w:r w:rsidR="0067696A" w:rsidRPr="0067696A">
        <w:rPr>
          <w:noProof/>
          <w:lang w:val="da-DK"/>
        </w:rPr>
        <w:t>Anæmi, t</w:t>
      </w:r>
      <w:r w:rsidRPr="00187A12">
        <w:rPr>
          <w:noProof/>
          <w:lang w:val="da-DK"/>
        </w:rPr>
        <w:t>rombocytopeni</w:t>
      </w:r>
    </w:p>
    <w:p w14:paraId="450A7F09" w14:textId="77777777" w:rsidR="001B06FB" w:rsidRPr="00A00642" w:rsidRDefault="001B06FB">
      <w:pPr>
        <w:pStyle w:val="EMEABodyText"/>
        <w:rPr>
          <w:noProof/>
          <w:lang w:val="da-DK"/>
        </w:rPr>
      </w:pPr>
    </w:p>
    <w:p w14:paraId="3EB855E2" w14:textId="77777777" w:rsidR="00546431" w:rsidRDefault="001B06FB" w:rsidP="001B06FB">
      <w:pPr>
        <w:pStyle w:val="EMEABodyText"/>
        <w:keepNext/>
        <w:tabs>
          <w:tab w:val="left" w:pos="0"/>
        </w:tabs>
        <w:outlineLvl w:val="0"/>
        <w:rPr>
          <w:u w:val="single"/>
          <w:lang w:val="da-DK"/>
        </w:rPr>
      </w:pPr>
      <w:r w:rsidRPr="00FC2E5F">
        <w:rPr>
          <w:u w:val="single"/>
          <w:lang w:val="da-DK"/>
        </w:rPr>
        <w:t>Immunsystemet</w:t>
      </w:r>
    </w:p>
    <w:p w14:paraId="40C3A23B" w14:textId="77777777" w:rsidR="001B06FB" w:rsidRPr="00FC2E5F" w:rsidRDefault="001B06FB" w:rsidP="001B06FB">
      <w:pPr>
        <w:pStyle w:val="EMEABodyText"/>
        <w:keepNext/>
        <w:tabs>
          <w:tab w:val="left" w:pos="0"/>
        </w:tabs>
        <w:outlineLvl w:val="0"/>
        <w:rPr>
          <w:u w:val="single"/>
          <w:lang w:val="da-DK"/>
        </w:rPr>
      </w:pPr>
    </w:p>
    <w:p w14:paraId="2C339730" w14:textId="77777777" w:rsidR="00546431" w:rsidRPr="00592A2C" w:rsidRDefault="001B06FB" w:rsidP="00546431">
      <w:pPr>
        <w:pStyle w:val="EMEABodyText"/>
        <w:tabs>
          <w:tab w:val="left" w:pos="0"/>
        </w:tabs>
        <w:ind w:left="1695" w:hanging="1695"/>
        <w:rPr>
          <w:lang w:val="da-DK"/>
        </w:rPr>
      </w:pPr>
      <w:r>
        <w:rPr>
          <w:lang w:val="da-DK"/>
        </w:rPr>
        <w:t>Ikke kendt:</w:t>
      </w:r>
      <w:r>
        <w:rPr>
          <w:lang w:val="da-DK"/>
        </w:rPr>
        <w:tab/>
      </w:r>
      <w:r>
        <w:rPr>
          <w:lang w:val="da-DK"/>
        </w:rPr>
        <w:tab/>
      </w:r>
      <w:r w:rsidRPr="000554CF">
        <w:rPr>
          <w:lang w:val="da-DK"/>
        </w:rPr>
        <w:t>Overfølsomhedsreaktioner, fx angioødem, udslæt, urticaria</w:t>
      </w:r>
      <w:r w:rsidR="00546431" w:rsidRPr="00592A2C">
        <w:rPr>
          <w:lang w:val="da-DK"/>
        </w:rPr>
        <w:t>, anafylaktisk reaktion/shock</w:t>
      </w:r>
    </w:p>
    <w:p w14:paraId="523BD98A" w14:textId="77777777" w:rsidR="001B06FB" w:rsidRPr="000554CF" w:rsidRDefault="001B06FB" w:rsidP="001B06FB">
      <w:pPr>
        <w:pStyle w:val="EMEABodyText"/>
        <w:tabs>
          <w:tab w:val="left" w:pos="0"/>
        </w:tabs>
        <w:rPr>
          <w:lang w:val="da-DK"/>
        </w:rPr>
      </w:pPr>
    </w:p>
    <w:p w14:paraId="5D155973" w14:textId="77777777" w:rsidR="001B06FB" w:rsidRDefault="001B06FB" w:rsidP="001B06FB">
      <w:pPr>
        <w:pStyle w:val="EMEABodyText"/>
        <w:keepNext/>
        <w:outlineLvl w:val="0"/>
        <w:rPr>
          <w:i/>
          <w:u w:val="single"/>
          <w:lang w:val="da-DK"/>
        </w:rPr>
      </w:pPr>
    </w:p>
    <w:p w14:paraId="17157436" w14:textId="77777777" w:rsidR="00546431" w:rsidRDefault="001B06FB" w:rsidP="001B06FB">
      <w:pPr>
        <w:pStyle w:val="EMEABodyText"/>
        <w:keepNext/>
        <w:tabs>
          <w:tab w:val="left" w:pos="0"/>
        </w:tabs>
        <w:outlineLvl w:val="0"/>
        <w:rPr>
          <w:u w:val="single"/>
          <w:lang w:val="da-DK"/>
        </w:rPr>
      </w:pPr>
      <w:r w:rsidRPr="00FC2E5F">
        <w:rPr>
          <w:u w:val="single"/>
          <w:lang w:val="da-DK"/>
        </w:rPr>
        <w:t>Metabolisme og ernæring</w:t>
      </w:r>
    </w:p>
    <w:p w14:paraId="2D17F085" w14:textId="77777777" w:rsidR="001B06FB" w:rsidRPr="00FC2E5F" w:rsidRDefault="001B06FB" w:rsidP="001B06FB">
      <w:pPr>
        <w:pStyle w:val="EMEABodyText"/>
        <w:keepNext/>
        <w:tabs>
          <w:tab w:val="left" w:pos="0"/>
        </w:tabs>
        <w:outlineLvl w:val="0"/>
        <w:rPr>
          <w:u w:val="single"/>
          <w:lang w:val="da-DK"/>
        </w:rPr>
      </w:pPr>
    </w:p>
    <w:p w14:paraId="0A72DAF0" w14:textId="77777777" w:rsidR="001B06FB" w:rsidRPr="000554CF" w:rsidRDefault="001B06FB" w:rsidP="001B06FB">
      <w:pPr>
        <w:pStyle w:val="EMEABodyText"/>
        <w:tabs>
          <w:tab w:val="left" w:pos="0"/>
        </w:tabs>
        <w:rPr>
          <w:lang w:val="da-DK"/>
        </w:rPr>
      </w:pPr>
      <w:r>
        <w:rPr>
          <w:lang w:val="da-DK"/>
        </w:rPr>
        <w:t>Ikke kendt:</w:t>
      </w:r>
      <w:r>
        <w:rPr>
          <w:lang w:val="da-DK"/>
        </w:rPr>
        <w:tab/>
      </w:r>
      <w:r>
        <w:rPr>
          <w:lang w:val="da-DK"/>
        </w:rPr>
        <w:tab/>
      </w:r>
      <w:r w:rsidRPr="000554CF">
        <w:rPr>
          <w:lang w:val="da-DK"/>
        </w:rPr>
        <w:t>Hyperkal</w:t>
      </w:r>
      <w:r>
        <w:rPr>
          <w:lang w:val="da-DK"/>
        </w:rPr>
        <w:t>i</w:t>
      </w:r>
      <w:r w:rsidRPr="000554CF">
        <w:rPr>
          <w:lang w:val="da-DK"/>
        </w:rPr>
        <w:t>æmi</w:t>
      </w:r>
      <w:r w:rsidR="004755BD">
        <w:rPr>
          <w:lang w:val="da-DK"/>
        </w:rPr>
        <w:t>, hypoglykæmi</w:t>
      </w:r>
    </w:p>
    <w:p w14:paraId="7345DAA3" w14:textId="77777777" w:rsidR="001B06FB" w:rsidRDefault="001B06FB" w:rsidP="001B06FB">
      <w:pPr>
        <w:pStyle w:val="EMEABodyText"/>
        <w:keepNext/>
        <w:outlineLvl w:val="0"/>
        <w:rPr>
          <w:i/>
          <w:u w:val="single"/>
          <w:lang w:val="da-DK"/>
        </w:rPr>
      </w:pPr>
    </w:p>
    <w:p w14:paraId="59E19AEC" w14:textId="77777777" w:rsidR="00546431" w:rsidRDefault="001B06FB" w:rsidP="001B06FB">
      <w:pPr>
        <w:pStyle w:val="EMEABodyText"/>
        <w:keepNext/>
        <w:outlineLvl w:val="0"/>
        <w:rPr>
          <w:u w:val="single"/>
          <w:lang w:val="da-DK"/>
        </w:rPr>
      </w:pPr>
      <w:r w:rsidRPr="00FC2E5F">
        <w:rPr>
          <w:u w:val="single"/>
          <w:lang w:val="da-DK"/>
        </w:rPr>
        <w:t>Nervesystemet</w:t>
      </w:r>
    </w:p>
    <w:p w14:paraId="3F012561" w14:textId="77777777" w:rsidR="001B06FB" w:rsidRPr="00FC2E5F" w:rsidRDefault="001B06FB" w:rsidP="001B06FB">
      <w:pPr>
        <w:pStyle w:val="EMEABodyText"/>
        <w:keepNext/>
        <w:outlineLvl w:val="0"/>
        <w:rPr>
          <w:u w:val="single"/>
          <w:lang w:val="da-DK"/>
        </w:rPr>
      </w:pPr>
    </w:p>
    <w:p w14:paraId="2A03C551" w14:textId="77777777" w:rsidR="001B06FB" w:rsidRPr="000554CF" w:rsidRDefault="001B06FB" w:rsidP="001B06FB">
      <w:pPr>
        <w:pStyle w:val="EMEABodyText"/>
        <w:tabs>
          <w:tab w:val="left" w:pos="1680"/>
        </w:tabs>
        <w:outlineLvl w:val="0"/>
        <w:rPr>
          <w:lang w:val="da-DK"/>
        </w:rPr>
      </w:pPr>
      <w:r>
        <w:rPr>
          <w:lang w:val="da-DK"/>
        </w:rPr>
        <w:t>Almindelig</w:t>
      </w:r>
      <w:r w:rsidRPr="007A0DE7">
        <w:rPr>
          <w:lang w:val="da-DK"/>
        </w:rPr>
        <w:t>:</w:t>
      </w:r>
      <w:r>
        <w:rPr>
          <w:lang w:val="da-DK"/>
        </w:rPr>
        <w:tab/>
      </w:r>
      <w:r w:rsidRPr="000554CF">
        <w:rPr>
          <w:lang w:val="da-DK"/>
        </w:rPr>
        <w:t>Svimmelhed, ortostatisk svimmelhed*</w:t>
      </w:r>
    </w:p>
    <w:p w14:paraId="6DB58E6A" w14:textId="77777777" w:rsidR="001B06FB" w:rsidRPr="00FC3A64" w:rsidRDefault="001B06FB" w:rsidP="001B06FB">
      <w:pPr>
        <w:pStyle w:val="EMEABodyText"/>
        <w:outlineLvl w:val="0"/>
        <w:rPr>
          <w:lang w:val="da-DK"/>
        </w:rPr>
      </w:pPr>
      <w:r>
        <w:rPr>
          <w:lang w:val="da-DK"/>
        </w:rPr>
        <w:t>Ikke kendt:</w:t>
      </w:r>
      <w:r>
        <w:rPr>
          <w:lang w:val="da-DK"/>
        </w:rPr>
        <w:tab/>
      </w:r>
      <w:r>
        <w:rPr>
          <w:lang w:val="da-DK"/>
        </w:rPr>
        <w:tab/>
        <w:t>Vertigo, h</w:t>
      </w:r>
      <w:r w:rsidRPr="00FC3A64">
        <w:rPr>
          <w:lang w:val="da-DK"/>
        </w:rPr>
        <w:t>ovedpine</w:t>
      </w:r>
    </w:p>
    <w:p w14:paraId="6925581D" w14:textId="77777777" w:rsidR="001B06FB" w:rsidRPr="00A00642" w:rsidRDefault="001B06FB" w:rsidP="001B06FB">
      <w:pPr>
        <w:pStyle w:val="EMEABodyText"/>
        <w:keepNext/>
        <w:outlineLvl w:val="0"/>
        <w:rPr>
          <w:lang w:val="da-DK"/>
        </w:rPr>
      </w:pPr>
    </w:p>
    <w:p w14:paraId="58B2480B" w14:textId="77777777" w:rsidR="00546431" w:rsidRDefault="001B06FB" w:rsidP="001B06FB">
      <w:pPr>
        <w:pStyle w:val="EMEABodyText"/>
        <w:keepNext/>
        <w:tabs>
          <w:tab w:val="left" w:pos="0"/>
        </w:tabs>
        <w:outlineLvl w:val="0"/>
        <w:rPr>
          <w:u w:val="single"/>
          <w:lang w:val="da-DK"/>
        </w:rPr>
      </w:pPr>
      <w:r w:rsidRPr="00FC2E5F">
        <w:rPr>
          <w:u w:val="single"/>
          <w:lang w:val="da-DK"/>
        </w:rPr>
        <w:t>Øre og labyrint</w:t>
      </w:r>
    </w:p>
    <w:p w14:paraId="4A82C355" w14:textId="77777777" w:rsidR="001B06FB" w:rsidRPr="00FC2E5F" w:rsidRDefault="001B06FB" w:rsidP="001B06FB">
      <w:pPr>
        <w:pStyle w:val="EMEABodyText"/>
        <w:keepNext/>
        <w:tabs>
          <w:tab w:val="left" w:pos="0"/>
        </w:tabs>
        <w:outlineLvl w:val="0"/>
        <w:rPr>
          <w:u w:val="single"/>
          <w:lang w:val="da-DK"/>
        </w:rPr>
      </w:pPr>
    </w:p>
    <w:p w14:paraId="158C7EF4" w14:textId="77777777" w:rsidR="001B06FB" w:rsidRPr="00FC3A64" w:rsidRDefault="001B06FB" w:rsidP="001B06FB">
      <w:pPr>
        <w:pStyle w:val="EMEABodyText"/>
        <w:tabs>
          <w:tab w:val="left" w:pos="0"/>
        </w:tabs>
        <w:outlineLvl w:val="0"/>
        <w:rPr>
          <w:i/>
          <w:lang w:val="da-DK"/>
        </w:rPr>
      </w:pPr>
      <w:r>
        <w:rPr>
          <w:lang w:val="da-DK"/>
        </w:rPr>
        <w:t>Ikke kendt:</w:t>
      </w:r>
      <w:r>
        <w:rPr>
          <w:lang w:val="da-DK"/>
        </w:rPr>
        <w:tab/>
      </w:r>
      <w:r>
        <w:rPr>
          <w:lang w:val="da-DK"/>
        </w:rPr>
        <w:tab/>
      </w:r>
      <w:r w:rsidRPr="00FC3A64">
        <w:rPr>
          <w:lang w:val="da-DK"/>
        </w:rPr>
        <w:t>Tinnitus</w:t>
      </w:r>
      <w:r w:rsidRPr="00FC3A64">
        <w:rPr>
          <w:i/>
          <w:lang w:val="da-DK"/>
        </w:rPr>
        <w:t xml:space="preserve"> </w:t>
      </w:r>
    </w:p>
    <w:p w14:paraId="49EF1FC5" w14:textId="77777777" w:rsidR="001B06FB" w:rsidRDefault="001B06FB" w:rsidP="001B06FB">
      <w:pPr>
        <w:pStyle w:val="EMEABodyText"/>
        <w:keepNext/>
        <w:outlineLvl w:val="0"/>
        <w:rPr>
          <w:i/>
          <w:u w:val="single"/>
          <w:lang w:val="da-DK"/>
        </w:rPr>
      </w:pPr>
    </w:p>
    <w:p w14:paraId="75A2AD31" w14:textId="77777777" w:rsidR="00546431" w:rsidRDefault="001B06FB" w:rsidP="001B06FB">
      <w:pPr>
        <w:pStyle w:val="EMEABodyText"/>
        <w:keepNext/>
        <w:outlineLvl w:val="0"/>
        <w:rPr>
          <w:u w:val="single"/>
          <w:lang w:val="da-DK"/>
        </w:rPr>
      </w:pPr>
      <w:r w:rsidRPr="00FC2E5F">
        <w:rPr>
          <w:u w:val="single"/>
          <w:lang w:val="da-DK"/>
        </w:rPr>
        <w:t>Hjerte</w:t>
      </w:r>
    </w:p>
    <w:p w14:paraId="7CDB2ED4" w14:textId="77777777" w:rsidR="001B06FB" w:rsidRPr="00FC2E5F" w:rsidRDefault="001B06FB" w:rsidP="001B06FB">
      <w:pPr>
        <w:pStyle w:val="EMEABodyText"/>
        <w:keepNext/>
        <w:outlineLvl w:val="0"/>
        <w:rPr>
          <w:u w:val="single"/>
          <w:lang w:val="da-DK"/>
        </w:rPr>
      </w:pPr>
    </w:p>
    <w:p w14:paraId="7FA068EF" w14:textId="77777777" w:rsidR="001B06FB" w:rsidRPr="007A0DE7" w:rsidRDefault="001B06FB" w:rsidP="001B06FB">
      <w:pPr>
        <w:pStyle w:val="EMEABodyText"/>
        <w:tabs>
          <w:tab w:val="left" w:pos="1701"/>
        </w:tabs>
        <w:outlineLvl w:val="0"/>
        <w:rPr>
          <w:lang w:val="da-DK"/>
        </w:rPr>
      </w:pPr>
      <w:r>
        <w:rPr>
          <w:lang w:val="da-DK"/>
        </w:rPr>
        <w:t>Ikke almindelig</w:t>
      </w:r>
      <w:r w:rsidRPr="007A0DE7">
        <w:rPr>
          <w:lang w:val="da-DK"/>
        </w:rPr>
        <w:t>:</w:t>
      </w:r>
      <w:r>
        <w:rPr>
          <w:lang w:val="da-DK"/>
        </w:rPr>
        <w:tab/>
      </w:r>
      <w:r w:rsidRPr="007A0DE7">
        <w:rPr>
          <w:lang w:val="da-DK"/>
        </w:rPr>
        <w:t>Takykardi</w:t>
      </w:r>
    </w:p>
    <w:p w14:paraId="47E684A5" w14:textId="77777777" w:rsidR="001B06FB" w:rsidRDefault="001B06FB" w:rsidP="001B06FB">
      <w:pPr>
        <w:pStyle w:val="EMEABodyText"/>
        <w:keepNext/>
        <w:outlineLvl w:val="0"/>
        <w:rPr>
          <w:i/>
          <w:u w:val="single"/>
          <w:lang w:val="da-DK"/>
        </w:rPr>
      </w:pPr>
    </w:p>
    <w:p w14:paraId="717B9677" w14:textId="77777777" w:rsidR="00546431" w:rsidRDefault="001B06FB" w:rsidP="001B06FB">
      <w:pPr>
        <w:pStyle w:val="EMEABodyText"/>
        <w:keepNext/>
        <w:outlineLvl w:val="0"/>
        <w:rPr>
          <w:u w:val="single"/>
          <w:lang w:val="da-DK"/>
        </w:rPr>
      </w:pPr>
      <w:r w:rsidRPr="00FC2E5F">
        <w:rPr>
          <w:u w:val="single"/>
          <w:lang w:val="da-DK"/>
        </w:rPr>
        <w:t>Vaskulære sygdomme</w:t>
      </w:r>
    </w:p>
    <w:p w14:paraId="2D483BFB" w14:textId="77777777" w:rsidR="001B06FB" w:rsidRPr="00FC2E5F" w:rsidRDefault="001B06FB" w:rsidP="001B06FB">
      <w:pPr>
        <w:pStyle w:val="EMEABodyText"/>
        <w:keepNext/>
        <w:outlineLvl w:val="0"/>
        <w:rPr>
          <w:u w:val="single"/>
          <w:lang w:val="da-DK"/>
        </w:rPr>
      </w:pPr>
    </w:p>
    <w:p w14:paraId="4731E3A0" w14:textId="77777777" w:rsidR="001B06FB" w:rsidRPr="000554CF" w:rsidRDefault="001B06FB" w:rsidP="001B06FB">
      <w:pPr>
        <w:pStyle w:val="EMEABodyText"/>
        <w:keepNext/>
        <w:keepLines/>
        <w:tabs>
          <w:tab w:val="left" w:pos="630"/>
          <w:tab w:val="left" w:pos="720"/>
          <w:tab w:val="left" w:pos="1680"/>
        </w:tabs>
        <w:ind w:left="1701" w:hanging="1701"/>
        <w:rPr>
          <w:lang w:val="da-DK"/>
        </w:rPr>
      </w:pPr>
      <w:r>
        <w:rPr>
          <w:lang w:val="da-DK"/>
        </w:rPr>
        <w:t>Almindelig:</w:t>
      </w:r>
      <w:r>
        <w:rPr>
          <w:lang w:val="da-DK"/>
        </w:rPr>
        <w:tab/>
        <w:t>O</w:t>
      </w:r>
      <w:r w:rsidRPr="000554CF">
        <w:rPr>
          <w:lang w:val="da-DK"/>
        </w:rPr>
        <w:t>rtostatisk hypotension*</w:t>
      </w:r>
    </w:p>
    <w:p w14:paraId="5FF649FD" w14:textId="77777777" w:rsidR="001B06FB" w:rsidRPr="000554CF" w:rsidRDefault="001B06FB" w:rsidP="001B06FB">
      <w:pPr>
        <w:pStyle w:val="EMEABodyText"/>
        <w:tabs>
          <w:tab w:val="left" w:pos="1680"/>
        </w:tabs>
        <w:rPr>
          <w:lang w:val="da-DK"/>
        </w:rPr>
      </w:pPr>
      <w:r>
        <w:rPr>
          <w:lang w:val="da-DK"/>
        </w:rPr>
        <w:t>Ikke almindelig:</w:t>
      </w:r>
      <w:r>
        <w:rPr>
          <w:lang w:val="da-DK"/>
        </w:rPr>
        <w:tab/>
        <w:t>Rødme</w:t>
      </w:r>
    </w:p>
    <w:p w14:paraId="06815916" w14:textId="77777777" w:rsidR="001B06FB" w:rsidRDefault="001B06FB" w:rsidP="001B06FB">
      <w:pPr>
        <w:pStyle w:val="EMEABodyText"/>
        <w:keepNext/>
        <w:outlineLvl w:val="0"/>
        <w:rPr>
          <w:i/>
          <w:u w:val="single"/>
          <w:lang w:val="da-DK"/>
        </w:rPr>
      </w:pPr>
    </w:p>
    <w:p w14:paraId="2B43633B" w14:textId="77777777" w:rsidR="00546431" w:rsidRDefault="001B06FB" w:rsidP="001B06FB">
      <w:pPr>
        <w:pStyle w:val="EMEABodyText"/>
        <w:keepNext/>
        <w:outlineLvl w:val="0"/>
        <w:rPr>
          <w:u w:val="single"/>
          <w:lang w:val="da-DK"/>
        </w:rPr>
      </w:pPr>
      <w:r w:rsidRPr="00FC2E5F">
        <w:rPr>
          <w:noProof/>
          <w:u w:val="single"/>
          <w:lang w:val="da-DK"/>
        </w:rPr>
        <w:t>Luftveje, thorax og mediastinum</w:t>
      </w:r>
    </w:p>
    <w:p w14:paraId="534297CA" w14:textId="77777777" w:rsidR="001B06FB" w:rsidRPr="00FC2E5F" w:rsidRDefault="001B06FB" w:rsidP="001B06FB">
      <w:pPr>
        <w:pStyle w:val="EMEABodyText"/>
        <w:keepNext/>
        <w:outlineLvl w:val="0"/>
        <w:rPr>
          <w:u w:val="single"/>
          <w:lang w:val="da-DK"/>
        </w:rPr>
      </w:pPr>
    </w:p>
    <w:p w14:paraId="3CC5F38E" w14:textId="77777777" w:rsidR="001B06FB" w:rsidRPr="000554CF" w:rsidRDefault="001B06FB" w:rsidP="001B06FB">
      <w:pPr>
        <w:pStyle w:val="EMEABodyText"/>
        <w:tabs>
          <w:tab w:val="left" w:pos="1680"/>
        </w:tabs>
        <w:outlineLvl w:val="0"/>
        <w:rPr>
          <w:lang w:val="da-DK"/>
        </w:rPr>
      </w:pPr>
      <w:r>
        <w:rPr>
          <w:lang w:val="da-DK"/>
        </w:rPr>
        <w:t xml:space="preserve">Ikke </w:t>
      </w:r>
      <w:r w:rsidRPr="000554CF">
        <w:rPr>
          <w:lang w:val="da-DK"/>
        </w:rPr>
        <w:t>almindelig:</w:t>
      </w:r>
      <w:r>
        <w:rPr>
          <w:lang w:val="da-DK"/>
        </w:rPr>
        <w:tab/>
        <w:t>H</w:t>
      </w:r>
      <w:r w:rsidRPr="000554CF">
        <w:rPr>
          <w:lang w:val="da-DK"/>
        </w:rPr>
        <w:t>oste</w:t>
      </w:r>
    </w:p>
    <w:p w14:paraId="111D59E4" w14:textId="77777777" w:rsidR="001B06FB" w:rsidRDefault="001B06FB" w:rsidP="001B06FB">
      <w:pPr>
        <w:pStyle w:val="EMEABodyText"/>
        <w:keepNext/>
        <w:outlineLvl w:val="0"/>
        <w:rPr>
          <w:i/>
          <w:u w:val="single"/>
          <w:lang w:val="da-DK"/>
        </w:rPr>
      </w:pPr>
    </w:p>
    <w:p w14:paraId="2E0E485C" w14:textId="77777777" w:rsidR="00546431" w:rsidRDefault="001B06FB" w:rsidP="001B06FB">
      <w:pPr>
        <w:pStyle w:val="EMEABodyText"/>
        <w:keepNext/>
        <w:outlineLvl w:val="0"/>
        <w:rPr>
          <w:u w:val="single"/>
          <w:lang w:val="da-DK"/>
        </w:rPr>
      </w:pPr>
      <w:r w:rsidRPr="00FC2E5F">
        <w:rPr>
          <w:u w:val="single"/>
          <w:lang w:val="da-DK"/>
        </w:rPr>
        <w:t>Mave-tarm-kanalen</w:t>
      </w:r>
    </w:p>
    <w:p w14:paraId="74FAC4AA" w14:textId="77777777" w:rsidR="001B06FB" w:rsidRPr="00FC2E5F" w:rsidRDefault="001B06FB" w:rsidP="001B06FB">
      <w:pPr>
        <w:pStyle w:val="EMEABodyText"/>
        <w:keepNext/>
        <w:outlineLvl w:val="0"/>
        <w:rPr>
          <w:u w:val="single"/>
          <w:lang w:val="da-DK"/>
        </w:rPr>
      </w:pPr>
    </w:p>
    <w:p w14:paraId="5357A664" w14:textId="77777777" w:rsidR="001B06FB" w:rsidRPr="000554CF" w:rsidRDefault="001B06FB" w:rsidP="001B06FB">
      <w:pPr>
        <w:pStyle w:val="EMEABodyText"/>
        <w:keepNext/>
        <w:outlineLvl w:val="0"/>
        <w:rPr>
          <w:lang w:val="da-DK"/>
        </w:rPr>
      </w:pPr>
      <w:r w:rsidRPr="000554CF">
        <w:rPr>
          <w:lang w:val="da-DK"/>
        </w:rPr>
        <w:t>Almindelig:</w:t>
      </w:r>
      <w:r>
        <w:rPr>
          <w:lang w:val="da-DK"/>
        </w:rPr>
        <w:tab/>
      </w:r>
      <w:r>
        <w:rPr>
          <w:lang w:val="da-DK"/>
        </w:rPr>
        <w:tab/>
        <w:t>Kvalme</w:t>
      </w:r>
      <w:r w:rsidRPr="000554CF">
        <w:rPr>
          <w:lang w:val="da-DK"/>
        </w:rPr>
        <w:t>/</w:t>
      </w:r>
      <w:r>
        <w:rPr>
          <w:lang w:val="da-DK"/>
        </w:rPr>
        <w:t>opkastning</w:t>
      </w:r>
    </w:p>
    <w:p w14:paraId="64973540" w14:textId="77777777" w:rsidR="001B06FB" w:rsidRPr="000554CF" w:rsidRDefault="001B06FB" w:rsidP="001B06FB">
      <w:pPr>
        <w:pStyle w:val="EMEABodyText"/>
        <w:rPr>
          <w:lang w:val="da-DK"/>
        </w:rPr>
      </w:pPr>
      <w:r>
        <w:rPr>
          <w:lang w:val="da-DK"/>
        </w:rPr>
        <w:t>Ikke almindelig</w:t>
      </w:r>
      <w:r w:rsidRPr="000554CF">
        <w:rPr>
          <w:lang w:val="da-DK"/>
        </w:rPr>
        <w:t>:</w:t>
      </w:r>
      <w:r>
        <w:rPr>
          <w:lang w:val="da-DK"/>
        </w:rPr>
        <w:tab/>
        <w:t>D</w:t>
      </w:r>
      <w:r w:rsidRPr="000554CF">
        <w:rPr>
          <w:lang w:val="da-DK"/>
        </w:rPr>
        <w:t>iarr</w:t>
      </w:r>
      <w:r>
        <w:rPr>
          <w:lang w:val="da-DK"/>
        </w:rPr>
        <w:t>é,</w:t>
      </w:r>
      <w:r w:rsidRPr="000554CF">
        <w:rPr>
          <w:lang w:val="da-DK"/>
        </w:rPr>
        <w:t xml:space="preserve"> dyspepsi/</w:t>
      </w:r>
      <w:r>
        <w:rPr>
          <w:lang w:val="da-DK"/>
        </w:rPr>
        <w:t>halsbrand</w:t>
      </w:r>
    </w:p>
    <w:p w14:paraId="17E2B9CF" w14:textId="77777777" w:rsidR="001B06FB" w:rsidRPr="00FC3A64" w:rsidRDefault="001B06FB" w:rsidP="001B06FB">
      <w:pPr>
        <w:pStyle w:val="EMEABodyText"/>
        <w:outlineLvl w:val="0"/>
        <w:rPr>
          <w:lang w:val="da-DK"/>
        </w:rPr>
      </w:pPr>
      <w:r>
        <w:rPr>
          <w:lang w:val="da-DK"/>
        </w:rPr>
        <w:t>Ikke kendt:</w:t>
      </w:r>
      <w:r>
        <w:rPr>
          <w:lang w:val="da-DK"/>
        </w:rPr>
        <w:tab/>
      </w:r>
      <w:r>
        <w:rPr>
          <w:lang w:val="da-DK"/>
        </w:rPr>
        <w:tab/>
      </w:r>
      <w:r w:rsidRPr="00FC3A64">
        <w:rPr>
          <w:lang w:val="da-DK"/>
        </w:rPr>
        <w:t>Dysgeusia</w:t>
      </w:r>
    </w:p>
    <w:p w14:paraId="6FFF00B4" w14:textId="77777777" w:rsidR="001B06FB" w:rsidRDefault="001B06FB" w:rsidP="001B06FB">
      <w:pPr>
        <w:pStyle w:val="EMEABodyText"/>
        <w:keepNext/>
        <w:outlineLvl w:val="0"/>
        <w:rPr>
          <w:i/>
          <w:u w:val="single"/>
          <w:lang w:val="da-DK"/>
        </w:rPr>
      </w:pPr>
    </w:p>
    <w:p w14:paraId="24CAF6AC" w14:textId="77777777" w:rsidR="00546431" w:rsidRDefault="001B06FB" w:rsidP="001B06FB">
      <w:pPr>
        <w:pStyle w:val="EMEABodyText"/>
        <w:keepNext/>
        <w:tabs>
          <w:tab w:val="left" w:pos="0"/>
        </w:tabs>
        <w:outlineLvl w:val="0"/>
        <w:rPr>
          <w:u w:val="single"/>
          <w:lang w:val="da-DK"/>
        </w:rPr>
      </w:pPr>
      <w:r w:rsidRPr="00FC2E5F">
        <w:rPr>
          <w:u w:val="single"/>
          <w:lang w:val="da-DK"/>
        </w:rPr>
        <w:t>Lever og galdeveje</w:t>
      </w:r>
    </w:p>
    <w:p w14:paraId="1965F2F0" w14:textId="77777777" w:rsidR="001B06FB" w:rsidRPr="00FC2E5F" w:rsidRDefault="001B06FB" w:rsidP="001B06FB">
      <w:pPr>
        <w:pStyle w:val="EMEABodyText"/>
        <w:keepNext/>
        <w:tabs>
          <w:tab w:val="left" w:pos="0"/>
        </w:tabs>
        <w:outlineLvl w:val="0"/>
        <w:rPr>
          <w:u w:val="single"/>
          <w:lang w:val="da-DK"/>
        </w:rPr>
      </w:pPr>
    </w:p>
    <w:p w14:paraId="77259B7B" w14:textId="77777777" w:rsidR="001B06FB" w:rsidRDefault="001B06FB" w:rsidP="001B06FB">
      <w:pPr>
        <w:pStyle w:val="EMEABodyText"/>
        <w:rPr>
          <w:lang w:val="da-DK"/>
        </w:rPr>
      </w:pPr>
      <w:r>
        <w:rPr>
          <w:lang w:val="da-DK"/>
        </w:rPr>
        <w:t>Ikke almindelig</w:t>
      </w:r>
      <w:r>
        <w:rPr>
          <w:lang w:val="da-DK"/>
        </w:rPr>
        <w:tab/>
        <w:t>Gulsot</w:t>
      </w:r>
    </w:p>
    <w:p w14:paraId="78CAA3A8" w14:textId="77777777" w:rsidR="001B06FB" w:rsidRDefault="001B06FB" w:rsidP="001B06FB">
      <w:pPr>
        <w:pStyle w:val="EMEABodyText"/>
        <w:rPr>
          <w:noProof/>
          <w:lang w:val="da-DK"/>
        </w:rPr>
      </w:pPr>
      <w:r>
        <w:rPr>
          <w:lang w:val="da-DK"/>
        </w:rPr>
        <w:t>Ikke kendt:</w:t>
      </w:r>
      <w:r>
        <w:rPr>
          <w:lang w:val="da-DK"/>
        </w:rPr>
        <w:tab/>
      </w:r>
      <w:r>
        <w:rPr>
          <w:lang w:val="da-DK"/>
        </w:rPr>
        <w:tab/>
      </w:r>
      <w:r w:rsidRPr="00854E28">
        <w:rPr>
          <w:lang w:val="da-DK"/>
        </w:rPr>
        <w:t>Hepatitis, abnorm leverfunktion</w:t>
      </w:r>
    </w:p>
    <w:p w14:paraId="10F56C7B" w14:textId="77777777" w:rsidR="001B06FB" w:rsidRDefault="001B06FB" w:rsidP="001B06FB">
      <w:pPr>
        <w:pStyle w:val="EMEABodyText"/>
        <w:tabs>
          <w:tab w:val="left" w:pos="0"/>
          <w:tab w:val="left" w:pos="1440"/>
        </w:tabs>
        <w:rPr>
          <w:i/>
          <w:u w:val="single"/>
          <w:lang w:val="da-DK"/>
        </w:rPr>
      </w:pPr>
    </w:p>
    <w:p w14:paraId="324F5552" w14:textId="77777777" w:rsidR="00546431" w:rsidRDefault="001B06FB" w:rsidP="001B06FB">
      <w:pPr>
        <w:pStyle w:val="EMEABodyText"/>
        <w:tabs>
          <w:tab w:val="left" w:pos="0"/>
          <w:tab w:val="left" w:pos="1440"/>
        </w:tabs>
        <w:rPr>
          <w:u w:val="single"/>
          <w:lang w:val="da-DK"/>
        </w:rPr>
      </w:pPr>
      <w:r w:rsidRPr="00FC2E5F">
        <w:rPr>
          <w:u w:val="single"/>
          <w:lang w:val="da-DK"/>
        </w:rPr>
        <w:t>Hud og subkutane væv</w:t>
      </w:r>
    </w:p>
    <w:p w14:paraId="2888EBD4" w14:textId="77777777" w:rsidR="001B06FB" w:rsidRPr="00546431" w:rsidRDefault="001B06FB" w:rsidP="001B06FB">
      <w:pPr>
        <w:pStyle w:val="EMEABodyText"/>
        <w:tabs>
          <w:tab w:val="left" w:pos="0"/>
          <w:tab w:val="left" w:pos="1440"/>
        </w:tabs>
        <w:rPr>
          <w:u w:val="single"/>
          <w:lang w:val="da-DK"/>
        </w:rPr>
      </w:pPr>
    </w:p>
    <w:p w14:paraId="27CBF0F8" w14:textId="77777777" w:rsidR="001B06FB" w:rsidRPr="000554CF" w:rsidRDefault="001B06FB" w:rsidP="001B06FB">
      <w:pPr>
        <w:pStyle w:val="EMEABodyText"/>
        <w:tabs>
          <w:tab w:val="left" w:pos="0"/>
        </w:tabs>
        <w:rPr>
          <w:lang w:val="da-DK"/>
        </w:rPr>
      </w:pPr>
      <w:r>
        <w:rPr>
          <w:lang w:val="da-DK"/>
        </w:rPr>
        <w:t>Ikke kendt:</w:t>
      </w:r>
      <w:r>
        <w:rPr>
          <w:lang w:val="da-DK"/>
        </w:rPr>
        <w:tab/>
      </w:r>
      <w:r>
        <w:rPr>
          <w:lang w:val="da-DK"/>
        </w:rPr>
        <w:tab/>
      </w:r>
      <w:r w:rsidRPr="000554CF">
        <w:rPr>
          <w:lang w:val="da-DK"/>
        </w:rPr>
        <w:t>L</w:t>
      </w:r>
      <w:r>
        <w:rPr>
          <w:lang w:val="da-DK"/>
        </w:rPr>
        <w:t>eukocytok</w:t>
      </w:r>
      <w:r w:rsidRPr="000554CF">
        <w:rPr>
          <w:lang w:val="da-DK"/>
        </w:rPr>
        <w:t>lasti</w:t>
      </w:r>
      <w:r>
        <w:rPr>
          <w:lang w:val="da-DK"/>
        </w:rPr>
        <w:t>sk vask</w:t>
      </w:r>
      <w:r w:rsidRPr="000554CF">
        <w:rPr>
          <w:lang w:val="da-DK"/>
        </w:rPr>
        <w:t>ulitis</w:t>
      </w:r>
    </w:p>
    <w:p w14:paraId="55E82279" w14:textId="77777777" w:rsidR="001B06FB" w:rsidRDefault="001B06FB" w:rsidP="001B06FB">
      <w:pPr>
        <w:pStyle w:val="EMEABodyText"/>
        <w:keepNext/>
        <w:outlineLvl w:val="0"/>
        <w:rPr>
          <w:i/>
          <w:noProof/>
          <w:u w:val="single"/>
          <w:lang w:val="da-DK"/>
        </w:rPr>
      </w:pPr>
    </w:p>
    <w:p w14:paraId="457F67A1" w14:textId="77777777" w:rsidR="00546431" w:rsidRDefault="001B06FB" w:rsidP="001B06FB">
      <w:pPr>
        <w:pStyle w:val="EMEABodyText"/>
        <w:keepNext/>
        <w:outlineLvl w:val="0"/>
        <w:rPr>
          <w:u w:val="single"/>
          <w:lang w:val="da-DK"/>
        </w:rPr>
      </w:pPr>
      <w:r w:rsidRPr="00FC2E5F">
        <w:rPr>
          <w:noProof/>
          <w:u w:val="single"/>
          <w:lang w:val="da-DK"/>
        </w:rPr>
        <w:t>Knogler, led, muskler og bindevæv</w:t>
      </w:r>
      <w:r w:rsidRPr="00FC2E5F">
        <w:rPr>
          <w:u w:val="single"/>
          <w:lang w:val="da-DK"/>
        </w:rPr>
        <w:t xml:space="preserve"> </w:t>
      </w:r>
    </w:p>
    <w:p w14:paraId="43B76600" w14:textId="77777777" w:rsidR="001B06FB" w:rsidRPr="00FC2E5F" w:rsidRDefault="001B06FB" w:rsidP="001B06FB">
      <w:pPr>
        <w:pStyle w:val="EMEABodyText"/>
        <w:keepNext/>
        <w:outlineLvl w:val="0"/>
        <w:rPr>
          <w:u w:val="single"/>
          <w:lang w:val="da-DK"/>
        </w:rPr>
      </w:pPr>
    </w:p>
    <w:p w14:paraId="6DD0F805" w14:textId="77777777" w:rsidR="001B06FB" w:rsidRDefault="001B06FB" w:rsidP="001B06FB">
      <w:pPr>
        <w:pStyle w:val="EMEABodyText"/>
        <w:tabs>
          <w:tab w:val="left" w:pos="1680"/>
        </w:tabs>
        <w:outlineLvl w:val="0"/>
        <w:rPr>
          <w:lang w:val="da-DK"/>
        </w:rPr>
      </w:pPr>
      <w:r>
        <w:rPr>
          <w:lang w:val="da-DK"/>
        </w:rPr>
        <w:t>Almindelig:</w:t>
      </w:r>
      <w:r>
        <w:rPr>
          <w:lang w:val="da-DK"/>
        </w:rPr>
        <w:tab/>
        <w:t>Muskuloskeletale s</w:t>
      </w:r>
      <w:r w:rsidRPr="000554CF">
        <w:rPr>
          <w:lang w:val="da-DK"/>
        </w:rPr>
        <w:t>merter*</w:t>
      </w:r>
    </w:p>
    <w:p w14:paraId="04C7D8D9" w14:textId="77777777" w:rsidR="001B06FB" w:rsidRPr="000554CF" w:rsidRDefault="001B06FB" w:rsidP="001B06FB">
      <w:pPr>
        <w:pStyle w:val="EMEABodyText"/>
        <w:tabs>
          <w:tab w:val="left" w:pos="0"/>
        </w:tabs>
        <w:ind w:left="1695" w:hanging="1695"/>
        <w:outlineLvl w:val="0"/>
        <w:rPr>
          <w:lang w:val="da-DK"/>
        </w:rPr>
      </w:pPr>
      <w:r>
        <w:rPr>
          <w:lang w:val="da-DK"/>
        </w:rPr>
        <w:t xml:space="preserve">Ikke kendt: </w:t>
      </w:r>
      <w:r>
        <w:rPr>
          <w:lang w:val="da-DK"/>
        </w:rPr>
        <w:tab/>
      </w:r>
      <w:r w:rsidRPr="000554CF">
        <w:rPr>
          <w:lang w:val="da-DK"/>
        </w:rPr>
        <w:t>Artralgi, myalgi (i nogle tilfælde forbundet med øgede niveauer af plasma</w:t>
      </w:r>
      <w:r>
        <w:rPr>
          <w:lang w:val="da-DK"/>
        </w:rPr>
        <w:t>-k</w:t>
      </w:r>
      <w:r w:rsidRPr="000554CF">
        <w:rPr>
          <w:lang w:val="da-DK"/>
        </w:rPr>
        <w:t>reatinkinase), mus</w:t>
      </w:r>
      <w:r>
        <w:rPr>
          <w:lang w:val="da-DK"/>
        </w:rPr>
        <w:t>kelkramper</w:t>
      </w:r>
    </w:p>
    <w:p w14:paraId="01D6A838" w14:textId="77777777" w:rsidR="001B06FB" w:rsidRPr="000554CF" w:rsidRDefault="001B06FB" w:rsidP="001B06FB">
      <w:pPr>
        <w:pStyle w:val="EMEABodyText"/>
        <w:tabs>
          <w:tab w:val="left" w:pos="1680"/>
        </w:tabs>
        <w:outlineLvl w:val="0"/>
        <w:rPr>
          <w:lang w:val="da-DK"/>
        </w:rPr>
      </w:pPr>
    </w:p>
    <w:p w14:paraId="23002657" w14:textId="77777777" w:rsidR="00546431" w:rsidRDefault="001B06FB" w:rsidP="001B06FB">
      <w:pPr>
        <w:pStyle w:val="EMEABodyText"/>
        <w:keepNext/>
        <w:tabs>
          <w:tab w:val="left" w:pos="0"/>
        </w:tabs>
        <w:outlineLvl w:val="0"/>
        <w:rPr>
          <w:u w:val="single"/>
          <w:lang w:val="da-DK"/>
        </w:rPr>
      </w:pPr>
      <w:r w:rsidRPr="00FC2E5F">
        <w:rPr>
          <w:u w:val="single"/>
          <w:lang w:val="da-DK"/>
        </w:rPr>
        <w:t>Nyrer og urinveje</w:t>
      </w:r>
    </w:p>
    <w:p w14:paraId="57CBA1B6" w14:textId="77777777" w:rsidR="001B06FB" w:rsidRPr="00FC2E5F" w:rsidRDefault="001B06FB" w:rsidP="001B06FB">
      <w:pPr>
        <w:pStyle w:val="EMEABodyText"/>
        <w:keepNext/>
        <w:tabs>
          <w:tab w:val="left" w:pos="0"/>
        </w:tabs>
        <w:outlineLvl w:val="0"/>
        <w:rPr>
          <w:u w:val="single"/>
          <w:lang w:val="da-DK"/>
        </w:rPr>
      </w:pPr>
    </w:p>
    <w:p w14:paraId="3A07A63F" w14:textId="77777777" w:rsidR="001B06FB" w:rsidRPr="000554CF" w:rsidRDefault="001B06FB" w:rsidP="001B06FB">
      <w:pPr>
        <w:pStyle w:val="EMEABodyText"/>
        <w:tabs>
          <w:tab w:val="left" w:pos="0"/>
          <w:tab w:val="left" w:pos="720"/>
        </w:tabs>
        <w:rPr>
          <w:lang w:val="da-DK"/>
        </w:rPr>
      </w:pPr>
      <w:r>
        <w:rPr>
          <w:lang w:val="da-DK"/>
        </w:rPr>
        <w:t>Ikke kendt:</w:t>
      </w:r>
      <w:r>
        <w:rPr>
          <w:lang w:val="da-DK"/>
        </w:rPr>
        <w:tab/>
      </w:r>
      <w:r>
        <w:rPr>
          <w:lang w:val="da-DK"/>
        </w:rPr>
        <w:tab/>
      </w:r>
      <w:r w:rsidRPr="000554CF">
        <w:rPr>
          <w:lang w:val="da-DK"/>
        </w:rPr>
        <w:t>Nedsat nyrefunktion, inklusive tilfælde af nyresvigt hos risikopatienter (se pkt. 4.4)</w:t>
      </w:r>
    </w:p>
    <w:p w14:paraId="5281A4A3" w14:textId="77777777" w:rsidR="001B06FB" w:rsidRDefault="001B06FB" w:rsidP="001B06FB">
      <w:pPr>
        <w:pStyle w:val="EMEABodyText"/>
        <w:keepNext/>
        <w:outlineLvl w:val="0"/>
        <w:rPr>
          <w:i/>
          <w:noProof/>
          <w:u w:val="single"/>
          <w:lang w:val="da-DK"/>
        </w:rPr>
      </w:pPr>
    </w:p>
    <w:p w14:paraId="5295F4AE" w14:textId="77777777" w:rsidR="00546431" w:rsidRDefault="001B06FB" w:rsidP="001B06FB">
      <w:pPr>
        <w:pStyle w:val="EMEABodyText"/>
        <w:keepNext/>
        <w:outlineLvl w:val="0"/>
        <w:rPr>
          <w:u w:val="single"/>
          <w:lang w:val="da-DK"/>
        </w:rPr>
      </w:pPr>
      <w:r w:rsidRPr="00FC2E5F">
        <w:rPr>
          <w:noProof/>
          <w:u w:val="single"/>
          <w:lang w:val="da-DK"/>
        </w:rPr>
        <w:t>Det reproduktive system og mammae</w:t>
      </w:r>
    </w:p>
    <w:p w14:paraId="5DD88D87" w14:textId="77777777" w:rsidR="001B06FB" w:rsidRPr="00FC2E5F" w:rsidRDefault="001B06FB" w:rsidP="001B06FB">
      <w:pPr>
        <w:pStyle w:val="EMEABodyText"/>
        <w:keepNext/>
        <w:outlineLvl w:val="0"/>
        <w:rPr>
          <w:u w:val="single"/>
          <w:lang w:val="da-DK"/>
        </w:rPr>
      </w:pPr>
    </w:p>
    <w:p w14:paraId="57BA5779" w14:textId="77777777" w:rsidR="001B06FB" w:rsidRPr="000554CF" w:rsidRDefault="001B06FB" w:rsidP="001B06FB">
      <w:pPr>
        <w:pStyle w:val="EMEABodyText"/>
        <w:tabs>
          <w:tab w:val="left" w:pos="1680"/>
        </w:tabs>
        <w:jc w:val="both"/>
        <w:outlineLvl w:val="0"/>
        <w:rPr>
          <w:lang w:val="da-DK"/>
        </w:rPr>
      </w:pPr>
      <w:r>
        <w:rPr>
          <w:lang w:val="da-DK"/>
        </w:rPr>
        <w:t>Ikke almindelig:</w:t>
      </w:r>
      <w:r>
        <w:rPr>
          <w:lang w:val="da-DK"/>
        </w:rPr>
        <w:tab/>
        <w:t>S</w:t>
      </w:r>
      <w:r w:rsidRPr="000554CF">
        <w:rPr>
          <w:lang w:val="da-DK"/>
        </w:rPr>
        <w:t>eksuel dysfunktion</w:t>
      </w:r>
    </w:p>
    <w:p w14:paraId="22BA9839" w14:textId="77777777" w:rsidR="001B06FB" w:rsidRDefault="001B06FB" w:rsidP="001B06FB">
      <w:pPr>
        <w:pStyle w:val="EMEABodyText"/>
        <w:keepNext/>
        <w:outlineLvl w:val="0"/>
        <w:rPr>
          <w:i/>
          <w:noProof/>
          <w:u w:val="single"/>
          <w:lang w:val="da-DK"/>
        </w:rPr>
      </w:pPr>
    </w:p>
    <w:p w14:paraId="6B6E7F52" w14:textId="77777777" w:rsidR="00546431" w:rsidRDefault="001B06FB" w:rsidP="001B06FB">
      <w:pPr>
        <w:pStyle w:val="EMEABodyText"/>
        <w:keepNext/>
        <w:outlineLvl w:val="0"/>
        <w:rPr>
          <w:u w:val="single"/>
          <w:lang w:val="da-DK"/>
        </w:rPr>
      </w:pPr>
      <w:r w:rsidRPr="00FC2E5F">
        <w:rPr>
          <w:noProof/>
          <w:u w:val="single"/>
          <w:lang w:val="da-DK"/>
        </w:rPr>
        <w:t>Almene symptomer og reaktioner på administrationsstedet</w:t>
      </w:r>
    </w:p>
    <w:p w14:paraId="09176AF9" w14:textId="77777777" w:rsidR="001B06FB" w:rsidRPr="00FC2E5F" w:rsidRDefault="001B06FB" w:rsidP="001B06FB">
      <w:pPr>
        <w:pStyle w:val="EMEABodyText"/>
        <w:keepNext/>
        <w:outlineLvl w:val="0"/>
        <w:rPr>
          <w:u w:val="single"/>
          <w:lang w:val="da-DK"/>
        </w:rPr>
      </w:pPr>
    </w:p>
    <w:p w14:paraId="626F816F" w14:textId="77777777" w:rsidR="001B06FB" w:rsidRPr="000554CF" w:rsidRDefault="001B06FB" w:rsidP="001B06FB">
      <w:pPr>
        <w:pStyle w:val="EMEABodyText"/>
        <w:keepNext/>
        <w:tabs>
          <w:tab w:val="left" w:pos="720"/>
          <w:tab w:val="left" w:pos="1680"/>
        </w:tabs>
        <w:outlineLvl w:val="0"/>
        <w:rPr>
          <w:lang w:val="da-DK"/>
        </w:rPr>
      </w:pPr>
      <w:r>
        <w:rPr>
          <w:lang w:val="da-DK"/>
        </w:rPr>
        <w:t>Almindelig:</w:t>
      </w:r>
      <w:r>
        <w:rPr>
          <w:lang w:val="da-DK"/>
        </w:rPr>
        <w:tab/>
        <w:t>V</w:t>
      </w:r>
      <w:r w:rsidRPr="000554CF">
        <w:rPr>
          <w:lang w:val="da-DK"/>
        </w:rPr>
        <w:t>oldsom træthed</w:t>
      </w:r>
    </w:p>
    <w:p w14:paraId="6AC57B41" w14:textId="77777777" w:rsidR="001B06FB" w:rsidRPr="000554CF" w:rsidRDefault="001B06FB" w:rsidP="001B06FB">
      <w:pPr>
        <w:pStyle w:val="EMEABodyText"/>
        <w:tabs>
          <w:tab w:val="left" w:pos="1680"/>
        </w:tabs>
        <w:rPr>
          <w:lang w:val="da-DK"/>
        </w:rPr>
      </w:pPr>
      <w:r>
        <w:rPr>
          <w:lang w:val="da-DK"/>
        </w:rPr>
        <w:t xml:space="preserve">Ikke </w:t>
      </w:r>
      <w:r w:rsidRPr="000554CF">
        <w:rPr>
          <w:lang w:val="da-DK"/>
        </w:rPr>
        <w:t>al</w:t>
      </w:r>
      <w:r>
        <w:rPr>
          <w:lang w:val="da-DK"/>
        </w:rPr>
        <w:t>mindelig:</w:t>
      </w:r>
      <w:r>
        <w:rPr>
          <w:lang w:val="da-DK"/>
        </w:rPr>
        <w:tab/>
        <w:t>B</w:t>
      </w:r>
      <w:r w:rsidRPr="000554CF">
        <w:rPr>
          <w:lang w:val="da-DK"/>
        </w:rPr>
        <w:t>rystsmerter</w:t>
      </w:r>
    </w:p>
    <w:p w14:paraId="35165716" w14:textId="77777777" w:rsidR="001B06FB" w:rsidRDefault="001B06FB" w:rsidP="001B06FB">
      <w:pPr>
        <w:pStyle w:val="EMEABodyText"/>
        <w:keepNext/>
        <w:outlineLvl w:val="0"/>
        <w:rPr>
          <w:i/>
          <w:u w:val="single"/>
          <w:lang w:val="da-DK"/>
        </w:rPr>
      </w:pPr>
    </w:p>
    <w:p w14:paraId="3517C52E" w14:textId="77777777" w:rsidR="00546431" w:rsidRDefault="001B06FB" w:rsidP="001B06FB">
      <w:pPr>
        <w:pStyle w:val="EMEABodyText"/>
        <w:keepNext/>
        <w:outlineLvl w:val="0"/>
        <w:rPr>
          <w:u w:val="single"/>
          <w:lang w:val="da-DK"/>
        </w:rPr>
      </w:pPr>
      <w:r w:rsidRPr="00FC2E5F">
        <w:rPr>
          <w:u w:val="single"/>
          <w:lang w:val="da-DK"/>
        </w:rPr>
        <w:t>Undersøgelser</w:t>
      </w:r>
    </w:p>
    <w:p w14:paraId="6BF4358C" w14:textId="77777777" w:rsidR="001B06FB" w:rsidRPr="00FC2E5F" w:rsidRDefault="001B06FB" w:rsidP="001B06FB">
      <w:pPr>
        <w:pStyle w:val="EMEABodyText"/>
        <w:keepNext/>
        <w:outlineLvl w:val="0"/>
        <w:rPr>
          <w:u w:val="single"/>
          <w:lang w:val="da-DK"/>
        </w:rPr>
      </w:pPr>
    </w:p>
    <w:p w14:paraId="12B732C6" w14:textId="77777777" w:rsidR="001B06FB" w:rsidRDefault="001B06FB" w:rsidP="001B06FB">
      <w:pPr>
        <w:pStyle w:val="EMEABodyText"/>
        <w:keepNext/>
        <w:keepLines/>
        <w:tabs>
          <w:tab w:val="left" w:pos="720"/>
          <w:tab w:val="left" w:pos="1701"/>
        </w:tabs>
        <w:ind w:left="1701" w:hanging="1701"/>
        <w:rPr>
          <w:lang w:val="da-DK"/>
        </w:rPr>
      </w:pPr>
      <w:r w:rsidRPr="007A0DE7">
        <w:rPr>
          <w:lang w:val="da-DK"/>
        </w:rPr>
        <w:t>Meget almindelig:</w:t>
      </w:r>
      <w:r w:rsidRPr="007A0DE7">
        <w:rPr>
          <w:lang w:val="da-DK"/>
        </w:rPr>
        <w:tab/>
      </w:r>
      <w:r>
        <w:rPr>
          <w:lang w:val="da-DK"/>
        </w:rPr>
        <w:t>Hyperkaliæmi</w:t>
      </w:r>
      <w:r w:rsidRPr="009064F0">
        <w:rPr>
          <w:lang w:val="da-DK"/>
        </w:rPr>
        <w:t>* forekommer hyppigere blandt diabetiske p</w:t>
      </w:r>
      <w:r>
        <w:rPr>
          <w:lang w:val="da-DK"/>
        </w:rPr>
        <w:t>a</w:t>
      </w:r>
      <w:r w:rsidRPr="009064F0">
        <w:rPr>
          <w:lang w:val="da-DK"/>
        </w:rPr>
        <w:t xml:space="preserve">tienter behandlet med </w:t>
      </w:r>
      <w:r>
        <w:rPr>
          <w:lang w:val="da-DK"/>
        </w:rPr>
        <w:t>i</w:t>
      </w:r>
      <w:r w:rsidRPr="009064F0">
        <w:rPr>
          <w:lang w:val="da-DK"/>
        </w:rPr>
        <w:t xml:space="preserve">rbesartan </w:t>
      </w:r>
      <w:r>
        <w:rPr>
          <w:lang w:val="da-DK"/>
        </w:rPr>
        <w:t xml:space="preserve">end med </w:t>
      </w:r>
      <w:r w:rsidRPr="009064F0">
        <w:rPr>
          <w:lang w:val="da-DK"/>
        </w:rPr>
        <w:t xml:space="preserve">placebo. Hos diabetiske, hypertensive patienter med mikroalbuminuri og normal nyrefunktion sås </w:t>
      </w:r>
      <w:r>
        <w:rPr>
          <w:lang w:val="da-DK"/>
        </w:rPr>
        <w:t>hyperkaliæmi</w:t>
      </w:r>
      <w:r w:rsidRPr="009064F0">
        <w:rPr>
          <w:lang w:val="da-DK"/>
        </w:rPr>
        <w:t xml:space="preserve"> (≥</w:t>
      </w:r>
      <w:r w:rsidR="002A2B1D">
        <w:rPr>
          <w:lang w:val="da-DK"/>
        </w:rPr>
        <w:t xml:space="preserve"> </w:t>
      </w:r>
      <w:r w:rsidRPr="009064F0">
        <w:rPr>
          <w:lang w:val="da-DK"/>
        </w:rPr>
        <w:t>5,5 mEq/l) hos 29,4% af patient</w:t>
      </w:r>
      <w:r>
        <w:rPr>
          <w:lang w:val="da-DK"/>
        </w:rPr>
        <w:t xml:space="preserve">erne i </w:t>
      </w:r>
      <w:r w:rsidRPr="009064F0">
        <w:rPr>
          <w:lang w:val="da-DK"/>
        </w:rPr>
        <w:t>irbesartan 300 mg</w:t>
      </w:r>
      <w:r>
        <w:rPr>
          <w:lang w:val="da-DK"/>
        </w:rPr>
        <w:t xml:space="preserve">-gruppen og </w:t>
      </w:r>
      <w:r w:rsidRPr="009064F0">
        <w:rPr>
          <w:lang w:val="da-DK"/>
        </w:rPr>
        <w:t xml:space="preserve">22% </w:t>
      </w:r>
      <w:r>
        <w:rPr>
          <w:lang w:val="da-DK"/>
        </w:rPr>
        <w:t xml:space="preserve">af patienterne i </w:t>
      </w:r>
      <w:r w:rsidRPr="009064F0">
        <w:rPr>
          <w:lang w:val="da-DK"/>
        </w:rPr>
        <w:t>placebo</w:t>
      </w:r>
      <w:r>
        <w:rPr>
          <w:lang w:val="da-DK"/>
        </w:rPr>
        <w:t>gruppen</w:t>
      </w:r>
      <w:r w:rsidRPr="009064F0">
        <w:rPr>
          <w:lang w:val="da-DK"/>
        </w:rPr>
        <w:t>. Blandt diabetisk</w:t>
      </w:r>
      <w:r>
        <w:rPr>
          <w:lang w:val="da-DK"/>
        </w:rPr>
        <w:t>e</w:t>
      </w:r>
      <w:r w:rsidRPr="009064F0">
        <w:rPr>
          <w:lang w:val="da-DK"/>
        </w:rPr>
        <w:t xml:space="preserve">, hypertensive patienter med kronisk nyreinsufficiens og udtalt proteinuri sås </w:t>
      </w:r>
      <w:r>
        <w:rPr>
          <w:lang w:val="da-DK"/>
        </w:rPr>
        <w:t>hyperkaliæmi</w:t>
      </w:r>
      <w:r w:rsidRPr="009064F0">
        <w:rPr>
          <w:lang w:val="da-DK"/>
        </w:rPr>
        <w:t xml:space="preserve"> (≥</w:t>
      </w:r>
      <w:r w:rsidR="002A2B1D">
        <w:rPr>
          <w:lang w:val="da-DK"/>
        </w:rPr>
        <w:t xml:space="preserve"> </w:t>
      </w:r>
      <w:r w:rsidRPr="009064F0">
        <w:rPr>
          <w:lang w:val="da-DK"/>
        </w:rPr>
        <w:t>5,5 mEq/l) hos</w:t>
      </w:r>
      <w:r>
        <w:rPr>
          <w:lang w:val="da-DK"/>
        </w:rPr>
        <w:t xml:space="preserve"> 46,</w:t>
      </w:r>
      <w:r w:rsidRPr="009064F0">
        <w:rPr>
          <w:lang w:val="da-DK"/>
        </w:rPr>
        <w:t xml:space="preserve">3% </w:t>
      </w:r>
      <w:r>
        <w:rPr>
          <w:lang w:val="da-DK"/>
        </w:rPr>
        <w:t xml:space="preserve">af patienterne </w:t>
      </w:r>
      <w:r w:rsidRPr="009064F0">
        <w:rPr>
          <w:lang w:val="da-DK"/>
        </w:rPr>
        <w:t>i irbesartan</w:t>
      </w:r>
      <w:r>
        <w:rPr>
          <w:lang w:val="da-DK"/>
        </w:rPr>
        <w:t>gruppen og 26,</w:t>
      </w:r>
      <w:r w:rsidRPr="009064F0">
        <w:rPr>
          <w:lang w:val="da-DK"/>
        </w:rPr>
        <w:t xml:space="preserve">3% </w:t>
      </w:r>
      <w:r>
        <w:rPr>
          <w:lang w:val="da-DK"/>
        </w:rPr>
        <w:t xml:space="preserve">af patienterne i </w:t>
      </w:r>
      <w:r w:rsidRPr="009064F0">
        <w:rPr>
          <w:lang w:val="da-DK"/>
        </w:rPr>
        <w:t>placebo</w:t>
      </w:r>
      <w:r>
        <w:rPr>
          <w:lang w:val="da-DK"/>
        </w:rPr>
        <w:t>gruppen</w:t>
      </w:r>
      <w:r w:rsidRPr="009064F0">
        <w:rPr>
          <w:lang w:val="da-DK"/>
        </w:rPr>
        <w:t>.</w:t>
      </w:r>
    </w:p>
    <w:p w14:paraId="19239399" w14:textId="77777777" w:rsidR="001B06FB" w:rsidRDefault="001B06FB" w:rsidP="001B06FB">
      <w:pPr>
        <w:pStyle w:val="EMEABodyText"/>
        <w:tabs>
          <w:tab w:val="left" w:pos="720"/>
          <w:tab w:val="left" w:pos="1701"/>
        </w:tabs>
        <w:ind w:left="1701" w:hanging="1701"/>
        <w:rPr>
          <w:lang w:val="da-DK"/>
        </w:rPr>
      </w:pPr>
      <w:r>
        <w:rPr>
          <w:lang w:val="da-DK"/>
        </w:rPr>
        <w:t>Almindelig:</w:t>
      </w:r>
      <w:r w:rsidRPr="007A0DE7">
        <w:rPr>
          <w:lang w:val="da-DK"/>
        </w:rPr>
        <w:tab/>
      </w:r>
      <w:r w:rsidRPr="009064F0">
        <w:rPr>
          <w:lang w:val="da-DK"/>
        </w:rPr>
        <w:t xml:space="preserve">Betydelige stigninger i plasma-creatinkinase rapporteredes hyppigt (1,7%) blandt irbesartanbehandlede patienter. </w:t>
      </w:r>
      <w:r>
        <w:rPr>
          <w:lang w:val="da-DK"/>
        </w:rPr>
        <w:t xml:space="preserve">Ingen af disse stigninger var forbundet med </w:t>
      </w:r>
      <w:r w:rsidRPr="009064F0">
        <w:rPr>
          <w:lang w:val="da-DK"/>
        </w:rPr>
        <w:t>identific</w:t>
      </w:r>
      <w:r>
        <w:rPr>
          <w:lang w:val="da-DK"/>
        </w:rPr>
        <w:t>érbare kliniske muskelskeletale hændelser</w:t>
      </w:r>
      <w:r w:rsidRPr="009064F0">
        <w:rPr>
          <w:lang w:val="da-DK"/>
        </w:rPr>
        <w:t>.</w:t>
      </w:r>
    </w:p>
    <w:p w14:paraId="04E21ADE" w14:textId="77777777" w:rsidR="001B06FB" w:rsidRDefault="001B06FB" w:rsidP="001B06FB">
      <w:pPr>
        <w:pStyle w:val="EMEABodyText"/>
        <w:ind w:left="1701" w:hanging="1701"/>
        <w:rPr>
          <w:lang w:val="da-DK"/>
        </w:rPr>
      </w:pPr>
      <w:r>
        <w:rPr>
          <w:lang w:val="da-DK"/>
        </w:rPr>
        <w:tab/>
      </w:r>
      <w:r w:rsidRPr="00B76EF2">
        <w:rPr>
          <w:lang w:val="da-DK"/>
        </w:rPr>
        <w:t>Der er set fald i hæmoglobin, som ikke var klinisk signifikant, hos 1,7% (dvs almindelig) af de hypertensive patienter med fremskreden diabetisk nyresygdom behandlet med irbesartan.</w:t>
      </w:r>
    </w:p>
    <w:p w14:paraId="712D78A8" w14:textId="77777777" w:rsidR="001B06FB" w:rsidRDefault="001B06FB" w:rsidP="001B06FB">
      <w:pPr>
        <w:pStyle w:val="EMEABodyText"/>
        <w:rPr>
          <w:lang w:val="da-DK"/>
        </w:rPr>
      </w:pPr>
    </w:p>
    <w:p w14:paraId="787AC634" w14:textId="77777777" w:rsidR="00546431" w:rsidRDefault="001B06FB" w:rsidP="001B06FB">
      <w:pPr>
        <w:pStyle w:val="EMEABodyText"/>
        <w:rPr>
          <w:bCs/>
          <w:u w:val="single"/>
          <w:lang w:val="da-DK"/>
        </w:rPr>
      </w:pPr>
      <w:r w:rsidRPr="00D9207A">
        <w:rPr>
          <w:bCs/>
          <w:u w:val="single"/>
          <w:lang w:val="da-DK"/>
        </w:rPr>
        <w:t>Pædatrisk population</w:t>
      </w:r>
    </w:p>
    <w:p w14:paraId="1912BECA" w14:textId="77777777" w:rsidR="001B06FB" w:rsidRPr="00D9207A" w:rsidRDefault="001B06FB" w:rsidP="001B06FB">
      <w:pPr>
        <w:pStyle w:val="EMEABodyText"/>
        <w:rPr>
          <w:bCs/>
          <w:u w:val="single"/>
          <w:lang w:val="da-DK"/>
        </w:rPr>
      </w:pPr>
    </w:p>
    <w:p w14:paraId="7F2E15A2" w14:textId="77777777" w:rsidR="001B06FB" w:rsidRDefault="001B06FB" w:rsidP="001B06FB">
      <w:pPr>
        <w:pStyle w:val="EMEABodyText"/>
        <w:rPr>
          <w:szCs w:val="22"/>
          <w:lang w:val="da-DK"/>
        </w:rPr>
      </w:pPr>
      <w:r>
        <w:rPr>
          <w:lang w:val="da-DK"/>
        </w:rPr>
        <w:t>I</w:t>
      </w:r>
      <w:r w:rsidRPr="00A45097">
        <w:rPr>
          <w:lang w:val="da-DK"/>
        </w:rPr>
        <w:t xml:space="preserve"> et randomiseret forsøg med 318 hypertensive børn og unge i aldersgruppen 6 til 16 år</w:t>
      </w:r>
      <w:r>
        <w:rPr>
          <w:lang w:val="da-DK"/>
        </w:rPr>
        <w:t xml:space="preserve"> sås</w:t>
      </w:r>
      <w:r w:rsidRPr="00A45097">
        <w:rPr>
          <w:lang w:val="da-DK"/>
        </w:rPr>
        <w:t xml:space="preserve"> </w:t>
      </w:r>
      <w:r>
        <w:rPr>
          <w:lang w:val="da-DK"/>
        </w:rPr>
        <w:t xml:space="preserve">følgende </w:t>
      </w:r>
      <w:r w:rsidRPr="00A45097">
        <w:rPr>
          <w:lang w:val="da-DK"/>
        </w:rPr>
        <w:t>bivirkning</w:t>
      </w:r>
      <w:r>
        <w:rPr>
          <w:lang w:val="da-DK"/>
        </w:rPr>
        <w:t xml:space="preserve">er </w:t>
      </w:r>
      <w:r w:rsidRPr="00A45097">
        <w:rPr>
          <w:lang w:val="da-DK"/>
        </w:rPr>
        <w:t>i den 3-ugers dobbeltblinde fase</w:t>
      </w:r>
      <w:r>
        <w:rPr>
          <w:lang w:val="da-DK"/>
        </w:rPr>
        <w:t xml:space="preserve">: hovedpine </w:t>
      </w:r>
      <w:r w:rsidRPr="00A45097">
        <w:rPr>
          <w:lang w:val="da-DK"/>
        </w:rPr>
        <w:t>(7,9%)</w:t>
      </w:r>
      <w:r>
        <w:rPr>
          <w:lang w:val="da-DK"/>
        </w:rPr>
        <w:t xml:space="preserve">, </w:t>
      </w:r>
      <w:r w:rsidRPr="00A45097">
        <w:rPr>
          <w:lang w:val="da-DK"/>
        </w:rPr>
        <w:t>hypotension (2,2%)</w:t>
      </w:r>
      <w:r>
        <w:rPr>
          <w:lang w:val="da-DK"/>
        </w:rPr>
        <w:t xml:space="preserve">, svimmelhed (1,9%), hoste (0,9%). </w:t>
      </w:r>
      <w:r w:rsidRPr="00A45097">
        <w:rPr>
          <w:szCs w:val="22"/>
          <w:lang w:val="da-DK"/>
        </w:rPr>
        <w:t xml:space="preserve">I den 26-ugers åbne periode i forsøget </w:t>
      </w:r>
      <w:r>
        <w:rPr>
          <w:szCs w:val="22"/>
          <w:lang w:val="da-DK"/>
        </w:rPr>
        <w:t xml:space="preserve">var de hyppigst observerede laboratoriemæssige abnormaliteter </w:t>
      </w:r>
      <w:r w:rsidRPr="00A45097">
        <w:rPr>
          <w:szCs w:val="22"/>
          <w:lang w:val="da-DK"/>
        </w:rPr>
        <w:t xml:space="preserve">stigninger i creatinin </w:t>
      </w:r>
      <w:r>
        <w:rPr>
          <w:szCs w:val="22"/>
          <w:lang w:val="da-DK"/>
        </w:rPr>
        <w:t>(</w:t>
      </w:r>
      <w:r w:rsidRPr="00A45097">
        <w:rPr>
          <w:szCs w:val="22"/>
          <w:lang w:val="da-DK"/>
        </w:rPr>
        <w:t>6,5%</w:t>
      </w:r>
      <w:r>
        <w:rPr>
          <w:szCs w:val="22"/>
          <w:lang w:val="da-DK"/>
        </w:rPr>
        <w:t>)</w:t>
      </w:r>
      <w:r w:rsidRPr="00A45097">
        <w:rPr>
          <w:szCs w:val="22"/>
          <w:lang w:val="da-DK"/>
        </w:rPr>
        <w:t xml:space="preserve"> </w:t>
      </w:r>
      <w:r>
        <w:rPr>
          <w:szCs w:val="22"/>
          <w:lang w:val="da-DK"/>
        </w:rPr>
        <w:t>og øgede kreatinkinase (CK)-værdier hos 2% af børnene</w:t>
      </w:r>
      <w:r w:rsidRPr="00A45097">
        <w:rPr>
          <w:szCs w:val="22"/>
          <w:lang w:val="da-DK"/>
        </w:rPr>
        <w:t>.</w:t>
      </w:r>
    </w:p>
    <w:p w14:paraId="2600E848" w14:textId="77777777" w:rsidR="00CB0F3A" w:rsidRPr="001D0DAD" w:rsidRDefault="00CB0F3A" w:rsidP="001B06FB">
      <w:pPr>
        <w:pStyle w:val="EMEABodyText"/>
        <w:rPr>
          <w:lang w:val="da-DK"/>
        </w:rPr>
      </w:pPr>
    </w:p>
    <w:p w14:paraId="0BDBD286" w14:textId="77777777" w:rsidR="00CB0F3A" w:rsidRDefault="00CB0F3A" w:rsidP="00CB0F3A">
      <w:pPr>
        <w:autoSpaceDE w:val="0"/>
        <w:autoSpaceDN w:val="0"/>
        <w:adjustRightInd w:val="0"/>
        <w:rPr>
          <w:noProof/>
          <w:szCs w:val="22"/>
          <w:u w:val="single"/>
          <w:lang w:val="da-DK" w:eastAsia="fr-LU"/>
        </w:rPr>
      </w:pPr>
      <w:r>
        <w:rPr>
          <w:noProof/>
          <w:szCs w:val="22"/>
          <w:u w:val="single"/>
          <w:lang w:val="da-DK" w:eastAsia="fr-LU"/>
        </w:rPr>
        <w:t xml:space="preserve">Indberetning af </w:t>
      </w:r>
      <w:r w:rsidR="002A2B1D">
        <w:rPr>
          <w:noProof/>
          <w:szCs w:val="22"/>
          <w:u w:val="single"/>
          <w:lang w:val="da-DK" w:eastAsia="fr-LU"/>
        </w:rPr>
        <w:t>formodede</w:t>
      </w:r>
      <w:r>
        <w:rPr>
          <w:noProof/>
          <w:szCs w:val="22"/>
          <w:u w:val="single"/>
          <w:lang w:val="da-DK" w:eastAsia="fr-LU"/>
        </w:rPr>
        <w:t xml:space="preserve"> bivirkninger</w:t>
      </w:r>
    </w:p>
    <w:p w14:paraId="0B281348" w14:textId="77777777" w:rsidR="00546431" w:rsidRDefault="00546431" w:rsidP="00CB0F3A">
      <w:pPr>
        <w:autoSpaceDE w:val="0"/>
        <w:autoSpaceDN w:val="0"/>
        <w:adjustRightInd w:val="0"/>
        <w:rPr>
          <w:szCs w:val="22"/>
          <w:u w:val="single"/>
          <w:lang w:val="da-DK" w:eastAsia="fr-LU"/>
        </w:rPr>
      </w:pPr>
    </w:p>
    <w:p w14:paraId="1B787844" w14:textId="77777777" w:rsidR="00CB0F3A" w:rsidRPr="001D0DAD" w:rsidRDefault="00CB0F3A" w:rsidP="00CB0F3A">
      <w:pPr>
        <w:pStyle w:val="EMEABodyText"/>
        <w:rPr>
          <w:lang w:val="da-DK"/>
        </w:rPr>
      </w:pPr>
      <w:r>
        <w:rPr>
          <w:noProof/>
          <w:szCs w:val="22"/>
          <w:lang w:val="da-DK" w:eastAsia="fr-LU"/>
        </w:rPr>
        <w:t xml:space="preserve">Når lægemidlet er godkendt, er indberetning af </w:t>
      </w:r>
      <w:r w:rsidR="002A2B1D">
        <w:rPr>
          <w:noProof/>
          <w:szCs w:val="22"/>
          <w:lang w:val="da-DK" w:eastAsia="fr-LU"/>
        </w:rPr>
        <w:t>formodede</w:t>
      </w:r>
      <w:r>
        <w:rPr>
          <w:noProof/>
          <w:szCs w:val="22"/>
          <w:lang w:val="da-DK" w:eastAsia="fr-LU"/>
        </w:rPr>
        <w:t xml:space="preserve"> bivirkninger vigtig.</w:t>
      </w:r>
      <w:r>
        <w:rPr>
          <w:szCs w:val="22"/>
          <w:lang w:val="da-DK" w:eastAsia="fr-LU"/>
        </w:rPr>
        <w:t xml:space="preserve"> </w:t>
      </w:r>
      <w:r>
        <w:rPr>
          <w:noProof/>
          <w:szCs w:val="22"/>
          <w:lang w:val="da-DK" w:eastAsia="fr-LU"/>
        </w:rPr>
        <w:t>Det muliggør løbende overvågning af benefit/risk-forholdet for lægemidlet.</w:t>
      </w:r>
      <w:r>
        <w:rPr>
          <w:szCs w:val="22"/>
          <w:lang w:val="da-DK" w:eastAsia="fr-LU"/>
        </w:rPr>
        <w:t xml:space="preserve"> </w:t>
      </w:r>
      <w:r>
        <w:rPr>
          <w:noProof/>
          <w:szCs w:val="22"/>
          <w:lang w:val="da-DK" w:eastAsia="fr-LU"/>
        </w:rPr>
        <w:t xml:space="preserve">Læger og sundhedspersonale anmodes om at indberette alle </w:t>
      </w:r>
      <w:r w:rsidR="002A2B1D">
        <w:rPr>
          <w:noProof/>
          <w:szCs w:val="22"/>
          <w:lang w:val="da-DK" w:eastAsia="fr-LU"/>
        </w:rPr>
        <w:t>formodede</w:t>
      </w:r>
      <w:r>
        <w:rPr>
          <w:noProof/>
          <w:szCs w:val="22"/>
          <w:lang w:val="da-DK" w:eastAsia="fr-LU"/>
        </w:rPr>
        <w:t xml:space="preserve"> bivirkninger via </w:t>
      </w:r>
      <w:r>
        <w:rPr>
          <w:noProof/>
          <w:szCs w:val="22"/>
          <w:highlight w:val="lightGray"/>
          <w:lang w:val="da-DK" w:eastAsia="fr-LU"/>
        </w:rPr>
        <w:t xml:space="preserve">det nationale rapporteringssystem anført i </w:t>
      </w:r>
      <w:hyperlink r:id="rId13" w:history="1">
        <w:r>
          <w:rPr>
            <w:rStyle w:val="Hyperlink"/>
            <w:noProof/>
            <w:szCs w:val="22"/>
            <w:highlight w:val="lightGray"/>
            <w:lang w:val="da-DK" w:eastAsia="fr-LU"/>
          </w:rPr>
          <w:t>Appendiks V</w:t>
        </w:r>
      </w:hyperlink>
    </w:p>
    <w:p w14:paraId="77AA8AA3" w14:textId="77777777" w:rsidR="00CB0F3A" w:rsidRDefault="00CB0F3A" w:rsidP="00CB0F3A">
      <w:pPr>
        <w:pStyle w:val="EMEABodyText"/>
        <w:rPr>
          <w:lang w:val="da-DK"/>
        </w:rPr>
      </w:pPr>
    </w:p>
    <w:p w14:paraId="6495896C" w14:textId="77777777" w:rsidR="001B06FB" w:rsidRDefault="001B06FB">
      <w:pPr>
        <w:pStyle w:val="EMEAHeading2"/>
        <w:rPr>
          <w:lang w:val="da-DK"/>
        </w:rPr>
      </w:pPr>
      <w:r>
        <w:rPr>
          <w:lang w:val="da-DK"/>
        </w:rPr>
        <w:t>4.9</w:t>
      </w:r>
      <w:r>
        <w:rPr>
          <w:lang w:val="da-DK"/>
        </w:rPr>
        <w:tab/>
        <w:t>Overdosering</w:t>
      </w:r>
    </w:p>
    <w:p w14:paraId="57C5D7F6" w14:textId="77777777" w:rsidR="001B06FB" w:rsidRDefault="001B06FB" w:rsidP="001B06FB">
      <w:pPr>
        <w:pStyle w:val="EMEAHeading2"/>
        <w:rPr>
          <w:lang w:val="da-DK"/>
        </w:rPr>
      </w:pPr>
    </w:p>
    <w:p w14:paraId="5BFAEF80" w14:textId="77777777" w:rsidR="001B06FB" w:rsidRDefault="001B06FB">
      <w:pPr>
        <w:pStyle w:val="EMEABodyText"/>
        <w:rPr>
          <w:lang w:val="da-DK"/>
        </w:rPr>
      </w:pPr>
      <w:r>
        <w:rPr>
          <w:lang w:val="da-DK"/>
        </w:rPr>
        <w:t xml:space="preserve">Erfaringerne med behandling af voksne, med doser op til 900 mg/dag i 8 uger, viste ingen toksicitet. De mest sandsynlige tegn på overdosering forventes at være hypotension og takykardi. Der kan også opstå bradykardi på grund af overdosering. Der foreligger ikke specifikke oplysninger om behandling af overdosering med Karvea. Patienten skal monitoreres tæt, og behandlingen skal være symptomatisk og understøttende. Foreslåede tiltag omfatter induktion af opkastning og/eller gastrisk udskylning. </w:t>
      </w:r>
      <w:r>
        <w:rPr>
          <w:lang w:val="da-DK"/>
        </w:rPr>
        <w:lastRenderedPageBreak/>
        <w:t>Medicinsk kul kan være nyttig til behandling af overdosering. Irbesartan fjernes ikke ved hæmodialyse.</w:t>
      </w:r>
    </w:p>
    <w:p w14:paraId="44C2FA5C" w14:textId="77777777" w:rsidR="001B06FB" w:rsidRDefault="001B06FB">
      <w:pPr>
        <w:pStyle w:val="EMEABodyText"/>
        <w:rPr>
          <w:lang w:val="da-DK"/>
        </w:rPr>
      </w:pPr>
    </w:p>
    <w:p w14:paraId="070B74BD" w14:textId="77777777" w:rsidR="001B06FB" w:rsidRDefault="001B06FB">
      <w:pPr>
        <w:pStyle w:val="EMEABodyText"/>
        <w:rPr>
          <w:lang w:val="da-DK"/>
        </w:rPr>
      </w:pPr>
    </w:p>
    <w:p w14:paraId="5D8A3DEA" w14:textId="77777777" w:rsidR="001B06FB" w:rsidRDefault="001B06FB">
      <w:pPr>
        <w:pStyle w:val="EMEAHeading1"/>
        <w:rPr>
          <w:lang w:val="da-DK"/>
        </w:rPr>
      </w:pPr>
      <w:r>
        <w:rPr>
          <w:lang w:val="da-DK"/>
        </w:rPr>
        <w:t>5.</w:t>
      </w:r>
      <w:r>
        <w:rPr>
          <w:lang w:val="da-DK"/>
        </w:rPr>
        <w:tab/>
        <w:t>FARMAKOLOGISKE EGENSKABER</w:t>
      </w:r>
    </w:p>
    <w:p w14:paraId="1B76303F" w14:textId="77777777" w:rsidR="001B06FB" w:rsidRDefault="001B06FB" w:rsidP="001B06FB">
      <w:pPr>
        <w:pStyle w:val="EMEAHeading1"/>
        <w:rPr>
          <w:lang w:val="da-DK"/>
        </w:rPr>
      </w:pPr>
    </w:p>
    <w:p w14:paraId="2025AC7E" w14:textId="77777777" w:rsidR="001B06FB" w:rsidRDefault="001B06FB">
      <w:pPr>
        <w:pStyle w:val="EMEAHeading2"/>
        <w:rPr>
          <w:lang w:val="da-DK"/>
        </w:rPr>
      </w:pPr>
      <w:r>
        <w:rPr>
          <w:lang w:val="da-DK"/>
        </w:rPr>
        <w:t>5.1</w:t>
      </w:r>
      <w:r>
        <w:rPr>
          <w:lang w:val="da-DK"/>
        </w:rPr>
        <w:tab/>
        <w:t>Farmakodynamiske egenskaber</w:t>
      </w:r>
    </w:p>
    <w:p w14:paraId="60571BD0" w14:textId="77777777" w:rsidR="001B06FB" w:rsidRDefault="001B06FB" w:rsidP="001B06FB">
      <w:pPr>
        <w:pStyle w:val="EMEAHeading2"/>
        <w:rPr>
          <w:lang w:val="da-DK"/>
        </w:rPr>
      </w:pPr>
    </w:p>
    <w:p w14:paraId="08D2E3B1" w14:textId="77777777" w:rsidR="001B06FB" w:rsidRDefault="001B06FB">
      <w:pPr>
        <w:pStyle w:val="EMEABodyText"/>
        <w:rPr>
          <w:lang w:val="da-DK"/>
        </w:rPr>
      </w:pPr>
      <w:r>
        <w:rPr>
          <w:lang w:val="da-DK"/>
        </w:rPr>
        <w:t>Farmakoterapeutisk klassifikation: angiotensin II-antagonister, almindelige.</w:t>
      </w:r>
    </w:p>
    <w:p w14:paraId="1D75AAB6" w14:textId="77777777" w:rsidR="001B06FB" w:rsidRDefault="001B06FB">
      <w:pPr>
        <w:pStyle w:val="EMEABodyText"/>
        <w:rPr>
          <w:lang w:val="da-DK"/>
        </w:rPr>
      </w:pPr>
      <w:r>
        <w:rPr>
          <w:lang w:val="da-DK"/>
        </w:rPr>
        <w:t>ATC-kode: C09C A04.</w:t>
      </w:r>
    </w:p>
    <w:p w14:paraId="4622BE71" w14:textId="77777777" w:rsidR="001B06FB" w:rsidRDefault="001B06FB">
      <w:pPr>
        <w:pStyle w:val="EMEABodyText"/>
        <w:rPr>
          <w:lang w:val="da-DK"/>
        </w:rPr>
      </w:pPr>
    </w:p>
    <w:p w14:paraId="3DF0C2FA" w14:textId="77777777" w:rsidR="00546431" w:rsidRDefault="001B06FB">
      <w:pPr>
        <w:pStyle w:val="EMEABodyText"/>
        <w:rPr>
          <w:lang w:val="da-DK"/>
        </w:rPr>
      </w:pPr>
      <w:r w:rsidRPr="00C80242">
        <w:rPr>
          <w:u w:val="single"/>
          <w:lang w:val="da-DK"/>
        </w:rPr>
        <w:t>Virkningsmekanisme</w:t>
      </w:r>
    </w:p>
    <w:p w14:paraId="5874C710" w14:textId="77777777" w:rsidR="00546431" w:rsidRDefault="00546431">
      <w:pPr>
        <w:pStyle w:val="EMEABodyText"/>
        <w:rPr>
          <w:lang w:val="da-DK"/>
        </w:rPr>
      </w:pPr>
    </w:p>
    <w:p w14:paraId="13058D47" w14:textId="77777777" w:rsidR="001B06FB" w:rsidRDefault="001B06FB">
      <w:pPr>
        <w:pStyle w:val="EMEABodyText"/>
        <w:rPr>
          <w:lang w:val="da-DK"/>
        </w:rPr>
      </w:pPr>
      <w:r>
        <w:rPr>
          <w:lang w:val="da-DK"/>
        </w:rPr>
        <w:t>Irbesartan er en potent, oral aktiv, selektiv angiotensin-II receptor (type AT</w:t>
      </w:r>
      <w:r>
        <w:rPr>
          <w:vertAlign w:val="subscript"/>
          <w:lang w:val="da-DK"/>
        </w:rPr>
        <w:t>1</w:t>
      </w:r>
      <w:r>
        <w:rPr>
          <w:lang w:val="da-DK"/>
        </w:rPr>
        <w:t>) antagonist. Stoffet antages at blokere alle virkninger af angiotensin-II, som bliver medieret af AT</w:t>
      </w:r>
      <w:r>
        <w:rPr>
          <w:vertAlign w:val="subscript"/>
          <w:lang w:val="da-DK"/>
        </w:rPr>
        <w:t>1</w:t>
      </w:r>
      <w:r>
        <w:rPr>
          <w:lang w:val="da-DK"/>
        </w:rPr>
        <w:t> receptoren, uafhængigt af angiotensin-II-syntesens kilde eller rute. Den selektive antagonisme mod angiotensin-II (AT</w:t>
      </w:r>
      <w:r>
        <w:rPr>
          <w:vertAlign w:val="subscript"/>
          <w:lang w:val="da-DK"/>
        </w:rPr>
        <w:t>1</w:t>
      </w:r>
      <w:r>
        <w:rPr>
          <w:lang w:val="da-DK"/>
        </w:rPr>
        <w:t>) receptorerne resulterer i en forhøjelse af plasma-renin- og angiotensin-II niveauerne og i nedsat aldosteron i plasma. Serum-kalium påvirkes ikke nævneværdigt, når irbesartan administreres alene ved de anbefalede doser. Irbesartan hæmmer ikke ACE (kininase-II), et enzym som producerer angiotensin-II og også ned</w:t>
      </w:r>
      <w:r>
        <w:rPr>
          <w:lang w:val="da-DK"/>
        </w:rPr>
        <w:softHyphen/>
        <w:t>bryder bradykinin til inaktive metabolitter. Irbesartan kræver ingen metabolisk aktivering for at blive aktivt.</w:t>
      </w:r>
    </w:p>
    <w:p w14:paraId="570995D0" w14:textId="77777777" w:rsidR="001B06FB" w:rsidRDefault="001B06FB">
      <w:pPr>
        <w:pStyle w:val="EMEABodyText"/>
        <w:rPr>
          <w:lang w:val="da-DK"/>
        </w:rPr>
      </w:pPr>
    </w:p>
    <w:p w14:paraId="25C52F2C" w14:textId="77777777" w:rsidR="001B06FB" w:rsidRPr="005F3885" w:rsidRDefault="001B06FB" w:rsidP="001B06FB">
      <w:pPr>
        <w:pStyle w:val="EMEAHeading2"/>
        <w:rPr>
          <w:b w:val="0"/>
          <w:u w:val="single"/>
          <w:lang w:val="da-DK"/>
        </w:rPr>
      </w:pPr>
      <w:r w:rsidRPr="005F3885">
        <w:rPr>
          <w:b w:val="0"/>
          <w:u w:val="single"/>
          <w:lang w:val="da-DK"/>
        </w:rPr>
        <w:t>Klinisk effekt</w:t>
      </w:r>
    </w:p>
    <w:p w14:paraId="18AF5FF6" w14:textId="77777777" w:rsidR="001B06FB" w:rsidRPr="007E195A" w:rsidRDefault="001B06FB" w:rsidP="001B06FB">
      <w:pPr>
        <w:pStyle w:val="EMEAHeading2"/>
        <w:rPr>
          <w:lang w:val="da-DK"/>
        </w:rPr>
      </w:pPr>
    </w:p>
    <w:p w14:paraId="1B0123F5" w14:textId="77777777" w:rsidR="001B06FB" w:rsidRDefault="001B06FB" w:rsidP="001B06FB">
      <w:pPr>
        <w:pStyle w:val="EMEABodyText"/>
        <w:keepNext/>
        <w:rPr>
          <w:i/>
          <w:lang w:val="da-DK"/>
        </w:rPr>
      </w:pPr>
      <w:r w:rsidRPr="00FC2E5F">
        <w:rPr>
          <w:i/>
          <w:lang w:val="da-DK"/>
        </w:rPr>
        <w:t>Hypertension</w:t>
      </w:r>
    </w:p>
    <w:p w14:paraId="15CD1B57" w14:textId="77777777" w:rsidR="00546431" w:rsidRPr="00FC2E5F" w:rsidRDefault="00546431" w:rsidP="001B06FB">
      <w:pPr>
        <w:pStyle w:val="EMEABodyText"/>
        <w:keepNext/>
        <w:rPr>
          <w:i/>
          <w:lang w:val="da-DK"/>
        </w:rPr>
      </w:pPr>
    </w:p>
    <w:p w14:paraId="789E87F5" w14:textId="77777777" w:rsidR="001B06FB" w:rsidRDefault="001B06FB">
      <w:pPr>
        <w:pStyle w:val="EMEABodyText"/>
        <w:rPr>
          <w:lang w:val="da-DK"/>
        </w:rPr>
      </w:pPr>
      <w:r>
        <w:rPr>
          <w:lang w:val="da-DK"/>
        </w:rPr>
        <w:t>Irbesartan sænker blodtrykket med en minimal ændring af hjerteaktionen. Sænkning af blodtrykket er dosisafhængig ved éngangsdoser med tendens til udjævning ved doser over 300 mg. Doser på 150-300 mg, 1 gang i døgnet, giver en sænkning af det liggende eller siddende blodtryk i minimumpunktet (dvs. 24 timer efter dosering) som i gennemsnit er 8-13/5-8 mm Hg (systolisk/diastolisk) større end ved placebo-behandling.</w:t>
      </w:r>
    </w:p>
    <w:p w14:paraId="74D2BA69" w14:textId="77777777" w:rsidR="00546431" w:rsidRDefault="00546431">
      <w:pPr>
        <w:pStyle w:val="EMEABodyText"/>
        <w:rPr>
          <w:lang w:val="da-DK"/>
        </w:rPr>
      </w:pPr>
    </w:p>
    <w:p w14:paraId="53464A73" w14:textId="77777777" w:rsidR="001B06FB" w:rsidRDefault="001B06FB">
      <w:pPr>
        <w:pStyle w:val="EMEABodyText"/>
        <w:rPr>
          <w:lang w:val="da-DK"/>
        </w:rPr>
      </w:pPr>
      <w:r>
        <w:rPr>
          <w:lang w:val="da-DK"/>
        </w:rPr>
        <w:t>Spidsreduktion af blodtrykket opnås 3-6 timer efter administration, og den blodtrykssænkende effekt holder sig i mindst 24 timer. Efter 24 timer var blodtryksreduktionen 60-70% af den tilsvarende diastoliske og systoliske spidsrespons ved de anbefalede doser. 150 mg, 1 gang dagligt, gav minimums- og gennemsnitlig 24 timers respons svarende til samme døgndosis givet 2 gange dagligt.</w:t>
      </w:r>
    </w:p>
    <w:p w14:paraId="4AA304CE" w14:textId="77777777" w:rsidR="00546431" w:rsidRDefault="00546431">
      <w:pPr>
        <w:pStyle w:val="EMEABodyText"/>
        <w:rPr>
          <w:lang w:val="da-DK"/>
        </w:rPr>
      </w:pPr>
    </w:p>
    <w:p w14:paraId="6AFC234E" w14:textId="77777777" w:rsidR="001B06FB" w:rsidRDefault="001B06FB">
      <w:pPr>
        <w:pStyle w:val="EMEABodyText"/>
        <w:rPr>
          <w:lang w:val="da-DK"/>
        </w:rPr>
      </w:pPr>
      <w:r>
        <w:rPr>
          <w:lang w:val="da-DK"/>
        </w:rPr>
        <w:t>Karveas blodtrykssænkende effekt er tydelig i løbet af 1-2 uger, og den maksimale effekt viser sig 4-6 uger efter behandlingsstart. Den antihypertensive virkning opretholdes ved langtidsbehandling. Efter ophør med behandling ændrer blodtrykket sig gradvist til baseline. Der er ikke observert rebound- hypertension.</w:t>
      </w:r>
    </w:p>
    <w:p w14:paraId="65E36AAF" w14:textId="77777777" w:rsidR="00546431" w:rsidRDefault="00546431">
      <w:pPr>
        <w:pStyle w:val="EMEABodyText"/>
        <w:rPr>
          <w:lang w:val="da-DK"/>
        </w:rPr>
      </w:pPr>
    </w:p>
    <w:p w14:paraId="6080A572" w14:textId="77777777" w:rsidR="001B06FB" w:rsidRDefault="001B06FB">
      <w:pPr>
        <w:pStyle w:val="EMEABodyText"/>
        <w:rPr>
          <w:lang w:val="da-DK"/>
        </w:rPr>
      </w:pPr>
      <w:r>
        <w:rPr>
          <w:lang w:val="da-DK"/>
        </w:rPr>
        <w:t>Den blodtrykssænkende effekt af irbesartan og diuretika af thiazidtypen er additiv. Hos patienter, hvis blodtryk ikke kan kontrolleres tilfredsstillende med irbesartan alene, kan irbesartan suppleres med en lille dosis hydrochlorthiazid (12,5 mg), 1 gang dagligt. Dette resulterer i en yderligere placebo-korrigeret blodtryksreduktion på 7-10/3-6 mm Hg (systolisk/diastolisk) i gennemsnit.</w:t>
      </w:r>
    </w:p>
    <w:p w14:paraId="4257F981" w14:textId="77777777" w:rsidR="00546431" w:rsidRDefault="00546431">
      <w:pPr>
        <w:pStyle w:val="EMEABodyText"/>
        <w:rPr>
          <w:lang w:val="da-DK"/>
        </w:rPr>
      </w:pPr>
    </w:p>
    <w:p w14:paraId="440BA3B4" w14:textId="77777777" w:rsidR="001B06FB" w:rsidRDefault="001B06FB">
      <w:pPr>
        <w:pStyle w:val="EMEABodyText"/>
        <w:rPr>
          <w:lang w:val="da-DK"/>
        </w:rPr>
      </w:pPr>
      <w:r>
        <w:rPr>
          <w:lang w:val="da-DK"/>
        </w:rPr>
        <w:t>Virkningen af Karvea afhænger ikke af alder eller køn. Ligesom for andre lægemidler, der påvirker renin-angiotensinsystemet, gælder det, at sorte hypertensionpatienter responderer betydeligt dårligere på irbesartanmonoterapi. Når irbesartan administreres samtidig med en lille dosis hydrochlorthiazid (fx 12,5 mg daglig) nærmer det antihypertensive respons hos sorte sig det, der forekommer hos hvide.</w:t>
      </w:r>
    </w:p>
    <w:p w14:paraId="0D940211" w14:textId="77777777" w:rsidR="001B06FB" w:rsidRDefault="001B06FB">
      <w:pPr>
        <w:pStyle w:val="EMEABodyText"/>
        <w:rPr>
          <w:lang w:val="da-DK"/>
        </w:rPr>
      </w:pPr>
      <w:r>
        <w:rPr>
          <w:lang w:val="da-DK"/>
        </w:rPr>
        <w:t>Der er ingen klinisk vigtig effekt på serum-urinsyre eller urinsyreudskillelse.</w:t>
      </w:r>
    </w:p>
    <w:p w14:paraId="021FF935" w14:textId="77777777" w:rsidR="001B06FB" w:rsidRDefault="001B06FB">
      <w:pPr>
        <w:pStyle w:val="EMEABodyText"/>
        <w:rPr>
          <w:lang w:val="da-DK"/>
        </w:rPr>
      </w:pPr>
    </w:p>
    <w:p w14:paraId="1FA80E1E" w14:textId="77777777" w:rsidR="001B06FB" w:rsidRDefault="001B06FB" w:rsidP="001B06FB">
      <w:pPr>
        <w:pStyle w:val="EMEABodyText"/>
        <w:rPr>
          <w:i/>
          <w:lang w:val="da-DK"/>
        </w:rPr>
      </w:pPr>
      <w:r w:rsidRPr="00FC2E5F">
        <w:rPr>
          <w:i/>
          <w:lang w:val="da-DK"/>
        </w:rPr>
        <w:t>Pædiatrisk population</w:t>
      </w:r>
    </w:p>
    <w:p w14:paraId="0D3260A8" w14:textId="77777777" w:rsidR="00546431" w:rsidRPr="00FC2E5F" w:rsidRDefault="00546431" w:rsidP="001B06FB">
      <w:pPr>
        <w:pStyle w:val="EMEABodyText"/>
        <w:rPr>
          <w:i/>
          <w:lang w:val="da-DK"/>
        </w:rPr>
      </w:pPr>
    </w:p>
    <w:p w14:paraId="60B2C9A6" w14:textId="77777777" w:rsidR="001B06FB" w:rsidRPr="00A45097" w:rsidRDefault="001B06FB" w:rsidP="001B06FB">
      <w:pPr>
        <w:pStyle w:val="EMEABodyText"/>
        <w:rPr>
          <w:lang w:val="da-DK"/>
        </w:rPr>
      </w:pPr>
      <w:r w:rsidRPr="00A45097">
        <w:rPr>
          <w:lang w:val="da-DK"/>
        </w:rPr>
        <w:t>Reduktion af blodtryk med 0,5 mg/kg (lav), 1,5 mg/kg (middel) og 4,5 mg/kg (høj) mål-titrerede doser af irbesartan evalueredes</w:t>
      </w:r>
      <w:r>
        <w:rPr>
          <w:lang w:val="da-DK"/>
        </w:rPr>
        <w:t>, over en periode på 3 uger,</w:t>
      </w:r>
      <w:r w:rsidRPr="00A45097">
        <w:rPr>
          <w:lang w:val="da-DK"/>
        </w:rPr>
        <w:t xml:space="preserve"> hos 318 børn og unge med </w:t>
      </w:r>
      <w:r>
        <w:rPr>
          <w:lang w:val="da-DK"/>
        </w:rPr>
        <w:t xml:space="preserve">hypertension eller med </w:t>
      </w:r>
      <w:r w:rsidRPr="00A45097">
        <w:rPr>
          <w:lang w:val="da-DK"/>
        </w:rPr>
        <w:lastRenderedPageBreak/>
        <w:t>risiko</w:t>
      </w:r>
      <w:r>
        <w:rPr>
          <w:lang w:val="da-DK"/>
        </w:rPr>
        <w:t xml:space="preserve"> for at udvikle</w:t>
      </w:r>
      <w:r w:rsidRPr="00A45097">
        <w:rPr>
          <w:lang w:val="da-DK"/>
        </w:rPr>
        <w:t xml:space="preserve"> hypertension (diabetes, familiær disposition for hypertension) i aldersgruppen 6 til 16 år. Efter de 3 uger var den gennemsnitlige reduktion fra baseline i det primære effektvariabel, dalniveau af systolisk blodtryk (SeSBP), 11,7 mmHg (lav dosis), 9,3 mmHg (middel dosis), 13,2 mmHg (høj dosis). Der var ingen åbenlyse forskelle mellem disse doser. </w:t>
      </w:r>
      <w:r>
        <w:rPr>
          <w:lang w:val="da-DK"/>
        </w:rPr>
        <w:t>Den j</w:t>
      </w:r>
      <w:r w:rsidRPr="00A45097">
        <w:rPr>
          <w:lang w:val="da-DK"/>
        </w:rPr>
        <w:t>ustere</w:t>
      </w:r>
      <w:r>
        <w:rPr>
          <w:lang w:val="da-DK"/>
        </w:rPr>
        <w:t>de</w:t>
      </w:r>
      <w:r w:rsidRPr="00A45097">
        <w:rPr>
          <w:lang w:val="da-DK"/>
        </w:rPr>
        <w:t xml:space="preserve"> gennemsnitlig</w:t>
      </w:r>
      <w:r>
        <w:rPr>
          <w:lang w:val="da-DK"/>
        </w:rPr>
        <w:t>e</w:t>
      </w:r>
      <w:r w:rsidRPr="00A45097">
        <w:rPr>
          <w:lang w:val="da-DK"/>
        </w:rPr>
        <w:t xml:space="preserve"> ændring i dalniveau af diastolisk blodtryk i siddende stilling (SeDBP) var som følger: 3,8 mmHg (lav dosis), 3,2 mmHg (middel dosis), 5,6 mmHg (høj dosis). I en efterfølgende 2-ugers periode, hvor patienterne gen-randomiseredes til aktiv behandling eller placebo, havde </w:t>
      </w:r>
      <w:r>
        <w:rPr>
          <w:lang w:val="da-DK"/>
        </w:rPr>
        <w:t xml:space="preserve">de </w:t>
      </w:r>
      <w:r w:rsidRPr="00A45097">
        <w:rPr>
          <w:lang w:val="da-DK"/>
        </w:rPr>
        <w:t xml:space="preserve">patienter der fik placebo stigninger på 2,4 og 2,0 mmHg i SeSBP og SeDBP sammenlignet med henholdsvis +0,1 og -0,3 mmHg ændringer hos </w:t>
      </w:r>
      <w:r>
        <w:rPr>
          <w:lang w:val="da-DK"/>
        </w:rPr>
        <w:t xml:space="preserve">de </w:t>
      </w:r>
      <w:r w:rsidRPr="00A45097">
        <w:rPr>
          <w:lang w:val="da-DK"/>
        </w:rPr>
        <w:t xml:space="preserve">patienter </w:t>
      </w:r>
      <w:r>
        <w:rPr>
          <w:lang w:val="da-DK"/>
        </w:rPr>
        <w:t>der modtog</w:t>
      </w:r>
      <w:r w:rsidRPr="00A45097">
        <w:rPr>
          <w:lang w:val="da-DK"/>
        </w:rPr>
        <w:t xml:space="preserve"> behandling med irbesartan </w:t>
      </w:r>
      <w:r>
        <w:rPr>
          <w:lang w:val="da-DK"/>
        </w:rPr>
        <w:t xml:space="preserve">uanset dosis </w:t>
      </w:r>
      <w:r w:rsidRPr="00A45097">
        <w:rPr>
          <w:lang w:val="da-DK"/>
        </w:rPr>
        <w:t xml:space="preserve">(se </w:t>
      </w:r>
      <w:r>
        <w:rPr>
          <w:lang w:val="da-DK"/>
        </w:rPr>
        <w:t>pkt.</w:t>
      </w:r>
      <w:r w:rsidRPr="00A45097">
        <w:rPr>
          <w:lang w:val="da-DK"/>
        </w:rPr>
        <w:t> 4.2).</w:t>
      </w:r>
    </w:p>
    <w:p w14:paraId="45EEBD1F" w14:textId="77777777" w:rsidR="001B06FB" w:rsidRDefault="001B06FB">
      <w:pPr>
        <w:pStyle w:val="EMEABodyText"/>
        <w:rPr>
          <w:lang w:val="da-DK"/>
        </w:rPr>
      </w:pPr>
    </w:p>
    <w:p w14:paraId="72DA239A" w14:textId="77777777" w:rsidR="001B06FB" w:rsidRDefault="001B06FB" w:rsidP="001B06FB">
      <w:pPr>
        <w:pStyle w:val="EMEABodyText"/>
        <w:keepNext/>
        <w:rPr>
          <w:i/>
          <w:lang w:val="da-DK"/>
        </w:rPr>
      </w:pPr>
      <w:r w:rsidRPr="00FC2E5F">
        <w:rPr>
          <w:i/>
          <w:lang w:val="da-DK"/>
        </w:rPr>
        <w:t>Hypertensive patienter med type 2-diabetisk nyresygdom</w:t>
      </w:r>
    </w:p>
    <w:p w14:paraId="3594C6E1" w14:textId="77777777" w:rsidR="00546431" w:rsidRPr="00FC2E5F" w:rsidRDefault="00546431" w:rsidP="001B06FB">
      <w:pPr>
        <w:pStyle w:val="EMEABodyText"/>
        <w:keepNext/>
        <w:rPr>
          <w:i/>
          <w:lang w:val="da-DK"/>
        </w:rPr>
      </w:pPr>
    </w:p>
    <w:p w14:paraId="279E6A00" w14:textId="77777777" w:rsidR="001B06FB" w:rsidRDefault="001B06FB" w:rsidP="001B06FB">
      <w:pPr>
        <w:pStyle w:val="EMEABodyText"/>
        <w:keepNext/>
        <w:rPr>
          <w:lang w:val="da-DK"/>
        </w:rPr>
      </w:pPr>
      <w:r>
        <w:rPr>
          <w:lang w:val="da-DK"/>
        </w:rPr>
        <w:t>IDNT studiet (Irbesartan Diabetic Nephropathy Trial) har vist, at irbesartan nedsætter progression af nyresygdom hos patienter med kronisk nyre insufficiens og klinisk proteinuri. IDNT var et kontrolleret dobbelt-blindt morbiditets- og mortalitetsstudie, som sammenlignede Karvea, amlodipin og placebo. Hos 1.715 hypertensive patienter med type 2-diabetes, proteinuri ≥ 900 mg/dag og serum-kreatininværdier i intervallet 1,0-3,0 mg/dl, evalueredes langtidseffekterne (median 2,6 år) ved Karvea med henblik på progression af nyresygdom og totalmortalitet. Patienterne blev titreret fra 75 mg til en vedligeholdelsesdosis på 300 mg Karvea, fra 2,5 mg til 10 mg amlodipin eller placebo i henhold til tolerance. I samtlige af behandlingsgrupperne fik patienterne typisk mellem 2 og 4 antihypertensive lægemidler (f.eks. diuretikum, betablokkere, alfablokkere)for at opnå en foruddefineret blodtryksværdi på ≤ 135/85 mmHg eller en 10 mmHg reduktion i systolisk tryk, hvis baseline var &gt; 160 mmHg. Tres procent (60%) af patienterne i placebogruppen nåede denne blodtryksværdi, medens tallet var henholdsvis 76% og 78% for irbesartan og amlodipin. Irbesartan reducerede signifikant den relative risiko i det kombinerede primære endepunkt med fordobling af serum-kreatinin, slutstadium af nyresygdom (ESRD) eller totalmortalitet. Ca. 33% af patienterne i irbesartan gruppen nåede det primære kombinerede nyreendepunkt sammenlignet med henholdsvis 39% og 41% i placebo- og amlodipin-gruppen (20% relativ risikoreduktion versus placebo (p= 0,024) og 23% relativ risiko reduktion sammenlignet med amlodipin (p= 0,006). Da de individuelle komponenter af det primære endepunkt blev analyseret, blev der ikke observeret nogen effekt ved total mortalitet, mens der sås en positiv tendens i reduktionen i ESRD og en signifikant reduktion i fordoblingen af serum-kreatinin.</w:t>
      </w:r>
    </w:p>
    <w:p w14:paraId="035547B0" w14:textId="77777777" w:rsidR="001B06FB" w:rsidRDefault="001B06FB">
      <w:pPr>
        <w:pStyle w:val="EMEABodyText"/>
        <w:rPr>
          <w:u w:val="single"/>
          <w:lang w:val="da-DK"/>
        </w:rPr>
      </w:pPr>
    </w:p>
    <w:p w14:paraId="79ABDB90" w14:textId="77777777" w:rsidR="001B06FB" w:rsidRDefault="001B06FB">
      <w:pPr>
        <w:pStyle w:val="EMEABodyText"/>
        <w:rPr>
          <w:lang w:val="da-DK"/>
        </w:rPr>
      </w:pPr>
      <w:r>
        <w:rPr>
          <w:lang w:val="da-DK"/>
        </w:rPr>
        <w:t>Subgrupperopdelt efter køn, race, alder, varighed af diabetes, baseline-blodtryk, serum-kreatinin, og udskillelseshastighed af albumin blev undersøgt for behandlingseffekt. I subgrupper bestående af kvinder og sorte patienter, henholdsvis 32% og 26% af den samlede forsøgspopulation, sås der ingen evidens for nyrefordel, selvom sikkerhedsintervallerne ikke udelukker det. Der sås forøget hyppighed af ikke-fatalt MI hos kvinder og en reduceret hyppighed af ikke-faltalt MI hos mænd i irbesartan-gruppen versus det placebo-baserede regime. Alligevel var der ingen foskel blandt de tre grupper i den overordnede population, hvad angår det sekundære endepunkt af fatal og ikke-fatal kardiovaskulær hændelse. Der sås øget hyppighed af ikke fatalt MI og slagtilfælde hos kvinder i det irbesartan-baserede regime versus det amlodipin-baserede regime, mens frekvensen af hospitalindlæggelse på grund af hjertefejl blev reduceret i den samlede population. Der er dog ikke identificeret nogen entydig forklaring for disse fund hos kvinder.</w:t>
      </w:r>
    </w:p>
    <w:p w14:paraId="51131F18" w14:textId="77777777" w:rsidR="001B06FB" w:rsidRDefault="001B06FB">
      <w:pPr>
        <w:pStyle w:val="EMEABodyText"/>
        <w:rPr>
          <w:lang w:val="da-DK"/>
        </w:rPr>
      </w:pPr>
    </w:p>
    <w:p w14:paraId="659CCF55" w14:textId="77777777" w:rsidR="001B06FB" w:rsidRDefault="001B06FB">
      <w:pPr>
        <w:pStyle w:val="EMEABodyText"/>
        <w:rPr>
          <w:lang w:val="da-DK"/>
        </w:rPr>
      </w:pPr>
      <w:r>
        <w:rPr>
          <w:lang w:val="da-DK"/>
        </w:rPr>
        <w:t>IRMA 2-studiet (Effects of Irbesartan on Microalbuminuria in Hypertensive Patients with type 2-diabetes Mellitus) viste, at irbesartan 300 mg forsinker progression til klinisk proteinuri hos patienter med mikroalbuminuri. IRMA 2 var et placebo-kontrolleret dobbeltblindt morbiditetsstudie med 590 patienter med type 2-diabetes, mikroalbuminuri (30-300 mg/dag) og normal nyrefunktion (serum-kreatinin ≤ 1,5 mg/dl hos mænd og &lt; 1,1 mg/dl hos kvinder). Studiet undersøgte langtidsvirkningerne (2 år) af Karvea med henblik på progression til klinisk proteinuri (urinalbumin udskillelsesrate (UAER) &gt; 300 mg/dag, og en stigning i UAER på mindst 30% i forhold til baseline). Den foruddefinerede blodtryksværdi var ≤ 135/85 mmHg. Yderligere antihypertensive præparater (eksklusiv ACE-hæmmere, angiotensin II-receptor antagonister og dihydropyridin-calciumblokkere) blev tilføjet efter behov for at nå blodtryksmålet. De opnåede blodtryk var på samme niveau i alle behandlingsgrupper. Der var dog færre patienter i irbesartan-gruppen der fik 300 mg (5,2%) som nåede endepunktet, klinisk proteinuri, sammenlignet med placebo-gruppen (14,9%) og irbesartan-</w:t>
      </w:r>
      <w:r>
        <w:rPr>
          <w:lang w:val="da-DK"/>
        </w:rPr>
        <w:lastRenderedPageBreak/>
        <w:t>gruppen der fik 150 mg (9,7%), hvilket viste en relativ risikoreduktion på 70% versus placebo (p= 0,0004) ved den højere dosis. Der sås ikke efterfølgende forbedringer i den glomulærefiltrationshastighed (GFR) under behandlingen de første 3 måneder. Forhaling af progression til klinisk proteinuri var tydelig allerede efter 3 måneder og den varede ved gennem hele 2-års perioden. Regression til normo albuminuri (&lt; 30 mg/dag) forekom hyppigere i gruppen, der fik Karvea 300 mg (34%) end i placebogruppen (21%).</w:t>
      </w:r>
    </w:p>
    <w:p w14:paraId="4BCAD422" w14:textId="77777777" w:rsidR="003469CD" w:rsidRDefault="003469CD" w:rsidP="003469CD">
      <w:pPr>
        <w:pStyle w:val="EMEABodyText"/>
        <w:rPr>
          <w:lang w:val="da-DK"/>
        </w:rPr>
      </w:pPr>
    </w:p>
    <w:p w14:paraId="3F38F78A" w14:textId="77777777" w:rsidR="003469CD" w:rsidRDefault="003469CD" w:rsidP="003469CD">
      <w:pPr>
        <w:pStyle w:val="EMEABodyText"/>
        <w:rPr>
          <w:i/>
          <w:color w:val="333333"/>
          <w:lang w:val="da-DK"/>
        </w:rPr>
      </w:pPr>
      <w:r w:rsidRPr="00FC2E5F">
        <w:rPr>
          <w:rStyle w:val="hps"/>
          <w:i/>
          <w:color w:val="333333"/>
          <w:lang w:val="da-DK"/>
        </w:rPr>
        <w:t>Dobbelt hæmning af</w:t>
      </w:r>
      <w:r w:rsidRPr="00FC2E5F">
        <w:rPr>
          <w:i/>
          <w:color w:val="333333"/>
          <w:lang w:val="da-DK"/>
        </w:rPr>
        <w:t xml:space="preserve"> </w:t>
      </w:r>
      <w:r w:rsidRPr="00FC2E5F">
        <w:rPr>
          <w:rStyle w:val="hps"/>
          <w:i/>
          <w:color w:val="333333"/>
          <w:lang w:val="da-DK"/>
        </w:rPr>
        <w:t>renin</w:t>
      </w:r>
      <w:r w:rsidRPr="00FC2E5F">
        <w:rPr>
          <w:i/>
          <w:color w:val="333333"/>
          <w:lang w:val="da-DK"/>
        </w:rPr>
        <w:t xml:space="preserve">-angiotensin-aldosteron-systemet </w:t>
      </w:r>
      <w:r w:rsidRPr="00FC2E5F">
        <w:rPr>
          <w:rStyle w:val="hps"/>
          <w:i/>
          <w:color w:val="333333"/>
          <w:lang w:val="da-DK"/>
        </w:rPr>
        <w:t>(</w:t>
      </w:r>
      <w:r w:rsidRPr="00FC2E5F">
        <w:rPr>
          <w:i/>
          <w:color w:val="333333"/>
          <w:lang w:val="da-DK"/>
        </w:rPr>
        <w:t>RAAS)</w:t>
      </w:r>
    </w:p>
    <w:p w14:paraId="077D4526" w14:textId="77777777" w:rsidR="00101936" w:rsidRPr="00FC2E5F" w:rsidRDefault="00101936" w:rsidP="003469CD">
      <w:pPr>
        <w:pStyle w:val="EMEABodyText"/>
        <w:rPr>
          <w:i/>
          <w:color w:val="333333"/>
          <w:lang w:val="da-DK"/>
        </w:rPr>
      </w:pPr>
    </w:p>
    <w:p w14:paraId="6BD27860" w14:textId="77777777" w:rsidR="003469CD" w:rsidRDefault="003469CD" w:rsidP="003469CD">
      <w:pPr>
        <w:tabs>
          <w:tab w:val="left" w:pos="-720"/>
        </w:tabs>
        <w:suppressAutoHyphens/>
        <w:rPr>
          <w:lang w:val="da-DK"/>
        </w:rPr>
      </w:pPr>
      <w:r w:rsidRPr="00F21831">
        <w:rPr>
          <w:lang w:val="da-DK"/>
        </w:rPr>
        <w:t>To store randomiserede, kontrollerede studier (ONTARGET (ONgoing Telmisartan Alone and in combination with Ramipril Global Endpoint Trial)</w:t>
      </w:r>
      <w:r>
        <w:rPr>
          <w:lang w:val="da-DK"/>
        </w:rPr>
        <w:t xml:space="preserve"> og</w:t>
      </w:r>
      <w:r w:rsidRPr="00F21831">
        <w:rPr>
          <w:lang w:val="da-DK"/>
        </w:rPr>
        <w:t xml:space="preserve"> VA NEPHRON-D (The Veterans Affairs Nephropathy in Diabetes)</w:t>
      </w:r>
      <w:r>
        <w:rPr>
          <w:lang w:val="da-DK"/>
        </w:rPr>
        <w:t>)</w:t>
      </w:r>
      <w:r w:rsidRPr="00F21831">
        <w:rPr>
          <w:lang w:val="da-DK"/>
        </w:rPr>
        <w:t xml:space="preserve"> har undersøgt samtidig brug af </w:t>
      </w:r>
      <w:r>
        <w:rPr>
          <w:lang w:val="da-DK"/>
        </w:rPr>
        <w:t xml:space="preserve">kombinationen af en </w:t>
      </w:r>
      <w:r w:rsidRPr="00F21831">
        <w:rPr>
          <w:lang w:val="da-DK"/>
        </w:rPr>
        <w:t>ACE-hæmmer og en angiotensin</w:t>
      </w:r>
      <w:r>
        <w:rPr>
          <w:lang w:val="da-DK"/>
        </w:rPr>
        <w:t>-</w:t>
      </w:r>
      <w:r w:rsidRPr="00F21831">
        <w:rPr>
          <w:lang w:val="da-DK"/>
        </w:rPr>
        <w:t>II-receptor</w:t>
      </w:r>
      <w:r>
        <w:rPr>
          <w:lang w:val="da-DK"/>
        </w:rPr>
        <w:t>blokker</w:t>
      </w:r>
      <w:r w:rsidRPr="00F21831">
        <w:rPr>
          <w:lang w:val="da-DK"/>
        </w:rPr>
        <w:t xml:space="preserve">. ONTARGET var et studie i patienter med kardiovaskulær eller cerebrovaskulær sygdom eller type 2 diabetes mellitus in anamnesen </w:t>
      </w:r>
      <w:r>
        <w:rPr>
          <w:lang w:val="da-DK"/>
        </w:rPr>
        <w:t xml:space="preserve">med </w:t>
      </w:r>
      <w:r w:rsidRPr="00CA5A1A">
        <w:rPr>
          <w:lang w:val="da-DK"/>
        </w:rPr>
        <w:t xml:space="preserve">tegn på en organpåvirkning. VA NEPHRON-D var et studie i patienter med type 2 diabetes mellitus og diabetisk nefropati. </w:t>
      </w:r>
    </w:p>
    <w:p w14:paraId="0460F636" w14:textId="77777777" w:rsidR="00101936" w:rsidRPr="00CA5A1A" w:rsidRDefault="00101936" w:rsidP="003469CD">
      <w:pPr>
        <w:tabs>
          <w:tab w:val="left" w:pos="-720"/>
        </w:tabs>
        <w:suppressAutoHyphens/>
        <w:rPr>
          <w:lang w:val="da-DK"/>
        </w:rPr>
      </w:pPr>
    </w:p>
    <w:p w14:paraId="16D2287F" w14:textId="77777777" w:rsidR="00101936" w:rsidRDefault="003469CD" w:rsidP="003469CD">
      <w:pPr>
        <w:tabs>
          <w:tab w:val="left" w:pos="-720"/>
        </w:tabs>
        <w:suppressAutoHyphens/>
        <w:rPr>
          <w:lang w:val="da-DK"/>
        </w:rPr>
      </w:pPr>
      <w:r w:rsidRPr="00CA5A1A">
        <w:rPr>
          <w:lang w:val="da-DK"/>
        </w:rPr>
        <w:t xml:space="preserve">Disse studier viser ikke signifikant gavnlig effekt på nyre og/eller kardiovaskulære resultater og mortalitet, mens en øget risiko for hyperkaliæmi, akut nyreskade og/eller hypotension blev observeret sammenlignet med monoterapi. Disse resultater er også relevante for andre ACE-hæmmere og angiotensin-II-receptorblokkere grundet de identiske farmakodynamiske egenskaber. </w:t>
      </w:r>
    </w:p>
    <w:p w14:paraId="1768506E" w14:textId="77777777" w:rsidR="003469CD" w:rsidRPr="00CA5A1A" w:rsidRDefault="003469CD" w:rsidP="003469CD">
      <w:pPr>
        <w:tabs>
          <w:tab w:val="left" w:pos="-720"/>
        </w:tabs>
        <w:suppressAutoHyphens/>
        <w:rPr>
          <w:lang w:val="da-DK"/>
        </w:rPr>
      </w:pPr>
      <w:r w:rsidRPr="00CA5A1A">
        <w:rPr>
          <w:lang w:val="da-DK"/>
        </w:rPr>
        <w:t xml:space="preserve"> </w:t>
      </w:r>
    </w:p>
    <w:p w14:paraId="17E23998" w14:textId="77777777" w:rsidR="003469CD" w:rsidRPr="00CA5A1A" w:rsidRDefault="003469CD" w:rsidP="003469CD">
      <w:pPr>
        <w:tabs>
          <w:tab w:val="left" w:pos="-720"/>
        </w:tabs>
        <w:suppressAutoHyphens/>
        <w:rPr>
          <w:lang w:val="da-DK"/>
        </w:rPr>
      </w:pPr>
      <w:r w:rsidRPr="00CA5A1A">
        <w:rPr>
          <w:lang w:val="da-DK"/>
        </w:rPr>
        <w:t xml:space="preserve">ACE-hæmmere og angiotensin-II-receptorblokkere bør derfor ikke anvendes samtidig hos patienter med diabetisk nefropati. </w:t>
      </w:r>
    </w:p>
    <w:p w14:paraId="5CC84772" w14:textId="77777777" w:rsidR="003469CD" w:rsidRPr="00F21831" w:rsidRDefault="003469CD" w:rsidP="003469CD">
      <w:pPr>
        <w:tabs>
          <w:tab w:val="left" w:pos="-720"/>
        </w:tabs>
        <w:suppressAutoHyphens/>
        <w:rPr>
          <w:lang w:val="da-DK"/>
        </w:rPr>
      </w:pPr>
      <w:r w:rsidRPr="00CA5A1A">
        <w:rPr>
          <w:lang w:val="da-DK"/>
        </w:rPr>
        <w:t>ALTITUDE (Aliskiren Trial in Type 2 Diabetes Using Cardiovascular and Renal Disease Endpoints) var et studie designet til at undersøge fordele ved at tilføje aliskiren til en standardbehandling</w:t>
      </w:r>
      <w:r w:rsidRPr="00F21831">
        <w:rPr>
          <w:lang w:val="da-DK"/>
        </w:rPr>
        <w:t xml:space="preserve"> med en ACE-hæmmer</w:t>
      </w:r>
      <w:r w:rsidRPr="00F931D4">
        <w:rPr>
          <w:lang w:val="da-DK"/>
        </w:rPr>
        <w:t xml:space="preserve"> eller en angiotensin</w:t>
      </w:r>
      <w:r>
        <w:rPr>
          <w:lang w:val="da-DK"/>
        </w:rPr>
        <w:t>-</w:t>
      </w:r>
      <w:r w:rsidRPr="00F21831">
        <w:rPr>
          <w:lang w:val="da-DK"/>
        </w:rPr>
        <w:t>II-receptor</w:t>
      </w:r>
      <w:r>
        <w:rPr>
          <w:lang w:val="da-DK"/>
        </w:rPr>
        <w:t>blokker</w:t>
      </w:r>
      <w:r w:rsidRPr="00F21831">
        <w:rPr>
          <w:lang w:val="da-DK"/>
        </w:rPr>
        <w:t xml:space="preserve"> hos patienter med type 2 diabetes mellitus og kronisk nyresygdom, kardiovaskulærsygdom eller begge. Studiet blev afsluttet </w:t>
      </w:r>
      <w:r>
        <w:rPr>
          <w:lang w:val="da-DK"/>
        </w:rPr>
        <w:t xml:space="preserve">før tid </w:t>
      </w:r>
      <w:r w:rsidRPr="00F21831">
        <w:rPr>
          <w:lang w:val="da-DK"/>
        </w:rPr>
        <w:t xml:space="preserve">på grund af en øget risiko for bivirkninger. </w:t>
      </w:r>
      <w:r>
        <w:rPr>
          <w:lang w:val="da-DK"/>
        </w:rPr>
        <w:t>K</w:t>
      </w:r>
      <w:r w:rsidRPr="00EE069A">
        <w:rPr>
          <w:lang w:val="da-DK"/>
        </w:rPr>
        <w:t>ardiovaskulær</w:t>
      </w:r>
      <w:r w:rsidRPr="00F21831">
        <w:rPr>
          <w:lang w:val="da-DK"/>
        </w:rPr>
        <w:t xml:space="preserve"> død og stroke var begge numerisk hyppigere i aliskiren-gruppen end i placebogruppen og bivirkninger og alvorlige bivirkninger (hyperkal</w:t>
      </w:r>
      <w:r>
        <w:rPr>
          <w:lang w:val="da-DK"/>
        </w:rPr>
        <w:t>i</w:t>
      </w:r>
      <w:r w:rsidRPr="00F21831">
        <w:rPr>
          <w:lang w:val="da-DK"/>
        </w:rPr>
        <w:t>æmi, hyp</w:t>
      </w:r>
      <w:r>
        <w:rPr>
          <w:lang w:val="da-DK"/>
        </w:rPr>
        <w:t>o</w:t>
      </w:r>
      <w:r w:rsidRPr="00F21831">
        <w:rPr>
          <w:lang w:val="da-DK"/>
        </w:rPr>
        <w:t xml:space="preserve">tension og nedsat nyrefunktion) var hyppigere rapporteret i aliskiren-gruppen end i placebogruppen. </w:t>
      </w:r>
    </w:p>
    <w:p w14:paraId="0A69C858" w14:textId="77777777" w:rsidR="001B06FB" w:rsidRDefault="001B06FB">
      <w:pPr>
        <w:pStyle w:val="EMEABodyText"/>
        <w:rPr>
          <w:lang w:val="da-DK"/>
        </w:rPr>
      </w:pPr>
    </w:p>
    <w:p w14:paraId="173788FA" w14:textId="77777777" w:rsidR="001B06FB" w:rsidRDefault="001B06FB">
      <w:pPr>
        <w:pStyle w:val="EMEAHeading2"/>
        <w:rPr>
          <w:lang w:val="da-DK"/>
        </w:rPr>
      </w:pPr>
      <w:r>
        <w:rPr>
          <w:lang w:val="da-DK"/>
        </w:rPr>
        <w:t>5.2</w:t>
      </w:r>
      <w:r>
        <w:rPr>
          <w:lang w:val="da-DK"/>
        </w:rPr>
        <w:tab/>
        <w:t>Farmakokinetiske egenskaber</w:t>
      </w:r>
    </w:p>
    <w:p w14:paraId="488E8A5A" w14:textId="77777777" w:rsidR="00101936" w:rsidRDefault="00101936" w:rsidP="00101936">
      <w:pPr>
        <w:pStyle w:val="EMEAHeading2"/>
        <w:rPr>
          <w:b w:val="0"/>
          <w:u w:val="single"/>
          <w:lang w:val="da-DK"/>
        </w:rPr>
      </w:pPr>
    </w:p>
    <w:p w14:paraId="1F5E8CFE" w14:textId="77777777" w:rsidR="00101936" w:rsidRPr="008351DC" w:rsidRDefault="00101936" w:rsidP="00101936">
      <w:pPr>
        <w:pStyle w:val="EMEAHeading2"/>
        <w:rPr>
          <w:b w:val="0"/>
          <w:lang w:val="da-DK"/>
        </w:rPr>
      </w:pPr>
      <w:r w:rsidRPr="008351DC">
        <w:rPr>
          <w:b w:val="0"/>
          <w:u w:val="single"/>
          <w:lang w:val="da-DK"/>
        </w:rPr>
        <w:t>Absorption</w:t>
      </w:r>
    </w:p>
    <w:p w14:paraId="0953AE24" w14:textId="77777777" w:rsidR="001B06FB" w:rsidRDefault="001B06FB" w:rsidP="001B06FB">
      <w:pPr>
        <w:pStyle w:val="EMEAHeading2"/>
        <w:rPr>
          <w:lang w:val="da-DK"/>
        </w:rPr>
      </w:pPr>
    </w:p>
    <w:p w14:paraId="6A4C4197" w14:textId="77777777" w:rsidR="00101936" w:rsidRDefault="001B06FB" w:rsidP="00101936">
      <w:pPr>
        <w:pStyle w:val="EMEABodyText"/>
        <w:rPr>
          <w:lang w:val="da-DK"/>
        </w:rPr>
      </w:pPr>
      <w:r>
        <w:rPr>
          <w:lang w:val="da-DK"/>
        </w:rPr>
        <w:t>Efter oral administration absorberes irbesartan godt: studier af absolut biotilgænge</w:t>
      </w:r>
      <w:r>
        <w:rPr>
          <w:lang w:val="da-DK"/>
        </w:rPr>
        <w:softHyphen/>
        <w:t>lig</w:t>
      </w:r>
      <w:r>
        <w:rPr>
          <w:lang w:val="da-DK"/>
        </w:rPr>
        <w:softHyphen/>
        <w:t xml:space="preserve">hed gav værdier på ca. 60-80%. Samtidig fødeindtagelse har ingen nævneværdig indflydelse på irbesartans biotilgængelighed. </w:t>
      </w:r>
    </w:p>
    <w:p w14:paraId="0A7D25A2" w14:textId="77777777" w:rsidR="00101936" w:rsidRDefault="00101936" w:rsidP="00101936">
      <w:pPr>
        <w:pStyle w:val="EMEABodyText"/>
        <w:rPr>
          <w:lang w:val="da-DK"/>
        </w:rPr>
      </w:pPr>
    </w:p>
    <w:p w14:paraId="7E198147" w14:textId="77777777" w:rsidR="00101936" w:rsidRDefault="00101936" w:rsidP="00101936">
      <w:pPr>
        <w:pStyle w:val="EMEABodyText"/>
        <w:rPr>
          <w:lang w:val="da-DK"/>
        </w:rPr>
      </w:pPr>
      <w:r w:rsidRPr="00247981">
        <w:rPr>
          <w:noProof/>
          <w:szCs w:val="22"/>
          <w:u w:val="single"/>
          <w:lang w:val="da-DK"/>
        </w:rPr>
        <w:t>Fordeling</w:t>
      </w:r>
    </w:p>
    <w:p w14:paraId="3381814C" w14:textId="77777777" w:rsidR="00101936" w:rsidRDefault="00101936">
      <w:pPr>
        <w:pStyle w:val="EMEABodyText"/>
        <w:rPr>
          <w:lang w:val="da-DK"/>
        </w:rPr>
      </w:pPr>
    </w:p>
    <w:p w14:paraId="0A4A07DF" w14:textId="77777777" w:rsidR="00101936" w:rsidRDefault="001B06FB" w:rsidP="00101936">
      <w:pPr>
        <w:pStyle w:val="EMEABodyText"/>
        <w:rPr>
          <w:lang w:val="da-DK"/>
        </w:rPr>
      </w:pPr>
      <w:r>
        <w:rPr>
          <w:lang w:val="da-DK"/>
        </w:rPr>
        <w:t>Plasmaproteinbindingen er ca. 96% med ubetydelig binding til cellulære blodkom</w:t>
      </w:r>
      <w:r>
        <w:rPr>
          <w:lang w:val="da-DK"/>
        </w:rPr>
        <w:softHyphen/>
        <w:t>po</w:t>
      </w:r>
      <w:r>
        <w:rPr>
          <w:lang w:val="da-DK"/>
        </w:rPr>
        <w:softHyphen/>
        <w:t xml:space="preserve">nenter. Fordelingsvolumenet er 53-93 liter. </w:t>
      </w:r>
    </w:p>
    <w:p w14:paraId="551C9F85" w14:textId="77777777" w:rsidR="00101936" w:rsidRDefault="00101936" w:rsidP="00101936">
      <w:pPr>
        <w:pStyle w:val="EMEABodyText"/>
        <w:rPr>
          <w:lang w:val="da-DK"/>
        </w:rPr>
      </w:pPr>
    </w:p>
    <w:p w14:paraId="4620A348" w14:textId="77777777" w:rsidR="00101936" w:rsidRDefault="00101936" w:rsidP="00101936">
      <w:pPr>
        <w:pStyle w:val="EMEABodyText"/>
        <w:rPr>
          <w:lang w:val="da-DK"/>
        </w:rPr>
      </w:pPr>
      <w:r w:rsidRPr="00247981">
        <w:rPr>
          <w:szCs w:val="22"/>
          <w:u w:val="single"/>
          <w:lang w:val="da-DK"/>
        </w:rPr>
        <w:t>Biotransformation</w:t>
      </w:r>
    </w:p>
    <w:p w14:paraId="6D24E58F" w14:textId="77777777" w:rsidR="00101936" w:rsidRDefault="00101936">
      <w:pPr>
        <w:pStyle w:val="EMEABodyText"/>
        <w:rPr>
          <w:lang w:val="da-DK"/>
        </w:rPr>
      </w:pPr>
    </w:p>
    <w:p w14:paraId="3B878813" w14:textId="77777777" w:rsidR="001B06FB" w:rsidRDefault="001B06FB">
      <w:pPr>
        <w:pStyle w:val="EMEABodyText"/>
        <w:rPr>
          <w:lang w:val="da-DK"/>
        </w:rPr>
      </w:pPr>
      <w:r>
        <w:rPr>
          <w:lang w:val="da-DK"/>
        </w:rPr>
        <w:t xml:space="preserve">Efter oral eller intravenøs administration af </w:t>
      </w:r>
      <w:r>
        <w:rPr>
          <w:vertAlign w:val="superscript"/>
          <w:lang w:val="da-DK"/>
        </w:rPr>
        <w:t>14</w:t>
      </w:r>
      <w:r>
        <w:rPr>
          <w:lang w:val="da-DK"/>
        </w:rPr>
        <w:t>C irbesartan, kan 80-85% af den cirkule</w:t>
      </w:r>
      <w:r>
        <w:rPr>
          <w:lang w:val="da-DK"/>
        </w:rPr>
        <w:softHyphen/>
        <w:t xml:space="preserve">rende radioaktivitet i plasma tilskrives uomdannet irbesartan. Irbesartan omdannes i leveren ved konjugering som glucuronid og ved oxidation. Den vigtigste cirkulerende metabolit er glucuronidet af irbesartan (ca. 6%). </w:t>
      </w:r>
      <w:r>
        <w:rPr>
          <w:i/>
          <w:lang w:val="da-DK"/>
        </w:rPr>
        <w:t>In vitro-</w:t>
      </w:r>
      <w:r>
        <w:rPr>
          <w:lang w:val="da-DK"/>
        </w:rPr>
        <w:t xml:space="preserve">undersøgelser viser, at irbesartan primært oxideres af cytokrom P450 enzymet </w:t>
      </w:r>
      <w:r w:rsidRPr="00563A39">
        <w:rPr>
          <w:lang w:val="da-DK"/>
        </w:rPr>
        <w:t>CYP2</w:t>
      </w:r>
      <w:r>
        <w:rPr>
          <w:lang w:val="da-DK"/>
        </w:rPr>
        <w:t xml:space="preserve">C9. Isoenzym </w:t>
      </w:r>
      <w:r w:rsidRPr="00563A39">
        <w:rPr>
          <w:lang w:val="da-DK"/>
        </w:rPr>
        <w:t>CYP3A4</w:t>
      </w:r>
      <w:r>
        <w:rPr>
          <w:lang w:val="da-DK"/>
        </w:rPr>
        <w:t xml:space="preserve"> har kun ubetydelig effekt.</w:t>
      </w:r>
    </w:p>
    <w:p w14:paraId="597C14BF" w14:textId="77777777" w:rsidR="00101936" w:rsidRDefault="00101936">
      <w:pPr>
        <w:pStyle w:val="EMEABodyText"/>
        <w:rPr>
          <w:lang w:val="da-DK"/>
        </w:rPr>
      </w:pPr>
    </w:p>
    <w:p w14:paraId="0834C70C" w14:textId="77777777" w:rsidR="001B06FB" w:rsidRDefault="00101936">
      <w:pPr>
        <w:pStyle w:val="EMEABodyText"/>
        <w:rPr>
          <w:u w:val="single"/>
          <w:lang w:val="da-DK"/>
        </w:rPr>
      </w:pPr>
      <w:r w:rsidRPr="00CF2887">
        <w:rPr>
          <w:u w:val="single"/>
          <w:lang w:val="da-DK"/>
        </w:rPr>
        <w:t>Linearitet/non-linearitet</w:t>
      </w:r>
    </w:p>
    <w:p w14:paraId="6BC4BACC" w14:textId="77777777" w:rsidR="00101936" w:rsidRDefault="00101936">
      <w:pPr>
        <w:pStyle w:val="EMEABodyText"/>
        <w:rPr>
          <w:lang w:val="da-DK"/>
        </w:rPr>
      </w:pPr>
    </w:p>
    <w:p w14:paraId="753F2116" w14:textId="77777777" w:rsidR="00101936" w:rsidRDefault="001B06FB">
      <w:pPr>
        <w:pStyle w:val="EMEABodyText"/>
        <w:rPr>
          <w:u w:val="single"/>
          <w:lang w:val="da-DK"/>
        </w:rPr>
      </w:pPr>
      <w:r>
        <w:rPr>
          <w:lang w:val="da-DK"/>
        </w:rPr>
        <w:t>Irbesartan udviser lineær og dosisproportional farmakokinetik i dosisinterval på 10-600 mg. Der blev observeret en mindre end proportional øgning af oral absorption ved doser over 600 mg (2 gange den maksimale anbefalede dosis). Årsagen til dette er ukendt. Spidskoncentrationen i plasma opnås 1,5-</w:t>
      </w:r>
      <w:r>
        <w:rPr>
          <w:lang w:val="da-DK"/>
        </w:rPr>
        <w:lastRenderedPageBreak/>
        <w:t xml:space="preserve">2 timer efter oral administration. Total body- og nyre-clearance er henholdsvis 157-176 og 3-3,5 ml/min. Den terminale halveringstid for irbesartan er 11-15 timer. Steady-state plasmakoncentrationen nås i løbet af 3 dage efter påbegyndelse af behandling 1 gang dagligt. Der er set en begrænset akkumulering af irbesartan (&lt; 20%) i plasma efter gentagne doseringer, en gang dagligt. Der er i en undersøgelse af kvindelige, hypertensive patienter observeret noget højere plasmakoncentrationer af irbesartan. Der var dog ingen forskel på halveringstid og akkumulering. Dosisjustering er ikke nødvendig hos kvindelige patienter. Irbesartan AUC- og </w:t>
      </w:r>
      <w:r w:rsidRPr="00563A39">
        <w:rPr>
          <w:lang w:val="da-DK"/>
        </w:rPr>
        <w:t>C</w:t>
      </w:r>
      <w:r w:rsidRPr="00563A39">
        <w:rPr>
          <w:rStyle w:val="EMEASubscript"/>
          <w:lang w:val="da-DK"/>
        </w:rPr>
        <w:t>max</w:t>
      </w:r>
      <w:r>
        <w:rPr>
          <w:lang w:val="da-DK"/>
        </w:rPr>
        <w:t xml:space="preserve">-værdier var også noget </w:t>
      </w:r>
      <w:r w:rsidR="002A2B1D">
        <w:rPr>
          <w:lang w:val="da-DK"/>
        </w:rPr>
        <w:t>højere</w:t>
      </w:r>
      <w:r>
        <w:rPr>
          <w:lang w:val="da-DK"/>
        </w:rPr>
        <w:t xml:space="preserve"> hos ældre patienter (≥ 65 år) end hos yngre patienter (18-40 år). Den terminale halveringstid ændredes dog ikke signifikant. Dosisjustering er ikke nødvendig hos ældre </w:t>
      </w:r>
      <w:r w:rsidR="002A2B1D">
        <w:rPr>
          <w:lang w:val="da-DK"/>
        </w:rPr>
        <w:t>patienter</w:t>
      </w:r>
      <w:r>
        <w:rPr>
          <w:lang w:val="da-DK"/>
        </w:rPr>
        <w:t>.</w:t>
      </w:r>
      <w:r w:rsidR="00101936" w:rsidRPr="00101936">
        <w:rPr>
          <w:u w:val="single"/>
          <w:lang w:val="da-DK"/>
        </w:rPr>
        <w:t xml:space="preserve"> </w:t>
      </w:r>
    </w:p>
    <w:p w14:paraId="11E5484C" w14:textId="77777777" w:rsidR="001B06FB" w:rsidRDefault="00101936">
      <w:pPr>
        <w:pStyle w:val="EMEABodyText"/>
        <w:rPr>
          <w:lang w:val="da-DK"/>
        </w:rPr>
      </w:pPr>
      <w:r w:rsidRPr="00CF2887">
        <w:rPr>
          <w:u w:val="single"/>
          <w:lang w:val="da-DK"/>
        </w:rPr>
        <w:t>Elimination</w:t>
      </w:r>
    </w:p>
    <w:p w14:paraId="24135677" w14:textId="77777777" w:rsidR="001B06FB" w:rsidRDefault="001B06FB">
      <w:pPr>
        <w:pStyle w:val="EMEABodyText"/>
        <w:rPr>
          <w:lang w:val="da-DK"/>
        </w:rPr>
      </w:pPr>
    </w:p>
    <w:p w14:paraId="14E8D851" w14:textId="77777777" w:rsidR="001B06FB" w:rsidRDefault="001B06FB">
      <w:pPr>
        <w:pStyle w:val="EMEABodyText"/>
        <w:rPr>
          <w:lang w:val="da-DK"/>
        </w:rPr>
      </w:pPr>
      <w:r>
        <w:rPr>
          <w:lang w:val="da-DK"/>
        </w:rPr>
        <w:t xml:space="preserve">Irbesartan og dets metabolitter udskilles gennem både galde og nyrer. Efter enten oral eller intravenøs administration af </w:t>
      </w:r>
      <w:r>
        <w:rPr>
          <w:vertAlign w:val="superscript"/>
          <w:lang w:val="da-DK"/>
        </w:rPr>
        <w:t>14</w:t>
      </w:r>
      <w:r>
        <w:rPr>
          <w:lang w:val="da-DK"/>
        </w:rPr>
        <w:t>C irbesartan, genfindes ca. 20% radioaktivitet i urinen og resten i afføringen. Mindre end 2% af dosis udskilles uomdannet i urinen som irbesartan.</w:t>
      </w:r>
    </w:p>
    <w:p w14:paraId="43BF6109" w14:textId="77777777" w:rsidR="001B06FB" w:rsidRDefault="001B06FB">
      <w:pPr>
        <w:pStyle w:val="EMEABodyText"/>
        <w:rPr>
          <w:lang w:val="da-DK"/>
        </w:rPr>
      </w:pPr>
    </w:p>
    <w:p w14:paraId="1FFA664C" w14:textId="77777777" w:rsidR="001B06FB" w:rsidRDefault="001B06FB" w:rsidP="001B06FB">
      <w:pPr>
        <w:pStyle w:val="EMEABodyText"/>
        <w:rPr>
          <w:u w:val="single"/>
          <w:lang w:val="da-DK"/>
        </w:rPr>
      </w:pPr>
      <w:r w:rsidRPr="00D9207A">
        <w:rPr>
          <w:u w:val="single"/>
          <w:lang w:val="da-DK"/>
        </w:rPr>
        <w:t>Pædiatrisk population</w:t>
      </w:r>
    </w:p>
    <w:p w14:paraId="643324C9" w14:textId="77777777" w:rsidR="00101936" w:rsidRPr="00D9207A" w:rsidRDefault="00101936" w:rsidP="001B06FB">
      <w:pPr>
        <w:pStyle w:val="EMEABodyText"/>
        <w:rPr>
          <w:u w:val="single"/>
          <w:lang w:val="da-DK"/>
        </w:rPr>
      </w:pPr>
    </w:p>
    <w:p w14:paraId="19170F2F" w14:textId="77777777" w:rsidR="001B06FB" w:rsidRPr="00A45097" w:rsidRDefault="001B06FB" w:rsidP="001B06FB">
      <w:pPr>
        <w:pStyle w:val="EMEABodyText"/>
        <w:rPr>
          <w:lang w:val="da-DK"/>
        </w:rPr>
      </w:pPr>
      <w:r w:rsidRPr="00A45097">
        <w:rPr>
          <w:lang w:val="da-DK"/>
        </w:rPr>
        <w:t>Farmakokinetik af irbesartan evalueredes hos 2</w:t>
      </w:r>
      <w:r>
        <w:rPr>
          <w:lang w:val="da-DK"/>
        </w:rPr>
        <w:t>3</w:t>
      </w:r>
      <w:r w:rsidRPr="00A45097">
        <w:rPr>
          <w:lang w:val="da-DK"/>
        </w:rPr>
        <w:t> hypertensive børn efter administration af enkeltdosis irbesartan og gentagne doser irbesartan (2 mg/kg) i doser på op til maksimalt 150 mg daglig</w:t>
      </w:r>
      <w:r>
        <w:rPr>
          <w:lang w:val="da-DK"/>
        </w:rPr>
        <w:t>t</w:t>
      </w:r>
      <w:r w:rsidRPr="00A45097">
        <w:rPr>
          <w:lang w:val="da-DK"/>
        </w:rPr>
        <w:t xml:space="preserve"> i 4 uger. </w:t>
      </w:r>
      <w:r>
        <w:rPr>
          <w:lang w:val="da-DK"/>
        </w:rPr>
        <w:t>Af de 23 børn var 21 evaluérbare med hensyn til farmakokinetisk sammenligning med voksne (</w:t>
      </w:r>
      <w:r w:rsidRPr="00A45097">
        <w:rPr>
          <w:lang w:val="da-DK"/>
        </w:rPr>
        <w:t>12</w:t>
      </w:r>
      <w:r>
        <w:rPr>
          <w:lang w:val="da-DK"/>
        </w:rPr>
        <w:t xml:space="preserve"> børn </w:t>
      </w:r>
      <w:r w:rsidRPr="00A45097">
        <w:rPr>
          <w:lang w:val="da-DK"/>
        </w:rPr>
        <w:t xml:space="preserve">over 12 år, 9 </w:t>
      </w:r>
      <w:r>
        <w:rPr>
          <w:lang w:val="da-DK"/>
        </w:rPr>
        <w:t xml:space="preserve">børn </w:t>
      </w:r>
      <w:r w:rsidRPr="00A45097">
        <w:rPr>
          <w:lang w:val="da-DK"/>
        </w:rPr>
        <w:t>mellem 6 og 12 år</w:t>
      </w:r>
      <w:r>
        <w:rPr>
          <w:lang w:val="da-DK"/>
        </w:rPr>
        <w:t>)</w:t>
      </w:r>
      <w:r w:rsidRPr="00A45097">
        <w:rPr>
          <w:lang w:val="da-DK"/>
        </w:rPr>
        <w:t>. Resultaterne viste, at C</w:t>
      </w:r>
      <w:r w:rsidRPr="00A45097">
        <w:rPr>
          <w:rStyle w:val="EMEASubscript"/>
          <w:lang w:val="da-DK"/>
        </w:rPr>
        <w:t>max</w:t>
      </w:r>
      <w:r w:rsidRPr="00A45097">
        <w:rPr>
          <w:lang w:val="da-DK"/>
        </w:rPr>
        <w:t xml:space="preserve">, AUC og clearance var sammenlignelig med det hos voksne </w:t>
      </w:r>
      <w:r>
        <w:rPr>
          <w:lang w:val="da-DK"/>
        </w:rPr>
        <w:t xml:space="preserve">der er blevet </w:t>
      </w:r>
      <w:r w:rsidRPr="00A45097">
        <w:rPr>
          <w:lang w:val="da-DK"/>
        </w:rPr>
        <w:t xml:space="preserve">behandlet med 150 mg irbesartan daglig. Der sås </w:t>
      </w:r>
      <w:r>
        <w:rPr>
          <w:lang w:val="da-DK"/>
        </w:rPr>
        <w:t xml:space="preserve">en </w:t>
      </w:r>
      <w:r w:rsidRPr="00A45097">
        <w:rPr>
          <w:lang w:val="da-DK"/>
        </w:rPr>
        <w:t>begrænset akkumulering af irbesartan (18%) i plasma ved gentagen dosering 1 gang daglig</w:t>
      </w:r>
      <w:r>
        <w:rPr>
          <w:lang w:val="da-DK"/>
        </w:rPr>
        <w:t>t</w:t>
      </w:r>
      <w:r w:rsidRPr="00A45097">
        <w:rPr>
          <w:lang w:val="da-DK"/>
        </w:rPr>
        <w:t xml:space="preserve"> til børn.</w:t>
      </w:r>
    </w:p>
    <w:p w14:paraId="24AE4196" w14:textId="77777777" w:rsidR="001B06FB" w:rsidRDefault="001B06FB">
      <w:pPr>
        <w:pStyle w:val="EMEABodyText"/>
        <w:rPr>
          <w:lang w:val="da-DK"/>
        </w:rPr>
      </w:pPr>
    </w:p>
    <w:p w14:paraId="4C16E438" w14:textId="77777777" w:rsidR="00101936" w:rsidRDefault="001B06FB">
      <w:pPr>
        <w:pStyle w:val="EMEABodyText"/>
        <w:rPr>
          <w:lang w:val="da-DK"/>
        </w:rPr>
      </w:pPr>
      <w:r w:rsidRPr="007E3915">
        <w:rPr>
          <w:u w:val="single"/>
          <w:lang w:val="da-DK"/>
        </w:rPr>
        <w:t>Nedsat nyrefunktion</w:t>
      </w:r>
    </w:p>
    <w:p w14:paraId="253E122F" w14:textId="77777777" w:rsidR="00101936" w:rsidRDefault="00101936">
      <w:pPr>
        <w:pStyle w:val="EMEABodyText"/>
        <w:rPr>
          <w:lang w:val="da-DK"/>
        </w:rPr>
      </w:pPr>
    </w:p>
    <w:p w14:paraId="594C66BF" w14:textId="77777777" w:rsidR="001B06FB" w:rsidRDefault="001B06FB">
      <w:pPr>
        <w:pStyle w:val="EMEABodyText"/>
        <w:rPr>
          <w:lang w:val="da-DK"/>
        </w:rPr>
      </w:pPr>
      <w:r>
        <w:rPr>
          <w:lang w:val="da-DK"/>
        </w:rPr>
        <w:t>Irbesartans farmakokinetiske parametre ændres ikke væsentligt hos patienter med nedsat nyrefunktion eller i hæmodialyse. Irbesartan fjernes ikke ved hæmodialyse.</w:t>
      </w:r>
    </w:p>
    <w:p w14:paraId="630E86C6" w14:textId="77777777" w:rsidR="001B06FB" w:rsidRDefault="001B06FB">
      <w:pPr>
        <w:pStyle w:val="EMEABodyText"/>
        <w:rPr>
          <w:lang w:val="da-DK"/>
        </w:rPr>
      </w:pPr>
    </w:p>
    <w:p w14:paraId="3F554E85" w14:textId="77777777" w:rsidR="00101936" w:rsidRDefault="001B06FB">
      <w:pPr>
        <w:pStyle w:val="EMEABodyText"/>
        <w:rPr>
          <w:lang w:val="da-DK"/>
        </w:rPr>
      </w:pPr>
      <w:r w:rsidRPr="007E3915">
        <w:rPr>
          <w:u w:val="single"/>
          <w:lang w:val="da-DK"/>
        </w:rPr>
        <w:t>Nedsat leverfunktion</w:t>
      </w:r>
    </w:p>
    <w:p w14:paraId="46B21012" w14:textId="77777777" w:rsidR="00101936" w:rsidRDefault="00101936">
      <w:pPr>
        <w:pStyle w:val="EMEABodyText"/>
        <w:rPr>
          <w:lang w:val="da-DK"/>
        </w:rPr>
      </w:pPr>
    </w:p>
    <w:p w14:paraId="381F4E84" w14:textId="77777777" w:rsidR="001B06FB" w:rsidRDefault="001B06FB">
      <w:pPr>
        <w:pStyle w:val="EMEABodyText"/>
        <w:rPr>
          <w:lang w:val="da-DK"/>
        </w:rPr>
      </w:pPr>
      <w:r>
        <w:rPr>
          <w:lang w:val="da-DK"/>
        </w:rPr>
        <w:t>Irbesartans farmakokinetiske parametre ændres ikke væsentligt hos patienter med mild/moderat cirrhose.</w:t>
      </w:r>
    </w:p>
    <w:p w14:paraId="2413FED6" w14:textId="77777777" w:rsidR="001B06FB" w:rsidRDefault="001B06FB">
      <w:pPr>
        <w:pStyle w:val="EMEABodyText"/>
        <w:rPr>
          <w:lang w:val="da-DK"/>
        </w:rPr>
      </w:pPr>
      <w:r>
        <w:rPr>
          <w:lang w:val="da-DK"/>
        </w:rPr>
        <w:t>Der er ikke foretaget undersøgelser af patienter med alvorligt nedsat leverfunktion.</w:t>
      </w:r>
    </w:p>
    <w:p w14:paraId="2E242C43" w14:textId="77777777" w:rsidR="001B06FB" w:rsidRDefault="001B06FB">
      <w:pPr>
        <w:pStyle w:val="EMEABodyText"/>
        <w:rPr>
          <w:lang w:val="da-DK"/>
        </w:rPr>
      </w:pPr>
    </w:p>
    <w:p w14:paraId="3CC2DBFC" w14:textId="77777777" w:rsidR="001B06FB" w:rsidRDefault="001B06FB">
      <w:pPr>
        <w:pStyle w:val="EMEAHeading2"/>
        <w:rPr>
          <w:lang w:val="da-DK"/>
        </w:rPr>
      </w:pPr>
      <w:r>
        <w:rPr>
          <w:lang w:val="da-DK"/>
        </w:rPr>
        <w:t>5.3</w:t>
      </w:r>
      <w:r>
        <w:rPr>
          <w:lang w:val="da-DK"/>
        </w:rPr>
        <w:tab/>
        <w:t>Prækliniske sikkerhedsdata</w:t>
      </w:r>
    </w:p>
    <w:p w14:paraId="1A7E1DA1" w14:textId="77777777" w:rsidR="001B06FB" w:rsidRDefault="001B06FB" w:rsidP="001B06FB">
      <w:pPr>
        <w:pStyle w:val="EMEAHeading2"/>
        <w:rPr>
          <w:lang w:val="da-DK"/>
        </w:rPr>
      </w:pPr>
    </w:p>
    <w:p w14:paraId="73435D1C" w14:textId="77777777" w:rsidR="001B06FB" w:rsidRDefault="001B06FB">
      <w:pPr>
        <w:pStyle w:val="EMEABodyText"/>
        <w:rPr>
          <w:lang w:val="da-DK"/>
        </w:rPr>
      </w:pPr>
      <w:r>
        <w:rPr>
          <w:lang w:val="da-DK"/>
        </w:rPr>
        <w:t>Der var ikke tegn på abnorm systemisk toksicitet eller målorgan-toksicitet ved klinisk relevante doser. I ikke-kliniske sikkerhedsstudier forårsagede høje doser af irbesartan (≥ 250 mg/kg/dag hos rotter og ≥ 100 mg/kg/dag hos marekatte) en reduktion af røde blodlegeme-parametre (erytrocytter, hæmoglobin, hæmatokrit). Ved meget høje doser (≥ 500 mg/kg/dag) inducerede irbesartan degenerative ændringer i nyren hos rotter og marekatte (så som interstitiel nefritis, tubulær udvidelse, basofile tubuli, øget plasmakoncentration af urinstof og kreatinin). Dette betragtes som værende en sekundær effekt af stoffets hypotensive virkning, som medførte nedsat renal perfusion. Herudover inducerede irbesartan hyperplasi/hypertrofi af de juxtaglomerulære celler (hos rotte ved ≥ 90 mg/kg/dag, hos marekatte ved ≥ 10 mg/kg/dag). Alle disse ændringer betragtedes som forårsaget af irbesartans farmakologiske virkning. Ved terapeutiske doser af irbesartan hos mennesker synes hyperplasi/hypertrofi af de renale juxtaglomerulære celler ikke at have nogen relevans.</w:t>
      </w:r>
    </w:p>
    <w:p w14:paraId="7A580124" w14:textId="77777777" w:rsidR="001B06FB" w:rsidRDefault="001B06FB">
      <w:pPr>
        <w:pStyle w:val="EMEABodyText"/>
        <w:rPr>
          <w:lang w:val="da-DK"/>
        </w:rPr>
      </w:pPr>
    </w:p>
    <w:p w14:paraId="1D30B997" w14:textId="77777777" w:rsidR="001B06FB" w:rsidRDefault="001B06FB">
      <w:pPr>
        <w:pStyle w:val="EMEABodyText"/>
        <w:rPr>
          <w:lang w:val="da-DK"/>
        </w:rPr>
      </w:pPr>
      <w:r>
        <w:rPr>
          <w:lang w:val="da-DK"/>
        </w:rPr>
        <w:t>Der var ingen tegn på mutagenecitet, clastogenecitet eller karcinogenecitet.</w:t>
      </w:r>
    </w:p>
    <w:p w14:paraId="714CA4E7" w14:textId="77777777" w:rsidR="001B06FB" w:rsidRDefault="001B06FB">
      <w:pPr>
        <w:pStyle w:val="EMEABodyText"/>
        <w:rPr>
          <w:lang w:val="da-DK"/>
        </w:rPr>
      </w:pPr>
    </w:p>
    <w:p w14:paraId="245F23F6" w14:textId="77777777" w:rsidR="001B06FB" w:rsidRPr="00327927" w:rsidRDefault="001B06FB">
      <w:pPr>
        <w:pStyle w:val="EMEABodyText"/>
        <w:rPr>
          <w:lang w:val="da-DK"/>
        </w:rPr>
      </w:pPr>
      <w:r>
        <w:rPr>
          <w:lang w:val="da-DK"/>
        </w:rPr>
        <w:t xml:space="preserve">Fertilitet og reproduktionsevne blev ikke påvirket i studier med han- og hunrotter, selv ved orale doser af irbesartan, der fremkaldte nogen toksicitet hos forældrene (fra 50-650 mg/kg/dag), herunder mortalitet ved den højeste dosis. Der blev ikke observeret signifikante forandringer i antallet af corpora lutea, implantater eller levende fostre. Irbesartan påvirkede ikke overlevelse, udvikling eller reproduktion hos afkommet. Dyrestudier indikerer, at radioaktivt mærket irbesartan kan påvises i rotte- og kaninfostre. Irbesartan </w:t>
      </w:r>
      <w:r>
        <w:rPr>
          <w:rFonts w:eastAsia="SimSun"/>
          <w:szCs w:val="22"/>
          <w:lang w:val="da-DK" w:eastAsia="zh-CN"/>
        </w:rPr>
        <w:t>udskilles i mælken hos diegivende rotter.</w:t>
      </w:r>
    </w:p>
    <w:p w14:paraId="70F35986" w14:textId="77777777" w:rsidR="001B06FB" w:rsidRDefault="001B06FB">
      <w:pPr>
        <w:pStyle w:val="EMEABodyText"/>
        <w:rPr>
          <w:lang w:val="da-DK"/>
        </w:rPr>
      </w:pPr>
    </w:p>
    <w:p w14:paraId="42BE5C9F" w14:textId="77777777" w:rsidR="001B06FB" w:rsidRDefault="001B06FB">
      <w:pPr>
        <w:pStyle w:val="EMEABodyText"/>
        <w:rPr>
          <w:lang w:val="da-DK"/>
        </w:rPr>
      </w:pPr>
      <w:r>
        <w:rPr>
          <w:lang w:val="da-DK"/>
        </w:rPr>
        <w:t>I dyrestudier med irbesartan sås forbigående toksisk effekt (øget nyrebækken kavitation, hydroureter eller subkutant ødem) hos rottefostre. Denne toksiske effekt forsvandt efter fødslen. Hos kaniner sås der abort eller tidlig resorption ved doser som forårsagede signifikant maternel toksicitet, inklusive mortalitet. Der blev ikke observeret teratogen effekt hos hverken rotter eller kaniner.</w:t>
      </w:r>
    </w:p>
    <w:p w14:paraId="1BF40BD1" w14:textId="77777777" w:rsidR="001B06FB" w:rsidRDefault="001B06FB">
      <w:pPr>
        <w:pStyle w:val="EMEABodyText"/>
        <w:rPr>
          <w:lang w:val="da-DK"/>
        </w:rPr>
      </w:pPr>
    </w:p>
    <w:p w14:paraId="7C761269" w14:textId="77777777" w:rsidR="001B06FB" w:rsidRDefault="001B06FB">
      <w:pPr>
        <w:pStyle w:val="EMEABodyText"/>
        <w:rPr>
          <w:lang w:val="da-DK"/>
        </w:rPr>
      </w:pPr>
    </w:p>
    <w:p w14:paraId="58AD3CE8" w14:textId="77777777" w:rsidR="001B06FB" w:rsidRDefault="001B06FB">
      <w:pPr>
        <w:pStyle w:val="EMEAHeading1"/>
        <w:rPr>
          <w:lang w:val="da-DK"/>
        </w:rPr>
      </w:pPr>
      <w:r>
        <w:rPr>
          <w:lang w:val="da-DK"/>
        </w:rPr>
        <w:t>6.</w:t>
      </w:r>
      <w:r>
        <w:rPr>
          <w:lang w:val="da-DK"/>
        </w:rPr>
        <w:tab/>
        <w:t>FARMACEUTISKE OPLYSNINGER</w:t>
      </w:r>
    </w:p>
    <w:p w14:paraId="09066661" w14:textId="77777777" w:rsidR="001B06FB" w:rsidRDefault="001B06FB" w:rsidP="001B06FB">
      <w:pPr>
        <w:pStyle w:val="EMEAHeading1"/>
        <w:rPr>
          <w:lang w:val="da-DK"/>
        </w:rPr>
      </w:pPr>
    </w:p>
    <w:p w14:paraId="55923F66" w14:textId="77777777" w:rsidR="001B06FB" w:rsidRDefault="001B06FB">
      <w:pPr>
        <w:pStyle w:val="EMEAHeading2"/>
        <w:rPr>
          <w:lang w:val="da-DK"/>
        </w:rPr>
      </w:pPr>
      <w:r>
        <w:rPr>
          <w:lang w:val="da-DK"/>
        </w:rPr>
        <w:t>6.1</w:t>
      </w:r>
      <w:r>
        <w:rPr>
          <w:lang w:val="da-DK"/>
        </w:rPr>
        <w:tab/>
        <w:t>Hjælpestoffer</w:t>
      </w:r>
    </w:p>
    <w:p w14:paraId="669713AE" w14:textId="77777777" w:rsidR="001B06FB" w:rsidRDefault="001B06FB" w:rsidP="001B06FB">
      <w:pPr>
        <w:pStyle w:val="EMEAHeading2"/>
        <w:rPr>
          <w:lang w:val="da-DK"/>
        </w:rPr>
      </w:pPr>
    </w:p>
    <w:p w14:paraId="4CDADC11" w14:textId="77777777" w:rsidR="001B06FB" w:rsidRDefault="001B06FB">
      <w:pPr>
        <w:pStyle w:val="EMEABodyText"/>
        <w:rPr>
          <w:lang w:val="da-DK"/>
        </w:rPr>
      </w:pPr>
      <w:r>
        <w:rPr>
          <w:lang w:val="da-DK"/>
        </w:rPr>
        <w:t>Tabletkerne:</w:t>
      </w:r>
    </w:p>
    <w:p w14:paraId="03395A90" w14:textId="77777777" w:rsidR="001B06FB" w:rsidRDefault="001B06FB">
      <w:pPr>
        <w:pStyle w:val="EMEABodyText"/>
        <w:rPr>
          <w:lang w:val="da-DK"/>
        </w:rPr>
      </w:pPr>
      <w:r>
        <w:rPr>
          <w:lang w:val="da-DK"/>
        </w:rPr>
        <w:t>Lactosemonohydrat</w:t>
      </w:r>
    </w:p>
    <w:p w14:paraId="4A53E662" w14:textId="77777777" w:rsidR="001B06FB" w:rsidRDefault="001B06FB">
      <w:pPr>
        <w:pStyle w:val="EMEABodyText"/>
        <w:rPr>
          <w:lang w:val="da-DK"/>
        </w:rPr>
      </w:pPr>
      <w:r>
        <w:rPr>
          <w:lang w:val="da-DK"/>
        </w:rPr>
        <w:t>Mikrokrystallinsk cellulose</w:t>
      </w:r>
    </w:p>
    <w:p w14:paraId="0FBA0D8E" w14:textId="77777777" w:rsidR="001B06FB" w:rsidRPr="009D71B3" w:rsidRDefault="001B06FB">
      <w:pPr>
        <w:pStyle w:val="EMEABodyText"/>
        <w:rPr>
          <w:lang w:val="en-US"/>
        </w:rPr>
      </w:pPr>
      <w:r w:rsidRPr="009D71B3">
        <w:rPr>
          <w:lang w:val="en-US"/>
        </w:rPr>
        <w:t>Croscarmellosenatrium</w:t>
      </w:r>
    </w:p>
    <w:p w14:paraId="6FA6C3CB" w14:textId="77777777" w:rsidR="001B06FB" w:rsidRPr="009D71B3" w:rsidRDefault="001B06FB">
      <w:pPr>
        <w:pStyle w:val="EMEABodyText"/>
        <w:rPr>
          <w:lang w:val="en-US"/>
        </w:rPr>
      </w:pPr>
      <w:r w:rsidRPr="009D71B3">
        <w:rPr>
          <w:lang w:val="en-US"/>
        </w:rPr>
        <w:t>Hypromellose</w:t>
      </w:r>
    </w:p>
    <w:p w14:paraId="6BB24053" w14:textId="77777777" w:rsidR="001B06FB" w:rsidRPr="009D71B3" w:rsidRDefault="001B06FB">
      <w:pPr>
        <w:pStyle w:val="EMEABodyText"/>
        <w:rPr>
          <w:lang w:val="en-US"/>
        </w:rPr>
      </w:pPr>
      <w:r w:rsidRPr="009D71B3">
        <w:rPr>
          <w:lang w:val="en-US"/>
        </w:rPr>
        <w:t>Silikondioxid</w:t>
      </w:r>
    </w:p>
    <w:p w14:paraId="305A9A7A" w14:textId="77777777" w:rsidR="001B06FB" w:rsidRPr="009D71B3" w:rsidRDefault="001B06FB">
      <w:pPr>
        <w:pStyle w:val="EMEABodyText"/>
        <w:rPr>
          <w:lang w:val="en-US"/>
        </w:rPr>
      </w:pPr>
      <w:r w:rsidRPr="009D71B3">
        <w:rPr>
          <w:lang w:val="en-US"/>
        </w:rPr>
        <w:t>Magnesiumstearat.</w:t>
      </w:r>
    </w:p>
    <w:p w14:paraId="1EE50A92" w14:textId="77777777" w:rsidR="001B06FB" w:rsidRPr="009D71B3" w:rsidRDefault="001B06FB">
      <w:pPr>
        <w:pStyle w:val="EMEABodyText"/>
        <w:rPr>
          <w:lang w:val="en-US"/>
        </w:rPr>
      </w:pPr>
    </w:p>
    <w:p w14:paraId="53D34B1F" w14:textId="77777777" w:rsidR="001B06FB" w:rsidRPr="009D71B3" w:rsidRDefault="001B06FB">
      <w:pPr>
        <w:pStyle w:val="EMEABodyText"/>
        <w:rPr>
          <w:lang w:val="en-US"/>
        </w:rPr>
      </w:pPr>
      <w:r w:rsidRPr="009D71B3">
        <w:rPr>
          <w:lang w:val="en-US"/>
        </w:rPr>
        <w:t>Filmovertræk:</w:t>
      </w:r>
    </w:p>
    <w:p w14:paraId="6BF5B40F" w14:textId="77777777" w:rsidR="001B06FB" w:rsidRPr="009D71B3" w:rsidRDefault="001B06FB">
      <w:pPr>
        <w:pStyle w:val="EMEABodyText"/>
        <w:rPr>
          <w:lang w:val="en-US"/>
        </w:rPr>
      </w:pPr>
      <w:r w:rsidRPr="009D71B3">
        <w:rPr>
          <w:lang w:val="en-US"/>
        </w:rPr>
        <w:t>Lactosemonohydrat</w:t>
      </w:r>
    </w:p>
    <w:p w14:paraId="4C098E72" w14:textId="77777777" w:rsidR="001B06FB" w:rsidRPr="009D71B3" w:rsidRDefault="001B06FB">
      <w:pPr>
        <w:pStyle w:val="EMEABodyText"/>
        <w:rPr>
          <w:lang w:val="en-US"/>
        </w:rPr>
      </w:pPr>
      <w:r w:rsidRPr="009D71B3">
        <w:rPr>
          <w:lang w:val="en-US"/>
        </w:rPr>
        <w:t>Hypromellose</w:t>
      </w:r>
    </w:p>
    <w:p w14:paraId="25AA93F1" w14:textId="77777777" w:rsidR="001B06FB" w:rsidRPr="009D71B3" w:rsidRDefault="001B06FB">
      <w:pPr>
        <w:pStyle w:val="EMEABodyText"/>
        <w:rPr>
          <w:lang w:val="en-US"/>
        </w:rPr>
      </w:pPr>
      <w:r w:rsidRPr="009D71B3">
        <w:rPr>
          <w:lang w:val="en-US"/>
        </w:rPr>
        <w:t>Titandioxid (E171)</w:t>
      </w:r>
    </w:p>
    <w:p w14:paraId="1BFA46F1" w14:textId="77777777" w:rsidR="001B06FB" w:rsidRPr="009D71B3" w:rsidRDefault="001B06FB">
      <w:pPr>
        <w:pStyle w:val="EMEABodyText"/>
        <w:rPr>
          <w:lang w:val="en-US"/>
        </w:rPr>
      </w:pPr>
      <w:r w:rsidRPr="009D71B3">
        <w:rPr>
          <w:lang w:val="en-US"/>
        </w:rPr>
        <w:t>Macrogol 3000</w:t>
      </w:r>
    </w:p>
    <w:p w14:paraId="6B803C7A" w14:textId="77777777" w:rsidR="001B06FB" w:rsidRPr="00A45097" w:rsidRDefault="001B06FB">
      <w:pPr>
        <w:pStyle w:val="EMEABodyText"/>
        <w:rPr>
          <w:lang w:val="da-DK"/>
        </w:rPr>
      </w:pPr>
      <w:r w:rsidRPr="00A45097">
        <w:rPr>
          <w:lang w:val="da-DK"/>
        </w:rPr>
        <w:t>Carnaubavoks.</w:t>
      </w:r>
    </w:p>
    <w:p w14:paraId="319D059D" w14:textId="77777777" w:rsidR="001B06FB" w:rsidRPr="00A45097" w:rsidRDefault="001B06FB">
      <w:pPr>
        <w:pStyle w:val="EMEABodyText"/>
        <w:rPr>
          <w:lang w:val="da-DK"/>
        </w:rPr>
      </w:pPr>
    </w:p>
    <w:p w14:paraId="6FED2416" w14:textId="77777777" w:rsidR="001B06FB" w:rsidRDefault="001B06FB">
      <w:pPr>
        <w:pStyle w:val="EMEAHeading2"/>
        <w:rPr>
          <w:lang w:val="da-DK"/>
        </w:rPr>
      </w:pPr>
      <w:r>
        <w:rPr>
          <w:lang w:val="da-DK"/>
        </w:rPr>
        <w:t>6.2</w:t>
      </w:r>
      <w:r>
        <w:rPr>
          <w:lang w:val="da-DK"/>
        </w:rPr>
        <w:tab/>
        <w:t>Uforligeligheder</w:t>
      </w:r>
    </w:p>
    <w:p w14:paraId="778E47D7" w14:textId="77777777" w:rsidR="001B06FB" w:rsidRDefault="001B06FB" w:rsidP="001B06FB">
      <w:pPr>
        <w:pStyle w:val="EMEAHeading2"/>
        <w:rPr>
          <w:lang w:val="da-DK"/>
        </w:rPr>
      </w:pPr>
    </w:p>
    <w:p w14:paraId="2866FA05" w14:textId="77777777" w:rsidR="001B06FB" w:rsidRDefault="001B06FB">
      <w:pPr>
        <w:pStyle w:val="EMEABodyText"/>
        <w:rPr>
          <w:lang w:val="da-DK"/>
        </w:rPr>
      </w:pPr>
      <w:r>
        <w:rPr>
          <w:lang w:val="da-DK"/>
        </w:rPr>
        <w:t>Ikke relevant.</w:t>
      </w:r>
    </w:p>
    <w:p w14:paraId="11924F7C" w14:textId="77777777" w:rsidR="001B06FB" w:rsidRDefault="001B06FB">
      <w:pPr>
        <w:pStyle w:val="EMEABodyText"/>
        <w:rPr>
          <w:lang w:val="da-DK"/>
        </w:rPr>
      </w:pPr>
    </w:p>
    <w:p w14:paraId="35000E55" w14:textId="77777777" w:rsidR="001B06FB" w:rsidRDefault="001B06FB">
      <w:pPr>
        <w:pStyle w:val="EMEAHeading2"/>
        <w:rPr>
          <w:lang w:val="da-DK"/>
        </w:rPr>
      </w:pPr>
      <w:r>
        <w:rPr>
          <w:lang w:val="da-DK"/>
        </w:rPr>
        <w:t>6.3</w:t>
      </w:r>
      <w:r>
        <w:rPr>
          <w:lang w:val="da-DK"/>
        </w:rPr>
        <w:tab/>
        <w:t>Opbevaringstid</w:t>
      </w:r>
    </w:p>
    <w:p w14:paraId="5E3294E4" w14:textId="77777777" w:rsidR="001B06FB" w:rsidRDefault="001B06FB" w:rsidP="001B06FB">
      <w:pPr>
        <w:pStyle w:val="EMEAHeading2"/>
        <w:rPr>
          <w:lang w:val="da-DK"/>
        </w:rPr>
      </w:pPr>
    </w:p>
    <w:p w14:paraId="5586C9A4" w14:textId="77777777" w:rsidR="001B06FB" w:rsidRDefault="001B06FB">
      <w:pPr>
        <w:pStyle w:val="EMEABodyText"/>
        <w:rPr>
          <w:lang w:val="da-DK"/>
        </w:rPr>
      </w:pPr>
      <w:r>
        <w:rPr>
          <w:lang w:val="da-DK"/>
        </w:rPr>
        <w:t>3 år.</w:t>
      </w:r>
    </w:p>
    <w:p w14:paraId="2EF2781D" w14:textId="77777777" w:rsidR="001B06FB" w:rsidRDefault="001B06FB">
      <w:pPr>
        <w:pStyle w:val="EMEABodyText"/>
        <w:rPr>
          <w:lang w:val="da-DK"/>
        </w:rPr>
      </w:pPr>
    </w:p>
    <w:p w14:paraId="26F6BAB7" w14:textId="77777777" w:rsidR="001B06FB" w:rsidRDefault="001B06FB">
      <w:pPr>
        <w:pStyle w:val="EMEAHeading2"/>
        <w:rPr>
          <w:lang w:val="da-DK"/>
        </w:rPr>
      </w:pPr>
      <w:r>
        <w:rPr>
          <w:lang w:val="da-DK"/>
        </w:rPr>
        <w:t>6.4</w:t>
      </w:r>
      <w:r>
        <w:rPr>
          <w:lang w:val="da-DK"/>
        </w:rPr>
        <w:tab/>
        <w:t>Særlige opbevaringsforhold</w:t>
      </w:r>
    </w:p>
    <w:p w14:paraId="6265D193" w14:textId="77777777" w:rsidR="001B06FB" w:rsidRDefault="001B06FB" w:rsidP="001B06FB">
      <w:pPr>
        <w:pStyle w:val="EMEAHeading2"/>
        <w:rPr>
          <w:lang w:val="da-DK"/>
        </w:rPr>
      </w:pPr>
    </w:p>
    <w:p w14:paraId="7725DF19" w14:textId="77777777" w:rsidR="001B06FB" w:rsidRDefault="001B06FB">
      <w:pPr>
        <w:pStyle w:val="EMEABodyText"/>
        <w:rPr>
          <w:lang w:val="da-DK"/>
        </w:rPr>
      </w:pPr>
      <w:r>
        <w:rPr>
          <w:lang w:val="da-DK"/>
        </w:rPr>
        <w:t>Må ikke opbevares ved temperaturer over 30°C.</w:t>
      </w:r>
    </w:p>
    <w:p w14:paraId="02ECB51A" w14:textId="77777777" w:rsidR="001B06FB" w:rsidRDefault="001B06FB">
      <w:pPr>
        <w:pStyle w:val="EMEABodyText"/>
        <w:rPr>
          <w:lang w:val="da-DK"/>
        </w:rPr>
      </w:pPr>
    </w:p>
    <w:p w14:paraId="4DEC5307" w14:textId="77777777" w:rsidR="001B06FB" w:rsidRDefault="001B06FB">
      <w:pPr>
        <w:pStyle w:val="EMEAHeading2"/>
        <w:rPr>
          <w:lang w:val="da-DK"/>
        </w:rPr>
      </w:pPr>
      <w:r>
        <w:rPr>
          <w:lang w:val="da-DK"/>
        </w:rPr>
        <w:t>6.5</w:t>
      </w:r>
      <w:r>
        <w:rPr>
          <w:lang w:val="da-DK"/>
        </w:rPr>
        <w:tab/>
        <w:t xml:space="preserve">Emballagetype og </w:t>
      </w:r>
      <w:r w:rsidRPr="00636235">
        <w:rPr>
          <w:lang w:val="da-DK"/>
        </w:rPr>
        <w:t>pakningsstørrelser</w:t>
      </w:r>
    </w:p>
    <w:p w14:paraId="7E3A104E" w14:textId="77777777" w:rsidR="001B06FB" w:rsidRDefault="001B06FB" w:rsidP="001B06FB">
      <w:pPr>
        <w:pStyle w:val="EMEAHeading2"/>
        <w:rPr>
          <w:lang w:val="da-DK"/>
        </w:rPr>
      </w:pPr>
    </w:p>
    <w:p w14:paraId="14906C3C" w14:textId="77777777" w:rsidR="001B06FB" w:rsidRPr="00FC3A64" w:rsidRDefault="001B06FB" w:rsidP="001B06FB">
      <w:pPr>
        <w:pStyle w:val="EMEABodyText"/>
        <w:keepNext/>
        <w:rPr>
          <w:lang w:val="da-DK"/>
        </w:rPr>
      </w:pPr>
      <w:r w:rsidRPr="00FC3A64">
        <w:rPr>
          <w:lang w:val="da-DK"/>
        </w:rPr>
        <w:t>Æsker med 14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14:paraId="039502DB" w14:textId="77777777" w:rsidR="001B06FB" w:rsidRPr="00FC3A64" w:rsidRDefault="001B06FB" w:rsidP="001B06FB">
      <w:pPr>
        <w:pStyle w:val="EMEABodyText"/>
        <w:rPr>
          <w:lang w:val="da-DK"/>
        </w:rPr>
      </w:pPr>
      <w:r w:rsidRPr="00FC3A64">
        <w:rPr>
          <w:lang w:val="da-DK"/>
        </w:rPr>
        <w:t>Æsker med 28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14:paraId="069B42DC" w14:textId="77777777" w:rsidR="001B06FB" w:rsidRDefault="001B06FB" w:rsidP="001B06FB">
      <w:pPr>
        <w:pStyle w:val="EMEABodyText"/>
        <w:rPr>
          <w:lang w:val="da-DK"/>
        </w:rPr>
      </w:pPr>
      <w:r>
        <w:rPr>
          <w:lang w:val="da-DK"/>
        </w:rPr>
        <w:t>Æsker med 30</w:t>
      </w:r>
      <w:r w:rsidRPr="00FC3A64">
        <w:rPr>
          <w:lang w:val="da-DK"/>
        </w:rPr>
        <w:t>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14:paraId="0D60A759" w14:textId="77777777" w:rsidR="001B06FB" w:rsidRPr="00FC3A64" w:rsidRDefault="001B06FB" w:rsidP="001B06FB">
      <w:pPr>
        <w:pStyle w:val="EMEABodyText"/>
        <w:rPr>
          <w:lang w:val="da-DK"/>
        </w:rPr>
      </w:pPr>
      <w:r w:rsidRPr="00FC3A64">
        <w:rPr>
          <w:lang w:val="da-DK"/>
        </w:rPr>
        <w:t>Æsker med 56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14:paraId="5000C85D" w14:textId="77777777" w:rsidR="001B06FB" w:rsidRPr="00FC3A64" w:rsidRDefault="001B06FB" w:rsidP="001B06FB">
      <w:pPr>
        <w:pStyle w:val="EMEABodyText"/>
        <w:rPr>
          <w:lang w:val="da-DK"/>
        </w:rPr>
      </w:pPr>
      <w:r w:rsidRPr="00FC3A64">
        <w:rPr>
          <w:lang w:val="da-DK"/>
        </w:rPr>
        <w:t>Æsker med 84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14:paraId="4913791E" w14:textId="77777777" w:rsidR="001B06FB" w:rsidRPr="00FC3A64" w:rsidRDefault="001B06FB" w:rsidP="001B06FB">
      <w:pPr>
        <w:pStyle w:val="EMEABodyText"/>
        <w:rPr>
          <w:lang w:val="da-DK"/>
        </w:rPr>
      </w:pPr>
      <w:r w:rsidRPr="00FC3A64">
        <w:rPr>
          <w:lang w:val="da-DK"/>
        </w:rPr>
        <w:t xml:space="preserve">Æsker med </w:t>
      </w:r>
      <w:r>
        <w:rPr>
          <w:lang w:val="da-DK"/>
        </w:rPr>
        <w:t>90</w:t>
      </w:r>
      <w:r w:rsidRPr="00FC3A64">
        <w:rPr>
          <w:lang w:val="da-DK"/>
        </w:rPr>
        <w:t>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14:paraId="0B1A4BDE" w14:textId="77777777" w:rsidR="001B06FB" w:rsidRPr="00FC3A64" w:rsidRDefault="001B06FB" w:rsidP="001B06FB">
      <w:pPr>
        <w:pStyle w:val="EMEABodyText"/>
        <w:rPr>
          <w:lang w:val="da-DK"/>
        </w:rPr>
      </w:pPr>
      <w:r w:rsidRPr="00FC3A64">
        <w:rPr>
          <w:lang w:val="da-DK"/>
        </w:rPr>
        <w:t>Æsker med 98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14:paraId="0ADD4092" w14:textId="77777777" w:rsidR="001B06FB" w:rsidRPr="00FC3A64" w:rsidRDefault="001B06FB">
      <w:pPr>
        <w:pStyle w:val="EMEABodyText"/>
        <w:rPr>
          <w:lang w:val="da-DK"/>
        </w:rPr>
      </w:pPr>
      <w:r w:rsidRPr="00FC3A64">
        <w:rPr>
          <w:lang w:val="da-DK"/>
        </w:rPr>
        <w:t>Æsker med 56 x 1 filmovertrukne tabletter</w:t>
      </w:r>
      <w:r>
        <w:rPr>
          <w:lang w:val="da-DK"/>
        </w:rPr>
        <w:t xml:space="preserve"> i perforerede </w:t>
      </w:r>
      <w:r w:rsidRPr="00D81AF8">
        <w:rPr>
          <w:lang w:val="da-DK"/>
        </w:rPr>
        <w:t>PVC/PVDC/aluminium</w:t>
      </w:r>
      <w:r>
        <w:rPr>
          <w:lang w:val="da-DK"/>
        </w:rPr>
        <w:t>blistere med éngangsdoser</w:t>
      </w:r>
      <w:r w:rsidRPr="00FC3A64">
        <w:rPr>
          <w:lang w:val="da-DK"/>
        </w:rPr>
        <w:t>.</w:t>
      </w:r>
    </w:p>
    <w:p w14:paraId="6502C800" w14:textId="77777777" w:rsidR="001B06FB" w:rsidRPr="00FC3A64" w:rsidRDefault="001B06FB">
      <w:pPr>
        <w:pStyle w:val="EMEABodyText"/>
        <w:rPr>
          <w:lang w:val="da-DK"/>
        </w:rPr>
      </w:pPr>
    </w:p>
    <w:p w14:paraId="36BF9339" w14:textId="77777777" w:rsidR="001B06FB" w:rsidRDefault="001B06FB">
      <w:pPr>
        <w:pStyle w:val="EMEABodyText"/>
        <w:rPr>
          <w:lang w:val="da-DK"/>
        </w:rPr>
      </w:pPr>
      <w:r>
        <w:rPr>
          <w:lang w:val="da-DK"/>
        </w:rPr>
        <w:t>Ikke alle pakningsstørrelser er nødvendigvis markedsført.</w:t>
      </w:r>
    </w:p>
    <w:p w14:paraId="6E7FC8C5" w14:textId="77777777" w:rsidR="001B06FB" w:rsidRDefault="001B06FB">
      <w:pPr>
        <w:pStyle w:val="EMEABodyText"/>
        <w:rPr>
          <w:lang w:val="da-DK"/>
        </w:rPr>
      </w:pPr>
    </w:p>
    <w:p w14:paraId="37463051" w14:textId="77777777" w:rsidR="001B06FB" w:rsidRDefault="001B06FB">
      <w:pPr>
        <w:pStyle w:val="EMEAHeading2"/>
        <w:rPr>
          <w:lang w:val="da-DK"/>
        </w:rPr>
      </w:pPr>
      <w:r>
        <w:rPr>
          <w:lang w:val="da-DK"/>
        </w:rPr>
        <w:t>6.6</w:t>
      </w:r>
      <w:r>
        <w:rPr>
          <w:lang w:val="da-DK"/>
        </w:rPr>
        <w:tab/>
        <w:t xml:space="preserve"> Regler for destruktion</w:t>
      </w:r>
    </w:p>
    <w:p w14:paraId="1AB86BEB" w14:textId="77777777" w:rsidR="001B06FB" w:rsidRDefault="001B06FB" w:rsidP="001B06FB">
      <w:pPr>
        <w:pStyle w:val="EMEABodyText"/>
        <w:rPr>
          <w:noProof/>
          <w:lang w:val="da-DK"/>
        </w:rPr>
      </w:pPr>
    </w:p>
    <w:p w14:paraId="3010DDB4" w14:textId="77777777" w:rsidR="001B06FB" w:rsidRDefault="001B06FB" w:rsidP="001B06FB">
      <w:pPr>
        <w:pStyle w:val="EMEABodyText"/>
        <w:rPr>
          <w:noProof/>
          <w:lang w:val="da-DK"/>
        </w:rPr>
      </w:pPr>
      <w:r w:rsidRPr="00766F6A">
        <w:rPr>
          <w:noProof/>
          <w:lang w:val="da-DK"/>
        </w:rPr>
        <w:t>Ikke anvendt</w:t>
      </w:r>
      <w:r>
        <w:rPr>
          <w:noProof/>
          <w:lang w:val="da-DK"/>
        </w:rPr>
        <w:t>e</w:t>
      </w:r>
      <w:r w:rsidRPr="00766F6A">
        <w:rPr>
          <w:noProof/>
          <w:lang w:val="da-DK"/>
        </w:rPr>
        <w:t xml:space="preserve"> lægemid</w:t>
      </w:r>
      <w:r>
        <w:rPr>
          <w:noProof/>
          <w:lang w:val="da-DK"/>
        </w:rPr>
        <w:t xml:space="preserve">ler </w:t>
      </w:r>
      <w:r w:rsidRPr="00766F6A">
        <w:rPr>
          <w:noProof/>
          <w:lang w:val="da-DK"/>
        </w:rPr>
        <w:t xml:space="preserve">samt affald heraf bør </w:t>
      </w:r>
      <w:r>
        <w:rPr>
          <w:noProof/>
          <w:lang w:val="da-DK"/>
        </w:rPr>
        <w:t xml:space="preserve">destrueres </w:t>
      </w:r>
      <w:r w:rsidRPr="00766F6A">
        <w:rPr>
          <w:noProof/>
          <w:lang w:val="da-DK"/>
        </w:rPr>
        <w:t xml:space="preserve">i </w:t>
      </w:r>
      <w:r>
        <w:rPr>
          <w:noProof/>
          <w:lang w:val="da-DK"/>
        </w:rPr>
        <w:t xml:space="preserve">henhold til </w:t>
      </w:r>
      <w:r w:rsidRPr="00766F6A">
        <w:rPr>
          <w:noProof/>
          <w:lang w:val="da-DK"/>
        </w:rPr>
        <w:t>lokale</w:t>
      </w:r>
      <w:r>
        <w:rPr>
          <w:noProof/>
          <w:lang w:val="da-DK"/>
        </w:rPr>
        <w:t xml:space="preserve"> retningslinjer.</w:t>
      </w:r>
    </w:p>
    <w:p w14:paraId="1216193C" w14:textId="77777777" w:rsidR="001B06FB" w:rsidRDefault="001B06FB" w:rsidP="001B06FB">
      <w:pPr>
        <w:pStyle w:val="EMEABodyText"/>
        <w:rPr>
          <w:lang w:val="da-DK"/>
        </w:rPr>
      </w:pPr>
    </w:p>
    <w:p w14:paraId="74D2DA47" w14:textId="77777777" w:rsidR="001B06FB" w:rsidRDefault="001B06FB">
      <w:pPr>
        <w:pStyle w:val="EMEABodyText"/>
        <w:rPr>
          <w:lang w:val="da-DK"/>
        </w:rPr>
      </w:pPr>
    </w:p>
    <w:p w14:paraId="580CBA92" w14:textId="77777777" w:rsidR="001B06FB" w:rsidRDefault="001B06FB">
      <w:pPr>
        <w:pStyle w:val="EMEAHeading1"/>
        <w:rPr>
          <w:lang w:val="da-DK"/>
        </w:rPr>
      </w:pPr>
      <w:r>
        <w:rPr>
          <w:lang w:val="da-DK"/>
        </w:rPr>
        <w:lastRenderedPageBreak/>
        <w:t>7.</w:t>
      </w:r>
      <w:r>
        <w:rPr>
          <w:lang w:val="da-DK"/>
        </w:rPr>
        <w:tab/>
        <w:t>INDEHAVER AF MARKEDSFØRINGSTILLADELSEN</w:t>
      </w:r>
    </w:p>
    <w:p w14:paraId="7B5E58B7" w14:textId="77777777" w:rsidR="001B06FB" w:rsidRDefault="001B06FB" w:rsidP="001B06FB">
      <w:pPr>
        <w:pStyle w:val="EMEAHeading1"/>
        <w:rPr>
          <w:lang w:val="da-DK"/>
        </w:rPr>
      </w:pPr>
    </w:p>
    <w:p w14:paraId="6D7E50F9" w14:textId="77777777" w:rsidR="001B06FB" w:rsidRDefault="001B06FB">
      <w:pPr>
        <w:pStyle w:val="EMEAAddress"/>
        <w:rPr>
          <w:lang w:val="da-DK"/>
        </w:rPr>
      </w:pPr>
      <w:r>
        <w:rPr>
          <w:lang w:val="da-DK"/>
        </w:rPr>
        <w:t>sanofi-aventis groupe</w:t>
      </w:r>
      <w:r>
        <w:rPr>
          <w:lang w:val="da-DK"/>
        </w:rPr>
        <w:br/>
        <w:t>54</w:t>
      </w:r>
      <w:r w:rsidR="00CB0F3A">
        <w:rPr>
          <w:lang w:val="da-DK"/>
        </w:rPr>
        <w:t>,</w:t>
      </w:r>
      <w:r>
        <w:rPr>
          <w:lang w:val="da-DK"/>
        </w:rPr>
        <w:t xml:space="preserve"> rue La Boétie</w:t>
      </w:r>
      <w:r>
        <w:rPr>
          <w:lang w:val="da-DK"/>
        </w:rPr>
        <w:br/>
      </w:r>
      <w:r w:rsidR="00CB0F3A">
        <w:rPr>
          <w:lang w:val="da-DK"/>
        </w:rPr>
        <w:t>F-</w:t>
      </w:r>
      <w:r>
        <w:rPr>
          <w:lang w:val="da-DK"/>
        </w:rPr>
        <w:t>75008 Paris - Frankrig</w:t>
      </w:r>
    </w:p>
    <w:p w14:paraId="21F56143" w14:textId="77777777" w:rsidR="001B06FB" w:rsidRDefault="001B06FB">
      <w:pPr>
        <w:pStyle w:val="EMEABodyText"/>
        <w:rPr>
          <w:lang w:val="da-DK"/>
        </w:rPr>
      </w:pPr>
    </w:p>
    <w:p w14:paraId="5DA1041B" w14:textId="77777777" w:rsidR="001B06FB" w:rsidRDefault="001B06FB">
      <w:pPr>
        <w:pStyle w:val="EMEABodyText"/>
        <w:rPr>
          <w:lang w:val="da-DK"/>
        </w:rPr>
      </w:pPr>
    </w:p>
    <w:p w14:paraId="05276591" w14:textId="77777777" w:rsidR="001B06FB" w:rsidRDefault="001B06FB">
      <w:pPr>
        <w:pStyle w:val="EMEAHeading1"/>
        <w:rPr>
          <w:lang w:val="da-DK"/>
        </w:rPr>
      </w:pPr>
      <w:r>
        <w:rPr>
          <w:lang w:val="da-DK"/>
        </w:rPr>
        <w:t>8.</w:t>
      </w:r>
      <w:r>
        <w:rPr>
          <w:lang w:val="da-DK"/>
        </w:rPr>
        <w:tab/>
        <w:t>MARKEDSFØRINGSTILLADELSESNUMre</w:t>
      </w:r>
    </w:p>
    <w:p w14:paraId="5370126A" w14:textId="77777777" w:rsidR="001B06FB" w:rsidRDefault="001B06FB" w:rsidP="001B06FB">
      <w:pPr>
        <w:pStyle w:val="EMEAHeading1"/>
        <w:rPr>
          <w:lang w:val="da-DK"/>
        </w:rPr>
      </w:pPr>
    </w:p>
    <w:p w14:paraId="0D7F42D4" w14:textId="77777777" w:rsidR="001B06FB" w:rsidRDefault="001B06FB" w:rsidP="001B06FB">
      <w:pPr>
        <w:pStyle w:val="EMEABodyText"/>
        <w:rPr>
          <w:lang w:val="sl-SI"/>
        </w:rPr>
      </w:pPr>
      <w:r>
        <w:rPr>
          <w:lang w:val="sl-SI"/>
        </w:rPr>
        <w:t>EU/1/97/049/016-020</w:t>
      </w:r>
      <w:r>
        <w:rPr>
          <w:lang w:val="sl-SI"/>
        </w:rPr>
        <w:br/>
        <w:t>EU/1/97/049/031</w:t>
      </w:r>
      <w:r>
        <w:rPr>
          <w:lang w:val="sl-SI"/>
        </w:rPr>
        <w:br/>
        <w:t>EU/1/97/049/034</w:t>
      </w:r>
      <w:r>
        <w:rPr>
          <w:lang w:val="sl-SI"/>
        </w:rPr>
        <w:br/>
        <w:t>EU/1/97/049/037</w:t>
      </w:r>
    </w:p>
    <w:p w14:paraId="66337C15" w14:textId="77777777" w:rsidR="001B06FB" w:rsidRDefault="001B06FB">
      <w:pPr>
        <w:pStyle w:val="EMEABodyText"/>
        <w:rPr>
          <w:lang w:val="da-DK"/>
        </w:rPr>
      </w:pPr>
    </w:p>
    <w:p w14:paraId="602C0CE4" w14:textId="77777777" w:rsidR="001B06FB" w:rsidRDefault="001B06FB">
      <w:pPr>
        <w:pStyle w:val="EMEABodyText"/>
        <w:rPr>
          <w:lang w:val="da-DK"/>
        </w:rPr>
      </w:pPr>
    </w:p>
    <w:p w14:paraId="14F769D0" w14:textId="77777777" w:rsidR="001B06FB" w:rsidRDefault="001B06FB">
      <w:pPr>
        <w:pStyle w:val="EMEAHeading1"/>
        <w:rPr>
          <w:lang w:val="da-DK"/>
        </w:rPr>
      </w:pPr>
      <w:r>
        <w:rPr>
          <w:lang w:val="da-DK"/>
        </w:rPr>
        <w:t>9.</w:t>
      </w:r>
      <w:r>
        <w:rPr>
          <w:lang w:val="da-DK"/>
        </w:rPr>
        <w:tab/>
        <w:t xml:space="preserve">DATO FOR FØRSTE </w:t>
      </w:r>
      <w:r w:rsidRPr="00636235">
        <w:rPr>
          <w:lang w:val="da-DK"/>
        </w:rPr>
        <w:t>MARKEDSFØRINGSTILLADELSE/</w:t>
      </w:r>
      <w:r>
        <w:rPr>
          <w:lang w:val="da-DK"/>
        </w:rPr>
        <w:t>FORNYELSE AF TILLADELSEN</w:t>
      </w:r>
    </w:p>
    <w:p w14:paraId="72A30203" w14:textId="77777777" w:rsidR="001B06FB" w:rsidRDefault="001B06FB" w:rsidP="001B06FB">
      <w:pPr>
        <w:pStyle w:val="EMEAHeading1"/>
        <w:rPr>
          <w:lang w:val="da-DK"/>
        </w:rPr>
      </w:pPr>
    </w:p>
    <w:p w14:paraId="729128CB" w14:textId="77777777" w:rsidR="001B06FB" w:rsidRPr="009D71B3" w:rsidRDefault="001B06FB" w:rsidP="001B06FB">
      <w:pPr>
        <w:pStyle w:val="EMEABodyText"/>
        <w:rPr>
          <w:lang w:val="da-DK"/>
        </w:rPr>
      </w:pPr>
      <w:r w:rsidRPr="009D71B3">
        <w:rPr>
          <w:lang w:val="da-DK"/>
        </w:rPr>
        <w:t>Dato for første tilladelse: 27. august 1997</w:t>
      </w:r>
      <w:r w:rsidRPr="009D71B3">
        <w:rPr>
          <w:lang w:val="da-DK"/>
        </w:rPr>
        <w:br/>
        <w:t>Dato for seneste fornyelse: 27. august 2007</w:t>
      </w:r>
    </w:p>
    <w:p w14:paraId="45D6EFC1" w14:textId="77777777" w:rsidR="001B06FB" w:rsidRDefault="001B06FB">
      <w:pPr>
        <w:pStyle w:val="EMEABodyText"/>
        <w:rPr>
          <w:lang w:val="da-DK"/>
        </w:rPr>
      </w:pPr>
    </w:p>
    <w:p w14:paraId="61B88A44" w14:textId="77777777" w:rsidR="001B06FB" w:rsidRDefault="001B06FB">
      <w:pPr>
        <w:pStyle w:val="EMEABodyText"/>
        <w:rPr>
          <w:lang w:val="da-DK"/>
        </w:rPr>
      </w:pPr>
    </w:p>
    <w:p w14:paraId="7F9D33A8" w14:textId="77777777" w:rsidR="001B06FB" w:rsidRDefault="001B06FB" w:rsidP="001B06FB">
      <w:pPr>
        <w:pStyle w:val="EMEAHeading1"/>
        <w:rPr>
          <w:lang w:val="da-DK"/>
        </w:rPr>
      </w:pPr>
      <w:r>
        <w:rPr>
          <w:lang w:val="da-DK"/>
        </w:rPr>
        <w:t>10.</w:t>
      </w:r>
      <w:r>
        <w:rPr>
          <w:lang w:val="da-DK"/>
        </w:rPr>
        <w:tab/>
        <w:t>DATO FOR ÆNDRING AF TEKSTEN</w:t>
      </w:r>
    </w:p>
    <w:p w14:paraId="4CD3B5E2" w14:textId="77777777" w:rsidR="001B06FB" w:rsidRDefault="001B06FB" w:rsidP="001B06FB">
      <w:pPr>
        <w:pStyle w:val="EMEAHeading1"/>
        <w:rPr>
          <w:lang w:val="da-DK"/>
        </w:rPr>
      </w:pPr>
    </w:p>
    <w:p w14:paraId="70F570B2" w14:textId="77777777" w:rsidR="00CB0F3A" w:rsidRDefault="00CB0F3A" w:rsidP="00CB0F3A">
      <w:pPr>
        <w:rPr>
          <w:szCs w:val="22"/>
          <w:lang w:val="da-DK"/>
        </w:rPr>
      </w:pPr>
      <w:r>
        <w:rPr>
          <w:szCs w:val="22"/>
          <w:lang w:val="da-DK"/>
        </w:rPr>
        <w:t xml:space="preserve">Yderligere </w:t>
      </w:r>
      <w:r>
        <w:rPr>
          <w:noProof/>
          <w:szCs w:val="22"/>
          <w:lang w:val="da-DK"/>
        </w:rPr>
        <w:t>oplysninger</w:t>
      </w:r>
      <w:r>
        <w:rPr>
          <w:szCs w:val="22"/>
          <w:lang w:val="da-DK"/>
        </w:rPr>
        <w:t xml:space="preserve"> om </w:t>
      </w:r>
      <w:r>
        <w:rPr>
          <w:noProof/>
          <w:szCs w:val="22"/>
          <w:lang w:val="da-DK"/>
        </w:rPr>
        <w:t>dette lægemiddel</w:t>
      </w:r>
      <w:r>
        <w:rPr>
          <w:szCs w:val="22"/>
          <w:lang w:val="da-DK"/>
        </w:rPr>
        <w:t xml:space="preserve"> findes på Det Europæiske Lægemiddelagenturs hjemmeside </w:t>
      </w:r>
      <w:r w:rsidR="002A2B1D" w:rsidRPr="00FE4CDA">
        <w:rPr>
          <w:szCs w:val="22"/>
          <w:lang w:val="da-DK"/>
        </w:rPr>
        <w:t>http://www.ema.europa.eu</w:t>
      </w:r>
      <w:r>
        <w:rPr>
          <w:b/>
          <w:szCs w:val="22"/>
          <w:lang w:val="da-DK"/>
        </w:rPr>
        <w:t>.</w:t>
      </w:r>
    </w:p>
    <w:p w14:paraId="12F15574" w14:textId="77777777" w:rsidR="001B06FB" w:rsidRDefault="001B06FB">
      <w:pPr>
        <w:pStyle w:val="EMEAHeading1"/>
        <w:rPr>
          <w:lang w:val="da-DK"/>
        </w:rPr>
      </w:pPr>
      <w:r w:rsidRPr="009D71B3">
        <w:rPr>
          <w:lang w:val="da-DK"/>
        </w:rPr>
        <w:br w:type="page"/>
      </w:r>
      <w:r>
        <w:rPr>
          <w:lang w:val="da-DK"/>
        </w:rPr>
        <w:lastRenderedPageBreak/>
        <w:t>1.</w:t>
      </w:r>
      <w:r>
        <w:rPr>
          <w:lang w:val="da-DK"/>
        </w:rPr>
        <w:tab/>
        <w:t>LÆGEMIDLETS NAVN</w:t>
      </w:r>
    </w:p>
    <w:p w14:paraId="4F67EF1F" w14:textId="77777777" w:rsidR="001B06FB" w:rsidRDefault="001B06FB" w:rsidP="001B06FB">
      <w:pPr>
        <w:pStyle w:val="EMEAHeading1"/>
        <w:rPr>
          <w:lang w:val="da-DK"/>
        </w:rPr>
      </w:pPr>
    </w:p>
    <w:p w14:paraId="614D6A00" w14:textId="77777777" w:rsidR="001B06FB" w:rsidRDefault="001B06FB">
      <w:pPr>
        <w:pStyle w:val="EMEABodyText"/>
        <w:rPr>
          <w:lang w:val="da-DK"/>
        </w:rPr>
      </w:pPr>
      <w:r>
        <w:rPr>
          <w:lang w:val="da-DK"/>
        </w:rPr>
        <w:t>Karvea 150 mg filmovertrukne tabletter.</w:t>
      </w:r>
    </w:p>
    <w:p w14:paraId="71E877DC" w14:textId="77777777" w:rsidR="001B06FB" w:rsidRDefault="001B06FB">
      <w:pPr>
        <w:pStyle w:val="EMEABodyText"/>
        <w:rPr>
          <w:lang w:val="da-DK"/>
        </w:rPr>
      </w:pPr>
    </w:p>
    <w:p w14:paraId="7E4B2868" w14:textId="77777777" w:rsidR="001B06FB" w:rsidRDefault="001B06FB">
      <w:pPr>
        <w:pStyle w:val="EMEABodyText"/>
        <w:rPr>
          <w:lang w:val="da-DK"/>
        </w:rPr>
      </w:pPr>
    </w:p>
    <w:p w14:paraId="245A16CB" w14:textId="77777777" w:rsidR="001B06FB" w:rsidRDefault="001B06FB">
      <w:pPr>
        <w:pStyle w:val="EMEAHeading1"/>
        <w:rPr>
          <w:lang w:val="da-DK"/>
        </w:rPr>
      </w:pPr>
      <w:r>
        <w:rPr>
          <w:lang w:val="da-DK"/>
        </w:rPr>
        <w:t>2.</w:t>
      </w:r>
      <w:r>
        <w:rPr>
          <w:lang w:val="da-DK"/>
        </w:rPr>
        <w:tab/>
        <w:t>KVALITATIV OG KVANTITATIV SAMMENSÆTNING</w:t>
      </w:r>
    </w:p>
    <w:p w14:paraId="2F292AB6" w14:textId="77777777" w:rsidR="001B06FB" w:rsidRDefault="001B06FB" w:rsidP="001B06FB">
      <w:pPr>
        <w:pStyle w:val="EMEAHeading1"/>
        <w:rPr>
          <w:lang w:val="da-DK"/>
        </w:rPr>
      </w:pPr>
    </w:p>
    <w:p w14:paraId="59584E19" w14:textId="77777777" w:rsidR="001B06FB" w:rsidRDefault="001B06FB">
      <w:pPr>
        <w:pStyle w:val="EMEABodyText"/>
        <w:rPr>
          <w:lang w:val="da-DK"/>
        </w:rPr>
      </w:pPr>
      <w:r>
        <w:rPr>
          <w:lang w:val="da-DK"/>
        </w:rPr>
        <w:t>Hver filmovertrukket tablet indeholder 150 mg irbesartan.</w:t>
      </w:r>
    </w:p>
    <w:p w14:paraId="2BB907F3" w14:textId="77777777" w:rsidR="001B06FB" w:rsidRDefault="001B06FB">
      <w:pPr>
        <w:pStyle w:val="EMEABodyText"/>
        <w:rPr>
          <w:noProof/>
          <w:lang w:val="da-DK"/>
        </w:rPr>
      </w:pPr>
    </w:p>
    <w:p w14:paraId="7472BA35" w14:textId="77777777" w:rsidR="007A7257" w:rsidRDefault="007A7257" w:rsidP="007A7257">
      <w:pPr>
        <w:pStyle w:val="EMEABodyText"/>
        <w:rPr>
          <w:noProof/>
          <w:lang w:val="da-DK"/>
        </w:rPr>
      </w:pPr>
      <w:r w:rsidRPr="00247981">
        <w:rPr>
          <w:szCs w:val="22"/>
          <w:u w:val="single"/>
          <w:lang w:val="da-DK"/>
        </w:rPr>
        <w:t>Hjælpestof, som behandleren skal være opmærksom på</w:t>
      </w:r>
      <w:r>
        <w:rPr>
          <w:szCs w:val="22"/>
          <w:u w:val="single"/>
          <w:lang w:val="da-DK"/>
        </w:rPr>
        <w:t>:</w:t>
      </w:r>
      <w:r w:rsidRPr="00DF0AAF">
        <w:rPr>
          <w:noProof/>
          <w:lang w:val="da-DK"/>
        </w:rPr>
        <w:t xml:space="preserve"> </w:t>
      </w:r>
    </w:p>
    <w:p w14:paraId="705E87A6" w14:textId="77777777" w:rsidR="007A7257" w:rsidRDefault="007A7257" w:rsidP="007A7257">
      <w:pPr>
        <w:pStyle w:val="EMEABodyText"/>
        <w:rPr>
          <w:lang w:val="da-DK"/>
        </w:rPr>
      </w:pPr>
      <w:r>
        <w:rPr>
          <w:lang w:val="da-DK"/>
        </w:rPr>
        <w:t>Hver tablet indeholder 51,00</w:t>
      </w:r>
      <w:r w:rsidRPr="004D127B">
        <w:rPr>
          <w:lang w:val="da-DK"/>
        </w:rPr>
        <w:t> </w:t>
      </w:r>
      <w:r w:rsidRPr="00DF0AAF">
        <w:rPr>
          <w:lang w:val="da-DK"/>
        </w:rPr>
        <w:t>mg lactosemonohydrat</w:t>
      </w:r>
      <w:r w:rsidR="002A2B1D">
        <w:rPr>
          <w:lang w:val="da-DK"/>
        </w:rPr>
        <w:t>.</w:t>
      </w:r>
    </w:p>
    <w:p w14:paraId="7586EA01" w14:textId="77777777" w:rsidR="001B06FB" w:rsidRPr="004D127B" w:rsidRDefault="001B06FB" w:rsidP="001B06FB">
      <w:pPr>
        <w:pStyle w:val="EMEABodyText"/>
        <w:rPr>
          <w:lang w:val="da-DK"/>
        </w:rPr>
      </w:pPr>
    </w:p>
    <w:p w14:paraId="53CC2E8F" w14:textId="77777777" w:rsidR="001B06FB" w:rsidRPr="0084251F" w:rsidRDefault="001B06FB" w:rsidP="001B06FB">
      <w:pPr>
        <w:pStyle w:val="EMEABodyText"/>
        <w:rPr>
          <w:lang w:val="da-DK"/>
        </w:rPr>
      </w:pPr>
      <w:r>
        <w:rPr>
          <w:noProof/>
          <w:lang w:val="da-DK"/>
        </w:rPr>
        <w:t xml:space="preserve">Alle hjælpestoffer er anført under pkt. </w:t>
      </w:r>
      <w:r>
        <w:rPr>
          <w:lang w:val="da-DK"/>
        </w:rPr>
        <w:t>6.1.</w:t>
      </w:r>
    </w:p>
    <w:p w14:paraId="5B230A13" w14:textId="77777777" w:rsidR="001B06FB" w:rsidRDefault="001B06FB">
      <w:pPr>
        <w:pStyle w:val="EMEABodyText"/>
        <w:rPr>
          <w:lang w:val="da-DK"/>
        </w:rPr>
      </w:pPr>
    </w:p>
    <w:p w14:paraId="6A466AD8" w14:textId="77777777" w:rsidR="001B06FB" w:rsidRDefault="001B06FB">
      <w:pPr>
        <w:pStyle w:val="EMEABodyText"/>
        <w:rPr>
          <w:lang w:val="da-DK"/>
        </w:rPr>
      </w:pPr>
    </w:p>
    <w:p w14:paraId="2A7DC88C" w14:textId="77777777" w:rsidR="001B06FB" w:rsidRDefault="001B06FB">
      <w:pPr>
        <w:pStyle w:val="EMEAHeading1"/>
        <w:rPr>
          <w:lang w:val="da-DK"/>
        </w:rPr>
      </w:pPr>
      <w:r>
        <w:rPr>
          <w:lang w:val="da-DK"/>
        </w:rPr>
        <w:t>3.</w:t>
      </w:r>
      <w:r>
        <w:rPr>
          <w:lang w:val="da-DK"/>
        </w:rPr>
        <w:tab/>
        <w:t>LÆGEMIDDELFORM</w:t>
      </w:r>
    </w:p>
    <w:p w14:paraId="368361CD" w14:textId="77777777" w:rsidR="001B06FB" w:rsidRDefault="001B06FB" w:rsidP="001B06FB">
      <w:pPr>
        <w:pStyle w:val="EMEAHeading1"/>
        <w:rPr>
          <w:lang w:val="da-DK"/>
        </w:rPr>
      </w:pPr>
    </w:p>
    <w:p w14:paraId="694BBF20" w14:textId="77777777" w:rsidR="001B06FB" w:rsidRDefault="001B06FB">
      <w:pPr>
        <w:pStyle w:val="EMEABodyText"/>
        <w:rPr>
          <w:lang w:val="da-DK"/>
        </w:rPr>
      </w:pPr>
      <w:r>
        <w:rPr>
          <w:lang w:val="da-DK"/>
        </w:rPr>
        <w:t>Filmovertrukne tabletter.</w:t>
      </w:r>
    </w:p>
    <w:p w14:paraId="19F01DAC" w14:textId="77777777" w:rsidR="001B06FB" w:rsidRDefault="001B06FB">
      <w:pPr>
        <w:pStyle w:val="EMEABodyText"/>
        <w:rPr>
          <w:lang w:val="da-DK"/>
        </w:rPr>
      </w:pPr>
      <w:r>
        <w:rPr>
          <w:lang w:val="da-DK"/>
        </w:rPr>
        <w:t>Hvide til mathvide, bikonvekse og ovale med et hjerte indgraveret på den ene side og nummeret 2872 indgraveret på den anden side.</w:t>
      </w:r>
    </w:p>
    <w:p w14:paraId="2BAF0A4E" w14:textId="77777777" w:rsidR="001B06FB" w:rsidRDefault="001B06FB">
      <w:pPr>
        <w:pStyle w:val="EMEABodyText"/>
        <w:rPr>
          <w:lang w:val="da-DK"/>
        </w:rPr>
      </w:pPr>
    </w:p>
    <w:p w14:paraId="752B1C5D" w14:textId="77777777" w:rsidR="001B06FB" w:rsidRDefault="001B06FB">
      <w:pPr>
        <w:pStyle w:val="EMEABodyText"/>
        <w:rPr>
          <w:lang w:val="da-DK"/>
        </w:rPr>
      </w:pPr>
    </w:p>
    <w:p w14:paraId="11EC074F" w14:textId="77777777" w:rsidR="001B06FB" w:rsidRDefault="001B06FB">
      <w:pPr>
        <w:pStyle w:val="EMEAHeading1"/>
        <w:rPr>
          <w:lang w:val="da-DK"/>
        </w:rPr>
      </w:pPr>
      <w:r>
        <w:rPr>
          <w:lang w:val="da-DK"/>
        </w:rPr>
        <w:t>4.</w:t>
      </w:r>
      <w:r>
        <w:rPr>
          <w:lang w:val="da-DK"/>
        </w:rPr>
        <w:tab/>
        <w:t>KLINISKE OPLYSNINGER</w:t>
      </w:r>
    </w:p>
    <w:p w14:paraId="26E12E5A" w14:textId="77777777" w:rsidR="001B06FB" w:rsidRDefault="001B06FB" w:rsidP="001B06FB">
      <w:pPr>
        <w:pStyle w:val="EMEAHeading1"/>
        <w:rPr>
          <w:lang w:val="da-DK"/>
        </w:rPr>
      </w:pPr>
    </w:p>
    <w:p w14:paraId="27BC0591" w14:textId="77777777" w:rsidR="001B06FB" w:rsidRDefault="001B06FB">
      <w:pPr>
        <w:pStyle w:val="EMEAHeading2"/>
        <w:rPr>
          <w:lang w:val="da-DK"/>
        </w:rPr>
      </w:pPr>
      <w:r>
        <w:rPr>
          <w:lang w:val="da-DK"/>
        </w:rPr>
        <w:t>4.1</w:t>
      </w:r>
      <w:r>
        <w:rPr>
          <w:lang w:val="da-DK"/>
        </w:rPr>
        <w:tab/>
        <w:t>Terapeutiske indikationer</w:t>
      </w:r>
    </w:p>
    <w:p w14:paraId="732E6177" w14:textId="77777777" w:rsidR="001B06FB" w:rsidRDefault="001B06FB" w:rsidP="001B06FB">
      <w:pPr>
        <w:pStyle w:val="EMEAHeading2"/>
        <w:rPr>
          <w:lang w:val="da-DK"/>
        </w:rPr>
      </w:pPr>
    </w:p>
    <w:p w14:paraId="555E119C" w14:textId="77777777" w:rsidR="001B06FB" w:rsidRDefault="001B06FB">
      <w:pPr>
        <w:pStyle w:val="EMEABodyText"/>
        <w:rPr>
          <w:lang w:val="da-DK"/>
        </w:rPr>
      </w:pPr>
      <w:r>
        <w:rPr>
          <w:lang w:val="da-DK"/>
        </w:rPr>
        <w:t>Karvea er indiceret til voksne til behandling af essentiel hypertension.</w:t>
      </w:r>
    </w:p>
    <w:p w14:paraId="14D65F6C" w14:textId="77777777" w:rsidR="00101936" w:rsidRDefault="00101936">
      <w:pPr>
        <w:pStyle w:val="EMEABodyText"/>
        <w:rPr>
          <w:lang w:val="da-DK"/>
        </w:rPr>
      </w:pPr>
    </w:p>
    <w:p w14:paraId="7F176C3A" w14:textId="77777777" w:rsidR="001B06FB" w:rsidRDefault="001B06FB">
      <w:pPr>
        <w:pStyle w:val="EMEABodyText"/>
        <w:rPr>
          <w:lang w:val="da-DK"/>
        </w:rPr>
      </w:pPr>
      <w:r>
        <w:rPr>
          <w:lang w:val="da-DK"/>
        </w:rPr>
        <w:t xml:space="preserve">Det er også indiceret til behandling af nyresygdom hos voksne patienter med hypertension og type 2-diabetes mellitus, som del af et antihypertensivt lægemiddelregime (se pkt. </w:t>
      </w:r>
      <w:r w:rsidR="003469CD">
        <w:rPr>
          <w:lang w:val="da-DK"/>
        </w:rPr>
        <w:t xml:space="preserve">4.3, 4.4, 4.5 og </w:t>
      </w:r>
      <w:r>
        <w:rPr>
          <w:lang w:val="da-DK"/>
        </w:rPr>
        <w:t>5.1).</w:t>
      </w:r>
    </w:p>
    <w:p w14:paraId="409FDD8A" w14:textId="77777777" w:rsidR="001B06FB" w:rsidRDefault="001B06FB">
      <w:pPr>
        <w:pStyle w:val="EMEABodyText"/>
        <w:rPr>
          <w:lang w:val="da-DK"/>
        </w:rPr>
      </w:pPr>
    </w:p>
    <w:p w14:paraId="5002C356" w14:textId="77777777" w:rsidR="001B06FB" w:rsidRDefault="001B06FB">
      <w:pPr>
        <w:pStyle w:val="EMEAHeading2"/>
        <w:rPr>
          <w:lang w:val="da-DK"/>
        </w:rPr>
      </w:pPr>
      <w:r>
        <w:rPr>
          <w:lang w:val="da-DK"/>
        </w:rPr>
        <w:t>4.2</w:t>
      </w:r>
      <w:r>
        <w:rPr>
          <w:lang w:val="da-DK"/>
        </w:rPr>
        <w:tab/>
        <w:t>Dosering og indgivelsesmåde</w:t>
      </w:r>
    </w:p>
    <w:p w14:paraId="150C89AB" w14:textId="77777777" w:rsidR="001B06FB" w:rsidRDefault="001B06FB" w:rsidP="001B06FB">
      <w:pPr>
        <w:pStyle w:val="EMEAHeading2"/>
        <w:rPr>
          <w:lang w:val="da-DK"/>
        </w:rPr>
      </w:pPr>
    </w:p>
    <w:p w14:paraId="1D0A2D48" w14:textId="77777777" w:rsidR="001B06FB" w:rsidRPr="00704576" w:rsidRDefault="001B06FB">
      <w:pPr>
        <w:pStyle w:val="EMEABodyText"/>
        <w:rPr>
          <w:u w:val="single"/>
          <w:lang w:val="da-DK"/>
        </w:rPr>
      </w:pPr>
      <w:r w:rsidRPr="00704576">
        <w:rPr>
          <w:u w:val="single"/>
          <w:lang w:val="da-DK"/>
        </w:rPr>
        <w:t>Dosering</w:t>
      </w:r>
    </w:p>
    <w:p w14:paraId="2A77D390" w14:textId="77777777" w:rsidR="001B06FB" w:rsidRDefault="001B06FB">
      <w:pPr>
        <w:pStyle w:val="EMEABodyText"/>
        <w:rPr>
          <w:lang w:val="da-DK"/>
        </w:rPr>
      </w:pPr>
    </w:p>
    <w:p w14:paraId="51FBFBD3" w14:textId="77777777" w:rsidR="001B06FB" w:rsidRDefault="001B06FB">
      <w:pPr>
        <w:pStyle w:val="EMEABodyText"/>
        <w:rPr>
          <w:lang w:val="da-DK"/>
        </w:rPr>
      </w:pPr>
      <w:r>
        <w:rPr>
          <w:lang w:val="da-DK"/>
        </w:rPr>
        <w:t>Sædvanlig start- og vedligeholdelsesdosering er 150 mg 1 gang dagligt med eller uden samtidig fødeindtagelse. Ved en dosis på 150 mg 1 gang dagligt giver Karvea generelt en bedre 24-timers blodtrykskontrol end 75 mg. Dog bør en initialdosis på 75 mg overvejes, specielt til patienter i hæmodialyse og hos ældre patienter &gt;</w:t>
      </w:r>
      <w:r w:rsidR="002A2B1D">
        <w:rPr>
          <w:lang w:val="da-DK"/>
        </w:rPr>
        <w:t xml:space="preserve"> </w:t>
      </w:r>
      <w:r>
        <w:rPr>
          <w:lang w:val="da-DK"/>
        </w:rPr>
        <w:t>75 år.</w:t>
      </w:r>
    </w:p>
    <w:p w14:paraId="4AF8B68D" w14:textId="77777777" w:rsidR="001B06FB" w:rsidRDefault="001B06FB">
      <w:pPr>
        <w:pStyle w:val="EMEABodyText"/>
        <w:rPr>
          <w:lang w:val="da-DK"/>
        </w:rPr>
      </w:pPr>
    </w:p>
    <w:p w14:paraId="42802473" w14:textId="77777777" w:rsidR="001B06FB" w:rsidRDefault="001B06FB">
      <w:pPr>
        <w:pStyle w:val="EMEABodyText"/>
        <w:rPr>
          <w:lang w:val="da-DK"/>
        </w:rPr>
      </w:pPr>
      <w:r>
        <w:rPr>
          <w:lang w:val="da-DK"/>
        </w:rPr>
        <w:t>Hos patienter som ikke er tilstrækkeligt kontrolleret på 150 mg, 1 gang daglig, kan dosis af Karvea øges til 300 mg, eller andre antihypertensiva kan tilføjes</w:t>
      </w:r>
      <w:r w:rsidR="003469CD">
        <w:rPr>
          <w:lang w:val="da-DK"/>
        </w:rPr>
        <w:t xml:space="preserve"> (se pkt. 4.3, 4.4, 4.5 og 5.1)</w:t>
      </w:r>
      <w:r>
        <w:rPr>
          <w:lang w:val="da-DK"/>
        </w:rPr>
        <w:t>. Specielt har tillæg af diuretika som hydrochlorthiazid vist sig at have en additiv virkning med Karvea (se pkt. 4.5).</w:t>
      </w:r>
    </w:p>
    <w:p w14:paraId="490338D4" w14:textId="77777777" w:rsidR="001B06FB" w:rsidRDefault="001B06FB">
      <w:pPr>
        <w:pStyle w:val="EMEABodyText"/>
        <w:rPr>
          <w:lang w:val="da-DK"/>
        </w:rPr>
      </w:pPr>
    </w:p>
    <w:p w14:paraId="1BA7E9D2" w14:textId="77777777" w:rsidR="00C54898" w:rsidRDefault="001B06FB">
      <w:pPr>
        <w:pStyle w:val="EMEABodyText"/>
        <w:rPr>
          <w:lang w:val="da-DK"/>
        </w:rPr>
      </w:pPr>
      <w:r>
        <w:rPr>
          <w:lang w:val="da-DK"/>
        </w:rPr>
        <w:t xml:space="preserve">Hos hypertensive type-2 diabetikere bør behandling starte ved 150 mg irbesartan 1 gang dagligt, og titreres op til 300 mg 1 gang dagligt, som den foretrukne vedligeholdelsesdosering til behandling af nyresygdom. </w:t>
      </w:r>
    </w:p>
    <w:p w14:paraId="13C1D7BC" w14:textId="77777777" w:rsidR="00C54898" w:rsidRDefault="00C54898">
      <w:pPr>
        <w:pStyle w:val="EMEABodyText"/>
        <w:rPr>
          <w:lang w:val="da-DK"/>
        </w:rPr>
      </w:pPr>
    </w:p>
    <w:p w14:paraId="0E7E14DA" w14:textId="77777777" w:rsidR="001B06FB" w:rsidRDefault="001B06FB">
      <w:pPr>
        <w:pStyle w:val="EMEABodyText"/>
        <w:rPr>
          <w:lang w:val="da-DK"/>
        </w:rPr>
      </w:pPr>
      <w:r>
        <w:rPr>
          <w:lang w:val="da-DK"/>
        </w:rPr>
        <w:t xml:space="preserve">Dokumentationen for forbedring af nyresygdom ved brug af Karvea hos hypertensive type 2-diabetikere er baseret på studier, hvor irbesartan blev brugt efter behov med tillæg af andre antihypertensive lægemidler, for at nå det ønskede blodtryk (se pkt. </w:t>
      </w:r>
      <w:r w:rsidR="003469CD">
        <w:rPr>
          <w:lang w:val="da-DK"/>
        </w:rPr>
        <w:t xml:space="preserve">4.3, 4.4, 4.5 og </w:t>
      </w:r>
      <w:r>
        <w:rPr>
          <w:lang w:val="da-DK"/>
        </w:rPr>
        <w:t>5.1).</w:t>
      </w:r>
    </w:p>
    <w:p w14:paraId="15F2A299" w14:textId="77777777" w:rsidR="001B06FB" w:rsidRDefault="001B06FB">
      <w:pPr>
        <w:pStyle w:val="EMEABodyText"/>
        <w:rPr>
          <w:lang w:val="da-DK"/>
        </w:rPr>
      </w:pPr>
    </w:p>
    <w:p w14:paraId="1854924A" w14:textId="77777777" w:rsidR="001B06FB" w:rsidRPr="00FC2E5F" w:rsidRDefault="001B06FB">
      <w:pPr>
        <w:pStyle w:val="EMEABodyText"/>
        <w:rPr>
          <w:i/>
          <w:lang w:val="da-DK"/>
        </w:rPr>
      </w:pPr>
      <w:r w:rsidRPr="00FC2E5F">
        <w:rPr>
          <w:i/>
          <w:lang w:val="da-DK"/>
        </w:rPr>
        <w:t>Specielle patientgrupper</w:t>
      </w:r>
    </w:p>
    <w:p w14:paraId="7F7CD807" w14:textId="77777777" w:rsidR="001B06FB" w:rsidRDefault="001B06FB">
      <w:pPr>
        <w:pStyle w:val="EMEABodyText"/>
        <w:rPr>
          <w:lang w:val="da-DK"/>
        </w:rPr>
      </w:pPr>
    </w:p>
    <w:p w14:paraId="737878C1" w14:textId="77777777" w:rsidR="00101936" w:rsidRDefault="001B06FB">
      <w:pPr>
        <w:pStyle w:val="EMEABodyText"/>
        <w:rPr>
          <w:b/>
          <w:lang w:val="da-DK"/>
        </w:rPr>
      </w:pPr>
      <w:r w:rsidRPr="00704576">
        <w:rPr>
          <w:i/>
          <w:lang w:val="da-DK"/>
        </w:rPr>
        <w:t>Nyrefunktionsnedsættelse</w:t>
      </w:r>
    </w:p>
    <w:p w14:paraId="6FBD79D3" w14:textId="77777777" w:rsidR="00101936" w:rsidRDefault="00101936">
      <w:pPr>
        <w:pStyle w:val="EMEABodyText"/>
        <w:rPr>
          <w:b/>
          <w:lang w:val="da-DK"/>
        </w:rPr>
      </w:pPr>
    </w:p>
    <w:p w14:paraId="52F77B47" w14:textId="77777777" w:rsidR="001B06FB" w:rsidRDefault="001B06FB">
      <w:pPr>
        <w:pStyle w:val="EMEABodyText"/>
        <w:rPr>
          <w:lang w:val="da-DK"/>
        </w:rPr>
      </w:pPr>
      <w:r>
        <w:rPr>
          <w:lang w:val="da-DK"/>
        </w:rPr>
        <w:lastRenderedPageBreak/>
        <w:t>Det er ikke nødvendigt, at dosisjustere patienter med nedsat nyrefunk</w:t>
      </w:r>
      <w:r>
        <w:rPr>
          <w:lang w:val="da-DK"/>
        </w:rPr>
        <w:softHyphen/>
        <w:t>tion. En lavere startdosis (75 mg) bør overvejes hos patienter i hæmodialyse (se pkt. 4.4).</w:t>
      </w:r>
    </w:p>
    <w:p w14:paraId="7B4134B9" w14:textId="77777777" w:rsidR="001B06FB" w:rsidRDefault="001B06FB">
      <w:pPr>
        <w:pStyle w:val="EMEABodyText"/>
        <w:rPr>
          <w:lang w:val="da-DK"/>
        </w:rPr>
      </w:pPr>
    </w:p>
    <w:p w14:paraId="0F90868F" w14:textId="77777777" w:rsidR="00101936" w:rsidRDefault="001B06FB">
      <w:pPr>
        <w:pStyle w:val="EMEABodyText"/>
        <w:rPr>
          <w:lang w:val="da-DK"/>
        </w:rPr>
      </w:pPr>
      <w:r w:rsidRPr="00704576">
        <w:rPr>
          <w:i/>
          <w:lang w:val="da-DK"/>
        </w:rPr>
        <w:t>Leverfunktionsnedsættelse</w:t>
      </w:r>
    </w:p>
    <w:p w14:paraId="3686DE69" w14:textId="77777777" w:rsidR="00101936" w:rsidRDefault="00101936">
      <w:pPr>
        <w:pStyle w:val="EMEABodyText"/>
        <w:rPr>
          <w:lang w:val="da-DK"/>
        </w:rPr>
      </w:pPr>
    </w:p>
    <w:p w14:paraId="6F0F4067" w14:textId="77777777" w:rsidR="001B06FB" w:rsidRDefault="001B06FB">
      <w:pPr>
        <w:pStyle w:val="EMEABodyText"/>
        <w:rPr>
          <w:lang w:val="da-DK"/>
        </w:rPr>
      </w:pPr>
      <w:r>
        <w:rPr>
          <w:lang w:val="da-DK"/>
        </w:rPr>
        <w:t>Dosisjustering er ikke nødvendig hos patienter med let/moderat leverfunktionsnedsættelse. Der foreligger ingen klinisk erfaring med patienter med alvorlig leverfunktionsnedsættelse.</w:t>
      </w:r>
    </w:p>
    <w:p w14:paraId="37269C97" w14:textId="77777777" w:rsidR="001B06FB" w:rsidRDefault="001B06FB">
      <w:pPr>
        <w:pStyle w:val="EMEABodyText"/>
        <w:rPr>
          <w:i/>
          <w:lang w:val="da-DK"/>
        </w:rPr>
      </w:pPr>
    </w:p>
    <w:p w14:paraId="5F52195B" w14:textId="77777777" w:rsidR="00101936" w:rsidRDefault="001B06FB">
      <w:pPr>
        <w:pStyle w:val="EMEABodyText"/>
        <w:rPr>
          <w:lang w:val="da-DK"/>
        </w:rPr>
      </w:pPr>
      <w:r w:rsidRPr="00704576">
        <w:rPr>
          <w:i/>
          <w:lang w:val="da-DK"/>
        </w:rPr>
        <w:t xml:space="preserve">Ældre </w:t>
      </w:r>
      <w:r w:rsidR="007A7257">
        <w:rPr>
          <w:i/>
          <w:lang w:val="da-DK"/>
        </w:rPr>
        <w:t>persone</w:t>
      </w:r>
      <w:r w:rsidR="007A7257" w:rsidRPr="00704576">
        <w:rPr>
          <w:i/>
          <w:lang w:val="da-DK"/>
        </w:rPr>
        <w:t>r</w:t>
      </w:r>
    </w:p>
    <w:p w14:paraId="6BA3A35B" w14:textId="77777777" w:rsidR="00101936" w:rsidRDefault="00101936">
      <w:pPr>
        <w:pStyle w:val="EMEABodyText"/>
        <w:rPr>
          <w:lang w:val="da-DK"/>
        </w:rPr>
      </w:pPr>
    </w:p>
    <w:p w14:paraId="7FBEB817" w14:textId="77777777" w:rsidR="001B06FB" w:rsidRDefault="001B06FB">
      <w:pPr>
        <w:pStyle w:val="EMEABodyText"/>
        <w:rPr>
          <w:lang w:val="da-DK"/>
        </w:rPr>
      </w:pPr>
      <w:r>
        <w:rPr>
          <w:lang w:val="da-DK"/>
        </w:rPr>
        <w:t>Selvom initialdosis på 75 mg bør overvejes til patienter &gt;</w:t>
      </w:r>
      <w:r w:rsidR="001A1C3F">
        <w:rPr>
          <w:lang w:val="da-DK"/>
        </w:rPr>
        <w:t xml:space="preserve"> </w:t>
      </w:r>
      <w:r>
        <w:rPr>
          <w:lang w:val="da-DK"/>
        </w:rPr>
        <w:t xml:space="preserve">75 år, er det sædvanligvis ikke nødvendigt at dosisjustere ældre </w:t>
      </w:r>
      <w:r w:rsidR="007A7257">
        <w:rPr>
          <w:lang w:val="da-DK"/>
        </w:rPr>
        <w:t>personer</w:t>
      </w:r>
      <w:r>
        <w:rPr>
          <w:lang w:val="da-DK"/>
        </w:rPr>
        <w:t>.</w:t>
      </w:r>
    </w:p>
    <w:p w14:paraId="52A9490F" w14:textId="77777777" w:rsidR="001B06FB" w:rsidRDefault="001B06FB">
      <w:pPr>
        <w:pStyle w:val="EMEABodyText"/>
        <w:rPr>
          <w:i/>
          <w:lang w:val="da-DK"/>
        </w:rPr>
      </w:pPr>
    </w:p>
    <w:p w14:paraId="4364A448" w14:textId="77777777" w:rsidR="00101936" w:rsidRDefault="001B06FB" w:rsidP="001B06FB">
      <w:pPr>
        <w:pStyle w:val="EMEABodyText"/>
        <w:rPr>
          <w:i/>
          <w:lang w:val="da-DK"/>
        </w:rPr>
      </w:pPr>
      <w:r w:rsidRPr="00786A11">
        <w:rPr>
          <w:i/>
          <w:lang w:val="da-DK"/>
        </w:rPr>
        <w:t>Pædiatrisk population</w:t>
      </w:r>
    </w:p>
    <w:p w14:paraId="06FF4436" w14:textId="77777777" w:rsidR="00101936" w:rsidRDefault="00101936" w:rsidP="001B06FB">
      <w:pPr>
        <w:pStyle w:val="EMEABodyText"/>
        <w:rPr>
          <w:i/>
          <w:lang w:val="da-DK"/>
        </w:rPr>
      </w:pPr>
    </w:p>
    <w:p w14:paraId="09E88E3B" w14:textId="77777777" w:rsidR="001B06FB" w:rsidRPr="00A45097" w:rsidRDefault="001B06FB" w:rsidP="001B06FB">
      <w:pPr>
        <w:pStyle w:val="EMEABodyText"/>
        <w:rPr>
          <w:lang w:val="da-DK"/>
        </w:rPr>
      </w:pPr>
      <w:r>
        <w:rPr>
          <w:lang w:val="da-DK"/>
        </w:rPr>
        <w:t>Karvea s sikkerhed og virkning hos børn i alderen 0 til 18 år er ikke fastlagt. De tilgængelige data er beskrevet i pkt. 4.8, 5.1 og 5.2, men der kan ikke gives nogen anbefalinger vedrørende dosering.</w:t>
      </w:r>
    </w:p>
    <w:p w14:paraId="39A53344" w14:textId="77777777" w:rsidR="001B06FB" w:rsidRDefault="001B06FB">
      <w:pPr>
        <w:pStyle w:val="EMEABodyText"/>
        <w:rPr>
          <w:lang w:val="da-DK"/>
        </w:rPr>
      </w:pPr>
      <w:r>
        <w:rPr>
          <w:lang w:val="da-DK"/>
        </w:rPr>
        <w:t xml:space="preserve"> </w:t>
      </w:r>
    </w:p>
    <w:p w14:paraId="11AC9CA2" w14:textId="77777777" w:rsidR="001B06FB" w:rsidRDefault="001B06FB">
      <w:pPr>
        <w:pStyle w:val="EMEABodyText"/>
        <w:rPr>
          <w:u w:val="single"/>
          <w:lang w:val="da-DK"/>
        </w:rPr>
      </w:pPr>
      <w:r w:rsidRPr="00704576">
        <w:rPr>
          <w:u w:val="single"/>
          <w:lang w:val="da-DK"/>
        </w:rPr>
        <w:t>Indgivelsesmåde</w:t>
      </w:r>
    </w:p>
    <w:p w14:paraId="2601C008" w14:textId="77777777" w:rsidR="00101936" w:rsidRPr="00704576" w:rsidRDefault="00101936">
      <w:pPr>
        <w:pStyle w:val="EMEABodyText"/>
        <w:rPr>
          <w:u w:val="single"/>
          <w:lang w:val="da-DK"/>
        </w:rPr>
      </w:pPr>
    </w:p>
    <w:p w14:paraId="2C30A9D5" w14:textId="77777777" w:rsidR="001B06FB" w:rsidRDefault="001B06FB">
      <w:pPr>
        <w:pStyle w:val="EMEABodyText"/>
        <w:rPr>
          <w:lang w:val="da-DK"/>
        </w:rPr>
      </w:pPr>
      <w:r>
        <w:rPr>
          <w:lang w:val="da-DK"/>
        </w:rPr>
        <w:t>Oral anvendelse.</w:t>
      </w:r>
    </w:p>
    <w:p w14:paraId="61F00953" w14:textId="77777777" w:rsidR="001B06FB" w:rsidRDefault="001B06FB">
      <w:pPr>
        <w:pStyle w:val="EMEABodyText"/>
        <w:rPr>
          <w:lang w:val="da-DK"/>
        </w:rPr>
      </w:pPr>
    </w:p>
    <w:p w14:paraId="50A290CA" w14:textId="77777777" w:rsidR="001B06FB" w:rsidRDefault="001B06FB">
      <w:pPr>
        <w:pStyle w:val="EMEAHeading2"/>
        <w:rPr>
          <w:lang w:val="da-DK"/>
        </w:rPr>
      </w:pPr>
      <w:r>
        <w:rPr>
          <w:lang w:val="da-DK"/>
        </w:rPr>
        <w:t>4.3</w:t>
      </w:r>
      <w:r>
        <w:rPr>
          <w:lang w:val="da-DK"/>
        </w:rPr>
        <w:tab/>
        <w:t>Kontraindikationer</w:t>
      </w:r>
    </w:p>
    <w:p w14:paraId="079974D8" w14:textId="77777777" w:rsidR="001B06FB" w:rsidRDefault="001B06FB" w:rsidP="001B06FB">
      <w:pPr>
        <w:pStyle w:val="EMEAHeading2"/>
        <w:rPr>
          <w:lang w:val="da-DK"/>
        </w:rPr>
      </w:pPr>
    </w:p>
    <w:p w14:paraId="252445AE" w14:textId="77777777" w:rsidR="001B06FB" w:rsidRDefault="001B06FB">
      <w:pPr>
        <w:pStyle w:val="EMEABodyText"/>
        <w:rPr>
          <w:lang w:val="da-DK"/>
        </w:rPr>
      </w:pPr>
      <w:r>
        <w:rPr>
          <w:lang w:val="da-DK"/>
        </w:rPr>
        <w:t xml:space="preserve">Overfølsomhed over for det aktive stof eller over for et eller flere af hjælpestofferne </w:t>
      </w:r>
      <w:r w:rsidR="007A7257">
        <w:rPr>
          <w:szCs w:val="22"/>
          <w:lang w:val="da-DK"/>
        </w:rPr>
        <w:t>anført i pkt. 6.1</w:t>
      </w:r>
    </w:p>
    <w:p w14:paraId="7B91FB6D" w14:textId="77777777" w:rsidR="001B06FB" w:rsidRDefault="001B06FB">
      <w:pPr>
        <w:pStyle w:val="EMEABodyText"/>
        <w:rPr>
          <w:lang w:val="da-DK"/>
        </w:rPr>
      </w:pPr>
      <w:r>
        <w:rPr>
          <w:lang w:val="da-DK"/>
        </w:rPr>
        <w:t>Graviditet i 2. og 3. trimester (se pkt. 4.4 og 4.6).</w:t>
      </w:r>
    </w:p>
    <w:p w14:paraId="2A676EEC" w14:textId="77777777" w:rsidR="007A7257" w:rsidRDefault="007A7257">
      <w:pPr>
        <w:pStyle w:val="EMEABodyText"/>
        <w:rPr>
          <w:lang w:val="da-DK"/>
        </w:rPr>
      </w:pPr>
    </w:p>
    <w:p w14:paraId="5D1723FB" w14:textId="77777777" w:rsidR="003469CD" w:rsidRPr="00DF0AAF" w:rsidRDefault="003469CD" w:rsidP="003469CD">
      <w:pPr>
        <w:pStyle w:val="EMEABodyText"/>
        <w:rPr>
          <w:lang w:val="da-DK"/>
        </w:rPr>
      </w:pPr>
      <w:r>
        <w:rPr>
          <w:lang w:val="da-DK"/>
        </w:rPr>
        <w:t>Samtidig behandling med Karvea og aliskiren-holdige lægemidler er kontraindiceret til patienter med diabetes mellitus eller nedsat nyrefunktion (glomerulær filtrationshastighed (GFR) &lt; 60 ml/min/1,73 m</w:t>
      </w:r>
      <w:r w:rsidRPr="00B74C63">
        <w:rPr>
          <w:vertAlign w:val="superscript"/>
          <w:lang w:val="da-DK"/>
        </w:rPr>
        <w:t>2</w:t>
      </w:r>
      <w:r>
        <w:rPr>
          <w:vertAlign w:val="superscript"/>
          <w:lang w:val="da-DK"/>
        </w:rPr>
        <w:t xml:space="preserve"> </w:t>
      </w:r>
      <w:r>
        <w:rPr>
          <w:lang w:val="da-DK"/>
        </w:rPr>
        <w:t>) (se pkt.4.5 og 5.1).</w:t>
      </w:r>
    </w:p>
    <w:p w14:paraId="5BCC42A0" w14:textId="77777777" w:rsidR="001B06FB" w:rsidRDefault="001B06FB">
      <w:pPr>
        <w:pStyle w:val="EMEABodyText"/>
        <w:rPr>
          <w:lang w:val="da-DK"/>
        </w:rPr>
      </w:pPr>
    </w:p>
    <w:p w14:paraId="4624EA49" w14:textId="77777777" w:rsidR="001B06FB" w:rsidRDefault="001B06FB">
      <w:pPr>
        <w:pStyle w:val="EMEAHeading2"/>
        <w:rPr>
          <w:lang w:val="da-DK"/>
        </w:rPr>
      </w:pPr>
      <w:r>
        <w:rPr>
          <w:lang w:val="da-DK"/>
        </w:rPr>
        <w:t>4.4</w:t>
      </w:r>
      <w:r>
        <w:rPr>
          <w:lang w:val="da-DK"/>
        </w:rPr>
        <w:tab/>
        <w:t>Særlige advarsler og forsigtighedsregler vedrørende brugen</w:t>
      </w:r>
    </w:p>
    <w:p w14:paraId="113CDD85" w14:textId="77777777" w:rsidR="001B06FB" w:rsidRDefault="001B06FB" w:rsidP="001B06FB">
      <w:pPr>
        <w:pStyle w:val="EMEAHeading2"/>
        <w:rPr>
          <w:lang w:val="da-DK"/>
        </w:rPr>
      </w:pPr>
    </w:p>
    <w:p w14:paraId="670AF97A" w14:textId="77777777" w:rsidR="001B06FB" w:rsidRDefault="001B06FB">
      <w:pPr>
        <w:pStyle w:val="EMEABodyText"/>
        <w:rPr>
          <w:lang w:val="da-DK"/>
        </w:rPr>
      </w:pPr>
      <w:r w:rsidRPr="0028128C">
        <w:rPr>
          <w:u w:val="single"/>
          <w:lang w:val="da-DK"/>
        </w:rPr>
        <w:t>Nedsat intravaskulært volumen</w:t>
      </w:r>
      <w:r>
        <w:rPr>
          <w:b/>
          <w:lang w:val="da-DK"/>
        </w:rPr>
        <w:t>:</w:t>
      </w:r>
      <w:r>
        <w:rPr>
          <w:lang w:val="da-DK"/>
        </w:rPr>
        <w:t xml:space="preserve"> Specielt efter første dosis kan derforekomme symptomatisk hypotension hos patientermed hypovolæmi og/eller hyponatriæmi forårsaget af kraftig diuretisk behandling, nedsat saltindtag gennem kosten, diarré eller opkastning. Sådanne tilstande skal korrigeres før administration af Karvea.</w:t>
      </w:r>
    </w:p>
    <w:p w14:paraId="2B11A612" w14:textId="77777777" w:rsidR="001B06FB" w:rsidRDefault="001B06FB">
      <w:pPr>
        <w:pStyle w:val="EMEABodyText"/>
        <w:rPr>
          <w:lang w:val="da-DK"/>
        </w:rPr>
      </w:pPr>
    </w:p>
    <w:p w14:paraId="5F1CD7D4" w14:textId="77777777" w:rsidR="001B06FB" w:rsidRDefault="001B06FB">
      <w:pPr>
        <w:pStyle w:val="EMEABodyText"/>
        <w:rPr>
          <w:lang w:val="da-DK"/>
        </w:rPr>
      </w:pPr>
      <w:r w:rsidRPr="0028128C">
        <w:rPr>
          <w:u w:val="single"/>
          <w:lang w:val="da-DK"/>
        </w:rPr>
        <w:t>Renovaskulær hypertension</w:t>
      </w:r>
      <w:r>
        <w:rPr>
          <w:b/>
          <w:lang w:val="da-DK"/>
        </w:rPr>
        <w:t>:</w:t>
      </w:r>
      <w:r>
        <w:rPr>
          <w:lang w:val="da-DK"/>
        </w:rPr>
        <w:t xml:space="preserve"> Der er øget risiko for alvorlig hypotension og nyreinsufficiens, hvis patienter med bilateral nyrearteriestenose eller stenose af arterien til deres eneste fungerende nyre, behandles med lægemidler der påvirker renin-angiotensin-aldosteronsystemet. Selvom dette ikke er dokumenteret for Karvea, kan der forventes en lignende effekt med angiotensin-II-receptorantagonister.</w:t>
      </w:r>
    </w:p>
    <w:p w14:paraId="7090D14E" w14:textId="77777777" w:rsidR="001B06FB" w:rsidRDefault="001B06FB">
      <w:pPr>
        <w:pStyle w:val="EMEABodyText"/>
        <w:rPr>
          <w:lang w:val="da-DK"/>
        </w:rPr>
      </w:pPr>
    </w:p>
    <w:p w14:paraId="7EBA8FBF" w14:textId="77777777" w:rsidR="001B06FB" w:rsidRDefault="001B06FB">
      <w:pPr>
        <w:pStyle w:val="EMEABodyText"/>
        <w:rPr>
          <w:lang w:val="da-DK"/>
        </w:rPr>
      </w:pPr>
      <w:r w:rsidRPr="0028128C">
        <w:rPr>
          <w:u w:val="single"/>
          <w:lang w:val="da-DK"/>
        </w:rPr>
        <w:t>Nyrefunktionsnedsættelse og nyretransplantation</w:t>
      </w:r>
      <w:r>
        <w:rPr>
          <w:b/>
          <w:lang w:val="da-DK"/>
        </w:rPr>
        <w:t>:</w:t>
      </w:r>
      <w:r>
        <w:rPr>
          <w:lang w:val="da-DK"/>
        </w:rPr>
        <w:t xml:space="preserve"> Der anbefales periodisk kontrol af serum-kalium- og serum-kreatinin, hvis Karvea anvendes til patienter med nedsat nyrefunktion. Der foreligger ingen erfaring vedrørende administration af Karvea til nyligt nyretransplanterede patienter.</w:t>
      </w:r>
    </w:p>
    <w:p w14:paraId="5629A0AD" w14:textId="77777777" w:rsidR="001B06FB" w:rsidRDefault="001B06FB">
      <w:pPr>
        <w:pStyle w:val="EMEABodyText"/>
        <w:rPr>
          <w:lang w:val="da-DK"/>
        </w:rPr>
      </w:pPr>
    </w:p>
    <w:p w14:paraId="1605E44B" w14:textId="77777777" w:rsidR="001B06FB" w:rsidRDefault="001B06FB">
      <w:pPr>
        <w:pStyle w:val="EMEABodyText"/>
        <w:rPr>
          <w:lang w:val="da-DK"/>
        </w:rPr>
      </w:pPr>
      <w:r w:rsidRPr="0028128C">
        <w:rPr>
          <w:u w:val="single"/>
          <w:lang w:val="da-DK"/>
        </w:rPr>
        <w:t>Hypertensive patienter med type-2 diabetes og nefropati</w:t>
      </w:r>
      <w:r>
        <w:rPr>
          <w:b/>
          <w:lang w:val="da-DK"/>
        </w:rPr>
        <w:t>:</w:t>
      </w:r>
      <w:r>
        <w:rPr>
          <w:lang w:val="da-DK"/>
        </w:rPr>
        <w:t xml:space="preserve"> I en undersøgelse med patienter med fremskreden nyresygdom var effekten af irbesartan på nyrer og kardiovaskulære hændelser ikke den samme i alle subgrupper. Specielt hos kvinder og patienter, der ikke var af europæisk afstamning, sås der en mindre effekt (se pkt. 5.1).</w:t>
      </w:r>
    </w:p>
    <w:p w14:paraId="7B13C3BF" w14:textId="77777777" w:rsidR="007A7257" w:rsidRDefault="007A7257">
      <w:pPr>
        <w:pStyle w:val="EMEABodyText"/>
        <w:rPr>
          <w:lang w:val="da-DK"/>
        </w:rPr>
      </w:pPr>
    </w:p>
    <w:p w14:paraId="4049608F" w14:textId="77777777" w:rsidR="003469CD" w:rsidRDefault="007A7257" w:rsidP="003469CD">
      <w:pPr>
        <w:pStyle w:val="EMEABodyText"/>
        <w:rPr>
          <w:b/>
          <w:i/>
          <w:lang w:val="da-DK"/>
        </w:rPr>
      </w:pPr>
      <w:r w:rsidRPr="00BA7494">
        <w:rPr>
          <w:rStyle w:val="hps"/>
          <w:u w:val="single"/>
          <w:lang w:val="da-DK"/>
        </w:rPr>
        <w:t>Dobbelt hæmning af</w:t>
      </w:r>
      <w:r w:rsidRPr="00BA7494">
        <w:rPr>
          <w:u w:val="single"/>
          <w:lang w:val="da-DK"/>
        </w:rPr>
        <w:t xml:space="preserve"> </w:t>
      </w:r>
      <w:r w:rsidRPr="00BA7494">
        <w:rPr>
          <w:rStyle w:val="hps"/>
          <w:u w:val="single"/>
          <w:lang w:val="da-DK"/>
        </w:rPr>
        <w:t>renin</w:t>
      </w:r>
      <w:r w:rsidRPr="00BA7494">
        <w:rPr>
          <w:u w:val="single"/>
          <w:lang w:val="da-DK"/>
        </w:rPr>
        <w:t xml:space="preserve">-angiotensin-aldosteron-systemet </w:t>
      </w:r>
      <w:r w:rsidRPr="00BA7494">
        <w:rPr>
          <w:rStyle w:val="hps"/>
          <w:u w:val="single"/>
          <w:lang w:val="da-DK"/>
        </w:rPr>
        <w:t>(</w:t>
      </w:r>
      <w:r w:rsidRPr="00BA7494">
        <w:rPr>
          <w:u w:val="single"/>
          <w:lang w:val="da-DK"/>
        </w:rPr>
        <w:t>RAAS):</w:t>
      </w:r>
      <w:r w:rsidRPr="00C15B09">
        <w:rPr>
          <w:lang w:val="da-DK"/>
        </w:rPr>
        <w:t xml:space="preserve"> </w:t>
      </w:r>
      <w:r w:rsidR="003469CD">
        <w:rPr>
          <w:color w:val="333333"/>
          <w:lang w:val="da-DK"/>
        </w:rPr>
        <w:t xml:space="preserve">Der er evidens for, at samtidig brug af ACE-hæmmere, </w:t>
      </w:r>
      <w:r w:rsidR="003469CD" w:rsidRPr="00DF0AAF">
        <w:rPr>
          <w:lang w:val="da-DK"/>
        </w:rPr>
        <w:t>angiotensin</w:t>
      </w:r>
      <w:r w:rsidR="003469CD">
        <w:rPr>
          <w:lang w:val="da-DK"/>
        </w:rPr>
        <w:t>-</w:t>
      </w:r>
      <w:r w:rsidR="003469CD" w:rsidRPr="00DF0AAF">
        <w:rPr>
          <w:lang w:val="da-DK"/>
        </w:rPr>
        <w:t>II-receptor</w:t>
      </w:r>
      <w:r w:rsidR="003469CD">
        <w:rPr>
          <w:lang w:val="da-DK"/>
        </w:rPr>
        <w:t>blokkere eller aliskiren øger risikoen for hypotension, hyperkaliæmi og nedsætter nyrefunktionen (inklusive akut nyresvigt).</w:t>
      </w:r>
      <w:r w:rsidR="003469CD">
        <w:rPr>
          <w:color w:val="333333"/>
          <w:lang w:val="da-DK"/>
        </w:rPr>
        <w:t xml:space="preserve"> Dobbelt hæmning af RAAS ved  kombination af ACE-hæmmere, </w:t>
      </w:r>
      <w:r w:rsidR="003469CD" w:rsidRPr="00DF0AAF">
        <w:rPr>
          <w:lang w:val="da-DK"/>
        </w:rPr>
        <w:t>angiotensin</w:t>
      </w:r>
      <w:r w:rsidR="003469CD">
        <w:rPr>
          <w:lang w:val="da-DK"/>
        </w:rPr>
        <w:t>-</w:t>
      </w:r>
      <w:r w:rsidR="003469CD" w:rsidRPr="00DF0AAF">
        <w:rPr>
          <w:lang w:val="da-DK"/>
        </w:rPr>
        <w:t>II-receptor</w:t>
      </w:r>
      <w:r w:rsidR="003469CD">
        <w:rPr>
          <w:lang w:val="da-DK"/>
        </w:rPr>
        <w:t>blokkere eller aliskiren</w:t>
      </w:r>
      <w:r w:rsidR="003469CD">
        <w:rPr>
          <w:color w:val="333333"/>
          <w:lang w:val="da-DK"/>
        </w:rPr>
        <w:t xml:space="preserve"> </w:t>
      </w:r>
      <w:r w:rsidR="003469CD">
        <w:rPr>
          <w:rStyle w:val="shorttext"/>
          <w:color w:val="333333"/>
          <w:lang w:val="da-DK"/>
        </w:rPr>
        <w:t xml:space="preserve">anbefales derfor ikke </w:t>
      </w:r>
      <w:r w:rsidR="003469CD">
        <w:rPr>
          <w:rStyle w:val="shorttext"/>
          <w:color w:val="333333"/>
          <w:lang w:val="da-DK"/>
        </w:rPr>
        <w:lastRenderedPageBreak/>
        <w:t>(se pkt. 4.5 og 5.1)</w:t>
      </w:r>
      <w:r w:rsidR="003469CD">
        <w:rPr>
          <w:rStyle w:val="hps"/>
          <w:color w:val="333333"/>
          <w:lang w:val="da-DK"/>
        </w:rPr>
        <w:t xml:space="preserve">. Hvis behandling med dobbelt hæmning anses for absolut nødvendig, bør det kun udføres under overvågning af specialister og være underlagt hyppig tæt overvågning af nyrefunktionen, elektrolytter og blodtryk. ACE-hæmmere og </w:t>
      </w:r>
      <w:r w:rsidR="003469CD" w:rsidRPr="00DF0AAF">
        <w:rPr>
          <w:lang w:val="da-DK"/>
        </w:rPr>
        <w:t>angiotensin</w:t>
      </w:r>
      <w:r w:rsidR="003469CD">
        <w:rPr>
          <w:lang w:val="da-DK"/>
        </w:rPr>
        <w:t>-</w:t>
      </w:r>
      <w:r w:rsidR="003469CD" w:rsidRPr="00DF0AAF">
        <w:rPr>
          <w:lang w:val="da-DK"/>
        </w:rPr>
        <w:t>II-receptor</w:t>
      </w:r>
      <w:r w:rsidR="003469CD">
        <w:rPr>
          <w:lang w:val="da-DK"/>
        </w:rPr>
        <w:t>blokkere bør ikke amvendes samtidig hos patienter med diabetisk nefropati.</w:t>
      </w:r>
      <w:r w:rsidR="003469CD">
        <w:rPr>
          <w:rStyle w:val="hps"/>
          <w:color w:val="333333"/>
          <w:lang w:val="da-DK"/>
        </w:rPr>
        <w:t xml:space="preserve"> </w:t>
      </w:r>
    </w:p>
    <w:p w14:paraId="5A0A369F" w14:textId="77777777" w:rsidR="001B06FB" w:rsidRDefault="001B06FB">
      <w:pPr>
        <w:pStyle w:val="EMEABodyText"/>
        <w:rPr>
          <w:i/>
          <w:lang w:val="da-DK"/>
        </w:rPr>
      </w:pPr>
    </w:p>
    <w:p w14:paraId="54DE6872" w14:textId="77777777" w:rsidR="001B06FB" w:rsidRDefault="001B06FB">
      <w:pPr>
        <w:pStyle w:val="EMEABodyText"/>
        <w:rPr>
          <w:lang w:val="da-DK"/>
        </w:rPr>
      </w:pPr>
      <w:r w:rsidRPr="0028128C">
        <w:rPr>
          <w:u w:val="single"/>
          <w:lang w:val="da-DK"/>
        </w:rPr>
        <w:t>Hyperkaliæmi</w:t>
      </w:r>
      <w:r>
        <w:rPr>
          <w:b/>
          <w:lang w:val="da-DK"/>
        </w:rPr>
        <w:t>:</w:t>
      </w:r>
      <w:r>
        <w:rPr>
          <w:lang w:val="da-DK"/>
        </w:rPr>
        <w:t xml:space="preserve"> Som med andre lægemidler, der påvirker renin-angiotensin-aldosteronsystemet, kan der opstå hyperkaliæmi under behandling med Karvea, specielt i tilfælde af nyrefunktions</w:t>
      </w:r>
      <w:r>
        <w:rPr>
          <w:lang w:val="da-DK"/>
        </w:rPr>
        <w:softHyphen/>
        <w:t>nedsættelse, klinisk proteinuri på grund af diabetisk nyresygdom og/eller hjertefejl. Der anbefales tæt kontrol af serum-kalium hos patienter, der tilhører en risikogruppe (se pkt. 4.5).</w:t>
      </w:r>
    </w:p>
    <w:p w14:paraId="7359D2D3" w14:textId="77777777" w:rsidR="001B06FB" w:rsidRDefault="001B06FB">
      <w:pPr>
        <w:pStyle w:val="EMEABodyText"/>
        <w:rPr>
          <w:lang w:val="da-DK"/>
        </w:rPr>
      </w:pPr>
    </w:p>
    <w:p w14:paraId="57F9DAB1" w14:textId="77777777" w:rsidR="00D17C91" w:rsidRPr="0044049F" w:rsidRDefault="00D17C91" w:rsidP="00D17C91">
      <w:pPr>
        <w:pStyle w:val="EMEABodyText"/>
        <w:rPr>
          <w:u w:val="single"/>
          <w:lang w:val="da-DK"/>
        </w:rPr>
      </w:pPr>
      <w:r w:rsidRPr="0044049F">
        <w:rPr>
          <w:u w:val="single"/>
          <w:lang w:val="da-DK"/>
        </w:rPr>
        <w:t>Hypoglykæmi</w:t>
      </w:r>
      <w:r w:rsidRPr="0044049F">
        <w:rPr>
          <w:lang w:val="da-DK"/>
        </w:rPr>
        <w:t xml:space="preserve">: </w:t>
      </w:r>
      <w:r>
        <w:rPr>
          <w:lang w:val="da-DK"/>
        </w:rPr>
        <w:t>Karvea</w:t>
      </w:r>
      <w:r w:rsidRPr="0044049F">
        <w:rPr>
          <w:lang w:val="da-DK"/>
        </w:rPr>
        <w:t xml:space="preserve"> kan </w:t>
      </w:r>
      <w:r>
        <w:rPr>
          <w:lang w:val="da-DK"/>
        </w:rPr>
        <w:t>medføre</w:t>
      </w:r>
      <w:r w:rsidRPr="0044049F">
        <w:rPr>
          <w:lang w:val="da-DK"/>
        </w:rPr>
        <w:t xml:space="preserve"> hypoglykæmi, især </w:t>
      </w:r>
      <w:r>
        <w:rPr>
          <w:lang w:val="da-DK"/>
        </w:rPr>
        <w:t>hos</w:t>
      </w:r>
      <w:r w:rsidRPr="0044049F">
        <w:rPr>
          <w:lang w:val="da-DK"/>
        </w:rPr>
        <w:t xml:space="preserve"> patienter med diabetes. Passende </w:t>
      </w:r>
      <w:r>
        <w:rPr>
          <w:lang w:val="da-DK"/>
        </w:rPr>
        <w:t>monitorering af b</w:t>
      </w:r>
      <w:r w:rsidRPr="0044049F">
        <w:rPr>
          <w:lang w:val="da-DK"/>
        </w:rPr>
        <w:t>lod</w:t>
      </w:r>
      <w:r>
        <w:rPr>
          <w:lang w:val="da-DK"/>
        </w:rPr>
        <w:t>sukkeret</w:t>
      </w:r>
      <w:r w:rsidRPr="0044049F">
        <w:rPr>
          <w:lang w:val="da-DK"/>
        </w:rPr>
        <w:t xml:space="preserve"> skal overvejes for patienter i behandling med insulin eller antidiabeti</w:t>
      </w:r>
      <w:r>
        <w:rPr>
          <w:lang w:val="da-DK"/>
        </w:rPr>
        <w:t>k</w:t>
      </w:r>
      <w:r w:rsidRPr="0044049F">
        <w:rPr>
          <w:lang w:val="da-DK"/>
        </w:rPr>
        <w:t>a; ved indikation kan dosisjustering af insulin eller antidiabetika være nødvendig (se pkt 4.5).</w:t>
      </w:r>
    </w:p>
    <w:p w14:paraId="2747A3D3" w14:textId="77777777" w:rsidR="00D17C91" w:rsidRDefault="00D17C91">
      <w:pPr>
        <w:pStyle w:val="EMEABodyText"/>
        <w:rPr>
          <w:u w:val="single"/>
          <w:lang w:val="da-DK"/>
        </w:rPr>
      </w:pPr>
    </w:p>
    <w:p w14:paraId="0264A23C" w14:textId="77777777" w:rsidR="001B06FB" w:rsidRDefault="001B06FB">
      <w:pPr>
        <w:pStyle w:val="EMEABodyText"/>
        <w:rPr>
          <w:lang w:val="da-DK"/>
        </w:rPr>
      </w:pPr>
      <w:r w:rsidRPr="0028128C">
        <w:rPr>
          <w:u w:val="single"/>
          <w:lang w:val="da-DK"/>
        </w:rPr>
        <w:t>Lithium</w:t>
      </w:r>
      <w:r>
        <w:rPr>
          <w:b/>
          <w:lang w:val="da-DK"/>
        </w:rPr>
        <w:t>:</w:t>
      </w:r>
      <w:r>
        <w:rPr>
          <w:lang w:val="da-DK"/>
        </w:rPr>
        <w:t xml:space="preserve"> Kombination af lithium og Karvea frarådes (se pkt. 4.5).</w:t>
      </w:r>
    </w:p>
    <w:p w14:paraId="69B07D55" w14:textId="77777777" w:rsidR="001B06FB" w:rsidRDefault="001B06FB">
      <w:pPr>
        <w:pStyle w:val="EMEABodyText"/>
        <w:rPr>
          <w:lang w:val="da-DK"/>
        </w:rPr>
      </w:pPr>
    </w:p>
    <w:p w14:paraId="32C52629" w14:textId="77777777" w:rsidR="001B06FB" w:rsidRDefault="001B06FB">
      <w:pPr>
        <w:pStyle w:val="EMEABodyText"/>
        <w:rPr>
          <w:lang w:val="da-DK"/>
        </w:rPr>
      </w:pPr>
      <w:r w:rsidRPr="0028128C">
        <w:rPr>
          <w:u w:val="single"/>
          <w:lang w:val="da-DK"/>
        </w:rPr>
        <w:t>Aorta- og mitralklapstenose, obstruktiv hypertrofisk kardiomyopati</w:t>
      </w:r>
      <w:r>
        <w:rPr>
          <w:b/>
          <w:lang w:val="da-DK"/>
        </w:rPr>
        <w:t>:</w:t>
      </w:r>
      <w:r>
        <w:rPr>
          <w:lang w:val="da-DK"/>
        </w:rPr>
        <w:t xml:space="preserve"> Som ved behandling med andre vasodilatorer, skal der udvises ekstra forsigtighed hos patienter, der lider af aorta- eller mitralstenose eller obstruktiv hypertrofisk kardiomyopati.</w:t>
      </w:r>
    </w:p>
    <w:p w14:paraId="5055BC2C" w14:textId="77777777" w:rsidR="001B06FB" w:rsidRDefault="001B06FB">
      <w:pPr>
        <w:pStyle w:val="EMEABodyText"/>
        <w:rPr>
          <w:lang w:val="da-DK"/>
        </w:rPr>
      </w:pPr>
    </w:p>
    <w:p w14:paraId="0420D68E" w14:textId="77777777" w:rsidR="001B06FB" w:rsidRDefault="001B06FB">
      <w:pPr>
        <w:pStyle w:val="EMEABodyText"/>
        <w:rPr>
          <w:lang w:val="da-DK"/>
        </w:rPr>
      </w:pPr>
      <w:r w:rsidRPr="0028128C">
        <w:rPr>
          <w:u w:val="single"/>
          <w:lang w:val="da-DK"/>
        </w:rPr>
        <w:t>Primær aldosteronisme</w:t>
      </w:r>
      <w:r>
        <w:rPr>
          <w:b/>
          <w:lang w:val="da-DK"/>
        </w:rPr>
        <w:t>:</w:t>
      </w:r>
      <w:r>
        <w:rPr>
          <w:lang w:val="da-DK"/>
        </w:rPr>
        <w:t xml:space="preserve"> Patienter med primær aldosteronisme responderer generelt ikke på antihypertensive lægemidler, der virker gennem hæmning af renin-angiotensinsystemet. Derfor frarådes brug af Karvea.</w:t>
      </w:r>
    </w:p>
    <w:p w14:paraId="7AD3AEA5" w14:textId="77777777" w:rsidR="001B06FB" w:rsidRDefault="001B06FB">
      <w:pPr>
        <w:pStyle w:val="EMEABodyText"/>
        <w:rPr>
          <w:i/>
          <w:lang w:val="da-DK"/>
        </w:rPr>
      </w:pPr>
    </w:p>
    <w:p w14:paraId="25DFDE76" w14:textId="77777777" w:rsidR="001B06FB" w:rsidRDefault="001B06FB">
      <w:pPr>
        <w:pStyle w:val="EMEABodyText"/>
        <w:rPr>
          <w:lang w:val="da-DK"/>
        </w:rPr>
      </w:pPr>
      <w:r w:rsidRPr="0028128C">
        <w:rPr>
          <w:u w:val="single"/>
          <w:lang w:val="da-DK"/>
        </w:rPr>
        <w:t>Generelt</w:t>
      </w:r>
      <w:r>
        <w:rPr>
          <w:b/>
          <w:lang w:val="da-DK"/>
        </w:rPr>
        <w:t>:</w:t>
      </w:r>
      <w:r>
        <w:rPr>
          <w:lang w:val="da-DK"/>
        </w:rPr>
        <w:t xml:space="preserve"> Hos patienter, hvis vaskulære tonus og nyrefunktion hovedsageligt afhænger af renin-angiotensin-aldosteronsystemets aktivitet, (fx patienter med alvorlig hjerteinsufficiens eller underliggende nyresygdom, inklusive nyre</w:t>
      </w:r>
      <w:r>
        <w:rPr>
          <w:lang w:val="da-DK"/>
        </w:rPr>
        <w:softHyphen/>
        <w:t>arterie</w:t>
      </w:r>
      <w:r>
        <w:rPr>
          <w:lang w:val="da-DK"/>
        </w:rPr>
        <w:softHyphen/>
        <w:t>stenose), er behandling med angiotensin-konverterende enzymhæmmere eller angiotensin-II receptorantagonister, der påvirker dette system, blevet forbundet med akut hypotension, azotæmi, oliguri og i sjældne tilfælde med akut nyresvigt</w:t>
      </w:r>
      <w:r w:rsidR="007A7257">
        <w:rPr>
          <w:lang w:val="da-DK"/>
        </w:rPr>
        <w:t xml:space="preserve"> (se pkt. 4.5)</w:t>
      </w:r>
      <w:r>
        <w:rPr>
          <w:lang w:val="da-DK"/>
        </w:rPr>
        <w:t>. Ved behandling med et antihypertensivt stof kan en voldsom sænkning af blodtrykket hos patienter med iskæmisk kardiopati eller iskæmisk kardiovaskulær sygdom medføre myokardieinfarkt eller slagtilfælde.</w:t>
      </w:r>
    </w:p>
    <w:p w14:paraId="18662BB6" w14:textId="77777777" w:rsidR="00C54898" w:rsidRDefault="00C54898">
      <w:pPr>
        <w:pStyle w:val="EMEABodyText"/>
        <w:rPr>
          <w:lang w:val="da-DK"/>
        </w:rPr>
      </w:pPr>
    </w:p>
    <w:p w14:paraId="22A7AC9A" w14:textId="77777777" w:rsidR="001B06FB" w:rsidRDefault="001B06FB">
      <w:pPr>
        <w:pStyle w:val="EMEABodyText"/>
        <w:rPr>
          <w:lang w:val="da-DK"/>
        </w:rPr>
      </w:pPr>
      <w:r>
        <w:rPr>
          <w:lang w:val="da-DK"/>
        </w:rPr>
        <w:t>Som det også er observeret for angiotensin-konverterende enzymhæmmere er irbesartan og de andre angiotensin antagonister mindre effektive til at nedsætte blodtrykket hos sorte patienter end hos hvide, muligvis fordi reninniveauet ofte er lavere hos den sorte, hypertensive befolkning (se pkt. 5.1).</w:t>
      </w:r>
    </w:p>
    <w:p w14:paraId="15954E5D" w14:textId="77777777" w:rsidR="001B06FB" w:rsidRDefault="001B06FB" w:rsidP="001B06FB">
      <w:pPr>
        <w:pStyle w:val="EMEABodyText"/>
        <w:rPr>
          <w:u w:val="single"/>
          <w:lang w:val="da-DK"/>
        </w:rPr>
      </w:pPr>
    </w:p>
    <w:p w14:paraId="1BEC0507" w14:textId="77777777" w:rsidR="001B06FB" w:rsidRPr="009450FF" w:rsidRDefault="001B06FB" w:rsidP="001B06FB">
      <w:pPr>
        <w:pStyle w:val="EMEABodyText"/>
        <w:rPr>
          <w:szCs w:val="22"/>
          <w:lang w:val="da-DK"/>
        </w:rPr>
      </w:pPr>
      <w:r w:rsidRPr="009450FF">
        <w:rPr>
          <w:u w:val="single"/>
          <w:lang w:val="da-DK"/>
        </w:rPr>
        <w:t>Graviditet:</w:t>
      </w:r>
      <w:r w:rsidRPr="009450FF">
        <w:rPr>
          <w:lang w:val="da-DK"/>
        </w:rPr>
        <w:t xml:space="preserve"> </w:t>
      </w:r>
      <w:r>
        <w:rPr>
          <w:lang w:val="da-DK"/>
        </w:rPr>
        <w:t>B</w:t>
      </w:r>
      <w:r w:rsidRPr="009450FF">
        <w:rPr>
          <w:lang w:val="da-DK"/>
        </w:rPr>
        <w:t xml:space="preserve">ehandling med </w:t>
      </w:r>
      <w:r>
        <w:rPr>
          <w:lang w:val="da-DK"/>
        </w:rPr>
        <w:t>A</w:t>
      </w:r>
      <w:r w:rsidRPr="009450FF">
        <w:rPr>
          <w:lang w:val="da-DK"/>
        </w:rPr>
        <w:t>ngiotensin II-</w:t>
      </w:r>
      <w:r>
        <w:rPr>
          <w:lang w:val="da-DK"/>
        </w:rPr>
        <w:t>R</w:t>
      </w:r>
      <w:r w:rsidRPr="009450FF">
        <w:rPr>
          <w:lang w:val="da-DK"/>
        </w:rPr>
        <w:t>eceptor-</w:t>
      </w:r>
      <w:r>
        <w:rPr>
          <w:lang w:val="da-DK"/>
        </w:rPr>
        <w:t>A</w:t>
      </w:r>
      <w:r w:rsidRPr="009450FF">
        <w:rPr>
          <w:lang w:val="da-DK"/>
        </w:rPr>
        <w:t xml:space="preserve">ntagonister </w:t>
      </w:r>
      <w:r>
        <w:rPr>
          <w:lang w:val="da-DK"/>
        </w:rPr>
        <w:t xml:space="preserve">(AIIRAer) </w:t>
      </w:r>
      <w:r w:rsidRPr="009450FF">
        <w:rPr>
          <w:lang w:val="da-DK"/>
        </w:rPr>
        <w:t xml:space="preserve">bør ikke </w:t>
      </w:r>
      <w:r>
        <w:rPr>
          <w:lang w:val="da-DK"/>
        </w:rPr>
        <w:t>påbegyndes</w:t>
      </w:r>
      <w:r w:rsidRPr="009450FF">
        <w:rPr>
          <w:lang w:val="da-DK"/>
        </w:rPr>
        <w:t xml:space="preserve"> under graviditet. P</w:t>
      </w:r>
      <w:r w:rsidRPr="009450FF">
        <w:rPr>
          <w:szCs w:val="22"/>
          <w:lang w:val="da-DK"/>
        </w:rPr>
        <w:t xml:space="preserve">atienter, der planlægger at blive gravide, bør ændre til </w:t>
      </w:r>
      <w:r>
        <w:rPr>
          <w:szCs w:val="22"/>
          <w:lang w:val="da-DK"/>
        </w:rPr>
        <w:t>anden</w:t>
      </w:r>
      <w:r w:rsidRPr="009450FF">
        <w:rPr>
          <w:szCs w:val="22"/>
          <w:lang w:val="da-DK"/>
        </w:rPr>
        <w:t xml:space="preserve"> </w:t>
      </w:r>
      <w:r>
        <w:rPr>
          <w:szCs w:val="22"/>
          <w:lang w:val="da-DK"/>
        </w:rPr>
        <w:t xml:space="preserve">antihypertensiv </w:t>
      </w:r>
      <w:r w:rsidRPr="009450FF">
        <w:rPr>
          <w:szCs w:val="22"/>
          <w:lang w:val="da-DK"/>
        </w:rPr>
        <w:t xml:space="preserve">behandling </w:t>
      </w:r>
      <w:r>
        <w:rPr>
          <w:szCs w:val="22"/>
          <w:lang w:val="da-DK"/>
        </w:rPr>
        <w:t>hvor</w:t>
      </w:r>
      <w:r w:rsidRPr="009450FF">
        <w:rPr>
          <w:szCs w:val="22"/>
          <w:lang w:val="da-DK"/>
        </w:rPr>
        <w:t xml:space="preserve"> sikkerhedsprofil</w:t>
      </w:r>
      <w:r>
        <w:rPr>
          <w:szCs w:val="22"/>
          <w:lang w:val="da-DK"/>
        </w:rPr>
        <w:t>en for</w:t>
      </w:r>
      <w:r w:rsidRPr="009450FF">
        <w:rPr>
          <w:szCs w:val="22"/>
          <w:lang w:val="da-DK"/>
        </w:rPr>
        <w:t xml:space="preserve"> anvendelse under graviditet</w:t>
      </w:r>
      <w:r>
        <w:rPr>
          <w:szCs w:val="22"/>
          <w:lang w:val="da-DK"/>
        </w:rPr>
        <w:t xml:space="preserve"> er veletableret</w:t>
      </w:r>
      <w:r w:rsidRPr="009450FF">
        <w:rPr>
          <w:szCs w:val="22"/>
          <w:lang w:val="da-DK"/>
        </w:rPr>
        <w:t>, m</w:t>
      </w:r>
      <w:r w:rsidRPr="009450FF">
        <w:rPr>
          <w:lang w:val="da-DK"/>
        </w:rPr>
        <w:t xml:space="preserve">edmindre fortsat behandling med </w:t>
      </w:r>
      <w:r>
        <w:rPr>
          <w:lang w:val="da-DK"/>
        </w:rPr>
        <w:t>AIIRA</w:t>
      </w:r>
      <w:r w:rsidRPr="009450FF">
        <w:rPr>
          <w:szCs w:val="22"/>
          <w:lang w:val="da-DK"/>
        </w:rPr>
        <w:t xml:space="preserve"> skønnes </w:t>
      </w:r>
      <w:r>
        <w:rPr>
          <w:szCs w:val="22"/>
          <w:lang w:val="da-DK"/>
        </w:rPr>
        <w:t>nødvendig</w:t>
      </w:r>
      <w:r w:rsidRPr="009450FF">
        <w:rPr>
          <w:szCs w:val="22"/>
          <w:lang w:val="da-DK"/>
        </w:rPr>
        <w:t xml:space="preserve">. </w:t>
      </w:r>
      <w:r>
        <w:rPr>
          <w:szCs w:val="22"/>
          <w:lang w:val="da-DK"/>
        </w:rPr>
        <w:t>Ved konstateret</w:t>
      </w:r>
      <w:r w:rsidRPr="009450FF">
        <w:rPr>
          <w:szCs w:val="22"/>
          <w:lang w:val="da-DK"/>
        </w:rPr>
        <w:t xml:space="preserve"> graviditet, bør behandling med </w:t>
      </w:r>
      <w:r>
        <w:rPr>
          <w:lang w:val="da-DK"/>
        </w:rPr>
        <w:t>AIIRA</w:t>
      </w:r>
      <w:r w:rsidRPr="009450FF">
        <w:rPr>
          <w:lang w:val="da-DK"/>
        </w:rPr>
        <w:t xml:space="preserve"> seponeres øjeblikkelig</w:t>
      </w:r>
      <w:r>
        <w:rPr>
          <w:lang w:val="da-DK"/>
        </w:rPr>
        <w:t>t</w:t>
      </w:r>
      <w:r w:rsidRPr="009450FF">
        <w:rPr>
          <w:lang w:val="da-DK"/>
        </w:rPr>
        <w:t xml:space="preserve">, og hvis </w:t>
      </w:r>
      <w:r>
        <w:rPr>
          <w:lang w:val="da-DK"/>
        </w:rPr>
        <w:t xml:space="preserve">det skønnes </w:t>
      </w:r>
      <w:r w:rsidRPr="009450FF">
        <w:rPr>
          <w:lang w:val="da-DK"/>
        </w:rPr>
        <w:t>hensigtsmæssigt bør anden behandling iværksættes (se pkt.</w:t>
      </w:r>
      <w:r>
        <w:rPr>
          <w:lang w:val="da-DK"/>
        </w:rPr>
        <w:t> </w:t>
      </w:r>
      <w:r w:rsidRPr="009450FF">
        <w:rPr>
          <w:lang w:val="da-DK"/>
        </w:rPr>
        <w:t>4.3 og</w:t>
      </w:r>
      <w:r>
        <w:rPr>
          <w:lang w:val="da-DK"/>
        </w:rPr>
        <w:t> </w:t>
      </w:r>
      <w:r w:rsidRPr="009450FF">
        <w:rPr>
          <w:lang w:val="da-DK"/>
        </w:rPr>
        <w:t>4.6)</w:t>
      </w:r>
      <w:r w:rsidRPr="009450FF">
        <w:rPr>
          <w:szCs w:val="22"/>
          <w:lang w:val="da-DK"/>
        </w:rPr>
        <w:t>.</w:t>
      </w:r>
    </w:p>
    <w:p w14:paraId="48899CB5" w14:textId="77777777" w:rsidR="001B06FB" w:rsidRPr="009450FF" w:rsidRDefault="001B06FB" w:rsidP="001B06FB">
      <w:pPr>
        <w:pStyle w:val="EMEABodyText"/>
        <w:rPr>
          <w:u w:val="single"/>
          <w:lang w:val="da-DK"/>
        </w:rPr>
      </w:pPr>
    </w:p>
    <w:p w14:paraId="624DAA50" w14:textId="77777777" w:rsidR="001B06FB" w:rsidRPr="00A45097" w:rsidRDefault="001B06FB" w:rsidP="001B06FB">
      <w:pPr>
        <w:pStyle w:val="EMEABodyText"/>
        <w:rPr>
          <w:lang w:val="da-DK"/>
        </w:rPr>
      </w:pPr>
      <w:r w:rsidRPr="0081785E">
        <w:rPr>
          <w:u w:val="single"/>
          <w:lang w:val="da-DK"/>
        </w:rPr>
        <w:t xml:space="preserve">Pædiatrisk </w:t>
      </w:r>
      <w:r>
        <w:rPr>
          <w:u w:val="single"/>
          <w:lang w:val="da-DK"/>
        </w:rPr>
        <w:t>population</w:t>
      </w:r>
      <w:r w:rsidRPr="00A45097">
        <w:rPr>
          <w:lang w:val="da-DK"/>
        </w:rPr>
        <w:t xml:space="preserve">: </w:t>
      </w:r>
      <w:r>
        <w:rPr>
          <w:lang w:val="da-DK"/>
        </w:rPr>
        <w:t>I</w:t>
      </w:r>
      <w:r w:rsidRPr="00A45097">
        <w:rPr>
          <w:lang w:val="da-DK"/>
        </w:rPr>
        <w:t>rbesartan er undersøgt i pædiatriske populationer</w:t>
      </w:r>
      <w:r>
        <w:rPr>
          <w:lang w:val="da-DK"/>
        </w:rPr>
        <w:t xml:space="preserve"> i aldersgruppen 6 til 16 år</w:t>
      </w:r>
      <w:r w:rsidRPr="00A45097">
        <w:rPr>
          <w:lang w:val="da-DK"/>
        </w:rPr>
        <w:t xml:space="preserve">, men </w:t>
      </w:r>
      <w:r>
        <w:rPr>
          <w:lang w:val="da-DK"/>
        </w:rPr>
        <w:t xml:space="preserve">de </w:t>
      </w:r>
      <w:r w:rsidRPr="00A45097">
        <w:rPr>
          <w:lang w:val="da-DK"/>
        </w:rPr>
        <w:t xml:space="preserve">aktuelle data er ikke tilstrækkelige til at understøtte udvidelse af brug til at omfatte børn, før </w:t>
      </w:r>
      <w:r>
        <w:rPr>
          <w:lang w:val="da-DK"/>
        </w:rPr>
        <w:t xml:space="preserve">der foreligger </w:t>
      </w:r>
      <w:r w:rsidRPr="00A45097">
        <w:rPr>
          <w:lang w:val="da-DK"/>
        </w:rPr>
        <w:t xml:space="preserve">yderligere data (se </w:t>
      </w:r>
      <w:r>
        <w:rPr>
          <w:lang w:val="da-DK"/>
        </w:rPr>
        <w:t>pkt.</w:t>
      </w:r>
      <w:r w:rsidRPr="00A45097">
        <w:rPr>
          <w:lang w:val="da-DK"/>
        </w:rPr>
        <w:t xml:space="preserve"> 4.8, 5.1 </w:t>
      </w:r>
      <w:r>
        <w:rPr>
          <w:lang w:val="da-DK"/>
        </w:rPr>
        <w:t>og</w:t>
      </w:r>
      <w:r w:rsidRPr="00A45097">
        <w:rPr>
          <w:lang w:val="da-DK"/>
        </w:rPr>
        <w:t> 5.2).</w:t>
      </w:r>
    </w:p>
    <w:p w14:paraId="588BA1BE" w14:textId="77777777" w:rsidR="00101936" w:rsidRDefault="00101936" w:rsidP="00101936">
      <w:pPr>
        <w:pStyle w:val="EMEABodyText"/>
        <w:rPr>
          <w:u w:val="single"/>
          <w:lang w:val="da-DK"/>
        </w:rPr>
      </w:pPr>
    </w:p>
    <w:p w14:paraId="7FC8D853" w14:textId="77777777" w:rsidR="00D17C91" w:rsidRDefault="00D17C91" w:rsidP="00D17C91">
      <w:pPr>
        <w:pStyle w:val="EMEABodyText"/>
        <w:rPr>
          <w:lang w:val="da-DK"/>
        </w:rPr>
      </w:pPr>
      <w:r>
        <w:rPr>
          <w:u w:val="single"/>
          <w:lang w:val="da-DK"/>
        </w:rPr>
        <w:t>Hjælpestoffer</w:t>
      </w:r>
      <w:r w:rsidRPr="00C45059">
        <w:rPr>
          <w:lang w:val="da-DK"/>
        </w:rPr>
        <w:t>:</w:t>
      </w:r>
    </w:p>
    <w:p w14:paraId="571FF458" w14:textId="77777777" w:rsidR="00101936" w:rsidRDefault="00D17C91" w:rsidP="00D17C91">
      <w:pPr>
        <w:pStyle w:val="EMEABodyText"/>
        <w:rPr>
          <w:lang w:val="da-DK"/>
        </w:rPr>
      </w:pPr>
      <w:r>
        <w:rPr>
          <w:lang w:val="da-DK"/>
        </w:rPr>
        <w:t xml:space="preserve">Karvea 150 mg filmovertrukne tabletter indeholder lactose. </w:t>
      </w:r>
      <w:r w:rsidR="00101936" w:rsidRPr="00CF2887">
        <w:rPr>
          <w:lang w:val="da-DK"/>
        </w:rPr>
        <w:t>Patienter med arvelig galactoseintolerans, total laktasemangel eller glukose-galaktose malabsorption bør ikke tage dette lægemiddel.</w:t>
      </w:r>
    </w:p>
    <w:p w14:paraId="7FEDA81C" w14:textId="77777777" w:rsidR="00D17C91" w:rsidRDefault="00D17C91" w:rsidP="00D17C91">
      <w:pPr>
        <w:pStyle w:val="EMEABodyText"/>
        <w:rPr>
          <w:lang w:val="da-DK"/>
        </w:rPr>
      </w:pPr>
    </w:p>
    <w:p w14:paraId="5B5739B3" w14:textId="77777777" w:rsidR="00D17C91" w:rsidRPr="00CF2887" w:rsidRDefault="00D17C91" w:rsidP="00D17C91">
      <w:pPr>
        <w:pStyle w:val="EMEABodyText"/>
        <w:rPr>
          <w:lang w:val="da-DK"/>
        </w:rPr>
      </w:pPr>
      <w:r>
        <w:rPr>
          <w:lang w:val="da-DK"/>
        </w:rPr>
        <w:t xml:space="preserve">Karvea 150 mg filmovertrukne tabletter indeholder natrium. </w:t>
      </w: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p>
    <w:p w14:paraId="3C4D67DC" w14:textId="77777777" w:rsidR="001B06FB" w:rsidRDefault="001B06FB" w:rsidP="001B06FB">
      <w:pPr>
        <w:pStyle w:val="EMEABodyText"/>
        <w:rPr>
          <w:u w:val="single"/>
          <w:lang w:val="da-DK"/>
        </w:rPr>
      </w:pPr>
    </w:p>
    <w:p w14:paraId="009648FA" w14:textId="77777777" w:rsidR="001B06FB" w:rsidRDefault="001B06FB">
      <w:pPr>
        <w:pStyle w:val="EMEAHeading2"/>
        <w:rPr>
          <w:lang w:val="da-DK"/>
        </w:rPr>
      </w:pPr>
      <w:r>
        <w:rPr>
          <w:lang w:val="da-DK"/>
        </w:rPr>
        <w:lastRenderedPageBreak/>
        <w:t>4.5</w:t>
      </w:r>
      <w:r>
        <w:rPr>
          <w:lang w:val="da-DK"/>
        </w:rPr>
        <w:tab/>
        <w:t>Interaktion med andre lægemidler og andre former for interaktion</w:t>
      </w:r>
    </w:p>
    <w:p w14:paraId="207A616F" w14:textId="77777777" w:rsidR="001B06FB" w:rsidRPr="007E195A" w:rsidRDefault="001B06FB" w:rsidP="001B06FB">
      <w:pPr>
        <w:pStyle w:val="EMEAHeading2"/>
        <w:rPr>
          <w:lang w:val="da-DK"/>
        </w:rPr>
      </w:pPr>
    </w:p>
    <w:p w14:paraId="11F8A529" w14:textId="77777777" w:rsidR="001B06FB" w:rsidRDefault="001B06FB">
      <w:pPr>
        <w:pStyle w:val="EMEABodyText"/>
        <w:rPr>
          <w:lang w:val="da-DK"/>
        </w:rPr>
      </w:pPr>
      <w:r w:rsidRPr="0081785E">
        <w:rPr>
          <w:u w:val="single"/>
          <w:lang w:val="da-DK"/>
        </w:rPr>
        <w:t>Diuretika og andre antihypertensive lægemidler</w:t>
      </w:r>
      <w:r>
        <w:rPr>
          <w:b/>
          <w:lang w:val="da-DK"/>
        </w:rPr>
        <w:t>:</w:t>
      </w:r>
      <w:r>
        <w:rPr>
          <w:lang w:val="da-DK"/>
        </w:rPr>
        <w:t xml:space="preserve"> Andre antihypertensive lægemidler kan øge irbesartans hypotensive effekt. På trods af dette er Karvea uden risiko blevet administreret sammen med andre antihypertensive lægemidler som beta-blokkere, langtidsvirkende calcium-antagonister samt diuretika af thiazidtypen. En forudgående behandling med høje doser diuretika kan medføre hypovolæmi og risiko for hypotension, når behandlingen med Karvea påbegyndes (se pkt. 4.4).</w:t>
      </w:r>
    </w:p>
    <w:p w14:paraId="0AE4DFF7" w14:textId="77777777" w:rsidR="007A7257" w:rsidRDefault="007A7257">
      <w:pPr>
        <w:pStyle w:val="EMEABodyText"/>
        <w:rPr>
          <w:lang w:val="da-DK"/>
        </w:rPr>
      </w:pPr>
    </w:p>
    <w:p w14:paraId="0970BC32" w14:textId="77777777" w:rsidR="003469CD" w:rsidRPr="00F21831" w:rsidRDefault="007A7257" w:rsidP="003469CD">
      <w:pPr>
        <w:tabs>
          <w:tab w:val="left" w:pos="-720"/>
        </w:tabs>
        <w:suppressAutoHyphens/>
        <w:rPr>
          <w:lang w:val="da-DK"/>
        </w:rPr>
      </w:pPr>
      <w:r>
        <w:rPr>
          <w:u w:val="single"/>
          <w:lang w:val="da-DK"/>
        </w:rPr>
        <w:t>Aliskiren-holdige lægemidler</w:t>
      </w:r>
      <w:r w:rsidR="003469CD" w:rsidRPr="003469CD">
        <w:rPr>
          <w:u w:val="single"/>
          <w:lang w:val="da-DK"/>
        </w:rPr>
        <w:t xml:space="preserve"> </w:t>
      </w:r>
      <w:r w:rsidR="003469CD">
        <w:rPr>
          <w:u w:val="single"/>
          <w:lang w:val="da-DK"/>
        </w:rPr>
        <w:t>eller ACE-hæmmere</w:t>
      </w:r>
      <w:r w:rsidR="003469CD" w:rsidRPr="00B74C63">
        <w:rPr>
          <w:u w:val="single"/>
          <w:lang w:val="da-DK"/>
        </w:rPr>
        <w:t>:</w:t>
      </w:r>
      <w:r w:rsidR="003469CD">
        <w:rPr>
          <w:lang w:val="da-DK"/>
        </w:rPr>
        <w:t xml:space="preserve"> </w:t>
      </w:r>
      <w:r w:rsidR="003469CD" w:rsidRPr="00F21831">
        <w:rPr>
          <w:lang w:val="da-DK"/>
        </w:rPr>
        <w:t>Data fra kliniske studier viser</w:t>
      </w:r>
      <w:r w:rsidR="003469CD">
        <w:rPr>
          <w:lang w:val="da-DK"/>
        </w:rPr>
        <w:t>,</w:t>
      </w:r>
      <w:r w:rsidR="003469CD" w:rsidRPr="00F21831">
        <w:rPr>
          <w:lang w:val="da-DK"/>
        </w:rPr>
        <w:t xml:space="preserve"> at dobbelt hæmning af </w:t>
      </w:r>
      <w:r w:rsidR="003469CD" w:rsidRPr="00FC2E5F">
        <w:rPr>
          <w:rStyle w:val="hps"/>
          <w:color w:val="333333"/>
          <w:lang w:val="da-DK"/>
        </w:rPr>
        <w:t>renin</w:t>
      </w:r>
      <w:r w:rsidR="003469CD" w:rsidRPr="00FC2E5F">
        <w:rPr>
          <w:color w:val="333333"/>
          <w:lang w:val="da-DK"/>
        </w:rPr>
        <w:t xml:space="preserve">-angiotensin-aldosteron-systemet </w:t>
      </w:r>
      <w:r w:rsidR="003469CD" w:rsidRPr="00FC2E5F">
        <w:rPr>
          <w:rStyle w:val="hps"/>
          <w:color w:val="333333"/>
          <w:lang w:val="da-DK"/>
        </w:rPr>
        <w:t>(</w:t>
      </w:r>
      <w:r w:rsidR="003469CD" w:rsidRPr="00FC2E5F">
        <w:rPr>
          <w:color w:val="333333"/>
          <w:lang w:val="da-DK"/>
        </w:rPr>
        <w:t xml:space="preserve">RAAS) </w:t>
      </w:r>
      <w:r w:rsidR="003469CD" w:rsidRPr="00F21831">
        <w:rPr>
          <w:lang w:val="da-DK"/>
        </w:rPr>
        <w:t>ved samtidig brug af ACE-hæmmer</w:t>
      </w:r>
      <w:r w:rsidR="003469CD">
        <w:rPr>
          <w:lang w:val="da-DK"/>
        </w:rPr>
        <w:t>e</w:t>
      </w:r>
      <w:r w:rsidR="003469CD" w:rsidRPr="00F21831">
        <w:rPr>
          <w:lang w:val="da-DK"/>
        </w:rPr>
        <w:t>, angiotensin II-receptor</w:t>
      </w:r>
      <w:r w:rsidR="003469CD">
        <w:rPr>
          <w:lang w:val="da-DK"/>
        </w:rPr>
        <w:t>blokkere</w:t>
      </w:r>
      <w:r w:rsidR="003469CD" w:rsidRPr="00F21831">
        <w:rPr>
          <w:lang w:val="da-DK"/>
        </w:rPr>
        <w:t xml:space="preserve"> eller aliskiren er forbundet med </w:t>
      </w:r>
      <w:r w:rsidR="003469CD">
        <w:rPr>
          <w:lang w:val="da-DK"/>
        </w:rPr>
        <w:t xml:space="preserve">en </w:t>
      </w:r>
      <w:r w:rsidR="003469CD" w:rsidRPr="00F21831">
        <w:rPr>
          <w:lang w:val="da-DK"/>
        </w:rPr>
        <w:t>højere frekvens af bivirkninger såsom hypotension, hyperkaliæmi og nedsat nyrefunktion (</w:t>
      </w:r>
      <w:r w:rsidR="003469CD">
        <w:rPr>
          <w:lang w:val="da-DK"/>
        </w:rPr>
        <w:t>inklusive</w:t>
      </w:r>
      <w:r w:rsidR="003469CD" w:rsidRPr="00F21831">
        <w:rPr>
          <w:lang w:val="da-DK"/>
        </w:rPr>
        <w:t xml:space="preserve"> akut nyresvigt) sammenlignet med brug af et enkelt RAAS-virkende stof (se pkt. 4.</w:t>
      </w:r>
      <w:r w:rsidR="003469CD">
        <w:rPr>
          <w:lang w:val="da-DK"/>
        </w:rPr>
        <w:t>3</w:t>
      </w:r>
      <w:r w:rsidR="003469CD" w:rsidRPr="00F21831">
        <w:rPr>
          <w:lang w:val="da-DK"/>
        </w:rPr>
        <w:t>, 4.</w:t>
      </w:r>
      <w:r w:rsidR="003469CD">
        <w:rPr>
          <w:lang w:val="da-DK"/>
        </w:rPr>
        <w:t>4</w:t>
      </w:r>
      <w:r w:rsidR="003469CD" w:rsidRPr="00F21831">
        <w:rPr>
          <w:lang w:val="da-DK"/>
        </w:rPr>
        <w:t xml:space="preserve"> og 5.1).</w:t>
      </w:r>
    </w:p>
    <w:p w14:paraId="44F08180" w14:textId="77777777" w:rsidR="001B06FB" w:rsidRDefault="001B06FB">
      <w:pPr>
        <w:pStyle w:val="EMEABodyText"/>
        <w:rPr>
          <w:lang w:val="da-DK"/>
        </w:rPr>
      </w:pPr>
    </w:p>
    <w:p w14:paraId="59A4D797" w14:textId="77777777" w:rsidR="001B06FB" w:rsidRDefault="001B06FB" w:rsidP="001B06FB">
      <w:pPr>
        <w:pStyle w:val="EMEABodyText"/>
        <w:rPr>
          <w:lang w:val="da-DK"/>
        </w:rPr>
      </w:pPr>
      <w:r w:rsidRPr="0081785E">
        <w:rPr>
          <w:u w:val="single"/>
          <w:lang w:val="da-DK"/>
        </w:rPr>
        <w:t>Kaliumtilskud og kalium-besparende diuretika</w:t>
      </w:r>
      <w:r>
        <w:rPr>
          <w:b/>
          <w:lang w:val="da-DK"/>
        </w:rPr>
        <w:t>:</w:t>
      </w:r>
      <w:r>
        <w:rPr>
          <w:lang w:val="da-DK"/>
        </w:rPr>
        <w:t xml:space="preserve"> Erfaringer med brug af andre lægemidler, der indvirker på renin-angiotensinsystemet, viser, at samtidig brug af kalium-besparende diuretika, kaliumtilskud, kaliumholdige salterstatninger eller andre lægemidler, som kan øge serum-kaliumniveauet (fx heparin), kan medføre øget serum-kalium. Derfor frarådessamtidig brug af sådanne lægemidler (se pkt. 4.4).</w:t>
      </w:r>
    </w:p>
    <w:p w14:paraId="23EF93F9" w14:textId="77777777" w:rsidR="001B06FB" w:rsidRDefault="001B06FB">
      <w:pPr>
        <w:pStyle w:val="EMEABodyText"/>
        <w:rPr>
          <w:lang w:val="da-DK"/>
        </w:rPr>
      </w:pPr>
    </w:p>
    <w:p w14:paraId="390C8250" w14:textId="77777777" w:rsidR="001B06FB" w:rsidRDefault="001B06FB">
      <w:pPr>
        <w:pStyle w:val="EMEABodyText"/>
        <w:rPr>
          <w:lang w:val="da-DK"/>
        </w:rPr>
      </w:pPr>
      <w:r w:rsidRPr="0081785E">
        <w:rPr>
          <w:u w:val="single"/>
          <w:lang w:val="da-DK"/>
        </w:rPr>
        <w:t>Lithium</w:t>
      </w:r>
      <w:r>
        <w:rPr>
          <w:b/>
          <w:lang w:val="da-DK"/>
        </w:rPr>
        <w:t>:</w:t>
      </w:r>
      <w:r>
        <w:rPr>
          <w:lang w:val="da-DK"/>
        </w:rPr>
        <w:t xml:space="preserve"> Der er rapporteret reversibel øgning af serum-lithiumkoncentrationer og toksicitet ved samtidig administration af lithium og angiotensin-konverterende enzymhæmmere. Der er hidtil kun sjældent observeret lignende virkninger med irbesartan. Derfor frarådes denne kombination (se pkt. 4.4). Såfremt samtidig administration skønnes nødvendig, anbefales det at kontrollere serum-lithiumværdier omhyggeligt.</w:t>
      </w:r>
    </w:p>
    <w:p w14:paraId="2FEFFC26" w14:textId="77777777" w:rsidR="001B06FB" w:rsidRDefault="001B06FB">
      <w:pPr>
        <w:pStyle w:val="EMEABodyText"/>
        <w:rPr>
          <w:lang w:val="da-DK"/>
        </w:rPr>
      </w:pPr>
    </w:p>
    <w:p w14:paraId="24A9036A" w14:textId="77777777" w:rsidR="001B06FB" w:rsidRDefault="001B06FB">
      <w:pPr>
        <w:pStyle w:val="EMEABodyText"/>
        <w:rPr>
          <w:lang w:val="da-DK"/>
        </w:rPr>
      </w:pPr>
      <w:r>
        <w:rPr>
          <w:u w:val="single"/>
          <w:lang w:val="da-DK"/>
        </w:rPr>
        <w:t>Non-steroide anti-inflammatoriske</w:t>
      </w:r>
      <w:r w:rsidRPr="0081785E">
        <w:rPr>
          <w:u w:val="single"/>
          <w:lang w:val="da-DK"/>
        </w:rPr>
        <w:t xml:space="preserve"> lægemidler</w:t>
      </w:r>
      <w:r>
        <w:rPr>
          <w:b/>
          <w:lang w:val="da-DK"/>
        </w:rPr>
        <w:t>:</w:t>
      </w:r>
      <w:r>
        <w:rPr>
          <w:lang w:val="da-DK"/>
        </w:rPr>
        <w:t xml:space="preserve"> Når angiotensin II-antagonister administreres samtidig med non-steroide anti-inflammatoriske lægemidler (fx selektive COX 2-hæmmere, acetylsalicylsyre (&gt; 3 g/dag) og nonselektive NSAID) kan den antihypertensive virkning svækkes.</w:t>
      </w:r>
    </w:p>
    <w:p w14:paraId="02F4C989" w14:textId="77777777" w:rsidR="001B06FB" w:rsidRDefault="001B06FB">
      <w:pPr>
        <w:pStyle w:val="EMEABodyText"/>
        <w:rPr>
          <w:lang w:val="da-DK"/>
        </w:rPr>
      </w:pPr>
      <w:r>
        <w:rPr>
          <w:lang w:val="da-DK"/>
        </w:rPr>
        <w:t>Som det er tilfældet med ACE-hæmmere, kan samtidig anvendelse af angiotensin II-antagonister og NSAID medføre øget risiko for forværring af nyrefunktionen, herunder muligt akut nyresvigt samt øgning af serum-kalium. Det gælder især hos patienter, som i forvejen har dårlig nyrefunktion. Der skal udvises forsigtighed, når denne kombination anvendes, især hos de ældre. Patienterne skal være tilstrækkeligt hydrerede. Det bør overvejes at monitorere nyrefunktionen, eftersamtidig behandling er initieret og periodisk derefter.</w:t>
      </w:r>
    </w:p>
    <w:p w14:paraId="03E43FF3" w14:textId="77777777" w:rsidR="001B06FB" w:rsidRDefault="001B06FB">
      <w:pPr>
        <w:pStyle w:val="EMEABodyText"/>
        <w:rPr>
          <w:lang w:val="da-DK"/>
        </w:rPr>
      </w:pPr>
    </w:p>
    <w:p w14:paraId="66760314" w14:textId="77777777" w:rsidR="00D17C91" w:rsidRPr="00CC2155" w:rsidRDefault="00D17C91" w:rsidP="00D17C91">
      <w:pPr>
        <w:pStyle w:val="EMEABodyText"/>
        <w:rPr>
          <w:szCs w:val="22"/>
          <w:u w:val="single"/>
          <w:lang w:val="da-DK"/>
        </w:rPr>
      </w:pPr>
      <w:r w:rsidRPr="00E479AC">
        <w:rPr>
          <w:szCs w:val="22"/>
          <w:u w:val="single"/>
          <w:lang w:val="da-DK"/>
        </w:rPr>
        <w:t>Repaglinid</w:t>
      </w:r>
      <w:r w:rsidRPr="00E479AC">
        <w:rPr>
          <w:szCs w:val="22"/>
          <w:lang w:val="da-DK"/>
        </w:rPr>
        <w:t xml:space="preserve">: Irbesartan kan </w:t>
      </w:r>
      <w:r>
        <w:rPr>
          <w:szCs w:val="22"/>
          <w:lang w:val="da-DK"/>
        </w:rPr>
        <w:t xml:space="preserve">potentielt </w:t>
      </w:r>
      <w:r w:rsidRPr="00E479AC">
        <w:rPr>
          <w:szCs w:val="22"/>
          <w:lang w:val="da-DK"/>
        </w:rPr>
        <w:t>inhibere OATP1B1.</w:t>
      </w:r>
      <w:r>
        <w:rPr>
          <w:szCs w:val="22"/>
          <w:lang w:val="da-DK"/>
        </w:rPr>
        <w:t xml:space="preserve"> I et klinisk studie blev det rapporteret, at irbesartan ved administration 1 time før repaglinid øgede </w:t>
      </w:r>
      <w:r w:rsidRPr="00EF1206">
        <w:rPr>
          <w:color w:val="000000"/>
          <w:lang w:val="da-DK"/>
        </w:rPr>
        <w:t>C</w:t>
      </w:r>
      <w:r w:rsidRPr="00EF1206">
        <w:rPr>
          <w:color w:val="000000"/>
          <w:vertAlign w:val="subscript"/>
          <w:lang w:val="da-DK"/>
        </w:rPr>
        <w:t>max</w:t>
      </w:r>
      <w:r>
        <w:rPr>
          <w:color w:val="000000"/>
          <w:vertAlign w:val="subscript"/>
          <w:lang w:val="da-DK"/>
        </w:rPr>
        <w:t xml:space="preserve"> </w:t>
      </w:r>
      <w:r w:rsidRPr="00EF1206">
        <w:rPr>
          <w:szCs w:val="22"/>
          <w:lang w:val="da-DK"/>
        </w:rPr>
        <w:t xml:space="preserve">og AUC for repaglinid (substrat </w:t>
      </w:r>
      <w:r>
        <w:rPr>
          <w:szCs w:val="22"/>
          <w:lang w:val="da-DK"/>
        </w:rPr>
        <w:t>for</w:t>
      </w:r>
      <w:r w:rsidRPr="00EF1206">
        <w:rPr>
          <w:szCs w:val="22"/>
          <w:lang w:val="da-DK"/>
        </w:rPr>
        <w:t xml:space="preserve"> </w:t>
      </w:r>
      <w:r w:rsidRPr="00E479AC">
        <w:rPr>
          <w:szCs w:val="22"/>
          <w:lang w:val="da-DK"/>
        </w:rPr>
        <w:t>OATP1B1</w:t>
      </w:r>
      <w:r>
        <w:rPr>
          <w:szCs w:val="22"/>
          <w:lang w:val="da-DK"/>
        </w:rPr>
        <w:t>) henholdvis 1,8 og 1,3 gange. I et andet studie blev der ikke rapporteret nogen relevante pharmakokinetiske interaktioner, når de to lægemidler blev administreret samtidigt. Dosisjustering af antidiabetisk behandling, såsom repaglinid, kan derfor være nødvendig (se pkt. 4.4).</w:t>
      </w:r>
    </w:p>
    <w:p w14:paraId="5860F0C5" w14:textId="77777777" w:rsidR="00D17C91" w:rsidRDefault="00D17C91" w:rsidP="001B06FB">
      <w:pPr>
        <w:pStyle w:val="EMEABodyText"/>
        <w:rPr>
          <w:szCs w:val="22"/>
          <w:u w:val="single"/>
          <w:lang w:val="da-DK"/>
        </w:rPr>
      </w:pPr>
    </w:p>
    <w:p w14:paraId="1A01904F" w14:textId="77777777" w:rsidR="001B06FB" w:rsidRDefault="001B06FB" w:rsidP="001B06FB">
      <w:pPr>
        <w:pStyle w:val="EMEABodyText"/>
        <w:rPr>
          <w:b/>
          <w:szCs w:val="22"/>
          <w:lang w:val="da-DK"/>
        </w:rPr>
      </w:pPr>
      <w:r w:rsidRPr="0081785E">
        <w:rPr>
          <w:szCs w:val="22"/>
          <w:u w:val="single"/>
          <w:lang w:val="da-DK"/>
        </w:rPr>
        <w:t>Yderligere information om irbesartan interaktioner</w:t>
      </w:r>
      <w:r>
        <w:rPr>
          <w:b/>
          <w:szCs w:val="22"/>
          <w:lang w:val="da-DK"/>
        </w:rPr>
        <w:t>:</w:t>
      </w:r>
      <w:r>
        <w:rPr>
          <w:szCs w:val="22"/>
          <w:lang w:val="da-DK"/>
        </w:rPr>
        <w:t xml:space="preserve"> Irbesartans farmakokinetik er i kliniske forsøg ikke påvirket af hydrochlorthiazid. Irbesartan metaboliseres hovedsageligt af CYP2C9 og i mindre udstrækning af glucuronidering. Der er ikke observeret signifikante farmakokinetiske eller farmakodynamiske interaktioner ved samtidig administrationaf irbesartan og warfarin, et lægemiddel som metaboliseres af </w:t>
      </w:r>
      <w:r>
        <w:rPr>
          <w:iCs/>
          <w:szCs w:val="22"/>
          <w:lang w:val="da-DK"/>
        </w:rPr>
        <w:t>CYP2C9.</w:t>
      </w:r>
      <w:r>
        <w:rPr>
          <w:szCs w:val="22"/>
          <w:lang w:val="da-DK"/>
        </w:rPr>
        <w:t xml:space="preserve"> Effekten af CYP2C9-induktorer, som fx rifampicin, på irbesartans farmakokinetik er ikke evalueret. Digoxins farmakokinetik blev ikke ændret ved samtidig administration af irbesartan.</w:t>
      </w:r>
    </w:p>
    <w:p w14:paraId="4909D8E7" w14:textId="77777777" w:rsidR="001B06FB" w:rsidRDefault="001B06FB">
      <w:pPr>
        <w:pStyle w:val="EMEABodyText"/>
        <w:rPr>
          <w:lang w:val="da-DK"/>
        </w:rPr>
      </w:pPr>
    </w:p>
    <w:p w14:paraId="19D2E438" w14:textId="77777777" w:rsidR="001B06FB" w:rsidRDefault="001B06FB">
      <w:pPr>
        <w:pStyle w:val="EMEAHeading2"/>
        <w:rPr>
          <w:lang w:val="da-DK"/>
        </w:rPr>
      </w:pPr>
      <w:r>
        <w:rPr>
          <w:lang w:val="da-DK"/>
        </w:rPr>
        <w:t>4.6</w:t>
      </w:r>
      <w:r>
        <w:rPr>
          <w:lang w:val="da-DK"/>
        </w:rPr>
        <w:tab/>
        <w:t>Fertilitet, graviditet og amning</w:t>
      </w:r>
    </w:p>
    <w:p w14:paraId="4A8A0B10" w14:textId="77777777" w:rsidR="001B06FB" w:rsidRDefault="001B06FB" w:rsidP="001B06FB">
      <w:pPr>
        <w:pStyle w:val="EMEAHeading2"/>
        <w:rPr>
          <w:lang w:val="da-DK"/>
        </w:rPr>
      </w:pPr>
    </w:p>
    <w:p w14:paraId="2CD75309" w14:textId="77777777" w:rsidR="001B06FB" w:rsidRPr="006038E3" w:rsidRDefault="001B06FB" w:rsidP="001B06FB">
      <w:pPr>
        <w:pStyle w:val="EMEABodyText"/>
        <w:keepNext/>
        <w:rPr>
          <w:u w:val="single"/>
          <w:lang w:val="da-DK"/>
        </w:rPr>
      </w:pPr>
      <w:r w:rsidRPr="006038E3">
        <w:rPr>
          <w:color w:val="000000"/>
          <w:szCs w:val="22"/>
          <w:u w:val="single"/>
          <w:lang w:val="da-DK"/>
        </w:rPr>
        <w:t>Graviditet</w:t>
      </w:r>
    </w:p>
    <w:p w14:paraId="5B993B29" w14:textId="77777777" w:rsidR="001B06FB" w:rsidRDefault="001B06FB" w:rsidP="001B06FB">
      <w:pPr>
        <w:pStyle w:val="EMEABodyText"/>
        <w:keepNext/>
        <w:rPr>
          <w:lang w:val="da-DK"/>
        </w:rPr>
      </w:pPr>
    </w:p>
    <w:p w14:paraId="207F8B42" w14:textId="77777777" w:rsidR="001B06FB" w:rsidRPr="00DF0AAF" w:rsidRDefault="001B06FB" w:rsidP="001B06FB">
      <w:pPr>
        <w:pStyle w:val="EMEABodyText"/>
        <w:pBdr>
          <w:top w:val="single" w:sz="4" w:space="1" w:color="auto"/>
          <w:left w:val="single" w:sz="4" w:space="4" w:color="auto"/>
          <w:bottom w:val="single" w:sz="4" w:space="1" w:color="auto"/>
          <w:right w:val="single" w:sz="4" w:space="4" w:color="auto"/>
        </w:pBdr>
        <w:rPr>
          <w:color w:val="000000"/>
          <w:szCs w:val="22"/>
          <w:lang w:val="da-DK"/>
        </w:rPr>
      </w:pPr>
      <w:r>
        <w:rPr>
          <w:color w:val="000000"/>
          <w:szCs w:val="22"/>
          <w:lang w:val="da-DK"/>
        </w:rPr>
        <w:t>AIIRAer</w:t>
      </w:r>
      <w:r w:rsidRPr="00DF0AAF">
        <w:rPr>
          <w:color w:val="000000"/>
          <w:szCs w:val="22"/>
          <w:lang w:val="da-DK"/>
        </w:rPr>
        <w:t xml:space="preserve"> bør ikke anvendes under graviditetens første trimester (se pkt.</w:t>
      </w:r>
      <w:r>
        <w:rPr>
          <w:color w:val="000000"/>
          <w:szCs w:val="22"/>
          <w:lang w:val="da-DK"/>
        </w:rPr>
        <w:t> </w:t>
      </w:r>
      <w:r w:rsidRPr="00DF0AAF">
        <w:rPr>
          <w:color w:val="000000"/>
          <w:szCs w:val="22"/>
          <w:lang w:val="da-DK"/>
        </w:rPr>
        <w:t xml:space="preserve">4.4). </w:t>
      </w:r>
      <w:r>
        <w:rPr>
          <w:color w:val="000000"/>
          <w:szCs w:val="22"/>
          <w:lang w:val="da-DK"/>
        </w:rPr>
        <w:t xml:space="preserve">Anvendelsen af </w:t>
      </w:r>
      <w:r w:rsidRPr="00DF0AAF">
        <w:rPr>
          <w:color w:val="000000"/>
          <w:szCs w:val="22"/>
          <w:lang w:val="da-DK"/>
        </w:rPr>
        <w:t>A</w:t>
      </w:r>
      <w:r w:rsidRPr="00DF0AAF">
        <w:rPr>
          <w:lang w:val="da-DK"/>
        </w:rPr>
        <w:t>II</w:t>
      </w:r>
      <w:r>
        <w:rPr>
          <w:lang w:val="da-DK"/>
        </w:rPr>
        <w:t>RAer</w:t>
      </w:r>
      <w:r w:rsidRPr="00DF0AAF">
        <w:rPr>
          <w:lang w:val="da-DK"/>
        </w:rPr>
        <w:t xml:space="preserve"> er kontraindiceret under graviditetens ande</w:t>
      </w:r>
      <w:r>
        <w:rPr>
          <w:lang w:val="da-DK"/>
        </w:rPr>
        <w:t>t</w:t>
      </w:r>
      <w:r w:rsidRPr="00DF0AAF">
        <w:rPr>
          <w:lang w:val="da-DK"/>
        </w:rPr>
        <w:t xml:space="preserve"> og tredje trimester (se pkt.</w:t>
      </w:r>
      <w:r>
        <w:rPr>
          <w:lang w:val="da-DK"/>
        </w:rPr>
        <w:t> </w:t>
      </w:r>
      <w:r w:rsidRPr="00DF0AAF">
        <w:rPr>
          <w:lang w:val="da-DK"/>
        </w:rPr>
        <w:t>4.3 og</w:t>
      </w:r>
      <w:r>
        <w:rPr>
          <w:lang w:val="da-DK"/>
        </w:rPr>
        <w:t> </w:t>
      </w:r>
      <w:r w:rsidRPr="00DF0AAF">
        <w:rPr>
          <w:lang w:val="da-DK"/>
        </w:rPr>
        <w:t>4.4).</w:t>
      </w:r>
    </w:p>
    <w:p w14:paraId="580E2403" w14:textId="77777777" w:rsidR="001B06FB" w:rsidRPr="00DF0AAF" w:rsidRDefault="001B06FB" w:rsidP="001B06FB">
      <w:pPr>
        <w:pStyle w:val="EMEABodyText"/>
        <w:rPr>
          <w:u w:val="single"/>
          <w:lang w:val="da-DK"/>
        </w:rPr>
      </w:pPr>
    </w:p>
    <w:p w14:paraId="31887A68" w14:textId="77777777" w:rsidR="001B06FB" w:rsidRDefault="001B06FB" w:rsidP="001B06FB">
      <w:pPr>
        <w:pStyle w:val="EMEABodyText"/>
        <w:rPr>
          <w:lang w:val="da-DK"/>
        </w:rPr>
      </w:pPr>
      <w:r w:rsidRPr="00DF0AAF">
        <w:rPr>
          <w:lang w:val="da-DK"/>
        </w:rPr>
        <w:lastRenderedPageBreak/>
        <w:t xml:space="preserve">Epidemiologiske data vedrørende risikoen for teratogenicitet efter anvendelse af ACE-hæmmere under graviditetens første trimester er ikke entydige. Imidlertid kan en lille øget risiko ikke udelukkes. Der findes ingen kontrollerede epidemiologiske data vedrørende risikoen med </w:t>
      </w:r>
      <w:r>
        <w:rPr>
          <w:lang w:val="da-DK"/>
        </w:rPr>
        <w:t>A</w:t>
      </w:r>
      <w:r w:rsidRPr="00DF0AAF">
        <w:rPr>
          <w:lang w:val="da-DK"/>
        </w:rPr>
        <w:t>ngiotensin II-</w:t>
      </w:r>
      <w:r>
        <w:rPr>
          <w:lang w:val="da-DK"/>
        </w:rPr>
        <w:t>R</w:t>
      </w:r>
      <w:r w:rsidRPr="00DF0AAF">
        <w:rPr>
          <w:lang w:val="da-DK"/>
        </w:rPr>
        <w:t>eceptor-</w:t>
      </w:r>
      <w:r>
        <w:rPr>
          <w:lang w:val="da-DK"/>
        </w:rPr>
        <w:t>Antagonister (AIIRAer)</w:t>
      </w:r>
      <w:r w:rsidRPr="00DF0AAF">
        <w:rPr>
          <w:lang w:val="da-DK"/>
        </w:rPr>
        <w:t>, men lignende risici kan findes for denne lægemiddelgruppe. P</w:t>
      </w:r>
      <w:r w:rsidRPr="00DF0AAF">
        <w:rPr>
          <w:szCs w:val="22"/>
          <w:lang w:val="da-DK"/>
        </w:rPr>
        <w:t xml:space="preserve">atienter, der planlægger at blive gravide, bør ændre til anden </w:t>
      </w:r>
      <w:r>
        <w:rPr>
          <w:szCs w:val="22"/>
          <w:lang w:val="da-DK"/>
        </w:rPr>
        <w:t xml:space="preserve">antihypertensiv </w:t>
      </w:r>
      <w:r w:rsidRPr="00DF0AAF">
        <w:rPr>
          <w:szCs w:val="22"/>
          <w:lang w:val="da-DK"/>
        </w:rPr>
        <w:t>behandling hvor sikkerhedsprofilen for anvendelse under graviditet er veletableret, m</w:t>
      </w:r>
      <w:r w:rsidRPr="00DF0AAF">
        <w:rPr>
          <w:lang w:val="da-DK"/>
        </w:rPr>
        <w:t xml:space="preserve">edmindre fortsat behandling med </w:t>
      </w:r>
      <w:r>
        <w:rPr>
          <w:lang w:val="da-DK"/>
        </w:rPr>
        <w:t>AIIRA</w:t>
      </w:r>
      <w:r>
        <w:rPr>
          <w:szCs w:val="22"/>
          <w:lang w:val="da-DK"/>
        </w:rPr>
        <w:t xml:space="preserve"> </w:t>
      </w:r>
      <w:r w:rsidRPr="00DF0AAF">
        <w:rPr>
          <w:szCs w:val="22"/>
          <w:lang w:val="da-DK"/>
        </w:rPr>
        <w:t>skønnes nødvendig.</w:t>
      </w:r>
      <w:r w:rsidRPr="00DF0AAF">
        <w:rPr>
          <w:lang w:val="da-DK"/>
        </w:rPr>
        <w:t xml:space="preserve"> </w:t>
      </w:r>
      <w:r w:rsidRPr="00DF0AAF">
        <w:rPr>
          <w:szCs w:val="22"/>
          <w:lang w:val="da-DK"/>
        </w:rPr>
        <w:t xml:space="preserve">Ved konstateret graviditet, </w:t>
      </w:r>
      <w:r w:rsidRPr="00DF0AAF">
        <w:rPr>
          <w:lang w:val="da-DK"/>
        </w:rPr>
        <w:t xml:space="preserve">bør behandling med </w:t>
      </w:r>
      <w:r>
        <w:rPr>
          <w:lang w:val="da-DK"/>
        </w:rPr>
        <w:t>AIIRAer</w:t>
      </w:r>
      <w:r w:rsidRPr="00DF0AAF">
        <w:rPr>
          <w:lang w:val="da-DK"/>
        </w:rPr>
        <w:t xml:space="preserve"> seponeres øjeblikkeligt, og hvis det skønnes hensigtsmæssigt bør anden behandling iværksættes.</w:t>
      </w:r>
    </w:p>
    <w:p w14:paraId="5BCCB029" w14:textId="77777777" w:rsidR="001B06FB" w:rsidRDefault="001B06FB" w:rsidP="001B06FB">
      <w:pPr>
        <w:pStyle w:val="EMEABodyText"/>
        <w:rPr>
          <w:lang w:val="da-DK"/>
        </w:rPr>
      </w:pPr>
    </w:p>
    <w:p w14:paraId="568F0091" w14:textId="77777777" w:rsidR="001B06FB" w:rsidRDefault="001B06FB" w:rsidP="001B06FB">
      <w:pPr>
        <w:pStyle w:val="EMEABodyText"/>
        <w:rPr>
          <w:lang w:val="da-DK"/>
        </w:rPr>
      </w:pPr>
      <w:r w:rsidRPr="00DF0AAF">
        <w:rPr>
          <w:lang w:val="da-DK"/>
        </w:rPr>
        <w:t>De</w:t>
      </w:r>
      <w:r>
        <w:rPr>
          <w:lang w:val="da-DK"/>
        </w:rPr>
        <w:t>t</w:t>
      </w:r>
      <w:r w:rsidRPr="00DF0AAF">
        <w:rPr>
          <w:lang w:val="da-DK"/>
        </w:rPr>
        <w:t xml:space="preserve"> er kendt</w:t>
      </w:r>
      <w:r>
        <w:rPr>
          <w:lang w:val="da-DK"/>
        </w:rPr>
        <w:t>,</w:t>
      </w:r>
      <w:r w:rsidRPr="00DF0AAF">
        <w:rPr>
          <w:lang w:val="da-DK"/>
        </w:rPr>
        <w:t xml:space="preserve"> at</w:t>
      </w:r>
      <w:r>
        <w:rPr>
          <w:lang w:val="da-DK"/>
        </w:rPr>
        <w:t xml:space="preserve"> eksponering for </w:t>
      </w:r>
      <w:r w:rsidRPr="00DF0AAF">
        <w:rPr>
          <w:lang w:val="da-DK"/>
        </w:rPr>
        <w:t xml:space="preserve">behandling med </w:t>
      </w:r>
      <w:r>
        <w:rPr>
          <w:lang w:val="da-DK"/>
        </w:rPr>
        <w:t>A</w:t>
      </w:r>
      <w:r w:rsidRPr="00DF0AAF">
        <w:rPr>
          <w:lang w:val="da-DK"/>
        </w:rPr>
        <w:t>II</w:t>
      </w:r>
      <w:r>
        <w:rPr>
          <w:lang w:val="da-DK"/>
        </w:rPr>
        <w:t>RA</w:t>
      </w:r>
      <w:r w:rsidRPr="00DF0AAF">
        <w:rPr>
          <w:lang w:val="da-DK"/>
        </w:rPr>
        <w:t xml:space="preserve"> under ande</w:t>
      </w:r>
      <w:r>
        <w:rPr>
          <w:lang w:val="da-DK"/>
        </w:rPr>
        <w:t>t</w:t>
      </w:r>
      <w:r w:rsidRPr="00DF0AAF">
        <w:rPr>
          <w:lang w:val="da-DK"/>
        </w:rPr>
        <w:t xml:space="preserve"> og tredje trimester kan inducere human føtotoksicitet (nedsat nyrefunktion, oligohydramnios</w:t>
      </w:r>
      <w:r w:rsidRPr="003E1969">
        <w:rPr>
          <w:lang w:val="da-DK"/>
        </w:rPr>
        <w:t xml:space="preserve">, hæmning af kraniets </w:t>
      </w:r>
      <w:r>
        <w:rPr>
          <w:lang w:val="da-DK"/>
        </w:rPr>
        <w:t>ossifikation</w:t>
      </w:r>
      <w:r w:rsidRPr="003E1969">
        <w:rPr>
          <w:lang w:val="da-DK"/>
        </w:rPr>
        <w:t xml:space="preserve">) og neonatal toksicitet (nyresvigt, hypotension, </w:t>
      </w:r>
      <w:r>
        <w:rPr>
          <w:lang w:val="da-DK"/>
        </w:rPr>
        <w:t>hyperkaliæmi</w:t>
      </w:r>
      <w:r w:rsidRPr="00DF0AAF">
        <w:rPr>
          <w:lang w:val="da-DK"/>
        </w:rPr>
        <w:t>)</w:t>
      </w:r>
      <w:r>
        <w:rPr>
          <w:lang w:val="da-DK"/>
        </w:rPr>
        <w:t xml:space="preserve"> (se pkt. 5.3)</w:t>
      </w:r>
      <w:r w:rsidRPr="00DF0AAF">
        <w:rPr>
          <w:lang w:val="da-DK"/>
        </w:rPr>
        <w:t>.</w:t>
      </w:r>
    </w:p>
    <w:p w14:paraId="47159530" w14:textId="77777777" w:rsidR="00101936" w:rsidRPr="00DF0AAF" w:rsidRDefault="00101936" w:rsidP="001B06FB">
      <w:pPr>
        <w:pStyle w:val="EMEABodyText"/>
        <w:rPr>
          <w:lang w:val="da-DK"/>
        </w:rPr>
      </w:pPr>
    </w:p>
    <w:p w14:paraId="22093C77" w14:textId="77777777" w:rsidR="001B06FB" w:rsidRDefault="001B06FB" w:rsidP="001B06FB">
      <w:pPr>
        <w:pStyle w:val="EMEABodyText"/>
        <w:rPr>
          <w:lang w:val="da-DK"/>
        </w:rPr>
      </w:pPr>
      <w:r w:rsidRPr="00DF0AAF">
        <w:rPr>
          <w:szCs w:val="22"/>
          <w:lang w:val="da-DK"/>
        </w:rPr>
        <w:t xml:space="preserve">Hvis </w:t>
      </w:r>
      <w:r>
        <w:rPr>
          <w:szCs w:val="22"/>
          <w:lang w:val="da-DK"/>
        </w:rPr>
        <w:t>der er givet</w:t>
      </w:r>
      <w:r w:rsidRPr="00DF0AAF">
        <w:rPr>
          <w:szCs w:val="22"/>
          <w:lang w:val="da-DK"/>
        </w:rPr>
        <w:t xml:space="preserve"> </w:t>
      </w:r>
      <w:r>
        <w:rPr>
          <w:szCs w:val="22"/>
          <w:lang w:val="da-DK"/>
        </w:rPr>
        <w:t>A</w:t>
      </w:r>
      <w:r w:rsidRPr="00DF0AAF">
        <w:rPr>
          <w:lang w:val="da-DK"/>
        </w:rPr>
        <w:t>II</w:t>
      </w:r>
      <w:r>
        <w:rPr>
          <w:lang w:val="da-DK"/>
        </w:rPr>
        <w:t>RAer</w:t>
      </w:r>
      <w:r w:rsidRPr="00DF0AAF">
        <w:rPr>
          <w:lang w:val="da-DK"/>
        </w:rPr>
        <w:t xml:space="preserve"> under graviditetens ande</w:t>
      </w:r>
      <w:r>
        <w:rPr>
          <w:lang w:val="da-DK"/>
        </w:rPr>
        <w:t>t</w:t>
      </w:r>
      <w:r w:rsidRPr="00DF0AAF">
        <w:rPr>
          <w:lang w:val="da-DK"/>
        </w:rPr>
        <w:t xml:space="preserve"> trimester, anbefales ultralydskontrol af nyrefunktionen og kraniet.</w:t>
      </w:r>
    </w:p>
    <w:p w14:paraId="57615588" w14:textId="77777777" w:rsidR="00101936" w:rsidRPr="00DF0AAF" w:rsidRDefault="00101936" w:rsidP="001B06FB">
      <w:pPr>
        <w:pStyle w:val="EMEABodyText"/>
        <w:rPr>
          <w:lang w:val="da-DK"/>
        </w:rPr>
      </w:pPr>
    </w:p>
    <w:p w14:paraId="4C1B1401" w14:textId="77777777" w:rsidR="001B06FB" w:rsidRPr="00DF0AAF" w:rsidRDefault="001B06FB" w:rsidP="001B06FB">
      <w:pPr>
        <w:pStyle w:val="EMEABodyText"/>
        <w:rPr>
          <w:szCs w:val="22"/>
          <w:lang w:val="da-DK"/>
        </w:rPr>
      </w:pPr>
      <w:r w:rsidRPr="00DF0AAF">
        <w:rPr>
          <w:lang w:val="da-DK"/>
        </w:rPr>
        <w:t xml:space="preserve">Spædbørn, hvis mødre har taget </w:t>
      </w:r>
      <w:r>
        <w:rPr>
          <w:lang w:val="da-DK"/>
        </w:rPr>
        <w:t>A</w:t>
      </w:r>
      <w:r w:rsidRPr="00DF0AAF">
        <w:rPr>
          <w:lang w:val="da-DK"/>
        </w:rPr>
        <w:t>II</w:t>
      </w:r>
      <w:r>
        <w:rPr>
          <w:lang w:val="da-DK"/>
        </w:rPr>
        <w:t>RAer,</w:t>
      </w:r>
      <w:r w:rsidRPr="00DF0AAF">
        <w:rPr>
          <w:lang w:val="da-DK"/>
        </w:rPr>
        <w:t xml:space="preserve"> skal observeres omhyggeligt for hypotension (se pkt.</w:t>
      </w:r>
      <w:r>
        <w:rPr>
          <w:lang w:val="da-DK"/>
        </w:rPr>
        <w:t> </w:t>
      </w:r>
      <w:r w:rsidRPr="00DF0AAF">
        <w:rPr>
          <w:lang w:val="da-DK"/>
        </w:rPr>
        <w:t>4.3 og</w:t>
      </w:r>
      <w:r>
        <w:rPr>
          <w:lang w:val="da-DK"/>
        </w:rPr>
        <w:t> </w:t>
      </w:r>
      <w:r w:rsidRPr="00DF0AAF">
        <w:rPr>
          <w:lang w:val="da-DK"/>
        </w:rPr>
        <w:t>4.4)</w:t>
      </w:r>
      <w:r>
        <w:rPr>
          <w:lang w:val="da-DK"/>
        </w:rPr>
        <w:t>.</w:t>
      </w:r>
    </w:p>
    <w:p w14:paraId="45DB3CC9" w14:textId="77777777" w:rsidR="001B06FB" w:rsidRPr="00DF0AAF" w:rsidRDefault="001B06FB" w:rsidP="001B06FB">
      <w:pPr>
        <w:pStyle w:val="EMEABodyText"/>
        <w:rPr>
          <w:lang w:val="da-DK"/>
        </w:rPr>
      </w:pPr>
    </w:p>
    <w:p w14:paraId="06B7BD5F" w14:textId="77777777" w:rsidR="001B06FB" w:rsidRDefault="001B06FB" w:rsidP="001B06FB">
      <w:pPr>
        <w:pStyle w:val="EMEABodyText"/>
        <w:keepNext/>
        <w:rPr>
          <w:lang w:val="da-DK"/>
        </w:rPr>
      </w:pPr>
      <w:r w:rsidRPr="0081785E">
        <w:rPr>
          <w:u w:val="single"/>
          <w:lang w:val="da-DK"/>
        </w:rPr>
        <w:t>Amning</w:t>
      </w:r>
    </w:p>
    <w:p w14:paraId="51E88A87" w14:textId="77777777" w:rsidR="001B06FB" w:rsidRDefault="001B06FB" w:rsidP="001B06FB">
      <w:pPr>
        <w:pStyle w:val="EMEABodyText"/>
        <w:keepNext/>
        <w:rPr>
          <w:lang w:val="da-DK"/>
        </w:rPr>
      </w:pPr>
    </w:p>
    <w:p w14:paraId="61172C8A" w14:textId="77777777" w:rsidR="001B06FB" w:rsidRDefault="001B06FB" w:rsidP="001B06FB">
      <w:pPr>
        <w:pStyle w:val="EMEABodyText"/>
        <w:rPr>
          <w:lang w:val="da-DK"/>
        </w:rPr>
      </w:pPr>
      <w:r>
        <w:rPr>
          <w:lang w:val="da-DK"/>
        </w:rPr>
        <w:t>Da der ikke foreligger oplysninger om anvendelse af Karvea under amning, frarådes brugen af Karvea, og andre behandlingsregimer med en mere veletableret sikkerhedsprofil for anvendelse under amning bør foretrækkes. Dette gælder især ved amning af nyfødte eller for tidligt fødte børn.</w:t>
      </w:r>
    </w:p>
    <w:p w14:paraId="51149F9F" w14:textId="77777777" w:rsidR="001B06FB" w:rsidRDefault="001B06FB" w:rsidP="001B06FB">
      <w:pPr>
        <w:pStyle w:val="EMEABodyText"/>
        <w:rPr>
          <w:lang w:val="da-DK"/>
        </w:rPr>
      </w:pPr>
    </w:p>
    <w:p w14:paraId="1F3C6969" w14:textId="77777777" w:rsidR="001B06FB" w:rsidRDefault="001B06FB" w:rsidP="001B06FB">
      <w:pPr>
        <w:pStyle w:val="EMEABodyText"/>
        <w:rPr>
          <w:rFonts w:eastAsia="SimSun"/>
          <w:szCs w:val="22"/>
          <w:lang w:val="da-DK" w:eastAsia="zh-CN"/>
        </w:rPr>
      </w:pPr>
      <w:r>
        <w:rPr>
          <w:rFonts w:eastAsia="SimSun"/>
          <w:szCs w:val="22"/>
          <w:lang w:val="da-DK" w:eastAsia="zh-CN"/>
        </w:rPr>
        <w:t>Det er ukendt, om irbesartan eller dets metabolitter udskilles i human mælk.</w:t>
      </w:r>
      <w:r w:rsidRPr="00327927">
        <w:rPr>
          <w:rFonts w:eastAsia="SimSun"/>
          <w:szCs w:val="22"/>
          <w:lang w:val="da-DK" w:eastAsia="zh-CN"/>
        </w:rPr>
        <w:t xml:space="preserve"> </w:t>
      </w:r>
    </w:p>
    <w:p w14:paraId="6BA4A208" w14:textId="77777777" w:rsidR="00101936" w:rsidRDefault="00101936" w:rsidP="001B06FB">
      <w:pPr>
        <w:pStyle w:val="EMEABodyText"/>
        <w:rPr>
          <w:rFonts w:eastAsia="SimSun"/>
          <w:szCs w:val="22"/>
          <w:lang w:val="da-DK" w:eastAsia="zh-CN"/>
        </w:rPr>
      </w:pPr>
    </w:p>
    <w:p w14:paraId="25E8F249" w14:textId="77777777" w:rsidR="001B06FB" w:rsidRDefault="001B06FB" w:rsidP="001B06FB">
      <w:pPr>
        <w:pStyle w:val="EMEABodyText"/>
        <w:rPr>
          <w:rFonts w:eastAsia="SimSun"/>
          <w:szCs w:val="22"/>
          <w:lang w:val="da-DK" w:eastAsia="zh-CN"/>
        </w:rPr>
      </w:pPr>
      <w:r>
        <w:rPr>
          <w:rFonts w:eastAsia="SimSun"/>
          <w:szCs w:val="22"/>
          <w:lang w:val="da-DK" w:eastAsia="zh-CN"/>
        </w:rPr>
        <w:t>De tilgængelige farmakodynamiske/toksikologiske data fra rotteforsøg viser, at irbesartan eller dets metabolitter udskilles i mælk (se pkt.</w:t>
      </w:r>
      <w:r w:rsidRPr="000C0803">
        <w:rPr>
          <w:rFonts w:eastAsia="SimSun"/>
          <w:lang w:val="da-DK"/>
        </w:rPr>
        <w:t> </w:t>
      </w:r>
      <w:r>
        <w:rPr>
          <w:rFonts w:eastAsia="SimSun"/>
          <w:szCs w:val="22"/>
          <w:lang w:val="da-DK" w:eastAsia="zh-CN"/>
        </w:rPr>
        <w:t>5.3 for detaljer).</w:t>
      </w:r>
    </w:p>
    <w:p w14:paraId="74A3AB37" w14:textId="77777777" w:rsidR="001B06FB" w:rsidRDefault="001B06FB" w:rsidP="001B06FB">
      <w:pPr>
        <w:pStyle w:val="EMEABodyText"/>
        <w:rPr>
          <w:rFonts w:eastAsia="SimSun"/>
          <w:szCs w:val="22"/>
          <w:lang w:val="da-DK" w:eastAsia="zh-CN"/>
        </w:rPr>
      </w:pPr>
    </w:p>
    <w:p w14:paraId="45EC4EDF" w14:textId="77777777" w:rsidR="001B06FB" w:rsidRPr="00327927" w:rsidRDefault="001B06FB" w:rsidP="001B06FB">
      <w:pPr>
        <w:pStyle w:val="EMEABodyText"/>
        <w:rPr>
          <w:u w:val="single"/>
          <w:lang w:val="da-DK"/>
        </w:rPr>
      </w:pPr>
      <w:r w:rsidRPr="00327927">
        <w:rPr>
          <w:u w:val="single"/>
          <w:lang w:val="da-DK"/>
        </w:rPr>
        <w:t>Fertilitet</w:t>
      </w:r>
    </w:p>
    <w:p w14:paraId="159A9E73" w14:textId="77777777" w:rsidR="001B06FB" w:rsidRDefault="001B06FB" w:rsidP="001B06FB">
      <w:pPr>
        <w:pStyle w:val="EMEABodyText"/>
        <w:rPr>
          <w:lang w:val="da-DK"/>
        </w:rPr>
      </w:pPr>
    </w:p>
    <w:p w14:paraId="67BD68A8" w14:textId="77777777" w:rsidR="001B06FB" w:rsidRDefault="001B06FB" w:rsidP="001B06FB">
      <w:pPr>
        <w:pStyle w:val="EMEABodyText"/>
        <w:rPr>
          <w:lang w:val="da-DK"/>
        </w:rPr>
      </w:pPr>
      <w:r w:rsidRPr="00327927">
        <w:rPr>
          <w:lang w:val="da-DK"/>
        </w:rPr>
        <w:t xml:space="preserve">Irbesartan påvirkede ikke fertiliteten </w:t>
      </w:r>
      <w:r>
        <w:rPr>
          <w:lang w:val="da-DK"/>
        </w:rPr>
        <w:t>hos</w:t>
      </w:r>
      <w:r w:rsidRPr="00327927">
        <w:rPr>
          <w:lang w:val="da-DK"/>
        </w:rPr>
        <w:t xml:space="preserve"> behandlede rotter eller deres afkom i doser op til det niveau, der fremkaldte de første tegn på toksi</w:t>
      </w:r>
      <w:r>
        <w:rPr>
          <w:lang w:val="da-DK"/>
        </w:rPr>
        <w:t>c</w:t>
      </w:r>
      <w:r w:rsidRPr="00327927">
        <w:rPr>
          <w:lang w:val="da-DK"/>
        </w:rPr>
        <w:t>itet hos forældrene (se pkt.</w:t>
      </w:r>
      <w:r w:rsidRPr="000C0803">
        <w:rPr>
          <w:lang w:val="da-DK"/>
        </w:rPr>
        <w:t> </w:t>
      </w:r>
      <w:r w:rsidRPr="00327927">
        <w:rPr>
          <w:lang w:val="da-DK"/>
        </w:rPr>
        <w:t>5.3).</w:t>
      </w:r>
      <w:r>
        <w:rPr>
          <w:lang w:val="da-DK"/>
        </w:rPr>
        <w:t xml:space="preserve"> </w:t>
      </w:r>
    </w:p>
    <w:p w14:paraId="6864EECA" w14:textId="77777777" w:rsidR="001B06FB" w:rsidRDefault="001B06FB">
      <w:pPr>
        <w:pStyle w:val="EMEABodyText"/>
        <w:rPr>
          <w:lang w:val="da-DK"/>
        </w:rPr>
      </w:pPr>
    </w:p>
    <w:p w14:paraId="03299B98" w14:textId="77777777" w:rsidR="001B06FB" w:rsidRDefault="001B06FB">
      <w:pPr>
        <w:pStyle w:val="EMEAHeading2"/>
        <w:rPr>
          <w:lang w:val="da-DK"/>
        </w:rPr>
      </w:pPr>
      <w:r>
        <w:rPr>
          <w:lang w:val="da-DK"/>
        </w:rPr>
        <w:t>4.7</w:t>
      </w:r>
      <w:r>
        <w:rPr>
          <w:lang w:val="da-DK"/>
        </w:rPr>
        <w:tab/>
      </w:r>
      <w:r w:rsidRPr="00636235">
        <w:rPr>
          <w:lang w:val="da-DK"/>
        </w:rPr>
        <w:t>Virkning</w:t>
      </w:r>
      <w:r>
        <w:rPr>
          <w:lang w:val="da-DK"/>
        </w:rPr>
        <w:t xml:space="preserve"> på evnen til at føre motorkøretøj eller betjene maskiner</w:t>
      </w:r>
    </w:p>
    <w:p w14:paraId="6E42D262" w14:textId="77777777" w:rsidR="001B06FB" w:rsidRDefault="001B06FB" w:rsidP="001B06FB">
      <w:pPr>
        <w:pStyle w:val="EMEAHeading2"/>
        <w:rPr>
          <w:lang w:val="da-DK"/>
        </w:rPr>
      </w:pPr>
    </w:p>
    <w:p w14:paraId="148DF457" w14:textId="77777777" w:rsidR="001B06FB" w:rsidRDefault="001B06FB">
      <w:pPr>
        <w:pStyle w:val="EMEABodyText"/>
        <w:rPr>
          <w:lang w:val="da-DK"/>
        </w:rPr>
      </w:pPr>
      <w:r>
        <w:rPr>
          <w:lang w:val="da-DK"/>
        </w:rPr>
        <w:t xml:space="preserve">På baggrund af de farmakodynamiske egenskaber er det usandsynligt, at irbesartan vil påvirke </w:t>
      </w:r>
      <w:r w:rsidR="00101936" w:rsidRPr="007A0DE7">
        <w:rPr>
          <w:noProof/>
          <w:lang w:val="da-DK"/>
        </w:rPr>
        <w:t xml:space="preserve">evnen til at føre </w:t>
      </w:r>
      <w:r w:rsidR="00101936" w:rsidRPr="007A0DE7">
        <w:rPr>
          <w:lang w:val="da-DK"/>
        </w:rPr>
        <w:t>motorkøretøj</w:t>
      </w:r>
      <w:r w:rsidR="00101936" w:rsidRPr="007A0DE7">
        <w:rPr>
          <w:noProof/>
          <w:lang w:val="da-DK"/>
        </w:rPr>
        <w:t xml:space="preserve"> eller betjene maskiner</w:t>
      </w:r>
      <w:r>
        <w:rPr>
          <w:lang w:val="da-DK"/>
        </w:rPr>
        <w:t>. Ved bilkørsel eller betjening af maskiner skal der tages hensyn til, at der kan opstå svimmelhed og træthed under behandling.</w:t>
      </w:r>
    </w:p>
    <w:p w14:paraId="24E36607" w14:textId="77777777" w:rsidR="001B06FB" w:rsidRDefault="001B06FB">
      <w:pPr>
        <w:pStyle w:val="EMEABodyText"/>
        <w:rPr>
          <w:lang w:val="da-DK"/>
        </w:rPr>
      </w:pPr>
    </w:p>
    <w:p w14:paraId="42CDEBC4" w14:textId="77777777" w:rsidR="001B06FB" w:rsidRDefault="001B06FB">
      <w:pPr>
        <w:pStyle w:val="EMEAHeading2"/>
        <w:rPr>
          <w:lang w:val="da-DK"/>
        </w:rPr>
      </w:pPr>
      <w:r>
        <w:rPr>
          <w:lang w:val="da-DK"/>
        </w:rPr>
        <w:t>4.8</w:t>
      </w:r>
      <w:r>
        <w:rPr>
          <w:lang w:val="da-DK"/>
        </w:rPr>
        <w:tab/>
        <w:t>Bivirkninger</w:t>
      </w:r>
    </w:p>
    <w:p w14:paraId="70DA9425" w14:textId="77777777" w:rsidR="001B06FB" w:rsidRDefault="001B06FB" w:rsidP="001B06FB">
      <w:pPr>
        <w:pStyle w:val="EMEAHeading2"/>
        <w:rPr>
          <w:lang w:val="da-DK"/>
        </w:rPr>
      </w:pPr>
    </w:p>
    <w:p w14:paraId="0C723665" w14:textId="77777777" w:rsidR="001B06FB" w:rsidRPr="00D81AF8" w:rsidRDefault="001B06FB" w:rsidP="001B06FB">
      <w:pPr>
        <w:pStyle w:val="EMEABodyText"/>
        <w:keepNext/>
        <w:rPr>
          <w:lang w:val="da-DK"/>
        </w:rPr>
      </w:pPr>
      <w:r w:rsidRPr="00D81AF8">
        <w:rPr>
          <w:lang w:val="da-DK"/>
        </w:rPr>
        <w:t xml:space="preserve">I placebokontrollerede forsøg med patienter med hypertension afveg den overordnede forekomst af </w:t>
      </w:r>
      <w:r>
        <w:rPr>
          <w:lang w:val="da-DK"/>
        </w:rPr>
        <w:t>bivirkninger</w:t>
      </w:r>
      <w:r w:rsidRPr="00D81AF8">
        <w:rPr>
          <w:lang w:val="da-DK"/>
        </w:rPr>
        <w:t xml:space="preserve"> med irbesartan (56,2%) </w:t>
      </w:r>
      <w:r>
        <w:rPr>
          <w:lang w:val="da-DK"/>
        </w:rPr>
        <w:t xml:space="preserve">ikke fra </w:t>
      </w:r>
      <w:r w:rsidRPr="00D81AF8">
        <w:rPr>
          <w:lang w:val="da-DK"/>
        </w:rPr>
        <w:t>placebo</w:t>
      </w:r>
      <w:r>
        <w:rPr>
          <w:lang w:val="da-DK"/>
        </w:rPr>
        <w:t>gruppernes (56,</w:t>
      </w:r>
      <w:r w:rsidRPr="00D81AF8">
        <w:rPr>
          <w:lang w:val="da-DK"/>
        </w:rPr>
        <w:t xml:space="preserve">5%). </w:t>
      </w:r>
      <w:r>
        <w:rPr>
          <w:lang w:val="da-DK"/>
        </w:rPr>
        <w:t xml:space="preserve">Seponering på grund af kliniske eller laboratoriemæssige bivirkninger var mindre hyppig blandt </w:t>
      </w:r>
      <w:r w:rsidRPr="00D81AF8">
        <w:rPr>
          <w:lang w:val="da-DK"/>
        </w:rPr>
        <w:t>irbesartan</w:t>
      </w:r>
      <w:r>
        <w:rPr>
          <w:lang w:val="da-DK"/>
        </w:rPr>
        <w:t>behandlede patienter (3,</w:t>
      </w:r>
      <w:r w:rsidRPr="00D81AF8">
        <w:rPr>
          <w:lang w:val="da-DK"/>
        </w:rPr>
        <w:t xml:space="preserve">3%) </w:t>
      </w:r>
      <w:r>
        <w:rPr>
          <w:lang w:val="da-DK"/>
        </w:rPr>
        <w:t xml:space="preserve">end blandt </w:t>
      </w:r>
      <w:r w:rsidRPr="00D81AF8">
        <w:rPr>
          <w:lang w:val="da-DK"/>
        </w:rPr>
        <w:t>placebo</w:t>
      </w:r>
      <w:r>
        <w:rPr>
          <w:lang w:val="da-DK"/>
        </w:rPr>
        <w:t>behandlede (4,</w:t>
      </w:r>
      <w:r w:rsidRPr="00D81AF8">
        <w:rPr>
          <w:lang w:val="da-DK"/>
        </w:rPr>
        <w:t xml:space="preserve">5%). </w:t>
      </w:r>
      <w:r>
        <w:rPr>
          <w:lang w:val="da-DK"/>
        </w:rPr>
        <w:t xml:space="preserve">Forekomst af bivirkninger var ikke relateret til dosis </w:t>
      </w:r>
      <w:r w:rsidRPr="00D81AF8">
        <w:rPr>
          <w:lang w:val="da-DK"/>
        </w:rPr>
        <w:t>(inden for det anbefalede dosisområde), køn, alder, race eller varighed af behandling.</w:t>
      </w:r>
    </w:p>
    <w:p w14:paraId="149D8A59" w14:textId="77777777" w:rsidR="001B06FB" w:rsidRPr="00D81AF8" w:rsidRDefault="001B06FB" w:rsidP="001B06FB">
      <w:pPr>
        <w:pStyle w:val="EMEABodyText"/>
        <w:rPr>
          <w:lang w:val="da-DK"/>
        </w:rPr>
      </w:pPr>
    </w:p>
    <w:p w14:paraId="7AD14102" w14:textId="77777777" w:rsidR="001B06FB" w:rsidRPr="00D81AF8" w:rsidRDefault="001B06FB" w:rsidP="001B06FB">
      <w:pPr>
        <w:pStyle w:val="EMEABodyText"/>
        <w:rPr>
          <w:lang w:val="da-DK"/>
        </w:rPr>
      </w:pPr>
      <w:r w:rsidRPr="00D81AF8">
        <w:rPr>
          <w:lang w:val="da-DK"/>
        </w:rPr>
        <w:t>Hos diabetiske, hypertensive patienter med mikroalbuminuri og normal nyrefunktion indberettedes ortostatisk svimmelhed og ort</w:t>
      </w:r>
      <w:r>
        <w:rPr>
          <w:lang w:val="da-DK"/>
        </w:rPr>
        <w:t xml:space="preserve">ostatisk </w:t>
      </w:r>
      <w:r w:rsidRPr="00D81AF8">
        <w:rPr>
          <w:lang w:val="da-DK"/>
        </w:rPr>
        <w:t xml:space="preserve">hypotension </w:t>
      </w:r>
      <w:r>
        <w:rPr>
          <w:lang w:val="da-DK"/>
        </w:rPr>
        <w:t>blandt 0,</w:t>
      </w:r>
      <w:r w:rsidRPr="00D81AF8">
        <w:rPr>
          <w:lang w:val="da-DK"/>
        </w:rPr>
        <w:t xml:space="preserve">5% </w:t>
      </w:r>
      <w:r>
        <w:rPr>
          <w:lang w:val="da-DK"/>
        </w:rPr>
        <w:t>a</w:t>
      </w:r>
      <w:r w:rsidRPr="00D81AF8">
        <w:rPr>
          <w:lang w:val="da-DK"/>
        </w:rPr>
        <w:t>f patient</w:t>
      </w:r>
      <w:r>
        <w:rPr>
          <w:lang w:val="da-DK"/>
        </w:rPr>
        <w:t>erne</w:t>
      </w:r>
      <w:r w:rsidRPr="00D81AF8">
        <w:rPr>
          <w:lang w:val="da-DK"/>
        </w:rPr>
        <w:t xml:space="preserve"> (</w:t>
      </w:r>
      <w:r>
        <w:rPr>
          <w:lang w:val="da-DK"/>
        </w:rPr>
        <w:t xml:space="preserve">dvs ikke almindelig), men i større grad end med </w:t>
      </w:r>
      <w:r w:rsidRPr="00D81AF8">
        <w:rPr>
          <w:lang w:val="da-DK"/>
        </w:rPr>
        <w:t>placebo.</w:t>
      </w:r>
    </w:p>
    <w:p w14:paraId="48B7F146" w14:textId="77777777" w:rsidR="001B06FB" w:rsidRPr="00D81AF8" w:rsidRDefault="001B06FB" w:rsidP="001B06FB">
      <w:pPr>
        <w:pStyle w:val="EMEABodyText"/>
        <w:rPr>
          <w:lang w:val="da-DK"/>
        </w:rPr>
      </w:pPr>
    </w:p>
    <w:p w14:paraId="53AFD488" w14:textId="77777777" w:rsidR="001B06FB" w:rsidRDefault="001B06FB" w:rsidP="001B06FB">
      <w:pPr>
        <w:pStyle w:val="EMEABodyText"/>
        <w:rPr>
          <w:lang w:val="da-DK"/>
        </w:rPr>
      </w:pPr>
      <w:r w:rsidRPr="00D81AF8">
        <w:rPr>
          <w:lang w:val="da-DK"/>
        </w:rPr>
        <w:t xml:space="preserve">Følgende tabel viser </w:t>
      </w:r>
      <w:r>
        <w:rPr>
          <w:lang w:val="da-DK"/>
        </w:rPr>
        <w:t>bivirkninger</w:t>
      </w:r>
      <w:r w:rsidRPr="00D81AF8">
        <w:rPr>
          <w:lang w:val="da-DK"/>
        </w:rPr>
        <w:t xml:space="preserve"> indberettet i placebo</w:t>
      </w:r>
      <w:r>
        <w:rPr>
          <w:lang w:val="da-DK"/>
        </w:rPr>
        <w:t xml:space="preserve">kontrollerede forsøg, hvor </w:t>
      </w:r>
      <w:r w:rsidRPr="00D81AF8">
        <w:rPr>
          <w:lang w:val="da-DK"/>
        </w:rPr>
        <w:t>1965 hypertensive patient</w:t>
      </w:r>
      <w:r>
        <w:rPr>
          <w:lang w:val="da-DK"/>
        </w:rPr>
        <w:t xml:space="preserve">er har modtaget </w:t>
      </w:r>
      <w:r w:rsidRPr="00D81AF8">
        <w:rPr>
          <w:lang w:val="da-DK"/>
        </w:rPr>
        <w:t xml:space="preserve">irbesartan. Termer mærket med stjerne (*) henviser til </w:t>
      </w:r>
      <w:r>
        <w:rPr>
          <w:lang w:val="da-DK"/>
        </w:rPr>
        <w:t>bivirkninger,</w:t>
      </w:r>
      <w:r w:rsidRPr="00D81AF8">
        <w:rPr>
          <w:lang w:val="da-DK"/>
        </w:rPr>
        <w:t xml:space="preserve"> som yderligere er indberettet hos &gt;</w:t>
      </w:r>
      <w:r w:rsidR="002A2B1D">
        <w:rPr>
          <w:lang w:val="da-DK"/>
        </w:rPr>
        <w:t xml:space="preserve"> </w:t>
      </w:r>
      <w:r w:rsidRPr="00D81AF8">
        <w:rPr>
          <w:lang w:val="da-DK"/>
        </w:rPr>
        <w:t>2% a</w:t>
      </w:r>
      <w:r>
        <w:rPr>
          <w:lang w:val="da-DK"/>
        </w:rPr>
        <w:t>f diabetiske,</w:t>
      </w:r>
      <w:r w:rsidRPr="00D81AF8">
        <w:rPr>
          <w:lang w:val="da-DK"/>
        </w:rPr>
        <w:t xml:space="preserve"> hypertensive patient</w:t>
      </w:r>
      <w:r>
        <w:rPr>
          <w:lang w:val="da-DK"/>
        </w:rPr>
        <w:t xml:space="preserve">er med kronisk nyreinsufficiens og udtalt </w:t>
      </w:r>
      <w:r w:rsidRPr="00D81AF8">
        <w:rPr>
          <w:lang w:val="da-DK"/>
        </w:rPr>
        <w:t>proteinuri</w:t>
      </w:r>
      <w:r>
        <w:rPr>
          <w:lang w:val="da-DK"/>
        </w:rPr>
        <w:t xml:space="preserve"> og i højere grad end med </w:t>
      </w:r>
      <w:r w:rsidRPr="00D81AF8">
        <w:rPr>
          <w:lang w:val="da-DK"/>
        </w:rPr>
        <w:t>placebo</w:t>
      </w:r>
      <w:r>
        <w:rPr>
          <w:lang w:val="da-DK"/>
        </w:rPr>
        <w:t>.</w:t>
      </w:r>
    </w:p>
    <w:p w14:paraId="1B7957E6" w14:textId="77777777" w:rsidR="001B06FB" w:rsidRDefault="001B06FB">
      <w:pPr>
        <w:pStyle w:val="EMEABodyText"/>
        <w:rPr>
          <w:lang w:val="da-DK"/>
        </w:rPr>
      </w:pPr>
    </w:p>
    <w:p w14:paraId="192DDB03" w14:textId="77777777" w:rsidR="001B06FB" w:rsidRDefault="001B06FB">
      <w:pPr>
        <w:pStyle w:val="EMEABodyText"/>
        <w:rPr>
          <w:lang w:val="da-DK"/>
        </w:rPr>
      </w:pPr>
      <w:r>
        <w:rPr>
          <w:lang w:val="da-DK"/>
        </w:rPr>
        <w:t>Hyppigheden af bivirkninger anført nedenfor defineres i henhold til følgende konventioner:</w:t>
      </w:r>
    </w:p>
    <w:p w14:paraId="0F37CE5F" w14:textId="77777777" w:rsidR="001B06FB" w:rsidRDefault="001B06FB">
      <w:pPr>
        <w:pStyle w:val="EMEABodyText"/>
        <w:rPr>
          <w:noProof/>
          <w:lang w:val="da-DK"/>
        </w:rPr>
      </w:pPr>
      <w:r>
        <w:rPr>
          <w:lang w:val="da-DK"/>
        </w:rPr>
        <w:t>Meget almindelig (≥ 1/10); almindelig (≥ 1/100 til &lt; 1/10); ikke almindelig (≥ 1/1.000 til &lt; 1/100); sjælden (≥ 1/10.000 til &lt; 1/1.000); meget sjælden (&lt; 1/10.000).</w:t>
      </w:r>
      <w:r w:rsidRPr="004923A9">
        <w:rPr>
          <w:noProof/>
          <w:lang w:val="da-DK"/>
        </w:rPr>
        <w:t xml:space="preserve"> </w:t>
      </w:r>
      <w:r w:rsidRPr="007A0DE7">
        <w:rPr>
          <w:noProof/>
          <w:lang w:val="da-DK"/>
        </w:rPr>
        <w:t xml:space="preserve">Inden for hver </w:t>
      </w:r>
      <w:r w:rsidRPr="007A0DE7">
        <w:rPr>
          <w:iCs/>
          <w:szCs w:val="23"/>
          <w:lang w:val="da-DK"/>
        </w:rPr>
        <w:t>enkelt frekvensgruppe</w:t>
      </w:r>
      <w:r w:rsidRPr="007A0DE7">
        <w:rPr>
          <w:noProof/>
          <w:lang w:val="da-DK"/>
        </w:rPr>
        <w:t xml:space="preserve"> </w:t>
      </w:r>
      <w:r>
        <w:rPr>
          <w:noProof/>
          <w:lang w:val="da-DK"/>
        </w:rPr>
        <w:t>er</w:t>
      </w:r>
      <w:r w:rsidRPr="007A0DE7">
        <w:rPr>
          <w:noProof/>
          <w:lang w:val="da-DK"/>
        </w:rPr>
        <w:t xml:space="preserve"> bivirkningerne opstille</w:t>
      </w:r>
      <w:r>
        <w:rPr>
          <w:noProof/>
          <w:lang w:val="da-DK"/>
        </w:rPr>
        <w:t>t</w:t>
      </w:r>
      <w:r w:rsidRPr="007A0DE7">
        <w:rPr>
          <w:noProof/>
          <w:lang w:val="da-DK"/>
        </w:rPr>
        <w:t xml:space="preserve"> efter, hvor alvorlige de er. De </w:t>
      </w:r>
      <w:r w:rsidRPr="007A0DE7">
        <w:rPr>
          <w:iCs/>
          <w:szCs w:val="23"/>
          <w:lang w:val="da-DK"/>
        </w:rPr>
        <w:t>alvorligste bivirkninger</w:t>
      </w:r>
      <w:r w:rsidRPr="007A0DE7">
        <w:rPr>
          <w:noProof/>
          <w:lang w:val="da-DK"/>
        </w:rPr>
        <w:t xml:space="preserve"> </w:t>
      </w:r>
      <w:r>
        <w:rPr>
          <w:noProof/>
          <w:lang w:val="da-DK"/>
        </w:rPr>
        <w:t>er</w:t>
      </w:r>
      <w:r w:rsidRPr="007A0DE7">
        <w:rPr>
          <w:noProof/>
          <w:lang w:val="da-DK"/>
        </w:rPr>
        <w:t xml:space="preserve"> anfør</w:t>
      </w:r>
      <w:r>
        <w:rPr>
          <w:noProof/>
          <w:lang w:val="da-DK"/>
        </w:rPr>
        <w:t>t</w:t>
      </w:r>
      <w:r w:rsidRPr="007A0DE7">
        <w:rPr>
          <w:noProof/>
          <w:lang w:val="da-DK"/>
        </w:rPr>
        <w:t xml:space="preserve"> først</w:t>
      </w:r>
      <w:r>
        <w:rPr>
          <w:noProof/>
          <w:lang w:val="da-DK"/>
        </w:rPr>
        <w:t>.</w:t>
      </w:r>
    </w:p>
    <w:p w14:paraId="6AF4C28A" w14:textId="77777777" w:rsidR="001B06FB" w:rsidRDefault="001B06FB">
      <w:pPr>
        <w:pStyle w:val="EMEABodyText"/>
        <w:rPr>
          <w:noProof/>
          <w:lang w:val="da-DK"/>
        </w:rPr>
      </w:pPr>
    </w:p>
    <w:p w14:paraId="4AD81288" w14:textId="77777777" w:rsidR="001B06FB" w:rsidRPr="00A00642" w:rsidRDefault="001B06FB" w:rsidP="001B06FB">
      <w:pPr>
        <w:pStyle w:val="EMEABodyText"/>
        <w:keepNext/>
        <w:rPr>
          <w:lang w:val="da-DK"/>
        </w:rPr>
      </w:pPr>
      <w:r>
        <w:rPr>
          <w:lang w:val="da-DK"/>
        </w:rPr>
        <w:t>Bivirkninger, der er</w:t>
      </w:r>
      <w:r w:rsidRPr="00A00642">
        <w:rPr>
          <w:lang w:val="da-DK"/>
        </w:rPr>
        <w:t xml:space="preserve"> i</w:t>
      </w:r>
      <w:r>
        <w:rPr>
          <w:lang w:val="da-DK"/>
        </w:rPr>
        <w:t>ndberettet efter markedsføring, er også anført. D</w:t>
      </w:r>
      <w:r w:rsidRPr="00A00642">
        <w:rPr>
          <w:lang w:val="da-DK"/>
        </w:rPr>
        <w:t xml:space="preserve">isse </w:t>
      </w:r>
      <w:r>
        <w:rPr>
          <w:lang w:val="da-DK"/>
        </w:rPr>
        <w:t>bivirkninger stammer</w:t>
      </w:r>
      <w:r w:rsidRPr="00A00642">
        <w:rPr>
          <w:lang w:val="da-DK"/>
        </w:rPr>
        <w:t xml:space="preserve"> fra spontane rapporter</w:t>
      </w:r>
      <w:r>
        <w:rPr>
          <w:iCs/>
          <w:lang w:val="da-DK"/>
        </w:rPr>
        <w:t>.</w:t>
      </w:r>
    </w:p>
    <w:p w14:paraId="5E4BC28C" w14:textId="77777777" w:rsidR="00B373B1" w:rsidRDefault="00B373B1" w:rsidP="00B373B1">
      <w:pPr>
        <w:pStyle w:val="EMEABodyText"/>
        <w:keepNext/>
        <w:rPr>
          <w:iCs/>
          <w:lang w:val="da-DK"/>
        </w:rPr>
      </w:pPr>
    </w:p>
    <w:p w14:paraId="1B735838" w14:textId="77777777" w:rsidR="00B373B1" w:rsidRDefault="00B373B1" w:rsidP="00B373B1">
      <w:pPr>
        <w:pStyle w:val="EMEABodyText"/>
        <w:keepNext/>
        <w:rPr>
          <w:bCs/>
          <w:noProof/>
          <w:u w:val="single"/>
          <w:lang w:val="da-DK"/>
        </w:rPr>
      </w:pPr>
      <w:r w:rsidRPr="00FC2E5F">
        <w:rPr>
          <w:bCs/>
          <w:noProof/>
          <w:u w:val="single"/>
          <w:lang w:val="da-DK"/>
        </w:rPr>
        <w:t>Blod og lymfesystem</w:t>
      </w:r>
    </w:p>
    <w:p w14:paraId="330C0A47" w14:textId="77777777" w:rsidR="00DA5843" w:rsidRPr="00FC2E5F" w:rsidRDefault="00DA5843" w:rsidP="00B373B1">
      <w:pPr>
        <w:pStyle w:val="EMEABodyText"/>
        <w:keepNext/>
        <w:rPr>
          <w:u w:val="single"/>
          <w:lang w:val="da-DK"/>
        </w:rPr>
      </w:pPr>
    </w:p>
    <w:p w14:paraId="6FF30687" w14:textId="77777777" w:rsidR="00B373B1" w:rsidRDefault="00B373B1" w:rsidP="00B373B1">
      <w:pPr>
        <w:pStyle w:val="EMEABodyText"/>
        <w:rPr>
          <w:noProof/>
          <w:lang w:val="da-DK"/>
        </w:rPr>
      </w:pPr>
      <w:r w:rsidRPr="00912019">
        <w:rPr>
          <w:noProof/>
          <w:lang w:val="da-DK"/>
        </w:rPr>
        <w:t>Ikke kendt:</w:t>
      </w:r>
      <w:r>
        <w:rPr>
          <w:noProof/>
          <w:lang w:val="da-DK"/>
        </w:rPr>
        <w:t xml:space="preserve"> </w:t>
      </w:r>
      <w:r>
        <w:rPr>
          <w:noProof/>
          <w:lang w:val="da-DK"/>
        </w:rPr>
        <w:tab/>
      </w:r>
      <w:r>
        <w:rPr>
          <w:noProof/>
          <w:lang w:val="da-DK"/>
        </w:rPr>
        <w:tab/>
      </w:r>
      <w:r w:rsidR="0067696A" w:rsidRPr="0067696A">
        <w:rPr>
          <w:noProof/>
          <w:lang w:val="da-DK"/>
        </w:rPr>
        <w:t>Anæmi, t</w:t>
      </w:r>
      <w:r w:rsidRPr="00912019">
        <w:rPr>
          <w:szCs w:val="22"/>
          <w:lang w:val="da-DK"/>
        </w:rPr>
        <w:t>rombocytopeni</w:t>
      </w:r>
    </w:p>
    <w:p w14:paraId="594E66D9" w14:textId="77777777" w:rsidR="001B06FB" w:rsidRPr="00A00642" w:rsidRDefault="001B06FB">
      <w:pPr>
        <w:pStyle w:val="EMEABodyText"/>
        <w:rPr>
          <w:noProof/>
          <w:lang w:val="da-DK"/>
        </w:rPr>
      </w:pPr>
    </w:p>
    <w:p w14:paraId="2FCC6BC6" w14:textId="77777777" w:rsidR="00DA5843" w:rsidRDefault="001B06FB" w:rsidP="001B06FB">
      <w:pPr>
        <w:pStyle w:val="EMEABodyText"/>
        <w:keepNext/>
        <w:tabs>
          <w:tab w:val="left" w:pos="0"/>
        </w:tabs>
        <w:outlineLvl w:val="0"/>
        <w:rPr>
          <w:u w:val="single"/>
          <w:lang w:val="da-DK"/>
        </w:rPr>
      </w:pPr>
      <w:r w:rsidRPr="00FC2E5F">
        <w:rPr>
          <w:u w:val="single"/>
          <w:lang w:val="da-DK"/>
        </w:rPr>
        <w:t>Immunsystemet</w:t>
      </w:r>
    </w:p>
    <w:p w14:paraId="504F55B5" w14:textId="77777777" w:rsidR="001B06FB" w:rsidRPr="00FC2E5F" w:rsidRDefault="001B06FB" w:rsidP="001B06FB">
      <w:pPr>
        <w:pStyle w:val="EMEABodyText"/>
        <w:keepNext/>
        <w:tabs>
          <w:tab w:val="left" w:pos="0"/>
        </w:tabs>
        <w:outlineLvl w:val="0"/>
        <w:rPr>
          <w:u w:val="single"/>
          <w:lang w:val="da-DK"/>
        </w:rPr>
      </w:pPr>
    </w:p>
    <w:p w14:paraId="0E97E53C" w14:textId="77777777" w:rsidR="00DA5843" w:rsidRPr="00592A2C" w:rsidRDefault="001B06FB" w:rsidP="00DA5843">
      <w:pPr>
        <w:pStyle w:val="EMEABodyText"/>
        <w:tabs>
          <w:tab w:val="left" w:pos="0"/>
        </w:tabs>
        <w:ind w:left="1695" w:hanging="1695"/>
        <w:rPr>
          <w:lang w:val="da-DK"/>
        </w:rPr>
      </w:pPr>
      <w:r>
        <w:rPr>
          <w:lang w:val="da-DK"/>
        </w:rPr>
        <w:t>Ikke kendt:</w:t>
      </w:r>
      <w:r>
        <w:rPr>
          <w:lang w:val="da-DK"/>
        </w:rPr>
        <w:tab/>
      </w:r>
      <w:r>
        <w:rPr>
          <w:lang w:val="da-DK"/>
        </w:rPr>
        <w:tab/>
      </w:r>
      <w:r w:rsidRPr="000554CF">
        <w:rPr>
          <w:lang w:val="da-DK"/>
        </w:rPr>
        <w:t>Overfølsomhedsreaktioner, fx angioødem, udslæt, urticaria</w:t>
      </w:r>
      <w:r w:rsidR="00DA5843" w:rsidRPr="00592A2C">
        <w:rPr>
          <w:lang w:val="da-DK"/>
        </w:rPr>
        <w:t>, anafylaktisk reaktion/shock</w:t>
      </w:r>
    </w:p>
    <w:p w14:paraId="7441F886" w14:textId="77777777" w:rsidR="00DA5843" w:rsidRPr="00592A2C" w:rsidRDefault="00DA5843" w:rsidP="00DA5843">
      <w:pPr>
        <w:pStyle w:val="EMEABodyText"/>
        <w:tabs>
          <w:tab w:val="left" w:pos="0"/>
        </w:tabs>
        <w:rPr>
          <w:i/>
          <w:u w:val="single"/>
          <w:lang w:val="da-DK"/>
        </w:rPr>
      </w:pPr>
    </w:p>
    <w:p w14:paraId="21E822B2" w14:textId="77777777" w:rsidR="001B06FB" w:rsidRPr="000554CF" w:rsidRDefault="001B06FB" w:rsidP="001B06FB">
      <w:pPr>
        <w:pStyle w:val="EMEABodyText"/>
        <w:tabs>
          <w:tab w:val="left" w:pos="0"/>
        </w:tabs>
        <w:rPr>
          <w:lang w:val="da-DK"/>
        </w:rPr>
      </w:pPr>
    </w:p>
    <w:p w14:paraId="6187BD6F" w14:textId="77777777" w:rsidR="001B06FB" w:rsidRDefault="001B06FB" w:rsidP="001B06FB">
      <w:pPr>
        <w:pStyle w:val="EMEABodyText"/>
        <w:keepNext/>
        <w:outlineLvl w:val="0"/>
        <w:rPr>
          <w:i/>
          <w:u w:val="single"/>
          <w:lang w:val="da-DK"/>
        </w:rPr>
      </w:pPr>
    </w:p>
    <w:p w14:paraId="2F7B4310" w14:textId="77777777" w:rsidR="00DA5843" w:rsidRDefault="001B06FB" w:rsidP="001B06FB">
      <w:pPr>
        <w:pStyle w:val="EMEABodyText"/>
        <w:keepNext/>
        <w:tabs>
          <w:tab w:val="left" w:pos="0"/>
        </w:tabs>
        <w:outlineLvl w:val="0"/>
        <w:rPr>
          <w:u w:val="single"/>
          <w:lang w:val="da-DK"/>
        </w:rPr>
      </w:pPr>
      <w:r w:rsidRPr="00FC2E5F">
        <w:rPr>
          <w:u w:val="single"/>
          <w:lang w:val="da-DK"/>
        </w:rPr>
        <w:t>Metabolisme og ernæring</w:t>
      </w:r>
    </w:p>
    <w:p w14:paraId="26C87A55" w14:textId="77777777" w:rsidR="001B06FB" w:rsidRPr="00FC2E5F" w:rsidRDefault="001B06FB" w:rsidP="001B06FB">
      <w:pPr>
        <w:pStyle w:val="EMEABodyText"/>
        <w:keepNext/>
        <w:tabs>
          <w:tab w:val="left" w:pos="0"/>
        </w:tabs>
        <w:outlineLvl w:val="0"/>
        <w:rPr>
          <w:u w:val="single"/>
          <w:lang w:val="da-DK"/>
        </w:rPr>
      </w:pPr>
    </w:p>
    <w:p w14:paraId="7409C739" w14:textId="77777777" w:rsidR="001B06FB" w:rsidRPr="000554CF" w:rsidRDefault="001B06FB" w:rsidP="001B06FB">
      <w:pPr>
        <w:pStyle w:val="EMEABodyText"/>
        <w:tabs>
          <w:tab w:val="left" w:pos="0"/>
        </w:tabs>
        <w:rPr>
          <w:lang w:val="da-DK"/>
        </w:rPr>
      </w:pPr>
      <w:r>
        <w:rPr>
          <w:lang w:val="da-DK"/>
        </w:rPr>
        <w:t>Ikke kendt:</w:t>
      </w:r>
      <w:r>
        <w:rPr>
          <w:lang w:val="da-DK"/>
        </w:rPr>
        <w:tab/>
      </w:r>
      <w:r>
        <w:rPr>
          <w:lang w:val="da-DK"/>
        </w:rPr>
        <w:tab/>
      </w:r>
      <w:r w:rsidRPr="000554CF">
        <w:rPr>
          <w:lang w:val="da-DK"/>
        </w:rPr>
        <w:t>Hyperkal</w:t>
      </w:r>
      <w:r>
        <w:rPr>
          <w:lang w:val="da-DK"/>
        </w:rPr>
        <w:t>i</w:t>
      </w:r>
      <w:r w:rsidRPr="000554CF">
        <w:rPr>
          <w:lang w:val="da-DK"/>
        </w:rPr>
        <w:t>æmi</w:t>
      </w:r>
      <w:r w:rsidR="00D17C91">
        <w:rPr>
          <w:lang w:val="da-DK"/>
        </w:rPr>
        <w:t>, hypoglykæmi</w:t>
      </w:r>
    </w:p>
    <w:p w14:paraId="362CC653" w14:textId="77777777" w:rsidR="001B06FB" w:rsidRDefault="001B06FB" w:rsidP="001B06FB">
      <w:pPr>
        <w:pStyle w:val="EMEABodyText"/>
        <w:keepNext/>
        <w:outlineLvl w:val="0"/>
        <w:rPr>
          <w:i/>
          <w:u w:val="single"/>
          <w:lang w:val="da-DK"/>
        </w:rPr>
      </w:pPr>
    </w:p>
    <w:p w14:paraId="6EC1384A" w14:textId="77777777" w:rsidR="00DA5843" w:rsidRDefault="001B06FB" w:rsidP="001B06FB">
      <w:pPr>
        <w:pStyle w:val="EMEABodyText"/>
        <w:keepNext/>
        <w:outlineLvl w:val="0"/>
        <w:rPr>
          <w:u w:val="single"/>
          <w:lang w:val="da-DK"/>
        </w:rPr>
      </w:pPr>
      <w:r w:rsidRPr="00FC2E5F">
        <w:rPr>
          <w:u w:val="single"/>
          <w:lang w:val="da-DK"/>
        </w:rPr>
        <w:t>Nervesystemet</w:t>
      </w:r>
    </w:p>
    <w:p w14:paraId="05995C6F" w14:textId="77777777" w:rsidR="001B06FB" w:rsidRPr="00FC2E5F" w:rsidRDefault="001B06FB" w:rsidP="001B06FB">
      <w:pPr>
        <w:pStyle w:val="EMEABodyText"/>
        <w:keepNext/>
        <w:outlineLvl w:val="0"/>
        <w:rPr>
          <w:u w:val="single"/>
          <w:lang w:val="da-DK"/>
        </w:rPr>
      </w:pPr>
    </w:p>
    <w:p w14:paraId="677BB104" w14:textId="77777777" w:rsidR="001B06FB" w:rsidRPr="000554CF" w:rsidRDefault="001B06FB" w:rsidP="001B06FB">
      <w:pPr>
        <w:pStyle w:val="EMEABodyText"/>
        <w:tabs>
          <w:tab w:val="left" w:pos="1680"/>
        </w:tabs>
        <w:outlineLvl w:val="0"/>
        <w:rPr>
          <w:lang w:val="da-DK"/>
        </w:rPr>
      </w:pPr>
      <w:r>
        <w:rPr>
          <w:lang w:val="da-DK"/>
        </w:rPr>
        <w:t>Almindelig</w:t>
      </w:r>
      <w:r w:rsidRPr="007A0DE7">
        <w:rPr>
          <w:lang w:val="da-DK"/>
        </w:rPr>
        <w:t>:</w:t>
      </w:r>
      <w:r>
        <w:rPr>
          <w:lang w:val="da-DK"/>
        </w:rPr>
        <w:tab/>
      </w:r>
      <w:r w:rsidRPr="000554CF">
        <w:rPr>
          <w:lang w:val="da-DK"/>
        </w:rPr>
        <w:t>Svimmelhed, ortostatisk svimmelhed*</w:t>
      </w:r>
    </w:p>
    <w:p w14:paraId="0F42C41E" w14:textId="77777777" w:rsidR="001B06FB" w:rsidRPr="00FC3A64" w:rsidRDefault="001B06FB" w:rsidP="001B06FB">
      <w:pPr>
        <w:pStyle w:val="EMEABodyText"/>
        <w:outlineLvl w:val="0"/>
        <w:rPr>
          <w:lang w:val="da-DK"/>
        </w:rPr>
      </w:pPr>
      <w:r>
        <w:rPr>
          <w:lang w:val="da-DK"/>
        </w:rPr>
        <w:t>Ikke kendt:</w:t>
      </w:r>
      <w:r>
        <w:rPr>
          <w:lang w:val="da-DK"/>
        </w:rPr>
        <w:tab/>
      </w:r>
      <w:r>
        <w:rPr>
          <w:lang w:val="da-DK"/>
        </w:rPr>
        <w:tab/>
        <w:t>Vertigo, h</w:t>
      </w:r>
      <w:r w:rsidRPr="00FC3A64">
        <w:rPr>
          <w:lang w:val="da-DK"/>
        </w:rPr>
        <w:t>ovedpine</w:t>
      </w:r>
    </w:p>
    <w:p w14:paraId="0F6A6853" w14:textId="77777777" w:rsidR="001B06FB" w:rsidRPr="00A00642" w:rsidRDefault="001B06FB" w:rsidP="001B06FB">
      <w:pPr>
        <w:pStyle w:val="EMEABodyText"/>
        <w:keepNext/>
        <w:outlineLvl w:val="0"/>
        <w:rPr>
          <w:lang w:val="da-DK"/>
        </w:rPr>
      </w:pPr>
    </w:p>
    <w:p w14:paraId="0030FF30" w14:textId="77777777" w:rsidR="00DA5843" w:rsidRDefault="001B06FB" w:rsidP="001B06FB">
      <w:pPr>
        <w:pStyle w:val="EMEABodyText"/>
        <w:keepNext/>
        <w:tabs>
          <w:tab w:val="left" w:pos="0"/>
        </w:tabs>
        <w:outlineLvl w:val="0"/>
        <w:rPr>
          <w:u w:val="single"/>
          <w:lang w:val="da-DK"/>
        </w:rPr>
      </w:pPr>
      <w:r w:rsidRPr="00FC2E5F">
        <w:rPr>
          <w:u w:val="single"/>
          <w:lang w:val="da-DK"/>
        </w:rPr>
        <w:t>Øre og labyrint</w:t>
      </w:r>
    </w:p>
    <w:p w14:paraId="72BA8F67" w14:textId="77777777" w:rsidR="001B06FB" w:rsidRPr="00FC2E5F" w:rsidRDefault="001B06FB" w:rsidP="001B06FB">
      <w:pPr>
        <w:pStyle w:val="EMEABodyText"/>
        <w:keepNext/>
        <w:tabs>
          <w:tab w:val="left" w:pos="0"/>
        </w:tabs>
        <w:outlineLvl w:val="0"/>
        <w:rPr>
          <w:u w:val="single"/>
          <w:lang w:val="da-DK"/>
        </w:rPr>
      </w:pPr>
    </w:p>
    <w:p w14:paraId="7A1C60BF" w14:textId="77777777" w:rsidR="001B06FB" w:rsidRPr="00FC3A64" w:rsidRDefault="001B06FB" w:rsidP="001B06FB">
      <w:pPr>
        <w:pStyle w:val="EMEABodyText"/>
        <w:tabs>
          <w:tab w:val="left" w:pos="0"/>
        </w:tabs>
        <w:outlineLvl w:val="0"/>
        <w:rPr>
          <w:i/>
          <w:lang w:val="da-DK"/>
        </w:rPr>
      </w:pPr>
      <w:r>
        <w:rPr>
          <w:lang w:val="da-DK"/>
        </w:rPr>
        <w:t>Ikke kendt:</w:t>
      </w:r>
      <w:r>
        <w:rPr>
          <w:lang w:val="da-DK"/>
        </w:rPr>
        <w:tab/>
      </w:r>
      <w:r>
        <w:rPr>
          <w:lang w:val="da-DK"/>
        </w:rPr>
        <w:tab/>
      </w:r>
      <w:r w:rsidRPr="00FC3A64">
        <w:rPr>
          <w:lang w:val="da-DK"/>
        </w:rPr>
        <w:t>Tinnitus</w:t>
      </w:r>
      <w:r w:rsidRPr="00FC3A64">
        <w:rPr>
          <w:i/>
          <w:lang w:val="da-DK"/>
        </w:rPr>
        <w:t xml:space="preserve"> </w:t>
      </w:r>
    </w:p>
    <w:p w14:paraId="2DB8710E" w14:textId="77777777" w:rsidR="001B06FB" w:rsidRDefault="001B06FB" w:rsidP="001B06FB">
      <w:pPr>
        <w:pStyle w:val="EMEABodyText"/>
        <w:keepNext/>
        <w:outlineLvl w:val="0"/>
        <w:rPr>
          <w:i/>
          <w:u w:val="single"/>
          <w:lang w:val="da-DK"/>
        </w:rPr>
      </w:pPr>
    </w:p>
    <w:p w14:paraId="17D5EEB2" w14:textId="77777777" w:rsidR="00DA5843" w:rsidRDefault="001B06FB" w:rsidP="001B06FB">
      <w:pPr>
        <w:pStyle w:val="EMEABodyText"/>
        <w:keepNext/>
        <w:outlineLvl w:val="0"/>
        <w:rPr>
          <w:u w:val="single"/>
          <w:lang w:val="da-DK"/>
        </w:rPr>
      </w:pPr>
      <w:r w:rsidRPr="00FC2E5F">
        <w:rPr>
          <w:u w:val="single"/>
          <w:lang w:val="da-DK"/>
        </w:rPr>
        <w:t>Hjerte</w:t>
      </w:r>
    </w:p>
    <w:p w14:paraId="0532D685" w14:textId="77777777" w:rsidR="001B06FB" w:rsidRPr="00FC2E5F" w:rsidRDefault="001B06FB" w:rsidP="001B06FB">
      <w:pPr>
        <w:pStyle w:val="EMEABodyText"/>
        <w:keepNext/>
        <w:outlineLvl w:val="0"/>
        <w:rPr>
          <w:u w:val="single"/>
          <w:lang w:val="da-DK"/>
        </w:rPr>
      </w:pPr>
    </w:p>
    <w:p w14:paraId="0A5C541B" w14:textId="77777777" w:rsidR="001B06FB" w:rsidRPr="007A0DE7" w:rsidRDefault="001B06FB" w:rsidP="001B06FB">
      <w:pPr>
        <w:pStyle w:val="EMEABodyText"/>
        <w:tabs>
          <w:tab w:val="left" w:pos="1701"/>
        </w:tabs>
        <w:outlineLvl w:val="0"/>
        <w:rPr>
          <w:lang w:val="da-DK"/>
        </w:rPr>
      </w:pPr>
      <w:r>
        <w:rPr>
          <w:lang w:val="da-DK"/>
        </w:rPr>
        <w:t>Ikke almindelig</w:t>
      </w:r>
      <w:r w:rsidRPr="007A0DE7">
        <w:rPr>
          <w:lang w:val="da-DK"/>
        </w:rPr>
        <w:t>:</w:t>
      </w:r>
      <w:r>
        <w:rPr>
          <w:lang w:val="da-DK"/>
        </w:rPr>
        <w:tab/>
      </w:r>
      <w:r w:rsidRPr="007A0DE7">
        <w:rPr>
          <w:lang w:val="da-DK"/>
        </w:rPr>
        <w:t>Takykardi</w:t>
      </w:r>
    </w:p>
    <w:p w14:paraId="13135499" w14:textId="77777777" w:rsidR="001B06FB" w:rsidRDefault="001B06FB" w:rsidP="001B06FB">
      <w:pPr>
        <w:pStyle w:val="EMEABodyText"/>
        <w:keepNext/>
        <w:outlineLvl w:val="0"/>
        <w:rPr>
          <w:i/>
          <w:u w:val="single"/>
          <w:lang w:val="da-DK"/>
        </w:rPr>
      </w:pPr>
    </w:p>
    <w:p w14:paraId="67A11B51" w14:textId="77777777" w:rsidR="00DA5843" w:rsidRDefault="001B06FB" w:rsidP="001B06FB">
      <w:pPr>
        <w:pStyle w:val="EMEABodyText"/>
        <w:keepNext/>
        <w:outlineLvl w:val="0"/>
        <w:rPr>
          <w:u w:val="single"/>
          <w:lang w:val="da-DK"/>
        </w:rPr>
      </w:pPr>
      <w:r w:rsidRPr="00FC2E5F">
        <w:rPr>
          <w:u w:val="single"/>
          <w:lang w:val="da-DK"/>
        </w:rPr>
        <w:t>Vaskulære sygdomme</w:t>
      </w:r>
    </w:p>
    <w:p w14:paraId="2AA1D2EF" w14:textId="77777777" w:rsidR="001B06FB" w:rsidRPr="00FC2E5F" w:rsidRDefault="001B06FB" w:rsidP="001B06FB">
      <w:pPr>
        <w:pStyle w:val="EMEABodyText"/>
        <w:keepNext/>
        <w:outlineLvl w:val="0"/>
        <w:rPr>
          <w:u w:val="single"/>
          <w:lang w:val="da-DK"/>
        </w:rPr>
      </w:pPr>
    </w:p>
    <w:p w14:paraId="1D25F2DE" w14:textId="77777777" w:rsidR="001B06FB" w:rsidRPr="000554CF" w:rsidRDefault="001B06FB" w:rsidP="001B06FB">
      <w:pPr>
        <w:pStyle w:val="EMEABodyText"/>
        <w:keepNext/>
        <w:keepLines/>
        <w:tabs>
          <w:tab w:val="left" w:pos="630"/>
          <w:tab w:val="left" w:pos="720"/>
          <w:tab w:val="left" w:pos="1680"/>
        </w:tabs>
        <w:ind w:left="1701" w:hanging="1701"/>
        <w:rPr>
          <w:lang w:val="da-DK"/>
        </w:rPr>
      </w:pPr>
      <w:r>
        <w:rPr>
          <w:lang w:val="da-DK"/>
        </w:rPr>
        <w:t>Almindelig:</w:t>
      </w:r>
      <w:r>
        <w:rPr>
          <w:lang w:val="da-DK"/>
        </w:rPr>
        <w:tab/>
        <w:t>O</w:t>
      </w:r>
      <w:r w:rsidRPr="000554CF">
        <w:rPr>
          <w:lang w:val="da-DK"/>
        </w:rPr>
        <w:t>rtostatisk hypotension*</w:t>
      </w:r>
    </w:p>
    <w:p w14:paraId="53E2F288" w14:textId="77777777" w:rsidR="001B06FB" w:rsidRPr="000554CF" w:rsidRDefault="001B06FB" w:rsidP="001B06FB">
      <w:pPr>
        <w:pStyle w:val="EMEABodyText"/>
        <w:tabs>
          <w:tab w:val="left" w:pos="1680"/>
        </w:tabs>
        <w:rPr>
          <w:lang w:val="da-DK"/>
        </w:rPr>
      </w:pPr>
      <w:r>
        <w:rPr>
          <w:lang w:val="da-DK"/>
        </w:rPr>
        <w:t>Ikke almindelig:</w:t>
      </w:r>
      <w:r>
        <w:rPr>
          <w:lang w:val="da-DK"/>
        </w:rPr>
        <w:tab/>
        <w:t>Rødme</w:t>
      </w:r>
    </w:p>
    <w:p w14:paraId="447F3AF9" w14:textId="77777777" w:rsidR="001B06FB" w:rsidRDefault="001B06FB" w:rsidP="001B06FB">
      <w:pPr>
        <w:pStyle w:val="EMEABodyText"/>
        <w:keepNext/>
        <w:outlineLvl w:val="0"/>
        <w:rPr>
          <w:i/>
          <w:u w:val="single"/>
          <w:lang w:val="da-DK"/>
        </w:rPr>
      </w:pPr>
    </w:p>
    <w:p w14:paraId="60064E0D" w14:textId="77777777" w:rsidR="00DA5843" w:rsidRDefault="001B06FB" w:rsidP="001B06FB">
      <w:pPr>
        <w:pStyle w:val="EMEABodyText"/>
        <w:keepNext/>
        <w:outlineLvl w:val="0"/>
        <w:rPr>
          <w:u w:val="single"/>
          <w:lang w:val="da-DK"/>
        </w:rPr>
      </w:pPr>
      <w:r w:rsidRPr="00FC2E5F">
        <w:rPr>
          <w:noProof/>
          <w:u w:val="single"/>
          <w:lang w:val="da-DK"/>
        </w:rPr>
        <w:t>Luftveje, thorax og mediastinum</w:t>
      </w:r>
    </w:p>
    <w:p w14:paraId="6CED42A1" w14:textId="77777777" w:rsidR="001B06FB" w:rsidRPr="00FC2E5F" w:rsidRDefault="001B06FB" w:rsidP="001B06FB">
      <w:pPr>
        <w:pStyle w:val="EMEABodyText"/>
        <w:keepNext/>
        <w:outlineLvl w:val="0"/>
        <w:rPr>
          <w:u w:val="single"/>
          <w:lang w:val="da-DK"/>
        </w:rPr>
      </w:pPr>
    </w:p>
    <w:p w14:paraId="652208A2" w14:textId="77777777" w:rsidR="001B06FB" w:rsidRPr="000554CF" w:rsidRDefault="001B06FB" w:rsidP="001B06FB">
      <w:pPr>
        <w:pStyle w:val="EMEABodyText"/>
        <w:tabs>
          <w:tab w:val="left" w:pos="1680"/>
        </w:tabs>
        <w:outlineLvl w:val="0"/>
        <w:rPr>
          <w:lang w:val="da-DK"/>
        </w:rPr>
      </w:pPr>
      <w:r>
        <w:rPr>
          <w:lang w:val="da-DK"/>
        </w:rPr>
        <w:t xml:space="preserve">Ikke </w:t>
      </w:r>
      <w:r w:rsidRPr="000554CF">
        <w:rPr>
          <w:lang w:val="da-DK"/>
        </w:rPr>
        <w:t>almindelig:</w:t>
      </w:r>
      <w:r>
        <w:rPr>
          <w:lang w:val="da-DK"/>
        </w:rPr>
        <w:tab/>
        <w:t>H</w:t>
      </w:r>
      <w:r w:rsidRPr="000554CF">
        <w:rPr>
          <w:lang w:val="da-DK"/>
        </w:rPr>
        <w:t>oste</w:t>
      </w:r>
    </w:p>
    <w:p w14:paraId="65B2094A" w14:textId="77777777" w:rsidR="001B06FB" w:rsidRDefault="001B06FB" w:rsidP="001B06FB">
      <w:pPr>
        <w:pStyle w:val="EMEABodyText"/>
        <w:keepNext/>
        <w:outlineLvl w:val="0"/>
        <w:rPr>
          <w:i/>
          <w:u w:val="single"/>
          <w:lang w:val="da-DK"/>
        </w:rPr>
      </w:pPr>
    </w:p>
    <w:p w14:paraId="7A1B3EEF" w14:textId="77777777" w:rsidR="00DA5843" w:rsidRDefault="001B06FB" w:rsidP="001B06FB">
      <w:pPr>
        <w:pStyle w:val="EMEABodyText"/>
        <w:keepNext/>
        <w:outlineLvl w:val="0"/>
        <w:rPr>
          <w:i/>
          <w:u w:val="single"/>
          <w:lang w:val="da-DK"/>
        </w:rPr>
      </w:pPr>
      <w:r w:rsidRPr="00DA5843">
        <w:rPr>
          <w:i/>
          <w:u w:val="single"/>
          <w:lang w:val="da-DK"/>
        </w:rPr>
        <w:t>Mave-tarm-kanalen</w:t>
      </w:r>
    </w:p>
    <w:p w14:paraId="024A5BFA" w14:textId="77777777" w:rsidR="001B06FB" w:rsidRPr="00DA5843" w:rsidRDefault="001B06FB" w:rsidP="001B06FB">
      <w:pPr>
        <w:pStyle w:val="EMEABodyText"/>
        <w:keepNext/>
        <w:outlineLvl w:val="0"/>
        <w:rPr>
          <w:i/>
          <w:u w:val="single"/>
          <w:lang w:val="da-DK"/>
        </w:rPr>
      </w:pPr>
    </w:p>
    <w:p w14:paraId="79B730C0" w14:textId="77777777" w:rsidR="001B06FB" w:rsidRPr="000554CF" w:rsidRDefault="001B06FB" w:rsidP="001B06FB">
      <w:pPr>
        <w:pStyle w:val="EMEABodyText"/>
        <w:keepNext/>
        <w:outlineLvl w:val="0"/>
        <w:rPr>
          <w:lang w:val="da-DK"/>
        </w:rPr>
      </w:pPr>
      <w:r w:rsidRPr="000554CF">
        <w:rPr>
          <w:lang w:val="da-DK"/>
        </w:rPr>
        <w:t>Almindelig:</w:t>
      </w:r>
      <w:r>
        <w:rPr>
          <w:lang w:val="da-DK"/>
        </w:rPr>
        <w:tab/>
      </w:r>
      <w:r>
        <w:rPr>
          <w:lang w:val="da-DK"/>
        </w:rPr>
        <w:tab/>
        <w:t>Kvalme</w:t>
      </w:r>
      <w:r w:rsidRPr="000554CF">
        <w:rPr>
          <w:lang w:val="da-DK"/>
        </w:rPr>
        <w:t>/</w:t>
      </w:r>
      <w:r>
        <w:rPr>
          <w:lang w:val="da-DK"/>
        </w:rPr>
        <w:t>opkastning</w:t>
      </w:r>
    </w:p>
    <w:p w14:paraId="03D63908" w14:textId="77777777" w:rsidR="001B06FB" w:rsidRPr="000554CF" w:rsidRDefault="001B06FB" w:rsidP="001B06FB">
      <w:pPr>
        <w:pStyle w:val="EMEABodyText"/>
        <w:rPr>
          <w:lang w:val="da-DK"/>
        </w:rPr>
      </w:pPr>
      <w:r>
        <w:rPr>
          <w:lang w:val="da-DK"/>
        </w:rPr>
        <w:t>Ikke almindelig</w:t>
      </w:r>
      <w:r w:rsidRPr="000554CF">
        <w:rPr>
          <w:lang w:val="da-DK"/>
        </w:rPr>
        <w:t>:</w:t>
      </w:r>
      <w:r>
        <w:rPr>
          <w:lang w:val="da-DK"/>
        </w:rPr>
        <w:tab/>
        <w:t>D</w:t>
      </w:r>
      <w:r w:rsidRPr="000554CF">
        <w:rPr>
          <w:lang w:val="da-DK"/>
        </w:rPr>
        <w:t>iarr</w:t>
      </w:r>
      <w:r>
        <w:rPr>
          <w:lang w:val="da-DK"/>
        </w:rPr>
        <w:t>é,</w:t>
      </w:r>
      <w:r w:rsidRPr="000554CF">
        <w:rPr>
          <w:lang w:val="da-DK"/>
        </w:rPr>
        <w:t xml:space="preserve"> dyspepsi/</w:t>
      </w:r>
      <w:r>
        <w:rPr>
          <w:lang w:val="da-DK"/>
        </w:rPr>
        <w:t>halsbrand</w:t>
      </w:r>
    </w:p>
    <w:p w14:paraId="4C569516" w14:textId="77777777" w:rsidR="001B06FB" w:rsidRPr="00FC3A64" w:rsidRDefault="001B06FB" w:rsidP="001B06FB">
      <w:pPr>
        <w:pStyle w:val="EMEABodyText"/>
        <w:outlineLvl w:val="0"/>
        <w:rPr>
          <w:lang w:val="da-DK"/>
        </w:rPr>
      </w:pPr>
      <w:r>
        <w:rPr>
          <w:lang w:val="da-DK"/>
        </w:rPr>
        <w:t>Ikke kendt:</w:t>
      </w:r>
      <w:r>
        <w:rPr>
          <w:lang w:val="da-DK"/>
        </w:rPr>
        <w:tab/>
      </w:r>
      <w:r>
        <w:rPr>
          <w:lang w:val="da-DK"/>
        </w:rPr>
        <w:tab/>
      </w:r>
      <w:r w:rsidRPr="00FC3A64">
        <w:rPr>
          <w:lang w:val="da-DK"/>
        </w:rPr>
        <w:t>Dysgeusia</w:t>
      </w:r>
    </w:p>
    <w:p w14:paraId="30A25B23" w14:textId="77777777" w:rsidR="001B06FB" w:rsidRDefault="001B06FB" w:rsidP="001B06FB">
      <w:pPr>
        <w:pStyle w:val="EMEABodyText"/>
        <w:keepNext/>
        <w:outlineLvl w:val="0"/>
        <w:rPr>
          <w:i/>
          <w:u w:val="single"/>
          <w:lang w:val="da-DK"/>
        </w:rPr>
      </w:pPr>
    </w:p>
    <w:p w14:paraId="5F8F2800" w14:textId="77777777" w:rsidR="00DA5843" w:rsidRDefault="001B06FB" w:rsidP="001B06FB">
      <w:pPr>
        <w:pStyle w:val="EMEABodyText"/>
        <w:keepNext/>
        <w:tabs>
          <w:tab w:val="left" w:pos="0"/>
        </w:tabs>
        <w:outlineLvl w:val="0"/>
        <w:rPr>
          <w:u w:val="single"/>
          <w:lang w:val="da-DK"/>
        </w:rPr>
      </w:pPr>
      <w:r w:rsidRPr="00FC2E5F">
        <w:rPr>
          <w:u w:val="single"/>
          <w:lang w:val="da-DK"/>
        </w:rPr>
        <w:t>Lever og galdeveje</w:t>
      </w:r>
    </w:p>
    <w:p w14:paraId="11FE837C" w14:textId="77777777" w:rsidR="001B06FB" w:rsidRPr="00FC2E5F" w:rsidRDefault="001B06FB" w:rsidP="001B06FB">
      <w:pPr>
        <w:pStyle w:val="EMEABodyText"/>
        <w:keepNext/>
        <w:tabs>
          <w:tab w:val="left" w:pos="0"/>
        </w:tabs>
        <w:outlineLvl w:val="0"/>
        <w:rPr>
          <w:u w:val="single"/>
          <w:lang w:val="da-DK"/>
        </w:rPr>
      </w:pPr>
    </w:p>
    <w:p w14:paraId="6C06ECB5" w14:textId="77777777" w:rsidR="001B06FB" w:rsidRDefault="001B06FB" w:rsidP="001B06FB">
      <w:pPr>
        <w:pStyle w:val="EMEABodyText"/>
        <w:rPr>
          <w:lang w:val="da-DK"/>
        </w:rPr>
      </w:pPr>
      <w:r>
        <w:rPr>
          <w:lang w:val="da-DK"/>
        </w:rPr>
        <w:t>Ikke almindelig</w:t>
      </w:r>
      <w:r>
        <w:rPr>
          <w:lang w:val="da-DK"/>
        </w:rPr>
        <w:tab/>
        <w:t>Gulsot</w:t>
      </w:r>
    </w:p>
    <w:p w14:paraId="60B3D297" w14:textId="77777777" w:rsidR="001B06FB" w:rsidRDefault="001B06FB" w:rsidP="001B06FB">
      <w:pPr>
        <w:pStyle w:val="EMEABodyText"/>
        <w:rPr>
          <w:noProof/>
          <w:lang w:val="da-DK"/>
        </w:rPr>
      </w:pPr>
      <w:r>
        <w:rPr>
          <w:lang w:val="da-DK"/>
        </w:rPr>
        <w:t>Ikke kendt:</w:t>
      </w:r>
      <w:r>
        <w:rPr>
          <w:lang w:val="da-DK"/>
        </w:rPr>
        <w:tab/>
      </w:r>
      <w:r>
        <w:rPr>
          <w:lang w:val="da-DK"/>
        </w:rPr>
        <w:tab/>
      </w:r>
      <w:r w:rsidRPr="00854E28">
        <w:rPr>
          <w:lang w:val="da-DK"/>
        </w:rPr>
        <w:t>Hepatitis, abnorm leverfunktion</w:t>
      </w:r>
    </w:p>
    <w:p w14:paraId="6DA2C7FD" w14:textId="77777777" w:rsidR="001B06FB" w:rsidRDefault="001B06FB" w:rsidP="001B06FB">
      <w:pPr>
        <w:pStyle w:val="EMEABodyText"/>
        <w:tabs>
          <w:tab w:val="left" w:pos="0"/>
          <w:tab w:val="left" w:pos="1440"/>
        </w:tabs>
        <w:rPr>
          <w:i/>
          <w:u w:val="single"/>
          <w:lang w:val="da-DK"/>
        </w:rPr>
      </w:pPr>
    </w:p>
    <w:p w14:paraId="18DF2CA6" w14:textId="77777777" w:rsidR="00DA5843" w:rsidRDefault="001B06FB" w:rsidP="001B06FB">
      <w:pPr>
        <w:pStyle w:val="EMEABodyText"/>
        <w:tabs>
          <w:tab w:val="left" w:pos="0"/>
          <w:tab w:val="left" w:pos="1440"/>
        </w:tabs>
        <w:rPr>
          <w:u w:val="single"/>
          <w:lang w:val="da-DK"/>
        </w:rPr>
      </w:pPr>
      <w:r w:rsidRPr="00FC2E5F">
        <w:rPr>
          <w:u w:val="single"/>
          <w:lang w:val="da-DK"/>
        </w:rPr>
        <w:lastRenderedPageBreak/>
        <w:t>Hud og subkutane væv</w:t>
      </w:r>
    </w:p>
    <w:p w14:paraId="44C099F9" w14:textId="77777777" w:rsidR="001B06FB" w:rsidRPr="00DA5843" w:rsidRDefault="001B06FB" w:rsidP="001B06FB">
      <w:pPr>
        <w:pStyle w:val="EMEABodyText"/>
        <w:tabs>
          <w:tab w:val="left" w:pos="0"/>
          <w:tab w:val="left" w:pos="1440"/>
        </w:tabs>
        <w:rPr>
          <w:u w:val="single"/>
          <w:lang w:val="da-DK"/>
        </w:rPr>
      </w:pPr>
    </w:p>
    <w:p w14:paraId="2BDFABBE" w14:textId="77777777" w:rsidR="001B06FB" w:rsidRPr="000554CF" w:rsidRDefault="001B06FB" w:rsidP="001B06FB">
      <w:pPr>
        <w:pStyle w:val="EMEABodyText"/>
        <w:tabs>
          <w:tab w:val="left" w:pos="0"/>
        </w:tabs>
        <w:rPr>
          <w:lang w:val="da-DK"/>
        </w:rPr>
      </w:pPr>
      <w:r>
        <w:rPr>
          <w:lang w:val="da-DK"/>
        </w:rPr>
        <w:t>Ikke kendt:</w:t>
      </w:r>
      <w:r>
        <w:rPr>
          <w:lang w:val="da-DK"/>
        </w:rPr>
        <w:tab/>
      </w:r>
      <w:r>
        <w:rPr>
          <w:lang w:val="da-DK"/>
        </w:rPr>
        <w:tab/>
      </w:r>
      <w:r w:rsidRPr="000554CF">
        <w:rPr>
          <w:lang w:val="da-DK"/>
        </w:rPr>
        <w:t>L</w:t>
      </w:r>
      <w:r>
        <w:rPr>
          <w:lang w:val="da-DK"/>
        </w:rPr>
        <w:t>eukocytok</w:t>
      </w:r>
      <w:r w:rsidRPr="000554CF">
        <w:rPr>
          <w:lang w:val="da-DK"/>
        </w:rPr>
        <w:t>lasti</w:t>
      </w:r>
      <w:r>
        <w:rPr>
          <w:lang w:val="da-DK"/>
        </w:rPr>
        <w:t>sk vask</w:t>
      </w:r>
      <w:r w:rsidRPr="000554CF">
        <w:rPr>
          <w:lang w:val="da-DK"/>
        </w:rPr>
        <w:t>ulitis</w:t>
      </w:r>
    </w:p>
    <w:p w14:paraId="3ECC5A09" w14:textId="77777777" w:rsidR="001B06FB" w:rsidRDefault="001B06FB" w:rsidP="001B06FB">
      <w:pPr>
        <w:pStyle w:val="EMEABodyText"/>
        <w:keepNext/>
        <w:outlineLvl w:val="0"/>
        <w:rPr>
          <w:i/>
          <w:noProof/>
          <w:u w:val="single"/>
          <w:lang w:val="da-DK"/>
        </w:rPr>
      </w:pPr>
    </w:p>
    <w:p w14:paraId="40A6E615" w14:textId="77777777" w:rsidR="00DA5843" w:rsidRDefault="001B06FB" w:rsidP="001B06FB">
      <w:pPr>
        <w:pStyle w:val="EMEABodyText"/>
        <w:keepNext/>
        <w:outlineLvl w:val="0"/>
        <w:rPr>
          <w:u w:val="single"/>
          <w:lang w:val="da-DK"/>
        </w:rPr>
      </w:pPr>
      <w:r w:rsidRPr="00FC2E5F">
        <w:rPr>
          <w:noProof/>
          <w:u w:val="single"/>
          <w:lang w:val="da-DK"/>
        </w:rPr>
        <w:t>Knogler, led, muskler og bindevæv</w:t>
      </w:r>
      <w:r w:rsidRPr="00FC2E5F">
        <w:rPr>
          <w:u w:val="single"/>
          <w:lang w:val="da-DK"/>
        </w:rPr>
        <w:t xml:space="preserve"> </w:t>
      </w:r>
    </w:p>
    <w:p w14:paraId="5DD59329" w14:textId="77777777" w:rsidR="001B06FB" w:rsidRPr="00FC2E5F" w:rsidRDefault="001B06FB" w:rsidP="001B06FB">
      <w:pPr>
        <w:pStyle w:val="EMEABodyText"/>
        <w:keepNext/>
        <w:outlineLvl w:val="0"/>
        <w:rPr>
          <w:u w:val="single"/>
          <w:lang w:val="da-DK"/>
        </w:rPr>
      </w:pPr>
    </w:p>
    <w:p w14:paraId="657B7C6F" w14:textId="77777777" w:rsidR="001B06FB" w:rsidRDefault="001B06FB" w:rsidP="001B06FB">
      <w:pPr>
        <w:pStyle w:val="EMEABodyText"/>
        <w:tabs>
          <w:tab w:val="left" w:pos="1680"/>
        </w:tabs>
        <w:outlineLvl w:val="0"/>
        <w:rPr>
          <w:lang w:val="da-DK"/>
        </w:rPr>
      </w:pPr>
      <w:r>
        <w:rPr>
          <w:lang w:val="da-DK"/>
        </w:rPr>
        <w:t>Almindelig:</w:t>
      </w:r>
      <w:r>
        <w:rPr>
          <w:lang w:val="da-DK"/>
        </w:rPr>
        <w:tab/>
        <w:t>Muskuloskeletale s</w:t>
      </w:r>
      <w:r w:rsidRPr="000554CF">
        <w:rPr>
          <w:lang w:val="da-DK"/>
        </w:rPr>
        <w:t>merter*</w:t>
      </w:r>
    </w:p>
    <w:p w14:paraId="4D61A7C8" w14:textId="77777777" w:rsidR="001B06FB" w:rsidRPr="000554CF" w:rsidRDefault="001B06FB" w:rsidP="001B06FB">
      <w:pPr>
        <w:pStyle w:val="EMEABodyText"/>
        <w:tabs>
          <w:tab w:val="left" w:pos="0"/>
        </w:tabs>
        <w:ind w:left="1695" w:hanging="1695"/>
        <w:outlineLvl w:val="0"/>
        <w:rPr>
          <w:lang w:val="da-DK"/>
        </w:rPr>
      </w:pPr>
      <w:r>
        <w:rPr>
          <w:lang w:val="da-DK"/>
        </w:rPr>
        <w:t xml:space="preserve">Ikke kendt: </w:t>
      </w:r>
      <w:r>
        <w:rPr>
          <w:lang w:val="da-DK"/>
        </w:rPr>
        <w:tab/>
      </w:r>
      <w:r w:rsidRPr="000554CF">
        <w:rPr>
          <w:lang w:val="da-DK"/>
        </w:rPr>
        <w:t>Artralgi, myalgi (i nogle tilfælde forbundet med øgede niveauer af plasma</w:t>
      </w:r>
      <w:r>
        <w:rPr>
          <w:lang w:val="da-DK"/>
        </w:rPr>
        <w:t>-k</w:t>
      </w:r>
      <w:r w:rsidRPr="000554CF">
        <w:rPr>
          <w:lang w:val="da-DK"/>
        </w:rPr>
        <w:t>reatinkinase), mus</w:t>
      </w:r>
      <w:r>
        <w:rPr>
          <w:lang w:val="da-DK"/>
        </w:rPr>
        <w:t>kelkramper</w:t>
      </w:r>
    </w:p>
    <w:p w14:paraId="366E8E5B" w14:textId="77777777" w:rsidR="001B06FB" w:rsidRPr="000554CF" w:rsidRDefault="001B06FB" w:rsidP="001B06FB">
      <w:pPr>
        <w:pStyle w:val="EMEABodyText"/>
        <w:tabs>
          <w:tab w:val="left" w:pos="1680"/>
        </w:tabs>
        <w:outlineLvl w:val="0"/>
        <w:rPr>
          <w:lang w:val="da-DK"/>
        </w:rPr>
      </w:pPr>
    </w:p>
    <w:p w14:paraId="4A5805B6" w14:textId="77777777" w:rsidR="00DA5843" w:rsidRDefault="001B06FB" w:rsidP="001B06FB">
      <w:pPr>
        <w:pStyle w:val="EMEABodyText"/>
        <w:keepNext/>
        <w:tabs>
          <w:tab w:val="left" w:pos="0"/>
        </w:tabs>
        <w:outlineLvl w:val="0"/>
        <w:rPr>
          <w:u w:val="single"/>
          <w:lang w:val="da-DK"/>
        </w:rPr>
      </w:pPr>
      <w:r w:rsidRPr="00FC2E5F">
        <w:rPr>
          <w:u w:val="single"/>
          <w:lang w:val="da-DK"/>
        </w:rPr>
        <w:t>Nyrer og urinveje</w:t>
      </w:r>
    </w:p>
    <w:p w14:paraId="2DDFE9FD" w14:textId="77777777" w:rsidR="001B06FB" w:rsidRPr="00FC2E5F" w:rsidRDefault="001B06FB" w:rsidP="001B06FB">
      <w:pPr>
        <w:pStyle w:val="EMEABodyText"/>
        <w:keepNext/>
        <w:tabs>
          <w:tab w:val="left" w:pos="0"/>
        </w:tabs>
        <w:outlineLvl w:val="0"/>
        <w:rPr>
          <w:u w:val="single"/>
          <w:lang w:val="da-DK"/>
        </w:rPr>
      </w:pPr>
    </w:p>
    <w:p w14:paraId="022064B5" w14:textId="77777777" w:rsidR="001B06FB" w:rsidRPr="000554CF" w:rsidRDefault="001B06FB" w:rsidP="001B06FB">
      <w:pPr>
        <w:pStyle w:val="EMEABodyText"/>
        <w:tabs>
          <w:tab w:val="left" w:pos="0"/>
          <w:tab w:val="left" w:pos="720"/>
        </w:tabs>
        <w:rPr>
          <w:lang w:val="da-DK"/>
        </w:rPr>
      </w:pPr>
      <w:r>
        <w:rPr>
          <w:lang w:val="da-DK"/>
        </w:rPr>
        <w:t>Ikke kendt:</w:t>
      </w:r>
      <w:r>
        <w:rPr>
          <w:lang w:val="da-DK"/>
        </w:rPr>
        <w:tab/>
      </w:r>
      <w:r>
        <w:rPr>
          <w:lang w:val="da-DK"/>
        </w:rPr>
        <w:tab/>
      </w:r>
      <w:r w:rsidRPr="000554CF">
        <w:rPr>
          <w:lang w:val="da-DK"/>
        </w:rPr>
        <w:t>Nedsat nyrefunktion, inklusive tilfælde af nyresvigt hos risikopatienter (se pkt. 4.4)</w:t>
      </w:r>
    </w:p>
    <w:p w14:paraId="2FC42668" w14:textId="77777777" w:rsidR="001B06FB" w:rsidRDefault="001B06FB" w:rsidP="001B06FB">
      <w:pPr>
        <w:pStyle w:val="EMEABodyText"/>
        <w:keepNext/>
        <w:outlineLvl w:val="0"/>
        <w:rPr>
          <w:i/>
          <w:noProof/>
          <w:u w:val="single"/>
          <w:lang w:val="da-DK"/>
        </w:rPr>
      </w:pPr>
    </w:p>
    <w:p w14:paraId="13023589" w14:textId="77777777" w:rsidR="00DA5843" w:rsidRDefault="001B06FB" w:rsidP="001B06FB">
      <w:pPr>
        <w:pStyle w:val="EMEABodyText"/>
        <w:keepNext/>
        <w:outlineLvl w:val="0"/>
        <w:rPr>
          <w:u w:val="single"/>
          <w:lang w:val="da-DK"/>
        </w:rPr>
      </w:pPr>
      <w:r w:rsidRPr="00FC2E5F">
        <w:rPr>
          <w:noProof/>
          <w:u w:val="single"/>
          <w:lang w:val="da-DK"/>
        </w:rPr>
        <w:t>Det reproduktive system og mammae</w:t>
      </w:r>
    </w:p>
    <w:p w14:paraId="56CC7367" w14:textId="77777777" w:rsidR="001B06FB" w:rsidRPr="00FC2E5F" w:rsidRDefault="001B06FB" w:rsidP="001B06FB">
      <w:pPr>
        <w:pStyle w:val="EMEABodyText"/>
        <w:keepNext/>
        <w:outlineLvl w:val="0"/>
        <w:rPr>
          <w:u w:val="single"/>
          <w:lang w:val="da-DK"/>
        </w:rPr>
      </w:pPr>
    </w:p>
    <w:p w14:paraId="7C741DD1" w14:textId="77777777" w:rsidR="001B06FB" w:rsidRPr="000554CF" w:rsidRDefault="001B06FB" w:rsidP="001B06FB">
      <w:pPr>
        <w:pStyle w:val="EMEABodyText"/>
        <w:tabs>
          <w:tab w:val="left" w:pos="1680"/>
        </w:tabs>
        <w:jc w:val="both"/>
        <w:outlineLvl w:val="0"/>
        <w:rPr>
          <w:lang w:val="da-DK"/>
        </w:rPr>
      </w:pPr>
      <w:r>
        <w:rPr>
          <w:lang w:val="da-DK"/>
        </w:rPr>
        <w:t>Ikke almindelig:</w:t>
      </w:r>
      <w:r>
        <w:rPr>
          <w:lang w:val="da-DK"/>
        </w:rPr>
        <w:tab/>
        <w:t>S</w:t>
      </w:r>
      <w:r w:rsidRPr="000554CF">
        <w:rPr>
          <w:lang w:val="da-DK"/>
        </w:rPr>
        <w:t>eksuel dysfunktion</w:t>
      </w:r>
    </w:p>
    <w:p w14:paraId="0DA8CE3E" w14:textId="77777777" w:rsidR="001B06FB" w:rsidRDefault="001B06FB" w:rsidP="001B06FB">
      <w:pPr>
        <w:pStyle w:val="EMEABodyText"/>
        <w:keepNext/>
        <w:outlineLvl w:val="0"/>
        <w:rPr>
          <w:i/>
          <w:noProof/>
          <w:u w:val="single"/>
          <w:lang w:val="da-DK"/>
        </w:rPr>
      </w:pPr>
    </w:p>
    <w:p w14:paraId="1FFCE8FB" w14:textId="77777777" w:rsidR="00DA5843" w:rsidRDefault="001B06FB" w:rsidP="001B06FB">
      <w:pPr>
        <w:pStyle w:val="EMEABodyText"/>
        <w:keepNext/>
        <w:outlineLvl w:val="0"/>
        <w:rPr>
          <w:u w:val="single"/>
          <w:lang w:val="da-DK"/>
        </w:rPr>
      </w:pPr>
      <w:r w:rsidRPr="00FC2E5F">
        <w:rPr>
          <w:noProof/>
          <w:u w:val="single"/>
          <w:lang w:val="da-DK"/>
        </w:rPr>
        <w:t>Almene symptomer og reaktioner på administrationsstedet</w:t>
      </w:r>
    </w:p>
    <w:p w14:paraId="4482B176" w14:textId="77777777" w:rsidR="001B06FB" w:rsidRPr="00FC2E5F" w:rsidRDefault="001B06FB" w:rsidP="001B06FB">
      <w:pPr>
        <w:pStyle w:val="EMEABodyText"/>
        <w:keepNext/>
        <w:outlineLvl w:val="0"/>
        <w:rPr>
          <w:u w:val="single"/>
          <w:lang w:val="da-DK"/>
        </w:rPr>
      </w:pPr>
    </w:p>
    <w:p w14:paraId="64DED242" w14:textId="77777777" w:rsidR="001B06FB" w:rsidRPr="000554CF" w:rsidRDefault="001B06FB" w:rsidP="001B06FB">
      <w:pPr>
        <w:pStyle w:val="EMEABodyText"/>
        <w:keepNext/>
        <w:tabs>
          <w:tab w:val="left" w:pos="720"/>
          <w:tab w:val="left" w:pos="1680"/>
        </w:tabs>
        <w:outlineLvl w:val="0"/>
        <w:rPr>
          <w:lang w:val="da-DK"/>
        </w:rPr>
      </w:pPr>
      <w:r>
        <w:rPr>
          <w:lang w:val="da-DK"/>
        </w:rPr>
        <w:t>Almindelig:</w:t>
      </w:r>
      <w:r>
        <w:rPr>
          <w:lang w:val="da-DK"/>
        </w:rPr>
        <w:tab/>
        <w:t>V</w:t>
      </w:r>
      <w:r w:rsidRPr="000554CF">
        <w:rPr>
          <w:lang w:val="da-DK"/>
        </w:rPr>
        <w:t>oldsom træthed</w:t>
      </w:r>
    </w:p>
    <w:p w14:paraId="53351860" w14:textId="77777777" w:rsidR="001B06FB" w:rsidRPr="000554CF" w:rsidRDefault="001B06FB" w:rsidP="001B06FB">
      <w:pPr>
        <w:pStyle w:val="EMEABodyText"/>
        <w:tabs>
          <w:tab w:val="left" w:pos="1680"/>
        </w:tabs>
        <w:rPr>
          <w:lang w:val="da-DK"/>
        </w:rPr>
      </w:pPr>
      <w:r>
        <w:rPr>
          <w:lang w:val="da-DK"/>
        </w:rPr>
        <w:t xml:space="preserve">Ikke </w:t>
      </w:r>
      <w:r w:rsidRPr="000554CF">
        <w:rPr>
          <w:lang w:val="da-DK"/>
        </w:rPr>
        <w:t>al</w:t>
      </w:r>
      <w:r>
        <w:rPr>
          <w:lang w:val="da-DK"/>
        </w:rPr>
        <w:t>mindelig:</w:t>
      </w:r>
      <w:r>
        <w:rPr>
          <w:lang w:val="da-DK"/>
        </w:rPr>
        <w:tab/>
        <w:t>B</w:t>
      </w:r>
      <w:r w:rsidRPr="000554CF">
        <w:rPr>
          <w:lang w:val="da-DK"/>
        </w:rPr>
        <w:t>rystsmerter</w:t>
      </w:r>
    </w:p>
    <w:p w14:paraId="36F4F204" w14:textId="77777777" w:rsidR="001B06FB" w:rsidRDefault="001B06FB" w:rsidP="001B06FB">
      <w:pPr>
        <w:pStyle w:val="EMEABodyText"/>
        <w:keepNext/>
        <w:outlineLvl w:val="0"/>
        <w:rPr>
          <w:i/>
          <w:u w:val="single"/>
          <w:lang w:val="da-DK"/>
        </w:rPr>
      </w:pPr>
    </w:p>
    <w:p w14:paraId="6DF566CE" w14:textId="77777777" w:rsidR="00DA5843" w:rsidRDefault="001B06FB" w:rsidP="001B06FB">
      <w:pPr>
        <w:pStyle w:val="EMEABodyText"/>
        <w:keepNext/>
        <w:outlineLvl w:val="0"/>
        <w:rPr>
          <w:u w:val="single"/>
          <w:lang w:val="da-DK"/>
        </w:rPr>
      </w:pPr>
      <w:r w:rsidRPr="00FC2E5F">
        <w:rPr>
          <w:u w:val="single"/>
          <w:lang w:val="da-DK"/>
        </w:rPr>
        <w:t>Undersøgelser</w:t>
      </w:r>
    </w:p>
    <w:p w14:paraId="7A75E77E" w14:textId="77777777" w:rsidR="001B06FB" w:rsidRPr="00FC2E5F" w:rsidRDefault="001B06FB" w:rsidP="001B06FB">
      <w:pPr>
        <w:pStyle w:val="EMEABodyText"/>
        <w:keepNext/>
        <w:outlineLvl w:val="0"/>
        <w:rPr>
          <w:u w:val="single"/>
          <w:lang w:val="da-DK"/>
        </w:rPr>
      </w:pPr>
    </w:p>
    <w:p w14:paraId="183EB3F4" w14:textId="77777777" w:rsidR="001B06FB" w:rsidRDefault="001B06FB" w:rsidP="001B06FB">
      <w:pPr>
        <w:pStyle w:val="EMEABodyText"/>
        <w:keepNext/>
        <w:keepLines/>
        <w:tabs>
          <w:tab w:val="left" w:pos="720"/>
          <w:tab w:val="left" w:pos="1701"/>
        </w:tabs>
        <w:ind w:left="1701" w:hanging="1701"/>
        <w:rPr>
          <w:lang w:val="da-DK"/>
        </w:rPr>
      </w:pPr>
      <w:r w:rsidRPr="007A0DE7">
        <w:rPr>
          <w:lang w:val="da-DK"/>
        </w:rPr>
        <w:t>Meget almindelig:</w:t>
      </w:r>
      <w:r w:rsidRPr="007A0DE7">
        <w:rPr>
          <w:lang w:val="da-DK"/>
        </w:rPr>
        <w:tab/>
      </w:r>
      <w:r>
        <w:rPr>
          <w:lang w:val="da-DK"/>
        </w:rPr>
        <w:t>Hyperkaliæmi</w:t>
      </w:r>
      <w:r w:rsidRPr="009064F0">
        <w:rPr>
          <w:lang w:val="da-DK"/>
        </w:rPr>
        <w:t>* forekommer hyppigere blandt diabetiske p</w:t>
      </w:r>
      <w:r>
        <w:rPr>
          <w:lang w:val="da-DK"/>
        </w:rPr>
        <w:t>a</w:t>
      </w:r>
      <w:r w:rsidRPr="009064F0">
        <w:rPr>
          <w:lang w:val="da-DK"/>
        </w:rPr>
        <w:t xml:space="preserve">tienter behandlet med </w:t>
      </w:r>
      <w:r>
        <w:rPr>
          <w:lang w:val="da-DK"/>
        </w:rPr>
        <w:t>i</w:t>
      </w:r>
      <w:r w:rsidRPr="009064F0">
        <w:rPr>
          <w:lang w:val="da-DK"/>
        </w:rPr>
        <w:t xml:space="preserve">rbesartan </w:t>
      </w:r>
      <w:r>
        <w:rPr>
          <w:lang w:val="da-DK"/>
        </w:rPr>
        <w:t xml:space="preserve">end med </w:t>
      </w:r>
      <w:r w:rsidRPr="009064F0">
        <w:rPr>
          <w:lang w:val="da-DK"/>
        </w:rPr>
        <w:t xml:space="preserve">placebo. Hos diabetiske, hypertensive patienter med mikroalbuminuri og normal nyrefunktion sås </w:t>
      </w:r>
      <w:r>
        <w:rPr>
          <w:lang w:val="da-DK"/>
        </w:rPr>
        <w:t>hyperkaliæmi</w:t>
      </w:r>
      <w:r w:rsidRPr="009064F0">
        <w:rPr>
          <w:lang w:val="da-DK"/>
        </w:rPr>
        <w:t xml:space="preserve"> (≥</w:t>
      </w:r>
      <w:r w:rsidR="002A2B1D">
        <w:rPr>
          <w:lang w:val="da-DK"/>
        </w:rPr>
        <w:t xml:space="preserve"> </w:t>
      </w:r>
      <w:r w:rsidRPr="009064F0">
        <w:rPr>
          <w:lang w:val="da-DK"/>
        </w:rPr>
        <w:t>5,5 mEq/l) hos 29,4% af patient</w:t>
      </w:r>
      <w:r>
        <w:rPr>
          <w:lang w:val="da-DK"/>
        </w:rPr>
        <w:t xml:space="preserve">erne i </w:t>
      </w:r>
      <w:r w:rsidRPr="009064F0">
        <w:rPr>
          <w:lang w:val="da-DK"/>
        </w:rPr>
        <w:t>irbesartan 300 mg</w:t>
      </w:r>
      <w:r>
        <w:rPr>
          <w:lang w:val="da-DK"/>
        </w:rPr>
        <w:t xml:space="preserve">-gruppen og </w:t>
      </w:r>
      <w:r w:rsidRPr="009064F0">
        <w:rPr>
          <w:lang w:val="da-DK"/>
        </w:rPr>
        <w:t xml:space="preserve">22% </w:t>
      </w:r>
      <w:r>
        <w:rPr>
          <w:lang w:val="da-DK"/>
        </w:rPr>
        <w:t xml:space="preserve">af patienterne i </w:t>
      </w:r>
      <w:r w:rsidRPr="009064F0">
        <w:rPr>
          <w:lang w:val="da-DK"/>
        </w:rPr>
        <w:t>placebo</w:t>
      </w:r>
      <w:r>
        <w:rPr>
          <w:lang w:val="da-DK"/>
        </w:rPr>
        <w:t>gruppen</w:t>
      </w:r>
      <w:r w:rsidRPr="009064F0">
        <w:rPr>
          <w:lang w:val="da-DK"/>
        </w:rPr>
        <w:t>. Blandt diabetisk</w:t>
      </w:r>
      <w:r>
        <w:rPr>
          <w:lang w:val="da-DK"/>
        </w:rPr>
        <w:t>e</w:t>
      </w:r>
      <w:r w:rsidRPr="009064F0">
        <w:rPr>
          <w:lang w:val="da-DK"/>
        </w:rPr>
        <w:t xml:space="preserve">, hypertensive patienter med kronisk nyreinsufficiens og udtalt proteinuri sås </w:t>
      </w:r>
      <w:r>
        <w:rPr>
          <w:lang w:val="da-DK"/>
        </w:rPr>
        <w:t>hyperkaliæmi</w:t>
      </w:r>
      <w:r w:rsidRPr="009064F0">
        <w:rPr>
          <w:lang w:val="da-DK"/>
        </w:rPr>
        <w:t xml:space="preserve"> (≥</w:t>
      </w:r>
      <w:r w:rsidR="002A2B1D">
        <w:rPr>
          <w:lang w:val="da-DK"/>
        </w:rPr>
        <w:t xml:space="preserve"> </w:t>
      </w:r>
      <w:r w:rsidRPr="009064F0">
        <w:rPr>
          <w:lang w:val="da-DK"/>
        </w:rPr>
        <w:t>5,5 mEq/l) hos</w:t>
      </w:r>
      <w:r>
        <w:rPr>
          <w:lang w:val="da-DK"/>
        </w:rPr>
        <w:t xml:space="preserve"> 46,</w:t>
      </w:r>
      <w:r w:rsidRPr="009064F0">
        <w:rPr>
          <w:lang w:val="da-DK"/>
        </w:rPr>
        <w:t xml:space="preserve">3% </w:t>
      </w:r>
      <w:r>
        <w:rPr>
          <w:lang w:val="da-DK"/>
        </w:rPr>
        <w:t xml:space="preserve">af patienterne </w:t>
      </w:r>
      <w:r w:rsidRPr="009064F0">
        <w:rPr>
          <w:lang w:val="da-DK"/>
        </w:rPr>
        <w:t>i irbesartan</w:t>
      </w:r>
      <w:r>
        <w:rPr>
          <w:lang w:val="da-DK"/>
        </w:rPr>
        <w:t>gruppen og 26,</w:t>
      </w:r>
      <w:r w:rsidRPr="009064F0">
        <w:rPr>
          <w:lang w:val="da-DK"/>
        </w:rPr>
        <w:t xml:space="preserve">3% </w:t>
      </w:r>
      <w:r>
        <w:rPr>
          <w:lang w:val="da-DK"/>
        </w:rPr>
        <w:t xml:space="preserve">af patienterne i </w:t>
      </w:r>
      <w:r w:rsidRPr="009064F0">
        <w:rPr>
          <w:lang w:val="da-DK"/>
        </w:rPr>
        <w:t>placebo</w:t>
      </w:r>
      <w:r>
        <w:rPr>
          <w:lang w:val="da-DK"/>
        </w:rPr>
        <w:t>gruppen</w:t>
      </w:r>
      <w:r w:rsidRPr="009064F0">
        <w:rPr>
          <w:lang w:val="da-DK"/>
        </w:rPr>
        <w:t>.</w:t>
      </w:r>
    </w:p>
    <w:p w14:paraId="388A4FC3" w14:textId="77777777" w:rsidR="001B06FB" w:rsidRDefault="001B06FB" w:rsidP="001B06FB">
      <w:pPr>
        <w:pStyle w:val="EMEABodyText"/>
        <w:tabs>
          <w:tab w:val="left" w:pos="720"/>
          <w:tab w:val="left" w:pos="1701"/>
        </w:tabs>
        <w:ind w:left="1701" w:hanging="1701"/>
        <w:rPr>
          <w:lang w:val="da-DK"/>
        </w:rPr>
      </w:pPr>
      <w:r>
        <w:rPr>
          <w:lang w:val="da-DK"/>
        </w:rPr>
        <w:t>Almindelig:</w:t>
      </w:r>
      <w:r w:rsidRPr="007A0DE7">
        <w:rPr>
          <w:lang w:val="da-DK"/>
        </w:rPr>
        <w:tab/>
      </w:r>
      <w:r w:rsidRPr="009064F0">
        <w:rPr>
          <w:lang w:val="da-DK"/>
        </w:rPr>
        <w:t xml:space="preserve">Betydelige stigninger i plasma-creatinkinase rapporteredes hyppigt (1,7%) blandt irbesartanbehandlede patienter. </w:t>
      </w:r>
      <w:r>
        <w:rPr>
          <w:lang w:val="da-DK"/>
        </w:rPr>
        <w:t xml:space="preserve">Ingen af disse stigninger var forbundet med </w:t>
      </w:r>
      <w:r w:rsidRPr="009064F0">
        <w:rPr>
          <w:lang w:val="da-DK"/>
        </w:rPr>
        <w:t>identific</w:t>
      </w:r>
      <w:r>
        <w:rPr>
          <w:lang w:val="da-DK"/>
        </w:rPr>
        <w:t>érbare kliniske muskelskeletale hændelser</w:t>
      </w:r>
      <w:r w:rsidRPr="009064F0">
        <w:rPr>
          <w:lang w:val="da-DK"/>
        </w:rPr>
        <w:t>.</w:t>
      </w:r>
    </w:p>
    <w:p w14:paraId="2D22C78E" w14:textId="77777777" w:rsidR="001B06FB" w:rsidRDefault="001B06FB" w:rsidP="001B06FB">
      <w:pPr>
        <w:pStyle w:val="EMEABodyText"/>
        <w:ind w:left="1701" w:hanging="1701"/>
        <w:rPr>
          <w:lang w:val="da-DK"/>
        </w:rPr>
      </w:pPr>
      <w:r>
        <w:rPr>
          <w:lang w:val="da-DK"/>
        </w:rPr>
        <w:tab/>
      </w:r>
      <w:r w:rsidRPr="00B76EF2">
        <w:rPr>
          <w:lang w:val="da-DK"/>
        </w:rPr>
        <w:t>Der er set fald i hæmoglobin, som ikke var klinisk signifikant, hos 1,7% (dvs almindelig) af de hypertensive patienter med fremskreden diabetisk nyresygdom behandlet med irbesartan.</w:t>
      </w:r>
    </w:p>
    <w:p w14:paraId="2A4E52A7" w14:textId="77777777" w:rsidR="001B06FB" w:rsidRDefault="001B06FB" w:rsidP="001B06FB">
      <w:pPr>
        <w:pStyle w:val="EMEABodyText"/>
        <w:rPr>
          <w:lang w:val="da-DK"/>
        </w:rPr>
      </w:pPr>
    </w:p>
    <w:p w14:paraId="19C58FC3" w14:textId="77777777" w:rsidR="00DA5843" w:rsidRDefault="001B06FB" w:rsidP="001B06FB">
      <w:pPr>
        <w:pStyle w:val="EMEABodyText"/>
        <w:rPr>
          <w:bCs/>
          <w:u w:val="single"/>
          <w:lang w:val="da-DK"/>
        </w:rPr>
      </w:pPr>
      <w:r w:rsidRPr="00D9207A">
        <w:rPr>
          <w:bCs/>
          <w:u w:val="single"/>
          <w:lang w:val="da-DK"/>
        </w:rPr>
        <w:t>Pædatrisk population</w:t>
      </w:r>
    </w:p>
    <w:p w14:paraId="4B28DD11" w14:textId="77777777" w:rsidR="001B06FB" w:rsidRPr="00D9207A" w:rsidRDefault="001B06FB" w:rsidP="001B06FB">
      <w:pPr>
        <w:pStyle w:val="EMEABodyText"/>
        <w:rPr>
          <w:bCs/>
          <w:u w:val="single"/>
          <w:lang w:val="da-DK"/>
        </w:rPr>
      </w:pPr>
    </w:p>
    <w:p w14:paraId="79B5BBF9" w14:textId="77777777" w:rsidR="001B06FB" w:rsidRDefault="001B06FB" w:rsidP="001B06FB">
      <w:pPr>
        <w:pStyle w:val="EMEABodyText"/>
        <w:rPr>
          <w:szCs w:val="22"/>
          <w:lang w:val="da-DK"/>
        </w:rPr>
      </w:pPr>
      <w:r>
        <w:rPr>
          <w:lang w:val="da-DK"/>
        </w:rPr>
        <w:t>I</w:t>
      </w:r>
      <w:r w:rsidRPr="00A45097">
        <w:rPr>
          <w:lang w:val="da-DK"/>
        </w:rPr>
        <w:t xml:space="preserve"> et randomiseret forsøg med 318 hypertensive børn og unge i aldersgruppen 6 til 16 år</w:t>
      </w:r>
      <w:r>
        <w:rPr>
          <w:lang w:val="da-DK"/>
        </w:rPr>
        <w:t xml:space="preserve"> sås</w:t>
      </w:r>
      <w:r w:rsidRPr="00A45097">
        <w:rPr>
          <w:lang w:val="da-DK"/>
        </w:rPr>
        <w:t xml:space="preserve"> </w:t>
      </w:r>
      <w:r>
        <w:rPr>
          <w:lang w:val="da-DK"/>
        </w:rPr>
        <w:t xml:space="preserve">følgende </w:t>
      </w:r>
      <w:r w:rsidRPr="00A45097">
        <w:rPr>
          <w:lang w:val="da-DK"/>
        </w:rPr>
        <w:t>bivirkning</w:t>
      </w:r>
      <w:r>
        <w:rPr>
          <w:lang w:val="da-DK"/>
        </w:rPr>
        <w:t xml:space="preserve">er </w:t>
      </w:r>
      <w:r w:rsidRPr="00A45097">
        <w:rPr>
          <w:lang w:val="da-DK"/>
        </w:rPr>
        <w:t>i den 3-ugers dobbeltblinde fase</w:t>
      </w:r>
      <w:r>
        <w:rPr>
          <w:lang w:val="da-DK"/>
        </w:rPr>
        <w:t xml:space="preserve">: hovedpine </w:t>
      </w:r>
      <w:r w:rsidRPr="00A45097">
        <w:rPr>
          <w:lang w:val="da-DK"/>
        </w:rPr>
        <w:t>(7,9%)</w:t>
      </w:r>
      <w:r>
        <w:rPr>
          <w:lang w:val="da-DK"/>
        </w:rPr>
        <w:t xml:space="preserve">, </w:t>
      </w:r>
      <w:r w:rsidRPr="00A45097">
        <w:rPr>
          <w:lang w:val="da-DK"/>
        </w:rPr>
        <w:t>hypotension (2,2%)</w:t>
      </w:r>
      <w:r>
        <w:rPr>
          <w:lang w:val="da-DK"/>
        </w:rPr>
        <w:t xml:space="preserve">, svimmelhed (1,9%), hoste (0,9%). </w:t>
      </w:r>
      <w:r w:rsidRPr="00A45097">
        <w:rPr>
          <w:szCs w:val="22"/>
          <w:lang w:val="da-DK"/>
        </w:rPr>
        <w:t xml:space="preserve">I den 26-ugers åbne periode i forsøget </w:t>
      </w:r>
      <w:r>
        <w:rPr>
          <w:szCs w:val="22"/>
          <w:lang w:val="da-DK"/>
        </w:rPr>
        <w:t xml:space="preserve">var de hyppigst observerede laboratoriemæssige abnormaliteter </w:t>
      </w:r>
      <w:r w:rsidRPr="00A45097">
        <w:rPr>
          <w:szCs w:val="22"/>
          <w:lang w:val="da-DK"/>
        </w:rPr>
        <w:t xml:space="preserve">stigninger i creatinin </w:t>
      </w:r>
      <w:r>
        <w:rPr>
          <w:szCs w:val="22"/>
          <w:lang w:val="da-DK"/>
        </w:rPr>
        <w:t>(</w:t>
      </w:r>
      <w:r w:rsidRPr="00A45097">
        <w:rPr>
          <w:szCs w:val="22"/>
          <w:lang w:val="da-DK"/>
        </w:rPr>
        <w:t>6,5%</w:t>
      </w:r>
      <w:r>
        <w:rPr>
          <w:szCs w:val="22"/>
          <w:lang w:val="da-DK"/>
        </w:rPr>
        <w:t>)</w:t>
      </w:r>
      <w:r w:rsidRPr="00A45097">
        <w:rPr>
          <w:szCs w:val="22"/>
          <w:lang w:val="da-DK"/>
        </w:rPr>
        <w:t xml:space="preserve"> </w:t>
      </w:r>
      <w:r>
        <w:rPr>
          <w:szCs w:val="22"/>
          <w:lang w:val="da-DK"/>
        </w:rPr>
        <w:t>og øgede kreatinkinase (CK)-værdier hos 2% af børnene</w:t>
      </w:r>
      <w:r w:rsidRPr="00A45097">
        <w:rPr>
          <w:szCs w:val="22"/>
          <w:lang w:val="da-DK"/>
        </w:rPr>
        <w:t>.</w:t>
      </w:r>
    </w:p>
    <w:p w14:paraId="4BF947C0" w14:textId="77777777" w:rsidR="007A7257" w:rsidRPr="001D0DAD" w:rsidRDefault="007A7257" w:rsidP="001B06FB">
      <w:pPr>
        <w:pStyle w:val="EMEABodyText"/>
        <w:rPr>
          <w:lang w:val="da-DK"/>
        </w:rPr>
      </w:pPr>
    </w:p>
    <w:p w14:paraId="35427A2D" w14:textId="77777777" w:rsidR="007A7257" w:rsidRDefault="007A7257" w:rsidP="007A7257">
      <w:pPr>
        <w:autoSpaceDE w:val="0"/>
        <w:autoSpaceDN w:val="0"/>
        <w:adjustRightInd w:val="0"/>
        <w:rPr>
          <w:noProof/>
          <w:szCs w:val="22"/>
          <w:u w:val="single"/>
          <w:lang w:val="da-DK" w:eastAsia="fr-LU"/>
        </w:rPr>
      </w:pPr>
      <w:r>
        <w:rPr>
          <w:noProof/>
          <w:szCs w:val="22"/>
          <w:u w:val="single"/>
          <w:lang w:val="da-DK" w:eastAsia="fr-LU"/>
        </w:rPr>
        <w:t xml:space="preserve">Indberetning af </w:t>
      </w:r>
      <w:r w:rsidR="002A2B1D">
        <w:rPr>
          <w:noProof/>
          <w:szCs w:val="22"/>
          <w:u w:val="single"/>
          <w:lang w:val="da-DK" w:eastAsia="fr-LU"/>
        </w:rPr>
        <w:t>formodede</w:t>
      </w:r>
      <w:r>
        <w:rPr>
          <w:noProof/>
          <w:szCs w:val="22"/>
          <w:u w:val="single"/>
          <w:lang w:val="da-DK" w:eastAsia="fr-LU"/>
        </w:rPr>
        <w:t xml:space="preserve"> bivirkninger</w:t>
      </w:r>
    </w:p>
    <w:p w14:paraId="5255D9A0" w14:textId="77777777" w:rsidR="00DA5843" w:rsidRDefault="00DA5843" w:rsidP="007A7257">
      <w:pPr>
        <w:autoSpaceDE w:val="0"/>
        <w:autoSpaceDN w:val="0"/>
        <w:adjustRightInd w:val="0"/>
        <w:rPr>
          <w:szCs w:val="22"/>
          <w:u w:val="single"/>
          <w:lang w:val="da-DK" w:eastAsia="fr-LU"/>
        </w:rPr>
      </w:pPr>
    </w:p>
    <w:p w14:paraId="428AC1B1" w14:textId="77777777" w:rsidR="007A7257" w:rsidRPr="001D0DAD" w:rsidRDefault="007A7257" w:rsidP="007A7257">
      <w:pPr>
        <w:pStyle w:val="EMEABodyText"/>
        <w:rPr>
          <w:lang w:val="da-DK"/>
        </w:rPr>
      </w:pPr>
      <w:r>
        <w:rPr>
          <w:noProof/>
          <w:szCs w:val="22"/>
          <w:lang w:val="da-DK" w:eastAsia="fr-LU"/>
        </w:rPr>
        <w:t xml:space="preserve">Når lægemidlet er godkendt, er indberetning af </w:t>
      </w:r>
      <w:r w:rsidR="002A2B1D">
        <w:rPr>
          <w:noProof/>
          <w:szCs w:val="22"/>
          <w:lang w:val="da-DK" w:eastAsia="fr-LU"/>
        </w:rPr>
        <w:t>formodede</w:t>
      </w:r>
      <w:r>
        <w:rPr>
          <w:noProof/>
          <w:szCs w:val="22"/>
          <w:lang w:val="da-DK" w:eastAsia="fr-LU"/>
        </w:rPr>
        <w:t xml:space="preserve"> bivirkninger vigtig.</w:t>
      </w:r>
      <w:r>
        <w:rPr>
          <w:szCs w:val="22"/>
          <w:lang w:val="da-DK" w:eastAsia="fr-LU"/>
        </w:rPr>
        <w:t xml:space="preserve"> </w:t>
      </w:r>
      <w:r>
        <w:rPr>
          <w:noProof/>
          <w:szCs w:val="22"/>
          <w:lang w:val="da-DK" w:eastAsia="fr-LU"/>
        </w:rPr>
        <w:t>Det muliggør løbende overvågning af benefit/risk-forholdet for lægemidlet.</w:t>
      </w:r>
      <w:r>
        <w:rPr>
          <w:szCs w:val="22"/>
          <w:lang w:val="da-DK" w:eastAsia="fr-LU"/>
        </w:rPr>
        <w:t xml:space="preserve"> </w:t>
      </w:r>
      <w:r>
        <w:rPr>
          <w:noProof/>
          <w:szCs w:val="22"/>
          <w:lang w:val="da-DK" w:eastAsia="fr-LU"/>
        </w:rPr>
        <w:t xml:space="preserve">Læger og sundhedspersonale anmodes om at indberette alle </w:t>
      </w:r>
      <w:r w:rsidR="002A2B1D">
        <w:rPr>
          <w:noProof/>
          <w:szCs w:val="22"/>
          <w:lang w:val="da-DK" w:eastAsia="fr-LU"/>
        </w:rPr>
        <w:t>formodede</w:t>
      </w:r>
      <w:r>
        <w:rPr>
          <w:noProof/>
          <w:szCs w:val="22"/>
          <w:lang w:val="da-DK" w:eastAsia="fr-LU"/>
        </w:rPr>
        <w:t xml:space="preserve"> bivirkninger via </w:t>
      </w:r>
      <w:r>
        <w:rPr>
          <w:noProof/>
          <w:szCs w:val="22"/>
          <w:highlight w:val="lightGray"/>
          <w:lang w:val="da-DK" w:eastAsia="fr-LU"/>
        </w:rPr>
        <w:t xml:space="preserve">det nationale rapporteringssystem anført i </w:t>
      </w:r>
      <w:hyperlink r:id="rId14" w:history="1">
        <w:r>
          <w:rPr>
            <w:rStyle w:val="Hyperlink"/>
            <w:noProof/>
            <w:szCs w:val="22"/>
            <w:highlight w:val="lightGray"/>
            <w:lang w:val="da-DK" w:eastAsia="fr-LU"/>
          </w:rPr>
          <w:t>Appendiks V</w:t>
        </w:r>
      </w:hyperlink>
    </w:p>
    <w:p w14:paraId="603572B9" w14:textId="77777777" w:rsidR="007A7257" w:rsidRDefault="007A7257" w:rsidP="007A7257">
      <w:pPr>
        <w:pStyle w:val="EMEABodyText"/>
        <w:rPr>
          <w:lang w:val="da-DK"/>
        </w:rPr>
      </w:pPr>
    </w:p>
    <w:p w14:paraId="7D7F11B9" w14:textId="77777777" w:rsidR="001B06FB" w:rsidRDefault="001B06FB">
      <w:pPr>
        <w:pStyle w:val="EMEAHeading2"/>
        <w:rPr>
          <w:lang w:val="da-DK"/>
        </w:rPr>
      </w:pPr>
      <w:r>
        <w:rPr>
          <w:lang w:val="da-DK"/>
        </w:rPr>
        <w:t>4.9</w:t>
      </w:r>
      <w:r>
        <w:rPr>
          <w:lang w:val="da-DK"/>
        </w:rPr>
        <w:tab/>
        <w:t>Overdosering</w:t>
      </w:r>
    </w:p>
    <w:p w14:paraId="0ED7E357" w14:textId="77777777" w:rsidR="001B06FB" w:rsidRDefault="001B06FB" w:rsidP="001B06FB">
      <w:pPr>
        <w:pStyle w:val="EMEAHeading2"/>
        <w:rPr>
          <w:lang w:val="da-DK"/>
        </w:rPr>
      </w:pPr>
    </w:p>
    <w:p w14:paraId="0B394146" w14:textId="77777777" w:rsidR="001B06FB" w:rsidRDefault="001B06FB">
      <w:pPr>
        <w:pStyle w:val="EMEABodyText"/>
        <w:rPr>
          <w:lang w:val="da-DK"/>
        </w:rPr>
      </w:pPr>
      <w:r>
        <w:rPr>
          <w:lang w:val="da-DK"/>
        </w:rPr>
        <w:t xml:space="preserve">Erfaringerne med behandling af voksne, med doser op til 900 mg/dag i 8 uger, viste ingen toksicitet. De mest sandsynlige tegn på overdosering forventes at være hypotension og takykardi. Der kan også </w:t>
      </w:r>
      <w:r>
        <w:rPr>
          <w:lang w:val="da-DK"/>
        </w:rPr>
        <w:lastRenderedPageBreak/>
        <w:t>opstå bradykardi på grund af overdosering. Der foreligger ikke specifikke oplysninger om behandling af overdosering med Karvea. Patienten skal monitoreres tæt, og behandlingen skal være symptomatisk og understøttende. Foreslåede tiltag omfatter induktion af opkastning og/eller gastrisk udskylning. Medicinsk kul kan være nyttig til behandling af overdosering. Irbesartan fjernes ikke ved hæmodialyse.</w:t>
      </w:r>
    </w:p>
    <w:p w14:paraId="2E89C48A" w14:textId="77777777" w:rsidR="001B06FB" w:rsidRDefault="001B06FB">
      <w:pPr>
        <w:pStyle w:val="EMEABodyText"/>
        <w:rPr>
          <w:lang w:val="da-DK"/>
        </w:rPr>
      </w:pPr>
    </w:p>
    <w:p w14:paraId="7645BF1E" w14:textId="77777777" w:rsidR="001B06FB" w:rsidRDefault="001B06FB">
      <w:pPr>
        <w:pStyle w:val="EMEABodyText"/>
        <w:rPr>
          <w:lang w:val="da-DK"/>
        </w:rPr>
      </w:pPr>
    </w:p>
    <w:p w14:paraId="6CC1CBB2" w14:textId="77777777" w:rsidR="001B06FB" w:rsidRDefault="001B06FB">
      <w:pPr>
        <w:pStyle w:val="EMEAHeading1"/>
        <w:rPr>
          <w:lang w:val="da-DK"/>
        </w:rPr>
      </w:pPr>
      <w:r>
        <w:rPr>
          <w:lang w:val="da-DK"/>
        </w:rPr>
        <w:t>5.</w:t>
      </w:r>
      <w:r>
        <w:rPr>
          <w:lang w:val="da-DK"/>
        </w:rPr>
        <w:tab/>
        <w:t>FARMAKOLOGISKE EGENSKABER</w:t>
      </w:r>
    </w:p>
    <w:p w14:paraId="61B057C9" w14:textId="77777777" w:rsidR="001B06FB" w:rsidRDefault="001B06FB" w:rsidP="001B06FB">
      <w:pPr>
        <w:pStyle w:val="EMEAHeading1"/>
        <w:rPr>
          <w:lang w:val="da-DK"/>
        </w:rPr>
      </w:pPr>
    </w:p>
    <w:p w14:paraId="4524980E" w14:textId="77777777" w:rsidR="001B06FB" w:rsidRDefault="001B06FB">
      <w:pPr>
        <w:pStyle w:val="EMEAHeading2"/>
        <w:rPr>
          <w:lang w:val="da-DK"/>
        </w:rPr>
      </w:pPr>
      <w:r>
        <w:rPr>
          <w:lang w:val="da-DK"/>
        </w:rPr>
        <w:t>5.1</w:t>
      </w:r>
      <w:r>
        <w:rPr>
          <w:lang w:val="da-DK"/>
        </w:rPr>
        <w:tab/>
        <w:t>Farmakodynamiske egenskaber</w:t>
      </w:r>
    </w:p>
    <w:p w14:paraId="27EA295A" w14:textId="77777777" w:rsidR="001B06FB" w:rsidRDefault="001B06FB" w:rsidP="001B06FB">
      <w:pPr>
        <w:pStyle w:val="EMEAHeading2"/>
        <w:rPr>
          <w:lang w:val="da-DK"/>
        </w:rPr>
      </w:pPr>
    </w:p>
    <w:p w14:paraId="5D413A7C" w14:textId="77777777" w:rsidR="001B06FB" w:rsidRDefault="001B06FB">
      <w:pPr>
        <w:pStyle w:val="EMEABodyText"/>
        <w:rPr>
          <w:lang w:val="da-DK"/>
        </w:rPr>
      </w:pPr>
      <w:r>
        <w:rPr>
          <w:lang w:val="da-DK"/>
        </w:rPr>
        <w:t>Farmakoterapeutisk klassifikation: angiotensin II-antagonister, almindelige.</w:t>
      </w:r>
    </w:p>
    <w:p w14:paraId="2A6D8A41" w14:textId="77777777" w:rsidR="001B06FB" w:rsidRDefault="001B06FB">
      <w:pPr>
        <w:pStyle w:val="EMEABodyText"/>
        <w:rPr>
          <w:lang w:val="da-DK"/>
        </w:rPr>
      </w:pPr>
      <w:r>
        <w:rPr>
          <w:lang w:val="da-DK"/>
        </w:rPr>
        <w:t>ATC-kode: C09C A04.</w:t>
      </w:r>
    </w:p>
    <w:p w14:paraId="475DA5F9" w14:textId="77777777" w:rsidR="001B06FB" w:rsidRDefault="001B06FB">
      <w:pPr>
        <w:pStyle w:val="EMEABodyText"/>
        <w:rPr>
          <w:lang w:val="da-DK"/>
        </w:rPr>
      </w:pPr>
    </w:p>
    <w:p w14:paraId="6EB50A6F" w14:textId="77777777" w:rsidR="00DA5843" w:rsidRDefault="001B06FB">
      <w:pPr>
        <w:pStyle w:val="EMEABodyText"/>
        <w:rPr>
          <w:lang w:val="da-DK"/>
        </w:rPr>
      </w:pPr>
      <w:r w:rsidRPr="00C80242">
        <w:rPr>
          <w:u w:val="single"/>
          <w:lang w:val="da-DK"/>
        </w:rPr>
        <w:t>Virkningsmekanisme</w:t>
      </w:r>
    </w:p>
    <w:p w14:paraId="325E4161" w14:textId="77777777" w:rsidR="00DA5843" w:rsidRDefault="00DA5843">
      <w:pPr>
        <w:pStyle w:val="EMEABodyText"/>
        <w:rPr>
          <w:lang w:val="da-DK"/>
        </w:rPr>
      </w:pPr>
    </w:p>
    <w:p w14:paraId="64FF0638" w14:textId="77777777" w:rsidR="001B06FB" w:rsidRDefault="001B06FB">
      <w:pPr>
        <w:pStyle w:val="EMEABodyText"/>
        <w:rPr>
          <w:lang w:val="da-DK"/>
        </w:rPr>
      </w:pPr>
      <w:r>
        <w:rPr>
          <w:lang w:val="da-DK"/>
        </w:rPr>
        <w:t>Irbesartan er en potent, oral aktiv, selektiv angiotensin-II receptor (type AT</w:t>
      </w:r>
      <w:r>
        <w:rPr>
          <w:vertAlign w:val="subscript"/>
          <w:lang w:val="da-DK"/>
        </w:rPr>
        <w:t>1</w:t>
      </w:r>
      <w:r>
        <w:rPr>
          <w:lang w:val="da-DK"/>
        </w:rPr>
        <w:t>) antagonist. Stoffet antages at blokere alle virkninger af angiotensin-II, som bliver medieret af AT</w:t>
      </w:r>
      <w:r>
        <w:rPr>
          <w:vertAlign w:val="subscript"/>
          <w:lang w:val="da-DK"/>
        </w:rPr>
        <w:t>1</w:t>
      </w:r>
      <w:r>
        <w:rPr>
          <w:lang w:val="da-DK"/>
        </w:rPr>
        <w:t> receptoren, uafhængigt af angiotensin-II-syntesens kilde eller rute. Den selektive antagonisme mod angiotensin-II (AT</w:t>
      </w:r>
      <w:r>
        <w:rPr>
          <w:vertAlign w:val="subscript"/>
          <w:lang w:val="da-DK"/>
        </w:rPr>
        <w:t>1</w:t>
      </w:r>
      <w:r>
        <w:rPr>
          <w:lang w:val="da-DK"/>
        </w:rPr>
        <w:t>) receptorerne resulterer i en forhøjelse af plasma-renin- og angiotensin-II niveauerne og i nedsat aldosteron i plasma. Serum-kalium påvirkes ikke nævneværdigt, når irbesartan administreres alene ved de anbefalede doser. Irbesartan hæmmer ikke ACE (kininase-II), et enzym som producerer angiotensin-II og også ned</w:t>
      </w:r>
      <w:r>
        <w:rPr>
          <w:lang w:val="da-DK"/>
        </w:rPr>
        <w:softHyphen/>
        <w:t>bryder bradykinin til inaktive metabolitter. Irbesartan kræver ingen metabolisk aktivering for at blive aktivt.</w:t>
      </w:r>
    </w:p>
    <w:p w14:paraId="269E8656" w14:textId="77777777" w:rsidR="001B06FB" w:rsidRDefault="001B06FB">
      <w:pPr>
        <w:pStyle w:val="EMEABodyText"/>
        <w:rPr>
          <w:lang w:val="da-DK"/>
        </w:rPr>
      </w:pPr>
    </w:p>
    <w:p w14:paraId="2A944B9D" w14:textId="77777777" w:rsidR="001B06FB" w:rsidRPr="005F3885" w:rsidRDefault="001B06FB" w:rsidP="001B06FB">
      <w:pPr>
        <w:pStyle w:val="EMEAHeading2"/>
        <w:rPr>
          <w:b w:val="0"/>
          <w:u w:val="single"/>
          <w:lang w:val="da-DK"/>
        </w:rPr>
      </w:pPr>
      <w:r w:rsidRPr="005F3885">
        <w:rPr>
          <w:b w:val="0"/>
          <w:u w:val="single"/>
          <w:lang w:val="da-DK"/>
        </w:rPr>
        <w:t>Klinisk effekt:</w:t>
      </w:r>
    </w:p>
    <w:p w14:paraId="16258C9F" w14:textId="77777777" w:rsidR="001B06FB" w:rsidRPr="007E195A" w:rsidRDefault="001B06FB" w:rsidP="001B06FB">
      <w:pPr>
        <w:pStyle w:val="EMEAHeading2"/>
        <w:rPr>
          <w:lang w:val="da-DK"/>
        </w:rPr>
      </w:pPr>
    </w:p>
    <w:p w14:paraId="39906749" w14:textId="77777777" w:rsidR="001B06FB" w:rsidRDefault="001B06FB" w:rsidP="001B06FB">
      <w:pPr>
        <w:pStyle w:val="EMEABodyText"/>
        <w:keepNext/>
        <w:rPr>
          <w:i/>
          <w:lang w:val="da-DK"/>
        </w:rPr>
      </w:pPr>
      <w:r w:rsidRPr="00FC2E5F">
        <w:rPr>
          <w:i/>
          <w:lang w:val="da-DK"/>
        </w:rPr>
        <w:t>Hypertension</w:t>
      </w:r>
    </w:p>
    <w:p w14:paraId="73D725D8" w14:textId="77777777" w:rsidR="00DA5843" w:rsidRPr="00FC2E5F" w:rsidRDefault="00DA5843" w:rsidP="001B06FB">
      <w:pPr>
        <w:pStyle w:val="EMEABodyText"/>
        <w:keepNext/>
        <w:rPr>
          <w:i/>
          <w:lang w:val="da-DK"/>
        </w:rPr>
      </w:pPr>
    </w:p>
    <w:p w14:paraId="1FD3D6DE" w14:textId="77777777" w:rsidR="001B06FB" w:rsidRDefault="001B06FB">
      <w:pPr>
        <w:pStyle w:val="EMEABodyText"/>
        <w:rPr>
          <w:lang w:val="da-DK"/>
        </w:rPr>
      </w:pPr>
      <w:r>
        <w:rPr>
          <w:lang w:val="da-DK"/>
        </w:rPr>
        <w:t>Irbesartan sænker blodtrykket med en minimal ændring af hjerteaktionen. Sænkning af blodtrykket er dosisafhængig ved éngangsdoser med tendens til udjævning ved doser over 300 mg. Doser på 150-300 mg, 1 gang i døgnet, giver en sænkning af det liggende eller siddende blodtryk i minimumpunktet (dvs. 24 timer efter dosering) som i gennemsnit er 8-13/5-8 mm Hg (systolisk/diastolisk) større end ved placebo-behandling.</w:t>
      </w:r>
    </w:p>
    <w:p w14:paraId="1CE6BED1" w14:textId="77777777" w:rsidR="00DA5843" w:rsidRDefault="00DA5843">
      <w:pPr>
        <w:pStyle w:val="EMEABodyText"/>
        <w:rPr>
          <w:lang w:val="da-DK"/>
        </w:rPr>
      </w:pPr>
    </w:p>
    <w:p w14:paraId="5B332C4B" w14:textId="77777777" w:rsidR="001B06FB" w:rsidRDefault="001B06FB">
      <w:pPr>
        <w:pStyle w:val="EMEABodyText"/>
        <w:rPr>
          <w:lang w:val="da-DK"/>
        </w:rPr>
      </w:pPr>
      <w:r>
        <w:rPr>
          <w:lang w:val="da-DK"/>
        </w:rPr>
        <w:t>Spidsreduktion af blodtrykket opnås 3-6 timer efter administration, og den blodtrykssænkende effekt holder sig i mindst 24 timer. Efter 24 timer var blodtryksreduktionen 60-70% af den tilsvarende diastoliske og systoliske spidsrespons ved de anbefalede doser. 150 mg, 1 gang dagligt, gav minimums- og gennemsnitlig 24 timers respons svarende til samme døgndosis givet 2 gange dagligt.</w:t>
      </w:r>
    </w:p>
    <w:p w14:paraId="55372751" w14:textId="77777777" w:rsidR="00DA5843" w:rsidRDefault="00DA5843">
      <w:pPr>
        <w:pStyle w:val="EMEABodyText"/>
        <w:rPr>
          <w:lang w:val="da-DK"/>
        </w:rPr>
      </w:pPr>
    </w:p>
    <w:p w14:paraId="3FEC21BF" w14:textId="77777777" w:rsidR="001B06FB" w:rsidRDefault="001B06FB">
      <w:pPr>
        <w:pStyle w:val="EMEABodyText"/>
        <w:rPr>
          <w:lang w:val="da-DK"/>
        </w:rPr>
      </w:pPr>
      <w:r>
        <w:rPr>
          <w:lang w:val="da-DK"/>
        </w:rPr>
        <w:t>Karveas blodtrykssænkende effekt er tydelig i løbet af 1-2 uger, og den maksimale effekt viser sig 4-6 uger efter behandlingsstart. Den antihypertensive virkning opretholdes ved langtidsbehandling. Efter ophør med behandling ændrer blodtrykket sig gradvist til baseline. Der er ikke observert rebound- hypertension.</w:t>
      </w:r>
    </w:p>
    <w:p w14:paraId="60D775A0" w14:textId="77777777" w:rsidR="00DA5843" w:rsidRDefault="00DA5843">
      <w:pPr>
        <w:pStyle w:val="EMEABodyText"/>
        <w:rPr>
          <w:lang w:val="da-DK"/>
        </w:rPr>
      </w:pPr>
    </w:p>
    <w:p w14:paraId="44C861C7" w14:textId="77777777" w:rsidR="001B06FB" w:rsidRDefault="001B06FB">
      <w:pPr>
        <w:pStyle w:val="EMEABodyText"/>
        <w:rPr>
          <w:lang w:val="da-DK"/>
        </w:rPr>
      </w:pPr>
      <w:r>
        <w:rPr>
          <w:lang w:val="da-DK"/>
        </w:rPr>
        <w:t>Den blodtrykssænkende effekt af irbesartan og diuretika af thiazidtypen er additiv. Hos patienter, hvis blodtryk ikke kan kontrolleres tilfredsstillende med irbesartan alene, kan irbesartan suppleres med en lille dosis hydrochlorthiazid (12,5 mg), 1 gang dagligt. Dette resulterer i en yderligere placebo-korrigeret blodtryksreduktion på 7-10/3-6 mm Hg (systolisk/diastolisk) i gennemsnit.</w:t>
      </w:r>
    </w:p>
    <w:p w14:paraId="565BE349" w14:textId="77777777" w:rsidR="00DA5843" w:rsidRDefault="00DA5843">
      <w:pPr>
        <w:pStyle w:val="EMEABodyText"/>
        <w:rPr>
          <w:lang w:val="da-DK"/>
        </w:rPr>
      </w:pPr>
    </w:p>
    <w:p w14:paraId="1E2B591D" w14:textId="77777777" w:rsidR="001B06FB" w:rsidRDefault="001B06FB">
      <w:pPr>
        <w:pStyle w:val="EMEABodyText"/>
        <w:rPr>
          <w:lang w:val="da-DK"/>
        </w:rPr>
      </w:pPr>
      <w:r>
        <w:rPr>
          <w:lang w:val="da-DK"/>
        </w:rPr>
        <w:t>Virkningen af Karvea afhænger ikke af alder eller køn. Ligesom for andre lægemidler, der påvirker renin-angiotensinsystemet, gælder det, at sorte hypertensionpatienter responderer betydeligt dårligere på irbesartanmonoterapi. Når irbesartan administreres samtidig med en lille dosis hydrochlorthiazid (fx 12,5 mg daglig) nærmer det antihypertensive respons hos sorte sig det, der forekommer hos hvide.</w:t>
      </w:r>
    </w:p>
    <w:p w14:paraId="00066F1A" w14:textId="77777777" w:rsidR="001B06FB" w:rsidRDefault="001B06FB">
      <w:pPr>
        <w:pStyle w:val="EMEABodyText"/>
        <w:rPr>
          <w:lang w:val="da-DK"/>
        </w:rPr>
      </w:pPr>
      <w:r>
        <w:rPr>
          <w:lang w:val="da-DK"/>
        </w:rPr>
        <w:t>Der er ingen klinisk vigtig effekt på serum-urinsyre eller urinsyreudskillelse.</w:t>
      </w:r>
    </w:p>
    <w:p w14:paraId="11E0E974" w14:textId="77777777" w:rsidR="001B06FB" w:rsidRDefault="001B06FB">
      <w:pPr>
        <w:pStyle w:val="EMEABodyText"/>
        <w:rPr>
          <w:lang w:val="da-DK"/>
        </w:rPr>
      </w:pPr>
    </w:p>
    <w:p w14:paraId="7C68B2AC" w14:textId="77777777" w:rsidR="001B06FB" w:rsidRDefault="001B06FB" w:rsidP="001B06FB">
      <w:pPr>
        <w:pStyle w:val="EMEABodyText"/>
        <w:rPr>
          <w:i/>
          <w:lang w:val="da-DK"/>
        </w:rPr>
      </w:pPr>
      <w:r w:rsidRPr="00FC2E5F">
        <w:rPr>
          <w:i/>
          <w:lang w:val="da-DK"/>
        </w:rPr>
        <w:t>Pædiatrisk population</w:t>
      </w:r>
    </w:p>
    <w:p w14:paraId="579B6C6F" w14:textId="77777777" w:rsidR="00DA5843" w:rsidRPr="00FC2E5F" w:rsidRDefault="00DA5843" w:rsidP="001B06FB">
      <w:pPr>
        <w:pStyle w:val="EMEABodyText"/>
        <w:rPr>
          <w:i/>
          <w:lang w:val="da-DK"/>
        </w:rPr>
      </w:pPr>
    </w:p>
    <w:p w14:paraId="009BC102" w14:textId="77777777" w:rsidR="001B06FB" w:rsidRPr="00A45097" w:rsidRDefault="001B06FB" w:rsidP="001B06FB">
      <w:pPr>
        <w:pStyle w:val="EMEABodyText"/>
        <w:rPr>
          <w:lang w:val="da-DK"/>
        </w:rPr>
      </w:pPr>
      <w:r w:rsidRPr="00A45097">
        <w:rPr>
          <w:lang w:val="da-DK"/>
        </w:rPr>
        <w:t>Reduktion af blodtryk med 0,5 mg/kg (lav), 1,5 mg/kg (middel) og 4,5 mg/kg (høj) mål-titrerede doser af irbesartan evalueredes</w:t>
      </w:r>
      <w:r>
        <w:rPr>
          <w:lang w:val="da-DK"/>
        </w:rPr>
        <w:t>, over en periode på 3 uger,</w:t>
      </w:r>
      <w:r w:rsidRPr="00A45097">
        <w:rPr>
          <w:lang w:val="da-DK"/>
        </w:rPr>
        <w:t xml:space="preserve"> hos 318 børn og unge med </w:t>
      </w:r>
      <w:r>
        <w:rPr>
          <w:lang w:val="da-DK"/>
        </w:rPr>
        <w:t xml:space="preserve">hypertension eller med </w:t>
      </w:r>
      <w:r w:rsidRPr="00A45097">
        <w:rPr>
          <w:lang w:val="da-DK"/>
        </w:rPr>
        <w:t>risiko</w:t>
      </w:r>
      <w:r>
        <w:rPr>
          <w:lang w:val="da-DK"/>
        </w:rPr>
        <w:t xml:space="preserve"> for at udvikle</w:t>
      </w:r>
      <w:r w:rsidRPr="00A45097">
        <w:rPr>
          <w:lang w:val="da-DK"/>
        </w:rPr>
        <w:t xml:space="preserve"> hypertension (diabetes, familiær disposition for hypertension) i aldersgruppen 6 til 16 år. Efter de 3 uger var den gennemsnitlige reduktion fra baseline i det primære effektvariabel, dalniveau af systolisk blodtryk (SeSBP), 11,7 mmHg (lav dosis), 9,3 mmHg (middel dosis), 13,2 mmHg (høj dosis). Der var ingen åbenlyse forskelle mellem disse doser. </w:t>
      </w:r>
      <w:r>
        <w:rPr>
          <w:lang w:val="da-DK"/>
        </w:rPr>
        <w:t>Den j</w:t>
      </w:r>
      <w:r w:rsidRPr="00A45097">
        <w:rPr>
          <w:lang w:val="da-DK"/>
        </w:rPr>
        <w:t>ustere</w:t>
      </w:r>
      <w:r>
        <w:rPr>
          <w:lang w:val="da-DK"/>
        </w:rPr>
        <w:t>de</w:t>
      </w:r>
      <w:r w:rsidRPr="00A45097">
        <w:rPr>
          <w:lang w:val="da-DK"/>
        </w:rPr>
        <w:t xml:space="preserve"> gennemsnitlig</w:t>
      </w:r>
      <w:r>
        <w:rPr>
          <w:lang w:val="da-DK"/>
        </w:rPr>
        <w:t>e</w:t>
      </w:r>
      <w:r w:rsidRPr="00A45097">
        <w:rPr>
          <w:lang w:val="da-DK"/>
        </w:rPr>
        <w:t xml:space="preserve"> ændring i dalniveau af diastolisk blodtryk i siddende stilling (SeDBP) var som følger: 3,8 mmHg (lav dosis), 3,2 mmHg (middel dosis), 5,6 mmHg (høj dosis). I en efterfølgende 2-ugers periode, hvor patienterne gen-randomiseredes til aktiv behandling eller placebo, havde </w:t>
      </w:r>
      <w:r>
        <w:rPr>
          <w:lang w:val="da-DK"/>
        </w:rPr>
        <w:t xml:space="preserve">de </w:t>
      </w:r>
      <w:r w:rsidRPr="00A45097">
        <w:rPr>
          <w:lang w:val="da-DK"/>
        </w:rPr>
        <w:t xml:space="preserve">patienter der fik placebo stigninger på 2,4 og 2,0 mmHg i SeSBP og SeDBP sammenlignet med henholdsvis +0,1 og -0,3 mmHg ændringer hos </w:t>
      </w:r>
      <w:r>
        <w:rPr>
          <w:lang w:val="da-DK"/>
        </w:rPr>
        <w:t xml:space="preserve">de </w:t>
      </w:r>
      <w:r w:rsidRPr="00A45097">
        <w:rPr>
          <w:lang w:val="da-DK"/>
        </w:rPr>
        <w:t xml:space="preserve">patienter </w:t>
      </w:r>
      <w:r>
        <w:rPr>
          <w:lang w:val="da-DK"/>
        </w:rPr>
        <w:t>der modtog</w:t>
      </w:r>
      <w:r w:rsidRPr="00A45097">
        <w:rPr>
          <w:lang w:val="da-DK"/>
        </w:rPr>
        <w:t xml:space="preserve"> behandling med irbesartan </w:t>
      </w:r>
      <w:r>
        <w:rPr>
          <w:lang w:val="da-DK"/>
        </w:rPr>
        <w:t xml:space="preserve">uanset dosis </w:t>
      </w:r>
      <w:r w:rsidRPr="00A45097">
        <w:rPr>
          <w:lang w:val="da-DK"/>
        </w:rPr>
        <w:t xml:space="preserve">(se </w:t>
      </w:r>
      <w:r>
        <w:rPr>
          <w:lang w:val="da-DK"/>
        </w:rPr>
        <w:t>pkt.</w:t>
      </w:r>
      <w:r w:rsidRPr="00A45097">
        <w:rPr>
          <w:lang w:val="da-DK"/>
        </w:rPr>
        <w:t> 4.2).</w:t>
      </w:r>
    </w:p>
    <w:p w14:paraId="724825AB" w14:textId="77777777" w:rsidR="001B06FB" w:rsidRDefault="001B06FB">
      <w:pPr>
        <w:pStyle w:val="EMEABodyText"/>
        <w:rPr>
          <w:lang w:val="da-DK"/>
        </w:rPr>
      </w:pPr>
    </w:p>
    <w:p w14:paraId="54D9F6F3" w14:textId="77777777" w:rsidR="001B06FB" w:rsidRDefault="001B06FB" w:rsidP="001B06FB">
      <w:pPr>
        <w:pStyle w:val="EMEABodyText"/>
        <w:keepNext/>
        <w:rPr>
          <w:i/>
          <w:lang w:val="da-DK"/>
        </w:rPr>
      </w:pPr>
      <w:r w:rsidRPr="00FC2E5F">
        <w:rPr>
          <w:i/>
          <w:lang w:val="da-DK"/>
        </w:rPr>
        <w:t>Hypertensive patienter med type 2-diabetisk nyresygdom</w:t>
      </w:r>
    </w:p>
    <w:p w14:paraId="48E3A7F6" w14:textId="77777777" w:rsidR="00DA5843" w:rsidRPr="00FC2E5F" w:rsidRDefault="00DA5843" w:rsidP="001B06FB">
      <w:pPr>
        <w:pStyle w:val="EMEABodyText"/>
        <w:keepNext/>
        <w:rPr>
          <w:i/>
          <w:lang w:val="da-DK"/>
        </w:rPr>
      </w:pPr>
    </w:p>
    <w:p w14:paraId="60AF607B" w14:textId="77777777" w:rsidR="001B06FB" w:rsidRDefault="001B06FB" w:rsidP="001B06FB">
      <w:pPr>
        <w:pStyle w:val="EMEABodyText"/>
        <w:keepNext/>
        <w:rPr>
          <w:lang w:val="da-DK"/>
        </w:rPr>
      </w:pPr>
      <w:r>
        <w:rPr>
          <w:lang w:val="da-DK"/>
        </w:rPr>
        <w:t>IDNT studiet (Irbesartan Diabetic Nephropathy Trial) har vist, at irbesartan nedsætter progression af nyresygdom hos patienter med kronisk nyre insufficiens og klinisk proteinuri. IDNT var et kontrolleret dobbelt-blindt morbiditets- og mortalitetsstudie, som sammenlignede Karvea, amlodipin og placebo. Hos 1.715 hypertensive patienter med type 2-diabetes, proteinuri ≥ 900 mg/dag og serum-kreatininværdier i intervallet 1,0-3,0 mg/dl, evalueredes langtidseffekterne (median 2,6 år) ved Karvea med henblik på progression af nyresygdom og totalmortalitet. Patienterne blev titreret fra 75 mg til en vedligeholdelsesdosis på 300 mg Karvea, fra 2,5 mg til 10 mg amlodipin eller placebo i henhold til tolerance. I samtlige af behandlingsgrupperne fik patienterne typisk mellem 2 og 4 antihypertensive lægemidler (f.eks. diuretikum, betablokkere, alfablokkere)for at opnå en foruddefineret blodtryksværdi på ≤ 135/85 mmHg eller en 10 mmHg reduktion i systolisk tryk, hvis baseline var &gt; 160 mmHg. Tres procent (60%) af patienterne i placebogruppen nåede denne blodtryksværdi, medens tallet var henholdsvis 76% og 78% for irbesartan og amlodipin. Irbesartan reducerede signifikant den relative risiko i det kombinerede primære endepunkt med fordobling af serum-kreatinin, slutstadium af nyresygdom (ESRD) eller totalmortalitet. Ca. 33% af patienterne i irbesartan gruppen nåede det primære kombinerede nyreendepunkt sammenlignet med henholdsvis 39% og 41% i placebo- og amlodipin-gruppen (20% relativ risikoreduktion versus placebo (p= 0,024) og 23% relativ risiko reduktion sammenlignet med amlodipin (p= 0,006). Da de individuelle komponenter af det primære endepunkt blev analyseret, blev der ikke observeret nogen effekt ved total mortalitet, mens der sås en positiv tendens i reduktionen i ESRD og en signifikant reduktion i fordoblingen af serum-kreatinin.</w:t>
      </w:r>
    </w:p>
    <w:p w14:paraId="43153FE6" w14:textId="77777777" w:rsidR="001B06FB" w:rsidRDefault="001B06FB">
      <w:pPr>
        <w:pStyle w:val="EMEABodyText"/>
        <w:rPr>
          <w:u w:val="single"/>
          <w:lang w:val="da-DK"/>
        </w:rPr>
      </w:pPr>
    </w:p>
    <w:p w14:paraId="21414601" w14:textId="77777777" w:rsidR="001B06FB" w:rsidRDefault="001B06FB">
      <w:pPr>
        <w:pStyle w:val="EMEABodyText"/>
        <w:rPr>
          <w:lang w:val="da-DK"/>
        </w:rPr>
      </w:pPr>
      <w:r>
        <w:rPr>
          <w:lang w:val="da-DK"/>
        </w:rPr>
        <w:t>Subgrupperopdelt efter køn, race, alder, varighed af diabetes, baseline-blodtryk, serum-kreatinin, og udskillelseshastighed af albumin blev undersøgt for behandlingseffekt. I subgrupper bestående af kvinder og sorte patienter, henholdsvis 32% og 26% af den samlede forsøgspopulation, sås der ingen evidens for nyrefordel, selvom sikkerhedsintervallerne ikke udelukker det. Der sås forøget hyppighed af ikke-fatalt MI hos kvinder og en reduceret hyppighed af ikke-faltalt MI hos mænd i irbesartan-gruppen versus det placebo-baserede regime. Alligevel var der ingen foskel blandt de tre grupper i den overordnede population, hvad angår det sekundære endepunkt af fatal og ikke-fatal kardiovaskulær hændelse. Der sås øget hyppighed af ikke fatalt MI og slagtilfælde hos kvinder i det irbesartan-baserede regime versus det amlodipin-baserede regime, mens frekvensen af hospitalindlæggelse på grund af hjertefejl blev reduceret i den samlede population. Der er dog ikke identificeret nogen entydig forklaring for disse fund hos kvinder.</w:t>
      </w:r>
    </w:p>
    <w:p w14:paraId="602759F8" w14:textId="77777777" w:rsidR="001B06FB" w:rsidRDefault="001B06FB">
      <w:pPr>
        <w:pStyle w:val="EMEABodyText"/>
        <w:rPr>
          <w:lang w:val="da-DK"/>
        </w:rPr>
      </w:pPr>
    </w:p>
    <w:p w14:paraId="60B3757B" w14:textId="77777777" w:rsidR="001B06FB" w:rsidRDefault="001B06FB">
      <w:pPr>
        <w:pStyle w:val="EMEABodyText"/>
        <w:rPr>
          <w:lang w:val="da-DK"/>
        </w:rPr>
      </w:pPr>
      <w:r>
        <w:rPr>
          <w:lang w:val="da-DK"/>
        </w:rPr>
        <w:t xml:space="preserve">IRMA 2-studiet (Effects of Irbesartan on Microalbuminuria in Hypertensive Patients with type 2-diabetes Mellitus) viste, at irbesartan 300 mg forsinker progression til klinisk proteinuri hos patienter med mikroalbuminuri. IRMA 2 var et placebo-kontrolleret dobbeltblindt morbiditetsstudie med 590 patienter med type 2-diabetes, mikroalbuminuri (30-300 mg/dag) og normal nyrefunktion (serum-kreatinin ≤ 1,5 mg/dl hos mænd og &lt; 1,1 mg/dl hos kvinder). Studiet undersøgte langtidsvirkningerne (2 år) af Karvea med henblik på progression til klinisk proteinuri (urinalbumin udskillelsesrate (UAER) &gt; 300 mg/dag, og en stigning i UAER på mindst 30% i forhold til baseline). Den foruddefinerede blodtryksværdi var ≤ 135/85 mmHg. Yderligere antihypertensive præparater (eksklusiv ACE-hæmmere, angiotensin II-receptor antagonister og dihydropyridin-calciumblokkere) </w:t>
      </w:r>
      <w:r>
        <w:rPr>
          <w:lang w:val="da-DK"/>
        </w:rPr>
        <w:lastRenderedPageBreak/>
        <w:t>blev tilføjet efter behov for at nå blodtryksmålet. De opnåede blodtryk var på samme niveau i alle behandlingsgrupper. Der var dog færre patienter i irbesartan-gruppen der fik 300 mg (5,2%) som nåede endepunktet, klinisk proteinuri, sammenlignet med placebo-gruppen (14,9%) og irbesartan-gruppen der fik 150 mg (9,7%), hvilket viste en relativ risikoreduktion på 70% versus placebo (p= 0,0004) ved den højere dosis. Der sås ikke efterfølgende forbedringer i den glomulærefiltrationshastighed (GFR) under behandlingen de første 3 måneder. Forhaling af progression til klinisk proteinuri var tydelig allerede efter 3 måneder og den varede ved gennem hele 2-års perioden. Regression til normo albuminuri (&lt; 30 mg/dag) forekom hyppigere i gruppen, der fik Karvea 300 mg (34%) end i placebogruppen (21%).</w:t>
      </w:r>
    </w:p>
    <w:p w14:paraId="5FAEC939" w14:textId="77777777" w:rsidR="003469CD" w:rsidRPr="00FC2E5F" w:rsidRDefault="003469CD" w:rsidP="003469CD">
      <w:pPr>
        <w:pStyle w:val="EMEABodyText"/>
        <w:rPr>
          <w:i/>
          <w:lang w:val="da-DK"/>
        </w:rPr>
      </w:pPr>
    </w:p>
    <w:p w14:paraId="4F6A6BDE" w14:textId="77777777" w:rsidR="003469CD" w:rsidRPr="00FC2E5F" w:rsidRDefault="003469CD" w:rsidP="003469CD">
      <w:pPr>
        <w:pStyle w:val="EMEABodyText"/>
        <w:rPr>
          <w:i/>
          <w:color w:val="333333"/>
          <w:lang w:val="da-DK"/>
        </w:rPr>
      </w:pPr>
      <w:r w:rsidRPr="00FC2E5F">
        <w:rPr>
          <w:rStyle w:val="hps"/>
          <w:i/>
          <w:color w:val="333333"/>
          <w:lang w:val="da-DK"/>
        </w:rPr>
        <w:t>Dobbelt hæmning af</w:t>
      </w:r>
      <w:r w:rsidRPr="00FC2E5F">
        <w:rPr>
          <w:i/>
          <w:color w:val="333333"/>
          <w:lang w:val="da-DK"/>
        </w:rPr>
        <w:t xml:space="preserve"> </w:t>
      </w:r>
      <w:r w:rsidRPr="00FC2E5F">
        <w:rPr>
          <w:rStyle w:val="hps"/>
          <w:i/>
          <w:color w:val="333333"/>
          <w:lang w:val="da-DK"/>
        </w:rPr>
        <w:t>renin</w:t>
      </w:r>
      <w:r w:rsidRPr="00FC2E5F">
        <w:rPr>
          <w:i/>
          <w:color w:val="333333"/>
          <w:lang w:val="da-DK"/>
        </w:rPr>
        <w:t xml:space="preserve">-angiotensin-aldosteron-systemet </w:t>
      </w:r>
      <w:r w:rsidRPr="00FC2E5F">
        <w:rPr>
          <w:rStyle w:val="hps"/>
          <w:i/>
          <w:color w:val="333333"/>
          <w:lang w:val="da-DK"/>
        </w:rPr>
        <w:t>(</w:t>
      </w:r>
      <w:r w:rsidRPr="00FC2E5F">
        <w:rPr>
          <w:i/>
          <w:color w:val="333333"/>
          <w:lang w:val="da-DK"/>
        </w:rPr>
        <w:t>RAAS)</w:t>
      </w:r>
    </w:p>
    <w:p w14:paraId="40B90D86" w14:textId="77777777" w:rsidR="003469CD" w:rsidRDefault="003469CD" w:rsidP="003469CD">
      <w:pPr>
        <w:tabs>
          <w:tab w:val="left" w:pos="-720"/>
        </w:tabs>
        <w:suppressAutoHyphens/>
        <w:rPr>
          <w:lang w:val="da-DK"/>
        </w:rPr>
      </w:pPr>
      <w:r w:rsidRPr="00F21831">
        <w:rPr>
          <w:lang w:val="da-DK"/>
        </w:rPr>
        <w:t>To store randomiserede, kontrollerede studier (ONTARGET (ONgoing Telmisartan Alone and in combination with Ramipril Global Endpoint Trial)</w:t>
      </w:r>
      <w:r>
        <w:rPr>
          <w:lang w:val="da-DK"/>
        </w:rPr>
        <w:t xml:space="preserve"> og</w:t>
      </w:r>
      <w:r w:rsidRPr="00F21831">
        <w:rPr>
          <w:lang w:val="da-DK"/>
        </w:rPr>
        <w:t xml:space="preserve"> VA NEPHRON-D (The Veterans Affairs Nephropathy in Diabetes)</w:t>
      </w:r>
      <w:r>
        <w:rPr>
          <w:lang w:val="da-DK"/>
        </w:rPr>
        <w:t>)</w:t>
      </w:r>
      <w:r w:rsidRPr="00F21831">
        <w:rPr>
          <w:lang w:val="da-DK"/>
        </w:rPr>
        <w:t xml:space="preserve"> har undersøgt samtidig brug af </w:t>
      </w:r>
      <w:r>
        <w:rPr>
          <w:lang w:val="da-DK"/>
        </w:rPr>
        <w:t xml:space="preserve">kombinationen af en </w:t>
      </w:r>
      <w:r w:rsidRPr="00F21831">
        <w:rPr>
          <w:lang w:val="da-DK"/>
        </w:rPr>
        <w:t>ACE-hæmmer og en angiotensin</w:t>
      </w:r>
      <w:r>
        <w:rPr>
          <w:lang w:val="da-DK"/>
        </w:rPr>
        <w:t>-</w:t>
      </w:r>
      <w:r w:rsidRPr="00F21831">
        <w:rPr>
          <w:lang w:val="da-DK"/>
        </w:rPr>
        <w:t>II-receptor</w:t>
      </w:r>
      <w:r>
        <w:rPr>
          <w:lang w:val="da-DK"/>
        </w:rPr>
        <w:t>blokker</w:t>
      </w:r>
      <w:r w:rsidRPr="00F21831">
        <w:rPr>
          <w:lang w:val="da-DK"/>
        </w:rPr>
        <w:t xml:space="preserve">. ONTARGET var et studie i patienter med kardiovaskulær eller cerebrovaskulær sygdom eller type 2 diabetes mellitus in anamnesen </w:t>
      </w:r>
      <w:r>
        <w:rPr>
          <w:lang w:val="da-DK"/>
        </w:rPr>
        <w:t>med tegn på en organpåvirkning</w:t>
      </w:r>
      <w:r w:rsidRPr="00F21831">
        <w:rPr>
          <w:lang w:val="da-DK"/>
        </w:rPr>
        <w:t>. VA NEPHRON-D var et studie i patienter</w:t>
      </w:r>
      <w:r>
        <w:rPr>
          <w:lang w:val="da-DK"/>
        </w:rPr>
        <w:t xml:space="preserve"> med</w:t>
      </w:r>
      <w:r w:rsidRPr="00F21831">
        <w:rPr>
          <w:lang w:val="da-DK"/>
        </w:rPr>
        <w:t xml:space="preserve"> type 2 diabetes </w:t>
      </w:r>
      <w:r w:rsidRPr="00CA5A1A">
        <w:rPr>
          <w:lang w:val="da-DK"/>
        </w:rPr>
        <w:t xml:space="preserve">mellitus og diabetisk nefropati. </w:t>
      </w:r>
    </w:p>
    <w:p w14:paraId="16489A69" w14:textId="77777777" w:rsidR="00DA5843" w:rsidRPr="00CA5A1A" w:rsidRDefault="00DA5843" w:rsidP="003469CD">
      <w:pPr>
        <w:tabs>
          <w:tab w:val="left" w:pos="-720"/>
        </w:tabs>
        <w:suppressAutoHyphens/>
        <w:rPr>
          <w:lang w:val="da-DK"/>
        </w:rPr>
      </w:pPr>
    </w:p>
    <w:p w14:paraId="7A58619E" w14:textId="77777777" w:rsidR="003469CD" w:rsidRDefault="003469CD" w:rsidP="003469CD">
      <w:pPr>
        <w:tabs>
          <w:tab w:val="left" w:pos="-720"/>
        </w:tabs>
        <w:suppressAutoHyphens/>
        <w:rPr>
          <w:lang w:val="da-DK"/>
        </w:rPr>
      </w:pPr>
      <w:r w:rsidRPr="00CA5A1A">
        <w:rPr>
          <w:lang w:val="da-DK"/>
        </w:rPr>
        <w:t xml:space="preserve">Disse studier viser ikke signifikant gavnlig effekt på nyre og/eller kardiovaskulære resultater og mortalitet, mens en øget risiko for hyperkaliæmi, akut nyreskade og/eller hypotension blev observeret sammenlignet med monoterapi. Disse resultater er også relevante for andre ACE-hæmmere og angiotensin-II-receptorblokkere grundet de identiske farmakodynamiske egenskaber.  </w:t>
      </w:r>
    </w:p>
    <w:p w14:paraId="2BA5E26F" w14:textId="77777777" w:rsidR="00DA5843" w:rsidRPr="00CA5A1A" w:rsidRDefault="00DA5843" w:rsidP="003469CD">
      <w:pPr>
        <w:tabs>
          <w:tab w:val="left" w:pos="-720"/>
        </w:tabs>
        <w:suppressAutoHyphens/>
        <w:rPr>
          <w:lang w:val="da-DK"/>
        </w:rPr>
      </w:pPr>
    </w:p>
    <w:p w14:paraId="15EC95DE" w14:textId="77777777" w:rsidR="003469CD" w:rsidRPr="00CA5A1A" w:rsidRDefault="003469CD" w:rsidP="003469CD">
      <w:pPr>
        <w:tabs>
          <w:tab w:val="left" w:pos="-720"/>
        </w:tabs>
        <w:suppressAutoHyphens/>
        <w:rPr>
          <w:lang w:val="da-DK"/>
        </w:rPr>
      </w:pPr>
      <w:r w:rsidRPr="00CA5A1A">
        <w:rPr>
          <w:lang w:val="da-DK"/>
        </w:rPr>
        <w:t xml:space="preserve">ACE-hæmmere og angiotensin-II-receptorblokkere bør derfor ikke anvendes samtidig hos patienter med diabetisk nefropati. </w:t>
      </w:r>
    </w:p>
    <w:p w14:paraId="303E1B73" w14:textId="77777777" w:rsidR="003469CD" w:rsidRPr="00F21831" w:rsidRDefault="003469CD" w:rsidP="003469CD">
      <w:pPr>
        <w:tabs>
          <w:tab w:val="left" w:pos="-720"/>
        </w:tabs>
        <w:suppressAutoHyphens/>
        <w:rPr>
          <w:lang w:val="da-DK"/>
        </w:rPr>
      </w:pPr>
      <w:r w:rsidRPr="00CA5A1A">
        <w:rPr>
          <w:lang w:val="da-DK"/>
        </w:rPr>
        <w:t>ALTITUDE (Aliskiren Trial in Type 2 Diabetes Using Cardiovascular and Renal Disease Endpoints) var et studie designet til at undersøge fordele ved at tilføje aliskiren</w:t>
      </w:r>
      <w:r w:rsidRPr="00F21831">
        <w:rPr>
          <w:lang w:val="da-DK"/>
        </w:rPr>
        <w:t xml:space="preserve"> til en standardbehandling med en ACE-hæmmer</w:t>
      </w:r>
      <w:r w:rsidRPr="00F931D4">
        <w:rPr>
          <w:lang w:val="da-DK"/>
        </w:rPr>
        <w:t xml:space="preserve"> eller en angiotensin</w:t>
      </w:r>
      <w:r>
        <w:rPr>
          <w:lang w:val="da-DK"/>
        </w:rPr>
        <w:t>-</w:t>
      </w:r>
      <w:r w:rsidRPr="00F21831">
        <w:rPr>
          <w:lang w:val="da-DK"/>
        </w:rPr>
        <w:t>II-receptor</w:t>
      </w:r>
      <w:r>
        <w:rPr>
          <w:lang w:val="da-DK"/>
        </w:rPr>
        <w:t>blokker</w:t>
      </w:r>
      <w:r w:rsidRPr="00F21831">
        <w:rPr>
          <w:lang w:val="da-DK"/>
        </w:rPr>
        <w:t xml:space="preserve"> hos patienter med type 2 diabetes mellitus og kronisk nyresygdom, kardiovaskulærsygdom eller begge. Studiet blev afsluttet </w:t>
      </w:r>
      <w:r>
        <w:rPr>
          <w:lang w:val="da-DK"/>
        </w:rPr>
        <w:t xml:space="preserve">før tid </w:t>
      </w:r>
      <w:r w:rsidRPr="00F21831">
        <w:rPr>
          <w:lang w:val="da-DK"/>
        </w:rPr>
        <w:t xml:space="preserve">på grund af en øget risiko for bivirkninger. </w:t>
      </w:r>
      <w:r>
        <w:rPr>
          <w:lang w:val="da-DK"/>
        </w:rPr>
        <w:t>K</w:t>
      </w:r>
      <w:r w:rsidRPr="00EE069A">
        <w:rPr>
          <w:lang w:val="da-DK"/>
        </w:rPr>
        <w:t>ardiovaskulær</w:t>
      </w:r>
      <w:r w:rsidRPr="00F21831">
        <w:rPr>
          <w:lang w:val="da-DK"/>
        </w:rPr>
        <w:t xml:space="preserve"> død og stroke var begge numerisk hyppigere i aliskiren-gruppen end i placebogruppen og bivirkninger og alvorlige bivirkninger (hyperkal</w:t>
      </w:r>
      <w:r>
        <w:rPr>
          <w:lang w:val="da-DK"/>
        </w:rPr>
        <w:t>i</w:t>
      </w:r>
      <w:r w:rsidRPr="00F21831">
        <w:rPr>
          <w:lang w:val="da-DK"/>
        </w:rPr>
        <w:t>æmi, hyp</w:t>
      </w:r>
      <w:r>
        <w:rPr>
          <w:lang w:val="da-DK"/>
        </w:rPr>
        <w:t>o</w:t>
      </w:r>
      <w:r w:rsidRPr="00F21831">
        <w:rPr>
          <w:lang w:val="da-DK"/>
        </w:rPr>
        <w:t xml:space="preserve">tension og nedsat nyrefunktion) var hyppigere rapporteret i aliskiren-gruppen end i placebogruppen. </w:t>
      </w:r>
    </w:p>
    <w:p w14:paraId="59AFCE49" w14:textId="77777777" w:rsidR="001B06FB" w:rsidRDefault="001B06FB">
      <w:pPr>
        <w:pStyle w:val="EMEABodyText"/>
        <w:rPr>
          <w:lang w:val="da-DK"/>
        </w:rPr>
      </w:pPr>
    </w:p>
    <w:p w14:paraId="4889B99C" w14:textId="77777777" w:rsidR="001B06FB" w:rsidRDefault="001B06FB">
      <w:pPr>
        <w:pStyle w:val="EMEAHeading2"/>
        <w:rPr>
          <w:lang w:val="da-DK"/>
        </w:rPr>
      </w:pPr>
      <w:r>
        <w:rPr>
          <w:lang w:val="da-DK"/>
        </w:rPr>
        <w:t>5.2</w:t>
      </w:r>
      <w:r>
        <w:rPr>
          <w:lang w:val="da-DK"/>
        </w:rPr>
        <w:tab/>
        <w:t>Farmakokinetiske egenskaber</w:t>
      </w:r>
    </w:p>
    <w:p w14:paraId="66A26F82" w14:textId="77777777" w:rsidR="00DA5843" w:rsidRDefault="00DA5843" w:rsidP="00DA5843">
      <w:pPr>
        <w:pStyle w:val="EMEAHeading2"/>
        <w:rPr>
          <w:lang w:val="da-DK"/>
        </w:rPr>
      </w:pPr>
    </w:p>
    <w:p w14:paraId="009CC644" w14:textId="77777777" w:rsidR="001B06FB" w:rsidRPr="00FC2E5F" w:rsidRDefault="00DA5843" w:rsidP="00DA5843">
      <w:pPr>
        <w:pStyle w:val="EMEAHeading2"/>
        <w:rPr>
          <w:b w:val="0"/>
          <w:u w:val="single"/>
          <w:lang w:val="da-DK"/>
        </w:rPr>
      </w:pPr>
      <w:r w:rsidRPr="00FC2E5F">
        <w:rPr>
          <w:b w:val="0"/>
          <w:u w:val="single"/>
          <w:lang w:val="da-DK"/>
        </w:rPr>
        <w:t>Absorption</w:t>
      </w:r>
    </w:p>
    <w:p w14:paraId="196ED1BB" w14:textId="77777777" w:rsidR="00DA5843" w:rsidRPr="00DA5843" w:rsidRDefault="00DA5843" w:rsidP="00FC2E5F">
      <w:pPr>
        <w:pStyle w:val="EMEABodyText"/>
        <w:rPr>
          <w:lang w:val="da-DK"/>
        </w:rPr>
      </w:pPr>
    </w:p>
    <w:p w14:paraId="4B70C129" w14:textId="77777777" w:rsidR="00DA5843" w:rsidRDefault="001B06FB" w:rsidP="00DA5843">
      <w:pPr>
        <w:pStyle w:val="EMEABodyText"/>
        <w:rPr>
          <w:lang w:val="da-DK"/>
        </w:rPr>
      </w:pPr>
      <w:r>
        <w:rPr>
          <w:lang w:val="da-DK"/>
        </w:rPr>
        <w:t>Efter oral administration absorberes irbesartan godt: studier af absolut biotilgænge</w:t>
      </w:r>
      <w:r>
        <w:rPr>
          <w:lang w:val="da-DK"/>
        </w:rPr>
        <w:softHyphen/>
        <w:t>lig</w:t>
      </w:r>
      <w:r>
        <w:rPr>
          <w:lang w:val="da-DK"/>
        </w:rPr>
        <w:softHyphen/>
        <w:t xml:space="preserve">hed gav værdier på ca. 60-80%. Samtidig fødeindtagelse har ingen nævneværdig indflydelse på irbesartans biotilgængelighed. </w:t>
      </w:r>
    </w:p>
    <w:p w14:paraId="3FAF1926" w14:textId="77777777" w:rsidR="00DA5843" w:rsidRDefault="00DA5843" w:rsidP="00DA5843">
      <w:pPr>
        <w:pStyle w:val="EMEABodyText"/>
        <w:rPr>
          <w:lang w:val="da-DK"/>
        </w:rPr>
      </w:pPr>
    </w:p>
    <w:p w14:paraId="3B64A178" w14:textId="77777777" w:rsidR="00DA5843" w:rsidRDefault="00DA5843" w:rsidP="00DA5843">
      <w:pPr>
        <w:pStyle w:val="EMEABodyText"/>
        <w:rPr>
          <w:lang w:val="da-DK"/>
        </w:rPr>
      </w:pPr>
      <w:r w:rsidRPr="00247981">
        <w:rPr>
          <w:noProof/>
          <w:szCs w:val="22"/>
          <w:u w:val="single"/>
          <w:lang w:val="da-DK"/>
        </w:rPr>
        <w:t>Fordeling</w:t>
      </w:r>
    </w:p>
    <w:p w14:paraId="1E934A31" w14:textId="77777777" w:rsidR="00DA5843" w:rsidRDefault="00DA5843" w:rsidP="00DA5843">
      <w:pPr>
        <w:pStyle w:val="EMEABodyText"/>
        <w:rPr>
          <w:lang w:val="da-DK"/>
        </w:rPr>
      </w:pPr>
    </w:p>
    <w:p w14:paraId="13920C3A" w14:textId="77777777" w:rsidR="00DA5843" w:rsidRDefault="001B06FB" w:rsidP="00DA5843">
      <w:pPr>
        <w:pStyle w:val="EMEABodyText"/>
        <w:rPr>
          <w:lang w:val="da-DK"/>
        </w:rPr>
      </w:pPr>
      <w:r>
        <w:rPr>
          <w:lang w:val="da-DK"/>
        </w:rPr>
        <w:t>Plasmaproteinbindingen er ca. 96% med ubetydelig binding til cellulære blodkom</w:t>
      </w:r>
      <w:r>
        <w:rPr>
          <w:lang w:val="da-DK"/>
        </w:rPr>
        <w:softHyphen/>
        <w:t>po</w:t>
      </w:r>
      <w:r>
        <w:rPr>
          <w:lang w:val="da-DK"/>
        </w:rPr>
        <w:softHyphen/>
        <w:t xml:space="preserve">nenter. Fordelingsvolumenet er 53-93 liter. </w:t>
      </w:r>
    </w:p>
    <w:p w14:paraId="64EBB90D" w14:textId="77777777" w:rsidR="00DA5843" w:rsidRDefault="00DA5843" w:rsidP="00DA5843">
      <w:pPr>
        <w:pStyle w:val="EMEABodyText"/>
        <w:rPr>
          <w:lang w:val="da-DK"/>
        </w:rPr>
      </w:pPr>
    </w:p>
    <w:p w14:paraId="42271977" w14:textId="77777777" w:rsidR="00DA5843" w:rsidRDefault="00DA5843" w:rsidP="00DA5843">
      <w:pPr>
        <w:pStyle w:val="EMEABodyText"/>
        <w:rPr>
          <w:lang w:val="da-DK"/>
        </w:rPr>
      </w:pPr>
      <w:r w:rsidRPr="00247981">
        <w:rPr>
          <w:szCs w:val="22"/>
          <w:u w:val="single"/>
          <w:lang w:val="da-DK"/>
        </w:rPr>
        <w:t>Biotransformation</w:t>
      </w:r>
    </w:p>
    <w:p w14:paraId="7108B9BA" w14:textId="77777777" w:rsidR="00DA5843" w:rsidRDefault="00DA5843" w:rsidP="00DA5843">
      <w:pPr>
        <w:pStyle w:val="EMEABodyText"/>
        <w:rPr>
          <w:lang w:val="da-DK"/>
        </w:rPr>
      </w:pPr>
    </w:p>
    <w:p w14:paraId="76CA0A0E" w14:textId="77777777" w:rsidR="001B06FB" w:rsidRDefault="001B06FB">
      <w:pPr>
        <w:pStyle w:val="EMEABodyText"/>
        <w:rPr>
          <w:lang w:val="da-DK"/>
        </w:rPr>
      </w:pPr>
      <w:r>
        <w:rPr>
          <w:lang w:val="da-DK"/>
        </w:rPr>
        <w:t xml:space="preserve">Efter oral eller intravenøs administration af </w:t>
      </w:r>
      <w:r>
        <w:rPr>
          <w:vertAlign w:val="superscript"/>
          <w:lang w:val="da-DK"/>
        </w:rPr>
        <w:t>14</w:t>
      </w:r>
      <w:r>
        <w:rPr>
          <w:lang w:val="da-DK"/>
        </w:rPr>
        <w:t>C irbesartan, kan 80-85% af den cirkule</w:t>
      </w:r>
      <w:r>
        <w:rPr>
          <w:lang w:val="da-DK"/>
        </w:rPr>
        <w:softHyphen/>
        <w:t xml:space="preserve">rende radioaktivitet i plasma tilskrives uomdannet irbesartan. Irbesartan omdannes i leveren ved konjugering som glucuronid og ved oxidation. Den vigtigste cirkulerende metabolit er glucuronidet af irbesartan (ca. 6%). </w:t>
      </w:r>
      <w:r>
        <w:rPr>
          <w:i/>
          <w:lang w:val="da-DK"/>
        </w:rPr>
        <w:t>In vitro-</w:t>
      </w:r>
      <w:r>
        <w:rPr>
          <w:lang w:val="da-DK"/>
        </w:rPr>
        <w:t xml:space="preserve">undersøgelser viser, at irbesartan primært oxideres af cytokrom P450 enzymet </w:t>
      </w:r>
      <w:r w:rsidRPr="00563A39">
        <w:rPr>
          <w:lang w:val="da-DK"/>
        </w:rPr>
        <w:t>CYP2</w:t>
      </w:r>
      <w:r>
        <w:rPr>
          <w:lang w:val="da-DK"/>
        </w:rPr>
        <w:t xml:space="preserve">C9. Isoenzym </w:t>
      </w:r>
      <w:r w:rsidRPr="00563A39">
        <w:rPr>
          <w:lang w:val="da-DK"/>
        </w:rPr>
        <w:t>CYP3A4</w:t>
      </w:r>
      <w:r>
        <w:rPr>
          <w:lang w:val="da-DK"/>
        </w:rPr>
        <w:t xml:space="preserve"> har kun ubetydelig effekt.</w:t>
      </w:r>
    </w:p>
    <w:p w14:paraId="3FF0B418" w14:textId="77777777" w:rsidR="00DA5843" w:rsidRDefault="00DA5843">
      <w:pPr>
        <w:pStyle w:val="EMEABodyText"/>
        <w:rPr>
          <w:lang w:val="da-DK"/>
        </w:rPr>
      </w:pPr>
    </w:p>
    <w:p w14:paraId="1039E40C" w14:textId="77777777" w:rsidR="001B06FB" w:rsidRDefault="00DA5843">
      <w:pPr>
        <w:pStyle w:val="EMEABodyText"/>
        <w:rPr>
          <w:u w:val="single"/>
          <w:lang w:val="da-DK"/>
        </w:rPr>
      </w:pPr>
      <w:r w:rsidRPr="00CF2887">
        <w:rPr>
          <w:u w:val="single"/>
          <w:lang w:val="da-DK"/>
        </w:rPr>
        <w:t>Linearitet/non-linearitet</w:t>
      </w:r>
    </w:p>
    <w:p w14:paraId="17EE6658" w14:textId="77777777" w:rsidR="00DA5843" w:rsidRDefault="00DA5843">
      <w:pPr>
        <w:pStyle w:val="EMEABodyText"/>
        <w:rPr>
          <w:lang w:val="da-DK"/>
        </w:rPr>
      </w:pPr>
    </w:p>
    <w:p w14:paraId="2FD90A79" w14:textId="77777777" w:rsidR="001B06FB" w:rsidRDefault="001B06FB">
      <w:pPr>
        <w:pStyle w:val="EMEABodyText"/>
        <w:rPr>
          <w:lang w:val="da-DK"/>
        </w:rPr>
      </w:pPr>
      <w:r>
        <w:rPr>
          <w:lang w:val="da-DK"/>
        </w:rPr>
        <w:lastRenderedPageBreak/>
        <w:t xml:space="preserve">Irbesartan udviser lineær og dosisproportional farmakokinetik i dosisinterval på 10-600 mg. Der blev observeret en mindre end proportional øgning af oral absorption ved doser over 600 mg (2 gange den maksimale anbefalede dosis). Årsagen til dette er ukendt. Spidskoncentrationen i plasma opnås 1,5-2 timer efter oral administration. Total body- og nyre-clearance er henholdsvis 157-176 og 3-3,5 ml/min. Den terminale halveringstid for irbesartan er 11-15 timer. Steady-state plasmakoncentrationen nås i løbet af 3 dage efter påbegyndelse af behandling 1 gang dagligt. Der er set en begrænset akkumulering af irbesartan (&lt; 20%) i plasma efter gentagne doseringer, en gang dagligt. Der er i en undersøgelse af kvindelige, hypertensive patienter observeret noget højere plasmakoncentrationer af irbesartan. Der var dog ingen forskel på halveringstid og akkumulering. Dosisjustering er ikke nødvendig hos kvindelige patienter. Irbesartan AUC- og </w:t>
      </w:r>
      <w:r w:rsidRPr="00563A39">
        <w:rPr>
          <w:lang w:val="da-DK"/>
        </w:rPr>
        <w:t>C</w:t>
      </w:r>
      <w:r w:rsidRPr="00563A39">
        <w:rPr>
          <w:rStyle w:val="EMEASubscript"/>
          <w:lang w:val="da-DK"/>
        </w:rPr>
        <w:t>max</w:t>
      </w:r>
      <w:r>
        <w:rPr>
          <w:lang w:val="da-DK"/>
        </w:rPr>
        <w:t xml:space="preserve">-værdier var også noget </w:t>
      </w:r>
      <w:r w:rsidR="002A2B1D">
        <w:rPr>
          <w:lang w:val="da-DK"/>
        </w:rPr>
        <w:t>højere</w:t>
      </w:r>
      <w:r>
        <w:rPr>
          <w:lang w:val="da-DK"/>
        </w:rPr>
        <w:t xml:space="preserve"> hos ældre patienter (≥ 65 år) end hos yngre patienter (18-40 år). Den terminale halveringstid ændredes dog ikke signifikant. Dosisjustering er ikke nødvendig hos ældre </w:t>
      </w:r>
      <w:r w:rsidR="002A2B1D">
        <w:rPr>
          <w:lang w:val="da-DK"/>
        </w:rPr>
        <w:t>patienter</w:t>
      </w:r>
      <w:r>
        <w:rPr>
          <w:lang w:val="da-DK"/>
        </w:rPr>
        <w:t>.</w:t>
      </w:r>
    </w:p>
    <w:p w14:paraId="347388E4" w14:textId="77777777" w:rsidR="00DA5843" w:rsidRDefault="00DA5843">
      <w:pPr>
        <w:pStyle w:val="EMEABodyText"/>
        <w:rPr>
          <w:lang w:val="da-DK"/>
        </w:rPr>
      </w:pPr>
    </w:p>
    <w:p w14:paraId="4F5770DD" w14:textId="77777777" w:rsidR="001B06FB" w:rsidRDefault="001B06FB">
      <w:pPr>
        <w:pStyle w:val="EMEABodyText"/>
        <w:rPr>
          <w:lang w:val="da-DK"/>
        </w:rPr>
      </w:pPr>
    </w:p>
    <w:p w14:paraId="6891A68C" w14:textId="77777777" w:rsidR="00DA5843" w:rsidRDefault="00DA5843">
      <w:pPr>
        <w:pStyle w:val="EMEABodyText"/>
        <w:rPr>
          <w:lang w:val="da-DK"/>
        </w:rPr>
      </w:pPr>
      <w:r w:rsidRPr="00CF2887">
        <w:rPr>
          <w:u w:val="single"/>
          <w:lang w:val="da-DK"/>
        </w:rPr>
        <w:t>Elimination</w:t>
      </w:r>
      <w:r>
        <w:rPr>
          <w:lang w:val="da-DK"/>
        </w:rPr>
        <w:t xml:space="preserve"> </w:t>
      </w:r>
    </w:p>
    <w:p w14:paraId="36AF4803" w14:textId="77777777" w:rsidR="00DA5843" w:rsidRDefault="00DA5843">
      <w:pPr>
        <w:pStyle w:val="EMEABodyText"/>
        <w:rPr>
          <w:lang w:val="da-DK"/>
        </w:rPr>
      </w:pPr>
    </w:p>
    <w:p w14:paraId="7D6A7E4B" w14:textId="77777777" w:rsidR="001B06FB" w:rsidRDefault="001B06FB">
      <w:pPr>
        <w:pStyle w:val="EMEABodyText"/>
        <w:rPr>
          <w:lang w:val="da-DK"/>
        </w:rPr>
      </w:pPr>
      <w:r>
        <w:rPr>
          <w:lang w:val="da-DK"/>
        </w:rPr>
        <w:t xml:space="preserve">Irbesartan og dets metabolitter udskilles gennem både galde og nyrer. Efter enten oral eller intravenøs administration af </w:t>
      </w:r>
      <w:r>
        <w:rPr>
          <w:vertAlign w:val="superscript"/>
          <w:lang w:val="da-DK"/>
        </w:rPr>
        <w:t>14</w:t>
      </w:r>
      <w:r>
        <w:rPr>
          <w:lang w:val="da-DK"/>
        </w:rPr>
        <w:t>C irbesartan, genfindes ca. 20% radioaktivitet i urinen og resten i afføringen. Mindre end 2% af dosis udskilles uomdannet i urinen som irbesartan.</w:t>
      </w:r>
    </w:p>
    <w:p w14:paraId="797BEFF7" w14:textId="77777777" w:rsidR="001B06FB" w:rsidRDefault="001B06FB">
      <w:pPr>
        <w:pStyle w:val="EMEABodyText"/>
        <w:rPr>
          <w:lang w:val="da-DK"/>
        </w:rPr>
      </w:pPr>
    </w:p>
    <w:p w14:paraId="22B1C627" w14:textId="77777777" w:rsidR="001B06FB" w:rsidRDefault="001B06FB" w:rsidP="001B06FB">
      <w:pPr>
        <w:pStyle w:val="EMEABodyText"/>
        <w:rPr>
          <w:u w:val="single"/>
          <w:lang w:val="da-DK"/>
        </w:rPr>
      </w:pPr>
      <w:r w:rsidRPr="00D9207A">
        <w:rPr>
          <w:u w:val="single"/>
          <w:lang w:val="da-DK"/>
        </w:rPr>
        <w:t>Pædiatrisk population</w:t>
      </w:r>
    </w:p>
    <w:p w14:paraId="190B7D8B" w14:textId="77777777" w:rsidR="00DA5843" w:rsidRPr="00D9207A" w:rsidRDefault="00DA5843" w:rsidP="001B06FB">
      <w:pPr>
        <w:pStyle w:val="EMEABodyText"/>
        <w:rPr>
          <w:u w:val="single"/>
          <w:lang w:val="da-DK"/>
        </w:rPr>
      </w:pPr>
    </w:p>
    <w:p w14:paraId="68DBF9E3" w14:textId="77777777" w:rsidR="001B06FB" w:rsidRPr="00A45097" w:rsidRDefault="001B06FB" w:rsidP="001B06FB">
      <w:pPr>
        <w:pStyle w:val="EMEABodyText"/>
        <w:rPr>
          <w:lang w:val="da-DK"/>
        </w:rPr>
      </w:pPr>
      <w:r w:rsidRPr="00A45097">
        <w:rPr>
          <w:lang w:val="da-DK"/>
        </w:rPr>
        <w:t>Farmakokinetik af irbesartan evalueredes hos 2</w:t>
      </w:r>
      <w:r>
        <w:rPr>
          <w:lang w:val="da-DK"/>
        </w:rPr>
        <w:t>3</w:t>
      </w:r>
      <w:r w:rsidRPr="00A45097">
        <w:rPr>
          <w:lang w:val="da-DK"/>
        </w:rPr>
        <w:t> hypertensive børn efter administration af enkeltdosis irbesartan og gentagne doser irbesartan (2 mg/kg) i doser på op til maksimalt 150 mg daglig</w:t>
      </w:r>
      <w:r>
        <w:rPr>
          <w:lang w:val="da-DK"/>
        </w:rPr>
        <w:t>t</w:t>
      </w:r>
      <w:r w:rsidRPr="00A45097">
        <w:rPr>
          <w:lang w:val="da-DK"/>
        </w:rPr>
        <w:t xml:space="preserve"> i 4 uger. </w:t>
      </w:r>
      <w:r>
        <w:rPr>
          <w:lang w:val="da-DK"/>
        </w:rPr>
        <w:t>Af de 23 børn var 21 evaluérbare med hensyn til farmakokinetisk sammenligning med voksne (</w:t>
      </w:r>
      <w:r w:rsidRPr="00A45097">
        <w:rPr>
          <w:lang w:val="da-DK"/>
        </w:rPr>
        <w:t>12</w:t>
      </w:r>
      <w:r>
        <w:rPr>
          <w:lang w:val="da-DK"/>
        </w:rPr>
        <w:t xml:space="preserve"> børn </w:t>
      </w:r>
      <w:r w:rsidRPr="00A45097">
        <w:rPr>
          <w:lang w:val="da-DK"/>
        </w:rPr>
        <w:t xml:space="preserve">over 12 år, 9 </w:t>
      </w:r>
      <w:r>
        <w:rPr>
          <w:lang w:val="da-DK"/>
        </w:rPr>
        <w:t xml:space="preserve">børn </w:t>
      </w:r>
      <w:r w:rsidRPr="00A45097">
        <w:rPr>
          <w:lang w:val="da-DK"/>
        </w:rPr>
        <w:t>mellem 6 og 12 år</w:t>
      </w:r>
      <w:r>
        <w:rPr>
          <w:lang w:val="da-DK"/>
        </w:rPr>
        <w:t>)</w:t>
      </w:r>
      <w:r w:rsidRPr="00A45097">
        <w:rPr>
          <w:lang w:val="da-DK"/>
        </w:rPr>
        <w:t>. Resultaterne viste, at C</w:t>
      </w:r>
      <w:r w:rsidRPr="00A45097">
        <w:rPr>
          <w:rStyle w:val="EMEASubscript"/>
          <w:lang w:val="da-DK"/>
        </w:rPr>
        <w:t>max</w:t>
      </w:r>
      <w:r w:rsidRPr="00A45097">
        <w:rPr>
          <w:lang w:val="da-DK"/>
        </w:rPr>
        <w:t xml:space="preserve">, AUC og clearance var sammenlignelig med det hos voksne </w:t>
      </w:r>
      <w:r>
        <w:rPr>
          <w:lang w:val="da-DK"/>
        </w:rPr>
        <w:t xml:space="preserve">der er blevet </w:t>
      </w:r>
      <w:r w:rsidRPr="00A45097">
        <w:rPr>
          <w:lang w:val="da-DK"/>
        </w:rPr>
        <w:t xml:space="preserve">behandlet med 150 mg irbesartan daglig. Der sås </w:t>
      </w:r>
      <w:r>
        <w:rPr>
          <w:lang w:val="da-DK"/>
        </w:rPr>
        <w:t xml:space="preserve">en </w:t>
      </w:r>
      <w:r w:rsidRPr="00A45097">
        <w:rPr>
          <w:lang w:val="da-DK"/>
        </w:rPr>
        <w:t>begrænset akkumulering af irbesartan (18%) i plasma ved gentagen dosering 1 gang daglig</w:t>
      </w:r>
      <w:r>
        <w:rPr>
          <w:lang w:val="da-DK"/>
        </w:rPr>
        <w:t>t</w:t>
      </w:r>
      <w:r w:rsidRPr="00A45097">
        <w:rPr>
          <w:lang w:val="da-DK"/>
        </w:rPr>
        <w:t xml:space="preserve"> til børn.</w:t>
      </w:r>
    </w:p>
    <w:p w14:paraId="5A0E62BD" w14:textId="77777777" w:rsidR="001B06FB" w:rsidRDefault="001B06FB">
      <w:pPr>
        <w:pStyle w:val="EMEABodyText"/>
        <w:rPr>
          <w:lang w:val="da-DK"/>
        </w:rPr>
      </w:pPr>
    </w:p>
    <w:p w14:paraId="74EECE5D" w14:textId="77777777" w:rsidR="00DA5843" w:rsidRDefault="001B06FB">
      <w:pPr>
        <w:pStyle w:val="EMEABodyText"/>
        <w:rPr>
          <w:lang w:val="da-DK"/>
        </w:rPr>
      </w:pPr>
      <w:r w:rsidRPr="007E3915">
        <w:rPr>
          <w:u w:val="single"/>
          <w:lang w:val="da-DK"/>
        </w:rPr>
        <w:t>Nedsat nyrefunktion</w:t>
      </w:r>
    </w:p>
    <w:p w14:paraId="086FC099" w14:textId="77777777" w:rsidR="00DA5843" w:rsidRDefault="00DA5843">
      <w:pPr>
        <w:pStyle w:val="EMEABodyText"/>
        <w:rPr>
          <w:lang w:val="da-DK"/>
        </w:rPr>
      </w:pPr>
    </w:p>
    <w:p w14:paraId="423C55F8" w14:textId="77777777" w:rsidR="001B06FB" w:rsidRDefault="001B06FB">
      <w:pPr>
        <w:pStyle w:val="EMEABodyText"/>
        <w:rPr>
          <w:lang w:val="da-DK"/>
        </w:rPr>
      </w:pPr>
      <w:r>
        <w:rPr>
          <w:lang w:val="da-DK"/>
        </w:rPr>
        <w:t>Irbesartans farmakokinetiske parametre ændres ikke væsentligt hos patienter med nedsat nyrefunktion eller i hæmodialyse. Irbesartan fjernes ikke ved hæmodialyse.</w:t>
      </w:r>
    </w:p>
    <w:p w14:paraId="1FBAE143" w14:textId="77777777" w:rsidR="001B06FB" w:rsidRDefault="001B06FB">
      <w:pPr>
        <w:pStyle w:val="EMEABodyText"/>
        <w:rPr>
          <w:lang w:val="da-DK"/>
        </w:rPr>
      </w:pPr>
    </w:p>
    <w:p w14:paraId="5F609CD5" w14:textId="77777777" w:rsidR="00DA5843" w:rsidRDefault="001B06FB">
      <w:pPr>
        <w:pStyle w:val="EMEABodyText"/>
        <w:rPr>
          <w:lang w:val="da-DK"/>
        </w:rPr>
      </w:pPr>
      <w:r w:rsidRPr="007E3915">
        <w:rPr>
          <w:u w:val="single"/>
          <w:lang w:val="da-DK"/>
        </w:rPr>
        <w:t>Nedsat leverfunktion</w:t>
      </w:r>
    </w:p>
    <w:p w14:paraId="186D7AE3" w14:textId="77777777" w:rsidR="00DA5843" w:rsidRDefault="00DA5843">
      <w:pPr>
        <w:pStyle w:val="EMEABodyText"/>
        <w:rPr>
          <w:lang w:val="da-DK"/>
        </w:rPr>
      </w:pPr>
    </w:p>
    <w:p w14:paraId="3B101255" w14:textId="77777777" w:rsidR="001B06FB" w:rsidRDefault="001B06FB">
      <w:pPr>
        <w:pStyle w:val="EMEABodyText"/>
        <w:rPr>
          <w:lang w:val="da-DK"/>
        </w:rPr>
      </w:pPr>
      <w:r>
        <w:rPr>
          <w:lang w:val="da-DK"/>
        </w:rPr>
        <w:t>Irbesartans farmakokinetiske parametre ændres ikke væsentligt hos patienter med mild/moderat cirrhose.</w:t>
      </w:r>
    </w:p>
    <w:p w14:paraId="729C25BC" w14:textId="77777777" w:rsidR="00DA5843" w:rsidRDefault="00DA5843">
      <w:pPr>
        <w:pStyle w:val="EMEABodyText"/>
        <w:rPr>
          <w:lang w:val="da-DK"/>
        </w:rPr>
      </w:pPr>
    </w:p>
    <w:p w14:paraId="6B609BD9" w14:textId="77777777" w:rsidR="001B06FB" w:rsidRDefault="001B06FB">
      <w:pPr>
        <w:pStyle w:val="EMEABodyText"/>
        <w:rPr>
          <w:lang w:val="da-DK"/>
        </w:rPr>
      </w:pPr>
      <w:r>
        <w:rPr>
          <w:lang w:val="da-DK"/>
        </w:rPr>
        <w:t>Der er ikke foretaget undersøgelser af patienter med alvorligt nedsat leverfunktion.</w:t>
      </w:r>
    </w:p>
    <w:p w14:paraId="7447CC17" w14:textId="77777777" w:rsidR="001B06FB" w:rsidRDefault="001B06FB">
      <w:pPr>
        <w:pStyle w:val="EMEABodyText"/>
        <w:rPr>
          <w:lang w:val="da-DK"/>
        </w:rPr>
      </w:pPr>
    </w:p>
    <w:p w14:paraId="016D7CBB" w14:textId="77777777" w:rsidR="001B06FB" w:rsidRDefault="001B06FB">
      <w:pPr>
        <w:pStyle w:val="EMEAHeading2"/>
        <w:rPr>
          <w:lang w:val="da-DK"/>
        </w:rPr>
      </w:pPr>
      <w:r>
        <w:rPr>
          <w:lang w:val="da-DK"/>
        </w:rPr>
        <w:t>5.3</w:t>
      </w:r>
      <w:r>
        <w:rPr>
          <w:lang w:val="da-DK"/>
        </w:rPr>
        <w:tab/>
        <w:t>Prækliniske sikkerhedsdata</w:t>
      </w:r>
    </w:p>
    <w:p w14:paraId="6056B479" w14:textId="77777777" w:rsidR="001B06FB" w:rsidRDefault="001B06FB" w:rsidP="001B06FB">
      <w:pPr>
        <w:pStyle w:val="EMEAHeading2"/>
        <w:rPr>
          <w:lang w:val="da-DK"/>
        </w:rPr>
      </w:pPr>
    </w:p>
    <w:p w14:paraId="79567C0B" w14:textId="77777777" w:rsidR="001B06FB" w:rsidRDefault="001B06FB">
      <w:pPr>
        <w:pStyle w:val="EMEABodyText"/>
        <w:rPr>
          <w:lang w:val="da-DK"/>
        </w:rPr>
      </w:pPr>
      <w:r>
        <w:rPr>
          <w:lang w:val="da-DK"/>
        </w:rPr>
        <w:t>Der var ikke tegn på abnorm systemisk toksicitet eller målorgan-toksicitet ved klinisk relevante doser. I ikke-kliniske sikkerhedsstudier forårsagede høje doser af irbesartan (≥ 250 mg/kg/dag hos rotter og ≥ 100 mg/kg/dag hos marekatte) en reduktion af røde blodlegeme-parametre (erytrocytter, hæmoglobin, hæmatokrit). Ved meget høje doser (≥ 500 mg/kg/dag) inducerede irbesartan degenerative ændringer i nyren hos rotter og marekatte (så som interstitiel nefritis, tubulær udvidelse, basofile tubuli, øget plasmakoncentration af urinstof og kreatinin). Dette betragtes som værende en sekundær effekt af stoffets hypotensive virkning, som medførte nedsat renal perfusion. Herudover inducerede irbesartan hyperplasi/hypertrofi af de juxtaglomerulære celler (hos rotte ved ≥ 90 mg/kg/dag, hos marekatte ved ≥ 10 mg/kg/dag). Alle disse ændringer betragtedes som forårsaget af irbesartans farmakologiske virkning. Ved terapeutiske doser af irbesartan hos mennesker synes hyperplasi/hypertrofi af de renale juxtaglomerulære celler ikke at have nogen relevans.</w:t>
      </w:r>
    </w:p>
    <w:p w14:paraId="05E1A17E" w14:textId="77777777" w:rsidR="001B06FB" w:rsidRDefault="001B06FB">
      <w:pPr>
        <w:pStyle w:val="EMEABodyText"/>
        <w:rPr>
          <w:lang w:val="da-DK"/>
        </w:rPr>
      </w:pPr>
    </w:p>
    <w:p w14:paraId="3BFD1D0A" w14:textId="77777777" w:rsidR="001B06FB" w:rsidRDefault="001B06FB">
      <w:pPr>
        <w:pStyle w:val="EMEABodyText"/>
        <w:rPr>
          <w:lang w:val="da-DK"/>
        </w:rPr>
      </w:pPr>
      <w:r>
        <w:rPr>
          <w:lang w:val="da-DK"/>
        </w:rPr>
        <w:t>Der var ingen tegn på mutagenecitet, clastogenecitet eller karcinogenecitet.</w:t>
      </w:r>
    </w:p>
    <w:p w14:paraId="784FE04C" w14:textId="77777777" w:rsidR="001B06FB" w:rsidRDefault="001B06FB">
      <w:pPr>
        <w:pStyle w:val="EMEABodyText"/>
        <w:rPr>
          <w:lang w:val="da-DK"/>
        </w:rPr>
      </w:pPr>
    </w:p>
    <w:p w14:paraId="2B5CB162" w14:textId="77777777" w:rsidR="001B06FB" w:rsidRPr="00327927" w:rsidRDefault="001B06FB">
      <w:pPr>
        <w:pStyle w:val="EMEABodyText"/>
        <w:rPr>
          <w:lang w:val="da-DK"/>
        </w:rPr>
      </w:pPr>
      <w:r>
        <w:rPr>
          <w:lang w:val="da-DK"/>
        </w:rPr>
        <w:lastRenderedPageBreak/>
        <w:t xml:space="preserve">Fertilitet og reproduktionsevne blev ikke påvirket i studier med han- og hunrotter, selv ved orale doser af irbesartan, der fremkaldte nogen toksicitet hos forældrene (fra 50-650 mg/kg/dag), herunder mortalitet ved den højeste dosis. Der blev ikke observeret signifikante forandringer i antallet af corpora lutea, implantater eller levende fostre. Irbesartan påvirkede ikke overlevelse, udvikling eller reproduktion hos afkommet. Dyrestudier indikerer, at radioaktivt mærket irbesartan kan påvises i rotte- og kaninfostre. Irbesartan </w:t>
      </w:r>
      <w:r>
        <w:rPr>
          <w:rFonts w:eastAsia="SimSun"/>
          <w:szCs w:val="22"/>
          <w:lang w:val="da-DK" w:eastAsia="zh-CN"/>
        </w:rPr>
        <w:t>udskilles i mælken hos diegivende rotter.</w:t>
      </w:r>
    </w:p>
    <w:p w14:paraId="1E0DB420" w14:textId="77777777" w:rsidR="001B06FB" w:rsidRDefault="001B06FB">
      <w:pPr>
        <w:pStyle w:val="EMEABodyText"/>
        <w:rPr>
          <w:lang w:val="da-DK"/>
        </w:rPr>
      </w:pPr>
    </w:p>
    <w:p w14:paraId="0EC3F9F5" w14:textId="77777777" w:rsidR="001B06FB" w:rsidRDefault="001B06FB">
      <w:pPr>
        <w:pStyle w:val="EMEABodyText"/>
        <w:rPr>
          <w:lang w:val="da-DK"/>
        </w:rPr>
      </w:pPr>
      <w:r>
        <w:rPr>
          <w:lang w:val="da-DK"/>
        </w:rPr>
        <w:t>I dyrestudier med irbesartan sås forbigående toksisk effekt (øget nyrebækken kavitation, hydroureter eller subkutant ødem) hos rottefostre. Denne toksiske effekt forsvandt efter fødslen. Hos kaniner sås der abort eller tidlig resorption ved doser som forårsagede signifikant maternel toksicitet, inklusive mortalitet. Der blev ikke observeret teratogen effekt hos hverken rotter eller kaniner.</w:t>
      </w:r>
    </w:p>
    <w:p w14:paraId="0F58E6AD" w14:textId="77777777" w:rsidR="001B06FB" w:rsidRDefault="001B06FB">
      <w:pPr>
        <w:pStyle w:val="EMEABodyText"/>
        <w:rPr>
          <w:lang w:val="da-DK"/>
        </w:rPr>
      </w:pPr>
    </w:p>
    <w:p w14:paraId="609636F0" w14:textId="77777777" w:rsidR="001B06FB" w:rsidRDefault="001B06FB">
      <w:pPr>
        <w:pStyle w:val="EMEABodyText"/>
        <w:rPr>
          <w:lang w:val="da-DK"/>
        </w:rPr>
      </w:pPr>
    </w:p>
    <w:p w14:paraId="7DC688F3" w14:textId="77777777" w:rsidR="001B06FB" w:rsidRDefault="001B06FB">
      <w:pPr>
        <w:pStyle w:val="EMEAHeading1"/>
        <w:rPr>
          <w:lang w:val="da-DK"/>
        </w:rPr>
      </w:pPr>
      <w:r>
        <w:rPr>
          <w:lang w:val="da-DK"/>
        </w:rPr>
        <w:t>6.</w:t>
      </w:r>
      <w:r>
        <w:rPr>
          <w:lang w:val="da-DK"/>
        </w:rPr>
        <w:tab/>
        <w:t>FARMACEUTISKE OPLYSNINGER</w:t>
      </w:r>
    </w:p>
    <w:p w14:paraId="4480C478" w14:textId="77777777" w:rsidR="001B06FB" w:rsidRDefault="001B06FB" w:rsidP="001B06FB">
      <w:pPr>
        <w:pStyle w:val="EMEAHeading1"/>
        <w:rPr>
          <w:lang w:val="da-DK"/>
        </w:rPr>
      </w:pPr>
    </w:p>
    <w:p w14:paraId="1AFE028B" w14:textId="77777777" w:rsidR="001B06FB" w:rsidRDefault="001B06FB">
      <w:pPr>
        <w:pStyle w:val="EMEAHeading2"/>
        <w:rPr>
          <w:lang w:val="da-DK"/>
        </w:rPr>
      </w:pPr>
      <w:r>
        <w:rPr>
          <w:lang w:val="da-DK"/>
        </w:rPr>
        <w:t>6.1</w:t>
      </w:r>
      <w:r>
        <w:rPr>
          <w:lang w:val="da-DK"/>
        </w:rPr>
        <w:tab/>
        <w:t>Hjælpestoffer</w:t>
      </w:r>
    </w:p>
    <w:p w14:paraId="1DB444E5" w14:textId="77777777" w:rsidR="001B06FB" w:rsidRDefault="001B06FB" w:rsidP="001B06FB">
      <w:pPr>
        <w:pStyle w:val="EMEAHeading2"/>
        <w:rPr>
          <w:lang w:val="da-DK"/>
        </w:rPr>
      </w:pPr>
    </w:p>
    <w:p w14:paraId="27C3DA16" w14:textId="77777777" w:rsidR="001B06FB" w:rsidRDefault="001B06FB">
      <w:pPr>
        <w:pStyle w:val="EMEABodyText"/>
        <w:rPr>
          <w:lang w:val="da-DK"/>
        </w:rPr>
      </w:pPr>
      <w:r>
        <w:rPr>
          <w:lang w:val="da-DK"/>
        </w:rPr>
        <w:t>Tabletkerne:</w:t>
      </w:r>
    </w:p>
    <w:p w14:paraId="1F92501E" w14:textId="77777777" w:rsidR="001B06FB" w:rsidRDefault="001B06FB">
      <w:pPr>
        <w:pStyle w:val="EMEABodyText"/>
        <w:rPr>
          <w:lang w:val="da-DK"/>
        </w:rPr>
      </w:pPr>
      <w:r>
        <w:rPr>
          <w:lang w:val="da-DK"/>
        </w:rPr>
        <w:t>Lactosemonohydrat</w:t>
      </w:r>
    </w:p>
    <w:p w14:paraId="4B18455F" w14:textId="77777777" w:rsidR="001B06FB" w:rsidRDefault="001B06FB">
      <w:pPr>
        <w:pStyle w:val="EMEABodyText"/>
        <w:rPr>
          <w:lang w:val="da-DK"/>
        </w:rPr>
      </w:pPr>
      <w:r>
        <w:rPr>
          <w:lang w:val="da-DK"/>
        </w:rPr>
        <w:t>Mikrokrystallinsk cellulose</w:t>
      </w:r>
    </w:p>
    <w:p w14:paraId="7D2A295F" w14:textId="77777777" w:rsidR="001B06FB" w:rsidRPr="009D71B3" w:rsidRDefault="001B06FB">
      <w:pPr>
        <w:pStyle w:val="EMEABodyText"/>
        <w:rPr>
          <w:lang w:val="en-US"/>
        </w:rPr>
      </w:pPr>
      <w:r w:rsidRPr="009D71B3">
        <w:rPr>
          <w:lang w:val="en-US"/>
        </w:rPr>
        <w:t>Croscarmellosenatrium</w:t>
      </w:r>
    </w:p>
    <w:p w14:paraId="558215E0" w14:textId="77777777" w:rsidR="001B06FB" w:rsidRPr="009D71B3" w:rsidRDefault="001B06FB">
      <w:pPr>
        <w:pStyle w:val="EMEABodyText"/>
        <w:rPr>
          <w:lang w:val="en-US"/>
        </w:rPr>
      </w:pPr>
      <w:r w:rsidRPr="009D71B3">
        <w:rPr>
          <w:lang w:val="en-US"/>
        </w:rPr>
        <w:t>Hypromellose</w:t>
      </w:r>
    </w:p>
    <w:p w14:paraId="7A8E0FA8" w14:textId="77777777" w:rsidR="001B06FB" w:rsidRPr="009D71B3" w:rsidRDefault="001B06FB">
      <w:pPr>
        <w:pStyle w:val="EMEABodyText"/>
        <w:rPr>
          <w:lang w:val="en-US"/>
        </w:rPr>
      </w:pPr>
      <w:r w:rsidRPr="009D71B3">
        <w:rPr>
          <w:lang w:val="en-US"/>
        </w:rPr>
        <w:t>Silikondioxid</w:t>
      </w:r>
    </w:p>
    <w:p w14:paraId="36FBA5B4" w14:textId="77777777" w:rsidR="001B06FB" w:rsidRPr="009D71B3" w:rsidRDefault="001B06FB">
      <w:pPr>
        <w:pStyle w:val="EMEABodyText"/>
        <w:rPr>
          <w:lang w:val="en-US"/>
        </w:rPr>
      </w:pPr>
      <w:r w:rsidRPr="009D71B3">
        <w:rPr>
          <w:lang w:val="en-US"/>
        </w:rPr>
        <w:t>Magnesiumstearat.</w:t>
      </w:r>
    </w:p>
    <w:p w14:paraId="6F10C606" w14:textId="77777777" w:rsidR="001B06FB" w:rsidRPr="009D71B3" w:rsidRDefault="001B06FB">
      <w:pPr>
        <w:pStyle w:val="EMEABodyText"/>
        <w:rPr>
          <w:lang w:val="en-US"/>
        </w:rPr>
      </w:pPr>
    </w:p>
    <w:p w14:paraId="7189DA00" w14:textId="77777777" w:rsidR="001B06FB" w:rsidRPr="009D71B3" w:rsidRDefault="001B06FB">
      <w:pPr>
        <w:pStyle w:val="EMEABodyText"/>
        <w:rPr>
          <w:lang w:val="en-US"/>
        </w:rPr>
      </w:pPr>
      <w:r w:rsidRPr="009D71B3">
        <w:rPr>
          <w:lang w:val="en-US"/>
        </w:rPr>
        <w:t>Filmovertræk:</w:t>
      </w:r>
    </w:p>
    <w:p w14:paraId="507D1BB9" w14:textId="77777777" w:rsidR="001B06FB" w:rsidRPr="009D71B3" w:rsidRDefault="001B06FB">
      <w:pPr>
        <w:pStyle w:val="EMEABodyText"/>
        <w:rPr>
          <w:lang w:val="en-US"/>
        </w:rPr>
      </w:pPr>
      <w:r w:rsidRPr="009D71B3">
        <w:rPr>
          <w:lang w:val="en-US"/>
        </w:rPr>
        <w:t>Lactosemonohydrat</w:t>
      </w:r>
    </w:p>
    <w:p w14:paraId="6A9D6D6F" w14:textId="77777777" w:rsidR="001B06FB" w:rsidRPr="009D71B3" w:rsidRDefault="001B06FB">
      <w:pPr>
        <w:pStyle w:val="EMEABodyText"/>
        <w:rPr>
          <w:lang w:val="en-US"/>
        </w:rPr>
      </w:pPr>
      <w:r w:rsidRPr="009D71B3">
        <w:rPr>
          <w:lang w:val="en-US"/>
        </w:rPr>
        <w:t>Hypromellose</w:t>
      </w:r>
    </w:p>
    <w:p w14:paraId="347C2460" w14:textId="77777777" w:rsidR="001B06FB" w:rsidRPr="009D71B3" w:rsidRDefault="001B06FB">
      <w:pPr>
        <w:pStyle w:val="EMEABodyText"/>
        <w:rPr>
          <w:lang w:val="en-US"/>
        </w:rPr>
      </w:pPr>
      <w:r w:rsidRPr="009D71B3">
        <w:rPr>
          <w:lang w:val="en-US"/>
        </w:rPr>
        <w:t>Titandioxid (E171)</w:t>
      </w:r>
    </w:p>
    <w:p w14:paraId="198C43AE" w14:textId="77777777" w:rsidR="001B06FB" w:rsidRPr="009D71B3" w:rsidRDefault="001B06FB">
      <w:pPr>
        <w:pStyle w:val="EMEABodyText"/>
        <w:rPr>
          <w:lang w:val="en-US"/>
        </w:rPr>
      </w:pPr>
      <w:r w:rsidRPr="009D71B3">
        <w:rPr>
          <w:lang w:val="en-US"/>
        </w:rPr>
        <w:t>Macrogol 3000</w:t>
      </w:r>
    </w:p>
    <w:p w14:paraId="350D24A8" w14:textId="77777777" w:rsidR="001B06FB" w:rsidRPr="00A45097" w:rsidRDefault="001B06FB">
      <w:pPr>
        <w:pStyle w:val="EMEABodyText"/>
        <w:rPr>
          <w:lang w:val="da-DK"/>
        </w:rPr>
      </w:pPr>
      <w:r w:rsidRPr="00A45097">
        <w:rPr>
          <w:lang w:val="da-DK"/>
        </w:rPr>
        <w:t>Carnaubavoks.</w:t>
      </w:r>
    </w:p>
    <w:p w14:paraId="54440E95" w14:textId="77777777" w:rsidR="001B06FB" w:rsidRPr="00A45097" w:rsidRDefault="001B06FB">
      <w:pPr>
        <w:pStyle w:val="EMEABodyText"/>
        <w:rPr>
          <w:lang w:val="da-DK"/>
        </w:rPr>
      </w:pPr>
    </w:p>
    <w:p w14:paraId="51F043E4" w14:textId="77777777" w:rsidR="001B06FB" w:rsidRDefault="001B06FB">
      <w:pPr>
        <w:pStyle w:val="EMEAHeading2"/>
        <w:rPr>
          <w:lang w:val="da-DK"/>
        </w:rPr>
      </w:pPr>
      <w:r>
        <w:rPr>
          <w:lang w:val="da-DK"/>
        </w:rPr>
        <w:t>6.2</w:t>
      </w:r>
      <w:r>
        <w:rPr>
          <w:lang w:val="da-DK"/>
        </w:rPr>
        <w:tab/>
        <w:t>Uforligeligheder</w:t>
      </w:r>
    </w:p>
    <w:p w14:paraId="096972E6" w14:textId="77777777" w:rsidR="001B06FB" w:rsidRDefault="001B06FB" w:rsidP="001B06FB">
      <w:pPr>
        <w:pStyle w:val="EMEAHeading2"/>
        <w:rPr>
          <w:lang w:val="da-DK"/>
        </w:rPr>
      </w:pPr>
    </w:p>
    <w:p w14:paraId="2D6998B4" w14:textId="77777777" w:rsidR="001B06FB" w:rsidRDefault="001B06FB">
      <w:pPr>
        <w:pStyle w:val="EMEABodyText"/>
        <w:rPr>
          <w:lang w:val="da-DK"/>
        </w:rPr>
      </w:pPr>
      <w:r>
        <w:rPr>
          <w:lang w:val="da-DK"/>
        </w:rPr>
        <w:t>Ikke relevant.</w:t>
      </w:r>
    </w:p>
    <w:p w14:paraId="4713FF3E" w14:textId="77777777" w:rsidR="001B06FB" w:rsidRDefault="001B06FB">
      <w:pPr>
        <w:pStyle w:val="EMEABodyText"/>
        <w:rPr>
          <w:lang w:val="da-DK"/>
        </w:rPr>
      </w:pPr>
    </w:p>
    <w:p w14:paraId="6533BCCC" w14:textId="77777777" w:rsidR="001B06FB" w:rsidRDefault="001B06FB">
      <w:pPr>
        <w:pStyle w:val="EMEAHeading2"/>
        <w:rPr>
          <w:lang w:val="da-DK"/>
        </w:rPr>
      </w:pPr>
      <w:r>
        <w:rPr>
          <w:lang w:val="da-DK"/>
        </w:rPr>
        <w:t>6.3</w:t>
      </w:r>
      <w:r>
        <w:rPr>
          <w:lang w:val="da-DK"/>
        </w:rPr>
        <w:tab/>
        <w:t>Opbevaringstid</w:t>
      </w:r>
    </w:p>
    <w:p w14:paraId="0CDEBEB2" w14:textId="77777777" w:rsidR="001B06FB" w:rsidRDefault="001B06FB" w:rsidP="001B06FB">
      <w:pPr>
        <w:pStyle w:val="EMEAHeading2"/>
        <w:rPr>
          <w:lang w:val="da-DK"/>
        </w:rPr>
      </w:pPr>
    </w:p>
    <w:p w14:paraId="58466B4F" w14:textId="77777777" w:rsidR="001B06FB" w:rsidRDefault="001B06FB">
      <w:pPr>
        <w:pStyle w:val="EMEABodyText"/>
        <w:rPr>
          <w:lang w:val="da-DK"/>
        </w:rPr>
      </w:pPr>
      <w:r>
        <w:rPr>
          <w:lang w:val="da-DK"/>
        </w:rPr>
        <w:t>3 år.</w:t>
      </w:r>
    </w:p>
    <w:p w14:paraId="208F9BD4" w14:textId="77777777" w:rsidR="001B06FB" w:rsidRDefault="001B06FB">
      <w:pPr>
        <w:pStyle w:val="EMEABodyText"/>
        <w:rPr>
          <w:lang w:val="da-DK"/>
        </w:rPr>
      </w:pPr>
    </w:p>
    <w:p w14:paraId="4059DD98" w14:textId="77777777" w:rsidR="001B06FB" w:rsidRDefault="001B06FB">
      <w:pPr>
        <w:pStyle w:val="EMEAHeading2"/>
        <w:rPr>
          <w:lang w:val="da-DK"/>
        </w:rPr>
      </w:pPr>
      <w:r>
        <w:rPr>
          <w:lang w:val="da-DK"/>
        </w:rPr>
        <w:t>6.4</w:t>
      </w:r>
      <w:r>
        <w:rPr>
          <w:lang w:val="da-DK"/>
        </w:rPr>
        <w:tab/>
        <w:t>Særlige opbevaringsforhold</w:t>
      </w:r>
    </w:p>
    <w:p w14:paraId="5296F84B" w14:textId="77777777" w:rsidR="001B06FB" w:rsidRDefault="001B06FB" w:rsidP="001B06FB">
      <w:pPr>
        <w:pStyle w:val="EMEAHeading2"/>
        <w:rPr>
          <w:lang w:val="da-DK"/>
        </w:rPr>
      </w:pPr>
    </w:p>
    <w:p w14:paraId="04C03A8E" w14:textId="77777777" w:rsidR="001B06FB" w:rsidRDefault="001B06FB">
      <w:pPr>
        <w:pStyle w:val="EMEABodyText"/>
        <w:rPr>
          <w:lang w:val="da-DK"/>
        </w:rPr>
      </w:pPr>
      <w:r>
        <w:rPr>
          <w:lang w:val="da-DK"/>
        </w:rPr>
        <w:t>Må ikke opbevares ved temperaturer over 30°C.</w:t>
      </w:r>
    </w:p>
    <w:p w14:paraId="5D92FCE0" w14:textId="77777777" w:rsidR="001B06FB" w:rsidRDefault="001B06FB">
      <w:pPr>
        <w:pStyle w:val="EMEABodyText"/>
        <w:rPr>
          <w:lang w:val="da-DK"/>
        </w:rPr>
      </w:pPr>
    </w:p>
    <w:p w14:paraId="6AFC0C6B" w14:textId="77777777" w:rsidR="001B06FB" w:rsidRDefault="001B06FB">
      <w:pPr>
        <w:pStyle w:val="EMEAHeading2"/>
        <w:rPr>
          <w:lang w:val="da-DK"/>
        </w:rPr>
      </w:pPr>
      <w:r>
        <w:rPr>
          <w:lang w:val="da-DK"/>
        </w:rPr>
        <w:t>6.5</w:t>
      </w:r>
      <w:r>
        <w:rPr>
          <w:lang w:val="da-DK"/>
        </w:rPr>
        <w:tab/>
        <w:t xml:space="preserve">Emballagetype og </w:t>
      </w:r>
      <w:r w:rsidRPr="00636235">
        <w:rPr>
          <w:lang w:val="da-DK"/>
        </w:rPr>
        <w:t>pakningsstørrelser</w:t>
      </w:r>
    </w:p>
    <w:p w14:paraId="6275460D" w14:textId="77777777" w:rsidR="001B06FB" w:rsidRDefault="001B06FB" w:rsidP="001B06FB">
      <w:pPr>
        <w:pStyle w:val="EMEAHeading2"/>
        <w:rPr>
          <w:lang w:val="da-DK"/>
        </w:rPr>
      </w:pPr>
    </w:p>
    <w:p w14:paraId="480D5131" w14:textId="77777777" w:rsidR="001B06FB" w:rsidRPr="00FC3A64" w:rsidRDefault="001B06FB" w:rsidP="001B06FB">
      <w:pPr>
        <w:pStyle w:val="EMEABodyText"/>
        <w:keepNext/>
        <w:rPr>
          <w:lang w:val="da-DK"/>
        </w:rPr>
      </w:pPr>
      <w:r w:rsidRPr="00FC3A64">
        <w:rPr>
          <w:lang w:val="da-DK"/>
        </w:rPr>
        <w:t>Æsker med 14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14:paraId="41F090EE" w14:textId="77777777" w:rsidR="001B06FB" w:rsidRPr="00FC3A64" w:rsidRDefault="001B06FB" w:rsidP="001B06FB">
      <w:pPr>
        <w:pStyle w:val="EMEABodyText"/>
        <w:rPr>
          <w:lang w:val="da-DK"/>
        </w:rPr>
      </w:pPr>
      <w:r w:rsidRPr="00FC3A64">
        <w:rPr>
          <w:lang w:val="da-DK"/>
        </w:rPr>
        <w:t>Æsker med 28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14:paraId="44F4C2EB" w14:textId="77777777" w:rsidR="001B06FB" w:rsidRDefault="001B06FB" w:rsidP="001B06FB">
      <w:pPr>
        <w:pStyle w:val="EMEABodyText"/>
        <w:rPr>
          <w:lang w:val="da-DK"/>
        </w:rPr>
      </w:pPr>
      <w:r>
        <w:rPr>
          <w:lang w:val="da-DK"/>
        </w:rPr>
        <w:t>Æsker med 30</w:t>
      </w:r>
      <w:r w:rsidRPr="00FC3A64">
        <w:rPr>
          <w:lang w:val="da-DK"/>
        </w:rPr>
        <w:t>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14:paraId="7CE67DA5" w14:textId="77777777" w:rsidR="001B06FB" w:rsidRPr="00FC3A64" w:rsidRDefault="001B06FB" w:rsidP="001B06FB">
      <w:pPr>
        <w:pStyle w:val="EMEABodyText"/>
        <w:rPr>
          <w:lang w:val="da-DK"/>
        </w:rPr>
      </w:pPr>
      <w:r w:rsidRPr="00FC3A64">
        <w:rPr>
          <w:lang w:val="da-DK"/>
        </w:rPr>
        <w:t>Æsker med 56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14:paraId="316F1FB3" w14:textId="77777777" w:rsidR="001B06FB" w:rsidRPr="00FC3A64" w:rsidRDefault="001B06FB" w:rsidP="001B06FB">
      <w:pPr>
        <w:pStyle w:val="EMEABodyText"/>
        <w:rPr>
          <w:lang w:val="da-DK"/>
        </w:rPr>
      </w:pPr>
      <w:r w:rsidRPr="00FC3A64">
        <w:rPr>
          <w:lang w:val="da-DK"/>
        </w:rPr>
        <w:t>Æsker med 84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14:paraId="0F1FDA24" w14:textId="77777777" w:rsidR="001B06FB" w:rsidRPr="00FC3A64" w:rsidRDefault="001B06FB" w:rsidP="001B06FB">
      <w:pPr>
        <w:pStyle w:val="EMEABodyText"/>
        <w:rPr>
          <w:lang w:val="da-DK"/>
        </w:rPr>
      </w:pPr>
      <w:r w:rsidRPr="00FC3A64">
        <w:rPr>
          <w:lang w:val="da-DK"/>
        </w:rPr>
        <w:t xml:space="preserve">Æsker med </w:t>
      </w:r>
      <w:r>
        <w:rPr>
          <w:lang w:val="da-DK"/>
        </w:rPr>
        <w:t>90</w:t>
      </w:r>
      <w:r w:rsidRPr="00FC3A64">
        <w:rPr>
          <w:lang w:val="da-DK"/>
        </w:rPr>
        <w:t>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14:paraId="54004ED3" w14:textId="77777777" w:rsidR="001B06FB" w:rsidRPr="00FC3A64" w:rsidRDefault="001B06FB" w:rsidP="001B06FB">
      <w:pPr>
        <w:pStyle w:val="EMEABodyText"/>
        <w:rPr>
          <w:lang w:val="da-DK"/>
        </w:rPr>
      </w:pPr>
      <w:r w:rsidRPr="00FC3A64">
        <w:rPr>
          <w:lang w:val="da-DK"/>
        </w:rPr>
        <w:t>Æsker med 98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14:paraId="2ADCD3E3" w14:textId="77777777" w:rsidR="001B06FB" w:rsidRPr="00FC3A64" w:rsidRDefault="001B06FB">
      <w:pPr>
        <w:pStyle w:val="EMEABodyText"/>
        <w:rPr>
          <w:lang w:val="da-DK"/>
        </w:rPr>
      </w:pPr>
      <w:r w:rsidRPr="00FC3A64">
        <w:rPr>
          <w:lang w:val="da-DK"/>
        </w:rPr>
        <w:t>Æsker med 56 x 1 filmovertrukne tabletter</w:t>
      </w:r>
      <w:r>
        <w:rPr>
          <w:lang w:val="da-DK"/>
        </w:rPr>
        <w:t xml:space="preserve"> i perforerede </w:t>
      </w:r>
      <w:r w:rsidRPr="00D81AF8">
        <w:rPr>
          <w:lang w:val="da-DK"/>
        </w:rPr>
        <w:t>PVC/PVDC/aluminium</w:t>
      </w:r>
      <w:r>
        <w:rPr>
          <w:lang w:val="da-DK"/>
        </w:rPr>
        <w:t>blistere med éngangsdoser</w:t>
      </w:r>
      <w:r w:rsidRPr="00FC3A64">
        <w:rPr>
          <w:lang w:val="da-DK"/>
        </w:rPr>
        <w:t>.</w:t>
      </w:r>
    </w:p>
    <w:p w14:paraId="74B98022" w14:textId="77777777" w:rsidR="001B06FB" w:rsidRPr="00FC3A64" w:rsidRDefault="001B06FB">
      <w:pPr>
        <w:pStyle w:val="EMEABodyText"/>
        <w:rPr>
          <w:lang w:val="da-DK"/>
        </w:rPr>
      </w:pPr>
    </w:p>
    <w:p w14:paraId="0B757BEF" w14:textId="77777777" w:rsidR="001B06FB" w:rsidRDefault="001B06FB">
      <w:pPr>
        <w:pStyle w:val="EMEABodyText"/>
        <w:rPr>
          <w:lang w:val="da-DK"/>
        </w:rPr>
      </w:pPr>
      <w:r>
        <w:rPr>
          <w:lang w:val="da-DK"/>
        </w:rPr>
        <w:t>Ikke alle pakningsstørrelser er nødvendigvis markedsført.</w:t>
      </w:r>
    </w:p>
    <w:p w14:paraId="352042BC" w14:textId="77777777" w:rsidR="001B06FB" w:rsidRDefault="001B06FB">
      <w:pPr>
        <w:pStyle w:val="EMEABodyText"/>
        <w:rPr>
          <w:lang w:val="da-DK"/>
        </w:rPr>
      </w:pPr>
    </w:p>
    <w:p w14:paraId="31AD0801" w14:textId="77777777" w:rsidR="001B06FB" w:rsidRDefault="001B06FB">
      <w:pPr>
        <w:pStyle w:val="EMEAHeading2"/>
        <w:rPr>
          <w:lang w:val="da-DK"/>
        </w:rPr>
      </w:pPr>
      <w:r>
        <w:rPr>
          <w:lang w:val="da-DK"/>
        </w:rPr>
        <w:t>6.6</w:t>
      </w:r>
      <w:r>
        <w:rPr>
          <w:lang w:val="da-DK"/>
        </w:rPr>
        <w:tab/>
        <w:t xml:space="preserve"> Regler for destruktion</w:t>
      </w:r>
    </w:p>
    <w:p w14:paraId="5618E2CE" w14:textId="77777777" w:rsidR="001B06FB" w:rsidRDefault="001B06FB" w:rsidP="001B06FB">
      <w:pPr>
        <w:pStyle w:val="EMEABodyText"/>
        <w:rPr>
          <w:noProof/>
          <w:lang w:val="da-DK"/>
        </w:rPr>
      </w:pPr>
    </w:p>
    <w:p w14:paraId="13C1EDE0" w14:textId="77777777" w:rsidR="001B06FB" w:rsidRDefault="001B06FB" w:rsidP="001B06FB">
      <w:pPr>
        <w:pStyle w:val="EMEABodyText"/>
        <w:rPr>
          <w:noProof/>
          <w:lang w:val="da-DK"/>
        </w:rPr>
      </w:pPr>
      <w:r w:rsidRPr="00766F6A">
        <w:rPr>
          <w:noProof/>
          <w:lang w:val="da-DK"/>
        </w:rPr>
        <w:t>Ikke anvendt</w:t>
      </w:r>
      <w:r>
        <w:rPr>
          <w:noProof/>
          <w:lang w:val="da-DK"/>
        </w:rPr>
        <w:t>e</w:t>
      </w:r>
      <w:r w:rsidRPr="00766F6A">
        <w:rPr>
          <w:noProof/>
          <w:lang w:val="da-DK"/>
        </w:rPr>
        <w:t xml:space="preserve"> lægemid</w:t>
      </w:r>
      <w:r>
        <w:rPr>
          <w:noProof/>
          <w:lang w:val="da-DK"/>
        </w:rPr>
        <w:t xml:space="preserve">ler </w:t>
      </w:r>
      <w:r w:rsidRPr="00766F6A">
        <w:rPr>
          <w:noProof/>
          <w:lang w:val="da-DK"/>
        </w:rPr>
        <w:t xml:space="preserve">samt affald heraf bør </w:t>
      </w:r>
      <w:r>
        <w:rPr>
          <w:noProof/>
          <w:lang w:val="da-DK"/>
        </w:rPr>
        <w:t xml:space="preserve">destrueres </w:t>
      </w:r>
      <w:r w:rsidRPr="00766F6A">
        <w:rPr>
          <w:noProof/>
          <w:lang w:val="da-DK"/>
        </w:rPr>
        <w:t xml:space="preserve">i </w:t>
      </w:r>
      <w:r>
        <w:rPr>
          <w:noProof/>
          <w:lang w:val="da-DK"/>
        </w:rPr>
        <w:t xml:space="preserve">henhold til </w:t>
      </w:r>
      <w:r w:rsidRPr="00766F6A">
        <w:rPr>
          <w:noProof/>
          <w:lang w:val="da-DK"/>
        </w:rPr>
        <w:t>lokale</w:t>
      </w:r>
      <w:r>
        <w:rPr>
          <w:noProof/>
          <w:lang w:val="da-DK"/>
        </w:rPr>
        <w:t xml:space="preserve"> retningslinjer.</w:t>
      </w:r>
    </w:p>
    <w:p w14:paraId="11CF7994" w14:textId="77777777" w:rsidR="001B06FB" w:rsidRDefault="001B06FB" w:rsidP="001B06FB">
      <w:pPr>
        <w:pStyle w:val="EMEABodyText"/>
        <w:rPr>
          <w:lang w:val="da-DK"/>
        </w:rPr>
      </w:pPr>
    </w:p>
    <w:p w14:paraId="5F77D604" w14:textId="77777777" w:rsidR="001B06FB" w:rsidRDefault="001B06FB">
      <w:pPr>
        <w:pStyle w:val="EMEABodyText"/>
        <w:rPr>
          <w:lang w:val="da-DK"/>
        </w:rPr>
      </w:pPr>
    </w:p>
    <w:p w14:paraId="135A3A96" w14:textId="77777777" w:rsidR="001B06FB" w:rsidRDefault="001B06FB">
      <w:pPr>
        <w:pStyle w:val="EMEAHeading1"/>
        <w:rPr>
          <w:lang w:val="da-DK"/>
        </w:rPr>
      </w:pPr>
      <w:r>
        <w:rPr>
          <w:lang w:val="da-DK"/>
        </w:rPr>
        <w:t>7.</w:t>
      </w:r>
      <w:r>
        <w:rPr>
          <w:lang w:val="da-DK"/>
        </w:rPr>
        <w:tab/>
        <w:t>INDEHAVER AF MARKEDSFØRINGSTILLADELSEN</w:t>
      </w:r>
    </w:p>
    <w:p w14:paraId="07864BE3" w14:textId="77777777" w:rsidR="001B06FB" w:rsidRDefault="001B06FB" w:rsidP="001B06FB">
      <w:pPr>
        <w:pStyle w:val="EMEAHeading1"/>
        <w:rPr>
          <w:lang w:val="da-DK"/>
        </w:rPr>
      </w:pPr>
    </w:p>
    <w:p w14:paraId="4619EA34" w14:textId="77777777" w:rsidR="001B06FB" w:rsidRDefault="001B06FB">
      <w:pPr>
        <w:pStyle w:val="EMEAAddress"/>
        <w:rPr>
          <w:lang w:val="da-DK"/>
        </w:rPr>
      </w:pPr>
      <w:r>
        <w:rPr>
          <w:lang w:val="da-DK"/>
        </w:rPr>
        <w:t>sanofi-aventis groupe</w:t>
      </w:r>
      <w:r>
        <w:rPr>
          <w:lang w:val="da-DK"/>
        </w:rPr>
        <w:br/>
        <w:t>54</w:t>
      </w:r>
      <w:r w:rsidR="007A7257">
        <w:rPr>
          <w:lang w:val="da-DK"/>
        </w:rPr>
        <w:t>,</w:t>
      </w:r>
      <w:r>
        <w:rPr>
          <w:lang w:val="da-DK"/>
        </w:rPr>
        <w:t xml:space="preserve"> rue La Boétie</w:t>
      </w:r>
      <w:r>
        <w:rPr>
          <w:lang w:val="da-DK"/>
        </w:rPr>
        <w:br/>
      </w:r>
      <w:r w:rsidR="007A7257">
        <w:rPr>
          <w:lang w:val="da-DK"/>
        </w:rPr>
        <w:t>F-</w:t>
      </w:r>
      <w:r>
        <w:rPr>
          <w:lang w:val="da-DK"/>
        </w:rPr>
        <w:t>75008 Paris - Frankrig</w:t>
      </w:r>
    </w:p>
    <w:p w14:paraId="6B3AA335" w14:textId="77777777" w:rsidR="001B06FB" w:rsidRDefault="001B06FB">
      <w:pPr>
        <w:pStyle w:val="EMEABodyText"/>
        <w:rPr>
          <w:lang w:val="da-DK"/>
        </w:rPr>
      </w:pPr>
    </w:p>
    <w:p w14:paraId="43940BAF" w14:textId="77777777" w:rsidR="001B06FB" w:rsidRDefault="001B06FB">
      <w:pPr>
        <w:pStyle w:val="EMEABodyText"/>
        <w:rPr>
          <w:lang w:val="da-DK"/>
        </w:rPr>
      </w:pPr>
    </w:p>
    <w:p w14:paraId="219113EA" w14:textId="77777777" w:rsidR="001B06FB" w:rsidRDefault="001B06FB">
      <w:pPr>
        <w:pStyle w:val="EMEAHeading1"/>
        <w:rPr>
          <w:lang w:val="da-DK"/>
        </w:rPr>
      </w:pPr>
      <w:r>
        <w:rPr>
          <w:lang w:val="da-DK"/>
        </w:rPr>
        <w:t>8.</w:t>
      </w:r>
      <w:r>
        <w:rPr>
          <w:lang w:val="da-DK"/>
        </w:rPr>
        <w:tab/>
        <w:t>MARKEDSFØRINGSTILLADELSESNUMre</w:t>
      </w:r>
    </w:p>
    <w:p w14:paraId="55B5BB98" w14:textId="77777777" w:rsidR="001B06FB" w:rsidRDefault="001B06FB" w:rsidP="001B06FB">
      <w:pPr>
        <w:pStyle w:val="EMEAHeading1"/>
        <w:rPr>
          <w:lang w:val="da-DK"/>
        </w:rPr>
      </w:pPr>
    </w:p>
    <w:p w14:paraId="37EA89EA" w14:textId="77777777" w:rsidR="001B06FB" w:rsidRDefault="001B06FB" w:rsidP="001B06FB">
      <w:pPr>
        <w:pStyle w:val="EMEABodyText"/>
        <w:rPr>
          <w:lang w:val="sl-SI"/>
        </w:rPr>
      </w:pPr>
      <w:r>
        <w:rPr>
          <w:lang w:val="sl-SI"/>
        </w:rPr>
        <w:t>EU/1/97/049/021-025</w:t>
      </w:r>
      <w:r>
        <w:rPr>
          <w:lang w:val="sl-SI"/>
        </w:rPr>
        <w:br/>
        <w:t>EU/1/97/049/032</w:t>
      </w:r>
      <w:r>
        <w:rPr>
          <w:lang w:val="sl-SI"/>
        </w:rPr>
        <w:br/>
        <w:t>EU/1/97/049/035</w:t>
      </w:r>
      <w:r>
        <w:rPr>
          <w:lang w:val="sl-SI"/>
        </w:rPr>
        <w:br/>
        <w:t>EU/1/97/049/038</w:t>
      </w:r>
    </w:p>
    <w:p w14:paraId="3BB9ABBA" w14:textId="77777777" w:rsidR="001B06FB" w:rsidRDefault="001B06FB">
      <w:pPr>
        <w:pStyle w:val="EMEABodyText"/>
        <w:rPr>
          <w:lang w:val="da-DK"/>
        </w:rPr>
      </w:pPr>
    </w:p>
    <w:p w14:paraId="5CFDD09E" w14:textId="77777777" w:rsidR="001B06FB" w:rsidRDefault="001B06FB">
      <w:pPr>
        <w:pStyle w:val="EMEABodyText"/>
        <w:rPr>
          <w:lang w:val="da-DK"/>
        </w:rPr>
      </w:pPr>
    </w:p>
    <w:p w14:paraId="10391345" w14:textId="77777777" w:rsidR="001B06FB" w:rsidRDefault="001B06FB">
      <w:pPr>
        <w:pStyle w:val="EMEAHeading1"/>
        <w:rPr>
          <w:lang w:val="da-DK"/>
        </w:rPr>
      </w:pPr>
      <w:r>
        <w:rPr>
          <w:lang w:val="da-DK"/>
        </w:rPr>
        <w:t>9.</w:t>
      </w:r>
      <w:r>
        <w:rPr>
          <w:lang w:val="da-DK"/>
        </w:rPr>
        <w:tab/>
        <w:t xml:space="preserve">DATO FOR FØRSTE </w:t>
      </w:r>
      <w:r w:rsidRPr="00636235">
        <w:rPr>
          <w:lang w:val="da-DK"/>
        </w:rPr>
        <w:t>MARKEDSFØRINGSTILLADELSE/</w:t>
      </w:r>
      <w:r>
        <w:rPr>
          <w:lang w:val="da-DK"/>
        </w:rPr>
        <w:t>FORNYELSE AF TILLADELSEN</w:t>
      </w:r>
    </w:p>
    <w:p w14:paraId="78A4F7AF" w14:textId="77777777" w:rsidR="001B06FB" w:rsidRDefault="001B06FB" w:rsidP="001B06FB">
      <w:pPr>
        <w:pStyle w:val="EMEAHeading1"/>
        <w:rPr>
          <w:lang w:val="da-DK"/>
        </w:rPr>
      </w:pPr>
    </w:p>
    <w:p w14:paraId="6BBEE890" w14:textId="77777777" w:rsidR="001B06FB" w:rsidRPr="009D71B3" w:rsidRDefault="001B06FB" w:rsidP="001B06FB">
      <w:pPr>
        <w:pStyle w:val="EMEABodyText"/>
        <w:rPr>
          <w:lang w:val="da-DK"/>
        </w:rPr>
      </w:pPr>
      <w:r w:rsidRPr="009D71B3">
        <w:rPr>
          <w:lang w:val="da-DK"/>
        </w:rPr>
        <w:t>Dato for første tilladelse: 27. august 1997</w:t>
      </w:r>
      <w:r w:rsidRPr="009D71B3">
        <w:rPr>
          <w:lang w:val="da-DK"/>
        </w:rPr>
        <w:br/>
        <w:t>Dato for seneste fornyelse: 27. august 2007</w:t>
      </w:r>
    </w:p>
    <w:p w14:paraId="15ECBD0C" w14:textId="77777777" w:rsidR="001B06FB" w:rsidRDefault="001B06FB">
      <w:pPr>
        <w:pStyle w:val="EMEABodyText"/>
        <w:rPr>
          <w:lang w:val="da-DK"/>
        </w:rPr>
      </w:pPr>
    </w:p>
    <w:p w14:paraId="361D3C05" w14:textId="77777777" w:rsidR="001B06FB" w:rsidRDefault="001B06FB">
      <w:pPr>
        <w:pStyle w:val="EMEABodyText"/>
        <w:rPr>
          <w:lang w:val="da-DK"/>
        </w:rPr>
      </w:pPr>
    </w:p>
    <w:p w14:paraId="1A944A4F" w14:textId="77777777" w:rsidR="001B06FB" w:rsidRDefault="001B06FB" w:rsidP="001B06FB">
      <w:pPr>
        <w:pStyle w:val="EMEAHeading1"/>
        <w:rPr>
          <w:lang w:val="da-DK"/>
        </w:rPr>
      </w:pPr>
      <w:r>
        <w:rPr>
          <w:lang w:val="da-DK"/>
        </w:rPr>
        <w:t>10.</w:t>
      </w:r>
      <w:r>
        <w:rPr>
          <w:lang w:val="da-DK"/>
        </w:rPr>
        <w:tab/>
        <w:t>DATO FOR ÆNDRING AF TEKSTEN</w:t>
      </w:r>
    </w:p>
    <w:p w14:paraId="45F37EE8" w14:textId="77777777" w:rsidR="001B06FB" w:rsidRDefault="001B06FB" w:rsidP="001B06FB">
      <w:pPr>
        <w:pStyle w:val="EMEAHeading1"/>
        <w:rPr>
          <w:lang w:val="da-DK"/>
        </w:rPr>
      </w:pPr>
    </w:p>
    <w:p w14:paraId="29586BB1" w14:textId="77777777" w:rsidR="007A7257" w:rsidRDefault="007A7257" w:rsidP="007A7257">
      <w:pPr>
        <w:rPr>
          <w:szCs w:val="22"/>
          <w:lang w:val="da-DK"/>
        </w:rPr>
      </w:pPr>
      <w:r>
        <w:rPr>
          <w:szCs w:val="22"/>
          <w:lang w:val="da-DK"/>
        </w:rPr>
        <w:t xml:space="preserve">Yderligere </w:t>
      </w:r>
      <w:r>
        <w:rPr>
          <w:noProof/>
          <w:szCs w:val="22"/>
          <w:lang w:val="da-DK"/>
        </w:rPr>
        <w:t>oplysninger</w:t>
      </w:r>
      <w:r>
        <w:rPr>
          <w:szCs w:val="22"/>
          <w:lang w:val="da-DK"/>
        </w:rPr>
        <w:t xml:space="preserve"> om </w:t>
      </w:r>
      <w:r>
        <w:rPr>
          <w:noProof/>
          <w:szCs w:val="22"/>
          <w:lang w:val="da-DK"/>
        </w:rPr>
        <w:t>dette lægemiddel</w:t>
      </w:r>
      <w:r>
        <w:rPr>
          <w:szCs w:val="22"/>
          <w:lang w:val="da-DK"/>
        </w:rPr>
        <w:t xml:space="preserve"> findes på Det Europæiske Lægemiddelagenturs hjemmeside </w:t>
      </w:r>
      <w:r w:rsidR="002A2B1D" w:rsidRPr="00FE4CDA">
        <w:rPr>
          <w:szCs w:val="22"/>
          <w:lang w:val="da-DK"/>
        </w:rPr>
        <w:t>http://www.ema.europa.eu</w:t>
      </w:r>
      <w:r>
        <w:rPr>
          <w:b/>
          <w:szCs w:val="22"/>
          <w:lang w:val="da-DK"/>
        </w:rPr>
        <w:t>.</w:t>
      </w:r>
    </w:p>
    <w:p w14:paraId="40281DDF" w14:textId="77777777" w:rsidR="001B06FB" w:rsidRDefault="001B06FB">
      <w:pPr>
        <w:pStyle w:val="EMEAHeading1"/>
        <w:rPr>
          <w:lang w:val="da-DK"/>
        </w:rPr>
      </w:pPr>
      <w:r w:rsidRPr="009D71B3">
        <w:rPr>
          <w:lang w:val="da-DK"/>
        </w:rPr>
        <w:br w:type="page"/>
      </w:r>
      <w:r>
        <w:rPr>
          <w:lang w:val="da-DK"/>
        </w:rPr>
        <w:lastRenderedPageBreak/>
        <w:t>1.</w:t>
      </w:r>
      <w:r>
        <w:rPr>
          <w:lang w:val="da-DK"/>
        </w:rPr>
        <w:tab/>
        <w:t>LÆGEMIDLETS NAVN</w:t>
      </w:r>
    </w:p>
    <w:p w14:paraId="5E0ED32B" w14:textId="77777777" w:rsidR="001B06FB" w:rsidRDefault="001B06FB" w:rsidP="001B06FB">
      <w:pPr>
        <w:pStyle w:val="EMEAHeading1"/>
        <w:rPr>
          <w:lang w:val="da-DK"/>
        </w:rPr>
      </w:pPr>
    </w:p>
    <w:p w14:paraId="79C80CAF" w14:textId="77777777" w:rsidR="001B06FB" w:rsidRDefault="001B06FB">
      <w:pPr>
        <w:pStyle w:val="EMEABodyText"/>
        <w:rPr>
          <w:lang w:val="da-DK"/>
        </w:rPr>
      </w:pPr>
      <w:r>
        <w:rPr>
          <w:lang w:val="da-DK"/>
        </w:rPr>
        <w:t>Karvea 300 mg filmovertrukne tabletter.</w:t>
      </w:r>
    </w:p>
    <w:p w14:paraId="0A9B7D47" w14:textId="77777777" w:rsidR="001B06FB" w:rsidRDefault="001B06FB">
      <w:pPr>
        <w:pStyle w:val="EMEABodyText"/>
        <w:rPr>
          <w:lang w:val="da-DK"/>
        </w:rPr>
      </w:pPr>
    </w:p>
    <w:p w14:paraId="0A21CF42" w14:textId="77777777" w:rsidR="001B06FB" w:rsidRDefault="001B06FB">
      <w:pPr>
        <w:pStyle w:val="EMEABodyText"/>
        <w:rPr>
          <w:lang w:val="da-DK"/>
        </w:rPr>
      </w:pPr>
    </w:p>
    <w:p w14:paraId="4E18CEDF" w14:textId="77777777" w:rsidR="001B06FB" w:rsidRDefault="001B06FB">
      <w:pPr>
        <w:pStyle w:val="EMEAHeading1"/>
        <w:rPr>
          <w:lang w:val="da-DK"/>
        </w:rPr>
      </w:pPr>
      <w:r>
        <w:rPr>
          <w:lang w:val="da-DK"/>
        </w:rPr>
        <w:t>2.</w:t>
      </w:r>
      <w:r>
        <w:rPr>
          <w:lang w:val="da-DK"/>
        </w:rPr>
        <w:tab/>
        <w:t>KVALITATIV OG KVANTITATIV SAMMENSÆTNING</w:t>
      </w:r>
    </w:p>
    <w:p w14:paraId="28C52E2F" w14:textId="77777777" w:rsidR="001B06FB" w:rsidRDefault="001B06FB" w:rsidP="001B06FB">
      <w:pPr>
        <w:pStyle w:val="EMEAHeading1"/>
        <w:rPr>
          <w:lang w:val="da-DK"/>
        </w:rPr>
      </w:pPr>
    </w:p>
    <w:p w14:paraId="2F898D81" w14:textId="77777777" w:rsidR="001B06FB" w:rsidRDefault="001B06FB">
      <w:pPr>
        <w:pStyle w:val="EMEABodyText"/>
        <w:rPr>
          <w:lang w:val="da-DK"/>
        </w:rPr>
      </w:pPr>
      <w:r>
        <w:rPr>
          <w:lang w:val="da-DK"/>
        </w:rPr>
        <w:t>Hver filmovertrukket tablet indeholder 300 mg irbesartan.</w:t>
      </w:r>
    </w:p>
    <w:p w14:paraId="4B064BD4" w14:textId="77777777" w:rsidR="001B06FB" w:rsidRDefault="001B06FB">
      <w:pPr>
        <w:pStyle w:val="EMEABodyText"/>
        <w:rPr>
          <w:noProof/>
          <w:lang w:val="da-DK"/>
        </w:rPr>
      </w:pPr>
    </w:p>
    <w:p w14:paraId="4B97E62C" w14:textId="77777777" w:rsidR="000E7431" w:rsidRDefault="000E7431" w:rsidP="000E7431">
      <w:pPr>
        <w:pStyle w:val="EMEABodyText"/>
        <w:rPr>
          <w:noProof/>
          <w:lang w:val="da-DK"/>
        </w:rPr>
      </w:pPr>
      <w:r w:rsidRPr="00247981">
        <w:rPr>
          <w:szCs w:val="22"/>
          <w:u w:val="single"/>
          <w:lang w:val="da-DK"/>
        </w:rPr>
        <w:t>Hjælpestof, som behandleren skal være opmærksom på</w:t>
      </w:r>
      <w:r>
        <w:rPr>
          <w:szCs w:val="22"/>
          <w:u w:val="single"/>
          <w:lang w:val="da-DK"/>
        </w:rPr>
        <w:t>:</w:t>
      </w:r>
      <w:r w:rsidRPr="00DF0AAF">
        <w:rPr>
          <w:noProof/>
          <w:lang w:val="da-DK"/>
        </w:rPr>
        <w:t xml:space="preserve"> </w:t>
      </w:r>
    </w:p>
    <w:p w14:paraId="1D65FDE1" w14:textId="77777777" w:rsidR="000E7431" w:rsidRDefault="000E7431" w:rsidP="000E7431">
      <w:pPr>
        <w:pStyle w:val="EMEABodyText"/>
        <w:rPr>
          <w:lang w:val="da-DK"/>
        </w:rPr>
      </w:pPr>
      <w:r>
        <w:rPr>
          <w:lang w:val="da-DK"/>
        </w:rPr>
        <w:t>Hver tablet indeholder 102,00</w:t>
      </w:r>
      <w:r w:rsidRPr="004D127B">
        <w:rPr>
          <w:lang w:val="da-DK"/>
        </w:rPr>
        <w:t> </w:t>
      </w:r>
      <w:r w:rsidRPr="00DF0AAF">
        <w:rPr>
          <w:lang w:val="da-DK"/>
        </w:rPr>
        <w:t>mg lactosemonohydrat</w:t>
      </w:r>
      <w:r w:rsidR="002A2B1D">
        <w:rPr>
          <w:lang w:val="da-DK"/>
        </w:rPr>
        <w:t>.</w:t>
      </w:r>
    </w:p>
    <w:p w14:paraId="6CC956AF" w14:textId="77777777" w:rsidR="001B06FB" w:rsidRPr="004D127B" w:rsidRDefault="001B06FB" w:rsidP="001B06FB">
      <w:pPr>
        <w:pStyle w:val="EMEABodyText"/>
        <w:rPr>
          <w:lang w:val="da-DK"/>
        </w:rPr>
      </w:pPr>
    </w:p>
    <w:p w14:paraId="030F6F63" w14:textId="77777777" w:rsidR="001B06FB" w:rsidRPr="0084251F" w:rsidRDefault="001B06FB" w:rsidP="001B06FB">
      <w:pPr>
        <w:pStyle w:val="EMEABodyText"/>
        <w:rPr>
          <w:lang w:val="da-DK"/>
        </w:rPr>
      </w:pPr>
      <w:r>
        <w:rPr>
          <w:noProof/>
          <w:lang w:val="da-DK"/>
        </w:rPr>
        <w:t xml:space="preserve">Alle hjælpestoffer er anført under pkt. </w:t>
      </w:r>
      <w:r>
        <w:rPr>
          <w:lang w:val="da-DK"/>
        </w:rPr>
        <w:t>6.1.</w:t>
      </w:r>
    </w:p>
    <w:p w14:paraId="0230ED87" w14:textId="77777777" w:rsidR="001B06FB" w:rsidRDefault="001B06FB">
      <w:pPr>
        <w:pStyle w:val="EMEABodyText"/>
        <w:rPr>
          <w:lang w:val="da-DK"/>
        </w:rPr>
      </w:pPr>
    </w:p>
    <w:p w14:paraId="2A150F3E" w14:textId="77777777" w:rsidR="001B06FB" w:rsidRDefault="001B06FB">
      <w:pPr>
        <w:pStyle w:val="EMEABodyText"/>
        <w:rPr>
          <w:lang w:val="da-DK"/>
        </w:rPr>
      </w:pPr>
    </w:p>
    <w:p w14:paraId="04F674AB" w14:textId="77777777" w:rsidR="001B06FB" w:rsidRDefault="001B06FB">
      <w:pPr>
        <w:pStyle w:val="EMEAHeading1"/>
        <w:rPr>
          <w:lang w:val="da-DK"/>
        </w:rPr>
      </w:pPr>
      <w:r>
        <w:rPr>
          <w:lang w:val="da-DK"/>
        </w:rPr>
        <w:t>3.</w:t>
      </w:r>
      <w:r>
        <w:rPr>
          <w:lang w:val="da-DK"/>
        </w:rPr>
        <w:tab/>
        <w:t>LÆGEMIDDELFORM</w:t>
      </w:r>
    </w:p>
    <w:p w14:paraId="7DE68A53" w14:textId="77777777" w:rsidR="001B06FB" w:rsidRDefault="001B06FB" w:rsidP="001B06FB">
      <w:pPr>
        <w:pStyle w:val="EMEAHeading1"/>
        <w:rPr>
          <w:lang w:val="da-DK"/>
        </w:rPr>
      </w:pPr>
    </w:p>
    <w:p w14:paraId="105599ED" w14:textId="77777777" w:rsidR="001B06FB" w:rsidRDefault="001B06FB">
      <w:pPr>
        <w:pStyle w:val="EMEABodyText"/>
        <w:rPr>
          <w:lang w:val="da-DK"/>
        </w:rPr>
      </w:pPr>
      <w:r>
        <w:rPr>
          <w:lang w:val="da-DK"/>
        </w:rPr>
        <w:t>Filmovertrukne tabletter.</w:t>
      </w:r>
    </w:p>
    <w:p w14:paraId="3EFED1AB" w14:textId="77777777" w:rsidR="001B06FB" w:rsidRDefault="001B06FB">
      <w:pPr>
        <w:pStyle w:val="EMEABodyText"/>
        <w:rPr>
          <w:lang w:val="da-DK"/>
        </w:rPr>
      </w:pPr>
      <w:r>
        <w:rPr>
          <w:lang w:val="da-DK"/>
        </w:rPr>
        <w:t>Hvide til mathvide, bikonvekse og ovale med et hjerte indgraveret på den ene side og nummeret 2873 indgraveret på den anden side.</w:t>
      </w:r>
    </w:p>
    <w:p w14:paraId="50BE6C48" w14:textId="77777777" w:rsidR="001B06FB" w:rsidRDefault="001B06FB">
      <w:pPr>
        <w:pStyle w:val="EMEABodyText"/>
        <w:rPr>
          <w:lang w:val="da-DK"/>
        </w:rPr>
      </w:pPr>
    </w:p>
    <w:p w14:paraId="344CD3DC" w14:textId="77777777" w:rsidR="001B06FB" w:rsidRDefault="001B06FB">
      <w:pPr>
        <w:pStyle w:val="EMEABodyText"/>
        <w:rPr>
          <w:lang w:val="da-DK"/>
        </w:rPr>
      </w:pPr>
    </w:p>
    <w:p w14:paraId="02686043" w14:textId="77777777" w:rsidR="001B06FB" w:rsidRDefault="001B06FB">
      <w:pPr>
        <w:pStyle w:val="EMEAHeading1"/>
        <w:rPr>
          <w:lang w:val="da-DK"/>
        </w:rPr>
      </w:pPr>
      <w:r>
        <w:rPr>
          <w:lang w:val="da-DK"/>
        </w:rPr>
        <w:t>4.</w:t>
      </w:r>
      <w:r>
        <w:rPr>
          <w:lang w:val="da-DK"/>
        </w:rPr>
        <w:tab/>
        <w:t>KLINISKE OPLYSNINGER</w:t>
      </w:r>
    </w:p>
    <w:p w14:paraId="7941ACCC" w14:textId="77777777" w:rsidR="001B06FB" w:rsidRDefault="001B06FB" w:rsidP="001B06FB">
      <w:pPr>
        <w:pStyle w:val="EMEAHeading1"/>
        <w:rPr>
          <w:lang w:val="da-DK"/>
        </w:rPr>
      </w:pPr>
    </w:p>
    <w:p w14:paraId="678F12BC" w14:textId="77777777" w:rsidR="001B06FB" w:rsidRDefault="001B06FB">
      <w:pPr>
        <w:pStyle w:val="EMEAHeading2"/>
        <w:rPr>
          <w:lang w:val="da-DK"/>
        </w:rPr>
      </w:pPr>
      <w:r>
        <w:rPr>
          <w:lang w:val="da-DK"/>
        </w:rPr>
        <w:t>4.1</w:t>
      </w:r>
      <w:r>
        <w:rPr>
          <w:lang w:val="da-DK"/>
        </w:rPr>
        <w:tab/>
        <w:t>Terapeutiske indikationer</w:t>
      </w:r>
    </w:p>
    <w:p w14:paraId="76CE942E" w14:textId="77777777" w:rsidR="001B06FB" w:rsidRDefault="001B06FB" w:rsidP="001B06FB">
      <w:pPr>
        <w:pStyle w:val="EMEAHeading2"/>
        <w:rPr>
          <w:lang w:val="da-DK"/>
        </w:rPr>
      </w:pPr>
    </w:p>
    <w:p w14:paraId="6E179967" w14:textId="77777777" w:rsidR="001B06FB" w:rsidRDefault="001B06FB">
      <w:pPr>
        <w:pStyle w:val="EMEABodyText"/>
        <w:rPr>
          <w:lang w:val="da-DK"/>
        </w:rPr>
      </w:pPr>
      <w:r>
        <w:rPr>
          <w:lang w:val="da-DK"/>
        </w:rPr>
        <w:t>Karvea er indiceret til voksne til behandling af essentiel hypertension.</w:t>
      </w:r>
    </w:p>
    <w:p w14:paraId="1A64E574" w14:textId="77777777" w:rsidR="00DA5843" w:rsidRDefault="00DA5843">
      <w:pPr>
        <w:pStyle w:val="EMEABodyText"/>
        <w:rPr>
          <w:lang w:val="da-DK"/>
        </w:rPr>
      </w:pPr>
    </w:p>
    <w:p w14:paraId="2BC34F4F" w14:textId="77777777" w:rsidR="001B06FB" w:rsidRDefault="001B06FB">
      <w:pPr>
        <w:pStyle w:val="EMEABodyText"/>
        <w:rPr>
          <w:lang w:val="da-DK"/>
        </w:rPr>
      </w:pPr>
      <w:r>
        <w:rPr>
          <w:lang w:val="da-DK"/>
        </w:rPr>
        <w:t xml:space="preserve">Det er også indiceret til behandling af nyresygdom hos voksne patienter med hypertension og type 2-diabetes mellitus, som del af et antihypertensivt lægemiddelregime (se pkt. </w:t>
      </w:r>
      <w:r w:rsidR="003469CD">
        <w:rPr>
          <w:lang w:val="da-DK"/>
        </w:rPr>
        <w:t xml:space="preserve">4.3, 4.4, 4.5 og </w:t>
      </w:r>
      <w:r>
        <w:rPr>
          <w:lang w:val="da-DK"/>
        </w:rPr>
        <w:t>5.1).</w:t>
      </w:r>
    </w:p>
    <w:p w14:paraId="7EC65E11" w14:textId="77777777" w:rsidR="001B06FB" w:rsidRDefault="001B06FB">
      <w:pPr>
        <w:pStyle w:val="EMEABodyText"/>
        <w:rPr>
          <w:lang w:val="da-DK"/>
        </w:rPr>
      </w:pPr>
    </w:p>
    <w:p w14:paraId="1B13A03F" w14:textId="77777777" w:rsidR="001B06FB" w:rsidRDefault="001B06FB">
      <w:pPr>
        <w:pStyle w:val="EMEAHeading2"/>
        <w:rPr>
          <w:lang w:val="da-DK"/>
        </w:rPr>
      </w:pPr>
      <w:r>
        <w:rPr>
          <w:lang w:val="da-DK"/>
        </w:rPr>
        <w:t>4.2</w:t>
      </w:r>
      <w:r>
        <w:rPr>
          <w:lang w:val="da-DK"/>
        </w:rPr>
        <w:tab/>
        <w:t>Dosering og indgivelsesmåde</w:t>
      </w:r>
    </w:p>
    <w:p w14:paraId="5AF76448" w14:textId="77777777" w:rsidR="001B06FB" w:rsidRDefault="001B06FB" w:rsidP="001B06FB">
      <w:pPr>
        <w:pStyle w:val="EMEAHeading2"/>
        <w:rPr>
          <w:lang w:val="da-DK"/>
        </w:rPr>
      </w:pPr>
    </w:p>
    <w:p w14:paraId="5FCEFE5D" w14:textId="77777777" w:rsidR="001B06FB" w:rsidRPr="00704576" w:rsidRDefault="001B06FB">
      <w:pPr>
        <w:pStyle w:val="EMEABodyText"/>
        <w:rPr>
          <w:u w:val="single"/>
          <w:lang w:val="da-DK"/>
        </w:rPr>
      </w:pPr>
      <w:r w:rsidRPr="00704576">
        <w:rPr>
          <w:u w:val="single"/>
          <w:lang w:val="da-DK"/>
        </w:rPr>
        <w:t>Dosering</w:t>
      </w:r>
    </w:p>
    <w:p w14:paraId="23011851" w14:textId="77777777" w:rsidR="001B06FB" w:rsidRDefault="001B06FB">
      <w:pPr>
        <w:pStyle w:val="EMEABodyText"/>
        <w:rPr>
          <w:lang w:val="da-DK"/>
        </w:rPr>
      </w:pPr>
    </w:p>
    <w:p w14:paraId="7C0EAFCB" w14:textId="77777777" w:rsidR="001B06FB" w:rsidRDefault="001B06FB">
      <w:pPr>
        <w:pStyle w:val="EMEABodyText"/>
        <w:rPr>
          <w:lang w:val="da-DK"/>
        </w:rPr>
      </w:pPr>
      <w:r>
        <w:rPr>
          <w:lang w:val="da-DK"/>
        </w:rPr>
        <w:t>Sædvanlig start- og vedligeholdelsesdosering er 150 mg 1 gang dagligt med eller uden samtidig fødeindtagelse. Ved en dosis på 150 mg 1 gang dagligt giver Karvea generelt en bedre 24-timers blodtrykskontrol end 75 mg. Dog bør en initialdosis på 75 mg overvejes, specielt til patienter i hæmodialyse og hos ældre patienter &gt;</w:t>
      </w:r>
      <w:r w:rsidR="002A2B1D">
        <w:rPr>
          <w:lang w:val="da-DK"/>
        </w:rPr>
        <w:t xml:space="preserve"> </w:t>
      </w:r>
      <w:r>
        <w:rPr>
          <w:lang w:val="da-DK"/>
        </w:rPr>
        <w:t>75 år.</w:t>
      </w:r>
    </w:p>
    <w:p w14:paraId="5A7AECD1" w14:textId="77777777" w:rsidR="001B06FB" w:rsidRDefault="001B06FB">
      <w:pPr>
        <w:pStyle w:val="EMEABodyText"/>
        <w:rPr>
          <w:lang w:val="da-DK"/>
        </w:rPr>
      </w:pPr>
    </w:p>
    <w:p w14:paraId="38DBE152" w14:textId="77777777" w:rsidR="001B06FB" w:rsidRDefault="001B06FB">
      <w:pPr>
        <w:pStyle w:val="EMEABodyText"/>
        <w:rPr>
          <w:lang w:val="da-DK"/>
        </w:rPr>
      </w:pPr>
      <w:r>
        <w:rPr>
          <w:lang w:val="da-DK"/>
        </w:rPr>
        <w:t>Hos patienter som ikke er tilstrækkeligt kontrolleret på 150 mg, 1 gang daglig, kan dosis af Karvea øges til 300 mg, eller andre antihypertensiva kan tilføjes</w:t>
      </w:r>
      <w:r w:rsidR="003469CD">
        <w:rPr>
          <w:lang w:val="da-DK"/>
        </w:rPr>
        <w:t xml:space="preserve"> (se pkt. 4.3, 4.4, 4.5 og 5.1)</w:t>
      </w:r>
      <w:r>
        <w:rPr>
          <w:lang w:val="da-DK"/>
        </w:rPr>
        <w:t>. Specielt har tillæg af diuretika som hydrochlorthiazid vist sig at have en additiv virkning med Karvea (se pkt. 4.5).</w:t>
      </w:r>
    </w:p>
    <w:p w14:paraId="665FE6FF" w14:textId="77777777" w:rsidR="001B06FB" w:rsidRDefault="001B06FB">
      <w:pPr>
        <w:pStyle w:val="EMEABodyText"/>
        <w:rPr>
          <w:lang w:val="da-DK"/>
        </w:rPr>
      </w:pPr>
    </w:p>
    <w:p w14:paraId="082DA72C" w14:textId="77777777" w:rsidR="00C54898" w:rsidRDefault="001B06FB">
      <w:pPr>
        <w:pStyle w:val="EMEABodyText"/>
        <w:rPr>
          <w:lang w:val="da-DK"/>
        </w:rPr>
      </w:pPr>
      <w:r>
        <w:rPr>
          <w:lang w:val="da-DK"/>
        </w:rPr>
        <w:t xml:space="preserve">Hos hypertensive type-2 diabetikere bør behandling starte ved 150 mg irbesartan 1 gang dagligt, og titreres op til 300 mg 1 gang dagligt, som den foretrukne vedligeholdelsesdosering til behandling af nyresygdom. </w:t>
      </w:r>
    </w:p>
    <w:p w14:paraId="5A72F0FD" w14:textId="77777777" w:rsidR="00C54898" w:rsidRDefault="00C54898">
      <w:pPr>
        <w:pStyle w:val="EMEABodyText"/>
        <w:rPr>
          <w:lang w:val="da-DK"/>
        </w:rPr>
      </w:pPr>
    </w:p>
    <w:p w14:paraId="069407FC" w14:textId="77777777" w:rsidR="001B06FB" w:rsidRDefault="001B06FB">
      <w:pPr>
        <w:pStyle w:val="EMEABodyText"/>
        <w:rPr>
          <w:lang w:val="da-DK"/>
        </w:rPr>
      </w:pPr>
      <w:r>
        <w:rPr>
          <w:lang w:val="da-DK"/>
        </w:rPr>
        <w:t xml:space="preserve">Dokumentationen for forbedring af nyresygdom ved brug af Karvea hos hypertensive type 2-diabetikere er baseret på studier, hvor irbesartan blev brugt efter behov med tillæg af andre antihypertensive lægemidler, for at nå det ønskede blodtryk (se pkt. </w:t>
      </w:r>
      <w:r w:rsidR="003469CD">
        <w:rPr>
          <w:lang w:val="da-DK"/>
        </w:rPr>
        <w:t xml:space="preserve">4.3, 4.4, 4.5 og </w:t>
      </w:r>
      <w:r>
        <w:rPr>
          <w:lang w:val="da-DK"/>
        </w:rPr>
        <w:t>5.1).</w:t>
      </w:r>
    </w:p>
    <w:p w14:paraId="7802FB80" w14:textId="77777777" w:rsidR="001B06FB" w:rsidRDefault="001B06FB">
      <w:pPr>
        <w:pStyle w:val="EMEABodyText"/>
        <w:rPr>
          <w:lang w:val="da-DK"/>
        </w:rPr>
      </w:pPr>
    </w:p>
    <w:p w14:paraId="25775D1B" w14:textId="77777777" w:rsidR="001B06FB" w:rsidRPr="00704576" w:rsidRDefault="001B06FB">
      <w:pPr>
        <w:pStyle w:val="EMEABodyText"/>
        <w:rPr>
          <w:u w:val="single"/>
          <w:lang w:val="da-DK"/>
        </w:rPr>
      </w:pPr>
      <w:r w:rsidRPr="00704576">
        <w:rPr>
          <w:u w:val="single"/>
          <w:lang w:val="da-DK"/>
        </w:rPr>
        <w:t>Specielle patientgrupper</w:t>
      </w:r>
    </w:p>
    <w:p w14:paraId="6F3B952B" w14:textId="77777777" w:rsidR="001B06FB" w:rsidRDefault="001B06FB">
      <w:pPr>
        <w:pStyle w:val="EMEABodyText"/>
        <w:rPr>
          <w:lang w:val="da-DK"/>
        </w:rPr>
      </w:pPr>
    </w:p>
    <w:p w14:paraId="5BD693F2" w14:textId="77777777" w:rsidR="00DA5843" w:rsidRDefault="001B06FB">
      <w:pPr>
        <w:pStyle w:val="EMEABodyText"/>
        <w:rPr>
          <w:b/>
          <w:lang w:val="da-DK"/>
        </w:rPr>
      </w:pPr>
      <w:r w:rsidRPr="00704576">
        <w:rPr>
          <w:i/>
          <w:lang w:val="da-DK"/>
        </w:rPr>
        <w:t>Nyrefunktionsnedsættelse</w:t>
      </w:r>
    </w:p>
    <w:p w14:paraId="51F69889" w14:textId="77777777" w:rsidR="00DA5843" w:rsidRDefault="00DA5843">
      <w:pPr>
        <w:pStyle w:val="EMEABodyText"/>
        <w:rPr>
          <w:b/>
          <w:lang w:val="da-DK"/>
        </w:rPr>
      </w:pPr>
    </w:p>
    <w:p w14:paraId="7C468FA4" w14:textId="77777777" w:rsidR="001B06FB" w:rsidRDefault="001B06FB">
      <w:pPr>
        <w:pStyle w:val="EMEABodyText"/>
        <w:rPr>
          <w:lang w:val="da-DK"/>
        </w:rPr>
      </w:pPr>
      <w:r>
        <w:rPr>
          <w:lang w:val="da-DK"/>
        </w:rPr>
        <w:lastRenderedPageBreak/>
        <w:t>Det er ikke nødvendigt, at dosisjustere patienter med nedsat nyrefunk</w:t>
      </w:r>
      <w:r>
        <w:rPr>
          <w:lang w:val="da-DK"/>
        </w:rPr>
        <w:softHyphen/>
        <w:t>tion. En lavere startdosis (75 mg) bør overvejes hos patienter i hæmodialyse (se pkt. 4.4).</w:t>
      </w:r>
    </w:p>
    <w:p w14:paraId="3A01788B" w14:textId="77777777" w:rsidR="001B06FB" w:rsidRDefault="001B06FB">
      <w:pPr>
        <w:pStyle w:val="EMEABodyText"/>
        <w:rPr>
          <w:lang w:val="da-DK"/>
        </w:rPr>
      </w:pPr>
    </w:p>
    <w:p w14:paraId="657A50F9" w14:textId="77777777" w:rsidR="00DA5843" w:rsidRDefault="001B06FB">
      <w:pPr>
        <w:pStyle w:val="EMEABodyText"/>
        <w:rPr>
          <w:lang w:val="da-DK"/>
        </w:rPr>
      </w:pPr>
      <w:r w:rsidRPr="00704576">
        <w:rPr>
          <w:i/>
          <w:lang w:val="da-DK"/>
        </w:rPr>
        <w:t>Leverfunktionsnedsættelse</w:t>
      </w:r>
    </w:p>
    <w:p w14:paraId="2081508D" w14:textId="77777777" w:rsidR="00DA5843" w:rsidRDefault="00DA5843">
      <w:pPr>
        <w:pStyle w:val="EMEABodyText"/>
        <w:rPr>
          <w:lang w:val="da-DK"/>
        </w:rPr>
      </w:pPr>
    </w:p>
    <w:p w14:paraId="1BFC00E0" w14:textId="77777777" w:rsidR="001B06FB" w:rsidRDefault="001B06FB">
      <w:pPr>
        <w:pStyle w:val="EMEABodyText"/>
        <w:rPr>
          <w:lang w:val="da-DK"/>
        </w:rPr>
      </w:pPr>
      <w:r>
        <w:rPr>
          <w:lang w:val="da-DK"/>
        </w:rPr>
        <w:t>Dosisjustering er ikke nødvendig hos patienter med let/moderat leverfunktionsnedsættelse. Der foreligger ingen klinisk erfaring med patienter med alvorlig leverfunktionsnedsættelse.</w:t>
      </w:r>
    </w:p>
    <w:p w14:paraId="2DBA4813" w14:textId="77777777" w:rsidR="001B06FB" w:rsidRDefault="001B06FB">
      <w:pPr>
        <w:pStyle w:val="EMEABodyText"/>
        <w:rPr>
          <w:i/>
          <w:lang w:val="da-DK"/>
        </w:rPr>
      </w:pPr>
    </w:p>
    <w:p w14:paraId="5E6BCB4E" w14:textId="77777777" w:rsidR="00DA5843" w:rsidRDefault="001B06FB">
      <w:pPr>
        <w:pStyle w:val="EMEABodyText"/>
        <w:rPr>
          <w:lang w:val="da-DK"/>
        </w:rPr>
      </w:pPr>
      <w:r w:rsidRPr="00704576">
        <w:rPr>
          <w:i/>
          <w:lang w:val="da-DK"/>
        </w:rPr>
        <w:t xml:space="preserve">Ældre </w:t>
      </w:r>
      <w:r w:rsidR="000E7431">
        <w:rPr>
          <w:i/>
          <w:lang w:val="da-DK"/>
        </w:rPr>
        <w:t>personer</w:t>
      </w:r>
    </w:p>
    <w:p w14:paraId="68635756" w14:textId="77777777" w:rsidR="00DA5843" w:rsidRDefault="00DA5843">
      <w:pPr>
        <w:pStyle w:val="EMEABodyText"/>
        <w:rPr>
          <w:lang w:val="da-DK"/>
        </w:rPr>
      </w:pPr>
    </w:p>
    <w:p w14:paraId="461A5C94" w14:textId="77777777" w:rsidR="001B06FB" w:rsidRDefault="001B06FB">
      <w:pPr>
        <w:pStyle w:val="EMEABodyText"/>
        <w:rPr>
          <w:lang w:val="da-DK"/>
        </w:rPr>
      </w:pPr>
      <w:r>
        <w:rPr>
          <w:lang w:val="da-DK"/>
        </w:rPr>
        <w:t>Selvom initialdosis på 75 mg bør overvejes til patienter &gt;</w:t>
      </w:r>
      <w:r w:rsidR="001A1C3F">
        <w:rPr>
          <w:lang w:val="da-DK"/>
        </w:rPr>
        <w:t xml:space="preserve"> </w:t>
      </w:r>
      <w:r>
        <w:rPr>
          <w:lang w:val="da-DK"/>
        </w:rPr>
        <w:t xml:space="preserve">75 år, er det sædvanligvis ikke nødvendigt at dosisjustere ældre </w:t>
      </w:r>
      <w:r w:rsidR="000E7431">
        <w:rPr>
          <w:lang w:val="da-DK"/>
        </w:rPr>
        <w:t>personer</w:t>
      </w:r>
      <w:r>
        <w:rPr>
          <w:lang w:val="da-DK"/>
        </w:rPr>
        <w:t>.</w:t>
      </w:r>
    </w:p>
    <w:p w14:paraId="7C5E678A" w14:textId="77777777" w:rsidR="001B06FB" w:rsidRDefault="001B06FB">
      <w:pPr>
        <w:pStyle w:val="EMEABodyText"/>
        <w:rPr>
          <w:i/>
          <w:lang w:val="da-DK"/>
        </w:rPr>
      </w:pPr>
    </w:p>
    <w:p w14:paraId="4CB707CD" w14:textId="77777777" w:rsidR="00DA5843" w:rsidRDefault="001B06FB" w:rsidP="001B06FB">
      <w:pPr>
        <w:pStyle w:val="EMEABodyText"/>
        <w:rPr>
          <w:i/>
          <w:lang w:val="da-DK"/>
        </w:rPr>
      </w:pPr>
      <w:r w:rsidRPr="00786A11">
        <w:rPr>
          <w:i/>
          <w:lang w:val="da-DK"/>
        </w:rPr>
        <w:t>Pædiatrisk population</w:t>
      </w:r>
    </w:p>
    <w:p w14:paraId="24B32841" w14:textId="77777777" w:rsidR="00DA5843" w:rsidRDefault="00DA5843" w:rsidP="001B06FB">
      <w:pPr>
        <w:pStyle w:val="EMEABodyText"/>
        <w:rPr>
          <w:i/>
          <w:lang w:val="da-DK"/>
        </w:rPr>
      </w:pPr>
    </w:p>
    <w:p w14:paraId="081C04DB" w14:textId="77777777" w:rsidR="001B06FB" w:rsidRPr="00A45097" w:rsidRDefault="001B06FB" w:rsidP="001B06FB">
      <w:pPr>
        <w:pStyle w:val="EMEABodyText"/>
        <w:rPr>
          <w:lang w:val="da-DK"/>
        </w:rPr>
      </w:pPr>
      <w:r>
        <w:rPr>
          <w:lang w:val="da-DK"/>
        </w:rPr>
        <w:t>Karvea s sikkerhed og virkning hos børn i alderen 0 til 18 år er ikke fastlagt. De tilgængelige data er beskrevet i pkt. 4.8, 5.1 og 5.2, men der kan ikke gives nogen anbefalinger vedrørende dosering.</w:t>
      </w:r>
    </w:p>
    <w:p w14:paraId="35F304B9" w14:textId="77777777" w:rsidR="001B06FB" w:rsidRDefault="001B06FB">
      <w:pPr>
        <w:pStyle w:val="EMEABodyText"/>
        <w:rPr>
          <w:lang w:val="da-DK"/>
        </w:rPr>
      </w:pPr>
      <w:r>
        <w:rPr>
          <w:lang w:val="da-DK"/>
        </w:rPr>
        <w:t xml:space="preserve"> </w:t>
      </w:r>
    </w:p>
    <w:p w14:paraId="47090BC4" w14:textId="77777777" w:rsidR="001B06FB" w:rsidRDefault="001B06FB">
      <w:pPr>
        <w:pStyle w:val="EMEABodyText"/>
        <w:rPr>
          <w:u w:val="single"/>
          <w:lang w:val="da-DK"/>
        </w:rPr>
      </w:pPr>
      <w:r w:rsidRPr="00704576">
        <w:rPr>
          <w:u w:val="single"/>
          <w:lang w:val="da-DK"/>
        </w:rPr>
        <w:t>Indgivelsesmåde</w:t>
      </w:r>
    </w:p>
    <w:p w14:paraId="411540E2" w14:textId="77777777" w:rsidR="00DA5843" w:rsidRPr="00704576" w:rsidRDefault="00DA5843">
      <w:pPr>
        <w:pStyle w:val="EMEABodyText"/>
        <w:rPr>
          <w:u w:val="single"/>
          <w:lang w:val="da-DK"/>
        </w:rPr>
      </w:pPr>
    </w:p>
    <w:p w14:paraId="67670068" w14:textId="77777777" w:rsidR="001B06FB" w:rsidRDefault="001B06FB">
      <w:pPr>
        <w:pStyle w:val="EMEABodyText"/>
        <w:rPr>
          <w:lang w:val="da-DK"/>
        </w:rPr>
      </w:pPr>
      <w:r>
        <w:rPr>
          <w:lang w:val="da-DK"/>
        </w:rPr>
        <w:t>Oral anvendelse.</w:t>
      </w:r>
    </w:p>
    <w:p w14:paraId="75877B9B" w14:textId="77777777" w:rsidR="001B06FB" w:rsidRDefault="001B06FB">
      <w:pPr>
        <w:pStyle w:val="EMEABodyText"/>
        <w:rPr>
          <w:lang w:val="da-DK"/>
        </w:rPr>
      </w:pPr>
    </w:p>
    <w:p w14:paraId="699DE3BD" w14:textId="77777777" w:rsidR="001B06FB" w:rsidRDefault="001B06FB">
      <w:pPr>
        <w:pStyle w:val="EMEAHeading2"/>
        <w:rPr>
          <w:lang w:val="da-DK"/>
        </w:rPr>
      </w:pPr>
      <w:r>
        <w:rPr>
          <w:lang w:val="da-DK"/>
        </w:rPr>
        <w:t>4.3</w:t>
      </w:r>
      <w:r>
        <w:rPr>
          <w:lang w:val="da-DK"/>
        </w:rPr>
        <w:tab/>
        <w:t>Kontraindikationer</w:t>
      </w:r>
    </w:p>
    <w:p w14:paraId="6936C25E" w14:textId="77777777" w:rsidR="001B06FB" w:rsidRDefault="001B06FB" w:rsidP="001B06FB">
      <w:pPr>
        <w:pStyle w:val="EMEAHeading2"/>
        <w:rPr>
          <w:lang w:val="da-DK"/>
        </w:rPr>
      </w:pPr>
    </w:p>
    <w:p w14:paraId="74CB81E3" w14:textId="77777777" w:rsidR="001B06FB" w:rsidRDefault="001B06FB">
      <w:pPr>
        <w:pStyle w:val="EMEABodyText"/>
        <w:rPr>
          <w:lang w:val="da-DK"/>
        </w:rPr>
      </w:pPr>
      <w:r>
        <w:rPr>
          <w:lang w:val="da-DK"/>
        </w:rPr>
        <w:t xml:space="preserve">Overfølsomhed over for det aktive stof eller over for et eller flere af hjælpestofferne </w:t>
      </w:r>
      <w:r w:rsidR="000E7431">
        <w:rPr>
          <w:szCs w:val="22"/>
          <w:lang w:val="da-DK"/>
        </w:rPr>
        <w:t>anført i pkt. 6.1</w:t>
      </w:r>
    </w:p>
    <w:p w14:paraId="3E42D754" w14:textId="77777777" w:rsidR="001B06FB" w:rsidRDefault="001B06FB">
      <w:pPr>
        <w:pStyle w:val="EMEABodyText"/>
        <w:rPr>
          <w:lang w:val="da-DK"/>
        </w:rPr>
      </w:pPr>
      <w:r>
        <w:rPr>
          <w:lang w:val="da-DK"/>
        </w:rPr>
        <w:t>Graviditet i 2. og 3. trimester (se pkt. 4.4 og 4.6).</w:t>
      </w:r>
    </w:p>
    <w:p w14:paraId="254B80B7" w14:textId="77777777" w:rsidR="000E7431" w:rsidRDefault="000E7431">
      <w:pPr>
        <w:pStyle w:val="EMEABodyText"/>
        <w:rPr>
          <w:lang w:val="da-DK"/>
        </w:rPr>
      </w:pPr>
    </w:p>
    <w:p w14:paraId="5C95C618" w14:textId="77777777" w:rsidR="003469CD" w:rsidRPr="00DF0AAF" w:rsidRDefault="003469CD" w:rsidP="003469CD">
      <w:pPr>
        <w:pStyle w:val="EMEABodyText"/>
        <w:rPr>
          <w:lang w:val="da-DK"/>
        </w:rPr>
      </w:pPr>
      <w:r>
        <w:rPr>
          <w:lang w:val="da-DK"/>
        </w:rPr>
        <w:t>Samtidig behandling med Karvea og aliskiren-holdige lægemidler er kontraindiceret til patienter med diabetes mellitus eller nedsat nyrefunktion (glomerulær filtrationshastighed (GFR) &lt; 60 ml/min/1,73 m</w:t>
      </w:r>
      <w:r w:rsidRPr="00B74C63">
        <w:rPr>
          <w:vertAlign w:val="superscript"/>
          <w:lang w:val="da-DK"/>
        </w:rPr>
        <w:t>2</w:t>
      </w:r>
      <w:r>
        <w:rPr>
          <w:vertAlign w:val="superscript"/>
          <w:lang w:val="da-DK"/>
        </w:rPr>
        <w:t xml:space="preserve"> </w:t>
      </w:r>
      <w:r>
        <w:rPr>
          <w:lang w:val="da-DK"/>
        </w:rPr>
        <w:t>) (se pkt.4.5 og 5.1).</w:t>
      </w:r>
    </w:p>
    <w:p w14:paraId="78DD69D9" w14:textId="77777777" w:rsidR="000E7431" w:rsidRDefault="000E7431" w:rsidP="000E7431">
      <w:pPr>
        <w:pStyle w:val="EMEABodyText"/>
        <w:rPr>
          <w:lang w:val="da-DK"/>
        </w:rPr>
      </w:pPr>
    </w:p>
    <w:p w14:paraId="61328F95" w14:textId="77777777" w:rsidR="001B06FB" w:rsidRDefault="001B06FB">
      <w:pPr>
        <w:pStyle w:val="EMEAHeading2"/>
        <w:rPr>
          <w:lang w:val="da-DK"/>
        </w:rPr>
      </w:pPr>
      <w:r>
        <w:rPr>
          <w:lang w:val="da-DK"/>
        </w:rPr>
        <w:t>4.4</w:t>
      </w:r>
      <w:r>
        <w:rPr>
          <w:lang w:val="da-DK"/>
        </w:rPr>
        <w:tab/>
        <w:t>Særlige advarsler og forsigtighedsregler vedrørende brugen</w:t>
      </w:r>
    </w:p>
    <w:p w14:paraId="6BBB3ABE" w14:textId="77777777" w:rsidR="001B06FB" w:rsidRDefault="001B06FB" w:rsidP="001B06FB">
      <w:pPr>
        <w:pStyle w:val="EMEAHeading2"/>
        <w:rPr>
          <w:lang w:val="da-DK"/>
        </w:rPr>
      </w:pPr>
    </w:p>
    <w:p w14:paraId="08C96F48" w14:textId="77777777" w:rsidR="001B06FB" w:rsidRDefault="001B06FB">
      <w:pPr>
        <w:pStyle w:val="EMEABodyText"/>
        <w:rPr>
          <w:lang w:val="da-DK"/>
        </w:rPr>
      </w:pPr>
      <w:r w:rsidRPr="0028128C">
        <w:rPr>
          <w:u w:val="single"/>
          <w:lang w:val="da-DK"/>
        </w:rPr>
        <w:t>Nedsat intravaskulært volumen</w:t>
      </w:r>
      <w:r>
        <w:rPr>
          <w:b/>
          <w:lang w:val="da-DK"/>
        </w:rPr>
        <w:t>:</w:t>
      </w:r>
      <w:r>
        <w:rPr>
          <w:lang w:val="da-DK"/>
        </w:rPr>
        <w:t xml:space="preserve"> Specielt efter første dosis kan derforekomme symptomatisk hypotension hos patientermed hypovolæmi og/eller hyponatriæmi forårsaget af kraftig diuretisk behandling, nedsat saltindtag gennem kosten, diarré eller opkastning. Sådanne tilstande skal korrigeres før administration af Karvea.</w:t>
      </w:r>
    </w:p>
    <w:p w14:paraId="32BED222" w14:textId="77777777" w:rsidR="001B06FB" w:rsidRDefault="001B06FB">
      <w:pPr>
        <w:pStyle w:val="EMEABodyText"/>
        <w:rPr>
          <w:lang w:val="da-DK"/>
        </w:rPr>
      </w:pPr>
    </w:p>
    <w:p w14:paraId="5D9025EF" w14:textId="77777777" w:rsidR="001B06FB" w:rsidRDefault="001B06FB">
      <w:pPr>
        <w:pStyle w:val="EMEABodyText"/>
        <w:rPr>
          <w:lang w:val="da-DK"/>
        </w:rPr>
      </w:pPr>
      <w:r w:rsidRPr="0028128C">
        <w:rPr>
          <w:u w:val="single"/>
          <w:lang w:val="da-DK"/>
        </w:rPr>
        <w:t>Renovaskulær hypertension</w:t>
      </w:r>
      <w:r>
        <w:rPr>
          <w:b/>
          <w:lang w:val="da-DK"/>
        </w:rPr>
        <w:t>:</w:t>
      </w:r>
      <w:r>
        <w:rPr>
          <w:lang w:val="da-DK"/>
        </w:rPr>
        <w:t xml:space="preserve"> Der er øget risiko for alvorlig hypotension og nyreinsufficiens, hvis patienter med bilateral nyrearteriestenose eller stenose af arterien til deres eneste fungerende nyre, behandles med lægemidler der påvirker renin-angiotensin-aldosteronsystemet. Selvom dette ikke er dokumenteret for Karvea, kan der forventes en lignende effekt med angiotensin-II-receptorantagonister.</w:t>
      </w:r>
    </w:p>
    <w:p w14:paraId="7E0C3BE1" w14:textId="77777777" w:rsidR="001B06FB" w:rsidRDefault="001B06FB">
      <w:pPr>
        <w:pStyle w:val="EMEABodyText"/>
        <w:rPr>
          <w:lang w:val="da-DK"/>
        </w:rPr>
      </w:pPr>
    </w:p>
    <w:p w14:paraId="366222D2" w14:textId="77777777" w:rsidR="001B06FB" w:rsidRDefault="001B06FB">
      <w:pPr>
        <w:pStyle w:val="EMEABodyText"/>
        <w:rPr>
          <w:lang w:val="da-DK"/>
        </w:rPr>
      </w:pPr>
      <w:r w:rsidRPr="0028128C">
        <w:rPr>
          <w:u w:val="single"/>
          <w:lang w:val="da-DK"/>
        </w:rPr>
        <w:t>Nyrefunktionsnedsættelse og nyretransplantation</w:t>
      </w:r>
      <w:r>
        <w:rPr>
          <w:b/>
          <w:lang w:val="da-DK"/>
        </w:rPr>
        <w:t>:</w:t>
      </w:r>
      <w:r>
        <w:rPr>
          <w:lang w:val="da-DK"/>
        </w:rPr>
        <w:t xml:space="preserve"> Der anbefales periodisk kontrol af serum-kalium- og serum-kreatinin, hvis Karvea anvendes til patienter med nedsat nyrefunktion. Der foreligger ingen erfaring vedrørende administration af Karvea til nyligt nyretransplanterede patienter.</w:t>
      </w:r>
    </w:p>
    <w:p w14:paraId="6DDEA455" w14:textId="77777777" w:rsidR="001B06FB" w:rsidRDefault="001B06FB">
      <w:pPr>
        <w:pStyle w:val="EMEABodyText"/>
        <w:rPr>
          <w:lang w:val="da-DK"/>
        </w:rPr>
      </w:pPr>
    </w:p>
    <w:p w14:paraId="11534D1D" w14:textId="77777777" w:rsidR="001B06FB" w:rsidRDefault="001B06FB">
      <w:pPr>
        <w:pStyle w:val="EMEABodyText"/>
        <w:rPr>
          <w:lang w:val="da-DK"/>
        </w:rPr>
      </w:pPr>
      <w:r w:rsidRPr="0028128C">
        <w:rPr>
          <w:u w:val="single"/>
          <w:lang w:val="da-DK"/>
        </w:rPr>
        <w:t>Hypertensive patienter med type-2 diabetes og nefropati</w:t>
      </w:r>
      <w:r>
        <w:rPr>
          <w:b/>
          <w:lang w:val="da-DK"/>
        </w:rPr>
        <w:t>:</w:t>
      </w:r>
      <w:r>
        <w:rPr>
          <w:lang w:val="da-DK"/>
        </w:rPr>
        <w:t xml:space="preserve"> I en undersøgelse med patienter med fremskreden nyresygdom var effekten af irbesartan på nyrer og kardiovaskulære hændelser ikke den samme i alle subgrupper. Specielt hos kvinder og patienter, der ikke var af europæisk afstamning, sås der en mindre effekt (se pkt. 5.1).</w:t>
      </w:r>
    </w:p>
    <w:p w14:paraId="43C20B4E" w14:textId="77777777" w:rsidR="000E7431" w:rsidRDefault="000E7431">
      <w:pPr>
        <w:pStyle w:val="EMEABodyText"/>
        <w:rPr>
          <w:lang w:val="da-DK"/>
        </w:rPr>
      </w:pPr>
    </w:p>
    <w:p w14:paraId="06388AE7" w14:textId="77777777" w:rsidR="003469CD" w:rsidRDefault="000E7431" w:rsidP="003469CD">
      <w:pPr>
        <w:pStyle w:val="EMEABodyText"/>
        <w:rPr>
          <w:b/>
          <w:i/>
          <w:lang w:val="da-DK"/>
        </w:rPr>
      </w:pPr>
      <w:r w:rsidRPr="00BA7494">
        <w:rPr>
          <w:rStyle w:val="hps"/>
          <w:u w:val="single"/>
          <w:lang w:val="da-DK"/>
        </w:rPr>
        <w:t>Dobbelt hæmning af</w:t>
      </w:r>
      <w:r w:rsidRPr="00BA7494">
        <w:rPr>
          <w:u w:val="single"/>
          <w:lang w:val="da-DK"/>
        </w:rPr>
        <w:t xml:space="preserve"> </w:t>
      </w:r>
      <w:r w:rsidRPr="00BA7494">
        <w:rPr>
          <w:rStyle w:val="hps"/>
          <w:u w:val="single"/>
          <w:lang w:val="da-DK"/>
        </w:rPr>
        <w:t>renin</w:t>
      </w:r>
      <w:r w:rsidRPr="00BA7494">
        <w:rPr>
          <w:u w:val="single"/>
          <w:lang w:val="da-DK"/>
        </w:rPr>
        <w:t xml:space="preserve">-angiotensin-aldosteron-systemet </w:t>
      </w:r>
      <w:r w:rsidRPr="00BA7494">
        <w:rPr>
          <w:rStyle w:val="hps"/>
          <w:u w:val="single"/>
          <w:lang w:val="da-DK"/>
        </w:rPr>
        <w:t>(</w:t>
      </w:r>
      <w:r w:rsidRPr="00BA7494">
        <w:rPr>
          <w:u w:val="single"/>
          <w:lang w:val="da-DK"/>
        </w:rPr>
        <w:t>RAAS):</w:t>
      </w:r>
      <w:r w:rsidRPr="00C15B09">
        <w:rPr>
          <w:lang w:val="da-DK"/>
        </w:rPr>
        <w:t xml:space="preserve"> </w:t>
      </w:r>
      <w:r w:rsidR="003469CD">
        <w:rPr>
          <w:color w:val="333333"/>
          <w:lang w:val="da-DK"/>
        </w:rPr>
        <w:t xml:space="preserve">Der er evidens for, at samtidig brug af ACE-hæmmere, </w:t>
      </w:r>
      <w:r w:rsidR="003469CD" w:rsidRPr="00DF0AAF">
        <w:rPr>
          <w:lang w:val="da-DK"/>
        </w:rPr>
        <w:t>angiotensin</w:t>
      </w:r>
      <w:r w:rsidR="003469CD">
        <w:rPr>
          <w:lang w:val="da-DK"/>
        </w:rPr>
        <w:t>-</w:t>
      </w:r>
      <w:r w:rsidR="003469CD" w:rsidRPr="00DF0AAF">
        <w:rPr>
          <w:lang w:val="da-DK"/>
        </w:rPr>
        <w:t>II-receptor</w:t>
      </w:r>
      <w:r w:rsidR="003469CD">
        <w:rPr>
          <w:lang w:val="da-DK"/>
        </w:rPr>
        <w:t>blokkere eller aliskiren øger risikoen for hypotension, hyperkaliæmi og nedsætter nyrefunktionen (inklusive akut nyresvigt).</w:t>
      </w:r>
      <w:r w:rsidR="003469CD">
        <w:rPr>
          <w:color w:val="333333"/>
          <w:lang w:val="da-DK"/>
        </w:rPr>
        <w:t xml:space="preserve"> Dobbelt hæmning af RAAS ved  kombination af ACE-hæmmere, </w:t>
      </w:r>
      <w:r w:rsidR="003469CD" w:rsidRPr="00DF0AAF">
        <w:rPr>
          <w:lang w:val="da-DK"/>
        </w:rPr>
        <w:t>angiotensin</w:t>
      </w:r>
      <w:r w:rsidR="003469CD">
        <w:rPr>
          <w:lang w:val="da-DK"/>
        </w:rPr>
        <w:t>-</w:t>
      </w:r>
      <w:r w:rsidR="003469CD" w:rsidRPr="00DF0AAF">
        <w:rPr>
          <w:lang w:val="da-DK"/>
        </w:rPr>
        <w:t>II-receptor</w:t>
      </w:r>
      <w:r w:rsidR="003469CD">
        <w:rPr>
          <w:lang w:val="da-DK"/>
        </w:rPr>
        <w:t>blokkere eller aliskiren</w:t>
      </w:r>
      <w:r w:rsidR="003469CD">
        <w:rPr>
          <w:color w:val="333333"/>
          <w:lang w:val="da-DK"/>
        </w:rPr>
        <w:t xml:space="preserve"> </w:t>
      </w:r>
      <w:r w:rsidR="003469CD">
        <w:rPr>
          <w:rStyle w:val="shorttext"/>
          <w:color w:val="333333"/>
          <w:lang w:val="da-DK"/>
        </w:rPr>
        <w:t xml:space="preserve">anbefales derfor ikke </w:t>
      </w:r>
      <w:r w:rsidR="003469CD">
        <w:rPr>
          <w:rStyle w:val="shorttext"/>
          <w:color w:val="333333"/>
          <w:lang w:val="da-DK"/>
        </w:rPr>
        <w:lastRenderedPageBreak/>
        <w:t>(se pkt. 4.5 og 5.1)</w:t>
      </w:r>
      <w:r w:rsidR="003469CD">
        <w:rPr>
          <w:rStyle w:val="hps"/>
          <w:color w:val="333333"/>
          <w:lang w:val="da-DK"/>
        </w:rPr>
        <w:t xml:space="preserve">. Hvis behandling med dobbelt hæmning anses for absolut nødvendig, bør det kun udføres under overvågning af specialister og være underlagt hyppig tæt overvågning af nyrefunktionen, elektrolytter og blodtryk. ACE-hæmmere og </w:t>
      </w:r>
      <w:r w:rsidR="003469CD" w:rsidRPr="00DF0AAF">
        <w:rPr>
          <w:lang w:val="da-DK"/>
        </w:rPr>
        <w:t>angiotensin</w:t>
      </w:r>
      <w:r w:rsidR="003469CD">
        <w:rPr>
          <w:lang w:val="da-DK"/>
        </w:rPr>
        <w:t>-</w:t>
      </w:r>
      <w:r w:rsidR="003469CD" w:rsidRPr="00DF0AAF">
        <w:rPr>
          <w:lang w:val="da-DK"/>
        </w:rPr>
        <w:t>II-receptor</w:t>
      </w:r>
      <w:r w:rsidR="003469CD">
        <w:rPr>
          <w:lang w:val="da-DK"/>
        </w:rPr>
        <w:t>blokkere bør ikke amvendes samtidig hos patienter med diabetisk nefropati.</w:t>
      </w:r>
      <w:r w:rsidR="003469CD">
        <w:rPr>
          <w:rStyle w:val="hps"/>
          <w:color w:val="333333"/>
          <w:lang w:val="da-DK"/>
        </w:rPr>
        <w:t xml:space="preserve"> </w:t>
      </w:r>
    </w:p>
    <w:p w14:paraId="4235720C" w14:textId="77777777" w:rsidR="000E7431" w:rsidRDefault="000E7431" w:rsidP="000E7431">
      <w:pPr>
        <w:pStyle w:val="EMEABodyText"/>
        <w:rPr>
          <w:lang w:val="da-DK"/>
        </w:rPr>
      </w:pPr>
    </w:p>
    <w:p w14:paraId="1764FDB2" w14:textId="77777777" w:rsidR="001B06FB" w:rsidRDefault="001B06FB">
      <w:pPr>
        <w:pStyle w:val="EMEABodyText"/>
        <w:rPr>
          <w:lang w:val="da-DK"/>
        </w:rPr>
      </w:pPr>
      <w:r w:rsidRPr="0028128C">
        <w:rPr>
          <w:u w:val="single"/>
          <w:lang w:val="da-DK"/>
        </w:rPr>
        <w:t>Hyperkaliæmi</w:t>
      </w:r>
      <w:r>
        <w:rPr>
          <w:b/>
          <w:lang w:val="da-DK"/>
        </w:rPr>
        <w:t>:</w:t>
      </w:r>
      <w:r>
        <w:rPr>
          <w:lang w:val="da-DK"/>
        </w:rPr>
        <w:t xml:space="preserve"> Som med andre lægemidler, der påvirker renin-angiotensin-aldosteronsystemet, kan der opstå hyperkaliæmi under behandling med Karvea, specielt i tilfælde af nyrefunktions</w:t>
      </w:r>
      <w:r>
        <w:rPr>
          <w:lang w:val="da-DK"/>
        </w:rPr>
        <w:softHyphen/>
        <w:t>nedsættelse, klinisk proteinuri på grund af diabetisk nyresygdom og/eller hjertefejl. Der anbefales tæt kontrol af serum-kalium hos patienter, der tilhører en risikogruppe (se pkt. 4.5).</w:t>
      </w:r>
    </w:p>
    <w:p w14:paraId="18654625" w14:textId="77777777" w:rsidR="001B06FB" w:rsidRDefault="001B06FB">
      <w:pPr>
        <w:pStyle w:val="EMEABodyText"/>
        <w:rPr>
          <w:lang w:val="da-DK"/>
        </w:rPr>
      </w:pPr>
    </w:p>
    <w:p w14:paraId="0040C0ED" w14:textId="77777777" w:rsidR="00D17C91" w:rsidRPr="0044049F" w:rsidRDefault="00D17C91" w:rsidP="00D17C91">
      <w:pPr>
        <w:pStyle w:val="EMEABodyText"/>
        <w:rPr>
          <w:u w:val="single"/>
          <w:lang w:val="da-DK"/>
        </w:rPr>
      </w:pPr>
      <w:r w:rsidRPr="0044049F">
        <w:rPr>
          <w:u w:val="single"/>
          <w:lang w:val="da-DK"/>
        </w:rPr>
        <w:t>Hypoglykæmi</w:t>
      </w:r>
      <w:r w:rsidRPr="0044049F">
        <w:rPr>
          <w:lang w:val="da-DK"/>
        </w:rPr>
        <w:t xml:space="preserve">: </w:t>
      </w:r>
      <w:r>
        <w:rPr>
          <w:lang w:val="da-DK"/>
        </w:rPr>
        <w:t>Karvea</w:t>
      </w:r>
      <w:r w:rsidRPr="0044049F">
        <w:rPr>
          <w:lang w:val="da-DK"/>
        </w:rPr>
        <w:t xml:space="preserve"> kan </w:t>
      </w:r>
      <w:r>
        <w:rPr>
          <w:lang w:val="da-DK"/>
        </w:rPr>
        <w:t>medføre</w:t>
      </w:r>
      <w:r w:rsidRPr="0044049F">
        <w:rPr>
          <w:lang w:val="da-DK"/>
        </w:rPr>
        <w:t xml:space="preserve"> hypoglykæmi, især </w:t>
      </w:r>
      <w:r>
        <w:rPr>
          <w:lang w:val="da-DK"/>
        </w:rPr>
        <w:t>hos</w:t>
      </w:r>
      <w:r w:rsidRPr="0044049F">
        <w:rPr>
          <w:lang w:val="da-DK"/>
        </w:rPr>
        <w:t xml:space="preserve"> patienter med diabetes. Passende </w:t>
      </w:r>
      <w:r>
        <w:rPr>
          <w:lang w:val="da-DK"/>
        </w:rPr>
        <w:t>monitorering af b</w:t>
      </w:r>
      <w:r w:rsidRPr="0044049F">
        <w:rPr>
          <w:lang w:val="da-DK"/>
        </w:rPr>
        <w:t>lod</w:t>
      </w:r>
      <w:r>
        <w:rPr>
          <w:lang w:val="da-DK"/>
        </w:rPr>
        <w:t>sukkeret</w:t>
      </w:r>
      <w:r w:rsidRPr="0044049F">
        <w:rPr>
          <w:lang w:val="da-DK"/>
        </w:rPr>
        <w:t xml:space="preserve"> skal overvejes for patienter i behandling med insulin eller antidiabeti</w:t>
      </w:r>
      <w:r>
        <w:rPr>
          <w:lang w:val="da-DK"/>
        </w:rPr>
        <w:t>k</w:t>
      </w:r>
      <w:r w:rsidRPr="0044049F">
        <w:rPr>
          <w:lang w:val="da-DK"/>
        </w:rPr>
        <w:t>a; ved indikation kan dosisjustering af insulin eller antidiabetika være nødvendig (se pkt 4.5).</w:t>
      </w:r>
    </w:p>
    <w:p w14:paraId="4F360283" w14:textId="77777777" w:rsidR="00D17C91" w:rsidRDefault="00D17C91">
      <w:pPr>
        <w:pStyle w:val="EMEABodyText"/>
        <w:rPr>
          <w:u w:val="single"/>
          <w:lang w:val="da-DK"/>
        </w:rPr>
      </w:pPr>
    </w:p>
    <w:p w14:paraId="660B4131" w14:textId="77777777" w:rsidR="001B06FB" w:rsidRDefault="001B06FB">
      <w:pPr>
        <w:pStyle w:val="EMEABodyText"/>
        <w:rPr>
          <w:lang w:val="da-DK"/>
        </w:rPr>
      </w:pPr>
      <w:r w:rsidRPr="0028128C">
        <w:rPr>
          <w:u w:val="single"/>
          <w:lang w:val="da-DK"/>
        </w:rPr>
        <w:t>Lithium</w:t>
      </w:r>
      <w:r>
        <w:rPr>
          <w:b/>
          <w:lang w:val="da-DK"/>
        </w:rPr>
        <w:t>:</w:t>
      </w:r>
      <w:r>
        <w:rPr>
          <w:lang w:val="da-DK"/>
        </w:rPr>
        <w:t xml:space="preserve"> Kombination af lithium og Karvea frarådes (se pkt. 4.5).</w:t>
      </w:r>
    </w:p>
    <w:p w14:paraId="58D0E8B7" w14:textId="77777777" w:rsidR="001B06FB" w:rsidRDefault="001B06FB">
      <w:pPr>
        <w:pStyle w:val="EMEABodyText"/>
        <w:rPr>
          <w:lang w:val="da-DK"/>
        </w:rPr>
      </w:pPr>
    </w:p>
    <w:p w14:paraId="617C8E3E" w14:textId="77777777" w:rsidR="001B06FB" w:rsidRDefault="001B06FB">
      <w:pPr>
        <w:pStyle w:val="EMEABodyText"/>
        <w:rPr>
          <w:lang w:val="da-DK"/>
        </w:rPr>
      </w:pPr>
      <w:r w:rsidRPr="0028128C">
        <w:rPr>
          <w:u w:val="single"/>
          <w:lang w:val="da-DK"/>
        </w:rPr>
        <w:t>Aorta- og mitralklapstenose, obstruktiv hypertrofisk kardiomyopati</w:t>
      </w:r>
      <w:r>
        <w:rPr>
          <w:b/>
          <w:lang w:val="da-DK"/>
        </w:rPr>
        <w:t>:</w:t>
      </w:r>
      <w:r>
        <w:rPr>
          <w:lang w:val="da-DK"/>
        </w:rPr>
        <w:t xml:space="preserve"> Som ved behandling med andre vasodilatorer, skal der udvises ekstra forsigtighed hos patienter, der lider af aorta- eller mitralstenose eller obstruktiv hypertrofisk kardiomyopati.</w:t>
      </w:r>
    </w:p>
    <w:p w14:paraId="0269D198" w14:textId="77777777" w:rsidR="001B06FB" w:rsidRDefault="001B06FB">
      <w:pPr>
        <w:pStyle w:val="EMEABodyText"/>
        <w:rPr>
          <w:lang w:val="da-DK"/>
        </w:rPr>
      </w:pPr>
    </w:p>
    <w:p w14:paraId="309A6B5E" w14:textId="77777777" w:rsidR="001B06FB" w:rsidRDefault="001B06FB">
      <w:pPr>
        <w:pStyle w:val="EMEABodyText"/>
        <w:rPr>
          <w:lang w:val="da-DK"/>
        </w:rPr>
      </w:pPr>
      <w:r w:rsidRPr="0028128C">
        <w:rPr>
          <w:u w:val="single"/>
          <w:lang w:val="da-DK"/>
        </w:rPr>
        <w:t>Primær aldosteronisme</w:t>
      </w:r>
      <w:r>
        <w:rPr>
          <w:b/>
          <w:lang w:val="da-DK"/>
        </w:rPr>
        <w:t>:</w:t>
      </w:r>
      <w:r>
        <w:rPr>
          <w:lang w:val="da-DK"/>
        </w:rPr>
        <w:t xml:space="preserve"> Patienter med primær aldosteronisme responderer generelt ikke på antihypertensive lægemidler, der virker gennem hæmning af renin-angiotensinsystemet. Derfor frarådes brug af Karvea.</w:t>
      </w:r>
    </w:p>
    <w:p w14:paraId="2F15C301" w14:textId="77777777" w:rsidR="001B06FB" w:rsidRDefault="001B06FB">
      <w:pPr>
        <w:pStyle w:val="EMEABodyText"/>
        <w:rPr>
          <w:i/>
          <w:lang w:val="da-DK"/>
        </w:rPr>
      </w:pPr>
    </w:p>
    <w:p w14:paraId="70E6BD46" w14:textId="77777777" w:rsidR="001B06FB" w:rsidRDefault="001B06FB">
      <w:pPr>
        <w:pStyle w:val="EMEABodyText"/>
        <w:rPr>
          <w:lang w:val="da-DK"/>
        </w:rPr>
      </w:pPr>
      <w:r w:rsidRPr="0028128C">
        <w:rPr>
          <w:u w:val="single"/>
          <w:lang w:val="da-DK"/>
        </w:rPr>
        <w:t>Generelt</w:t>
      </w:r>
      <w:r>
        <w:rPr>
          <w:b/>
          <w:lang w:val="da-DK"/>
        </w:rPr>
        <w:t>:</w:t>
      </w:r>
      <w:r>
        <w:rPr>
          <w:lang w:val="da-DK"/>
        </w:rPr>
        <w:t xml:space="preserve"> Hos patienter, hvis vaskulære tonus og nyrefunktion hovedsageligt afhænger af renin-angiotensin-aldosteronsystemets aktivitet, (fx patienter med alvorlig hjerteinsufficiens eller underliggende nyresygdom, inklusive nyre</w:t>
      </w:r>
      <w:r>
        <w:rPr>
          <w:lang w:val="da-DK"/>
        </w:rPr>
        <w:softHyphen/>
        <w:t>arterie</w:t>
      </w:r>
      <w:r>
        <w:rPr>
          <w:lang w:val="da-DK"/>
        </w:rPr>
        <w:softHyphen/>
        <w:t>stenose), er behandling med angiotensin-konverterende enzymhæmmere eller angiotensin-II receptorantagonister, der påvirker dette system, blevet forbundet med akut hypotension, azotæmi, oliguri og i sjældne tilfælde med akut nyresvigt</w:t>
      </w:r>
      <w:r w:rsidR="000E7431">
        <w:rPr>
          <w:lang w:val="da-DK"/>
        </w:rPr>
        <w:t xml:space="preserve"> (se pkt. 4.5)</w:t>
      </w:r>
      <w:r>
        <w:rPr>
          <w:lang w:val="da-DK"/>
        </w:rPr>
        <w:t>. Ved behandling med et antihypertensivt stof kan en voldsom sænkning af blodtrykket hos patienter med iskæmisk kardiopati eller iskæmisk kardiovaskulær sygdom medføre myokardieinfarkt eller slagtilfælde.</w:t>
      </w:r>
    </w:p>
    <w:p w14:paraId="5EF8244F" w14:textId="77777777" w:rsidR="00C54898" w:rsidRDefault="00C54898">
      <w:pPr>
        <w:pStyle w:val="EMEABodyText"/>
        <w:rPr>
          <w:lang w:val="da-DK"/>
        </w:rPr>
      </w:pPr>
    </w:p>
    <w:p w14:paraId="7095CA88" w14:textId="77777777" w:rsidR="001B06FB" w:rsidRDefault="001B06FB">
      <w:pPr>
        <w:pStyle w:val="EMEABodyText"/>
        <w:rPr>
          <w:lang w:val="da-DK"/>
        </w:rPr>
      </w:pPr>
      <w:r>
        <w:rPr>
          <w:lang w:val="da-DK"/>
        </w:rPr>
        <w:t>Som det også er observeret for angiotensin-konverterende enzymhæmmere er irbesartan og de andre angiotensin antagonister mindre effektive til at nedsætte blodtrykket hos sorte patienter end hos hvide, muligvis fordi reninniveauet ofte er lavere hos den sorte, hypertensive befolkning (se pkt. 5.1).</w:t>
      </w:r>
    </w:p>
    <w:p w14:paraId="3D87A976" w14:textId="77777777" w:rsidR="001B06FB" w:rsidRDefault="001B06FB" w:rsidP="001B06FB">
      <w:pPr>
        <w:pStyle w:val="EMEABodyText"/>
        <w:rPr>
          <w:u w:val="single"/>
          <w:lang w:val="da-DK"/>
        </w:rPr>
      </w:pPr>
    </w:p>
    <w:p w14:paraId="187CD6A2" w14:textId="77777777" w:rsidR="001B06FB" w:rsidRPr="009450FF" w:rsidRDefault="001B06FB" w:rsidP="001B06FB">
      <w:pPr>
        <w:pStyle w:val="EMEABodyText"/>
        <w:rPr>
          <w:szCs w:val="22"/>
          <w:lang w:val="da-DK"/>
        </w:rPr>
      </w:pPr>
      <w:r w:rsidRPr="009450FF">
        <w:rPr>
          <w:u w:val="single"/>
          <w:lang w:val="da-DK"/>
        </w:rPr>
        <w:t>Graviditet:</w:t>
      </w:r>
      <w:r w:rsidRPr="009450FF">
        <w:rPr>
          <w:lang w:val="da-DK"/>
        </w:rPr>
        <w:t xml:space="preserve"> </w:t>
      </w:r>
      <w:r>
        <w:rPr>
          <w:lang w:val="da-DK"/>
        </w:rPr>
        <w:t>B</w:t>
      </w:r>
      <w:r w:rsidRPr="009450FF">
        <w:rPr>
          <w:lang w:val="da-DK"/>
        </w:rPr>
        <w:t xml:space="preserve">ehandling med </w:t>
      </w:r>
      <w:r>
        <w:rPr>
          <w:lang w:val="da-DK"/>
        </w:rPr>
        <w:t>A</w:t>
      </w:r>
      <w:r w:rsidRPr="009450FF">
        <w:rPr>
          <w:lang w:val="da-DK"/>
        </w:rPr>
        <w:t>ngiotensin II-</w:t>
      </w:r>
      <w:r>
        <w:rPr>
          <w:lang w:val="da-DK"/>
        </w:rPr>
        <w:t>R</w:t>
      </w:r>
      <w:r w:rsidRPr="009450FF">
        <w:rPr>
          <w:lang w:val="da-DK"/>
        </w:rPr>
        <w:t>eceptor-</w:t>
      </w:r>
      <w:r>
        <w:rPr>
          <w:lang w:val="da-DK"/>
        </w:rPr>
        <w:t>A</w:t>
      </w:r>
      <w:r w:rsidRPr="009450FF">
        <w:rPr>
          <w:lang w:val="da-DK"/>
        </w:rPr>
        <w:t xml:space="preserve">ntagonister </w:t>
      </w:r>
      <w:r>
        <w:rPr>
          <w:lang w:val="da-DK"/>
        </w:rPr>
        <w:t xml:space="preserve">(AIIRAer) </w:t>
      </w:r>
      <w:r w:rsidRPr="009450FF">
        <w:rPr>
          <w:lang w:val="da-DK"/>
        </w:rPr>
        <w:t xml:space="preserve">bør ikke </w:t>
      </w:r>
      <w:r>
        <w:rPr>
          <w:lang w:val="da-DK"/>
        </w:rPr>
        <w:t>påbegyndes</w:t>
      </w:r>
      <w:r w:rsidRPr="009450FF">
        <w:rPr>
          <w:lang w:val="da-DK"/>
        </w:rPr>
        <w:t xml:space="preserve"> under graviditet. P</w:t>
      </w:r>
      <w:r w:rsidRPr="009450FF">
        <w:rPr>
          <w:szCs w:val="22"/>
          <w:lang w:val="da-DK"/>
        </w:rPr>
        <w:t xml:space="preserve">atienter, der planlægger at blive gravide, bør ændre til </w:t>
      </w:r>
      <w:r>
        <w:rPr>
          <w:szCs w:val="22"/>
          <w:lang w:val="da-DK"/>
        </w:rPr>
        <w:t>anden</w:t>
      </w:r>
      <w:r w:rsidRPr="009450FF">
        <w:rPr>
          <w:szCs w:val="22"/>
          <w:lang w:val="da-DK"/>
        </w:rPr>
        <w:t xml:space="preserve"> </w:t>
      </w:r>
      <w:r>
        <w:rPr>
          <w:szCs w:val="22"/>
          <w:lang w:val="da-DK"/>
        </w:rPr>
        <w:t xml:space="preserve">antihypertensiv </w:t>
      </w:r>
      <w:r w:rsidRPr="009450FF">
        <w:rPr>
          <w:szCs w:val="22"/>
          <w:lang w:val="da-DK"/>
        </w:rPr>
        <w:t xml:space="preserve">behandling </w:t>
      </w:r>
      <w:r>
        <w:rPr>
          <w:szCs w:val="22"/>
          <w:lang w:val="da-DK"/>
        </w:rPr>
        <w:t>hvor</w:t>
      </w:r>
      <w:r w:rsidRPr="009450FF">
        <w:rPr>
          <w:szCs w:val="22"/>
          <w:lang w:val="da-DK"/>
        </w:rPr>
        <w:t xml:space="preserve"> sikkerhedsprofil</w:t>
      </w:r>
      <w:r>
        <w:rPr>
          <w:szCs w:val="22"/>
          <w:lang w:val="da-DK"/>
        </w:rPr>
        <w:t>en for</w:t>
      </w:r>
      <w:r w:rsidRPr="009450FF">
        <w:rPr>
          <w:szCs w:val="22"/>
          <w:lang w:val="da-DK"/>
        </w:rPr>
        <w:t xml:space="preserve"> anvendelse under graviditet</w:t>
      </w:r>
      <w:r>
        <w:rPr>
          <w:szCs w:val="22"/>
          <w:lang w:val="da-DK"/>
        </w:rPr>
        <w:t xml:space="preserve"> er veletableret</w:t>
      </w:r>
      <w:r w:rsidRPr="009450FF">
        <w:rPr>
          <w:szCs w:val="22"/>
          <w:lang w:val="da-DK"/>
        </w:rPr>
        <w:t>, m</w:t>
      </w:r>
      <w:r w:rsidRPr="009450FF">
        <w:rPr>
          <w:lang w:val="da-DK"/>
        </w:rPr>
        <w:t xml:space="preserve">edmindre fortsat behandling med </w:t>
      </w:r>
      <w:r>
        <w:rPr>
          <w:lang w:val="da-DK"/>
        </w:rPr>
        <w:t>AIIRA</w:t>
      </w:r>
      <w:r w:rsidRPr="009450FF">
        <w:rPr>
          <w:szCs w:val="22"/>
          <w:lang w:val="da-DK"/>
        </w:rPr>
        <w:t xml:space="preserve"> skønnes </w:t>
      </w:r>
      <w:r>
        <w:rPr>
          <w:szCs w:val="22"/>
          <w:lang w:val="da-DK"/>
        </w:rPr>
        <w:t>nødvendig</w:t>
      </w:r>
      <w:r w:rsidRPr="009450FF">
        <w:rPr>
          <w:szCs w:val="22"/>
          <w:lang w:val="da-DK"/>
        </w:rPr>
        <w:t xml:space="preserve">. </w:t>
      </w:r>
      <w:r>
        <w:rPr>
          <w:szCs w:val="22"/>
          <w:lang w:val="da-DK"/>
        </w:rPr>
        <w:t>Ved konstateret</w:t>
      </w:r>
      <w:r w:rsidRPr="009450FF">
        <w:rPr>
          <w:szCs w:val="22"/>
          <w:lang w:val="da-DK"/>
        </w:rPr>
        <w:t xml:space="preserve"> graviditet, bør behandling med </w:t>
      </w:r>
      <w:r>
        <w:rPr>
          <w:lang w:val="da-DK"/>
        </w:rPr>
        <w:t>AIIRA</w:t>
      </w:r>
      <w:r w:rsidRPr="009450FF">
        <w:rPr>
          <w:lang w:val="da-DK"/>
        </w:rPr>
        <w:t xml:space="preserve"> seponeres øjeblikkelig</w:t>
      </w:r>
      <w:r>
        <w:rPr>
          <w:lang w:val="da-DK"/>
        </w:rPr>
        <w:t>t</w:t>
      </w:r>
      <w:r w:rsidRPr="009450FF">
        <w:rPr>
          <w:lang w:val="da-DK"/>
        </w:rPr>
        <w:t xml:space="preserve">, og hvis </w:t>
      </w:r>
      <w:r>
        <w:rPr>
          <w:lang w:val="da-DK"/>
        </w:rPr>
        <w:t xml:space="preserve">det skønnes </w:t>
      </w:r>
      <w:r w:rsidRPr="009450FF">
        <w:rPr>
          <w:lang w:val="da-DK"/>
        </w:rPr>
        <w:t>hensigtsmæssigt bør anden behandling iværksættes (se pkt.</w:t>
      </w:r>
      <w:r>
        <w:rPr>
          <w:lang w:val="da-DK"/>
        </w:rPr>
        <w:t> </w:t>
      </w:r>
      <w:r w:rsidRPr="009450FF">
        <w:rPr>
          <w:lang w:val="da-DK"/>
        </w:rPr>
        <w:t>4.3 og</w:t>
      </w:r>
      <w:r>
        <w:rPr>
          <w:lang w:val="da-DK"/>
        </w:rPr>
        <w:t> </w:t>
      </w:r>
      <w:r w:rsidRPr="009450FF">
        <w:rPr>
          <w:lang w:val="da-DK"/>
        </w:rPr>
        <w:t>4.6)</w:t>
      </w:r>
      <w:r w:rsidRPr="009450FF">
        <w:rPr>
          <w:szCs w:val="22"/>
          <w:lang w:val="da-DK"/>
        </w:rPr>
        <w:t>.</w:t>
      </w:r>
    </w:p>
    <w:p w14:paraId="0842B243" w14:textId="77777777" w:rsidR="001B06FB" w:rsidRPr="009450FF" w:rsidRDefault="001B06FB" w:rsidP="001B06FB">
      <w:pPr>
        <w:pStyle w:val="EMEABodyText"/>
        <w:rPr>
          <w:u w:val="single"/>
          <w:lang w:val="da-DK"/>
        </w:rPr>
      </w:pPr>
    </w:p>
    <w:p w14:paraId="01BD6AAB" w14:textId="77777777" w:rsidR="001B06FB" w:rsidRDefault="001B06FB" w:rsidP="001B06FB">
      <w:pPr>
        <w:pStyle w:val="EMEABodyText"/>
        <w:rPr>
          <w:lang w:val="da-DK"/>
        </w:rPr>
      </w:pPr>
      <w:r w:rsidRPr="0081785E">
        <w:rPr>
          <w:u w:val="single"/>
          <w:lang w:val="da-DK"/>
        </w:rPr>
        <w:t xml:space="preserve">Pædiatrisk </w:t>
      </w:r>
      <w:r>
        <w:rPr>
          <w:u w:val="single"/>
          <w:lang w:val="da-DK"/>
        </w:rPr>
        <w:t>population</w:t>
      </w:r>
      <w:r w:rsidRPr="00A45097">
        <w:rPr>
          <w:lang w:val="da-DK"/>
        </w:rPr>
        <w:t xml:space="preserve">: </w:t>
      </w:r>
      <w:r>
        <w:rPr>
          <w:lang w:val="da-DK"/>
        </w:rPr>
        <w:t>I</w:t>
      </w:r>
      <w:r w:rsidRPr="00A45097">
        <w:rPr>
          <w:lang w:val="da-DK"/>
        </w:rPr>
        <w:t>rbesartan er undersøgt i pædiatriske populationer</w:t>
      </w:r>
      <w:r>
        <w:rPr>
          <w:lang w:val="da-DK"/>
        </w:rPr>
        <w:t xml:space="preserve"> i aldersgruppen 6 til 16 år</w:t>
      </w:r>
      <w:r w:rsidRPr="00A45097">
        <w:rPr>
          <w:lang w:val="da-DK"/>
        </w:rPr>
        <w:t xml:space="preserve">, men </w:t>
      </w:r>
      <w:r>
        <w:rPr>
          <w:lang w:val="da-DK"/>
        </w:rPr>
        <w:t xml:space="preserve">de </w:t>
      </w:r>
      <w:r w:rsidRPr="00A45097">
        <w:rPr>
          <w:lang w:val="da-DK"/>
        </w:rPr>
        <w:t xml:space="preserve">aktuelle data er ikke tilstrækkelige til at understøtte udvidelse af brug til at omfatte børn, før </w:t>
      </w:r>
      <w:r>
        <w:rPr>
          <w:lang w:val="da-DK"/>
        </w:rPr>
        <w:t xml:space="preserve">der foreligger </w:t>
      </w:r>
      <w:r w:rsidRPr="00A45097">
        <w:rPr>
          <w:lang w:val="da-DK"/>
        </w:rPr>
        <w:t xml:space="preserve">yderligere data (se </w:t>
      </w:r>
      <w:r>
        <w:rPr>
          <w:lang w:val="da-DK"/>
        </w:rPr>
        <w:t>pkt.</w:t>
      </w:r>
      <w:r w:rsidRPr="00A45097">
        <w:rPr>
          <w:lang w:val="da-DK"/>
        </w:rPr>
        <w:t xml:space="preserve"> 4.8, 5.1 </w:t>
      </w:r>
      <w:r>
        <w:rPr>
          <w:lang w:val="da-DK"/>
        </w:rPr>
        <w:t>og</w:t>
      </w:r>
      <w:r w:rsidRPr="00A45097">
        <w:rPr>
          <w:lang w:val="da-DK"/>
        </w:rPr>
        <w:t> 5.2).</w:t>
      </w:r>
    </w:p>
    <w:p w14:paraId="5AB1C9AF" w14:textId="77777777" w:rsidR="00343C87" w:rsidRDefault="00343C87" w:rsidP="001B06FB">
      <w:pPr>
        <w:pStyle w:val="EMEABodyText"/>
        <w:rPr>
          <w:lang w:val="da-DK"/>
        </w:rPr>
      </w:pPr>
    </w:p>
    <w:p w14:paraId="719314D1" w14:textId="77777777" w:rsidR="00D17C91" w:rsidRDefault="00D17C91" w:rsidP="00D17C91">
      <w:pPr>
        <w:pStyle w:val="EMEABodyText"/>
        <w:rPr>
          <w:lang w:val="da-DK"/>
        </w:rPr>
      </w:pPr>
      <w:r>
        <w:rPr>
          <w:u w:val="single"/>
          <w:lang w:val="da-DK"/>
        </w:rPr>
        <w:t>Hjælpestoffer</w:t>
      </w:r>
      <w:r w:rsidRPr="00C45059">
        <w:rPr>
          <w:lang w:val="da-DK"/>
        </w:rPr>
        <w:t>:</w:t>
      </w:r>
    </w:p>
    <w:p w14:paraId="32928964" w14:textId="77777777" w:rsidR="00343C87" w:rsidRDefault="00D17C91" w:rsidP="00D17C91">
      <w:pPr>
        <w:pStyle w:val="EMEABodyText"/>
        <w:rPr>
          <w:lang w:val="da-DK"/>
        </w:rPr>
      </w:pPr>
      <w:r>
        <w:rPr>
          <w:lang w:val="da-DK"/>
        </w:rPr>
        <w:t>Karvea 300 mg filmovertrukne tabletter indeholder lactose.</w:t>
      </w:r>
      <w:r w:rsidR="00343C87" w:rsidRPr="00CF2887">
        <w:rPr>
          <w:lang w:val="da-DK"/>
        </w:rPr>
        <w:t xml:space="preserve"> Patienter med arvelig galactoseintolerans, total laktasemangel eller glukose-galaktose malabsorption bør ikke tage dette lægemiddel.</w:t>
      </w:r>
    </w:p>
    <w:p w14:paraId="3AAD97B9" w14:textId="77777777" w:rsidR="00D17C91" w:rsidRDefault="00D17C91" w:rsidP="00D17C91">
      <w:pPr>
        <w:pStyle w:val="EMEABodyText"/>
        <w:rPr>
          <w:lang w:val="da-DK"/>
        </w:rPr>
      </w:pPr>
    </w:p>
    <w:p w14:paraId="30A2583E" w14:textId="77777777" w:rsidR="00D17C91" w:rsidRPr="00617ED1" w:rsidRDefault="00D17C91" w:rsidP="00D17C91">
      <w:pPr>
        <w:pStyle w:val="EMEABodyText"/>
        <w:rPr>
          <w:lang w:val="da-DK"/>
        </w:rPr>
      </w:pPr>
      <w:r>
        <w:rPr>
          <w:lang w:val="da-DK"/>
        </w:rPr>
        <w:t xml:space="preserve">Karvea 300 mg filmovertrukne tabletter indeholder natrium. </w:t>
      </w: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p>
    <w:p w14:paraId="5F2019AA" w14:textId="77777777" w:rsidR="001B06FB" w:rsidRDefault="001B06FB" w:rsidP="001B06FB">
      <w:pPr>
        <w:pStyle w:val="EMEABodyText"/>
        <w:rPr>
          <w:u w:val="single"/>
          <w:lang w:val="da-DK"/>
        </w:rPr>
      </w:pPr>
    </w:p>
    <w:p w14:paraId="6D85721C" w14:textId="77777777" w:rsidR="001B06FB" w:rsidRDefault="001B06FB">
      <w:pPr>
        <w:pStyle w:val="EMEAHeading2"/>
        <w:rPr>
          <w:lang w:val="da-DK"/>
        </w:rPr>
      </w:pPr>
      <w:r>
        <w:rPr>
          <w:lang w:val="da-DK"/>
        </w:rPr>
        <w:lastRenderedPageBreak/>
        <w:t>4.5</w:t>
      </w:r>
      <w:r>
        <w:rPr>
          <w:lang w:val="da-DK"/>
        </w:rPr>
        <w:tab/>
        <w:t>Interaktion med andre lægemidler og andre former for interaktion</w:t>
      </w:r>
    </w:p>
    <w:p w14:paraId="337796D5" w14:textId="77777777" w:rsidR="001B06FB" w:rsidRPr="007E195A" w:rsidRDefault="001B06FB" w:rsidP="001B06FB">
      <w:pPr>
        <w:pStyle w:val="EMEAHeading2"/>
        <w:rPr>
          <w:lang w:val="da-DK"/>
        </w:rPr>
      </w:pPr>
    </w:p>
    <w:p w14:paraId="0DE22A32" w14:textId="77777777" w:rsidR="001B06FB" w:rsidRDefault="001B06FB">
      <w:pPr>
        <w:pStyle w:val="EMEABodyText"/>
        <w:rPr>
          <w:lang w:val="da-DK"/>
        </w:rPr>
      </w:pPr>
      <w:r w:rsidRPr="0081785E">
        <w:rPr>
          <w:u w:val="single"/>
          <w:lang w:val="da-DK"/>
        </w:rPr>
        <w:t>Diuretika og andre antihypertensive lægemidler</w:t>
      </w:r>
      <w:r>
        <w:rPr>
          <w:b/>
          <w:lang w:val="da-DK"/>
        </w:rPr>
        <w:t>:</w:t>
      </w:r>
      <w:r>
        <w:rPr>
          <w:lang w:val="da-DK"/>
        </w:rPr>
        <w:t xml:space="preserve"> Andre antihypertensive lægemidler kan øge irbesartans hypotensive effekt. På trods af dette er Karvea uden risiko blevet administreret sammen med andre antihypertensive lægemidler som beta-blokkere, langtidsvirkende calcium-antagonister samt diuretika af thiazidtypen. En forudgående behandling med høje doser diuretika kan medføre hypovolæmi og risiko for hypotension, når behandlingen med Karvea påbegyndes (se pkt. 4.4).</w:t>
      </w:r>
    </w:p>
    <w:p w14:paraId="38797836" w14:textId="77777777" w:rsidR="000E7431" w:rsidRDefault="000E7431">
      <w:pPr>
        <w:pStyle w:val="EMEABodyText"/>
        <w:rPr>
          <w:lang w:val="da-DK"/>
        </w:rPr>
      </w:pPr>
    </w:p>
    <w:p w14:paraId="2705845D" w14:textId="77777777" w:rsidR="003469CD" w:rsidRPr="00F21831" w:rsidRDefault="000E7431" w:rsidP="003469CD">
      <w:pPr>
        <w:tabs>
          <w:tab w:val="left" w:pos="-720"/>
        </w:tabs>
        <w:suppressAutoHyphens/>
        <w:rPr>
          <w:lang w:val="da-DK"/>
        </w:rPr>
      </w:pPr>
      <w:r>
        <w:rPr>
          <w:u w:val="single"/>
          <w:lang w:val="da-DK"/>
        </w:rPr>
        <w:t>Aliskiren-holdige lægemidler</w:t>
      </w:r>
      <w:r w:rsidR="003469CD" w:rsidRPr="003469CD">
        <w:rPr>
          <w:u w:val="single"/>
          <w:lang w:val="da-DK"/>
        </w:rPr>
        <w:t xml:space="preserve"> </w:t>
      </w:r>
      <w:r w:rsidR="003469CD">
        <w:rPr>
          <w:u w:val="single"/>
          <w:lang w:val="da-DK"/>
        </w:rPr>
        <w:t>eller ACE-hæmmere</w:t>
      </w:r>
      <w:r w:rsidR="003469CD" w:rsidRPr="00B74C63">
        <w:rPr>
          <w:u w:val="single"/>
          <w:lang w:val="da-DK"/>
        </w:rPr>
        <w:t>:</w:t>
      </w:r>
      <w:r w:rsidR="003469CD">
        <w:rPr>
          <w:lang w:val="da-DK"/>
        </w:rPr>
        <w:t xml:space="preserve"> </w:t>
      </w:r>
      <w:r w:rsidR="003469CD" w:rsidRPr="00F21831">
        <w:rPr>
          <w:lang w:val="da-DK"/>
        </w:rPr>
        <w:t>Data fra kliniske studier viser</w:t>
      </w:r>
      <w:r w:rsidR="003469CD">
        <w:rPr>
          <w:lang w:val="da-DK"/>
        </w:rPr>
        <w:t>,</w:t>
      </w:r>
      <w:r w:rsidR="003469CD" w:rsidRPr="00F21831">
        <w:rPr>
          <w:lang w:val="da-DK"/>
        </w:rPr>
        <w:t xml:space="preserve"> at dobbelt hæmning af </w:t>
      </w:r>
      <w:r w:rsidR="003469CD" w:rsidRPr="00FC2E5F">
        <w:rPr>
          <w:rStyle w:val="hps"/>
          <w:color w:val="333333"/>
          <w:lang w:val="da-DK"/>
        </w:rPr>
        <w:t>renin</w:t>
      </w:r>
      <w:r w:rsidR="003469CD" w:rsidRPr="00FC2E5F">
        <w:rPr>
          <w:color w:val="333333"/>
          <w:lang w:val="da-DK"/>
        </w:rPr>
        <w:t xml:space="preserve">-angiotensin-aldosteron-systemet </w:t>
      </w:r>
      <w:r w:rsidR="003469CD" w:rsidRPr="00FC2E5F">
        <w:rPr>
          <w:rStyle w:val="hps"/>
          <w:color w:val="333333"/>
          <w:lang w:val="da-DK"/>
        </w:rPr>
        <w:t>(</w:t>
      </w:r>
      <w:r w:rsidR="003469CD" w:rsidRPr="00FC2E5F">
        <w:rPr>
          <w:color w:val="333333"/>
          <w:lang w:val="da-DK"/>
        </w:rPr>
        <w:t xml:space="preserve">RAAS) </w:t>
      </w:r>
      <w:r w:rsidR="003469CD" w:rsidRPr="00F21831">
        <w:rPr>
          <w:lang w:val="da-DK"/>
        </w:rPr>
        <w:t>ved samtidig brug af ACE-hæmmer</w:t>
      </w:r>
      <w:r w:rsidR="003469CD">
        <w:rPr>
          <w:lang w:val="da-DK"/>
        </w:rPr>
        <w:t>e</w:t>
      </w:r>
      <w:r w:rsidR="003469CD" w:rsidRPr="00F21831">
        <w:rPr>
          <w:lang w:val="da-DK"/>
        </w:rPr>
        <w:t>, angiotensin II-receptor</w:t>
      </w:r>
      <w:r w:rsidR="003469CD">
        <w:rPr>
          <w:lang w:val="da-DK"/>
        </w:rPr>
        <w:t>blokkere</w:t>
      </w:r>
      <w:r w:rsidR="003469CD" w:rsidRPr="00F21831">
        <w:rPr>
          <w:lang w:val="da-DK"/>
        </w:rPr>
        <w:t xml:space="preserve"> eller aliskiren er forbundet med </w:t>
      </w:r>
      <w:r w:rsidR="003469CD">
        <w:rPr>
          <w:lang w:val="da-DK"/>
        </w:rPr>
        <w:t xml:space="preserve">en </w:t>
      </w:r>
      <w:r w:rsidR="003469CD" w:rsidRPr="00F21831">
        <w:rPr>
          <w:lang w:val="da-DK"/>
        </w:rPr>
        <w:t>højere frekvens af bivirkninger såsom hypotension, hyperkaliæmi og nedsat nyrefunktion (</w:t>
      </w:r>
      <w:r w:rsidR="003469CD">
        <w:rPr>
          <w:lang w:val="da-DK"/>
        </w:rPr>
        <w:t>inklusive</w:t>
      </w:r>
      <w:r w:rsidR="003469CD" w:rsidRPr="00F21831">
        <w:rPr>
          <w:lang w:val="da-DK"/>
        </w:rPr>
        <w:t xml:space="preserve"> akut nyresvigt) sammenlignet med brug af et enkelt RAAS-virkende stof (se pkt. 4.</w:t>
      </w:r>
      <w:r w:rsidR="003469CD">
        <w:rPr>
          <w:lang w:val="da-DK"/>
        </w:rPr>
        <w:t>3</w:t>
      </w:r>
      <w:r w:rsidR="003469CD" w:rsidRPr="00F21831">
        <w:rPr>
          <w:lang w:val="da-DK"/>
        </w:rPr>
        <w:t>, 4.</w:t>
      </w:r>
      <w:r w:rsidR="003469CD">
        <w:rPr>
          <w:lang w:val="da-DK"/>
        </w:rPr>
        <w:t>4</w:t>
      </w:r>
      <w:r w:rsidR="003469CD" w:rsidRPr="00F21831">
        <w:rPr>
          <w:lang w:val="da-DK"/>
        </w:rPr>
        <w:t xml:space="preserve"> og 5.1).</w:t>
      </w:r>
    </w:p>
    <w:p w14:paraId="19B3A7F9" w14:textId="77777777" w:rsidR="001B06FB" w:rsidRDefault="001B06FB">
      <w:pPr>
        <w:pStyle w:val="EMEABodyText"/>
        <w:rPr>
          <w:lang w:val="da-DK"/>
        </w:rPr>
      </w:pPr>
    </w:p>
    <w:p w14:paraId="1C3FBA2D" w14:textId="77777777" w:rsidR="001B06FB" w:rsidRDefault="001B06FB" w:rsidP="001B06FB">
      <w:pPr>
        <w:pStyle w:val="EMEABodyText"/>
        <w:rPr>
          <w:lang w:val="da-DK"/>
        </w:rPr>
      </w:pPr>
      <w:r w:rsidRPr="0081785E">
        <w:rPr>
          <w:u w:val="single"/>
          <w:lang w:val="da-DK"/>
        </w:rPr>
        <w:t>Kaliumtilskud og kalium-besparende diuretika</w:t>
      </w:r>
      <w:r>
        <w:rPr>
          <w:b/>
          <w:lang w:val="da-DK"/>
        </w:rPr>
        <w:t>:</w:t>
      </w:r>
      <w:r>
        <w:rPr>
          <w:lang w:val="da-DK"/>
        </w:rPr>
        <w:t xml:space="preserve"> Erfaringer med brug af andre lægemidler, der indvirker på renin-angiotensinsystemet, viser, at samtidig brug af kalium-besparende diuretika, kaliumtilskud, kaliumholdige salterstatninger eller andre lægemidler, som kan øge serum-kaliumniveauet (fx heparin), kan medføre øget serum-kalium. Derfor frarådessamtidig brug af sådanne lægemidler (se pkt. 4.4).</w:t>
      </w:r>
    </w:p>
    <w:p w14:paraId="53D60519" w14:textId="77777777" w:rsidR="001B06FB" w:rsidRDefault="001B06FB">
      <w:pPr>
        <w:pStyle w:val="EMEABodyText"/>
        <w:rPr>
          <w:lang w:val="da-DK"/>
        </w:rPr>
      </w:pPr>
    </w:p>
    <w:p w14:paraId="548E6520" w14:textId="77777777" w:rsidR="001B06FB" w:rsidRDefault="001B06FB">
      <w:pPr>
        <w:pStyle w:val="EMEABodyText"/>
        <w:rPr>
          <w:lang w:val="da-DK"/>
        </w:rPr>
      </w:pPr>
      <w:r w:rsidRPr="0081785E">
        <w:rPr>
          <w:u w:val="single"/>
          <w:lang w:val="da-DK"/>
        </w:rPr>
        <w:t>Lithium</w:t>
      </w:r>
      <w:r>
        <w:rPr>
          <w:b/>
          <w:lang w:val="da-DK"/>
        </w:rPr>
        <w:t>:</w:t>
      </w:r>
      <w:r>
        <w:rPr>
          <w:lang w:val="da-DK"/>
        </w:rPr>
        <w:t xml:space="preserve"> Der er rapporteret reversibel øgning af serum-lithiumkoncentrationer og toksicitet ved samtidig administration af lithium og angiotensin-konverterende enzymhæmmere. Der er hidtil kun sjældent observeret lignende virkninger med irbesartan. Derfor frarådes denne kombination (se pkt. 4.4). Såfremt samtidig administration skønnes nødvendig, anbefales det at kontrollere serum-lithiumværdier omhyggeligt.</w:t>
      </w:r>
    </w:p>
    <w:p w14:paraId="75CA5CAE" w14:textId="77777777" w:rsidR="001B06FB" w:rsidRDefault="001B06FB">
      <w:pPr>
        <w:pStyle w:val="EMEABodyText"/>
        <w:rPr>
          <w:lang w:val="da-DK"/>
        </w:rPr>
      </w:pPr>
    </w:p>
    <w:p w14:paraId="6F527A2A" w14:textId="77777777" w:rsidR="001B06FB" w:rsidRDefault="001B06FB">
      <w:pPr>
        <w:pStyle w:val="EMEABodyText"/>
        <w:rPr>
          <w:lang w:val="da-DK"/>
        </w:rPr>
      </w:pPr>
      <w:r>
        <w:rPr>
          <w:u w:val="single"/>
          <w:lang w:val="da-DK"/>
        </w:rPr>
        <w:t>Non-steroide anti-inflammatoriske</w:t>
      </w:r>
      <w:r w:rsidRPr="0081785E">
        <w:rPr>
          <w:u w:val="single"/>
          <w:lang w:val="da-DK"/>
        </w:rPr>
        <w:t xml:space="preserve"> lægemidler</w:t>
      </w:r>
      <w:r>
        <w:rPr>
          <w:b/>
          <w:lang w:val="da-DK"/>
        </w:rPr>
        <w:t>:</w:t>
      </w:r>
      <w:r>
        <w:rPr>
          <w:lang w:val="da-DK"/>
        </w:rPr>
        <w:t xml:space="preserve"> Når angiotensin II-antagonister administreres samtidig med non-steroide anti-inflammatoriske lægemidler (fx selektive COX 2-hæmmere, acetylsalicylsyre (&gt; 3 g/dag) og nonselektive NSAID) kan den antihypertensive virkning svækkes.</w:t>
      </w:r>
    </w:p>
    <w:p w14:paraId="4A25A04F" w14:textId="77777777" w:rsidR="00343C87" w:rsidRDefault="00343C87">
      <w:pPr>
        <w:pStyle w:val="EMEABodyText"/>
        <w:rPr>
          <w:lang w:val="da-DK"/>
        </w:rPr>
      </w:pPr>
    </w:p>
    <w:p w14:paraId="2083C4B4" w14:textId="77777777" w:rsidR="001B06FB" w:rsidRDefault="001B06FB">
      <w:pPr>
        <w:pStyle w:val="EMEABodyText"/>
        <w:rPr>
          <w:lang w:val="da-DK"/>
        </w:rPr>
      </w:pPr>
      <w:r>
        <w:rPr>
          <w:lang w:val="da-DK"/>
        </w:rPr>
        <w:t>Som det er tilfældet med ACE-hæmmere, kan samtidig anvendelse af angiotensin II-antagonister og NSAID medføre øget risiko for forværring af nyrefunktionen, herunder muligt akut nyresvigt samt øgning af serum-kalium. Det gælder især hos patienter, som i forvejen har dårlig nyrefunktion. Der skal udvises forsigtighed, når denne kombination anvendes, især hos de ældre. Patienterne skal være tilstrækkeligt hydrerede. Det bør overvejes at monitorere nyrefunktionen, eftersamtidig behandling er initieret og periodisk derefter.</w:t>
      </w:r>
    </w:p>
    <w:p w14:paraId="7A1DE43C" w14:textId="77777777" w:rsidR="001B06FB" w:rsidRDefault="001B06FB">
      <w:pPr>
        <w:pStyle w:val="EMEABodyText"/>
        <w:rPr>
          <w:lang w:val="da-DK"/>
        </w:rPr>
      </w:pPr>
    </w:p>
    <w:p w14:paraId="67C9D080" w14:textId="77777777" w:rsidR="00D17C91" w:rsidRPr="00CC2155" w:rsidRDefault="00D17C91" w:rsidP="00D17C91">
      <w:pPr>
        <w:pStyle w:val="EMEABodyText"/>
        <w:rPr>
          <w:szCs w:val="22"/>
          <w:u w:val="single"/>
          <w:lang w:val="da-DK"/>
        </w:rPr>
      </w:pPr>
      <w:r w:rsidRPr="00E479AC">
        <w:rPr>
          <w:szCs w:val="22"/>
          <w:u w:val="single"/>
          <w:lang w:val="da-DK"/>
        </w:rPr>
        <w:t>Repaglinid</w:t>
      </w:r>
      <w:r w:rsidRPr="00E479AC">
        <w:rPr>
          <w:szCs w:val="22"/>
          <w:lang w:val="da-DK"/>
        </w:rPr>
        <w:t xml:space="preserve">: Irbesartan kan </w:t>
      </w:r>
      <w:r>
        <w:rPr>
          <w:szCs w:val="22"/>
          <w:lang w:val="da-DK"/>
        </w:rPr>
        <w:t xml:space="preserve">potentielt </w:t>
      </w:r>
      <w:r w:rsidRPr="00E479AC">
        <w:rPr>
          <w:szCs w:val="22"/>
          <w:lang w:val="da-DK"/>
        </w:rPr>
        <w:t>inhibere OATP1B1.</w:t>
      </w:r>
      <w:r>
        <w:rPr>
          <w:szCs w:val="22"/>
          <w:lang w:val="da-DK"/>
        </w:rPr>
        <w:t xml:space="preserve"> I et klinisk studie blev det rapporteret, at irbesartan ved administration 1 time før repaglinid øgede </w:t>
      </w:r>
      <w:r w:rsidRPr="00EF1206">
        <w:rPr>
          <w:color w:val="000000"/>
          <w:lang w:val="da-DK"/>
        </w:rPr>
        <w:t>C</w:t>
      </w:r>
      <w:r w:rsidRPr="00EF1206">
        <w:rPr>
          <w:color w:val="000000"/>
          <w:vertAlign w:val="subscript"/>
          <w:lang w:val="da-DK"/>
        </w:rPr>
        <w:t>max</w:t>
      </w:r>
      <w:r>
        <w:rPr>
          <w:color w:val="000000"/>
          <w:vertAlign w:val="subscript"/>
          <w:lang w:val="da-DK"/>
        </w:rPr>
        <w:t xml:space="preserve"> </w:t>
      </w:r>
      <w:r w:rsidRPr="00EF1206">
        <w:rPr>
          <w:szCs w:val="22"/>
          <w:lang w:val="da-DK"/>
        </w:rPr>
        <w:t xml:space="preserve">og AUC for repaglinid (substrat </w:t>
      </w:r>
      <w:r>
        <w:rPr>
          <w:szCs w:val="22"/>
          <w:lang w:val="da-DK"/>
        </w:rPr>
        <w:t>for</w:t>
      </w:r>
      <w:r w:rsidRPr="00EF1206">
        <w:rPr>
          <w:szCs w:val="22"/>
          <w:lang w:val="da-DK"/>
        </w:rPr>
        <w:t xml:space="preserve"> </w:t>
      </w:r>
      <w:r w:rsidRPr="00E479AC">
        <w:rPr>
          <w:szCs w:val="22"/>
          <w:lang w:val="da-DK"/>
        </w:rPr>
        <w:t>OATP1B1</w:t>
      </w:r>
      <w:r>
        <w:rPr>
          <w:szCs w:val="22"/>
          <w:lang w:val="da-DK"/>
        </w:rPr>
        <w:t>) henholdvis 1,8 og 1,3 gange. I et andet studie blev der ikke rapporteret nogen relevante pharmakokinetiske interaktioner, når de to lægemidler blev administreret samtidigt. Dosisjustering af antidiabetisk behandling, såsom repaglinid, kan derfor være nødvendig (se pkt. 4.4).</w:t>
      </w:r>
    </w:p>
    <w:p w14:paraId="44509E55" w14:textId="77777777" w:rsidR="00D17C91" w:rsidRDefault="00D17C91" w:rsidP="001B06FB">
      <w:pPr>
        <w:pStyle w:val="EMEABodyText"/>
        <w:rPr>
          <w:szCs w:val="22"/>
          <w:u w:val="single"/>
          <w:lang w:val="da-DK"/>
        </w:rPr>
      </w:pPr>
    </w:p>
    <w:p w14:paraId="63D708EE" w14:textId="77777777" w:rsidR="001B06FB" w:rsidRDefault="001B06FB" w:rsidP="001B06FB">
      <w:pPr>
        <w:pStyle w:val="EMEABodyText"/>
        <w:rPr>
          <w:b/>
          <w:szCs w:val="22"/>
          <w:lang w:val="da-DK"/>
        </w:rPr>
      </w:pPr>
      <w:r w:rsidRPr="0081785E">
        <w:rPr>
          <w:szCs w:val="22"/>
          <w:u w:val="single"/>
          <w:lang w:val="da-DK"/>
        </w:rPr>
        <w:t>Yderligere information om irbesartan interaktioner</w:t>
      </w:r>
      <w:r>
        <w:rPr>
          <w:b/>
          <w:szCs w:val="22"/>
          <w:lang w:val="da-DK"/>
        </w:rPr>
        <w:t>:</w:t>
      </w:r>
      <w:r>
        <w:rPr>
          <w:szCs w:val="22"/>
          <w:lang w:val="da-DK"/>
        </w:rPr>
        <w:t xml:space="preserve"> Irbesartans farmakokinetik er i kliniske forsøg ikke påvirket af hydrochlorthiazid. Irbesartan metaboliseres hovedsageligt af CYP2C9 og i mindre udstrækning af glucuronidering. Der er ikke observeret signifikante farmakokinetiske eller farmakodynamiske interaktioner ved samtidig administrationaf irbesartan og warfarin, et lægemiddel som metaboliseres af </w:t>
      </w:r>
      <w:r>
        <w:rPr>
          <w:iCs/>
          <w:szCs w:val="22"/>
          <w:lang w:val="da-DK"/>
        </w:rPr>
        <w:t>CYP2C9.</w:t>
      </w:r>
      <w:r>
        <w:rPr>
          <w:szCs w:val="22"/>
          <w:lang w:val="da-DK"/>
        </w:rPr>
        <w:t xml:space="preserve"> Effekten af CYP2C9-induktorer, som fx rifampicin, på irbesartans farmakokinetik er ikke evalueret. Digoxins farmakokinetik blev ikke ændret ved samtidig administration af irbesartan.</w:t>
      </w:r>
    </w:p>
    <w:p w14:paraId="4B7E7B6F" w14:textId="77777777" w:rsidR="001B06FB" w:rsidRDefault="001B06FB">
      <w:pPr>
        <w:pStyle w:val="EMEABodyText"/>
        <w:rPr>
          <w:lang w:val="da-DK"/>
        </w:rPr>
      </w:pPr>
    </w:p>
    <w:p w14:paraId="4E523D85" w14:textId="77777777" w:rsidR="001B06FB" w:rsidRDefault="001B06FB">
      <w:pPr>
        <w:pStyle w:val="EMEAHeading2"/>
        <w:rPr>
          <w:lang w:val="da-DK"/>
        </w:rPr>
      </w:pPr>
      <w:r>
        <w:rPr>
          <w:lang w:val="da-DK"/>
        </w:rPr>
        <w:t>4.6</w:t>
      </w:r>
      <w:r>
        <w:rPr>
          <w:lang w:val="da-DK"/>
        </w:rPr>
        <w:tab/>
        <w:t>Fertilitet, graviditet og amning</w:t>
      </w:r>
    </w:p>
    <w:p w14:paraId="440EFC3F" w14:textId="77777777" w:rsidR="001B06FB" w:rsidRDefault="001B06FB" w:rsidP="001B06FB">
      <w:pPr>
        <w:pStyle w:val="EMEAHeading2"/>
        <w:rPr>
          <w:lang w:val="da-DK"/>
        </w:rPr>
      </w:pPr>
    </w:p>
    <w:p w14:paraId="0DEFCA11" w14:textId="77777777" w:rsidR="001B06FB" w:rsidRPr="006038E3" w:rsidRDefault="001B06FB" w:rsidP="001B06FB">
      <w:pPr>
        <w:pStyle w:val="EMEABodyText"/>
        <w:keepNext/>
        <w:rPr>
          <w:u w:val="single"/>
          <w:lang w:val="da-DK"/>
        </w:rPr>
      </w:pPr>
      <w:r w:rsidRPr="006038E3">
        <w:rPr>
          <w:color w:val="000000"/>
          <w:szCs w:val="22"/>
          <w:u w:val="single"/>
          <w:lang w:val="da-DK"/>
        </w:rPr>
        <w:t>Graviditet</w:t>
      </w:r>
    </w:p>
    <w:p w14:paraId="4327A519" w14:textId="77777777" w:rsidR="001B06FB" w:rsidRDefault="001B06FB" w:rsidP="001B06FB">
      <w:pPr>
        <w:pStyle w:val="EMEABodyText"/>
        <w:keepNext/>
        <w:rPr>
          <w:lang w:val="da-DK"/>
        </w:rPr>
      </w:pPr>
    </w:p>
    <w:p w14:paraId="62F58F64" w14:textId="77777777" w:rsidR="001B06FB" w:rsidRPr="00DF0AAF" w:rsidRDefault="001B06FB" w:rsidP="001B06FB">
      <w:pPr>
        <w:pStyle w:val="EMEABodyText"/>
        <w:pBdr>
          <w:top w:val="single" w:sz="4" w:space="1" w:color="auto"/>
          <w:left w:val="single" w:sz="4" w:space="4" w:color="auto"/>
          <w:bottom w:val="single" w:sz="4" w:space="1" w:color="auto"/>
          <w:right w:val="single" w:sz="4" w:space="4" w:color="auto"/>
        </w:pBdr>
        <w:rPr>
          <w:color w:val="000000"/>
          <w:szCs w:val="22"/>
          <w:lang w:val="da-DK"/>
        </w:rPr>
      </w:pPr>
      <w:r>
        <w:rPr>
          <w:color w:val="000000"/>
          <w:szCs w:val="22"/>
          <w:lang w:val="da-DK"/>
        </w:rPr>
        <w:t>AIIRAer</w:t>
      </w:r>
      <w:r w:rsidRPr="00DF0AAF">
        <w:rPr>
          <w:color w:val="000000"/>
          <w:szCs w:val="22"/>
          <w:lang w:val="da-DK"/>
        </w:rPr>
        <w:t xml:space="preserve"> bør ikke anvendes under graviditetens første trimester (se pkt.</w:t>
      </w:r>
      <w:r>
        <w:rPr>
          <w:color w:val="000000"/>
          <w:szCs w:val="22"/>
          <w:lang w:val="da-DK"/>
        </w:rPr>
        <w:t> </w:t>
      </w:r>
      <w:r w:rsidRPr="00DF0AAF">
        <w:rPr>
          <w:color w:val="000000"/>
          <w:szCs w:val="22"/>
          <w:lang w:val="da-DK"/>
        </w:rPr>
        <w:t xml:space="preserve">4.4). </w:t>
      </w:r>
      <w:r>
        <w:rPr>
          <w:color w:val="000000"/>
          <w:szCs w:val="22"/>
          <w:lang w:val="da-DK"/>
        </w:rPr>
        <w:t xml:space="preserve">Anvendelsen af </w:t>
      </w:r>
      <w:r w:rsidRPr="00DF0AAF">
        <w:rPr>
          <w:color w:val="000000"/>
          <w:szCs w:val="22"/>
          <w:lang w:val="da-DK"/>
        </w:rPr>
        <w:t>A</w:t>
      </w:r>
      <w:r w:rsidRPr="00DF0AAF">
        <w:rPr>
          <w:lang w:val="da-DK"/>
        </w:rPr>
        <w:t>II</w:t>
      </w:r>
      <w:r>
        <w:rPr>
          <w:lang w:val="da-DK"/>
        </w:rPr>
        <w:t>RAer</w:t>
      </w:r>
      <w:r w:rsidRPr="00DF0AAF">
        <w:rPr>
          <w:lang w:val="da-DK"/>
        </w:rPr>
        <w:t xml:space="preserve"> er kontraindiceret under graviditetens ande</w:t>
      </w:r>
      <w:r>
        <w:rPr>
          <w:lang w:val="da-DK"/>
        </w:rPr>
        <w:t>t</w:t>
      </w:r>
      <w:r w:rsidRPr="00DF0AAF">
        <w:rPr>
          <w:lang w:val="da-DK"/>
        </w:rPr>
        <w:t xml:space="preserve"> og tredje trimester (se pkt.</w:t>
      </w:r>
      <w:r>
        <w:rPr>
          <w:lang w:val="da-DK"/>
        </w:rPr>
        <w:t> </w:t>
      </w:r>
      <w:r w:rsidRPr="00DF0AAF">
        <w:rPr>
          <w:lang w:val="da-DK"/>
        </w:rPr>
        <w:t>4.3 og</w:t>
      </w:r>
      <w:r>
        <w:rPr>
          <w:lang w:val="da-DK"/>
        </w:rPr>
        <w:t> </w:t>
      </w:r>
      <w:r w:rsidRPr="00DF0AAF">
        <w:rPr>
          <w:lang w:val="da-DK"/>
        </w:rPr>
        <w:t>4.4).</w:t>
      </w:r>
    </w:p>
    <w:p w14:paraId="018ACAF8" w14:textId="77777777" w:rsidR="001B06FB" w:rsidRPr="00DF0AAF" w:rsidRDefault="001B06FB" w:rsidP="001B06FB">
      <w:pPr>
        <w:pStyle w:val="EMEABodyText"/>
        <w:rPr>
          <w:u w:val="single"/>
          <w:lang w:val="da-DK"/>
        </w:rPr>
      </w:pPr>
    </w:p>
    <w:p w14:paraId="44994530" w14:textId="77777777" w:rsidR="001B06FB" w:rsidRDefault="001B06FB" w:rsidP="001B06FB">
      <w:pPr>
        <w:pStyle w:val="EMEABodyText"/>
        <w:rPr>
          <w:lang w:val="da-DK"/>
        </w:rPr>
      </w:pPr>
      <w:r w:rsidRPr="00DF0AAF">
        <w:rPr>
          <w:lang w:val="da-DK"/>
        </w:rPr>
        <w:t xml:space="preserve">Epidemiologiske data vedrørende risikoen for teratogenicitet efter anvendelse af ACE-hæmmere under graviditetens første trimester er ikke entydige. Imidlertid kan en lille øget risiko ikke udelukkes. Der findes ingen kontrollerede epidemiologiske data vedrørende risikoen med </w:t>
      </w:r>
      <w:r>
        <w:rPr>
          <w:lang w:val="da-DK"/>
        </w:rPr>
        <w:t>A</w:t>
      </w:r>
      <w:r w:rsidRPr="00DF0AAF">
        <w:rPr>
          <w:lang w:val="da-DK"/>
        </w:rPr>
        <w:t>ngiotensin II-</w:t>
      </w:r>
      <w:r>
        <w:rPr>
          <w:lang w:val="da-DK"/>
        </w:rPr>
        <w:t>R</w:t>
      </w:r>
      <w:r w:rsidRPr="00DF0AAF">
        <w:rPr>
          <w:lang w:val="da-DK"/>
        </w:rPr>
        <w:t>eceptor-</w:t>
      </w:r>
      <w:r>
        <w:rPr>
          <w:lang w:val="da-DK"/>
        </w:rPr>
        <w:t>Antagonister (AIIRAer)</w:t>
      </w:r>
      <w:r w:rsidRPr="00DF0AAF">
        <w:rPr>
          <w:lang w:val="da-DK"/>
        </w:rPr>
        <w:t>, men lignende risici kan findes for denne lægemiddelgruppe. P</w:t>
      </w:r>
      <w:r w:rsidRPr="00DF0AAF">
        <w:rPr>
          <w:szCs w:val="22"/>
          <w:lang w:val="da-DK"/>
        </w:rPr>
        <w:t xml:space="preserve">atienter, der planlægger at blive gravide, bør ændre til anden </w:t>
      </w:r>
      <w:r>
        <w:rPr>
          <w:szCs w:val="22"/>
          <w:lang w:val="da-DK"/>
        </w:rPr>
        <w:t xml:space="preserve">antihypertensiv </w:t>
      </w:r>
      <w:r w:rsidRPr="00DF0AAF">
        <w:rPr>
          <w:szCs w:val="22"/>
          <w:lang w:val="da-DK"/>
        </w:rPr>
        <w:t>behandling hvor sikkerhedsprofilen for anvendelse under graviditet er veletableret, m</w:t>
      </w:r>
      <w:r w:rsidRPr="00DF0AAF">
        <w:rPr>
          <w:lang w:val="da-DK"/>
        </w:rPr>
        <w:t xml:space="preserve">edmindre fortsat behandling med </w:t>
      </w:r>
      <w:r>
        <w:rPr>
          <w:lang w:val="da-DK"/>
        </w:rPr>
        <w:t>AIIRA</w:t>
      </w:r>
      <w:r>
        <w:rPr>
          <w:szCs w:val="22"/>
          <w:lang w:val="da-DK"/>
        </w:rPr>
        <w:t xml:space="preserve"> </w:t>
      </w:r>
      <w:r w:rsidRPr="00DF0AAF">
        <w:rPr>
          <w:szCs w:val="22"/>
          <w:lang w:val="da-DK"/>
        </w:rPr>
        <w:t>skønnes nødvendig.</w:t>
      </w:r>
      <w:r w:rsidRPr="00DF0AAF">
        <w:rPr>
          <w:lang w:val="da-DK"/>
        </w:rPr>
        <w:t xml:space="preserve"> </w:t>
      </w:r>
      <w:r w:rsidRPr="00DF0AAF">
        <w:rPr>
          <w:szCs w:val="22"/>
          <w:lang w:val="da-DK"/>
        </w:rPr>
        <w:t xml:space="preserve">Ved konstateret graviditet, </w:t>
      </w:r>
      <w:r w:rsidRPr="00DF0AAF">
        <w:rPr>
          <w:lang w:val="da-DK"/>
        </w:rPr>
        <w:t xml:space="preserve">bør behandling med </w:t>
      </w:r>
      <w:r>
        <w:rPr>
          <w:lang w:val="da-DK"/>
        </w:rPr>
        <w:t>AIIRAer</w:t>
      </w:r>
      <w:r w:rsidRPr="00DF0AAF">
        <w:rPr>
          <w:lang w:val="da-DK"/>
        </w:rPr>
        <w:t xml:space="preserve"> seponeres øjeblikkeligt, og hvis det skønnes hensigtsmæssigt bør anden behandling iværksættes.</w:t>
      </w:r>
    </w:p>
    <w:p w14:paraId="47002C03" w14:textId="77777777" w:rsidR="001B06FB" w:rsidRDefault="001B06FB" w:rsidP="001B06FB">
      <w:pPr>
        <w:pStyle w:val="EMEABodyText"/>
        <w:rPr>
          <w:lang w:val="da-DK"/>
        </w:rPr>
      </w:pPr>
    </w:p>
    <w:p w14:paraId="6CA551C5" w14:textId="77777777" w:rsidR="001B06FB" w:rsidRPr="00DF0AAF" w:rsidRDefault="001B06FB" w:rsidP="001B06FB">
      <w:pPr>
        <w:pStyle w:val="EMEABodyText"/>
        <w:rPr>
          <w:lang w:val="da-DK"/>
        </w:rPr>
      </w:pPr>
      <w:r w:rsidRPr="00DF0AAF">
        <w:rPr>
          <w:lang w:val="da-DK"/>
        </w:rPr>
        <w:t>De</w:t>
      </w:r>
      <w:r>
        <w:rPr>
          <w:lang w:val="da-DK"/>
        </w:rPr>
        <w:t>t</w:t>
      </w:r>
      <w:r w:rsidRPr="00DF0AAF">
        <w:rPr>
          <w:lang w:val="da-DK"/>
        </w:rPr>
        <w:t xml:space="preserve"> er kendt</w:t>
      </w:r>
      <w:r>
        <w:rPr>
          <w:lang w:val="da-DK"/>
        </w:rPr>
        <w:t>,</w:t>
      </w:r>
      <w:r w:rsidRPr="00DF0AAF">
        <w:rPr>
          <w:lang w:val="da-DK"/>
        </w:rPr>
        <w:t xml:space="preserve"> at</w:t>
      </w:r>
      <w:r>
        <w:rPr>
          <w:lang w:val="da-DK"/>
        </w:rPr>
        <w:t xml:space="preserve"> eksponering for </w:t>
      </w:r>
      <w:r w:rsidRPr="00DF0AAF">
        <w:rPr>
          <w:lang w:val="da-DK"/>
        </w:rPr>
        <w:t xml:space="preserve">behandling med </w:t>
      </w:r>
      <w:r>
        <w:rPr>
          <w:lang w:val="da-DK"/>
        </w:rPr>
        <w:t>A</w:t>
      </w:r>
      <w:r w:rsidRPr="00DF0AAF">
        <w:rPr>
          <w:lang w:val="da-DK"/>
        </w:rPr>
        <w:t>II</w:t>
      </w:r>
      <w:r>
        <w:rPr>
          <w:lang w:val="da-DK"/>
        </w:rPr>
        <w:t>RA</w:t>
      </w:r>
      <w:r w:rsidRPr="00DF0AAF">
        <w:rPr>
          <w:lang w:val="da-DK"/>
        </w:rPr>
        <w:t xml:space="preserve"> under ande</w:t>
      </w:r>
      <w:r>
        <w:rPr>
          <w:lang w:val="da-DK"/>
        </w:rPr>
        <w:t>t</w:t>
      </w:r>
      <w:r w:rsidRPr="00DF0AAF">
        <w:rPr>
          <w:lang w:val="da-DK"/>
        </w:rPr>
        <w:t xml:space="preserve"> og tredje trimester kan inducere human føtotoksicitet (nedsat nyrefunktion, oligohydramnios</w:t>
      </w:r>
      <w:r w:rsidRPr="003E1969">
        <w:rPr>
          <w:lang w:val="da-DK"/>
        </w:rPr>
        <w:t xml:space="preserve">, hæmning af kraniets </w:t>
      </w:r>
      <w:r>
        <w:rPr>
          <w:lang w:val="da-DK"/>
        </w:rPr>
        <w:t>ossifikation</w:t>
      </w:r>
      <w:r w:rsidRPr="003E1969">
        <w:rPr>
          <w:lang w:val="da-DK"/>
        </w:rPr>
        <w:t xml:space="preserve">) og neonatal toksicitet (nyresvigt, hypotension, </w:t>
      </w:r>
      <w:r>
        <w:rPr>
          <w:lang w:val="da-DK"/>
        </w:rPr>
        <w:t>hyperkaliæmi</w:t>
      </w:r>
      <w:r w:rsidRPr="00DF0AAF">
        <w:rPr>
          <w:lang w:val="da-DK"/>
        </w:rPr>
        <w:t>)</w:t>
      </w:r>
      <w:r>
        <w:rPr>
          <w:lang w:val="da-DK"/>
        </w:rPr>
        <w:t xml:space="preserve"> (se pkt. 5.3)</w:t>
      </w:r>
      <w:r w:rsidRPr="00DF0AAF">
        <w:rPr>
          <w:lang w:val="da-DK"/>
        </w:rPr>
        <w:t>.</w:t>
      </w:r>
    </w:p>
    <w:p w14:paraId="1D3ED4E0" w14:textId="77777777" w:rsidR="001B06FB" w:rsidRPr="00DF0AAF" w:rsidRDefault="001B06FB" w:rsidP="001B06FB">
      <w:pPr>
        <w:pStyle w:val="EMEABodyText"/>
        <w:rPr>
          <w:lang w:val="da-DK"/>
        </w:rPr>
      </w:pPr>
      <w:r w:rsidRPr="00DF0AAF">
        <w:rPr>
          <w:szCs w:val="22"/>
          <w:lang w:val="da-DK"/>
        </w:rPr>
        <w:t xml:space="preserve">Hvis </w:t>
      </w:r>
      <w:r>
        <w:rPr>
          <w:szCs w:val="22"/>
          <w:lang w:val="da-DK"/>
        </w:rPr>
        <w:t>der er givet</w:t>
      </w:r>
      <w:r w:rsidRPr="00DF0AAF">
        <w:rPr>
          <w:szCs w:val="22"/>
          <w:lang w:val="da-DK"/>
        </w:rPr>
        <w:t xml:space="preserve"> </w:t>
      </w:r>
      <w:r>
        <w:rPr>
          <w:szCs w:val="22"/>
          <w:lang w:val="da-DK"/>
        </w:rPr>
        <w:t>A</w:t>
      </w:r>
      <w:r w:rsidRPr="00DF0AAF">
        <w:rPr>
          <w:lang w:val="da-DK"/>
        </w:rPr>
        <w:t>II</w:t>
      </w:r>
      <w:r>
        <w:rPr>
          <w:lang w:val="da-DK"/>
        </w:rPr>
        <w:t>RAer</w:t>
      </w:r>
      <w:r w:rsidRPr="00DF0AAF">
        <w:rPr>
          <w:lang w:val="da-DK"/>
        </w:rPr>
        <w:t xml:space="preserve"> under graviditetens ande</w:t>
      </w:r>
      <w:r>
        <w:rPr>
          <w:lang w:val="da-DK"/>
        </w:rPr>
        <w:t>t</w:t>
      </w:r>
      <w:r w:rsidRPr="00DF0AAF">
        <w:rPr>
          <w:lang w:val="da-DK"/>
        </w:rPr>
        <w:t xml:space="preserve"> trimester, anbefales ultralydskontrol af nyrefunktionen og kraniet.</w:t>
      </w:r>
    </w:p>
    <w:p w14:paraId="0E7954D8" w14:textId="77777777" w:rsidR="001B06FB" w:rsidRPr="00DF0AAF" w:rsidRDefault="001B06FB" w:rsidP="001B06FB">
      <w:pPr>
        <w:pStyle w:val="EMEABodyText"/>
        <w:rPr>
          <w:szCs w:val="22"/>
          <w:lang w:val="da-DK"/>
        </w:rPr>
      </w:pPr>
      <w:r w:rsidRPr="00DF0AAF">
        <w:rPr>
          <w:lang w:val="da-DK"/>
        </w:rPr>
        <w:t xml:space="preserve">Spædbørn, hvis mødre har taget </w:t>
      </w:r>
      <w:r>
        <w:rPr>
          <w:lang w:val="da-DK"/>
        </w:rPr>
        <w:t>A</w:t>
      </w:r>
      <w:r w:rsidRPr="00DF0AAF">
        <w:rPr>
          <w:lang w:val="da-DK"/>
        </w:rPr>
        <w:t>II</w:t>
      </w:r>
      <w:r>
        <w:rPr>
          <w:lang w:val="da-DK"/>
        </w:rPr>
        <w:t>RAer,</w:t>
      </w:r>
      <w:r w:rsidRPr="00DF0AAF">
        <w:rPr>
          <w:lang w:val="da-DK"/>
        </w:rPr>
        <w:t xml:space="preserve"> skal observeres omhyggeligt for hypotension (se pkt.</w:t>
      </w:r>
      <w:r>
        <w:rPr>
          <w:lang w:val="da-DK"/>
        </w:rPr>
        <w:t> </w:t>
      </w:r>
      <w:r w:rsidRPr="00DF0AAF">
        <w:rPr>
          <w:lang w:val="da-DK"/>
        </w:rPr>
        <w:t>4.3 og</w:t>
      </w:r>
      <w:r>
        <w:rPr>
          <w:lang w:val="da-DK"/>
        </w:rPr>
        <w:t> </w:t>
      </w:r>
      <w:r w:rsidRPr="00DF0AAF">
        <w:rPr>
          <w:lang w:val="da-DK"/>
        </w:rPr>
        <w:t>4.4)</w:t>
      </w:r>
      <w:r>
        <w:rPr>
          <w:lang w:val="da-DK"/>
        </w:rPr>
        <w:t>.</w:t>
      </w:r>
    </w:p>
    <w:p w14:paraId="5FB8902C" w14:textId="77777777" w:rsidR="001B06FB" w:rsidRPr="00DF0AAF" w:rsidRDefault="001B06FB" w:rsidP="001B06FB">
      <w:pPr>
        <w:pStyle w:val="EMEABodyText"/>
        <w:rPr>
          <w:lang w:val="da-DK"/>
        </w:rPr>
      </w:pPr>
    </w:p>
    <w:p w14:paraId="467FE08B" w14:textId="77777777" w:rsidR="001B06FB" w:rsidRDefault="001B06FB" w:rsidP="001B06FB">
      <w:pPr>
        <w:pStyle w:val="EMEABodyText"/>
        <w:keepNext/>
        <w:rPr>
          <w:lang w:val="da-DK"/>
        </w:rPr>
      </w:pPr>
      <w:r w:rsidRPr="0081785E">
        <w:rPr>
          <w:u w:val="single"/>
          <w:lang w:val="da-DK"/>
        </w:rPr>
        <w:t>Amning</w:t>
      </w:r>
    </w:p>
    <w:p w14:paraId="32D6184D" w14:textId="77777777" w:rsidR="001B06FB" w:rsidRDefault="001B06FB" w:rsidP="001B06FB">
      <w:pPr>
        <w:pStyle w:val="EMEABodyText"/>
        <w:keepNext/>
        <w:rPr>
          <w:lang w:val="da-DK"/>
        </w:rPr>
      </w:pPr>
    </w:p>
    <w:p w14:paraId="5A6F19B6" w14:textId="77777777" w:rsidR="001B06FB" w:rsidRDefault="001B06FB" w:rsidP="001B06FB">
      <w:pPr>
        <w:pStyle w:val="EMEABodyText"/>
        <w:rPr>
          <w:lang w:val="da-DK"/>
        </w:rPr>
      </w:pPr>
      <w:r>
        <w:rPr>
          <w:lang w:val="da-DK"/>
        </w:rPr>
        <w:t>Da der ikke foreligger oplysninger om anvendelse af Karvea under amning, frarådes brugen af Karvea, og andre behandlingsregimer med en mere veletableret sikkerhedsprofil for anvendelse under amning bør foretrækkes. Dette gælder især ved amning af nyfødte eller for tidligt fødte børn.</w:t>
      </w:r>
    </w:p>
    <w:p w14:paraId="733A4FDA" w14:textId="77777777" w:rsidR="001B06FB" w:rsidRDefault="001B06FB" w:rsidP="001B06FB">
      <w:pPr>
        <w:pStyle w:val="EMEABodyText"/>
        <w:rPr>
          <w:lang w:val="da-DK"/>
        </w:rPr>
      </w:pPr>
    </w:p>
    <w:p w14:paraId="1F165E40" w14:textId="77777777" w:rsidR="001B06FB" w:rsidRDefault="001B06FB" w:rsidP="001B06FB">
      <w:pPr>
        <w:pStyle w:val="EMEABodyText"/>
        <w:rPr>
          <w:rFonts w:eastAsia="SimSun"/>
          <w:szCs w:val="22"/>
          <w:lang w:val="da-DK" w:eastAsia="zh-CN"/>
        </w:rPr>
      </w:pPr>
      <w:r>
        <w:rPr>
          <w:rFonts w:eastAsia="SimSun"/>
          <w:szCs w:val="22"/>
          <w:lang w:val="da-DK" w:eastAsia="zh-CN"/>
        </w:rPr>
        <w:t>Det er ukendt, om irbesartan eller dets metabolitter udskilles i human mælk.</w:t>
      </w:r>
      <w:r w:rsidRPr="00327927">
        <w:rPr>
          <w:rFonts w:eastAsia="SimSun"/>
          <w:szCs w:val="22"/>
          <w:lang w:val="da-DK" w:eastAsia="zh-CN"/>
        </w:rPr>
        <w:t xml:space="preserve"> </w:t>
      </w:r>
    </w:p>
    <w:p w14:paraId="382A8110" w14:textId="77777777" w:rsidR="00343C87" w:rsidRDefault="00343C87" w:rsidP="001B06FB">
      <w:pPr>
        <w:pStyle w:val="EMEABodyText"/>
        <w:rPr>
          <w:rFonts w:eastAsia="SimSun"/>
          <w:szCs w:val="22"/>
          <w:lang w:val="da-DK" w:eastAsia="zh-CN"/>
        </w:rPr>
      </w:pPr>
    </w:p>
    <w:p w14:paraId="51A6050C" w14:textId="77777777" w:rsidR="001B06FB" w:rsidRDefault="001B06FB" w:rsidP="001B06FB">
      <w:pPr>
        <w:pStyle w:val="EMEABodyText"/>
        <w:rPr>
          <w:rFonts w:eastAsia="SimSun"/>
          <w:szCs w:val="22"/>
          <w:lang w:val="da-DK" w:eastAsia="zh-CN"/>
        </w:rPr>
      </w:pPr>
      <w:r>
        <w:rPr>
          <w:rFonts w:eastAsia="SimSun"/>
          <w:szCs w:val="22"/>
          <w:lang w:val="da-DK" w:eastAsia="zh-CN"/>
        </w:rPr>
        <w:t>De tilgængelige farmakodynamiske/toksikologiske data fra rotteforsøg viser, at irbesartan eller dets metabolitter udskilles i mælk (se pkt.</w:t>
      </w:r>
      <w:r w:rsidRPr="000C0803">
        <w:rPr>
          <w:rFonts w:eastAsia="SimSun"/>
          <w:lang w:val="da-DK"/>
        </w:rPr>
        <w:t> </w:t>
      </w:r>
      <w:r>
        <w:rPr>
          <w:rFonts w:eastAsia="SimSun"/>
          <w:szCs w:val="22"/>
          <w:lang w:val="da-DK" w:eastAsia="zh-CN"/>
        </w:rPr>
        <w:t>5.3 for detaljer).</w:t>
      </w:r>
    </w:p>
    <w:p w14:paraId="691C8D13" w14:textId="77777777" w:rsidR="001B06FB" w:rsidRDefault="001B06FB" w:rsidP="001B06FB">
      <w:pPr>
        <w:pStyle w:val="EMEABodyText"/>
        <w:rPr>
          <w:rFonts w:eastAsia="SimSun"/>
          <w:szCs w:val="22"/>
          <w:lang w:val="da-DK" w:eastAsia="zh-CN"/>
        </w:rPr>
      </w:pPr>
    </w:p>
    <w:p w14:paraId="075D0B71" w14:textId="77777777" w:rsidR="001B06FB" w:rsidRPr="00327927" w:rsidRDefault="001B06FB" w:rsidP="001B06FB">
      <w:pPr>
        <w:pStyle w:val="EMEABodyText"/>
        <w:rPr>
          <w:u w:val="single"/>
          <w:lang w:val="da-DK"/>
        </w:rPr>
      </w:pPr>
      <w:r w:rsidRPr="00327927">
        <w:rPr>
          <w:u w:val="single"/>
          <w:lang w:val="da-DK"/>
        </w:rPr>
        <w:t>Fertilitet</w:t>
      </w:r>
    </w:p>
    <w:p w14:paraId="178C92FE" w14:textId="77777777" w:rsidR="001B06FB" w:rsidRDefault="001B06FB" w:rsidP="001B06FB">
      <w:pPr>
        <w:pStyle w:val="EMEABodyText"/>
        <w:rPr>
          <w:lang w:val="da-DK"/>
        </w:rPr>
      </w:pPr>
    </w:p>
    <w:p w14:paraId="06EFE2CF" w14:textId="77777777" w:rsidR="001B06FB" w:rsidRDefault="001B06FB" w:rsidP="001B06FB">
      <w:pPr>
        <w:pStyle w:val="EMEABodyText"/>
        <w:rPr>
          <w:lang w:val="da-DK"/>
        </w:rPr>
      </w:pPr>
      <w:r w:rsidRPr="00327927">
        <w:rPr>
          <w:lang w:val="da-DK"/>
        </w:rPr>
        <w:t xml:space="preserve">Irbesartan påvirkede ikke fertiliteten </w:t>
      </w:r>
      <w:r>
        <w:rPr>
          <w:lang w:val="da-DK"/>
        </w:rPr>
        <w:t>hos</w:t>
      </w:r>
      <w:r w:rsidRPr="00327927">
        <w:rPr>
          <w:lang w:val="da-DK"/>
        </w:rPr>
        <w:t xml:space="preserve"> behandlede rotter eller deres afkom i doser op til det niveau, der fremkaldte de første tegn på toksi</w:t>
      </w:r>
      <w:r>
        <w:rPr>
          <w:lang w:val="da-DK"/>
        </w:rPr>
        <w:t>c</w:t>
      </w:r>
      <w:r w:rsidRPr="00327927">
        <w:rPr>
          <w:lang w:val="da-DK"/>
        </w:rPr>
        <w:t>itet hos forældrene (se pkt.</w:t>
      </w:r>
      <w:r w:rsidRPr="000C0803">
        <w:rPr>
          <w:lang w:val="da-DK"/>
        </w:rPr>
        <w:t> </w:t>
      </w:r>
      <w:r w:rsidRPr="00327927">
        <w:rPr>
          <w:lang w:val="da-DK"/>
        </w:rPr>
        <w:t>5.3).</w:t>
      </w:r>
      <w:r>
        <w:rPr>
          <w:lang w:val="da-DK"/>
        </w:rPr>
        <w:t xml:space="preserve"> </w:t>
      </w:r>
    </w:p>
    <w:p w14:paraId="3BDCCC15" w14:textId="77777777" w:rsidR="001B06FB" w:rsidRDefault="001B06FB">
      <w:pPr>
        <w:pStyle w:val="EMEABodyText"/>
        <w:rPr>
          <w:lang w:val="da-DK"/>
        </w:rPr>
      </w:pPr>
    </w:p>
    <w:p w14:paraId="208E13E7" w14:textId="77777777" w:rsidR="001B06FB" w:rsidRDefault="001B06FB">
      <w:pPr>
        <w:pStyle w:val="EMEAHeading2"/>
        <w:rPr>
          <w:lang w:val="da-DK"/>
        </w:rPr>
      </w:pPr>
      <w:r>
        <w:rPr>
          <w:lang w:val="da-DK"/>
        </w:rPr>
        <w:t>4.7</w:t>
      </w:r>
      <w:r>
        <w:rPr>
          <w:lang w:val="da-DK"/>
        </w:rPr>
        <w:tab/>
      </w:r>
      <w:r w:rsidRPr="00636235">
        <w:rPr>
          <w:lang w:val="da-DK"/>
        </w:rPr>
        <w:t>Virkning</w:t>
      </w:r>
      <w:r>
        <w:rPr>
          <w:lang w:val="da-DK"/>
        </w:rPr>
        <w:t xml:space="preserve"> på evnen til at føre motorkøretøj eller betjene maskiner</w:t>
      </w:r>
    </w:p>
    <w:p w14:paraId="059E4955" w14:textId="77777777" w:rsidR="001B06FB" w:rsidRDefault="001B06FB" w:rsidP="001B06FB">
      <w:pPr>
        <w:pStyle w:val="EMEAHeading2"/>
        <w:rPr>
          <w:lang w:val="da-DK"/>
        </w:rPr>
      </w:pPr>
    </w:p>
    <w:p w14:paraId="246FEF23" w14:textId="77777777" w:rsidR="001B06FB" w:rsidRDefault="001B06FB">
      <w:pPr>
        <w:pStyle w:val="EMEABodyText"/>
        <w:rPr>
          <w:lang w:val="da-DK"/>
        </w:rPr>
      </w:pPr>
      <w:r>
        <w:rPr>
          <w:lang w:val="da-DK"/>
        </w:rPr>
        <w:t xml:space="preserve">På baggrund af de farmakodynamiske egenskaber er det usandsynligt, at irbesartan vil påvirke </w:t>
      </w:r>
      <w:r w:rsidR="00343C87" w:rsidRPr="007A0DE7">
        <w:rPr>
          <w:noProof/>
          <w:lang w:val="da-DK"/>
        </w:rPr>
        <w:t xml:space="preserve">evnen til at føre </w:t>
      </w:r>
      <w:r w:rsidR="00343C87" w:rsidRPr="007A0DE7">
        <w:rPr>
          <w:lang w:val="da-DK"/>
        </w:rPr>
        <w:t>motorkøretøj</w:t>
      </w:r>
      <w:r w:rsidR="00343C87" w:rsidRPr="007A0DE7">
        <w:rPr>
          <w:noProof/>
          <w:lang w:val="da-DK"/>
        </w:rPr>
        <w:t xml:space="preserve"> eller betjene maskiner</w:t>
      </w:r>
      <w:r>
        <w:rPr>
          <w:lang w:val="da-DK"/>
        </w:rPr>
        <w:t>. Ved bilkørsel eller betjening af maskiner skal der tages hensyn til, at der kan opstå svimmelhed og træthed under behandling.</w:t>
      </w:r>
    </w:p>
    <w:p w14:paraId="7535E076" w14:textId="77777777" w:rsidR="001B06FB" w:rsidRDefault="001B06FB">
      <w:pPr>
        <w:pStyle w:val="EMEABodyText"/>
        <w:rPr>
          <w:lang w:val="da-DK"/>
        </w:rPr>
      </w:pPr>
    </w:p>
    <w:p w14:paraId="2EF10B66" w14:textId="77777777" w:rsidR="001B06FB" w:rsidRDefault="001B06FB">
      <w:pPr>
        <w:pStyle w:val="EMEAHeading2"/>
        <w:rPr>
          <w:lang w:val="da-DK"/>
        </w:rPr>
      </w:pPr>
      <w:r>
        <w:rPr>
          <w:lang w:val="da-DK"/>
        </w:rPr>
        <w:t>4.8</w:t>
      </w:r>
      <w:r>
        <w:rPr>
          <w:lang w:val="da-DK"/>
        </w:rPr>
        <w:tab/>
        <w:t>Bivirkninger</w:t>
      </w:r>
    </w:p>
    <w:p w14:paraId="704F1DB2" w14:textId="77777777" w:rsidR="001B06FB" w:rsidRDefault="001B06FB" w:rsidP="001B06FB">
      <w:pPr>
        <w:pStyle w:val="EMEAHeading2"/>
        <w:rPr>
          <w:lang w:val="da-DK"/>
        </w:rPr>
      </w:pPr>
    </w:p>
    <w:p w14:paraId="2633271B" w14:textId="77777777" w:rsidR="001B06FB" w:rsidRPr="00D81AF8" w:rsidRDefault="001B06FB" w:rsidP="001B06FB">
      <w:pPr>
        <w:pStyle w:val="EMEABodyText"/>
        <w:keepNext/>
        <w:rPr>
          <w:lang w:val="da-DK"/>
        </w:rPr>
      </w:pPr>
      <w:r w:rsidRPr="00D81AF8">
        <w:rPr>
          <w:lang w:val="da-DK"/>
        </w:rPr>
        <w:t xml:space="preserve">I placebokontrollerede forsøg med patienter med hypertension afveg den overordnede forekomst af </w:t>
      </w:r>
      <w:r>
        <w:rPr>
          <w:lang w:val="da-DK"/>
        </w:rPr>
        <w:t>bivirkninger</w:t>
      </w:r>
      <w:r w:rsidRPr="00D81AF8">
        <w:rPr>
          <w:lang w:val="da-DK"/>
        </w:rPr>
        <w:t xml:space="preserve"> med irbesartan (56,2%) </w:t>
      </w:r>
      <w:r>
        <w:rPr>
          <w:lang w:val="da-DK"/>
        </w:rPr>
        <w:t xml:space="preserve">ikke fra </w:t>
      </w:r>
      <w:r w:rsidRPr="00D81AF8">
        <w:rPr>
          <w:lang w:val="da-DK"/>
        </w:rPr>
        <w:t>placebo</w:t>
      </w:r>
      <w:r>
        <w:rPr>
          <w:lang w:val="da-DK"/>
        </w:rPr>
        <w:t>gruppernes (56,</w:t>
      </w:r>
      <w:r w:rsidRPr="00D81AF8">
        <w:rPr>
          <w:lang w:val="da-DK"/>
        </w:rPr>
        <w:t xml:space="preserve">5%). </w:t>
      </w:r>
      <w:r>
        <w:rPr>
          <w:lang w:val="da-DK"/>
        </w:rPr>
        <w:t xml:space="preserve">Seponering på grund af kliniske eller laboratoriemæssige bivirkninger var mindre hyppig blandt </w:t>
      </w:r>
      <w:r w:rsidRPr="00D81AF8">
        <w:rPr>
          <w:lang w:val="da-DK"/>
        </w:rPr>
        <w:t>irbesartan</w:t>
      </w:r>
      <w:r>
        <w:rPr>
          <w:lang w:val="da-DK"/>
        </w:rPr>
        <w:t>behandlede patienter (3,</w:t>
      </w:r>
      <w:r w:rsidRPr="00D81AF8">
        <w:rPr>
          <w:lang w:val="da-DK"/>
        </w:rPr>
        <w:t xml:space="preserve">3%) </w:t>
      </w:r>
      <w:r>
        <w:rPr>
          <w:lang w:val="da-DK"/>
        </w:rPr>
        <w:t xml:space="preserve">end blandt </w:t>
      </w:r>
      <w:r w:rsidRPr="00D81AF8">
        <w:rPr>
          <w:lang w:val="da-DK"/>
        </w:rPr>
        <w:t>placebo</w:t>
      </w:r>
      <w:r>
        <w:rPr>
          <w:lang w:val="da-DK"/>
        </w:rPr>
        <w:t>behandlede (4,</w:t>
      </w:r>
      <w:r w:rsidRPr="00D81AF8">
        <w:rPr>
          <w:lang w:val="da-DK"/>
        </w:rPr>
        <w:t xml:space="preserve">5%). </w:t>
      </w:r>
      <w:r>
        <w:rPr>
          <w:lang w:val="da-DK"/>
        </w:rPr>
        <w:t xml:space="preserve">Forekomst af bivirkninger var ikke relateret til dosis </w:t>
      </w:r>
      <w:r w:rsidRPr="00D81AF8">
        <w:rPr>
          <w:lang w:val="da-DK"/>
        </w:rPr>
        <w:t>(inden for det anbefalede dosisområde), køn, alder, race eller varighed af behandling.</w:t>
      </w:r>
    </w:p>
    <w:p w14:paraId="137010F3" w14:textId="77777777" w:rsidR="001B06FB" w:rsidRPr="00D81AF8" w:rsidRDefault="001B06FB" w:rsidP="001B06FB">
      <w:pPr>
        <w:pStyle w:val="EMEABodyText"/>
        <w:rPr>
          <w:lang w:val="da-DK"/>
        </w:rPr>
      </w:pPr>
    </w:p>
    <w:p w14:paraId="4D470175" w14:textId="77777777" w:rsidR="001B06FB" w:rsidRPr="00D81AF8" w:rsidRDefault="001B06FB" w:rsidP="001B06FB">
      <w:pPr>
        <w:pStyle w:val="EMEABodyText"/>
        <w:rPr>
          <w:lang w:val="da-DK"/>
        </w:rPr>
      </w:pPr>
      <w:r w:rsidRPr="00D81AF8">
        <w:rPr>
          <w:lang w:val="da-DK"/>
        </w:rPr>
        <w:t>Hos diabetiske, hypertensive patienter med mikroalbuminuri og normal nyrefunktion indberettedes ortostatisk svimmelhed og ort</w:t>
      </w:r>
      <w:r>
        <w:rPr>
          <w:lang w:val="da-DK"/>
        </w:rPr>
        <w:t xml:space="preserve">ostatisk </w:t>
      </w:r>
      <w:r w:rsidRPr="00D81AF8">
        <w:rPr>
          <w:lang w:val="da-DK"/>
        </w:rPr>
        <w:t xml:space="preserve">hypotension </w:t>
      </w:r>
      <w:r>
        <w:rPr>
          <w:lang w:val="da-DK"/>
        </w:rPr>
        <w:t>blandt 0,</w:t>
      </w:r>
      <w:r w:rsidRPr="00D81AF8">
        <w:rPr>
          <w:lang w:val="da-DK"/>
        </w:rPr>
        <w:t xml:space="preserve">5% </w:t>
      </w:r>
      <w:r>
        <w:rPr>
          <w:lang w:val="da-DK"/>
        </w:rPr>
        <w:t>a</w:t>
      </w:r>
      <w:r w:rsidRPr="00D81AF8">
        <w:rPr>
          <w:lang w:val="da-DK"/>
        </w:rPr>
        <w:t>f patient</w:t>
      </w:r>
      <w:r>
        <w:rPr>
          <w:lang w:val="da-DK"/>
        </w:rPr>
        <w:t>erne</w:t>
      </w:r>
      <w:r w:rsidRPr="00D81AF8">
        <w:rPr>
          <w:lang w:val="da-DK"/>
        </w:rPr>
        <w:t xml:space="preserve"> (</w:t>
      </w:r>
      <w:r>
        <w:rPr>
          <w:lang w:val="da-DK"/>
        </w:rPr>
        <w:t xml:space="preserve">dvs ikke almindelig), men i større grad end med </w:t>
      </w:r>
      <w:r w:rsidRPr="00D81AF8">
        <w:rPr>
          <w:lang w:val="da-DK"/>
        </w:rPr>
        <w:t>placebo.</w:t>
      </w:r>
    </w:p>
    <w:p w14:paraId="380FD4C6" w14:textId="77777777" w:rsidR="001B06FB" w:rsidRPr="00D81AF8" w:rsidRDefault="001B06FB" w:rsidP="001B06FB">
      <w:pPr>
        <w:pStyle w:val="EMEABodyText"/>
        <w:rPr>
          <w:lang w:val="da-DK"/>
        </w:rPr>
      </w:pPr>
    </w:p>
    <w:p w14:paraId="52627FA7" w14:textId="77777777" w:rsidR="001B06FB" w:rsidRDefault="001B06FB" w:rsidP="001B06FB">
      <w:pPr>
        <w:pStyle w:val="EMEABodyText"/>
        <w:rPr>
          <w:lang w:val="da-DK"/>
        </w:rPr>
      </w:pPr>
      <w:r w:rsidRPr="00D81AF8">
        <w:rPr>
          <w:lang w:val="da-DK"/>
        </w:rPr>
        <w:t xml:space="preserve">Følgende tabel viser </w:t>
      </w:r>
      <w:r>
        <w:rPr>
          <w:lang w:val="da-DK"/>
        </w:rPr>
        <w:t>bivirkninger</w:t>
      </w:r>
      <w:r w:rsidRPr="00D81AF8">
        <w:rPr>
          <w:lang w:val="da-DK"/>
        </w:rPr>
        <w:t xml:space="preserve"> indberettet i placebo</w:t>
      </w:r>
      <w:r>
        <w:rPr>
          <w:lang w:val="da-DK"/>
        </w:rPr>
        <w:t xml:space="preserve">kontrollerede forsøg, hvor </w:t>
      </w:r>
      <w:r w:rsidRPr="00D81AF8">
        <w:rPr>
          <w:lang w:val="da-DK"/>
        </w:rPr>
        <w:t>1965 hypertensive patient</w:t>
      </w:r>
      <w:r>
        <w:rPr>
          <w:lang w:val="da-DK"/>
        </w:rPr>
        <w:t xml:space="preserve">er har modtaget </w:t>
      </w:r>
      <w:r w:rsidRPr="00D81AF8">
        <w:rPr>
          <w:lang w:val="da-DK"/>
        </w:rPr>
        <w:t xml:space="preserve">irbesartan. Termer mærket med stjerne (*) henviser til </w:t>
      </w:r>
      <w:r>
        <w:rPr>
          <w:lang w:val="da-DK"/>
        </w:rPr>
        <w:t>bivirkninger,</w:t>
      </w:r>
      <w:r w:rsidRPr="00D81AF8">
        <w:rPr>
          <w:lang w:val="da-DK"/>
        </w:rPr>
        <w:t xml:space="preserve"> som yderligere er indberettet hos &gt;</w:t>
      </w:r>
      <w:r w:rsidR="00A20895">
        <w:rPr>
          <w:lang w:val="da-DK"/>
        </w:rPr>
        <w:t xml:space="preserve"> </w:t>
      </w:r>
      <w:r w:rsidRPr="00D81AF8">
        <w:rPr>
          <w:lang w:val="da-DK"/>
        </w:rPr>
        <w:t>2% a</w:t>
      </w:r>
      <w:r>
        <w:rPr>
          <w:lang w:val="da-DK"/>
        </w:rPr>
        <w:t>f diabetiske,</w:t>
      </w:r>
      <w:r w:rsidRPr="00D81AF8">
        <w:rPr>
          <w:lang w:val="da-DK"/>
        </w:rPr>
        <w:t xml:space="preserve"> hypertensive patient</w:t>
      </w:r>
      <w:r>
        <w:rPr>
          <w:lang w:val="da-DK"/>
        </w:rPr>
        <w:t xml:space="preserve">er med kronisk nyreinsufficiens og udtalt </w:t>
      </w:r>
      <w:r w:rsidRPr="00D81AF8">
        <w:rPr>
          <w:lang w:val="da-DK"/>
        </w:rPr>
        <w:t>proteinuri</w:t>
      </w:r>
      <w:r>
        <w:rPr>
          <w:lang w:val="da-DK"/>
        </w:rPr>
        <w:t xml:space="preserve"> og i højere grad end med </w:t>
      </w:r>
      <w:r w:rsidRPr="00D81AF8">
        <w:rPr>
          <w:lang w:val="da-DK"/>
        </w:rPr>
        <w:t>placebo</w:t>
      </w:r>
      <w:r>
        <w:rPr>
          <w:lang w:val="da-DK"/>
        </w:rPr>
        <w:t>.</w:t>
      </w:r>
    </w:p>
    <w:p w14:paraId="27C80DB3" w14:textId="77777777" w:rsidR="001B06FB" w:rsidRDefault="001B06FB">
      <w:pPr>
        <w:pStyle w:val="EMEABodyText"/>
        <w:rPr>
          <w:lang w:val="da-DK"/>
        </w:rPr>
      </w:pPr>
    </w:p>
    <w:p w14:paraId="40C2524F" w14:textId="77777777" w:rsidR="001B06FB" w:rsidRDefault="001B06FB">
      <w:pPr>
        <w:pStyle w:val="EMEABodyText"/>
        <w:rPr>
          <w:lang w:val="da-DK"/>
        </w:rPr>
      </w:pPr>
      <w:r>
        <w:rPr>
          <w:lang w:val="da-DK"/>
        </w:rPr>
        <w:lastRenderedPageBreak/>
        <w:t>Hyppigheden af bivirkninger anført nedenfor defineres i henhold til følgende konventioner:</w:t>
      </w:r>
    </w:p>
    <w:p w14:paraId="79DC8912" w14:textId="77777777" w:rsidR="001B06FB" w:rsidRDefault="001B06FB">
      <w:pPr>
        <w:pStyle w:val="EMEABodyText"/>
        <w:rPr>
          <w:noProof/>
          <w:lang w:val="da-DK"/>
        </w:rPr>
      </w:pPr>
      <w:r>
        <w:rPr>
          <w:lang w:val="da-DK"/>
        </w:rPr>
        <w:t>Meget almindelig (≥ 1/10); almindelig (≥ 1/100 til &lt; 1/10); ikke almindelig (≥ 1/1.000 til &lt; 1/100); sjælden (≥ 1/10.000 til &lt; 1/1.000); meget sjælden (&lt; 1/10.000).</w:t>
      </w:r>
      <w:r w:rsidRPr="004923A9">
        <w:rPr>
          <w:noProof/>
          <w:lang w:val="da-DK"/>
        </w:rPr>
        <w:t xml:space="preserve"> </w:t>
      </w:r>
      <w:r w:rsidRPr="007A0DE7">
        <w:rPr>
          <w:noProof/>
          <w:lang w:val="da-DK"/>
        </w:rPr>
        <w:t xml:space="preserve">Inden for hver </w:t>
      </w:r>
      <w:r w:rsidRPr="007A0DE7">
        <w:rPr>
          <w:iCs/>
          <w:szCs w:val="23"/>
          <w:lang w:val="da-DK"/>
        </w:rPr>
        <w:t>enkelt frekvensgruppe</w:t>
      </w:r>
      <w:r w:rsidRPr="007A0DE7">
        <w:rPr>
          <w:noProof/>
          <w:lang w:val="da-DK"/>
        </w:rPr>
        <w:t xml:space="preserve"> </w:t>
      </w:r>
      <w:r>
        <w:rPr>
          <w:noProof/>
          <w:lang w:val="da-DK"/>
        </w:rPr>
        <w:t>er</w:t>
      </w:r>
      <w:r w:rsidRPr="007A0DE7">
        <w:rPr>
          <w:noProof/>
          <w:lang w:val="da-DK"/>
        </w:rPr>
        <w:t xml:space="preserve"> bivirkningerne opstille</w:t>
      </w:r>
      <w:r>
        <w:rPr>
          <w:noProof/>
          <w:lang w:val="da-DK"/>
        </w:rPr>
        <w:t>t</w:t>
      </w:r>
      <w:r w:rsidRPr="007A0DE7">
        <w:rPr>
          <w:noProof/>
          <w:lang w:val="da-DK"/>
        </w:rPr>
        <w:t xml:space="preserve"> efter, hvor alvorlige de er. De </w:t>
      </w:r>
      <w:r w:rsidRPr="007A0DE7">
        <w:rPr>
          <w:iCs/>
          <w:szCs w:val="23"/>
          <w:lang w:val="da-DK"/>
        </w:rPr>
        <w:t>alvorligste bivirkninger</w:t>
      </w:r>
      <w:r w:rsidRPr="007A0DE7">
        <w:rPr>
          <w:noProof/>
          <w:lang w:val="da-DK"/>
        </w:rPr>
        <w:t xml:space="preserve"> </w:t>
      </w:r>
      <w:r>
        <w:rPr>
          <w:noProof/>
          <w:lang w:val="da-DK"/>
        </w:rPr>
        <w:t>er</w:t>
      </w:r>
      <w:r w:rsidRPr="007A0DE7">
        <w:rPr>
          <w:noProof/>
          <w:lang w:val="da-DK"/>
        </w:rPr>
        <w:t xml:space="preserve"> anfør</w:t>
      </w:r>
      <w:r>
        <w:rPr>
          <w:noProof/>
          <w:lang w:val="da-DK"/>
        </w:rPr>
        <w:t>t</w:t>
      </w:r>
      <w:r w:rsidRPr="007A0DE7">
        <w:rPr>
          <w:noProof/>
          <w:lang w:val="da-DK"/>
        </w:rPr>
        <w:t xml:space="preserve"> først</w:t>
      </w:r>
      <w:r>
        <w:rPr>
          <w:noProof/>
          <w:lang w:val="da-DK"/>
        </w:rPr>
        <w:t>.</w:t>
      </w:r>
    </w:p>
    <w:p w14:paraId="1C8378B8" w14:textId="77777777" w:rsidR="001B06FB" w:rsidRDefault="001B06FB">
      <w:pPr>
        <w:pStyle w:val="EMEABodyText"/>
        <w:rPr>
          <w:noProof/>
          <w:lang w:val="da-DK"/>
        </w:rPr>
      </w:pPr>
    </w:p>
    <w:p w14:paraId="7ABAE403" w14:textId="77777777" w:rsidR="001B06FB" w:rsidRPr="00A00642" w:rsidRDefault="001B06FB" w:rsidP="001B06FB">
      <w:pPr>
        <w:pStyle w:val="EMEABodyText"/>
        <w:keepNext/>
        <w:rPr>
          <w:lang w:val="da-DK"/>
        </w:rPr>
      </w:pPr>
      <w:r>
        <w:rPr>
          <w:lang w:val="da-DK"/>
        </w:rPr>
        <w:t>Bivirkninger, der er</w:t>
      </w:r>
      <w:r w:rsidRPr="00A00642">
        <w:rPr>
          <w:lang w:val="da-DK"/>
        </w:rPr>
        <w:t xml:space="preserve"> i</w:t>
      </w:r>
      <w:r>
        <w:rPr>
          <w:lang w:val="da-DK"/>
        </w:rPr>
        <w:t>ndberettet efter markedsføring, er også anført. D</w:t>
      </w:r>
      <w:r w:rsidRPr="00A00642">
        <w:rPr>
          <w:lang w:val="da-DK"/>
        </w:rPr>
        <w:t xml:space="preserve">isse </w:t>
      </w:r>
      <w:r>
        <w:rPr>
          <w:lang w:val="da-DK"/>
        </w:rPr>
        <w:t>bivirkninger stammer</w:t>
      </w:r>
      <w:r w:rsidRPr="00A00642">
        <w:rPr>
          <w:lang w:val="da-DK"/>
        </w:rPr>
        <w:t xml:space="preserve"> fra spontane rapporter</w:t>
      </w:r>
      <w:r>
        <w:rPr>
          <w:iCs/>
          <w:lang w:val="da-DK"/>
        </w:rPr>
        <w:t>.</w:t>
      </w:r>
    </w:p>
    <w:p w14:paraId="6ECA37A1" w14:textId="77777777" w:rsidR="00B373B1" w:rsidRPr="00B373B1" w:rsidRDefault="00B373B1" w:rsidP="00B373B1">
      <w:pPr>
        <w:pStyle w:val="EMEABodyText"/>
        <w:rPr>
          <w:iCs/>
          <w:noProof/>
          <w:lang w:val="da-DK"/>
        </w:rPr>
      </w:pPr>
    </w:p>
    <w:p w14:paraId="5EC51518" w14:textId="77777777" w:rsidR="00B373B1" w:rsidRDefault="00B373B1" w:rsidP="00B373B1">
      <w:pPr>
        <w:pStyle w:val="EMEABodyText"/>
        <w:rPr>
          <w:bCs/>
          <w:noProof/>
          <w:u w:val="single"/>
          <w:lang w:val="da-DK"/>
        </w:rPr>
      </w:pPr>
      <w:r w:rsidRPr="00FC2E5F">
        <w:rPr>
          <w:bCs/>
          <w:noProof/>
          <w:u w:val="single"/>
          <w:lang w:val="da-DK"/>
        </w:rPr>
        <w:t>Blod og lymfesystem</w:t>
      </w:r>
    </w:p>
    <w:p w14:paraId="49C7326E" w14:textId="77777777" w:rsidR="00343C87" w:rsidRPr="00FC2E5F" w:rsidRDefault="00343C87" w:rsidP="00B373B1">
      <w:pPr>
        <w:pStyle w:val="EMEABodyText"/>
        <w:rPr>
          <w:noProof/>
          <w:u w:val="single"/>
          <w:lang w:val="da-DK"/>
        </w:rPr>
      </w:pPr>
    </w:p>
    <w:p w14:paraId="79E67156" w14:textId="77777777" w:rsidR="00B373B1" w:rsidRPr="00B373B1" w:rsidRDefault="00B373B1" w:rsidP="00B373B1">
      <w:pPr>
        <w:pStyle w:val="EMEABodyText"/>
        <w:rPr>
          <w:noProof/>
          <w:lang w:val="da-DK"/>
        </w:rPr>
      </w:pPr>
      <w:r w:rsidRPr="00B373B1">
        <w:rPr>
          <w:noProof/>
          <w:lang w:val="da-DK"/>
        </w:rPr>
        <w:t xml:space="preserve">Ikke kendt: </w:t>
      </w:r>
      <w:r w:rsidRPr="00B373B1">
        <w:rPr>
          <w:noProof/>
          <w:lang w:val="da-DK"/>
        </w:rPr>
        <w:tab/>
      </w:r>
      <w:r w:rsidRPr="00B373B1">
        <w:rPr>
          <w:noProof/>
          <w:lang w:val="da-DK"/>
        </w:rPr>
        <w:tab/>
      </w:r>
      <w:r w:rsidR="0067696A" w:rsidRPr="0067696A">
        <w:rPr>
          <w:noProof/>
          <w:lang w:val="da-DK"/>
        </w:rPr>
        <w:t>Anæmi, t</w:t>
      </w:r>
      <w:r w:rsidRPr="00B373B1">
        <w:rPr>
          <w:noProof/>
          <w:lang w:val="da-DK"/>
        </w:rPr>
        <w:t>rombocytopeni</w:t>
      </w:r>
    </w:p>
    <w:p w14:paraId="1896E61B" w14:textId="77777777" w:rsidR="001B06FB" w:rsidRPr="00A00642" w:rsidRDefault="001B06FB">
      <w:pPr>
        <w:pStyle w:val="EMEABodyText"/>
        <w:rPr>
          <w:noProof/>
          <w:lang w:val="da-DK"/>
        </w:rPr>
      </w:pPr>
    </w:p>
    <w:p w14:paraId="70066901" w14:textId="77777777" w:rsidR="00343C87" w:rsidRDefault="001B06FB" w:rsidP="001B06FB">
      <w:pPr>
        <w:pStyle w:val="EMEABodyText"/>
        <w:keepNext/>
        <w:tabs>
          <w:tab w:val="left" w:pos="0"/>
        </w:tabs>
        <w:outlineLvl w:val="0"/>
        <w:rPr>
          <w:u w:val="single"/>
          <w:lang w:val="da-DK"/>
        </w:rPr>
      </w:pPr>
      <w:r w:rsidRPr="00FC2E5F">
        <w:rPr>
          <w:u w:val="single"/>
          <w:lang w:val="da-DK"/>
        </w:rPr>
        <w:t>Immunsystemet</w:t>
      </w:r>
    </w:p>
    <w:p w14:paraId="40F74B57" w14:textId="77777777" w:rsidR="001B06FB" w:rsidRPr="00FC2E5F" w:rsidRDefault="001B06FB" w:rsidP="001B06FB">
      <w:pPr>
        <w:pStyle w:val="EMEABodyText"/>
        <w:keepNext/>
        <w:tabs>
          <w:tab w:val="left" w:pos="0"/>
        </w:tabs>
        <w:outlineLvl w:val="0"/>
        <w:rPr>
          <w:u w:val="single"/>
          <w:lang w:val="da-DK"/>
        </w:rPr>
      </w:pPr>
    </w:p>
    <w:p w14:paraId="6A122BBC" w14:textId="77777777" w:rsidR="00343C87" w:rsidRPr="00592A2C" w:rsidRDefault="001B06FB" w:rsidP="00343C87">
      <w:pPr>
        <w:pStyle w:val="EMEABodyText"/>
        <w:tabs>
          <w:tab w:val="left" w:pos="0"/>
        </w:tabs>
        <w:ind w:left="1695" w:hanging="1695"/>
        <w:rPr>
          <w:lang w:val="da-DK"/>
        </w:rPr>
      </w:pPr>
      <w:r>
        <w:rPr>
          <w:lang w:val="da-DK"/>
        </w:rPr>
        <w:t>Ikke kendt:</w:t>
      </w:r>
      <w:r>
        <w:rPr>
          <w:lang w:val="da-DK"/>
        </w:rPr>
        <w:tab/>
      </w:r>
      <w:r>
        <w:rPr>
          <w:lang w:val="da-DK"/>
        </w:rPr>
        <w:tab/>
      </w:r>
      <w:r w:rsidRPr="000554CF">
        <w:rPr>
          <w:lang w:val="da-DK"/>
        </w:rPr>
        <w:t>Overfølsomhedsreaktioner, fx angioødem, udslæt, urticaria</w:t>
      </w:r>
      <w:r w:rsidR="00343C87" w:rsidRPr="00592A2C">
        <w:rPr>
          <w:lang w:val="da-DK"/>
        </w:rPr>
        <w:t>, anafylaktisk reaktion/shock</w:t>
      </w:r>
    </w:p>
    <w:p w14:paraId="5624B10C" w14:textId="77777777" w:rsidR="001B06FB" w:rsidRDefault="001B06FB" w:rsidP="001B06FB">
      <w:pPr>
        <w:pStyle w:val="EMEABodyText"/>
        <w:keepNext/>
        <w:outlineLvl w:val="0"/>
        <w:rPr>
          <w:i/>
          <w:u w:val="single"/>
          <w:lang w:val="da-DK"/>
        </w:rPr>
      </w:pPr>
    </w:p>
    <w:p w14:paraId="58A90CD3" w14:textId="77777777" w:rsidR="00343C87" w:rsidRDefault="001B06FB" w:rsidP="001B06FB">
      <w:pPr>
        <w:pStyle w:val="EMEABodyText"/>
        <w:keepNext/>
        <w:tabs>
          <w:tab w:val="left" w:pos="0"/>
        </w:tabs>
        <w:outlineLvl w:val="0"/>
        <w:rPr>
          <w:u w:val="single"/>
          <w:lang w:val="da-DK"/>
        </w:rPr>
      </w:pPr>
      <w:r w:rsidRPr="00FC2E5F">
        <w:rPr>
          <w:u w:val="single"/>
          <w:lang w:val="da-DK"/>
        </w:rPr>
        <w:t>Metabolisme og ernæring</w:t>
      </w:r>
    </w:p>
    <w:p w14:paraId="685DD0F8" w14:textId="77777777" w:rsidR="001B06FB" w:rsidRPr="00FC2E5F" w:rsidRDefault="001B06FB" w:rsidP="001B06FB">
      <w:pPr>
        <w:pStyle w:val="EMEABodyText"/>
        <w:keepNext/>
        <w:tabs>
          <w:tab w:val="left" w:pos="0"/>
        </w:tabs>
        <w:outlineLvl w:val="0"/>
        <w:rPr>
          <w:u w:val="single"/>
          <w:lang w:val="da-DK"/>
        </w:rPr>
      </w:pPr>
    </w:p>
    <w:p w14:paraId="72269D85" w14:textId="77777777" w:rsidR="001B06FB" w:rsidRPr="000554CF" w:rsidRDefault="001B06FB" w:rsidP="001B06FB">
      <w:pPr>
        <w:pStyle w:val="EMEABodyText"/>
        <w:tabs>
          <w:tab w:val="left" w:pos="0"/>
        </w:tabs>
        <w:rPr>
          <w:lang w:val="da-DK"/>
        </w:rPr>
      </w:pPr>
      <w:r>
        <w:rPr>
          <w:lang w:val="da-DK"/>
        </w:rPr>
        <w:t>Ikke kendt:</w:t>
      </w:r>
      <w:r>
        <w:rPr>
          <w:lang w:val="da-DK"/>
        </w:rPr>
        <w:tab/>
      </w:r>
      <w:r>
        <w:rPr>
          <w:lang w:val="da-DK"/>
        </w:rPr>
        <w:tab/>
      </w:r>
      <w:r w:rsidRPr="000554CF">
        <w:rPr>
          <w:lang w:val="da-DK"/>
        </w:rPr>
        <w:t>Hyperkal</w:t>
      </w:r>
      <w:r>
        <w:rPr>
          <w:lang w:val="da-DK"/>
        </w:rPr>
        <w:t>i</w:t>
      </w:r>
      <w:r w:rsidRPr="000554CF">
        <w:rPr>
          <w:lang w:val="da-DK"/>
        </w:rPr>
        <w:t>æmi</w:t>
      </w:r>
      <w:r w:rsidR="00D17C91">
        <w:rPr>
          <w:lang w:val="da-DK"/>
        </w:rPr>
        <w:t>, hypoglykæmi</w:t>
      </w:r>
    </w:p>
    <w:p w14:paraId="4E75F8F1" w14:textId="77777777" w:rsidR="001B06FB" w:rsidRDefault="001B06FB" w:rsidP="001B06FB">
      <w:pPr>
        <w:pStyle w:val="EMEABodyText"/>
        <w:keepNext/>
        <w:outlineLvl w:val="0"/>
        <w:rPr>
          <w:i/>
          <w:u w:val="single"/>
          <w:lang w:val="da-DK"/>
        </w:rPr>
      </w:pPr>
    </w:p>
    <w:p w14:paraId="1EDC18AF" w14:textId="77777777" w:rsidR="00343C87" w:rsidRDefault="001B06FB" w:rsidP="001B06FB">
      <w:pPr>
        <w:pStyle w:val="EMEABodyText"/>
        <w:keepNext/>
        <w:outlineLvl w:val="0"/>
        <w:rPr>
          <w:u w:val="single"/>
          <w:lang w:val="da-DK"/>
        </w:rPr>
      </w:pPr>
      <w:r w:rsidRPr="00FC2E5F">
        <w:rPr>
          <w:u w:val="single"/>
          <w:lang w:val="da-DK"/>
        </w:rPr>
        <w:t>Nervesystemet</w:t>
      </w:r>
    </w:p>
    <w:p w14:paraId="7CABB0F6" w14:textId="77777777" w:rsidR="001B06FB" w:rsidRPr="00FC2E5F" w:rsidRDefault="001B06FB" w:rsidP="001B06FB">
      <w:pPr>
        <w:pStyle w:val="EMEABodyText"/>
        <w:keepNext/>
        <w:outlineLvl w:val="0"/>
        <w:rPr>
          <w:u w:val="single"/>
          <w:lang w:val="da-DK"/>
        </w:rPr>
      </w:pPr>
    </w:p>
    <w:p w14:paraId="61B0C0D4" w14:textId="77777777" w:rsidR="001B06FB" w:rsidRPr="000554CF" w:rsidRDefault="001B06FB" w:rsidP="001B06FB">
      <w:pPr>
        <w:pStyle w:val="EMEABodyText"/>
        <w:tabs>
          <w:tab w:val="left" w:pos="1680"/>
        </w:tabs>
        <w:outlineLvl w:val="0"/>
        <w:rPr>
          <w:lang w:val="da-DK"/>
        </w:rPr>
      </w:pPr>
      <w:r>
        <w:rPr>
          <w:lang w:val="da-DK"/>
        </w:rPr>
        <w:t>Almindelig</w:t>
      </w:r>
      <w:r w:rsidRPr="007A0DE7">
        <w:rPr>
          <w:lang w:val="da-DK"/>
        </w:rPr>
        <w:t>:</w:t>
      </w:r>
      <w:r>
        <w:rPr>
          <w:lang w:val="da-DK"/>
        </w:rPr>
        <w:tab/>
      </w:r>
      <w:r w:rsidRPr="000554CF">
        <w:rPr>
          <w:lang w:val="da-DK"/>
        </w:rPr>
        <w:t>Svimmelhed, ortostatisk svimmelhed*</w:t>
      </w:r>
    </w:p>
    <w:p w14:paraId="54E281C5" w14:textId="77777777" w:rsidR="001B06FB" w:rsidRPr="00FC3A64" w:rsidRDefault="001B06FB" w:rsidP="001B06FB">
      <w:pPr>
        <w:pStyle w:val="EMEABodyText"/>
        <w:outlineLvl w:val="0"/>
        <w:rPr>
          <w:lang w:val="da-DK"/>
        </w:rPr>
      </w:pPr>
      <w:r>
        <w:rPr>
          <w:lang w:val="da-DK"/>
        </w:rPr>
        <w:t>Ikke kendt:</w:t>
      </w:r>
      <w:r>
        <w:rPr>
          <w:lang w:val="da-DK"/>
        </w:rPr>
        <w:tab/>
      </w:r>
      <w:r>
        <w:rPr>
          <w:lang w:val="da-DK"/>
        </w:rPr>
        <w:tab/>
        <w:t>Vertigo, h</w:t>
      </w:r>
      <w:r w:rsidRPr="00FC3A64">
        <w:rPr>
          <w:lang w:val="da-DK"/>
        </w:rPr>
        <w:t>ovedpine</w:t>
      </w:r>
    </w:p>
    <w:p w14:paraId="10994CF8" w14:textId="77777777" w:rsidR="001B06FB" w:rsidRPr="00A00642" w:rsidRDefault="001B06FB" w:rsidP="001B06FB">
      <w:pPr>
        <w:pStyle w:val="EMEABodyText"/>
        <w:keepNext/>
        <w:outlineLvl w:val="0"/>
        <w:rPr>
          <w:lang w:val="da-DK"/>
        </w:rPr>
      </w:pPr>
    </w:p>
    <w:p w14:paraId="642A76DF" w14:textId="77777777" w:rsidR="00343C87" w:rsidRDefault="001B06FB" w:rsidP="001B06FB">
      <w:pPr>
        <w:pStyle w:val="EMEABodyText"/>
        <w:keepNext/>
        <w:tabs>
          <w:tab w:val="left" w:pos="0"/>
        </w:tabs>
        <w:outlineLvl w:val="0"/>
        <w:rPr>
          <w:u w:val="single"/>
          <w:lang w:val="da-DK"/>
        </w:rPr>
      </w:pPr>
      <w:r w:rsidRPr="00FC2E5F">
        <w:rPr>
          <w:u w:val="single"/>
          <w:lang w:val="da-DK"/>
        </w:rPr>
        <w:t>Øre og labyrint</w:t>
      </w:r>
    </w:p>
    <w:p w14:paraId="4C1F2C5E" w14:textId="77777777" w:rsidR="001B06FB" w:rsidRPr="00FC2E5F" w:rsidRDefault="001B06FB" w:rsidP="001B06FB">
      <w:pPr>
        <w:pStyle w:val="EMEABodyText"/>
        <w:keepNext/>
        <w:tabs>
          <w:tab w:val="left" w:pos="0"/>
        </w:tabs>
        <w:outlineLvl w:val="0"/>
        <w:rPr>
          <w:u w:val="single"/>
          <w:lang w:val="da-DK"/>
        </w:rPr>
      </w:pPr>
    </w:p>
    <w:p w14:paraId="62F5E671" w14:textId="77777777" w:rsidR="001B06FB" w:rsidRPr="00FC3A64" w:rsidRDefault="001B06FB" w:rsidP="001B06FB">
      <w:pPr>
        <w:pStyle w:val="EMEABodyText"/>
        <w:tabs>
          <w:tab w:val="left" w:pos="0"/>
        </w:tabs>
        <w:outlineLvl w:val="0"/>
        <w:rPr>
          <w:i/>
          <w:lang w:val="da-DK"/>
        </w:rPr>
      </w:pPr>
      <w:r>
        <w:rPr>
          <w:lang w:val="da-DK"/>
        </w:rPr>
        <w:t>Ikke kendt:</w:t>
      </w:r>
      <w:r>
        <w:rPr>
          <w:lang w:val="da-DK"/>
        </w:rPr>
        <w:tab/>
      </w:r>
      <w:r>
        <w:rPr>
          <w:lang w:val="da-DK"/>
        </w:rPr>
        <w:tab/>
      </w:r>
      <w:r w:rsidRPr="00FC3A64">
        <w:rPr>
          <w:lang w:val="da-DK"/>
        </w:rPr>
        <w:t>Tinnitus</w:t>
      </w:r>
      <w:r w:rsidRPr="00FC3A64">
        <w:rPr>
          <w:i/>
          <w:lang w:val="da-DK"/>
        </w:rPr>
        <w:t xml:space="preserve"> </w:t>
      </w:r>
    </w:p>
    <w:p w14:paraId="0E966428" w14:textId="77777777" w:rsidR="001B06FB" w:rsidRDefault="001B06FB" w:rsidP="001B06FB">
      <w:pPr>
        <w:pStyle w:val="EMEABodyText"/>
        <w:keepNext/>
        <w:outlineLvl w:val="0"/>
        <w:rPr>
          <w:i/>
          <w:u w:val="single"/>
          <w:lang w:val="da-DK"/>
        </w:rPr>
      </w:pPr>
    </w:p>
    <w:p w14:paraId="3A8D039C" w14:textId="77777777" w:rsidR="00343C87" w:rsidRDefault="001B06FB" w:rsidP="001B06FB">
      <w:pPr>
        <w:pStyle w:val="EMEABodyText"/>
        <w:keepNext/>
        <w:outlineLvl w:val="0"/>
        <w:rPr>
          <w:u w:val="single"/>
          <w:lang w:val="da-DK"/>
        </w:rPr>
      </w:pPr>
      <w:r w:rsidRPr="00FC2E5F">
        <w:rPr>
          <w:u w:val="single"/>
          <w:lang w:val="da-DK"/>
        </w:rPr>
        <w:t>Hjerte</w:t>
      </w:r>
    </w:p>
    <w:p w14:paraId="4ED05089" w14:textId="77777777" w:rsidR="001B06FB" w:rsidRPr="00FC2E5F" w:rsidRDefault="001B06FB" w:rsidP="001B06FB">
      <w:pPr>
        <w:pStyle w:val="EMEABodyText"/>
        <w:keepNext/>
        <w:outlineLvl w:val="0"/>
        <w:rPr>
          <w:u w:val="single"/>
          <w:lang w:val="da-DK"/>
        </w:rPr>
      </w:pPr>
    </w:p>
    <w:p w14:paraId="28AE81F2" w14:textId="77777777" w:rsidR="001B06FB" w:rsidRPr="007A0DE7" w:rsidRDefault="001B06FB" w:rsidP="001B06FB">
      <w:pPr>
        <w:pStyle w:val="EMEABodyText"/>
        <w:tabs>
          <w:tab w:val="left" w:pos="1701"/>
        </w:tabs>
        <w:outlineLvl w:val="0"/>
        <w:rPr>
          <w:lang w:val="da-DK"/>
        </w:rPr>
      </w:pPr>
      <w:r>
        <w:rPr>
          <w:lang w:val="da-DK"/>
        </w:rPr>
        <w:t>Ikke almindelig</w:t>
      </w:r>
      <w:r w:rsidRPr="007A0DE7">
        <w:rPr>
          <w:lang w:val="da-DK"/>
        </w:rPr>
        <w:t>:</w:t>
      </w:r>
      <w:r>
        <w:rPr>
          <w:lang w:val="da-DK"/>
        </w:rPr>
        <w:tab/>
      </w:r>
      <w:r w:rsidRPr="007A0DE7">
        <w:rPr>
          <w:lang w:val="da-DK"/>
        </w:rPr>
        <w:t>Takykardi</w:t>
      </w:r>
    </w:p>
    <w:p w14:paraId="49BBE327" w14:textId="77777777" w:rsidR="001B06FB" w:rsidRDefault="001B06FB" w:rsidP="001B06FB">
      <w:pPr>
        <w:pStyle w:val="EMEABodyText"/>
        <w:keepNext/>
        <w:outlineLvl w:val="0"/>
        <w:rPr>
          <w:i/>
          <w:u w:val="single"/>
          <w:lang w:val="da-DK"/>
        </w:rPr>
      </w:pPr>
    </w:p>
    <w:p w14:paraId="48061886" w14:textId="77777777" w:rsidR="00343C87" w:rsidRDefault="001B06FB" w:rsidP="001B06FB">
      <w:pPr>
        <w:pStyle w:val="EMEABodyText"/>
        <w:keepNext/>
        <w:outlineLvl w:val="0"/>
        <w:rPr>
          <w:u w:val="single"/>
          <w:lang w:val="da-DK"/>
        </w:rPr>
      </w:pPr>
      <w:r w:rsidRPr="00FC2E5F">
        <w:rPr>
          <w:u w:val="single"/>
          <w:lang w:val="da-DK"/>
        </w:rPr>
        <w:t>Vaskulære sygdomme</w:t>
      </w:r>
    </w:p>
    <w:p w14:paraId="2CE79FDA" w14:textId="77777777" w:rsidR="001B06FB" w:rsidRPr="00FC2E5F" w:rsidRDefault="001B06FB" w:rsidP="001B06FB">
      <w:pPr>
        <w:pStyle w:val="EMEABodyText"/>
        <w:keepNext/>
        <w:outlineLvl w:val="0"/>
        <w:rPr>
          <w:u w:val="single"/>
          <w:lang w:val="da-DK"/>
        </w:rPr>
      </w:pPr>
    </w:p>
    <w:p w14:paraId="4CEC397F" w14:textId="77777777" w:rsidR="001B06FB" w:rsidRPr="000554CF" w:rsidRDefault="001B06FB" w:rsidP="001B06FB">
      <w:pPr>
        <w:pStyle w:val="EMEABodyText"/>
        <w:keepNext/>
        <w:keepLines/>
        <w:tabs>
          <w:tab w:val="left" w:pos="630"/>
          <w:tab w:val="left" w:pos="720"/>
          <w:tab w:val="left" w:pos="1680"/>
        </w:tabs>
        <w:ind w:left="1701" w:hanging="1701"/>
        <w:rPr>
          <w:lang w:val="da-DK"/>
        </w:rPr>
      </w:pPr>
      <w:r>
        <w:rPr>
          <w:lang w:val="da-DK"/>
        </w:rPr>
        <w:t>Almindelig:</w:t>
      </w:r>
      <w:r>
        <w:rPr>
          <w:lang w:val="da-DK"/>
        </w:rPr>
        <w:tab/>
        <w:t>O</w:t>
      </w:r>
      <w:r w:rsidRPr="000554CF">
        <w:rPr>
          <w:lang w:val="da-DK"/>
        </w:rPr>
        <w:t>rtostatisk hypotension*</w:t>
      </w:r>
    </w:p>
    <w:p w14:paraId="1D66AC08" w14:textId="77777777" w:rsidR="001B06FB" w:rsidRPr="000554CF" w:rsidRDefault="001B06FB" w:rsidP="001B06FB">
      <w:pPr>
        <w:pStyle w:val="EMEABodyText"/>
        <w:tabs>
          <w:tab w:val="left" w:pos="1680"/>
        </w:tabs>
        <w:rPr>
          <w:lang w:val="da-DK"/>
        </w:rPr>
      </w:pPr>
      <w:r>
        <w:rPr>
          <w:lang w:val="da-DK"/>
        </w:rPr>
        <w:t>Ikke almindelig:</w:t>
      </w:r>
      <w:r>
        <w:rPr>
          <w:lang w:val="da-DK"/>
        </w:rPr>
        <w:tab/>
        <w:t>Rødme</w:t>
      </w:r>
    </w:p>
    <w:p w14:paraId="06E28228" w14:textId="77777777" w:rsidR="001B06FB" w:rsidRDefault="001B06FB" w:rsidP="001B06FB">
      <w:pPr>
        <w:pStyle w:val="EMEABodyText"/>
        <w:keepNext/>
        <w:outlineLvl w:val="0"/>
        <w:rPr>
          <w:i/>
          <w:u w:val="single"/>
          <w:lang w:val="da-DK"/>
        </w:rPr>
      </w:pPr>
    </w:p>
    <w:p w14:paraId="3AA7E471" w14:textId="77777777" w:rsidR="00343C87" w:rsidRDefault="001B06FB" w:rsidP="001B06FB">
      <w:pPr>
        <w:pStyle w:val="EMEABodyText"/>
        <w:keepNext/>
        <w:outlineLvl w:val="0"/>
        <w:rPr>
          <w:u w:val="single"/>
          <w:lang w:val="da-DK"/>
        </w:rPr>
      </w:pPr>
      <w:r w:rsidRPr="00FC2E5F">
        <w:rPr>
          <w:noProof/>
          <w:u w:val="single"/>
          <w:lang w:val="da-DK"/>
        </w:rPr>
        <w:t>Luftveje, thorax og mediastinum</w:t>
      </w:r>
    </w:p>
    <w:p w14:paraId="55F38776" w14:textId="77777777" w:rsidR="001B06FB" w:rsidRPr="00FC2E5F" w:rsidRDefault="001B06FB" w:rsidP="001B06FB">
      <w:pPr>
        <w:pStyle w:val="EMEABodyText"/>
        <w:keepNext/>
        <w:outlineLvl w:val="0"/>
        <w:rPr>
          <w:u w:val="single"/>
          <w:lang w:val="da-DK"/>
        </w:rPr>
      </w:pPr>
    </w:p>
    <w:p w14:paraId="7AA08D7C" w14:textId="77777777" w:rsidR="001B06FB" w:rsidRPr="000554CF" w:rsidRDefault="001B06FB" w:rsidP="001B06FB">
      <w:pPr>
        <w:pStyle w:val="EMEABodyText"/>
        <w:tabs>
          <w:tab w:val="left" w:pos="1680"/>
        </w:tabs>
        <w:outlineLvl w:val="0"/>
        <w:rPr>
          <w:lang w:val="da-DK"/>
        </w:rPr>
      </w:pPr>
      <w:r>
        <w:rPr>
          <w:lang w:val="da-DK"/>
        </w:rPr>
        <w:t xml:space="preserve">Ikke </w:t>
      </w:r>
      <w:r w:rsidRPr="000554CF">
        <w:rPr>
          <w:lang w:val="da-DK"/>
        </w:rPr>
        <w:t>almindelig:</w:t>
      </w:r>
      <w:r>
        <w:rPr>
          <w:lang w:val="da-DK"/>
        </w:rPr>
        <w:tab/>
        <w:t>H</w:t>
      </w:r>
      <w:r w:rsidRPr="000554CF">
        <w:rPr>
          <w:lang w:val="da-DK"/>
        </w:rPr>
        <w:t>oste</w:t>
      </w:r>
    </w:p>
    <w:p w14:paraId="7C60C328" w14:textId="77777777" w:rsidR="001B06FB" w:rsidRDefault="001B06FB" w:rsidP="001B06FB">
      <w:pPr>
        <w:pStyle w:val="EMEABodyText"/>
        <w:keepNext/>
        <w:outlineLvl w:val="0"/>
        <w:rPr>
          <w:i/>
          <w:u w:val="single"/>
          <w:lang w:val="da-DK"/>
        </w:rPr>
      </w:pPr>
    </w:p>
    <w:p w14:paraId="272BD224" w14:textId="77777777" w:rsidR="00343C87" w:rsidRDefault="001B06FB" w:rsidP="001B06FB">
      <w:pPr>
        <w:pStyle w:val="EMEABodyText"/>
        <w:keepNext/>
        <w:outlineLvl w:val="0"/>
        <w:rPr>
          <w:u w:val="single"/>
          <w:lang w:val="da-DK"/>
        </w:rPr>
      </w:pPr>
      <w:r w:rsidRPr="00FC2E5F">
        <w:rPr>
          <w:u w:val="single"/>
          <w:lang w:val="da-DK"/>
        </w:rPr>
        <w:t>Mave-tarm-kanalen</w:t>
      </w:r>
    </w:p>
    <w:p w14:paraId="57296540" w14:textId="77777777" w:rsidR="001B06FB" w:rsidRPr="00FC2E5F" w:rsidRDefault="001B06FB" w:rsidP="001B06FB">
      <w:pPr>
        <w:pStyle w:val="EMEABodyText"/>
        <w:keepNext/>
        <w:outlineLvl w:val="0"/>
        <w:rPr>
          <w:u w:val="single"/>
          <w:lang w:val="da-DK"/>
        </w:rPr>
      </w:pPr>
    </w:p>
    <w:p w14:paraId="6A1E2E9A" w14:textId="77777777" w:rsidR="001B06FB" w:rsidRPr="000554CF" w:rsidRDefault="001B06FB" w:rsidP="001B06FB">
      <w:pPr>
        <w:pStyle w:val="EMEABodyText"/>
        <w:keepNext/>
        <w:outlineLvl w:val="0"/>
        <w:rPr>
          <w:lang w:val="da-DK"/>
        </w:rPr>
      </w:pPr>
      <w:r w:rsidRPr="000554CF">
        <w:rPr>
          <w:lang w:val="da-DK"/>
        </w:rPr>
        <w:t>Almindelig:</w:t>
      </w:r>
      <w:r>
        <w:rPr>
          <w:lang w:val="da-DK"/>
        </w:rPr>
        <w:tab/>
      </w:r>
      <w:r>
        <w:rPr>
          <w:lang w:val="da-DK"/>
        </w:rPr>
        <w:tab/>
        <w:t>Kvalme</w:t>
      </w:r>
      <w:r w:rsidRPr="000554CF">
        <w:rPr>
          <w:lang w:val="da-DK"/>
        </w:rPr>
        <w:t>/</w:t>
      </w:r>
      <w:r>
        <w:rPr>
          <w:lang w:val="da-DK"/>
        </w:rPr>
        <w:t>opkastning</w:t>
      </w:r>
    </w:p>
    <w:p w14:paraId="22EEA86F" w14:textId="77777777" w:rsidR="001B06FB" w:rsidRPr="000554CF" w:rsidRDefault="001B06FB" w:rsidP="001B06FB">
      <w:pPr>
        <w:pStyle w:val="EMEABodyText"/>
        <w:rPr>
          <w:lang w:val="da-DK"/>
        </w:rPr>
      </w:pPr>
      <w:r>
        <w:rPr>
          <w:lang w:val="da-DK"/>
        </w:rPr>
        <w:t>Ikke almindelig</w:t>
      </w:r>
      <w:r w:rsidRPr="000554CF">
        <w:rPr>
          <w:lang w:val="da-DK"/>
        </w:rPr>
        <w:t>:</w:t>
      </w:r>
      <w:r>
        <w:rPr>
          <w:lang w:val="da-DK"/>
        </w:rPr>
        <w:tab/>
        <w:t>D</w:t>
      </w:r>
      <w:r w:rsidRPr="000554CF">
        <w:rPr>
          <w:lang w:val="da-DK"/>
        </w:rPr>
        <w:t>iarr</w:t>
      </w:r>
      <w:r>
        <w:rPr>
          <w:lang w:val="da-DK"/>
        </w:rPr>
        <w:t>é,</w:t>
      </w:r>
      <w:r w:rsidRPr="000554CF">
        <w:rPr>
          <w:lang w:val="da-DK"/>
        </w:rPr>
        <w:t xml:space="preserve"> dyspepsi/</w:t>
      </w:r>
      <w:r>
        <w:rPr>
          <w:lang w:val="da-DK"/>
        </w:rPr>
        <w:t>halsbrand</w:t>
      </w:r>
    </w:p>
    <w:p w14:paraId="38C05FAD" w14:textId="77777777" w:rsidR="001B06FB" w:rsidRPr="00FC3A64" w:rsidRDefault="001B06FB" w:rsidP="001B06FB">
      <w:pPr>
        <w:pStyle w:val="EMEABodyText"/>
        <w:outlineLvl w:val="0"/>
        <w:rPr>
          <w:lang w:val="da-DK"/>
        </w:rPr>
      </w:pPr>
      <w:r>
        <w:rPr>
          <w:lang w:val="da-DK"/>
        </w:rPr>
        <w:t>Ikke kendt:</w:t>
      </w:r>
      <w:r>
        <w:rPr>
          <w:lang w:val="da-DK"/>
        </w:rPr>
        <w:tab/>
      </w:r>
      <w:r>
        <w:rPr>
          <w:lang w:val="da-DK"/>
        </w:rPr>
        <w:tab/>
      </w:r>
      <w:r w:rsidRPr="00FC3A64">
        <w:rPr>
          <w:lang w:val="da-DK"/>
        </w:rPr>
        <w:t>Dysgeusia</w:t>
      </w:r>
    </w:p>
    <w:p w14:paraId="47232FE9" w14:textId="77777777" w:rsidR="001B06FB" w:rsidRDefault="001B06FB" w:rsidP="001B06FB">
      <w:pPr>
        <w:pStyle w:val="EMEABodyText"/>
        <w:keepNext/>
        <w:outlineLvl w:val="0"/>
        <w:rPr>
          <w:i/>
          <w:u w:val="single"/>
          <w:lang w:val="da-DK"/>
        </w:rPr>
      </w:pPr>
    </w:p>
    <w:p w14:paraId="2BF1E319" w14:textId="77777777" w:rsidR="001B06FB" w:rsidRPr="00FC2E5F" w:rsidRDefault="001B06FB" w:rsidP="001B06FB">
      <w:pPr>
        <w:pStyle w:val="EMEABodyText"/>
        <w:keepNext/>
        <w:tabs>
          <w:tab w:val="left" w:pos="0"/>
        </w:tabs>
        <w:outlineLvl w:val="0"/>
        <w:rPr>
          <w:u w:val="single"/>
          <w:lang w:val="da-DK"/>
        </w:rPr>
      </w:pPr>
      <w:r w:rsidRPr="00FC2E5F">
        <w:rPr>
          <w:u w:val="single"/>
          <w:lang w:val="da-DK"/>
        </w:rPr>
        <w:t>Lever og galdeveje:</w:t>
      </w:r>
    </w:p>
    <w:p w14:paraId="79A20DAC" w14:textId="77777777" w:rsidR="001B06FB" w:rsidRDefault="001B06FB" w:rsidP="001B06FB">
      <w:pPr>
        <w:pStyle w:val="EMEABodyText"/>
        <w:rPr>
          <w:lang w:val="da-DK"/>
        </w:rPr>
      </w:pPr>
      <w:r>
        <w:rPr>
          <w:lang w:val="da-DK"/>
        </w:rPr>
        <w:t>Ikke almindelig</w:t>
      </w:r>
      <w:r>
        <w:rPr>
          <w:lang w:val="da-DK"/>
        </w:rPr>
        <w:tab/>
        <w:t>Gulsot</w:t>
      </w:r>
    </w:p>
    <w:p w14:paraId="58F36649" w14:textId="77777777" w:rsidR="001B06FB" w:rsidRDefault="001B06FB" w:rsidP="001B06FB">
      <w:pPr>
        <w:pStyle w:val="EMEABodyText"/>
        <w:rPr>
          <w:noProof/>
          <w:lang w:val="da-DK"/>
        </w:rPr>
      </w:pPr>
      <w:r>
        <w:rPr>
          <w:lang w:val="da-DK"/>
        </w:rPr>
        <w:t>Ikke kendt:</w:t>
      </w:r>
      <w:r>
        <w:rPr>
          <w:lang w:val="da-DK"/>
        </w:rPr>
        <w:tab/>
      </w:r>
      <w:r>
        <w:rPr>
          <w:lang w:val="da-DK"/>
        </w:rPr>
        <w:tab/>
      </w:r>
      <w:r w:rsidRPr="00854E28">
        <w:rPr>
          <w:lang w:val="da-DK"/>
        </w:rPr>
        <w:t>Hepatitis, abnorm leverfunktion</w:t>
      </w:r>
    </w:p>
    <w:p w14:paraId="0CA7E074" w14:textId="77777777" w:rsidR="001B06FB" w:rsidRDefault="001B06FB" w:rsidP="001B06FB">
      <w:pPr>
        <w:pStyle w:val="EMEABodyText"/>
        <w:tabs>
          <w:tab w:val="left" w:pos="0"/>
          <w:tab w:val="left" w:pos="1440"/>
        </w:tabs>
        <w:rPr>
          <w:i/>
          <w:u w:val="single"/>
          <w:lang w:val="da-DK"/>
        </w:rPr>
      </w:pPr>
    </w:p>
    <w:p w14:paraId="1F5A8521" w14:textId="77777777" w:rsidR="00343C87" w:rsidRPr="00FC2E5F" w:rsidRDefault="001B06FB" w:rsidP="001B06FB">
      <w:pPr>
        <w:pStyle w:val="EMEABodyText"/>
        <w:tabs>
          <w:tab w:val="left" w:pos="0"/>
          <w:tab w:val="left" w:pos="1440"/>
        </w:tabs>
        <w:rPr>
          <w:u w:val="single"/>
          <w:lang w:val="da-DK"/>
        </w:rPr>
      </w:pPr>
      <w:r w:rsidRPr="00FC2E5F">
        <w:rPr>
          <w:u w:val="single"/>
          <w:lang w:val="da-DK"/>
        </w:rPr>
        <w:t>Hud og subkutane væv</w:t>
      </w:r>
    </w:p>
    <w:p w14:paraId="6EB2054C" w14:textId="77777777" w:rsidR="001B06FB" w:rsidRPr="000554CF" w:rsidRDefault="001B06FB" w:rsidP="001B06FB">
      <w:pPr>
        <w:pStyle w:val="EMEABodyText"/>
        <w:tabs>
          <w:tab w:val="left" w:pos="0"/>
          <w:tab w:val="left" w:pos="1440"/>
        </w:tabs>
        <w:rPr>
          <w:u w:val="single"/>
          <w:lang w:val="da-DK"/>
        </w:rPr>
      </w:pPr>
    </w:p>
    <w:p w14:paraId="3E822B4C" w14:textId="77777777" w:rsidR="001B06FB" w:rsidRPr="000554CF" w:rsidRDefault="001B06FB" w:rsidP="001B06FB">
      <w:pPr>
        <w:pStyle w:val="EMEABodyText"/>
        <w:tabs>
          <w:tab w:val="left" w:pos="0"/>
        </w:tabs>
        <w:rPr>
          <w:lang w:val="da-DK"/>
        </w:rPr>
      </w:pPr>
      <w:r>
        <w:rPr>
          <w:lang w:val="da-DK"/>
        </w:rPr>
        <w:t>Ikke kendt:</w:t>
      </w:r>
      <w:r>
        <w:rPr>
          <w:lang w:val="da-DK"/>
        </w:rPr>
        <w:tab/>
      </w:r>
      <w:r>
        <w:rPr>
          <w:lang w:val="da-DK"/>
        </w:rPr>
        <w:tab/>
      </w:r>
      <w:r w:rsidRPr="000554CF">
        <w:rPr>
          <w:lang w:val="da-DK"/>
        </w:rPr>
        <w:t>L</w:t>
      </w:r>
      <w:r>
        <w:rPr>
          <w:lang w:val="da-DK"/>
        </w:rPr>
        <w:t>eukocytok</w:t>
      </w:r>
      <w:r w:rsidRPr="000554CF">
        <w:rPr>
          <w:lang w:val="da-DK"/>
        </w:rPr>
        <w:t>lasti</w:t>
      </w:r>
      <w:r>
        <w:rPr>
          <w:lang w:val="da-DK"/>
        </w:rPr>
        <w:t>sk vask</w:t>
      </w:r>
      <w:r w:rsidRPr="000554CF">
        <w:rPr>
          <w:lang w:val="da-DK"/>
        </w:rPr>
        <w:t>ulitis</w:t>
      </w:r>
    </w:p>
    <w:p w14:paraId="22C3D1A9" w14:textId="77777777" w:rsidR="001B06FB" w:rsidRDefault="001B06FB" w:rsidP="001B06FB">
      <w:pPr>
        <w:pStyle w:val="EMEABodyText"/>
        <w:keepNext/>
        <w:outlineLvl w:val="0"/>
        <w:rPr>
          <w:i/>
          <w:noProof/>
          <w:u w:val="single"/>
          <w:lang w:val="da-DK"/>
        </w:rPr>
      </w:pPr>
    </w:p>
    <w:p w14:paraId="4D4F0C12" w14:textId="77777777" w:rsidR="00343C87" w:rsidRDefault="001B06FB" w:rsidP="001B06FB">
      <w:pPr>
        <w:pStyle w:val="EMEABodyText"/>
        <w:keepNext/>
        <w:outlineLvl w:val="0"/>
        <w:rPr>
          <w:u w:val="single"/>
          <w:lang w:val="da-DK"/>
        </w:rPr>
      </w:pPr>
      <w:r w:rsidRPr="00FC2E5F">
        <w:rPr>
          <w:noProof/>
          <w:u w:val="single"/>
          <w:lang w:val="da-DK"/>
        </w:rPr>
        <w:t>Knogler, led, muskler og bindevæv</w:t>
      </w:r>
      <w:r w:rsidRPr="00FC2E5F">
        <w:rPr>
          <w:u w:val="single"/>
          <w:lang w:val="da-DK"/>
        </w:rPr>
        <w:t xml:space="preserve"> </w:t>
      </w:r>
    </w:p>
    <w:p w14:paraId="6C8EF9E9" w14:textId="77777777" w:rsidR="001B06FB" w:rsidRPr="00FC2E5F" w:rsidRDefault="001B06FB" w:rsidP="001B06FB">
      <w:pPr>
        <w:pStyle w:val="EMEABodyText"/>
        <w:keepNext/>
        <w:outlineLvl w:val="0"/>
        <w:rPr>
          <w:u w:val="single"/>
          <w:lang w:val="da-DK"/>
        </w:rPr>
      </w:pPr>
    </w:p>
    <w:p w14:paraId="441644A6" w14:textId="77777777" w:rsidR="001B06FB" w:rsidRDefault="001B06FB" w:rsidP="001B06FB">
      <w:pPr>
        <w:pStyle w:val="EMEABodyText"/>
        <w:tabs>
          <w:tab w:val="left" w:pos="1680"/>
        </w:tabs>
        <w:outlineLvl w:val="0"/>
        <w:rPr>
          <w:lang w:val="da-DK"/>
        </w:rPr>
      </w:pPr>
      <w:r>
        <w:rPr>
          <w:lang w:val="da-DK"/>
        </w:rPr>
        <w:t>Almindelig:</w:t>
      </w:r>
      <w:r>
        <w:rPr>
          <w:lang w:val="da-DK"/>
        </w:rPr>
        <w:tab/>
        <w:t>Muskuloskeletale s</w:t>
      </w:r>
      <w:r w:rsidRPr="000554CF">
        <w:rPr>
          <w:lang w:val="da-DK"/>
        </w:rPr>
        <w:t>merter*</w:t>
      </w:r>
    </w:p>
    <w:p w14:paraId="25546873" w14:textId="77777777" w:rsidR="001B06FB" w:rsidRPr="000554CF" w:rsidRDefault="001B06FB" w:rsidP="001B06FB">
      <w:pPr>
        <w:pStyle w:val="EMEABodyText"/>
        <w:tabs>
          <w:tab w:val="left" w:pos="0"/>
        </w:tabs>
        <w:ind w:left="1695" w:hanging="1695"/>
        <w:outlineLvl w:val="0"/>
        <w:rPr>
          <w:lang w:val="da-DK"/>
        </w:rPr>
      </w:pPr>
      <w:r>
        <w:rPr>
          <w:lang w:val="da-DK"/>
        </w:rPr>
        <w:t xml:space="preserve">Ikke kendt: </w:t>
      </w:r>
      <w:r>
        <w:rPr>
          <w:lang w:val="da-DK"/>
        </w:rPr>
        <w:tab/>
      </w:r>
      <w:r w:rsidRPr="000554CF">
        <w:rPr>
          <w:lang w:val="da-DK"/>
        </w:rPr>
        <w:t>Artralgi, myalgi (i nogle tilfælde forbundet med øgede niveauer af plasma</w:t>
      </w:r>
      <w:r>
        <w:rPr>
          <w:lang w:val="da-DK"/>
        </w:rPr>
        <w:t>-k</w:t>
      </w:r>
      <w:r w:rsidRPr="000554CF">
        <w:rPr>
          <w:lang w:val="da-DK"/>
        </w:rPr>
        <w:t>reatinkinase), mus</w:t>
      </w:r>
      <w:r>
        <w:rPr>
          <w:lang w:val="da-DK"/>
        </w:rPr>
        <w:t>kelkramper</w:t>
      </w:r>
    </w:p>
    <w:p w14:paraId="3237DCF1" w14:textId="77777777" w:rsidR="001B06FB" w:rsidRPr="000554CF" w:rsidRDefault="001B06FB" w:rsidP="001B06FB">
      <w:pPr>
        <w:pStyle w:val="EMEABodyText"/>
        <w:tabs>
          <w:tab w:val="left" w:pos="1680"/>
        </w:tabs>
        <w:outlineLvl w:val="0"/>
        <w:rPr>
          <w:lang w:val="da-DK"/>
        </w:rPr>
      </w:pPr>
    </w:p>
    <w:p w14:paraId="2423E93C" w14:textId="77777777" w:rsidR="009C5F28" w:rsidRDefault="001B06FB" w:rsidP="001B06FB">
      <w:pPr>
        <w:pStyle w:val="EMEABodyText"/>
        <w:keepNext/>
        <w:tabs>
          <w:tab w:val="left" w:pos="0"/>
        </w:tabs>
        <w:outlineLvl w:val="0"/>
        <w:rPr>
          <w:u w:val="single"/>
          <w:lang w:val="da-DK"/>
        </w:rPr>
      </w:pPr>
      <w:r w:rsidRPr="00FC2E5F">
        <w:rPr>
          <w:u w:val="single"/>
          <w:lang w:val="da-DK"/>
        </w:rPr>
        <w:t>Nyrer og urinveje</w:t>
      </w:r>
    </w:p>
    <w:p w14:paraId="10B77AEA" w14:textId="77777777" w:rsidR="001B06FB" w:rsidRPr="00FC2E5F" w:rsidRDefault="001B06FB" w:rsidP="001B06FB">
      <w:pPr>
        <w:pStyle w:val="EMEABodyText"/>
        <w:keepNext/>
        <w:tabs>
          <w:tab w:val="left" w:pos="0"/>
        </w:tabs>
        <w:outlineLvl w:val="0"/>
        <w:rPr>
          <w:u w:val="single"/>
          <w:lang w:val="da-DK"/>
        </w:rPr>
      </w:pPr>
    </w:p>
    <w:p w14:paraId="69F32DDC" w14:textId="77777777" w:rsidR="001B06FB" w:rsidRPr="000554CF" w:rsidRDefault="001B06FB" w:rsidP="001B06FB">
      <w:pPr>
        <w:pStyle w:val="EMEABodyText"/>
        <w:tabs>
          <w:tab w:val="left" w:pos="0"/>
          <w:tab w:val="left" w:pos="720"/>
        </w:tabs>
        <w:rPr>
          <w:lang w:val="da-DK"/>
        </w:rPr>
      </w:pPr>
      <w:r>
        <w:rPr>
          <w:lang w:val="da-DK"/>
        </w:rPr>
        <w:t>Ikke kendt:</w:t>
      </w:r>
      <w:r>
        <w:rPr>
          <w:lang w:val="da-DK"/>
        </w:rPr>
        <w:tab/>
      </w:r>
      <w:r>
        <w:rPr>
          <w:lang w:val="da-DK"/>
        </w:rPr>
        <w:tab/>
      </w:r>
      <w:r w:rsidRPr="000554CF">
        <w:rPr>
          <w:lang w:val="da-DK"/>
        </w:rPr>
        <w:t>Nedsat nyrefunktion, inklusive tilfælde af nyresvigt hos risikopatienter (se pkt. 4.4)</w:t>
      </w:r>
    </w:p>
    <w:p w14:paraId="31333C5F" w14:textId="77777777" w:rsidR="001B06FB" w:rsidRDefault="001B06FB" w:rsidP="001B06FB">
      <w:pPr>
        <w:pStyle w:val="EMEABodyText"/>
        <w:keepNext/>
        <w:outlineLvl w:val="0"/>
        <w:rPr>
          <w:i/>
          <w:noProof/>
          <w:u w:val="single"/>
          <w:lang w:val="da-DK"/>
        </w:rPr>
      </w:pPr>
    </w:p>
    <w:p w14:paraId="159FCE1F" w14:textId="77777777" w:rsidR="00581F81" w:rsidRDefault="001B06FB" w:rsidP="001B06FB">
      <w:pPr>
        <w:pStyle w:val="EMEABodyText"/>
        <w:keepNext/>
        <w:outlineLvl w:val="0"/>
        <w:rPr>
          <w:u w:val="single"/>
          <w:lang w:val="da-DK"/>
        </w:rPr>
      </w:pPr>
      <w:r w:rsidRPr="00FC2E5F">
        <w:rPr>
          <w:noProof/>
          <w:u w:val="single"/>
          <w:lang w:val="da-DK"/>
        </w:rPr>
        <w:t>Det reproduktive system og mammae</w:t>
      </w:r>
    </w:p>
    <w:p w14:paraId="2EB34B49" w14:textId="77777777" w:rsidR="001B06FB" w:rsidRPr="00FC2E5F" w:rsidRDefault="001B06FB" w:rsidP="001B06FB">
      <w:pPr>
        <w:pStyle w:val="EMEABodyText"/>
        <w:keepNext/>
        <w:outlineLvl w:val="0"/>
        <w:rPr>
          <w:u w:val="single"/>
          <w:lang w:val="da-DK"/>
        </w:rPr>
      </w:pPr>
    </w:p>
    <w:p w14:paraId="2F5C090F" w14:textId="77777777" w:rsidR="001B06FB" w:rsidRPr="000554CF" w:rsidRDefault="001B06FB" w:rsidP="001B06FB">
      <w:pPr>
        <w:pStyle w:val="EMEABodyText"/>
        <w:tabs>
          <w:tab w:val="left" w:pos="1680"/>
        </w:tabs>
        <w:jc w:val="both"/>
        <w:outlineLvl w:val="0"/>
        <w:rPr>
          <w:lang w:val="da-DK"/>
        </w:rPr>
      </w:pPr>
      <w:r>
        <w:rPr>
          <w:lang w:val="da-DK"/>
        </w:rPr>
        <w:t>Ikke almindelig:</w:t>
      </w:r>
      <w:r>
        <w:rPr>
          <w:lang w:val="da-DK"/>
        </w:rPr>
        <w:tab/>
        <w:t>S</w:t>
      </w:r>
      <w:r w:rsidRPr="000554CF">
        <w:rPr>
          <w:lang w:val="da-DK"/>
        </w:rPr>
        <w:t>eksuel dysfunktion</w:t>
      </w:r>
    </w:p>
    <w:p w14:paraId="78D4609C" w14:textId="77777777" w:rsidR="001B06FB" w:rsidRDefault="001B06FB" w:rsidP="001B06FB">
      <w:pPr>
        <w:pStyle w:val="EMEABodyText"/>
        <w:keepNext/>
        <w:outlineLvl w:val="0"/>
        <w:rPr>
          <w:i/>
          <w:noProof/>
          <w:u w:val="single"/>
          <w:lang w:val="da-DK"/>
        </w:rPr>
      </w:pPr>
    </w:p>
    <w:p w14:paraId="068B2A8D" w14:textId="77777777" w:rsidR="00581F81" w:rsidRDefault="001B06FB" w:rsidP="001B06FB">
      <w:pPr>
        <w:pStyle w:val="EMEABodyText"/>
        <w:keepNext/>
        <w:outlineLvl w:val="0"/>
        <w:rPr>
          <w:u w:val="single"/>
          <w:lang w:val="da-DK"/>
        </w:rPr>
      </w:pPr>
      <w:r w:rsidRPr="00FC2E5F">
        <w:rPr>
          <w:noProof/>
          <w:u w:val="single"/>
          <w:lang w:val="da-DK"/>
        </w:rPr>
        <w:t>Almene symptomer og reaktioner på administrationsstedet</w:t>
      </w:r>
    </w:p>
    <w:p w14:paraId="23EC09AA" w14:textId="77777777" w:rsidR="001B06FB" w:rsidRPr="00FC2E5F" w:rsidRDefault="001B06FB" w:rsidP="001B06FB">
      <w:pPr>
        <w:pStyle w:val="EMEABodyText"/>
        <w:keepNext/>
        <w:outlineLvl w:val="0"/>
        <w:rPr>
          <w:u w:val="single"/>
          <w:lang w:val="da-DK"/>
        </w:rPr>
      </w:pPr>
    </w:p>
    <w:p w14:paraId="313B7934" w14:textId="77777777" w:rsidR="001B06FB" w:rsidRPr="000554CF" w:rsidRDefault="001B06FB" w:rsidP="001B06FB">
      <w:pPr>
        <w:pStyle w:val="EMEABodyText"/>
        <w:keepNext/>
        <w:tabs>
          <w:tab w:val="left" w:pos="720"/>
          <w:tab w:val="left" w:pos="1680"/>
        </w:tabs>
        <w:outlineLvl w:val="0"/>
        <w:rPr>
          <w:lang w:val="da-DK"/>
        </w:rPr>
      </w:pPr>
      <w:r>
        <w:rPr>
          <w:lang w:val="da-DK"/>
        </w:rPr>
        <w:t>Almindelig:</w:t>
      </w:r>
      <w:r>
        <w:rPr>
          <w:lang w:val="da-DK"/>
        </w:rPr>
        <w:tab/>
        <w:t>V</w:t>
      </w:r>
      <w:r w:rsidRPr="000554CF">
        <w:rPr>
          <w:lang w:val="da-DK"/>
        </w:rPr>
        <w:t>oldsom træthed</w:t>
      </w:r>
    </w:p>
    <w:p w14:paraId="51A58D71" w14:textId="77777777" w:rsidR="001B06FB" w:rsidRPr="000554CF" w:rsidRDefault="001B06FB" w:rsidP="001B06FB">
      <w:pPr>
        <w:pStyle w:val="EMEABodyText"/>
        <w:tabs>
          <w:tab w:val="left" w:pos="1680"/>
        </w:tabs>
        <w:rPr>
          <w:lang w:val="da-DK"/>
        </w:rPr>
      </w:pPr>
      <w:r>
        <w:rPr>
          <w:lang w:val="da-DK"/>
        </w:rPr>
        <w:t xml:space="preserve">Ikke </w:t>
      </w:r>
      <w:r w:rsidRPr="000554CF">
        <w:rPr>
          <w:lang w:val="da-DK"/>
        </w:rPr>
        <w:t>al</w:t>
      </w:r>
      <w:r>
        <w:rPr>
          <w:lang w:val="da-DK"/>
        </w:rPr>
        <w:t>mindelig:</w:t>
      </w:r>
      <w:r>
        <w:rPr>
          <w:lang w:val="da-DK"/>
        </w:rPr>
        <w:tab/>
        <w:t>B</w:t>
      </w:r>
      <w:r w:rsidRPr="000554CF">
        <w:rPr>
          <w:lang w:val="da-DK"/>
        </w:rPr>
        <w:t>rystsmerter</w:t>
      </w:r>
    </w:p>
    <w:p w14:paraId="573001D0" w14:textId="77777777" w:rsidR="001B06FB" w:rsidRDefault="001B06FB" w:rsidP="001B06FB">
      <w:pPr>
        <w:pStyle w:val="EMEABodyText"/>
        <w:keepNext/>
        <w:outlineLvl w:val="0"/>
        <w:rPr>
          <w:i/>
          <w:u w:val="single"/>
          <w:lang w:val="da-DK"/>
        </w:rPr>
      </w:pPr>
    </w:p>
    <w:p w14:paraId="67C279A1" w14:textId="77777777" w:rsidR="00581F81" w:rsidRDefault="001B06FB" w:rsidP="001B06FB">
      <w:pPr>
        <w:pStyle w:val="EMEABodyText"/>
        <w:keepNext/>
        <w:outlineLvl w:val="0"/>
        <w:rPr>
          <w:u w:val="single"/>
          <w:lang w:val="da-DK"/>
        </w:rPr>
      </w:pPr>
      <w:r w:rsidRPr="00FC2E5F">
        <w:rPr>
          <w:u w:val="single"/>
          <w:lang w:val="da-DK"/>
        </w:rPr>
        <w:t>Undersøgelser</w:t>
      </w:r>
    </w:p>
    <w:p w14:paraId="2AC0F300" w14:textId="77777777" w:rsidR="001B06FB" w:rsidRPr="00FC2E5F" w:rsidRDefault="001B06FB" w:rsidP="001B06FB">
      <w:pPr>
        <w:pStyle w:val="EMEABodyText"/>
        <w:keepNext/>
        <w:outlineLvl w:val="0"/>
        <w:rPr>
          <w:u w:val="single"/>
          <w:lang w:val="da-DK"/>
        </w:rPr>
      </w:pPr>
    </w:p>
    <w:p w14:paraId="473714DA" w14:textId="77777777" w:rsidR="001B06FB" w:rsidRDefault="001B06FB" w:rsidP="001B06FB">
      <w:pPr>
        <w:pStyle w:val="EMEABodyText"/>
        <w:keepNext/>
        <w:keepLines/>
        <w:tabs>
          <w:tab w:val="left" w:pos="720"/>
          <w:tab w:val="left" w:pos="1701"/>
        </w:tabs>
        <w:ind w:left="1701" w:hanging="1701"/>
        <w:rPr>
          <w:lang w:val="da-DK"/>
        </w:rPr>
      </w:pPr>
      <w:r w:rsidRPr="007A0DE7">
        <w:rPr>
          <w:lang w:val="da-DK"/>
        </w:rPr>
        <w:t>Meget almindelig:</w:t>
      </w:r>
      <w:r w:rsidRPr="007A0DE7">
        <w:rPr>
          <w:lang w:val="da-DK"/>
        </w:rPr>
        <w:tab/>
      </w:r>
      <w:r>
        <w:rPr>
          <w:lang w:val="da-DK"/>
        </w:rPr>
        <w:t>Hyperkaliæmi</w:t>
      </w:r>
      <w:r w:rsidRPr="009064F0">
        <w:rPr>
          <w:lang w:val="da-DK"/>
        </w:rPr>
        <w:t>* forekommer hyppigere blandt diabetiske p</w:t>
      </w:r>
      <w:r>
        <w:rPr>
          <w:lang w:val="da-DK"/>
        </w:rPr>
        <w:t>a</w:t>
      </w:r>
      <w:r w:rsidRPr="009064F0">
        <w:rPr>
          <w:lang w:val="da-DK"/>
        </w:rPr>
        <w:t xml:space="preserve">tienter behandlet med </w:t>
      </w:r>
      <w:r>
        <w:rPr>
          <w:lang w:val="da-DK"/>
        </w:rPr>
        <w:t>i</w:t>
      </w:r>
      <w:r w:rsidRPr="009064F0">
        <w:rPr>
          <w:lang w:val="da-DK"/>
        </w:rPr>
        <w:t xml:space="preserve">rbesartan </w:t>
      </w:r>
      <w:r>
        <w:rPr>
          <w:lang w:val="da-DK"/>
        </w:rPr>
        <w:t xml:space="preserve">end med </w:t>
      </w:r>
      <w:r w:rsidRPr="009064F0">
        <w:rPr>
          <w:lang w:val="da-DK"/>
        </w:rPr>
        <w:t xml:space="preserve">placebo. Hos diabetiske, hypertensive patienter med mikroalbuminuri og normal nyrefunktion sås </w:t>
      </w:r>
      <w:r>
        <w:rPr>
          <w:lang w:val="da-DK"/>
        </w:rPr>
        <w:t>hyperkaliæmi</w:t>
      </w:r>
      <w:r w:rsidRPr="009064F0">
        <w:rPr>
          <w:lang w:val="da-DK"/>
        </w:rPr>
        <w:t xml:space="preserve"> (≥</w:t>
      </w:r>
      <w:r w:rsidR="00A20895">
        <w:rPr>
          <w:lang w:val="da-DK"/>
        </w:rPr>
        <w:t xml:space="preserve"> </w:t>
      </w:r>
      <w:r w:rsidRPr="009064F0">
        <w:rPr>
          <w:lang w:val="da-DK"/>
        </w:rPr>
        <w:t>5,5 mEq/l) hos 29,4% af patient</w:t>
      </w:r>
      <w:r>
        <w:rPr>
          <w:lang w:val="da-DK"/>
        </w:rPr>
        <w:t xml:space="preserve">erne i </w:t>
      </w:r>
      <w:r w:rsidRPr="009064F0">
        <w:rPr>
          <w:lang w:val="da-DK"/>
        </w:rPr>
        <w:t>irbesartan 300 mg</w:t>
      </w:r>
      <w:r>
        <w:rPr>
          <w:lang w:val="da-DK"/>
        </w:rPr>
        <w:t xml:space="preserve">-gruppen og </w:t>
      </w:r>
      <w:r w:rsidRPr="009064F0">
        <w:rPr>
          <w:lang w:val="da-DK"/>
        </w:rPr>
        <w:t xml:space="preserve">22% </w:t>
      </w:r>
      <w:r>
        <w:rPr>
          <w:lang w:val="da-DK"/>
        </w:rPr>
        <w:t xml:space="preserve">af patienterne i </w:t>
      </w:r>
      <w:r w:rsidRPr="009064F0">
        <w:rPr>
          <w:lang w:val="da-DK"/>
        </w:rPr>
        <w:t>placebo</w:t>
      </w:r>
      <w:r>
        <w:rPr>
          <w:lang w:val="da-DK"/>
        </w:rPr>
        <w:t>gruppen</w:t>
      </w:r>
      <w:r w:rsidRPr="009064F0">
        <w:rPr>
          <w:lang w:val="da-DK"/>
        </w:rPr>
        <w:t>. Blandt diabetisk</w:t>
      </w:r>
      <w:r>
        <w:rPr>
          <w:lang w:val="da-DK"/>
        </w:rPr>
        <w:t>e</w:t>
      </w:r>
      <w:r w:rsidRPr="009064F0">
        <w:rPr>
          <w:lang w:val="da-DK"/>
        </w:rPr>
        <w:t xml:space="preserve">, hypertensive patienter med kronisk nyreinsufficiens og udtalt proteinuri sås </w:t>
      </w:r>
      <w:r>
        <w:rPr>
          <w:lang w:val="da-DK"/>
        </w:rPr>
        <w:t>hyperkaliæmi</w:t>
      </w:r>
      <w:r w:rsidRPr="009064F0">
        <w:rPr>
          <w:lang w:val="da-DK"/>
        </w:rPr>
        <w:t xml:space="preserve"> (≥</w:t>
      </w:r>
      <w:r w:rsidR="00A20895">
        <w:rPr>
          <w:lang w:val="da-DK"/>
        </w:rPr>
        <w:t xml:space="preserve"> </w:t>
      </w:r>
      <w:r w:rsidRPr="009064F0">
        <w:rPr>
          <w:lang w:val="da-DK"/>
        </w:rPr>
        <w:t>5,5 mEq/l) hos</w:t>
      </w:r>
      <w:r>
        <w:rPr>
          <w:lang w:val="da-DK"/>
        </w:rPr>
        <w:t xml:space="preserve"> 46,</w:t>
      </w:r>
      <w:r w:rsidRPr="009064F0">
        <w:rPr>
          <w:lang w:val="da-DK"/>
        </w:rPr>
        <w:t xml:space="preserve">3% </w:t>
      </w:r>
      <w:r>
        <w:rPr>
          <w:lang w:val="da-DK"/>
        </w:rPr>
        <w:t xml:space="preserve">af patienterne </w:t>
      </w:r>
      <w:r w:rsidRPr="009064F0">
        <w:rPr>
          <w:lang w:val="da-DK"/>
        </w:rPr>
        <w:t>i irbesartan</w:t>
      </w:r>
      <w:r>
        <w:rPr>
          <w:lang w:val="da-DK"/>
        </w:rPr>
        <w:t>gruppen og 26,</w:t>
      </w:r>
      <w:r w:rsidRPr="009064F0">
        <w:rPr>
          <w:lang w:val="da-DK"/>
        </w:rPr>
        <w:t xml:space="preserve">3% </w:t>
      </w:r>
      <w:r>
        <w:rPr>
          <w:lang w:val="da-DK"/>
        </w:rPr>
        <w:t xml:space="preserve">af patienterne i </w:t>
      </w:r>
      <w:r w:rsidRPr="009064F0">
        <w:rPr>
          <w:lang w:val="da-DK"/>
        </w:rPr>
        <w:t>placebo</w:t>
      </w:r>
      <w:r>
        <w:rPr>
          <w:lang w:val="da-DK"/>
        </w:rPr>
        <w:t>gruppen</w:t>
      </w:r>
      <w:r w:rsidRPr="009064F0">
        <w:rPr>
          <w:lang w:val="da-DK"/>
        </w:rPr>
        <w:t>.</w:t>
      </w:r>
    </w:p>
    <w:p w14:paraId="2727BE79" w14:textId="77777777" w:rsidR="001B06FB" w:rsidRDefault="001B06FB" w:rsidP="001B06FB">
      <w:pPr>
        <w:pStyle w:val="EMEABodyText"/>
        <w:tabs>
          <w:tab w:val="left" w:pos="720"/>
          <w:tab w:val="left" w:pos="1701"/>
        </w:tabs>
        <w:ind w:left="1701" w:hanging="1701"/>
        <w:rPr>
          <w:lang w:val="da-DK"/>
        </w:rPr>
      </w:pPr>
      <w:r>
        <w:rPr>
          <w:lang w:val="da-DK"/>
        </w:rPr>
        <w:t>Almindelig:</w:t>
      </w:r>
      <w:r w:rsidRPr="007A0DE7">
        <w:rPr>
          <w:lang w:val="da-DK"/>
        </w:rPr>
        <w:tab/>
      </w:r>
      <w:r w:rsidRPr="009064F0">
        <w:rPr>
          <w:lang w:val="da-DK"/>
        </w:rPr>
        <w:t xml:space="preserve">Betydelige stigninger i plasma-creatinkinase rapporteredes hyppigt (1,7%) blandt irbesartanbehandlede patienter. </w:t>
      </w:r>
      <w:r>
        <w:rPr>
          <w:lang w:val="da-DK"/>
        </w:rPr>
        <w:t xml:space="preserve">Ingen af disse stigninger var forbundet med </w:t>
      </w:r>
      <w:r w:rsidRPr="009064F0">
        <w:rPr>
          <w:lang w:val="da-DK"/>
        </w:rPr>
        <w:t>identific</w:t>
      </w:r>
      <w:r>
        <w:rPr>
          <w:lang w:val="da-DK"/>
        </w:rPr>
        <w:t>érbare kliniske muskelskeletale hændelser</w:t>
      </w:r>
      <w:r w:rsidRPr="009064F0">
        <w:rPr>
          <w:lang w:val="da-DK"/>
        </w:rPr>
        <w:t>.</w:t>
      </w:r>
    </w:p>
    <w:p w14:paraId="3AC2E22D" w14:textId="77777777" w:rsidR="001B06FB" w:rsidRDefault="001B06FB" w:rsidP="001B06FB">
      <w:pPr>
        <w:pStyle w:val="EMEABodyText"/>
        <w:ind w:left="1701" w:hanging="1701"/>
        <w:rPr>
          <w:lang w:val="da-DK"/>
        </w:rPr>
      </w:pPr>
      <w:r>
        <w:rPr>
          <w:lang w:val="da-DK"/>
        </w:rPr>
        <w:tab/>
      </w:r>
      <w:r w:rsidRPr="00B76EF2">
        <w:rPr>
          <w:lang w:val="da-DK"/>
        </w:rPr>
        <w:t>Der er set fald i hæmoglobin, som ikke var klinisk signifikant, hos 1,7% (dvs almindelig) af de hypertensive patienter med fremskreden diabetisk nyresygdom behandlet med irbesartan.</w:t>
      </w:r>
    </w:p>
    <w:p w14:paraId="616BB75B" w14:textId="77777777" w:rsidR="001B06FB" w:rsidRDefault="001B06FB" w:rsidP="001B06FB">
      <w:pPr>
        <w:pStyle w:val="EMEABodyText"/>
        <w:rPr>
          <w:lang w:val="da-DK"/>
        </w:rPr>
      </w:pPr>
    </w:p>
    <w:p w14:paraId="7C66042F" w14:textId="77777777" w:rsidR="00581F81" w:rsidRDefault="001B06FB" w:rsidP="001B06FB">
      <w:pPr>
        <w:pStyle w:val="EMEABodyText"/>
        <w:rPr>
          <w:bCs/>
          <w:u w:val="single"/>
          <w:lang w:val="da-DK"/>
        </w:rPr>
      </w:pPr>
      <w:r w:rsidRPr="00D9207A">
        <w:rPr>
          <w:bCs/>
          <w:u w:val="single"/>
          <w:lang w:val="da-DK"/>
        </w:rPr>
        <w:t>Pædatrisk population</w:t>
      </w:r>
    </w:p>
    <w:p w14:paraId="70BB6F04" w14:textId="77777777" w:rsidR="001B06FB" w:rsidRPr="00D9207A" w:rsidRDefault="001B06FB" w:rsidP="001B06FB">
      <w:pPr>
        <w:pStyle w:val="EMEABodyText"/>
        <w:rPr>
          <w:bCs/>
          <w:u w:val="single"/>
          <w:lang w:val="da-DK"/>
        </w:rPr>
      </w:pPr>
    </w:p>
    <w:p w14:paraId="619ED4AD" w14:textId="77777777" w:rsidR="001B06FB" w:rsidRDefault="001B06FB" w:rsidP="001B06FB">
      <w:pPr>
        <w:pStyle w:val="EMEABodyText"/>
        <w:rPr>
          <w:szCs w:val="22"/>
          <w:lang w:val="da-DK"/>
        </w:rPr>
      </w:pPr>
      <w:r>
        <w:rPr>
          <w:lang w:val="da-DK"/>
        </w:rPr>
        <w:t>I</w:t>
      </w:r>
      <w:r w:rsidRPr="00A45097">
        <w:rPr>
          <w:lang w:val="da-DK"/>
        </w:rPr>
        <w:t xml:space="preserve"> et randomiseret forsøg med 318 hypertensive børn og unge i aldersgruppen 6 til 16 år</w:t>
      </w:r>
      <w:r>
        <w:rPr>
          <w:lang w:val="da-DK"/>
        </w:rPr>
        <w:t xml:space="preserve"> sås</w:t>
      </w:r>
      <w:r w:rsidRPr="00A45097">
        <w:rPr>
          <w:lang w:val="da-DK"/>
        </w:rPr>
        <w:t xml:space="preserve"> </w:t>
      </w:r>
      <w:r>
        <w:rPr>
          <w:lang w:val="da-DK"/>
        </w:rPr>
        <w:t xml:space="preserve">følgende </w:t>
      </w:r>
      <w:r w:rsidRPr="00A45097">
        <w:rPr>
          <w:lang w:val="da-DK"/>
        </w:rPr>
        <w:t>bivirkning</w:t>
      </w:r>
      <w:r>
        <w:rPr>
          <w:lang w:val="da-DK"/>
        </w:rPr>
        <w:t xml:space="preserve">er </w:t>
      </w:r>
      <w:r w:rsidRPr="00A45097">
        <w:rPr>
          <w:lang w:val="da-DK"/>
        </w:rPr>
        <w:t>i den 3-ugers dobbeltblinde fase</w:t>
      </w:r>
      <w:r>
        <w:rPr>
          <w:lang w:val="da-DK"/>
        </w:rPr>
        <w:t xml:space="preserve">: hovedpine </w:t>
      </w:r>
      <w:r w:rsidRPr="00A45097">
        <w:rPr>
          <w:lang w:val="da-DK"/>
        </w:rPr>
        <w:t>(7,9%)</w:t>
      </w:r>
      <w:r>
        <w:rPr>
          <w:lang w:val="da-DK"/>
        </w:rPr>
        <w:t xml:space="preserve">, </w:t>
      </w:r>
      <w:r w:rsidRPr="00A45097">
        <w:rPr>
          <w:lang w:val="da-DK"/>
        </w:rPr>
        <w:t>hypotension (2,2%)</w:t>
      </w:r>
      <w:r>
        <w:rPr>
          <w:lang w:val="da-DK"/>
        </w:rPr>
        <w:t xml:space="preserve">, svimmelhed (1,9%), hoste (0,9%). </w:t>
      </w:r>
      <w:r w:rsidRPr="00A45097">
        <w:rPr>
          <w:szCs w:val="22"/>
          <w:lang w:val="da-DK"/>
        </w:rPr>
        <w:t xml:space="preserve">I den 26-ugers åbne periode i forsøget </w:t>
      </w:r>
      <w:r>
        <w:rPr>
          <w:szCs w:val="22"/>
          <w:lang w:val="da-DK"/>
        </w:rPr>
        <w:t xml:space="preserve">var de hyppigst observerede laboratoriemæssige abnormaliteter </w:t>
      </w:r>
      <w:r w:rsidRPr="00A45097">
        <w:rPr>
          <w:szCs w:val="22"/>
          <w:lang w:val="da-DK"/>
        </w:rPr>
        <w:t xml:space="preserve">stigninger i creatinin </w:t>
      </w:r>
      <w:r>
        <w:rPr>
          <w:szCs w:val="22"/>
          <w:lang w:val="da-DK"/>
        </w:rPr>
        <w:t>(</w:t>
      </w:r>
      <w:r w:rsidRPr="00A45097">
        <w:rPr>
          <w:szCs w:val="22"/>
          <w:lang w:val="da-DK"/>
        </w:rPr>
        <w:t>6,5%</w:t>
      </w:r>
      <w:r>
        <w:rPr>
          <w:szCs w:val="22"/>
          <w:lang w:val="da-DK"/>
        </w:rPr>
        <w:t>)</w:t>
      </w:r>
      <w:r w:rsidRPr="00A45097">
        <w:rPr>
          <w:szCs w:val="22"/>
          <w:lang w:val="da-DK"/>
        </w:rPr>
        <w:t xml:space="preserve"> </w:t>
      </w:r>
      <w:r>
        <w:rPr>
          <w:szCs w:val="22"/>
          <w:lang w:val="da-DK"/>
        </w:rPr>
        <w:t>og øgede kreatinkinase (CK)-værdier hos 2% af børnene</w:t>
      </w:r>
      <w:r w:rsidRPr="00A45097">
        <w:rPr>
          <w:szCs w:val="22"/>
          <w:lang w:val="da-DK"/>
        </w:rPr>
        <w:t>.</w:t>
      </w:r>
    </w:p>
    <w:p w14:paraId="2551E42A" w14:textId="77777777" w:rsidR="000E7431" w:rsidRPr="001D0DAD" w:rsidRDefault="000E7431" w:rsidP="001B06FB">
      <w:pPr>
        <w:pStyle w:val="EMEABodyText"/>
        <w:rPr>
          <w:lang w:val="da-DK"/>
        </w:rPr>
      </w:pPr>
    </w:p>
    <w:p w14:paraId="51AAE7A3" w14:textId="77777777" w:rsidR="000E7431" w:rsidRDefault="000E7431" w:rsidP="000E7431">
      <w:pPr>
        <w:autoSpaceDE w:val="0"/>
        <w:autoSpaceDN w:val="0"/>
        <w:adjustRightInd w:val="0"/>
        <w:rPr>
          <w:noProof/>
          <w:szCs w:val="22"/>
          <w:u w:val="single"/>
          <w:lang w:val="da-DK" w:eastAsia="fr-LU"/>
        </w:rPr>
      </w:pPr>
      <w:r>
        <w:rPr>
          <w:noProof/>
          <w:szCs w:val="22"/>
          <w:u w:val="single"/>
          <w:lang w:val="da-DK" w:eastAsia="fr-LU"/>
        </w:rPr>
        <w:t xml:space="preserve">Indberetning af </w:t>
      </w:r>
      <w:r w:rsidR="00A20895">
        <w:rPr>
          <w:noProof/>
          <w:szCs w:val="22"/>
          <w:u w:val="single"/>
          <w:lang w:val="da-DK" w:eastAsia="fr-LU"/>
        </w:rPr>
        <w:t>formodede</w:t>
      </w:r>
      <w:r>
        <w:rPr>
          <w:noProof/>
          <w:szCs w:val="22"/>
          <w:u w:val="single"/>
          <w:lang w:val="da-DK" w:eastAsia="fr-LU"/>
        </w:rPr>
        <w:t xml:space="preserve"> bivirkninger</w:t>
      </w:r>
    </w:p>
    <w:p w14:paraId="248543E4" w14:textId="77777777" w:rsidR="00581F81" w:rsidRDefault="00581F81" w:rsidP="000E7431">
      <w:pPr>
        <w:autoSpaceDE w:val="0"/>
        <w:autoSpaceDN w:val="0"/>
        <w:adjustRightInd w:val="0"/>
        <w:rPr>
          <w:szCs w:val="22"/>
          <w:u w:val="single"/>
          <w:lang w:val="da-DK" w:eastAsia="fr-LU"/>
        </w:rPr>
      </w:pPr>
    </w:p>
    <w:p w14:paraId="278A35FB" w14:textId="77777777" w:rsidR="000E7431" w:rsidRPr="001D0DAD" w:rsidRDefault="000E7431" w:rsidP="000E7431">
      <w:pPr>
        <w:pStyle w:val="EMEABodyText"/>
        <w:rPr>
          <w:lang w:val="da-DK"/>
        </w:rPr>
      </w:pPr>
      <w:r>
        <w:rPr>
          <w:noProof/>
          <w:szCs w:val="22"/>
          <w:lang w:val="da-DK" w:eastAsia="fr-LU"/>
        </w:rPr>
        <w:t xml:space="preserve">Når lægemidlet er godkendt, er indberetning af </w:t>
      </w:r>
      <w:r w:rsidR="00A20895">
        <w:rPr>
          <w:noProof/>
          <w:szCs w:val="22"/>
          <w:lang w:val="da-DK" w:eastAsia="fr-LU"/>
        </w:rPr>
        <w:t>formodede</w:t>
      </w:r>
      <w:r>
        <w:rPr>
          <w:noProof/>
          <w:szCs w:val="22"/>
          <w:lang w:val="da-DK" w:eastAsia="fr-LU"/>
        </w:rPr>
        <w:t xml:space="preserve"> bivirkninger vigtig.</w:t>
      </w:r>
      <w:r>
        <w:rPr>
          <w:szCs w:val="22"/>
          <w:lang w:val="da-DK" w:eastAsia="fr-LU"/>
        </w:rPr>
        <w:t xml:space="preserve"> </w:t>
      </w:r>
      <w:r>
        <w:rPr>
          <w:noProof/>
          <w:szCs w:val="22"/>
          <w:lang w:val="da-DK" w:eastAsia="fr-LU"/>
        </w:rPr>
        <w:t>Det muliggør løbende overvågning af benefit/risk-forholdet for lægemidlet.</w:t>
      </w:r>
      <w:r>
        <w:rPr>
          <w:szCs w:val="22"/>
          <w:lang w:val="da-DK" w:eastAsia="fr-LU"/>
        </w:rPr>
        <w:t xml:space="preserve"> </w:t>
      </w:r>
      <w:r>
        <w:rPr>
          <w:noProof/>
          <w:szCs w:val="22"/>
          <w:lang w:val="da-DK" w:eastAsia="fr-LU"/>
        </w:rPr>
        <w:t xml:space="preserve">Læger og sundhedspersonale anmodes om at indberette alle </w:t>
      </w:r>
      <w:r w:rsidR="00A20895">
        <w:rPr>
          <w:noProof/>
          <w:szCs w:val="22"/>
          <w:lang w:val="da-DK" w:eastAsia="fr-LU"/>
        </w:rPr>
        <w:t>formodede</w:t>
      </w:r>
      <w:r>
        <w:rPr>
          <w:noProof/>
          <w:szCs w:val="22"/>
          <w:lang w:val="da-DK" w:eastAsia="fr-LU"/>
        </w:rPr>
        <w:t xml:space="preserve"> bivirkninger via </w:t>
      </w:r>
      <w:r>
        <w:rPr>
          <w:noProof/>
          <w:szCs w:val="22"/>
          <w:highlight w:val="lightGray"/>
          <w:lang w:val="da-DK" w:eastAsia="fr-LU"/>
        </w:rPr>
        <w:t xml:space="preserve">det nationale rapporteringssystem anført i </w:t>
      </w:r>
      <w:hyperlink r:id="rId15" w:history="1">
        <w:r>
          <w:rPr>
            <w:rStyle w:val="Hyperlink"/>
            <w:noProof/>
            <w:szCs w:val="22"/>
            <w:highlight w:val="lightGray"/>
            <w:lang w:val="da-DK" w:eastAsia="fr-LU"/>
          </w:rPr>
          <w:t>Appendiks V</w:t>
        </w:r>
      </w:hyperlink>
    </w:p>
    <w:p w14:paraId="7C45A1D7" w14:textId="77777777" w:rsidR="000E7431" w:rsidRDefault="000E7431" w:rsidP="000E7431">
      <w:pPr>
        <w:pStyle w:val="EMEABodyText"/>
        <w:rPr>
          <w:lang w:val="da-DK"/>
        </w:rPr>
      </w:pPr>
    </w:p>
    <w:p w14:paraId="165EB623" w14:textId="77777777" w:rsidR="001B06FB" w:rsidRDefault="001B06FB">
      <w:pPr>
        <w:pStyle w:val="EMEAHeading2"/>
        <w:rPr>
          <w:lang w:val="da-DK"/>
        </w:rPr>
      </w:pPr>
      <w:r>
        <w:rPr>
          <w:lang w:val="da-DK"/>
        </w:rPr>
        <w:t>4.9</w:t>
      </w:r>
      <w:r>
        <w:rPr>
          <w:lang w:val="da-DK"/>
        </w:rPr>
        <w:tab/>
        <w:t>Overdosering</w:t>
      </w:r>
    </w:p>
    <w:p w14:paraId="4A7E0819" w14:textId="77777777" w:rsidR="001B06FB" w:rsidRDefault="001B06FB" w:rsidP="001B06FB">
      <w:pPr>
        <w:pStyle w:val="EMEAHeading2"/>
        <w:rPr>
          <w:lang w:val="da-DK"/>
        </w:rPr>
      </w:pPr>
    </w:p>
    <w:p w14:paraId="60098770" w14:textId="77777777" w:rsidR="001B06FB" w:rsidRDefault="001B06FB">
      <w:pPr>
        <w:pStyle w:val="EMEABodyText"/>
        <w:rPr>
          <w:lang w:val="da-DK"/>
        </w:rPr>
      </w:pPr>
      <w:r>
        <w:rPr>
          <w:lang w:val="da-DK"/>
        </w:rPr>
        <w:t xml:space="preserve">Erfaringerne med behandling af voksne, med doser op til 900 mg/dag i 8 uger, viste ingen toksicitet. De mest sandsynlige tegn på overdosering forventes at være hypotension og takykardi. Der kan også opstå bradykardi på grund af overdosering. Der foreligger ikke specifikke oplysninger om behandling af overdosering med Karvea. Patienten skal monitoreres tæt, og behandlingen skal være symptomatisk og understøttende. Foreslåede tiltag omfatter induktion af opkastning og/eller gastrisk udskylning. </w:t>
      </w:r>
      <w:r>
        <w:rPr>
          <w:lang w:val="da-DK"/>
        </w:rPr>
        <w:lastRenderedPageBreak/>
        <w:t>Medicinsk kul kan være nyttig til behandling af overdosering. Irbesartan fjernes ikke ved hæmodialyse.</w:t>
      </w:r>
    </w:p>
    <w:p w14:paraId="689DC427" w14:textId="77777777" w:rsidR="001B06FB" w:rsidRDefault="001B06FB">
      <w:pPr>
        <w:pStyle w:val="EMEABodyText"/>
        <w:rPr>
          <w:lang w:val="da-DK"/>
        </w:rPr>
      </w:pPr>
    </w:p>
    <w:p w14:paraId="077AFEAA" w14:textId="77777777" w:rsidR="001B06FB" w:rsidRDefault="001B06FB">
      <w:pPr>
        <w:pStyle w:val="EMEABodyText"/>
        <w:rPr>
          <w:lang w:val="da-DK"/>
        </w:rPr>
      </w:pPr>
    </w:p>
    <w:p w14:paraId="148861DA" w14:textId="77777777" w:rsidR="001B06FB" w:rsidRDefault="001B06FB">
      <w:pPr>
        <w:pStyle w:val="EMEAHeading1"/>
        <w:rPr>
          <w:lang w:val="da-DK"/>
        </w:rPr>
      </w:pPr>
      <w:r>
        <w:rPr>
          <w:lang w:val="da-DK"/>
        </w:rPr>
        <w:t>5.</w:t>
      </w:r>
      <w:r>
        <w:rPr>
          <w:lang w:val="da-DK"/>
        </w:rPr>
        <w:tab/>
        <w:t>FARMAKOLOGISKE EGENSKABER</w:t>
      </w:r>
    </w:p>
    <w:p w14:paraId="4F1EB479" w14:textId="77777777" w:rsidR="001B06FB" w:rsidRDefault="001B06FB" w:rsidP="001B06FB">
      <w:pPr>
        <w:pStyle w:val="EMEAHeading1"/>
        <w:rPr>
          <w:lang w:val="da-DK"/>
        </w:rPr>
      </w:pPr>
    </w:p>
    <w:p w14:paraId="67FE5C59" w14:textId="77777777" w:rsidR="001B06FB" w:rsidRDefault="001B06FB">
      <w:pPr>
        <w:pStyle w:val="EMEAHeading2"/>
        <w:rPr>
          <w:lang w:val="da-DK"/>
        </w:rPr>
      </w:pPr>
      <w:r>
        <w:rPr>
          <w:lang w:val="da-DK"/>
        </w:rPr>
        <w:t>5.1</w:t>
      </w:r>
      <w:r>
        <w:rPr>
          <w:lang w:val="da-DK"/>
        </w:rPr>
        <w:tab/>
        <w:t>Farmakodynamiske egenskaber</w:t>
      </w:r>
    </w:p>
    <w:p w14:paraId="2429ACBB" w14:textId="77777777" w:rsidR="001B06FB" w:rsidRDefault="001B06FB" w:rsidP="001B06FB">
      <w:pPr>
        <w:pStyle w:val="EMEAHeading2"/>
        <w:rPr>
          <w:lang w:val="da-DK"/>
        </w:rPr>
      </w:pPr>
    </w:p>
    <w:p w14:paraId="6DD45913" w14:textId="77777777" w:rsidR="001B06FB" w:rsidRDefault="001B06FB">
      <w:pPr>
        <w:pStyle w:val="EMEABodyText"/>
        <w:rPr>
          <w:lang w:val="da-DK"/>
        </w:rPr>
      </w:pPr>
      <w:r>
        <w:rPr>
          <w:lang w:val="da-DK"/>
        </w:rPr>
        <w:t>Farmakoterapeutisk klassifikation: angiotensin II-antagonister, almindelige.</w:t>
      </w:r>
    </w:p>
    <w:p w14:paraId="066A1143" w14:textId="77777777" w:rsidR="001B06FB" w:rsidRDefault="001B06FB">
      <w:pPr>
        <w:pStyle w:val="EMEABodyText"/>
        <w:rPr>
          <w:lang w:val="da-DK"/>
        </w:rPr>
      </w:pPr>
      <w:r>
        <w:rPr>
          <w:lang w:val="da-DK"/>
        </w:rPr>
        <w:t>ATC-kode: C09C A04.</w:t>
      </w:r>
    </w:p>
    <w:p w14:paraId="2E24E56C" w14:textId="77777777" w:rsidR="001B06FB" w:rsidRDefault="001B06FB">
      <w:pPr>
        <w:pStyle w:val="EMEABodyText"/>
        <w:rPr>
          <w:lang w:val="da-DK"/>
        </w:rPr>
      </w:pPr>
    </w:p>
    <w:p w14:paraId="58822EE8" w14:textId="77777777" w:rsidR="00581F81" w:rsidRDefault="001B06FB">
      <w:pPr>
        <w:pStyle w:val="EMEABodyText"/>
        <w:rPr>
          <w:lang w:val="da-DK"/>
        </w:rPr>
      </w:pPr>
      <w:r w:rsidRPr="00C80242">
        <w:rPr>
          <w:u w:val="single"/>
          <w:lang w:val="da-DK"/>
        </w:rPr>
        <w:t>Virkningsmekanisme</w:t>
      </w:r>
    </w:p>
    <w:p w14:paraId="154E6FD9" w14:textId="77777777" w:rsidR="00581F81" w:rsidRDefault="00581F81">
      <w:pPr>
        <w:pStyle w:val="EMEABodyText"/>
        <w:rPr>
          <w:lang w:val="da-DK"/>
        </w:rPr>
      </w:pPr>
    </w:p>
    <w:p w14:paraId="7D258B14" w14:textId="77777777" w:rsidR="001B06FB" w:rsidRDefault="001B06FB">
      <w:pPr>
        <w:pStyle w:val="EMEABodyText"/>
        <w:rPr>
          <w:lang w:val="da-DK"/>
        </w:rPr>
      </w:pPr>
      <w:r>
        <w:rPr>
          <w:lang w:val="da-DK"/>
        </w:rPr>
        <w:t>Irbesartan er en potent, oral aktiv, selektiv angiotensin-II receptor (type AT</w:t>
      </w:r>
      <w:r>
        <w:rPr>
          <w:vertAlign w:val="subscript"/>
          <w:lang w:val="da-DK"/>
        </w:rPr>
        <w:t>1</w:t>
      </w:r>
      <w:r>
        <w:rPr>
          <w:lang w:val="da-DK"/>
        </w:rPr>
        <w:t>) antagonist. Stoffet antages at blokere alle virkninger af angiotensin-II, som bliver medieret af AT</w:t>
      </w:r>
      <w:r>
        <w:rPr>
          <w:vertAlign w:val="subscript"/>
          <w:lang w:val="da-DK"/>
        </w:rPr>
        <w:t>1</w:t>
      </w:r>
      <w:r>
        <w:rPr>
          <w:lang w:val="da-DK"/>
        </w:rPr>
        <w:t> receptoren, uafhængigt af angiotensin-II-syntesens kilde eller rute. Den selektive antagonisme mod angiotensin-II (AT</w:t>
      </w:r>
      <w:r>
        <w:rPr>
          <w:vertAlign w:val="subscript"/>
          <w:lang w:val="da-DK"/>
        </w:rPr>
        <w:t>1</w:t>
      </w:r>
      <w:r>
        <w:rPr>
          <w:lang w:val="da-DK"/>
        </w:rPr>
        <w:t>) receptorerne resulterer i en forhøjelse af plasma-renin- og angiotensin-II niveauerne og i nedsat aldosteron i plasma. Serum-kalium påvirkes ikke nævneværdigt, når irbesartan administreres alene ved de anbefalede doser. Irbesartan hæmmer ikke ACE (kininase-II), et enzym som producerer angiotensin-II og også ned</w:t>
      </w:r>
      <w:r>
        <w:rPr>
          <w:lang w:val="da-DK"/>
        </w:rPr>
        <w:softHyphen/>
        <w:t>bryder bradykinin til inaktive metabolitter. Irbesartan kræver ingen metabolisk aktivering for at blive aktivt.</w:t>
      </w:r>
    </w:p>
    <w:p w14:paraId="245587C3" w14:textId="77777777" w:rsidR="001B06FB" w:rsidRDefault="001B06FB">
      <w:pPr>
        <w:pStyle w:val="EMEABodyText"/>
        <w:rPr>
          <w:lang w:val="da-DK"/>
        </w:rPr>
      </w:pPr>
    </w:p>
    <w:p w14:paraId="0046034F" w14:textId="77777777" w:rsidR="001B06FB" w:rsidRPr="005F3885" w:rsidRDefault="001B06FB" w:rsidP="001B06FB">
      <w:pPr>
        <w:pStyle w:val="EMEAHeading2"/>
        <w:rPr>
          <w:b w:val="0"/>
          <w:u w:val="single"/>
          <w:lang w:val="da-DK"/>
        </w:rPr>
      </w:pPr>
      <w:r w:rsidRPr="005F3885">
        <w:rPr>
          <w:b w:val="0"/>
          <w:u w:val="single"/>
          <w:lang w:val="da-DK"/>
        </w:rPr>
        <w:t>Klinisk effekt:</w:t>
      </w:r>
    </w:p>
    <w:p w14:paraId="18F99B68" w14:textId="77777777" w:rsidR="001B06FB" w:rsidRPr="007E195A" w:rsidRDefault="001B06FB" w:rsidP="001B06FB">
      <w:pPr>
        <w:pStyle w:val="EMEAHeading2"/>
        <w:rPr>
          <w:lang w:val="da-DK"/>
        </w:rPr>
      </w:pPr>
    </w:p>
    <w:p w14:paraId="3ACBB6FB" w14:textId="77777777" w:rsidR="001B06FB" w:rsidRDefault="001B06FB" w:rsidP="001B06FB">
      <w:pPr>
        <w:pStyle w:val="EMEABodyText"/>
        <w:keepNext/>
        <w:rPr>
          <w:i/>
          <w:lang w:val="da-DK"/>
        </w:rPr>
      </w:pPr>
      <w:r w:rsidRPr="00FC2E5F">
        <w:rPr>
          <w:i/>
          <w:lang w:val="da-DK"/>
        </w:rPr>
        <w:t>Hypertension</w:t>
      </w:r>
    </w:p>
    <w:p w14:paraId="343786FE" w14:textId="77777777" w:rsidR="00581F81" w:rsidRPr="00FC2E5F" w:rsidRDefault="00581F81" w:rsidP="001B06FB">
      <w:pPr>
        <w:pStyle w:val="EMEABodyText"/>
        <w:keepNext/>
        <w:rPr>
          <w:i/>
          <w:lang w:val="da-DK"/>
        </w:rPr>
      </w:pPr>
    </w:p>
    <w:p w14:paraId="51429916" w14:textId="77777777" w:rsidR="001B06FB" w:rsidRDefault="001B06FB">
      <w:pPr>
        <w:pStyle w:val="EMEABodyText"/>
        <w:rPr>
          <w:lang w:val="da-DK"/>
        </w:rPr>
      </w:pPr>
      <w:r>
        <w:rPr>
          <w:lang w:val="da-DK"/>
        </w:rPr>
        <w:t>Irbesartan sænker blodtrykket med en minimal ændring af hjerteaktionen. Sænkning af blodtrykket er dosisafhængig ved éngangsdoser med tendens til udjævning ved doser over 300 mg. Doser på 150-300 mg, 1 gang i døgnet, giver en sænkning af det liggende eller siddende blodtryk i minimumpunktet (dvs. 24 timer efter dosering) som i gennemsnit er 8-13/5-8 mm Hg (systolisk/diastolisk) større end ved placebo-behandling.</w:t>
      </w:r>
    </w:p>
    <w:p w14:paraId="02F7C088" w14:textId="77777777" w:rsidR="00581F81" w:rsidRDefault="00581F81">
      <w:pPr>
        <w:pStyle w:val="EMEABodyText"/>
        <w:rPr>
          <w:lang w:val="da-DK"/>
        </w:rPr>
      </w:pPr>
    </w:p>
    <w:p w14:paraId="75A1C538" w14:textId="77777777" w:rsidR="001B06FB" w:rsidRDefault="001B06FB">
      <w:pPr>
        <w:pStyle w:val="EMEABodyText"/>
        <w:rPr>
          <w:lang w:val="da-DK"/>
        </w:rPr>
      </w:pPr>
      <w:r>
        <w:rPr>
          <w:lang w:val="da-DK"/>
        </w:rPr>
        <w:t>Spidsreduktion af blodtrykket opnås 3-6 timer efter administration, og den blodtrykssænkende effekt holder sig i mindst 24 timer. Efter 24 timer var blodtryksreduktionen 60-70% af den tilsvarende diastoliske og systoliske spidsrespons ved de anbefalede doser. 150 mg, 1 gang dagligt, gav minimums- og gennemsnitlig 24 timers respons svarende til samme døgndosis givet 2 gange dagligt.</w:t>
      </w:r>
    </w:p>
    <w:p w14:paraId="5A17EECE" w14:textId="77777777" w:rsidR="00581F81" w:rsidRDefault="00581F81">
      <w:pPr>
        <w:pStyle w:val="EMEABodyText"/>
        <w:rPr>
          <w:lang w:val="da-DK"/>
        </w:rPr>
      </w:pPr>
    </w:p>
    <w:p w14:paraId="6331302C" w14:textId="77777777" w:rsidR="001B06FB" w:rsidRDefault="001B06FB">
      <w:pPr>
        <w:pStyle w:val="EMEABodyText"/>
        <w:rPr>
          <w:lang w:val="da-DK"/>
        </w:rPr>
      </w:pPr>
      <w:r>
        <w:rPr>
          <w:lang w:val="da-DK"/>
        </w:rPr>
        <w:t>Karveas blodtrykssænkende effekt er tydelig i løbet af 1-2 uger, og den maksimale effekt viser sig 4-6 uger efter behandlingsstart. Den antihypertensive virkning opretholdes ved langtidsbehandling. Efter ophør med behandling ændrer blodtrykket sig gradvist til baseline. Der er ikke observert rebound- hypertension.</w:t>
      </w:r>
    </w:p>
    <w:p w14:paraId="7111F1EE" w14:textId="77777777" w:rsidR="00581F81" w:rsidRDefault="00581F81">
      <w:pPr>
        <w:pStyle w:val="EMEABodyText"/>
        <w:rPr>
          <w:lang w:val="da-DK"/>
        </w:rPr>
      </w:pPr>
    </w:p>
    <w:p w14:paraId="587B3185" w14:textId="77777777" w:rsidR="001B06FB" w:rsidRDefault="001B06FB">
      <w:pPr>
        <w:pStyle w:val="EMEABodyText"/>
        <w:rPr>
          <w:lang w:val="da-DK"/>
        </w:rPr>
      </w:pPr>
      <w:r>
        <w:rPr>
          <w:lang w:val="da-DK"/>
        </w:rPr>
        <w:t>Den blodtrykssænkende effekt af irbesartan og diuretika af thiazidtypen er additiv. Hos patienter, hvis blodtryk ikke kan kontrolleres tilfredsstillende med irbesartan alene, kan irbesartan suppleres med en lille dosis hydrochlorthiazid (12,5 mg), 1 gang dagligt. Dette resulterer i en yderligere placebo-korrigeret blodtryksreduktion på 7-10/3-6 mm Hg (systolisk/diastolisk) i gennemsnit.</w:t>
      </w:r>
    </w:p>
    <w:p w14:paraId="0927911D" w14:textId="77777777" w:rsidR="00581F81" w:rsidRDefault="00581F81">
      <w:pPr>
        <w:pStyle w:val="EMEABodyText"/>
        <w:rPr>
          <w:lang w:val="da-DK"/>
        </w:rPr>
      </w:pPr>
    </w:p>
    <w:p w14:paraId="4DF6B830" w14:textId="77777777" w:rsidR="001B06FB" w:rsidRDefault="001B06FB">
      <w:pPr>
        <w:pStyle w:val="EMEABodyText"/>
        <w:rPr>
          <w:lang w:val="da-DK"/>
        </w:rPr>
      </w:pPr>
      <w:r>
        <w:rPr>
          <w:lang w:val="da-DK"/>
        </w:rPr>
        <w:t>Virkningen af Karvea afhænger ikke af alder eller køn. Ligesom for andre lægemidler, der påvirker renin-angiotensinsystemet, gælder det, at sorte hypertensionpatienter responderer betydeligt dårligere på irbesartanmonoterapi. Når irbesartan administreres samtidig med en lille dosis hydrochlorthiazid (fx 12,5 mg daglig) nærmer det antihypertensive respons hos sorte sig det, der forekommer hos hvide.</w:t>
      </w:r>
    </w:p>
    <w:p w14:paraId="0D04DB30" w14:textId="77777777" w:rsidR="001B06FB" w:rsidRDefault="001B06FB">
      <w:pPr>
        <w:pStyle w:val="EMEABodyText"/>
        <w:rPr>
          <w:lang w:val="da-DK"/>
        </w:rPr>
      </w:pPr>
      <w:r>
        <w:rPr>
          <w:lang w:val="da-DK"/>
        </w:rPr>
        <w:t>Der er ingen klinisk vigtig effekt på serum-urinsyre eller urinsyreudskillelse.</w:t>
      </w:r>
    </w:p>
    <w:p w14:paraId="0E597A6F" w14:textId="77777777" w:rsidR="001B06FB" w:rsidRDefault="001B06FB">
      <w:pPr>
        <w:pStyle w:val="EMEABodyText"/>
        <w:rPr>
          <w:lang w:val="da-DK"/>
        </w:rPr>
      </w:pPr>
    </w:p>
    <w:p w14:paraId="19BABE6E" w14:textId="77777777" w:rsidR="001B06FB" w:rsidRDefault="001B06FB" w:rsidP="001B06FB">
      <w:pPr>
        <w:pStyle w:val="EMEABodyText"/>
        <w:rPr>
          <w:i/>
          <w:lang w:val="da-DK"/>
        </w:rPr>
      </w:pPr>
      <w:r w:rsidRPr="00FC2E5F">
        <w:rPr>
          <w:i/>
          <w:lang w:val="da-DK"/>
        </w:rPr>
        <w:t>Pædiatrisk population</w:t>
      </w:r>
    </w:p>
    <w:p w14:paraId="2C284E17" w14:textId="77777777" w:rsidR="00581F81" w:rsidRPr="00FC2E5F" w:rsidRDefault="00581F81" w:rsidP="001B06FB">
      <w:pPr>
        <w:pStyle w:val="EMEABodyText"/>
        <w:rPr>
          <w:i/>
          <w:lang w:val="da-DK"/>
        </w:rPr>
      </w:pPr>
    </w:p>
    <w:p w14:paraId="214890D0" w14:textId="77777777" w:rsidR="001B06FB" w:rsidRPr="00A45097" w:rsidRDefault="001B06FB" w:rsidP="001B06FB">
      <w:pPr>
        <w:pStyle w:val="EMEABodyText"/>
        <w:rPr>
          <w:lang w:val="da-DK"/>
        </w:rPr>
      </w:pPr>
      <w:r w:rsidRPr="00A45097">
        <w:rPr>
          <w:lang w:val="da-DK"/>
        </w:rPr>
        <w:t>Reduktion af blodtryk med 0,5 mg/kg (lav), 1,5 mg/kg (middel) og 4,5 mg/kg (høj) mål-titrerede doser af irbesartan evalueredes</w:t>
      </w:r>
      <w:r>
        <w:rPr>
          <w:lang w:val="da-DK"/>
        </w:rPr>
        <w:t>, over en periode på 3 uger,</w:t>
      </w:r>
      <w:r w:rsidRPr="00A45097">
        <w:rPr>
          <w:lang w:val="da-DK"/>
        </w:rPr>
        <w:t xml:space="preserve"> hos 318 børn og unge med </w:t>
      </w:r>
      <w:r>
        <w:rPr>
          <w:lang w:val="da-DK"/>
        </w:rPr>
        <w:t xml:space="preserve">hypertension eller med </w:t>
      </w:r>
      <w:r w:rsidRPr="00A45097">
        <w:rPr>
          <w:lang w:val="da-DK"/>
        </w:rPr>
        <w:lastRenderedPageBreak/>
        <w:t>risiko</w:t>
      </w:r>
      <w:r>
        <w:rPr>
          <w:lang w:val="da-DK"/>
        </w:rPr>
        <w:t xml:space="preserve"> for at udvikle</w:t>
      </w:r>
      <w:r w:rsidRPr="00A45097">
        <w:rPr>
          <w:lang w:val="da-DK"/>
        </w:rPr>
        <w:t xml:space="preserve"> hypertension (diabetes, familiær disposition for hypertension) i aldersgruppen 6 til 16 år. Efter de 3 uger var den gennemsnitlige reduktion fra baseline i det primære effektvariabel, dalniveau af systolisk blodtryk (SeSBP), 11,7 mmHg (lav dosis), 9,3 mmHg (middel dosis), 13,2 mmHg (høj dosis). Der var ingen åbenlyse forskelle mellem disse doser. </w:t>
      </w:r>
      <w:r>
        <w:rPr>
          <w:lang w:val="da-DK"/>
        </w:rPr>
        <w:t>Den j</w:t>
      </w:r>
      <w:r w:rsidRPr="00A45097">
        <w:rPr>
          <w:lang w:val="da-DK"/>
        </w:rPr>
        <w:t>ustere</w:t>
      </w:r>
      <w:r>
        <w:rPr>
          <w:lang w:val="da-DK"/>
        </w:rPr>
        <w:t>de</w:t>
      </w:r>
      <w:r w:rsidRPr="00A45097">
        <w:rPr>
          <w:lang w:val="da-DK"/>
        </w:rPr>
        <w:t xml:space="preserve"> gennemsnitlig</w:t>
      </w:r>
      <w:r>
        <w:rPr>
          <w:lang w:val="da-DK"/>
        </w:rPr>
        <w:t>e</w:t>
      </w:r>
      <w:r w:rsidRPr="00A45097">
        <w:rPr>
          <w:lang w:val="da-DK"/>
        </w:rPr>
        <w:t xml:space="preserve"> ændring i dalniveau af diastolisk blodtryk i siddende stilling (SeDBP) var som følger: 3,8 mmHg (lav dosis), 3,2 mmHg (middel dosis), 5,6 mmHg (høj dosis). I en efterfølgende 2-ugers periode, hvor patienterne gen-randomiseredes til aktiv behandling eller placebo, havde </w:t>
      </w:r>
      <w:r>
        <w:rPr>
          <w:lang w:val="da-DK"/>
        </w:rPr>
        <w:t xml:space="preserve">de </w:t>
      </w:r>
      <w:r w:rsidRPr="00A45097">
        <w:rPr>
          <w:lang w:val="da-DK"/>
        </w:rPr>
        <w:t xml:space="preserve">patienter der fik placebo stigninger på 2,4 og 2,0 mmHg i SeSBP og SeDBP sammenlignet med henholdsvis +0,1 og -0,3 mmHg ændringer hos </w:t>
      </w:r>
      <w:r>
        <w:rPr>
          <w:lang w:val="da-DK"/>
        </w:rPr>
        <w:t xml:space="preserve">de </w:t>
      </w:r>
      <w:r w:rsidRPr="00A45097">
        <w:rPr>
          <w:lang w:val="da-DK"/>
        </w:rPr>
        <w:t xml:space="preserve">patienter </w:t>
      </w:r>
      <w:r>
        <w:rPr>
          <w:lang w:val="da-DK"/>
        </w:rPr>
        <w:t>der modtog</w:t>
      </w:r>
      <w:r w:rsidRPr="00A45097">
        <w:rPr>
          <w:lang w:val="da-DK"/>
        </w:rPr>
        <w:t xml:space="preserve"> behandling med irbesartan </w:t>
      </w:r>
      <w:r>
        <w:rPr>
          <w:lang w:val="da-DK"/>
        </w:rPr>
        <w:t xml:space="preserve">uanset dosis </w:t>
      </w:r>
      <w:r w:rsidRPr="00A45097">
        <w:rPr>
          <w:lang w:val="da-DK"/>
        </w:rPr>
        <w:t xml:space="preserve">(se </w:t>
      </w:r>
      <w:r>
        <w:rPr>
          <w:lang w:val="da-DK"/>
        </w:rPr>
        <w:t>pkt.</w:t>
      </w:r>
      <w:r w:rsidRPr="00A45097">
        <w:rPr>
          <w:lang w:val="da-DK"/>
        </w:rPr>
        <w:t> 4.2).</w:t>
      </w:r>
    </w:p>
    <w:p w14:paraId="77E847D6" w14:textId="77777777" w:rsidR="001B06FB" w:rsidRDefault="001B06FB">
      <w:pPr>
        <w:pStyle w:val="EMEABodyText"/>
        <w:rPr>
          <w:lang w:val="da-DK"/>
        </w:rPr>
      </w:pPr>
    </w:p>
    <w:p w14:paraId="2518D980" w14:textId="77777777" w:rsidR="001B06FB" w:rsidRDefault="001B06FB" w:rsidP="001B06FB">
      <w:pPr>
        <w:pStyle w:val="EMEABodyText"/>
        <w:keepNext/>
        <w:rPr>
          <w:i/>
          <w:lang w:val="da-DK"/>
        </w:rPr>
      </w:pPr>
      <w:r w:rsidRPr="00FC2E5F">
        <w:rPr>
          <w:i/>
          <w:lang w:val="da-DK"/>
        </w:rPr>
        <w:t>Hypertensive patienter med type 2-diabetisk nyresygdom</w:t>
      </w:r>
    </w:p>
    <w:p w14:paraId="455CC79C" w14:textId="77777777" w:rsidR="00581F81" w:rsidRPr="00FC2E5F" w:rsidRDefault="00581F81" w:rsidP="001B06FB">
      <w:pPr>
        <w:pStyle w:val="EMEABodyText"/>
        <w:keepNext/>
        <w:rPr>
          <w:i/>
          <w:lang w:val="da-DK"/>
        </w:rPr>
      </w:pPr>
    </w:p>
    <w:p w14:paraId="136289C9" w14:textId="77777777" w:rsidR="001B06FB" w:rsidRDefault="001B06FB" w:rsidP="001B06FB">
      <w:pPr>
        <w:pStyle w:val="EMEABodyText"/>
        <w:keepNext/>
        <w:rPr>
          <w:lang w:val="da-DK"/>
        </w:rPr>
      </w:pPr>
      <w:r>
        <w:rPr>
          <w:lang w:val="da-DK"/>
        </w:rPr>
        <w:t>IDNT studiet (Irbesartan Diabetic Nephropathy Trial) har vist, at irbesartan nedsætter progression af nyresygdom hos patienter med kronisk nyre insufficiens og klinisk proteinuri. IDNT var et kontrolleret dobbelt-blindt morbiditets- og mortalitetsstudie, som sammenlignede Karvea, amlodipin og placebo. Hos 1.715 hypertensive patienter med type 2-diabetes, proteinuri ≥ 900 mg/dag og serum-kreatininværdier i intervallet 1,0-3,0 mg/dl, evalueredes langtidseffekterne (median 2,6 år) ved Karvea med henblik på progression af nyresygdom og totalmortalitet. Patienterne blev titreret fra 75 mg til en vedligeholdelsesdosis på 300 mg Karvea, fra 2,5 mg til 10 mg amlodipin eller placebo i henhold til tolerance. I samtlige af behandlingsgrupperne fik patienterne typisk mellem 2 og 4 antihypertensive lægemidler (f.eks. diuretikum, betablokkere, alfablokkere)for at opnå en foruddefineret blodtryksværdi på ≤ 135/85 mmHg eller en 10 mmHg reduktion i systolisk tryk, hvis baseline var &gt; 160 mmHg. Tres procent (60%) af patienterne i placebogruppen nåede denne blodtryksværdi, medens tallet var henholdsvis 76% og 78% for irbesartan og amlodipin. Irbesartan reducerede signifikant den relative risiko i det kombinerede primære endepunkt med fordobling af serum-kreatinin, slutstadium af nyresygdom (ESRD) eller totalmortalitet. Ca. 33% af patienterne i irbesartan gruppen nåede det primære kombinerede nyreendepunkt sammenlignet med henholdsvis 39% og 41% i placebo- og amlodipin-gruppen (20% relativ risikoreduktion versus placebo (p= 0,024) og 23% relativ risiko reduktion sammenlignet med amlodipin (p= 0,006). Da de individuelle komponenter af det primære endepunkt blev analyseret, blev der ikke observeret nogen effekt ved total mortalitet, mens der sås en positiv tendens i reduktionen i ESRD og en signifikant reduktion i fordoblingen af serum-kreatinin.</w:t>
      </w:r>
    </w:p>
    <w:p w14:paraId="464C9CE4" w14:textId="77777777" w:rsidR="001B06FB" w:rsidRDefault="001B06FB">
      <w:pPr>
        <w:pStyle w:val="EMEABodyText"/>
        <w:rPr>
          <w:u w:val="single"/>
          <w:lang w:val="da-DK"/>
        </w:rPr>
      </w:pPr>
    </w:p>
    <w:p w14:paraId="042BAB80" w14:textId="77777777" w:rsidR="001B06FB" w:rsidRDefault="001B06FB">
      <w:pPr>
        <w:pStyle w:val="EMEABodyText"/>
        <w:rPr>
          <w:lang w:val="da-DK"/>
        </w:rPr>
      </w:pPr>
      <w:r>
        <w:rPr>
          <w:lang w:val="da-DK"/>
        </w:rPr>
        <w:t>Subgrupperopdelt efter køn, race, alder, varighed af diabetes, baseline-blodtryk, serum-kreatinin, og udskillelseshastighed af albumin blev undersøgt for behandlingseffekt. I subgrupper bestående af kvinder og sorte patienter, henholdsvis 32% og 26% af den samlede forsøgspopulation, sås der ingen evidens for nyrefordel, selvom sikkerhedsintervallerne ikke udelukker det. Der sås forøget hyppighed af ikke-fatalt MI hos kvinder og en reduceret hyppighed af ikke-faltalt MI hos mænd i irbesartan-gruppen versus det placebo-baserede regime. Alligevel var der ingen foskel blandt de tre grupper i den overordnede population, hvad angår det sekundære endepunkt af fatal og ikke-fatal kardiovaskulær hændelse. Der sås øget hyppighed af ikke fatalt MI og slagtilfælde hos kvinder i det irbesartan-baserede regime versus det amlodipin-baserede regime, mens frekvensen af hospitalindlæggelse på grund af hjertefejl blev reduceret i den samlede population. Der er dog ikke identificeret nogen entydig forklaring for disse fund hos kvinder.</w:t>
      </w:r>
    </w:p>
    <w:p w14:paraId="1A5F0AB8" w14:textId="77777777" w:rsidR="001B06FB" w:rsidRDefault="001B06FB">
      <w:pPr>
        <w:pStyle w:val="EMEABodyText"/>
        <w:rPr>
          <w:lang w:val="da-DK"/>
        </w:rPr>
      </w:pPr>
    </w:p>
    <w:p w14:paraId="4B2AF7AE" w14:textId="77777777" w:rsidR="001B06FB" w:rsidRDefault="001B06FB">
      <w:pPr>
        <w:pStyle w:val="EMEABodyText"/>
        <w:rPr>
          <w:lang w:val="da-DK"/>
        </w:rPr>
      </w:pPr>
      <w:r>
        <w:rPr>
          <w:lang w:val="da-DK"/>
        </w:rPr>
        <w:t>IRMA 2-studiet (Effects of Irbesartan on Microalbuminuria in Hypertensive Patients with type 2-diabetes Mellitus) viste, at irbesartan 300 mg forsinker progression til klinisk proteinuri hos patienter med mikroalbuminuri. IRMA 2 var et placebo-kontrolleret dobbeltblindt morbiditetsstudie med 590 patienter med type 2-diabetes, mikroalbuminuri (30-300 mg/dag) og normal nyrefunktion (serum-kreatinin ≤ 1,5 mg/dl hos mænd og &lt; 1,1 mg/dl hos kvinder). Studiet undersøgte langtidsvirkningerne (2 år) af Karvea med henblik på progression til klinisk proteinuri (urinalbumin udskillelsesrate (UAER) &gt; 300 mg/dag, og en stigning i UAER på mindst 30% i forhold til baseline). Den foruddefinerede blodtryksværdi var ≤ 135/85 mmHg. Yderligere antihypertensive præparater (eksklusiv ACE-hæmmere, angiotensin II-receptor antagonister og dihydropyridin-calciumblokkere) blev tilføjet efter behov for at nå blodtryksmålet. De opnåede blodtryk var på samme niveau i alle behandlingsgrupper. Der var dog færre patienter i irbesartan-gruppen der fik 300 mg (5,2%) som nåede endepunktet, klinisk proteinuri, sammenlignet med placebo-gruppen (14,9%) og irbesartan-</w:t>
      </w:r>
      <w:r>
        <w:rPr>
          <w:lang w:val="da-DK"/>
        </w:rPr>
        <w:lastRenderedPageBreak/>
        <w:t>gruppen der fik 150 mg (9,7%), hvilket viste en relativ risikoreduktion på 70% versus placebo (p= 0,0004) ved den højere dosis. Der sås ikke efterfølgende forbedringer i den glomulærefiltrationshastighed (GFR) under behandlingen de første 3 måneder. Forhaling af progression til klinisk proteinuri var tydelig allerede efter 3 måneder og den varede ved gennem hele 2-års perioden. Regression til normo albuminuri (&lt; 30 mg/dag) forekom hyppigere i gruppen, der fik Karvea 300 mg (34%) end i placebogruppen (21%).</w:t>
      </w:r>
    </w:p>
    <w:p w14:paraId="4A6CA8F3" w14:textId="77777777" w:rsidR="003469CD" w:rsidRDefault="003469CD" w:rsidP="003469CD">
      <w:pPr>
        <w:pStyle w:val="EMEABodyText"/>
        <w:rPr>
          <w:lang w:val="da-DK"/>
        </w:rPr>
      </w:pPr>
    </w:p>
    <w:p w14:paraId="459A4AD8" w14:textId="77777777" w:rsidR="003469CD" w:rsidRDefault="003469CD" w:rsidP="003469CD">
      <w:pPr>
        <w:pStyle w:val="EMEABodyText"/>
        <w:rPr>
          <w:i/>
          <w:color w:val="333333"/>
          <w:lang w:val="da-DK"/>
        </w:rPr>
      </w:pPr>
      <w:r w:rsidRPr="00FC2E5F">
        <w:rPr>
          <w:rStyle w:val="hps"/>
          <w:i/>
          <w:color w:val="333333"/>
          <w:lang w:val="da-DK"/>
        </w:rPr>
        <w:t>Dobbelt hæmning af</w:t>
      </w:r>
      <w:r w:rsidRPr="00FC2E5F">
        <w:rPr>
          <w:i/>
          <w:color w:val="333333"/>
          <w:lang w:val="da-DK"/>
        </w:rPr>
        <w:t xml:space="preserve"> </w:t>
      </w:r>
      <w:r w:rsidRPr="00FC2E5F">
        <w:rPr>
          <w:rStyle w:val="hps"/>
          <w:i/>
          <w:color w:val="333333"/>
          <w:lang w:val="da-DK"/>
        </w:rPr>
        <w:t>renin</w:t>
      </w:r>
      <w:r w:rsidRPr="00FC2E5F">
        <w:rPr>
          <w:i/>
          <w:color w:val="333333"/>
          <w:lang w:val="da-DK"/>
        </w:rPr>
        <w:t xml:space="preserve">-angiotensin-aldosteron-systemet </w:t>
      </w:r>
      <w:r w:rsidRPr="00FC2E5F">
        <w:rPr>
          <w:rStyle w:val="hps"/>
          <w:i/>
          <w:color w:val="333333"/>
          <w:lang w:val="da-DK"/>
        </w:rPr>
        <w:t>(</w:t>
      </w:r>
      <w:r w:rsidRPr="00FC2E5F">
        <w:rPr>
          <w:i/>
          <w:color w:val="333333"/>
          <w:lang w:val="da-DK"/>
        </w:rPr>
        <w:t>RAAS)</w:t>
      </w:r>
    </w:p>
    <w:p w14:paraId="4B360EC5" w14:textId="77777777" w:rsidR="00581F81" w:rsidRPr="00FC2E5F" w:rsidRDefault="00581F81" w:rsidP="003469CD">
      <w:pPr>
        <w:pStyle w:val="EMEABodyText"/>
        <w:rPr>
          <w:i/>
          <w:color w:val="333333"/>
          <w:lang w:val="da-DK"/>
        </w:rPr>
      </w:pPr>
    </w:p>
    <w:p w14:paraId="73E16E49" w14:textId="77777777" w:rsidR="003469CD" w:rsidRDefault="003469CD" w:rsidP="003469CD">
      <w:pPr>
        <w:tabs>
          <w:tab w:val="left" w:pos="-720"/>
        </w:tabs>
        <w:suppressAutoHyphens/>
        <w:rPr>
          <w:lang w:val="da-DK"/>
        </w:rPr>
      </w:pPr>
      <w:r w:rsidRPr="00F21831">
        <w:rPr>
          <w:lang w:val="da-DK"/>
        </w:rPr>
        <w:t>To store randomiserede, kontrollerede studier (ONTARGET (ONgoing Telmisartan Alone and in combination with Ramipril Global Endpoint Trial)</w:t>
      </w:r>
      <w:r>
        <w:rPr>
          <w:lang w:val="da-DK"/>
        </w:rPr>
        <w:t xml:space="preserve"> og</w:t>
      </w:r>
      <w:r w:rsidRPr="00F21831">
        <w:rPr>
          <w:lang w:val="da-DK"/>
        </w:rPr>
        <w:t xml:space="preserve"> VA NEPHRON-D (The Veterans Affairs Nephropathy in Diabetes)</w:t>
      </w:r>
      <w:r>
        <w:rPr>
          <w:lang w:val="da-DK"/>
        </w:rPr>
        <w:t>)</w:t>
      </w:r>
      <w:r w:rsidRPr="00F21831">
        <w:rPr>
          <w:lang w:val="da-DK"/>
        </w:rPr>
        <w:t xml:space="preserve"> har undersøgt samtidig brug af </w:t>
      </w:r>
      <w:r>
        <w:rPr>
          <w:lang w:val="da-DK"/>
        </w:rPr>
        <w:t>komb</w:t>
      </w:r>
      <w:r w:rsidRPr="00CA5A1A">
        <w:rPr>
          <w:lang w:val="da-DK"/>
        </w:rPr>
        <w:t xml:space="preserve">inationen af en ACE-hæmmer og en angiotensin-II-receptorblokker. ONTARGET var et studie i patienter med kardiovaskulær eller cerebrovaskulær sygdom eller type 2 diabetes mellitus in anamnesen med tegn på en organpåvirkning. VA NEPHRON-D var et studie i patienter med type 2 diabetes mellitus og diabetisk nefropati. </w:t>
      </w:r>
    </w:p>
    <w:p w14:paraId="2A50D4BE" w14:textId="77777777" w:rsidR="00581F81" w:rsidRPr="00CA5A1A" w:rsidRDefault="00581F81" w:rsidP="003469CD">
      <w:pPr>
        <w:tabs>
          <w:tab w:val="left" w:pos="-720"/>
        </w:tabs>
        <w:suppressAutoHyphens/>
        <w:rPr>
          <w:lang w:val="da-DK"/>
        </w:rPr>
      </w:pPr>
    </w:p>
    <w:p w14:paraId="79FE37FD" w14:textId="77777777" w:rsidR="00581F81" w:rsidRDefault="003469CD" w:rsidP="003469CD">
      <w:pPr>
        <w:tabs>
          <w:tab w:val="left" w:pos="-720"/>
        </w:tabs>
        <w:suppressAutoHyphens/>
        <w:rPr>
          <w:lang w:val="da-DK"/>
        </w:rPr>
      </w:pPr>
      <w:r w:rsidRPr="00CA5A1A">
        <w:rPr>
          <w:lang w:val="da-DK"/>
        </w:rPr>
        <w:t xml:space="preserve">Disse studier viser ikke signifikant gavnlig effekt på nyre og/eller kardiovaskulære resultater og mortalitet, mens en øget risiko for hyperkaliæmi, akut nyreskade og/eller hypotension blev observeret sammenlignet med monoterapi. Disse resultater er også relevante for andre ACE-hæmmere og angiotensin-II-receptorblokkere grundet de identiske farmakodynamiske egenskaber. </w:t>
      </w:r>
    </w:p>
    <w:p w14:paraId="28B6E33E" w14:textId="77777777" w:rsidR="003469CD" w:rsidRPr="00CA5A1A" w:rsidRDefault="003469CD" w:rsidP="003469CD">
      <w:pPr>
        <w:tabs>
          <w:tab w:val="left" w:pos="-720"/>
        </w:tabs>
        <w:suppressAutoHyphens/>
        <w:rPr>
          <w:lang w:val="da-DK"/>
        </w:rPr>
      </w:pPr>
      <w:r w:rsidRPr="00CA5A1A">
        <w:rPr>
          <w:lang w:val="da-DK"/>
        </w:rPr>
        <w:t xml:space="preserve"> </w:t>
      </w:r>
    </w:p>
    <w:p w14:paraId="0B387E98" w14:textId="77777777" w:rsidR="003469CD" w:rsidRPr="00CA5A1A" w:rsidRDefault="003469CD" w:rsidP="003469CD">
      <w:pPr>
        <w:tabs>
          <w:tab w:val="left" w:pos="-720"/>
        </w:tabs>
        <w:suppressAutoHyphens/>
        <w:rPr>
          <w:lang w:val="da-DK"/>
        </w:rPr>
      </w:pPr>
      <w:r w:rsidRPr="00CA5A1A">
        <w:rPr>
          <w:lang w:val="da-DK"/>
        </w:rPr>
        <w:t xml:space="preserve">ACE-hæmmere og angiotensin-II-receptorblokkere bør derfor ikke anvendes samtidig hos patienter med diabetisk nefropati. </w:t>
      </w:r>
    </w:p>
    <w:p w14:paraId="115D421F" w14:textId="77777777" w:rsidR="003469CD" w:rsidRPr="00F21831" w:rsidRDefault="003469CD" w:rsidP="003469CD">
      <w:pPr>
        <w:tabs>
          <w:tab w:val="left" w:pos="-720"/>
        </w:tabs>
        <w:suppressAutoHyphens/>
        <w:rPr>
          <w:lang w:val="da-DK"/>
        </w:rPr>
      </w:pPr>
      <w:r w:rsidRPr="00CA5A1A">
        <w:rPr>
          <w:lang w:val="da-DK"/>
        </w:rPr>
        <w:t>ALTITUDE (Aliskiren Trial in Type 2 Diabetes Using Cardiovascular and Renal Disease Endpoints) var et studie designet til at undersøge fordele ved at tilføje aliskiren til en standardbehandling med en ACE-hæmmer eller en angiotensin-II-receptorblokker</w:t>
      </w:r>
      <w:r w:rsidRPr="00F21831">
        <w:rPr>
          <w:lang w:val="da-DK"/>
        </w:rPr>
        <w:t xml:space="preserve"> hos patienter med type 2 diabetes mellitus og kronisk nyresygdom, kardiovaskulærsygdom eller begge. Studiet blev afsluttet </w:t>
      </w:r>
      <w:r>
        <w:rPr>
          <w:lang w:val="da-DK"/>
        </w:rPr>
        <w:t xml:space="preserve">før tid </w:t>
      </w:r>
      <w:r w:rsidRPr="00F21831">
        <w:rPr>
          <w:lang w:val="da-DK"/>
        </w:rPr>
        <w:t xml:space="preserve">på grund af en øget risiko for bivirkninger. </w:t>
      </w:r>
      <w:r>
        <w:rPr>
          <w:lang w:val="da-DK"/>
        </w:rPr>
        <w:t>K</w:t>
      </w:r>
      <w:r w:rsidRPr="00EE069A">
        <w:rPr>
          <w:lang w:val="da-DK"/>
        </w:rPr>
        <w:t>ardiovaskulær</w:t>
      </w:r>
      <w:r w:rsidRPr="00F21831">
        <w:rPr>
          <w:lang w:val="da-DK"/>
        </w:rPr>
        <w:t xml:space="preserve"> død og stroke var begge numerisk hyppigere i aliskiren-gruppen end i placebogruppen og bivirkninger og alvorlige bivirkninger (hyperkal</w:t>
      </w:r>
      <w:r>
        <w:rPr>
          <w:lang w:val="da-DK"/>
        </w:rPr>
        <w:t>i</w:t>
      </w:r>
      <w:r w:rsidRPr="00F21831">
        <w:rPr>
          <w:lang w:val="da-DK"/>
        </w:rPr>
        <w:t>æmi, hyp</w:t>
      </w:r>
      <w:r>
        <w:rPr>
          <w:lang w:val="da-DK"/>
        </w:rPr>
        <w:t>o</w:t>
      </w:r>
      <w:r w:rsidRPr="00F21831">
        <w:rPr>
          <w:lang w:val="da-DK"/>
        </w:rPr>
        <w:t xml:space="preserve">tension og nedsat nyrefunktion) var hyppigere rapporteret i aliskiren-gruppen end i placebogruppen. </w:t>
      </w:r>
    </w:p>
    <w:p w14:paraId="41BE5BE1" w14:textId="77777777" w:rsidR="001B06FB" w:rsidRDefault="001B06FB">
      <w:pPr>
        <w:pStyle w:val="EMEABodyText"/>
        <w:rPr>
          <w:lang w:val="da-DK"/>
        </w:rPr>
      </w:pPr>
    </w:p>
    <w:p w14:paraId="3ED79E8E" w14:textId="77777777" w:rsidR="001B06FB" w:rsidRDefault="001B06FB">
      <w:pPr>
        <w:pStyle w:val="EMEAHeading2"/>
        <w:rPr>
          <w:lang w:val="da-DK"/>
        </w:rPr>
      </w:pPr>
      <w:r>
        <w:rPr>
          <w:lang w:val="da-DK"/>
        </w:rPr>
        <w:t>5.2</w:t>
      </w:r>
      <w:r>
        <w:rPr>
          <w:lang w:val="da-DK"/>
        </w:rPr>
        <w:tab/>
        <w:t>Farmakokinetiske egenskaber</w:t>
      </w:r>
    </w:p>
    <w:p w14:paraId="70EA82ED" w14:textId="77777777" w:rsidR="00581F81" w:rsidRDefault="00581F81" w:rsidP="00581F81">
      <w:pPr>
        <w:pStyle w:val="EMEAHeading2"/>
        <w:rPr>
          <w:lang w:val="da-DK"/>
        </w:rPr>
      </w:pPr>
    </w:p>
    <w:p w14:paraId="6FADBA07" w14:textId="77777777" w:rsidR="001B06FB" w:rsidRPr="00FC2E5F" w:rsidRDefault="00581F81" w:rsidP="00581F81">
      <w:pPr>
        <w:pStyle w:val="EMEAHeading2"/>
        <w:rPr>
          <w:b w:val="0"/>
          <w:u w:val="single"/>
          <w:lang w:val="da-DK"/>
        </w:rPr>
      </w:pPr>
      <w:r w:rsidRPr="00FC2E5F">
        <w:rPr>
          <w:b w:val="0"/>
          <w:u w:val="single"/>
          <w:lang w:val="da-DK"/>
        </w:rPr>
        <w:t>Absorption</w:t>
      </w:r>
    </w:p>
    <w:p w14:paraId="76C6892A" w14:textId="77777777" w:rsidR="00581F81" w:rsidRPr="00581F81" w:rsidRDefault="00581F81" w:rsidP="00FC2E5F">
      <w:pPr>
        <w:pStyle w:val="EMEABodyText"/>
        <w:rPr>
          <w:lang w:val="da-DK"/>
        </w:rPr>
      </w:pPr>
    </w:p>
    <w:p w14:paraId="3988FC61" w14:textId="77777777" w:rsidR="00581F81" w:rsidRDefault="001B06FB" w:rsidP="00581F81">
      <w:pPr>
        <w:pStyle w:val="EMEABodyText"/>
        <w:rPr>
          <w:lang w:val="da-DK"/>
        </w:rPr>
      </w:pPr>
      <w:r>
        <w:rPr>
          <w:lang w:val="da-DK"/>
        </w:rPr>
        <w:t>Efter oral administration absorberes irbesartan godt: studier af absolut biotilgænge</w:t>
      </w:r>
      <w:r>
        <w:rPr>
          <w:lang w:val="da-DK"/>
        </w:rPr>
        <w:softHyphen/>
        <w:t>lig</w:t>
      </w:r>
      <w:r>
        <w:rPr>
          <w:lang w:val="da-DK"/>
        </w:rPr>
        <w:softHyphen/>
        <w:t xml:space="preserve">hed gav værdier på ca. 60-80%. Samtidig fødeindtagelse har ingen nævneværdig indflydelse på irbesartans biotilgængelighed. </w:t>
      </w:r>
    </w:p>
    <w:p w14:paraId="5746F346" w14:textId="77777777" w:rsidR="00581F81" w:rsidRDefault="00581F81" w:rsidP="00581F81">
      <w:pPr>
        <w:pStyle w:val="EMEABodyText"/>
        <w:rPr>
          <w:lang w:val="da-DK"/>
        </w:rPr>
      </w:pPr>
    </w:p>
    <w:p w14:paraId="57EF9CB2" w14:textId="77777777" w:rsidR="00581F81" w:rsidRDefault="00581F81" w:rsidP="00581F81">
      <w:pPr>
        <w:pStyle w:val="EMEABodyText"/>
        <w:rPr>
          <w:lang w:val="da-DK"/>
        </w:rPr>
      </w:pPr>
      <w:r w:rsidRPr="00247981">
        <w:rPr>
          <w:noProof/>
          <w:szCs w:val="22"/>
          <w:u w:val="single"/>
          <w:lang w:val="da-DK"/>
        </w:rPr>
        <w:t>Fordeling</w:t>
      </w:r>
    </w:p>
    <w:p w14:paraId="1E5B3175" w14:textId="77777777" w:rsidR="00581F81" w:rsidRDefault="00581F81" w:rsidP="00581F81">
      <w:pPr>
        <w:pStyle w:val="EMEABodyText"/>
        <w:rPr>
          <w:lang w:val="da-DK"/>
        </w:rPr>
      </w:pPr>
    </w:p>
    <w:p w14:paraId="2B851259" w14:textId="77777777" w:rsidR="00581F81" w:rsidRDefault="001B06FB" w:rsidP="00581F81">
      <w:pPr>
        <w:pStyle w:val="EMEABodyText"/>
        <w:rPr>
          <w:lang w:val="da-DK"/>
        </w:rPr>
      </w:pPr>
      <w:r>
        <w:rPr>
          <w:lang w:val="da-DK"/>
        </w:rPr>
        <w:t>Plasmaproteinbindingen er ca. 96% med ubetydelig binding til cellulære blodkom</w:t>
      </w:r>
      <w:r>
        <w:rPr>
          <w:lang w:val="da-DK"/>
        </w:rPr>
        <w:softHyphen/>
        <w:t>po</w:t>
      </w:r>
      <w:r>
        <w:rPr>
          <w:lang w:val="da-DK"/>
        </w:rPr>
        <w:softHyphen/>
        <w:t xml:space="preserve">nenter. Fordelingsvolumenet er 53-93 liter. </w:t>
      </w:r>
    </w:p>
    <w:p w14:paraId="2B1DA6B1" w14:textId="77777777" w:rsidR="00581F81" w:rsidRDefault="00581F81" w:rsidP="00581F81">
      <w:pPr>
        <w:pStyle w:val="EMEABodyText"/>
        <w:rPr>
          <w:lang w:val="da-DK"/>
        </w:rPr>
      </w:pPr>
    </w:p>
    <w:p w14:paraId="2B909D48" w14:textId="77777777" w:rsidR="00581F81" w:rsidRDefault="00581F81" w:rsidP="00581F81">
      <w:pPr>
        <w:pStyle w:val="EMEABodyText"/>
        <w:rPr>
          <w:lang w:val="da-DK"/>
        </w:rPr>
      </w:pPr>
      <w:r w:rsidRPr="00247981">
        <w:rPr>
          <w:szCs w:val="22"/>
          <w:u w:val="single"/>
          <w:lang w:val="da-DK"/>
        </w:rPr>
        <w:t>Biotransformation</w:t>
      </w:r>
    </w:p>
    <w:p w14:paraId="65EEA9D9" w14:textId="77777777" w:rsidR="00581F81" w:rsidRDefault="00581F81" w:rsidP="00581F81">
      <w:pPr>
        <w:pStyle w:val="EMEABodyText"/>
        <w:rPr>
          <w:lang w:val="da-DK"/>
        </w:rPr>
      </w:pPr>
    </w:p>
    <w:p w14:paraId="0FF6C9BE" w14:textId="77777777" w:rsidR="001B06FB" w:rsidRDefault="001B06FB">
      <w:pPr>
        <w:pStyle w:val="EMEABodyText"/>
        <w:rPr>
          <w:lang w:val="da-DK"/>
        </w:rPr>
      </w:pPr>
      <w:r>
        <w:rPr>
          <w:lang w:val="da-DK"/>
        </w:rPr>
        <w:t xml:space="preserve">Efter oral eller intravenøs administration af </w:t>
      </w:r>
      <w:r>
        <w:rPr>
          <w:vertAlign w:val="superscript"/>
          <w:lang w:val="da-DK"/>
        </w:rPr>
        <w:t>14</w:t>
      </w:r>
      <w:r>
        <w:rPr>
          <w:lang w:val="da-DK"/>
        </w:rPr>
        <w:t>C irbesartan, kan 80-85% af den cirkule</w:t>
      </w:r>
      <w:r>
        <w:rPr>
          <w:lang w:val="da-DK"/>
        </w:rPr>
        <w:softHyphen/>
        <w:t xml:space="preserve">rende radioaktivitet i plasma tilskrives uomdannet irbesartan. Irbesartan omdannes i leveren ved konjugering som glucuronid og ved oxidation. Den vigtigste cirkulerende metabolit er glucuronidet af irbesartan (ca. 6%). </w:t>
      </w:r>
      <w:r>
        <w:rPr>
          <w:i/>
          <w:lang w:val="da-DK"/>
        </w:rPr>
        <w:t>In vitro-</w:t>
      </w:r>
      <w:r>
        <w:rPr>
          <w:lang w:val="da-DK"/>
        </w:rPr>
        <w:t xml:space="preserve">undersøgelser viser, at irbesartan primært oxideres af cytokrom P450 enzymet </w:t>
      </w:r>
      <w:r w:rsidRPr="00563A39">
        <w:rPr>
          <w:lang w:val="da-DK"/>
        </w:rPr>
        <w:t>CYP2</w:t>
      </w:r>
      <w:r>
        <w:rPr>
          <w:lang w:val="da-DK"/>
        </w:rPr>
        <w:t xml:space="preserve">C9. Isoenzym </w:t>
      </w:r>
      <w:r w:rsidRPr="00563A39">
        <w:rPr>
          <w:lang w:val="da-DK"/>
        </w:rPr>
        <w:t>CYP3A4</w:t>
      </w:r>
      <w:r>
        <w:rPr>
          <w:lang w:val="da-DK"/>
        </w:rPr>
        <w:t xml:space="preserve"> har kun ubetydelig effekt.</w:t>
      </w:r>
    </w:p>
    <w:p w14:paraId="09A644AF" w14:textId="77777777" w:rsidR="00581F81" w:rsidRDefault="00581F81">
      <w:pPr>
        <w:pStyle w:val="EMEABodyText"/>
        <w:rPr>
          <w:lang w:val="da-DK"/>
        </w:rPr>
      </w:pPr>
    </w:p>
    <w:p w14:paraId="4AA5AC10" w14:textId="77777777" w:rsidR="001B06FB" w:rsidRDefault="00581F81">
      <w:pPr>
        <w:pStyle w:val="EMEABodyText"/>
        <w:rPr>
          <w:u w:val="single"/>
          <w:lang w:val="da-DK"/>
        </w:rPr>
      </w:pPr>
      <w:r w:rsidRPr="00CF2887">
        <w:rPr>
          <w:u w:val="single"/>
          <w:lang w:val="da-DK"/>
        </w:rPr>
        <w:t>Linearitet/non-linearitet</w:t>
      </w:r>
    </w:p>
    <w:p w14:paraId="50C6CE62" w14:textId="77777777" w:rsidR="00581F81" w:rsidRDefault="00581F81">
      <w:pPr>
        <w:pStyle w:val="EMEABodyText"/>
        <w:rPr>
          <w:lang w:val="da-DK"/>
        </w:rPr>
      </w:pPr>
    </w:p>
    <w:p w14:paraId="75E86701" w14:textId="77777777" w:rsidR="001B06FB" w:rsidRDefault="001B06FB">
      <w:pPr>
        <w:pStyle w:val="EMEABodyText"/>
        <w:rPr>
          <w:lang w:val="da-DK"/>
        </w:rPr>
      </w:pPr>
      <w:r>
        <w:rPr>
          <w:lang w:val="da-DK"/>
        </w:rPr>
        <w:t>Irbesartan udviser lineær og dosisproportional farmakokinetik i dosisinterval på 10-600 mg. Der blev observeret en mindre end proportional øgning af oral absorption ved doser over 600 mg (2 gange den maksimale anbefalede dosis). Årsagen til dette er ukendt. Spidskoncentrationen i plasma opnås 1,5-</w:t>
      </w:r>
      <w:r>
        <w:rPr>
          <w:lang w:val="da-DK"/>
        </w:rPr>
        <w:lastRenderedPageBreak/>
        <w:t xml:space="preserve">2 timer efter oral administration. Total body- og nyre-clearance er henholdsvis 157-176 og 3-3,5 ml/min. Den terminale halveringstid for irbesartan er 11-15 timer. Steady-state plasmakoncentrationen nås i løbet af 3 dage efter påbegyndelse af behandling 1 gang dagligt. Der er set en begrænset akkumulering af irbesartan (&lt; 20%) i plasma efter gentagne doseringer, en gang dagligt. Der er i en undersøgelse af kvindelige, hypertensive patienter observeret noget højere plasmakoncentrationer af irbesartan. Der var dog ingen forskel på halveringstid og akkumulering. Dosisjustering er ikke nødvendig hos kvindelige patienter. Irbesartan AUC- og </w:t>
      </w:r>
      <w:r w:rsidRPr="00563A39">
        <w:rPr>
          <w:lang w:val="da-DK"/>
        </w:rPr>
        <w:t>C</w:t>
      </w:r>
      <w:r w:rsidRPr="00563A39">
        <w:rPr>
          <w:rStyle w:val="EMEASubscript"/>
          <w:lang w:val="da-DK"/>
        </w:rPr>
        <w:t>max</w:t>
      </w:r>
      <w:r>
        <w:rPr>
          <w:lang w:val="da-DK"/>
        </w:rPr>
        <w:t xml:space="preserve">-værdier var også noget </w:t>
      </w:r>
      <w:r w:rsidR="00A20895">
        <w:rPr>
          <w:lang w:val="da-DK"/>
        </w:rPr>
        <w:t>højere</w:t>
      </w:r>
      <w:r>
        <w:rPr>
          <w:lang w:val="da-DK"/>
        </w:rPr>
        <w:t xml:space="preserve"> hos ældre patienter (≥ 65 år) end hos yngre patienter (18-40 år). Den terminale halveringstid ændredes dog ikke signifikant. Dosisjustering er ikke nødvendig hos ældre </w:t>
      </w:r>
      <w:r w:rsidR="00A20895">
        <w:rPr>
          <w:lang w:val="da-DK"/>
        </w:rPr>
        <w:t>patienter</w:t>
      </w:r>
      <w:r>
        <w:rPr>
          <w:lang w:val="da-DK"/>
        </w:rPr>
        <w:t>.</w:t>
      </w:r>
    </w:p>
    <w:p w14:paraId="6FC496A8" w14:textId="77777777" w:rsidR="00581F81" w:rsidRPr="00CF2887" w:rsidRDefault="00581F81" w:rsidP="00581F81">
      <w:pPr>
        <w:pStyle w:val="EMEABodyText"/>
        <w:rPr>
          <w:u w:val="single"/>
          <w:lang w:val="da-DK"/>
        </w:rPr>
      </w:pPr>
      <w:r w:rsidRPr="00CF2887">
        <w:rPr>
          <w:u w:val="single"/>
          <w:lang w:val="da-DK"/>
        </w:rPr>
        <w:t>Elimination</w:t>
      </w:r>
    </w:p>
    <w:p w14:paraId="63D4B0A0" w14:textId="77777777" w:rsidR="001B06FB" w:rsidRDefault="001B06FB">
      <w:pPr>
        <w:pStyle w:val="EMEABodyText"/>
        <w:rPr>
          <w:lang w:val="da-DK"/>
        </w:rPr>
      </w:pPr>
    </w:p>
    <w:p w14:paraId="7188E53B" w14:textId="77777777" w:rsidR="001B06FB" w:rsidRDefault="001B06FB">
      <w:pPr>
        <w:pStyle w:val="EMEABodyText"/>
        <w:rPr>
          <w:lang w:val="da-DK"/>
        </w:rPr>
      </w:pPr>
      <w:r>
        <w:rPr>
          <w:lang w:val="da-DK"/>
        </w:rPr>
        <w:t xml:space="preserve">Irbesartan og dets metabolitter udskilles gennem både galde og nyrer. Efter enten oral eller intravenøs administration af </w:t>
      </w:r>
      <w:r>
        <w:rPr>
          <w:vertAlign w:val="superscript"/>
          <w:lang w:val="da-DK"/>
        </w:rPr>
        <w:t>14</w:t>
      </w:r>
      <w:r>
        <w:rPr>
          <w:lang w:val="da-DK"/>
        </w:rPr>
        <w:t>C irbesartan, genfindes ca. 20% radioaktivitet i urinen og resten i afføringen. Mindre end 2% af dosis udskilles uomdannet i urinen som irbesartan.</w:t>
      </w:r>
    </w:p>
    <w:p w14:paraId="2BCEF2FC" w14:textId="77777777" w:rsidR="001B06FB" w:rsidRDefault="001B06FB">
      <w:pPr>
        <w:pStyle w:val="EMEABodyText"/>
        <w:rPr>
          <w:lang w:val="da-DK"/>
        </w:rPr>
      </w:pPr>
    </w:p>
    <w:p w14:paraId="3D4C6C6A" w14:textId="77777777" w:rsidR="001B06FB" w:rsidRDefault="001B06FB" w:rsidP="001B06FB">
      <w:pPr>
        <w:pStyle w:val="EMEABodyText"/>
        <w:rPr>
          <w:u w:val="single"/>
          <w:lang w:val="da-DK"/>
        </w:rPr>
      </w:pPr>
      <w:r w:rsidRPr="00D9207A">
        <w:rPr>
          <w:u w:val="single"/>
          <w:lang w:val="da-DK"/>
        </w:rPr>
        <w:t>Pædiatrisk population</w:t>
      </w:r>
    </w:p>
    <w:p w14:paraId="37E7E132" w14:textId="77777777" w:rsidR="00581F81" w:rsidRPr="00D9207A" w:rsidRDefault="00581F81" w:rsidP="001B06FB">
      <w:pPr>
        <w:pStyle w:val="EMEABodyText"/>
        <w:rPr>
          <w:u w:val="single"/>
          <w:lang w:val="da-DK"/>
        </w:rPr>
      </w:pPr>
    </w:p>
    <w:p w14:paraId="55B707F7" w14:textId="77777777" w:rsidR="001B06FB" w:rsidRPr="00A45097" w:rsidRDefault="001B06FB" w:rsidP="001B06FB">
      <w:pPr>
        <w:pStyle w:val="EMEABodyText"/>
        <w:rPr>
          <w:lang w:val="da-DK"/>
        </w:rPr>
      </w:pPr>
      <w:r w:rsidRPr="00A45097">
        <w:rPr>
          <w:lang w:val="da-DK"/>
        </w:rPr>
        <w:t>Farmakokinetik af irbesartan evalueredes hos 2</w:t>
      </w:r>
      <w:r>
        <w:rPr>
          <w:lang w:val="da-DK"/>
        </w:rPr>
        <w:t>3</w:t>
      </w:r>
      <w:r w:rsidRPr="00A45097">
        <w:rPr>
          <w:lang w:val="da-DK"/>
        </w:rPr>
        <w:t> hypertensive børn efter administration af enkeltdosis irbesartan og gentagne doser irbesartan (2 mg/kg) i doser på op til maksimalt 150 mg daglig</w:t>
      </w:r>
      <w:r>
        <w:rPr>
          <w:lang w:val="da-DK"/>
        </w:rPr>
        <w:t>t</w:t>
      </w:r>
      <w:r w:rsidRPr="00A45097">
        <w:rPr>
          <w:lang w:val="da-DK"/>
        </w:rPr>
        <w:t xml:space="preserve"> i 4 uger. </w:t>
      </w:r>
      <w:r>
        <w:rPr>
          <w:lang w:val="da-DK"/>
        </w:rPr>
        <w:t>Af de 23 børn var 21 evaluérbare med hensyn til farmakokinetisk sammenligning med voksne (</w:t>
      </w:r>
      <w:r w:rsidRPr="00A45097">
        <w:rPr>
          <w:lang w:val="da-DK"/>
        </w:rPr>
        <w:t>12</w:t>
      </w:r>
      <w:r>
        <w:rPr>
          <w:lang w:val="da-DK"/>
        </w:rPr>
        <w:t xml:space="preserve"> børn </w:t>
      </w:r>
      <w:r w:rsidRPr="00A45097">
        <w:rPr>
          <w:lang w:val="da-DK"/>
        </w:rPr>
        <w:t xml:space="preserve">over 12 år, 9 </w:t>
      </w:r>
      <w:r>
        <w:rPr>
          <w:lang w:val="da-DK"/>
        </w:rPr>
        <w:t xml:space="preserve">børn </w:t>
      </w:r>
      <w:r w:rsidRPr="00A45097">
        <w:rPr>
          <w:lang w:val="da-DK"/>
        </w:rPr>
        <w:t>mellem 6 og 12 år</w:t>
      </w:r>
      <w:r>
        <w:rPr>
          <w:lang w:val="da-DK"/>
        </w:rPr>
        <w:t>)</w:t>
      </w:r>
      <w:r w:rsidRPr="00A45097">
        <w:rPr>
          <w:lang w:val="da-DK"/>
        </w:rPr>
        <w:t>. Resultaterne viste, at C</w:t>
      </w:r>
      <w:r w:rsidRPr="00A45097">
        <w:rPr>
          <w:rStyle w:val="EMEASubscript"/>
          <w:lang w:val="da-DK"/>
        </w:rPr>
        <w:t>max</w:t>
      </w:r>
      <w:r w:rsidRPr="00A45097">
        <w:rPr>
          <w:lang w:val="da-DK"/>
        </w:rPr>
        <w:t xml:space="preserve">, AUC og clearance var sammenlignelig med det hos voksne </w:t>
      </w:r>
      <w:r>
        <w:rPr>
          <w:lang w:val="da-DK"/>
        </w:rPr>
        <w:t xml:space="preserve">der er blevet </w:t>
      </w:r>
      <w:r w:rsidRPr="00A45097">
        <w:rPr>
          <w:lang w:val="da-DK"/>
        </w:rPr>
        <w:t xml:space="preserve">behandlet med 150 mg irbesartan daglig. Der sås </w:t>
      </w:r>
      <w:r>
        <w:rPr>
          <w:lang w:val="da-DK"/>
        </w:rPr>
        <w:t xml:space="preserve">en </w:t>
      </w:r>
      <w:r w:rsidRPr="00A45097">
        <w:rPr>
          <w:lang w:val="da-DK"/>
        </w:rPr>
        <w:t>begrænset akkumulering af irbesartan (18%) i plasma ved gentagen dosering 1 gang daglig</w:t>
      </w:r>
      <w:r>
        <w:rPr>
          <w:lang w:val="da-DK"/>
        </w:rPr>
        <w:t>t</w:t>
      </w:r>
      <w:r w:rsidRPr="00A45097">
        <w:rPr>
          <w:lang w:val="da-DK"/>
        </w:rPr>
        <w:t xml:space="preserve"> til børn.</w:t>
      </w:r>
    </w:p>
    <w:p w14:paraId="69B96F89" w14:textId="77777777" w:rsidR="001B06FB" w:rsidRDefault="001B06FB">
      <w:pPr>
        <w:pStyle w:val="EMEABodyText"/>
        <w:rPr>
          <w:lang w:val="da-DK"/>
        </w:rPr>
      </w:pPr>
    </w:p>
    <w:p w14:paraId="09F8CEB0" w14:textId="77777777" w:rsidR="00581F81" w:rsidRDefault="001B06FB">
      <w:pPr>
        <w:pStyle w:val="EMEABodyText"/>
        <w:rPr>
          <w:lang w:val="da-DK"/>
        </w:rPr>
      </w:pPr>
      <w:r w:rsidRPr="007E3915">
        <w:rPr>
          <w:u w:val="single"/>
          <w:lang w:val="da-DK"/>
        </w:rPr>
        <w:t>Nedsat nyrefunktion</w:t>
      </w:r>
    </w:p>
    <w:p w14:paraId="291DE957" w14:textId="77777777" w:rsidR="00581F81" w:rsidRDefault="00581F81">
      <w:pPr>
        <w:pStyle w:val="EMEABodyText"/>
        <w:rPr>
          <w:lang w:val="da-DK"/>
        </w:rPr>
      </w:pPr>
    </w:p>
    <w:p w14:paraId="7B8D794E" w14:textId="77777777" w:rsidR="001B06FB" w:rsidRDefault="001B06FB">
      <w:pPr>
        <w:pStyle w:val="EMEABodyText"/>
        <w:rPr>
          <w:lang w:val="da-DK"/>
        </w:rPr>
      </w:pPr>
      <w:r>
        <w:rPr>
          <w:lang w:val="da-DK"/>
        </w:rPr>
        <w:t>Irbesartans farmakokinetiske parametre ændres ikke væsentligt hos patienter med nedsat nyrefunktion eller i hæmodialyse. Irbesartan fjernes ikke ved hæmodialyse.</w:t>
      </w:r>
    </w:p>
    <w:p w14:paraId="7D73A935" w14:textId="77777777" w:rsidR="001B06FB" w:rsidRDefault="001B06FB">
      <w:pPr>
        <w:pStyle w:val="EMEABodyText"/>
        <w:rPr>
          <w:lang w:val="da-DK"/>
        </w:rPr>
      </w:pPr>
    </w:p>
    <w:p w14:paraId="592F4A77" w14:textId="77777777" w:rsidR="00581F81" w:rsidRDefault="001B06FB">
      <w:pPr>
        <w:pStyle w:val="EMEABodyText"/>
        <w:rPr>
          <w:lang w:val="da-DK"/>
        </w:rPr>
      </w:pPr>
      <w:r w:rsidRPr="007E3915">
        <w:rPr>
          <w:u w:val="single"/>
          <w:lang w:val="da-DK"/>
        </w:rPr>
        <w:t>Nedsat leverfunktion</w:t>
      </w:r>
    </w:p>
    <w:p w14:paraId="0648ACF2" w14:textId="77777777" w:rsidR="00581F81" w:rsidRDefault="00581F81">
      <w:pPr>
        <w:pStyle w:val="EMEABodyText"/>
        <w:rPr>
          <w:lang w:val="da-DK"/>
        </w:rPr>
      </w:pPr>
    </w:p>
    <w:p w14:paraId="2D1F811A" w14:textId="77777777" w:rsidR="001B06FB" w:rsidRDefault="001B06FB">
      <w:pPr>
        <w:pStyle w:val="EMEABodyText"/>
        <w:rPr>
          <w:lang w:val="da-DK"/>
        </w:rPr>
      </w:pPr>
      <w:r>
        <w:rPr>
          <w:lang w:val="da-DK"/>
        </w:rPr>
        <w:t>Irbesartans farmakokinetiske parametre ændres ikke væsentligt hos patienter med mild/moderat cirrhose.</w:t>
      </w:r>
    </w:p>
    <w:p w14:paraId="2CA89D56" w14:textId="77777777" w:rsidR="00581F81" w:rsidRDefault="00581F81">
      <w:pPr>
        <w:pStyle w:val="EMEABodyText"/>
        <w:rPr>
          <w:lang w:val="da-DK"/>
        </w:rPr>
      </w:pPr>
    </w:p>
    <w:p w14:paraId="5BA8AC61" w14:textId="77777777" w:rsidR="001B06FB" w:rsidRDefault="001B06FB">
      <w:pPr>
        <w:pStyle w:val="EMEABodyText"/>
        <w:rPr>
          <w:lang w:val="da-DK"/>
        </w:rPr>
      </w:pPr>
      <w:r>
        <w:rPr>
          <w:lang w:val="da-DK"/>
        </w:rPr>
        <w:t>Der er ikke foretaget undersøgelser af patienter med alvorligt nedsat leverfunktion.</w:t>
      </w:r>
    </w:p>
    <w:p w14:paraId="70E9F1A8" w14:textId="77777777" w:rsidR="001B06FB" w:rsidRDefault="001B06FB">
      <w:pPr>
        <w:pStyle w:val="EMEABodyText"/>
        <w:rPr>
          <w:lang w:val="da-DK"/>
        </w:rPr>
      </w:pPr>
    </w:p>
    <w:p w14:paraId="59E8B3DD" w14:textId="77777777" w:rsidR="001B06FB" w:rsidRDefault="001B06FB">
      <w:pPr>
        <w:pStyle w:val="EMEAHeading2"/>
        <w:rPr>
          <w:lang w:val="da-DK"/>
        </w:rPr>
      </w:pPr>
      <w:r>
        <w:rPr>
          <w:lang w:val="da-DK"/>
        </w:rPr>
        <w:t>5.3</w:t>
      </w:r>
      <w:r>
        <w:rPr>
          <w:lang w:val="da-DK"/>
        </w:rPr>
        <w:tab/>
        <w:t>Prækliniske sikkerhedsdata</w:t>
      </w:r>
    </w:p>
    <w:p w14:paraId="4F490C9C" w14:textId="77777777" w:rsidR="001B06FB" w:rsidRDefault="001B06FB" w:rsidP="001B06FB">
      <w:pPr>
        <w:pStyle w:val="EMEAHeading2"/>
        <w:rPr>
          <w:lang w:val="da-DK"/>
        </w:rPr>
      </w:pPr>
    </w:p>
    <w:p w14:paraId="4075A905" w14:textId="77777777" w:rsidR="001B06FB" w:rsidRDefault="001B06FB">
      <w:pPr>
        <w:pStyle w:val="EMEABodyText"/>
        <w:rPr>
          <w:lang w:val="da-DK"/>
        </w:rPr>
      </w:pPr>
      <w:r>
        <w:rPr>
          <w:lang w:val="da-DK"/>
        </w:rPr>
        <w:t>Der var ikke tegn på abnorm systemisk toksicitet eller målorgan-toksicitet ved klinisk relevante doser. I ikke-kliniske sikkerhedsstudier forårsagede høje doser af irbesartan (≥ 250 mg/kg/dag hos rotter og ≥ 100 mg/kg/dag hos marekatte) en reduktion af røde blodlegeme-parametre (erytrocytter, hæmoglobin, hæmatokrit). Ved meget høje doser (≥ 500 mg/kg/dag) inducerede irbesartan degenerative ændringer i nyren hos rotter og marekatte (så som interstitiel nefritis, tubulær udvidelse, basofile tubuli, øget plasmakoncentration af urinstof og kreatinin). Dette betragtes som værende en sekundær effekt af stoffets hypotensive virkning, som medførte nedsat renal perfusion. Herudover inducerede irbesartan hyperplasi/hypertrofi af de juxtaglomerulære celler (hos rotte ved ≥ 90 mg/kg/dag, hos marekatte ved ≥ 10 mg/kg/dag). Alle disse ændringer betragtedes som forårsaget af irbesartans farmakologiske virkning. Ved terapeutiske doser af irbesartan hos mennesker synes hyperplasi/hypertrofi af de renale juxtaglomerulære celler ikke at have nogen relevans.</w:t>
      </w:r>
    </w:p>
    <w:p w14:paraId="7CE1F151" w14:textId="77777777" w:rsidR="001B06FB" w:rsidRDefault="001B06FB">
      <w:pPr>
        <w:pStyle w:val="EMEABodyText"/>
        <w:rPr>
          <w:lang w:val="da-DK"/>
        </w:rPr>
      </w:pPr>
    </w:p>
    <w:p w14:paraId="02F39BBA" w14:textId="77777777" w:rsidR="001B06FB" w:rsidRDefault="001B06FB">
      <w:pPr>
        <w:pStyle w:val="EMEABodyText"/>
        <w:rPr>
          <w:lang w:val="da-DK"/>
        </w:rPr>
      </w:pPr>
      <w:r>
        <w:rPr>
          <w:lang w:val="da-DK"/>
        </w:rPr>
        <w:t>Der var ingen tegn på mutagenecitet, clastogenecitet eller karcinogenecitet.</w:t>
      </w:r>
    </w:p>
    <w:p w14:paraId="56A9E63E" w14:textId="77777777" w:rsidR="001B06FB" w:rsidRDefault="001B06FB">
      <w:pPr>
        <w:pStyle w:val="EMEABodyText"/>
        <w:rPr>
          <w:lang w:val="da-DK"/>
        </w:rPr>
      </w:pPr>
    </w:p>
    <w:p w14:paraId="4EF2B0CA" w14:textId="77777777" w:rsidR="001B06FB" w:rsidRPr="00327927" w:rsidRDefault="001B06FB">
      <w:pPr>
        <w:pStyle w:val="EMEABodyText"/>
        <w:rPr>
          <w:lang w:val="da-DK"/>
        </w:rPr>
      </w:pPr>
      <w:r>
        <w:rPr>
          <w:lang w:val="da-DK"/>
        </w:rPr>
        <w:t xml:space="preserve">Fertilitet og reproduktionsevne blev ikke påvirket i studier med han- og hunrotter, selv ved orale doser af irbesartan, der fremkaldte nogen toksicitet hos forældrene (fra 50-650 mg/kg/dag), herunder mortalitet ved den højeste dosis. Der blev ikke observeret signifikante forandringer i antallet af corpora lutea, implantater eller levende fostre. Irbesartan påvirkede ikke overlevelse, udvikling eller </w:t>
      </w:r>
      <w:r>
        <w:rPr>
          <w:lang w:val="da-DK"/>
        </w:rPr>
        <w:lastRenderedPageBreak/>
        <w:t xml:space="preserve">reproduktion hos afkommet. Dyrestudier indikerer, at radioaktivt mærket irbesartan kan påvises i rotte- og kaninfostre. Irbesartan </w:t>
      </w:r>
      <w:r>
        <w:rPr>
          <w:rFonts w:eastAsia="SimSun"/>
          <w:szCs w:val="22"/>
          <w:lang w:val="da-DK" w:eastAsia="zh-CN"/>
        </w:rPr>
        <w:t>udskilles i mælken hos diegivende rotter.</w:t>
      </w:r>
    </w:p>
    <w:p w14:paraId="4F75252D" w14:textId="77777777" w:rsidR="001B06FB" w:rsidRDefault="001B06FB">
      <w:pPr>
        <w:pStyle w:val="EMEABodyText"/>
        <w:rPr>
          <w:lang w:val="da-DK"/>
        </w:rPr>
      </w:pPr>
    </w:p>
    <w:p w14:paraId="5C20097C" w14:textId="77777777" w:rsidR="001B06FB" w:rsidRDefault="001B06FB">
      <w:pPr>
        <w:pStyle w:val="EMEABodyText"/>
        <w:rPr>
          <w:lang w:val="da-DK"/>
        </w:rPr>
      </w:pPr>
      <w:r>
        <w:rPr>
          <w:lang w:val="da-DK"/>
        </w:rPr>
        <w:t>I dyrestudier med irbesartan sås forbigående toksisk effekt (øget nyrebækken kavitation, hydroureter eller subkutant ødem) hos rottefostre. Denne toksiske effekt forsvandt efter fødslen. Hos kaniner sås der abort eller tidlig resorption ved doser som forårsagede signifikant maternel toksicitet, inklusive mortalitet. Der blev ikke observeret teratogen effekt hos hverken rotter eller kaniner.</w:t>
      </w:r>
    </w:p>
    <w:p w14:paraId="5418C797" w14:textId="77777777" w:rsidR="001B06FB" w:rsidRDefault="001B06FB">
      <w:pPr>
        <w:pStyle w:val="EMEABodyText"/>
        <w:rPr>
          <w:lang w:val="da-DK"/>
        </w:rPr>
      </w:pPr>
    </w:p>
    <w:p w14:paraId="55ADDB1F" w14:textId="77777777" w:rsidR="001B06FB" w:rsidRDefault="001B06FB">
      <w:pPr>
        <w:pStyle w:val="EMEABodyText"/>
        <w:rPr>
          <w:lang w:val="da-DK"/>
        </w:rPr>
      </w:pPr>
    </w:p>
    <w:p w14:paraId="09BC2A5A" w14:textId="77777777" w:rsidR="001B06FB" w:rsidRDefault="001B06FB">
      <w:pPr>
        <w:pStyle w:val="EMEAHeading1"/>
        <w:rPr>
          <w:lang w:val="da-DK"/>
        </w:rPr>
      </w:pPr>
      <w:r>
        <w:rPr>
          <w:lang w:val="da-DK"/>
        </w:rPr>
        <w:t>6.</w:t>
      </w:r>
      <w:r>
        <w:rPr>
          <w:lang w:val="da-DK"/>
        </w:rPr>
        <w:tab/>
        <w:t>FARMACEUTISKE OPLYSNINGER</w:t>
      </w:r>
    </w:p>
    <w:p w14:paraId="12B17C5D" w14:textId="77777777" w:rsidR="001B06FB" w:rsidRDefault="001B06FB" w:rsidP="001B06FB">
      <w:pPr>
        <w:pStyle w:val="EMEAHeading1"/>
        <w:rPr>
          <w:lang w:val="da-DK"/>
        </w:rPr>
      </w:pPr>
    </w:p>
    <w:p w14:paraId="3DFCC211" w14:textId="77777777" w:rsidR="001B06FB" w:rsidRDefault="001B06FB">
      <w:pPr>
        <w:pStyle w:val="EMEAHeading2"/>
        <w:rPr>
          <w:lang w:val="da-DK"/>
        </w:rPr>
      </w:pPr>
      <w:r>
        <w:rPr>
          <w:lang w:val="da-DK"/>
        </w:rPr>
        <w:t>6.1</w:t>
      </w:r>
      <w:r>
        <w:rPr>
          <w:lang w:val="da-DK"/>
        </w:rPr>
        <w:tab/>
        <w:t>Hjælpestoffer</w:t>
      </w:r>
    </w:p>
    <w:p w14:paraId="24ADEE8E" w14:textId="77777777" w:rsidR="001B06FB" w:rsidRDefault="001B06FB" w:rsidP="001B06FB">
      <w:pPr>
        <w:pStyle w:val="EMEAHeading2"/>
        <w:rPr>
          <w:lang w:val="da-DK"/>
        </w:rPr>
      </w:pPr>
    </w:p>
    <w:p w14:paraId="3FA57209" w14:textId="77777777" w:rsidR="001B06FB" w:rsidRDefault="001B06FB">
      <w:pPr>
        <w:pStyle w:val="EMEABodyText"/>
        <w:rPr>
          <w:lang w:val="da-DK"/>
        </w:rPr>
      </w:pPr>
      <w:r>
        <w:rPr>
          <w:lang w:val="da-DK"/>
        </w:rPr>
        <w:t>Tabletkerne:</w:t>
      </w:r>
    </w:p>
    <w:p w14:paraId="4914A2CE" w14:textId="77777777" w:rsidR="001B06FB" w:rsidRDefault="001B06FB">
      <w:pPr>
        <w:pStyle w:val="EMEABodyText"/>
        <w:rPr>
          <w:lang w:val="da-DK"/>
        </w:rPr>
      </w:pPr>
      <w:r>
        <w:rPr>
          <w:lang w:val="da-DK"/>
        </w:rPr>
        <w:t>Lactosemonohydrat</w:t>
      </w:r>
    </w:p>
    <w:p w14:paraId="37B68304" w14:textId="77777777" w:rsidR="001B06FB" w:rsidRDefault="001B06FB">
      <w:pPr>
        <w:pStyle w:val="EMEABodyText"/>
        <w:rPr>
          <w:lang w:val="da-DK"/>
        </w:rPr>
      </w:pPr>
      <w:r>
        <w:rPr>
          <w:lang w:val="da-DK"/>
        </w:rPr>
        <w:t>Mikrokrystallinsk cellulose</w:t>
      </w:r>
    </w:p>
    <w:p w14:paraId="6FCD038C" w14:textId="77777777" w:rsidR="001B06FB" w:rsidRPr="009D71B3" w:rsidRDefault="001B06FB">
      <w:pPr>
        <w:pStyle w:val="EMEABodyText"/>
        <w:rPr>
          <w:lang w:val="en-US"/>
        </w:rPr>
      </w:pPr>
      <w:r w:rsidRPr="009D71B3">
        <w:rPr>
          <w:lang w:val="en-US"/>
        </w:rPr>
        <w:t>Croscarmellosenatrium</w:t>
      </w:r>
    </w:p>
    <w:p w14:paraId="270DFC8F" w14:textId="77777777" w:rsidR="001B06FB" w:rsidRPr="009D71B3" w:rsidRDefault="001B06FB">
      <w:pPr>
        <w:pStyle w:val="EMEABodyText"/>
        <w:rPr>
          <w:lang w:val="en-US"/>
        </w:rPr>
      </w:pPr>
      <w:r w:rsidRPr="009D71B3">
        <w:rPr>
          <w:lang w:val="en-US"/>
        </w:rPr>
        <w:t>Hypromellose</w:t>
      </w:r>
    </w:p>
    <w:p w14:paraId="5E9EC699" w14:textId="77777777" w:rsidR="001B06FB" w:rsidRPr="009D71B3" w:rsidRDefault="001B06FB">
      <w:pPr>
        <w:pStyle w:val="EMEABodyText"/>
        <w:rPr>
          <w:lang w:val="en-US"/>
        </w:rPr>
      </w:pPr>
      <w:r w:rsidRPr="009D71B3">
        <w:rPr>
          <w:lang w:val="en-US"/>
        </w:rPr>
        <w:t>Silikondioxid</w:t>
      </w:r>
    </w:p>
    <w:p w14:paraId="0C35D4D2" w14:textId="77777777" w:rsidR="001B06FB" w:rsidRPr="009D71B3" w:rsidRDefault="001B06FB">
      <w:pPr>
        <w:pStyle w:val="EMEABodyText"/>
        <w:rPr>
          <w:lang w:val="en-US"/>
        </w:rPr>
      </w:pPr>
      <w:r w:rsidRPr="009D71B3">
        <w:rPr>
          <w:lang w:val="en-US"/>
        </w:rPr>
        <w:t>Magnesiumstearat.</w:t>
      </w:r>
    </w:p>
    <w:p w14:paraId="08322BB9" w14:textId="77777777" w:rsidR="001B06FB" w:rsidRPr="009D71B3" w:rsidRDefault="001B06FB">
      <w:pPr>
        <w:pStyle w:val="EMEABodyText"/>
        <w:rPr>
          <w:lang w:val="en-US"/>
        </w:rPr>
      </w:pPr>
    </w:p>
    <w:p w14:paraId="07C40ADD" w14:textId="77777777" w:rsidR="001B06FB" w:rsidRPr="009D71B3" w:rsidRDefault="001B06FB">
      <w:pPr>
        <w:pStyle w:val="EMEABodyText"/>
        <w:rPr>
          <w:lang w:val="en-US"/>
        </w:rPr>
      </w:pPr>
      <w:r w:rsidRPr="009D71B3">
        <w:rPr>
          <w:lang w:val="en-US"/>
        </w:rPr>
        <w:t>Filmovertræk:</w:t>
      </w:r>
    </w:p>
    <w:p w14:paraId="06E16BAC" w14:textId="77777777" w:rsidR="001B06FB" w:rsidRPr="009D71B3" w:rsidRDefault="001B06FB">
      <w:pPr>
        <w:pStyle w:val="EMEABodyText"/>
        <w:rPr>
          <w:lang w:val="en-US"/>
        </w:rPr>
      </w:pPr>
      <w:r w:rsidRPr="009D71B3">
        <w:rPr>
          <w:lang w:val="en-US"/>
        </w:rPr>
        <w:t>Lactosemonohydrat</w:t>
      </w:r>
    </w:p>
    <w:p w14:paraId="10EC5F7B" w14:textId="77777777" w:rsidR="001B06FB" w:rsidRPr="009D71B3" w:rsidRDefault="001B06FB">
      <w:pPr>
        <w:pStyle w:val="EMEABodyText"/>
        <w:rPr>
          <w:lang w:val="en-US"/>
        </w:rPr>
      </w:pPr>
      <w:r w:rsidRPr="009D71B3">
        <w:rPr>
          <w:lang w:val="en-US"/>
        </w:rPr>
        <w:t>Hypromellose</w:t>
      </w:r>
    </w:p>
    <w:p w14:paraId="5717BBC9" w14:textId="77777777" w:rsidR="001B06FB" w:rsidRPr="009D71B3" w:rsidRDefault="001B06FB">
      <w:pPr>
        <w:pStyle w:val="EMEABodyText"/>
        <w:rPr>
          <w:lang w:val="en-US"/>
        </w:rPr>
      </w:pPr>
      <w:r w:rsidRPr="009D71B3">
        <w:rPr>
          <w:lang w:val="en-US"/>
        </w:rPr>
        <w:t>Titandioxid (E171)</w:t>
      </w:r>
    </w:p>
    <w:p w14:paraId="448C0083" w14:textId="77777777" w:rsidR="001B06FB" w:rsidRPr="009D71B3" w:rsidRDefault="001B06FB">
      <w:pPr>
        <w:pStyle w:val="EMEABodyText"/>
        <w:rPr>
          <w:lang w:val="en-US"/>
        </w:rPr>
      </w:pPr>
      <w:r w:rsidRPr="009D71B3">
        <w:rPr>
          <w:lang w:val="en-US"/>
        </w:rPr>
        <w:t>Macrogol 3000</w:t>
      </w:r>
    </w:p>
    <w:p w14:paraId="49FC6A0C" w14:textId="77777777" w:rsidR="001B06FB" w:rsidRPr="00A45097" w:rsidRDefault="001B06FB">
      <w:pPr>
        <w:pStyle w:val="EMEABodyText"/>
        <w:rPr>
          <w:lang w:val="da-DK"/>
        </w:rPr>
      </w:pPr>
      <w:r w:rsidRPr="00A45097">
        <w:rPr>
          <w:lang w:val="da-DK"/>
        </w:rPr>
        <w:t>Carnaubavoks.</w:t>
      </w:r>
    </w:p>
    <w:p w14:paraId="737D1AA2" w14:textId="77777777" w:rsidR="001B06FB" w:rsidRPr="00A45097" w:rsidRDefault="001B06FB">
      <w:pPr>
        <w:pStyle w:val="EMEABodyText"/>
        <w:rPr>
          <w:lang w:val="da-DK"/>
        </w:rPr>
      </w:pPr>
    </w:p>
    <w:p w14:paraId="2173B59C" w14:textId="77777777" w:rsidR="001B06FB" w:rsidRDefault="001B06FB">
      <w:pPr>
        <w:pStyle w:val="EMEAHeading2"/>
        <w:rPr>
          <w:lang w:val="da-DK"/>
        </w:rPr>
      </w:pPr>
      <w:r>
        <w:rPr>
          <w:lang w:val="da-DK"/>
        </w:rPr>
        <w:t>6.2</w:t>
      </w:r>
      <w:r>
        <w:rPr>
          <w:lang w:val="da-DK"/>
        </w:rPr>
        <w:tab/>
        <w:t>Uforligeligheder</w:t>
      </w:r>
    </w:p>
    <w:p w14:paraId="6F0AE5C7" w14:textId="77777777" w:rsidR="001B06FB" w:rsidRDefault="001B06FB" w:rsidP="001B06FB">
      <w:pPr>
        <w:pStyle w:val="EMEAHeading2"/>
        <w:rPr>
          <w:lang w:val="da-DK"/>
        </w:rPr>
      </w:pPr>
    </w:p>
    <w:p w14:paraId="101E07C5" w14:textId="77777777" w:rsidR="001B06FB" w:rsidRDefault="001B06FB">
      <w:pPr>
        <w:pStyle w:val="EMEABodyText"/>
        <w:rPr>
          <w:lang w:val="da-DK"/>
        </w:rPr>
      </w:pPr>
      <w:r>
        <w:rPr>
          <w:lang w:val="da-DK"/>
        </w:rPr>
        <w:t>Ikke relevant.</w:t>
      </w:r>
    </w:p>
    <w:p w14:paraId="6B1CC96F" w14:textId="77777777" w:rsidR="001B06FB" w:rsidRDefault="001B06FB">
      <w:pPr>
        <w:pStyle w:val="EMEABodyText"/>
        <w:rPr>
          <w:lang w:val="da-DK"/>
        </w:rPr>
      </w:pPr>
    </w:p>
    <w:p w14:paraId="4A68A25B" w14:textId="77777777" w:rsidR="001B06FB" w:rsidRDefault="001B06FB">
      <w:pPr>
        <w:pStyle w:val="EMEAHeading2"/>
        <w:rPr>
          <w:lang w:val="da-DK"/>
        </w:rPr>
      </w:pPr>
      <w:r>
        <w:rPr>
          <w:lang w:val="da-DK"/>
        </w:rPr>
        <w:t>6.3</w:t>
      </w:r>
      <w:r>
        <w:rPr>
          <w:lang w:val="da-DK"/>
        </w:rPr>
        <w:tab/>
        <w:t>Opbevaringstid</w:t>
      </w:r>
    </w:p>
    <w:p w14:paraId="2B2960CA" w14:textId="77777777" w:rsidR="001B06FB" w:rsidRDefault="001B06FB" w:rsidP="001B06FB">
      <w:pPr>
        <w:pStyle w:val="EMEAHeading2"/>
        <w:rPr>
          <w:lang w:val="da-DK"/>
        </w:rPr>
      </w:pPr>
    </w:p>
    <w:p w14:paraId="6D72F627" w14:textId="77777777" w:rsidR="001B06FB" w:rsidRDefault="001B06FB">
      <w:pPr>
        <w:pStyle w:val="EMEABodyText"/>
        <w:rPr>
          <w:lang w:val="da-DK"/>
        </w:rPr>
      </w:pPr>
      <w:r>
        <w:rPr>
          <w:lang w:val="da-DK"/>
        </w:rPr>
        <w:t>3 år.</w:t>
      </w:r>
    </w:p>
    <w:p w14:paraId="6E5A2F06" w14:textId="77777777" w:rsidR="001B06FB" w:rsidRDefault="001B06FB">
      <w:pPr>
        <w:pStyle w:val="EMEABodyText"/>
        <w:rPr>
          <w:lang w:val="da-DK"/>
        </w:rPr>
      </w:pPr>
    </w:p>
    <w:p w14:paraId="14CAF8EF" w14:textId="77777777" w:rsidR="001B06FB" w:rsidRDefault="001B06FB">
      <w:pPr>
        <w:pStyle w:val="EMEAHeading2"/>
        <w:rPr>
          <w:lang w:val="da-DK"/>
        </w:rPr>
      </w:pPr>
      <w:r>
        <w:rPr>
          <w:lang w:val="da-DK"/>
        </w:rPr>
        <w:t>6.4</w:t>
      </w:r>
      <w:r>
        <w:rPr>
          <w:lang w:val="da-DK"/>
        </w:rPr>
        <w:tab/>
        <w:t>Særlige opbevaringsforhold</w:t>
      </w:r>
    </w:p>
    <w:p w14:paraId="49BCB720" w14:textId="77777777" w:rsidR="001B06FB" w:rsidRDefault="001B06FB" w:rsidP="001B06FB">
      <w:pPr>
        <w:pStyle w:val="EMEAHeading2"/>
        <w:rPr>
          <w:lang w:val="da-DK"/>
        </w:rPr>
      </w:pPr>
    </w:p>
    <w:p w14:paraId="67CA1958" w14:textId="77777777" w:rsidR="001B06FB" w:rsidRDefault="001B06FB">
      <w:pPr>
        <w:pStyle w:val="EMEABodyText"/>
        <w:rPr>
          <w:lang w:val="da-DK"/>
        </w:rPr>
      </w:pPr>
      <w:r>
        <w:rPr>
          <w:lang w:val="da-DK"/>
        </w:rPr>
        <w:t>Må ikke opbevares ved temperaturer over 30°C.</w:t>
      </w:r>
    </w:p>
    <w:p w14:paraId="4F3B3330" w14:textId="77777777" w:rsidR="001B06FB" w:rsidRDefault="001B06FB">
      <w:pPr>
        <w:pStyle w:val="EMEABodyText"/>
        <w:rPr>
          <w:lang w:val="da-DK"/>
        </w:rPr>
      </w:pPr>
    </w:p>
    <w:p w14:paraId="2D2799B2" w14:textId="77777777" w:rsidR="001B06FB" w:rsidRDefault="001B06FB">
      <w:pPr>
        <w:pStyle w:val="EMEAHeading2"/>
        <w:rPr>
          <w:lang w:val="da-DK"/>
        </w:rPr>
      </w:pPr>
      <w:r>
        <w:rPr>
          <w:lang w:val="da-DK"/>
        </w:rPr>
        <w:t>6.5</w:t>
      </w:r>
      <w:r>
        <w:rPr>
          <w:lang w:val="da-DK"/>
        </w:rPr>
        <w:tab/>
        <w:t xml:space="preserve">Emballagetype og </w:t>
      </w:r>
      <w:r w:rsidRPr="00636235">
        <w:rPr>
          <w:lang w:val="da-DK"/>
        </w:rPr>
        <w:t>pakningsstørrelser</w:t>
      </w:r>
    </w:p>
    <w:p w14:paraId="634012A9" w14:textId="77777777" w:rsidR="001B06FB" w:rsidRDefault="001B06FB" w:rsidP="001B06FB">
      <w:pPr>
        <w:pStyle w:val="EMEAHeading2"/>
        <w:rPr>
          <w:lang w:val="da-DK"/>
        </w:rPr>
      </w:pPr>
    </w:p>
    <w:p w14:paraId="2C18C4CC" w14:textId="77777777" w:rsidR="001B06FB" w:rsidRPr="00FC3A64" w:rsidRDefault="001B06FB" w:rsidP="001B06FB">
      <w:pPr>
        <w:pStyle w:val="EMEABodyText"/>
        <w:keepNext/>
        <w:rPr>
          <w:lang w:val="da-DK"/>
        </w:rPr>
      </w:pPr>
      <w:r w:rsidRPr="00FC3A64">
        <w:rPr>
          <w:lang w:val="da-DK"/>
        </w:rPr>
        <w:t>Æsker med 14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14:paraId="4D42930F" w14:textId="77777777" w:rsidR="001B06FB" w:rsidRPr="00FC3A64" w:rsidRDefault="001B06FB" w:rsidP="001B06FB">
      <w:pPr>
        <w:pStyle w:val="EMEABodyText"/>
        <w:rPr>
          <w:lang w:val="da-DK"/>
        </w:rPr>
      </w:pPr>
      <w:r w:rsidRPr="00FC3A64">
        <w:rPr>
          <w:lang w:val="da-DK"/>
        </w:rPr>
        <w:t>Æsker med 28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14:paraId="0E109532" w14:textId="77777777" w:rsidR="001B06FB" w:rsidRDefault="001B06FB" w:rsidP="001B06FB">
      <w:pPr>
        <w:pStyle w:val="EMEABodyText"/>
        <w:rPr>
          <w:lang w:val="da-DK"/>
        </w:rPr>
      </w:pPr>
      <w:r>
        <w:rPr>
          <w:lang w:val="da-DK"/>
        </w:rPr>
        <w:t>Æsker med 30</w:t>
      </w:r>
      <w:r w:rsidRPr="00FC3A64">
        <w:rPr>
          <w:lang w:val="da-DK"/>
        </w:rPr>
        <w:t>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14:paraId="2D386479" w14:textId="77777777" w:rsidR="001B06FB" w:rsidRPr="00FC3A64" w:rsidRDefault="001B06FB" w:rsidP="001B06FB">
      <w:pPr>
        <w:pStyle w:val="EMEABodyText"/>
        <w:rPr>
          <w:lang w:val="da-DK"/>
        </w:rPr>
      </w:pPr>
      <w:r w:rsidRPr="00FC3A64">
        <w:rPr>
          <w:lang w:val="da-DK"/>
        </w:rPr>
        <w:t>Æsker med 56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14:paraId="67735078" w14:textId="77777777" w:rsidR="001B06FB" w:rsidRPr="00FC3A64" w:rsidRDefault="001B06FB" w:rsidP="001B06FB">
      <w:pPr>
        <w:pStyle w:val="EMEABodyText"/>
        <w:rPr>
          <w:lang w:val="da-DK"/>
        </w:rPr>
      </w:pPr>
      <w:r w:rsidRPr="00FC3A64">
        <w:rPr>
          <w:lang w:val="da-DK"/>
        </w:rPr>
        <w:t>Æsker med 84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14:paraId="4DE2F59E" w14:textId="77777777" w:rsidR="001B06FB" w:rsidRPr="00FC3A64" w:rsidRDefault="001B06FB" w:rsidP="001B06FB">
      <w:pPr>
        <w:pStyle w:val="EMEABodyText"/>
        <w:rPr>
          <w:lang w:val="da-DK"/>
        </w:rPr>
      </w:pPr>
      <w:r w:rsidRPr="00FC3A64">
        <w:rPr>
          <w:lang w:val="da-DK"/>
        </w:rPr>
        <w:t xml:space="preserve">Æsker med </w:t>
      </w:r>
      <w:r>
        <w:rPr>
          <w:lang w:val="da-DK"/>
        </w:rPr>
        <w:t>90</w:t>
      </w:r>
      <w:r w:rsidRPr="00FC3A64">
        <w:rPr>
          <w:lang w:val="da-DK"/>
        </w:rPr>
        <w:t>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14:paraId="16F58911" w14:textId="77777777" w:rsidR="001B06FB" w:rsidRPr="00FC3A64" w:rsidRDefault="001B06FB" w:rsidP="001B06FB">
      <w:pPr>
        <w:pStyle w:val="EMEABodyText"/>
        <w:rPr>
          <w:lang w:val="da-DK"/>
        </w:rPr>
      </w:pPr>
      <w:r w:rsidRPr="00FC3A64">
        <w:rPr>
          <w:lang w:val="da-DK"/>
        </w:rPr>
        <w:t>Æsker med 98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14:paraId="6497FC68" w14:textId="77777777" w:rsidR="001B06FB" w:rsidRPr="00FC3A64" w:rsidRDefault="001B06FB">
      <w:pPr>
        <w:pStyle w:val="EMEABodyText"/>
        <w:rPr>
          <w:lang w:val="da-DK"/>
        </w:rPr>
      </w:pPr>
      <w:r w:rsidRPr="00FC3A64">
        <w:rPr>
          <w:lang w:val="da-DK"/>
        </w:rPr>
        <w:t>Æsker med 56 x 1 filmovertrukne tabletter</w:t>
      </w:r>
      <w:r>
        <w:rPr>
          <w:lang w:val="da-DK"/>
        </w:rPr>
        <w:t xml:space="preserve"> i perforerede </w:t>
      </w:r>
      <w:r w:rsidRPr="00D81AF8">
        <w:rPr>
          <w:lang w:val="da-DK"/>
        </w:rPr>
        <w:t>PVC/PVDC/aluminium</w:t>
      </w:r>
      <w:r>
        <w:rPr>
          <w:lang w:val="da-DK"/>
        </w:rPr>
        <w:t>blistere med éngangsdoser</w:t>
      </w:r>
      <w:r w:rsidRPr="00FC3A64">
        <w:rPr>
          <w:lang w:val="da-DK"/>
        </w:rPr>
        <w:t>.</w:t>
      </w:r>
    </w:p>
    <w:p w14:paraId="35BB1A91" w14:textId="77777777" w:rsidR="001B06FB" w:rsidRPr="00FC3A64" w:rsidRDefault="001B06FB">
      <w:pPr>
        <w:pStyle w:val="EMEABodyText"/>
        <w:rPr>
          <w:lang w:val="da-DK"/>
        </w:rPr>
      </w:pPr>
    </w:p>
    <w:p w14:paraId="65F6FF05" w14:textId="77777777" w:rsidR="001B06FB" w:rsidRDefault="001B06FB">
      <w:pPr>
        <w:pStyle w:val="EMEABodyText"/>
        <w:rPr>
          <w:lang w:val="da-DK"/>
        </w:rPr>
      </w:pPr>
      <w:r>
        <w:rPr>
          <w:lang w:val="da-DK"/>
        </w:rPr>
        <w:t>Ikke alle pakningsstørrelser er nødvendigvis markedsført.</w:t>
      </w:r>
    </w:p>
    <w:p w14:paraId="4FA2548F" w14:textId="77777777" w:rsidR="001B06FB" w:rsidRDefault="001B06FB">
      <w:pPr>
        <w:pStyle w:val="EMEABodyText"/>
        <w:rPr>
          <w:lang w:val="da-DK"/>
        </w:rPr>
      </w:pPr>
    </w:p>
    <w:p w14:paraId="2192C173" w14:textId="77777777" w:rsidR="001B06FB" w:rsidRDefault="001B06FB">
      <w:pPr>
        <w:pStyle w:val="EMEAHeading2"/>
        <w:rPr>
          <w:lang w:val="da-DK"/>
        </w:rPr>
      </w:pPr>
      <w:r>
        <w:rPr>
          <w:lang w:val="da-DK"/>
        </w:rPr>
        <w:t>6.6</w:t>
      </w:r>
      <w:r>
        <w:rPr>
          <w:lang w:val="da-DK"/>
        </w:rPr>
        <w:tab/>
        <w:t xml:space="preserve"> Regler for destruktion</w:t>
      </w:r>
    </w:p>
    <w:p w14:paraId="161427E8" w14:textId="77777777" w:rsidR="001B06FB" w:rsidRDefault="001B06FB" w:rsidP="001B06FB">
      <w:pPr>
        <w:pStyle w:val="EMEABodyText"/>
        <w:rPr>
          <w:noProof/>
          <w:lang w:val="da-DK"/>
        </w:rPr>
      </w:pPr>
    </w:p>
    <w:p w14:paraId="1E4B9B91" w14:textId="77777777" w:rsidR="001B06FB" w:rsidRDefault="001B06FB" w:rsidP="001B06FB">
      <w:pPr>
        <w:pStyle w:val="EMEABodyText"/>
        <w:rPr>
          <w:noProof/>
          <w:lang w:val="da-DK"/>
        </w:rPr>
      </w:pPr>
      <w:r w:rsidRPr="00766F6A">
        <w:rPr>
          <w:noProof/>
          <w:lang w:val="da-DK"/>
        </w:rPr>
        <w:t>Ikke anvendt</w:t>
      </w:r>
      <w:r>
        <w:rPr>
          <w:noProof/>
          <w:lang w:val="da-DK"/>
        </w:rPr>
        <w:t>e</w:t>
      </w:r>
      <w:r w:rsidRPr="00766F6A">
        <w:rPr>
          <w:noProof/>
          <w:lang w:val="da-DK"/>
        </w:rPr>
        <w:t xml:space="preserve"> lægemid</w:t>
      </w:r>
      <w:r>
        <w:rPr>
          <w:noProof/>
          <w:lang w:val="da-DK"/>
        </w:rPr>
        <w:t xml:space="preserve">ler </w:t>
      </w:r>
      <w:r w:rsidRPr="00766F6A">
        <w:rPr>
          <w:noProof/>
          <w:lang w:val="da-DK"/>
        </w:rPr>
        <w:t xml:space="preserve">samt affald heraf bør </w:t>
      </w:r>
      <w:r>
        <w:rPr>
          <w:noProof/>
          <w:lang w:val="da-DK"/>
        </w:rPr>
        <w:t xml:space="preserve">destrueres </w:t>
      </w:r>
      <w:r w:rsidRPr="00766F6A">
        <w:rPr>
          <w:noProof/>
          <w:lang w:val="da-DK"/>
        </w:rPr>
        <w:t xml:space="preserve">i </w:t>
      </w:r>
      <w:r>
        <w:rPr>
          <w:noProof/>
          <w:lang w:val="da-DK"/>
        </w:rPr>
        <w:t xml:space="preserve">henhold til </w:t>
      </w:r>
      <w:r w:rsidRPr="00766F6A">
        <w:rPr>
          <w:noProof/>
          <w:lang w:val="da-DK"/>
        </w:rPr>
        <w:t>lokale</w:t>
      </w:r>
      <w:r>
        <w:rPr>
          <w:noProof/>
          <w:lang w:val="da-DK"/>
        </w:rPr>
        <w:t xml:space="preserve"> retningslinjer.</w:t>
      </w:r>
    </w:p>
    <w:p w14:paraId="559BCA90" w14:textId="77777777" w:rsidR="001B06FB" w:rsidRDefault="001B06FB" w:rsidP="001B06FB">
      <w:pPr>
        <w:pStyle w:val="EMEABodyText"/>
        <w:rPr>
          <w:lang w:val="da-DK"/>
        </w:rPr>
      </w:pPr>
    </w:p>
    <w:p w14:paraId="54B6DBB1" w14:textId="77777777" w:rsidR="001B06FB" w:rsidRDefault="001B06FB">
      <w:pPr>
        <w:pStyle w:val="EMEABodyText"/>
        <w:rPr>
          <w:lang w:val="da-DK"/>
        </w:rPr>
      </w:pPr>
    </w:p>
    <w:p w14:paraId="0616E5ED" w14:textId="77777777" w:rsidR="001B06FB" w:rsidRDefault="001B06FB">
      <w:pPr>
        <w:pStyle w:val="EMEAHeading1"/>
        <w:rPr>
          <w:lang w:val="da-DK"/>
        </w:rPr>
      </w:pPr>
      <w:r>
        <w:rPr>
          <w:lang w:val="da-DK"/>
        </w:rPr>
        <w:t>7.</w:t>
      </w:r>
      <w:r>
        <w:rPr>
          <w:lang w:val="da-DK"/>
        </w:rPr>
        <w:tab/>
        <w:t>INDEHAVER AF MARKEDSFØRINGSTILLADELSEN</w:t>
      </w:r>
    </w:p>
    <w:p w14:paraId="377F79A8" w14:textId="77777777" w:rsidR="001B06FB" w:rsidRDefault="001B06FB" w:rsidP="001B06FB">
      <w:pPr>
        <w:pStyle w:val="EMEAHeading1"/>
        <w:rPr>
          <w:lang w:val="da-DK"/>
        </w:rPr>
      </w:pPr>
    </w:p>
    <w:p w14:paraId="306B0397" w14:textId="77777777" w:rsidR="001B06FB" w:rsidRDefault="001B06FB">
      <w:pPr>
        <w:pStyle w:val="EMEAAddress"/>
        <w:rPr>
          <w:lang w:val="da-DK"/>
        </w:rPr>
      </w:pPr>
      <w:r>
        <w:rPr>
          <w:lang w:val="da-DK"/>
        </w:rPr>
        <w:t>sanofi-aventis groupe</w:t>
      </w:r>
      <w:r>
        <w:rPr>
          <w:lang w:val="da-DK"/>
        </w:rPr>
        <w:br/>
        <w:t>54</w:t>
      </w:r>
      <w:r w:rsidR="000E7431">
        <w:rPr>
          <w:lang w:val="da-DK"/>
        </w:rPr>
        <w:t>,</w:t>
      </w:r>
      <w:r>
        <w:rPr>
          <w:lang w:val="da-DK"/>
        </w:rPr>
        <w:t xml:space="preserve"> rue La Boétie</w:t>
      </w:r>
      <w:r>
        <w:rPr>
          <w:lang w:val="da-DK"/>
        </w:rPr>
        <w:br/>
      </w:r>
      <w:r w:rsidR="000E7431">
        <w:rPr>
          <w:lang w:val="da-DK"/>
        </w:rPr>
        <w:t>F-</w:t>
      </w:r>
      <w:r>
        <w:rPr>
          <w:lang w:val="da-DK"/>
        </w:rPr>
        <w:t>75008 Paris - Frankrig</w:t>
      </w:r>
    </w:p>
    <w:p w14:paraId="14757E5E" w14:textId="77777777" w:rsidR="001B06FB" w:rsidRDefault="001B06FB">
      <w:pPr>
        <w:pStyle w:val="EMEABodyText"/>
        <w:rPr>
          <w:lang w:val="da-DK"/>
        </w:rPr>
      </w:pPr>
    </w:p>
    <w:p w14:paraId="7A7D8CB3" w14:textId="77777777" w:rsidR="001B06FB" w:rsidRDefault="001B06FB">
      <w:pPr>
        <w:pStyle w:val="EMEABodyText"/>
        <w:rPr>
          <w:lang w:val="da-DK"/>
        </w:rPr>
      </w:pPr>
    </w:p>
    <w:p w14:paraId="3D8BA3D7" w14:textId="77777777" w:rsidR="001B06FB" w:rsidRDefault="001B06FB">
      <w:pPr>
        <w:pStyle w:val="EMEAHeading1"/>
        <w:rPr>
          <w:lang w:val="da-DK"/>
        </w:rPr>
      </w:pPr>
      <w:r>
        <w:rPr>
          <w:lang w:val="da-DK"/>
        </w:rPr>
        <w:t>8.</w:t>
      </w:r>
      <w:r>
        <w:rPr>
          <w:lang w:val="da-DK"/>
        </w:rPr>
        <w:tab/>
        <w:t>MARKEDSFØRINGSTILLADELSESNUMre</w:t>
      </w:r>
    </w:p>
    <w:p w14:paraId="31194FD7" w14:textId="77777777" w:rsidR="001B06FB" w:rsidRDefault="001B06FB" w:rsidP="001B06FB">
      <w:pPr>
        <w:pStyle w:val="EMEAHeading1"/>
        <w:rPr>
          <w:lang w:val="da-DK"/>
        </w:rPr>
      </w:pPr>
    </w:p>
    <w:p w14:paraId="3318B1B0" w14:textId="77777777" w:rsidR="001B06FB" w:rsidRDefault="001B06FB" w:rsidP="001B06FB">
      <w:pPr>
        <w:pStyle w:val="EMEABodyText"/>
        <w:rPr>
          <w:lang w:val="sl-SI"/>
        </w:rPr>
      </w:pPr>
      <w:r>
        <w:rPr>
          <w:lang w:val="sl-SI"/>
        </w:rPr>
        <w:t>EU/1/97/049/026-030</w:t>
      </w:r>
      <w:r>
        <w:rPr>
          <w:lang w:val="sl-SI"/>
        </w:rPr>
        <w:br/>
        <w:t>EU/1/97/049/033</w:t>
      </w:r>
      <w:r>
        <w:rPr>
          <w:lang w:val="sl-SI"/>
        </w:rPr>
        <w:br/>
        <w:t>EU/1/97/049/036</w:t>
      </w:r>
      <w:r>
        <w:rPr>
          <w:lang w:val="sl-SI"/>
        </w:rPr>
        <w:br/>
        <w:t>EU/1/97/049/039</w:t>
      </w:r>
    </w:p>
    <w:p w14:paraId="55658AD2" w14:textId="77777777" w:rsidR="001B06FB" w:rsidRDefault="001B06FB">
      <w:pPr>
        <w:pStyle w:val="EMEABodyText"/>
        <w:rPr>
          <w:lang w:val="da-DK"/>
        </w:rPr>
      </w:pPr>
    </w:p>
    <w:p w14:paraId="338B8AFB" w14:textId="77777777" w:rsidR="001B06FB" w:rsidRDefault="001B06FB">
      <w:pPr>
        <w:pStyle w:val="EMEABodyText"/>
        <w:rPr>
          <w:lang w:val="da-DK"/>
        </w:rPr>
      </w:pPr>
    </w:p>
    <w:p w14:paraId="0B5FA038" w14:textId="77777777" w:rsidR="001B06FB" w:rsidRDefault="001B06FB">
      <w:pPr>
        <w:pStyle w:val="EMEAHeading1"/>
        <w:rPr>
          <w:lang w:val="da-DK"/>
        </w:rPr>
      </w:pPr>
      <w:r>
        <w:rPr>
          <w:lang w:val="da-DK"/>
        </w:rPr>
        <w:t>9.</w:t>
      </w:r>
      <w:r>
        <w:rPr>
          <w:lang w:val="da-DK"/>
        </w:rPr>
        <w:tab/>
        <w:t xml:space="preserve">DATO FOR FØRSTE </w:t>
      </w:r>
      <w:r w:rsidRPr="00636235">
        <w:rPr>
          <w:lang w:val="da-DK"/>
        </w:rPr>
        <w:t>MARKEDSFØRINGSTILLADELSE/</w:t>
      </w:r>
      <w:r>
        <w:rPr>
          <w:lang w:val="da-DK"/>
        </w:rPr>
        <w:t>FORNYELSE AF TILLADELSEN</w:t>
      </w:r>
    </w:p>
    <w:p w14:paraId="6E92406F" w14:textId="77777777" w:rsidR="001B06FB" w:rsidRDefault="001B06FB" w:rsidP="001B06FB">
      <w:pPr>
        <w:pStyle w:val="EMEAHeading1"/>
        <w:rPr>
          <w:lang w:val="da-DK"/>
        </w:rPr>
      </w:pPr>
    </w:p>
    <w:p w14:paraId="7BBED616" w14:textId="77777777" w:rsidR="001B06FB" w:rsidRPr="009D71B3" w:rsidRDefault="001B06FB" w:rsidP="001B06FB">
      <w:pPr>
        <w:pStyle w:val="EMEABodyText"/>
        <w:rPr>
          <w:lang w:val="da-DK"/>
        </w:rPr>
      </w:pPr>
      <w:r w:rsidRPr="009D71B3">
        <w:rPr>
          <w:lang w:val="da-DK"/>
        </w:rPr>
        <w:t>Dato for første tilladelse: 27. august 1997</w:t>
      </w:r>
      <w:r w:rsidRPr="009D71B3">
        <w:rPr>
          <w:lang w:val="da-DK"/>
        </w:rPr>
        <w:br/>
        <w:t>Dato for seneste fornyelse: 27. august 2007</w:t>
      </w:r>
    </w:p>
    <w:p w14:paraId="6327FC42" w14:textId="77777777" w:rsidR="001B06FB" w:rsidRDefault="001B06FB">
      <w:pPr>
        <w:pStyle w:val="EMEABodyText"/>
        <w:rPr>
          <w:lang w:val="da-DK"/>
        </w:rPr>
      </w:pPr>
    </w:p>
    <w:p w14:paraId="100549F8" w14:textId="77777777" w:rsidR="001B06FB" w:rsidRDefault="001B06FB">
      <w:pPr>
        <w:pStyle w:val="EMEABodyText"/>
        <w:rPr>
          <w:lang w:val="da-DK"/>
        </w:rPr>
      </w:pPr>
    </w:p>
    <w:p w14:paraId="35F36857" w14:textId="77777777" w:rsidR="001B06FB" w:rsidRDefault="001B06FB" w:rsidP="001B06FB">
      <w:pPr>
        <w:pStyle w:val="EMEAHeading1"/>
        <w:rPr>
          <w:lang w:val="da-DK"/>
        </w:rPr>
      </w:pPr>
      <w:r>
        <w:rPr>
          <w:lang w:val="da-DK"/>
        </w:rPr>
        <w:t>10.</w:t>
      </w:r>
      <w:r>
        <w:rPr>
          <w:lang w:val="da-DK"/>
        </w:rPr>
        <w:tab/>
        <w:t>DATO FOR ÆNDRING AF TEKSTEN</w:t>
      </w:r>
    </w:p>
    <w:p w14:paraId="55F6A2C0" w14:textId="77777777" w:rsidR="001B06FB" w:rsidRDefault="001B06FB" w:rsidP="001B06FB">
      <w:pPr>
        <w:pStyle w:val="EMEAHeading1"/>
        <w:rPr>
          <w:lang w:val="da-DK"/>
        </w:rPr>
      </w:pPr>
    </w:p>
    <w:p w14:paraId="71CE9516" w14:textId="77777777" w:rsidR="000E7431" w:rsidRDefault="000E7431" w:rsidP="000E7431">
      <w:pPr>
        <w:rPr>
          <w:szCs w:val="22"/>
          <w:lang w:val="da-DK"/>
        </w:rPr>
      </w:pPr>
      <w:r>
        <w:rPr>
          <w:szCs w:val="22"/>
          <w:lang w:val="da-DK"/>
        </w:rPr>
        <w:t xml:space="preserve">Yderligere </w:t>
      </w:r>
      <w:r>
        <w:rPr>
          <w:noProof/>
          <w:szCs w:val="22"/>
          <w:lang w:val="da-DK"/>
        </w:rPr>
        <w:t>oplysninger</w:t>
      </w:r>
      <w:r>
        <w:rPr>
          <w:szCs w:val="22"/>
          <w:lang w:val="da-DK"/>
        </w:rPr>
        <w:t xml:space="preserve"> om </w:t>
      </w:r>
      <w:r>
        <w:rPr>
          <w:noProof/>
          <w:szCs w:val="22"/>
          <w:lang w:val="da-DK"/>
        </w:rPr>
        <w:t>dette lægemiddel</w:t>
      </w:r>
      <w:r>
        <w:rPr>
          <w:szCs w:val="22"/>
          <w:lang w:val="da-DK"/>
        </w:rPr>
        <w:t xml:space="preserve"> findes på Det Europæiske Lægemiddelagenturs hjemmeside </w:t>
      </w:r>
      <w:r w:rsidR="00A20895" w:rsidRPr="00FE4CDA">
        <w:rPr>
          <w:szCs w:val="22"/>
          <w:lang w:val="da-DK"/>
        </w:rPr>
        <w:t>http://www.ema.europa.eu</w:t>
      </w:r>
      <w:r>
        <w:rPr>
          <w:b/>
          <w:szCs w:val="22"/>
          <w:lang w:val="da-DK"/>
        </w:rPr>
        <w:t>.</w:t>
      </w:r>
    </w:p>
    <w:p w14:paraId="1D3A5811" w14:textId="77777777" w:rsidR="000669FC" w:rsidRPr="009D71B3" w:rsidRDefault="000669FC">
      <w:pPr>
        <w:pStyle w:val="EMEABodyText"/>
        <w:rPr>
          <w:lang w:val="da-DK"/>
        </w:rPr>
      </w:pPr>
    </w:p>
    <w:p w14:paraId="62514D61" w14:textId="77777777" w:rsidR="001B06FB" w:rsidRPr="009D71B3" w:rsidRDefault="001B06FB">
      <w:pPr>
        <w:pStyle w:val="EMEABodyText"/>
        <w:rPr>
          <w:lang w:val="da-DK"/>
        </w:rPr>
      </w:pPr>
      <w:r w:rsidRPr="009D71B3">
        <w:rPr>
          <w:lang w:val="da-DK"/>
        </w:rPr>
        <w:br w:type="page"/>
      </w:r>
    </w:p>
    <w:p w14:paraId="64126DD5" w14:textId="77777777" w:rsidR="001B06FB" w:rsidRPr="009D71B3" w:rsidRDefault="001B06FB">
      <w:pPr>
        <w:pStyle w:val="EMEABodyText"/>
        <w:rPr>
          <w:lang w:val="da-DK"/>
        </w:rPr>
      </w:pPr>
    </w:p>
    <w:p w14:paraId="320C7E4A" w14:textId="77777777" w:rsidR="001B06FB" w:rsidRPr="009D71B3" w:rsidRDefault="001B06FB">
      <w:pPr>
        <w:pStyle w:val="EMEABodyText"/>
        <w:rPr>
          <w:lang w:val="da-DK"/>
        </w:rPr>
      </w:pPr>
    </w:p>
    <w:p w14:paraId="2455A4AB" w14:textId="77777777" w:rsidR="001B06FB" w:rsidRPr="009D71B3" w:rsidRDefault="001B06FB">
      <w:pPr>
        <w:pStyle w:val="EMEABodyText"/>
        <w:rPr>
          <w:lang w:val="da-DK"/>
        </w:rPr>
      </w:pPr>
    </w:p>
    <w:p w14:paraId="049AE80D" w14:textId="77777777" w:rsidR="001B06FB" w:rsidRPr="009D71B3" w:rsidRDefault="001B06FB">
      <w:pPr>
        <w:pStyle w:val="EMEABodyText"/>
        <w:rPr>
          <w:lang w:val="da-DK"/>
        </w:rPr>
      </w:pPr>
    </w:p>
    <w:p w14:paraId="45C4E97A" w14:textId="77777777" w:rsidR="001B06FB" w:rsidRPr="009D71B3" w:rsidRDefault="001B06FB">
      <w:pPr>
        <w:pStyle w:val="EMEABodyText"/>
        <w:rPr>
          <w:lang w:val="da-DK"/>
        </w:rPr>
      </w:pPr>
    </w:p>
    <w:p w14:paraId="2E3DD459" w14:textId="77777777" w:rsidR="001B06FB" w:rsidRPr="009D71B3" w:rsidRDefault="001B06FB">
      <w:pPr>
        <w:pStyle w:val="EMEABodyText"/>
        <w:rPr>
          <w:lang w:val="da-DK"/>
        </w:rPr>
      </w:pPr>
    </w:p>
    <w:p w14:paraId="15082ACF" w14:textId="77777777" w:rsidR="001B06FB" w:rsidRPr="009D71B3" w:rsidRDefault="001B06FB">
      <w:pPr>
        <w:pStyle w:val="EMEABodyText"/>
        <w:rPr>
          <w:lang w:val="da-DK"/>
        </w:rPr>
      </w:pPr>
    </w:p>
    <w:p w14:paraId="755EFDD2" w14:textId="77777777" w:rsidR="001B06FB" w:rsidRPr="009D71B3" w:rsidRDefault="001B06FB">
      <w:pPr>
        <w:pStyle w:val="EMEABodyText"/>
        <w:rPr>
          <w:lang w:val="da-DK"/>
        </w:rPr>
      </w:pPr>
    </w:p>
    <w:p w14:paraId="583C4B16" w14:textId="77777777" w:rsidR="001B06FB" w:rsidRPr="009D71B3" w:rsidRDefault="001B06FB">
      <w:pPr>
        <w:pStyle w:val="EMEABodyText"/>
        <w:rPr>
          <w:lang w:val="da-DK"/>
        </w:rPr>
      </w:pPr>
    </w:p>
    <w:p w14:paraId="1C19771E" w14:textId="77777777" w:rsidR="001B06FB" w:rsidRPr="009D71B3" w:rsidRDefault="001B06FB">
      <w:pPr>
        <w:pStyle w:val="EMEABodyText"/>
        <w:rPr>
          <w:lang w:val="da-DK"/>
        </w:rPr>
      </w:pPr>
    </w:p>
    <w:p w14:paraId="17FB717F" w14:textId="77777777" w:rsidR="001B06FB" w:rsidRPr="009D71B3" w:rsidRDefault="001B06FB">
      <w:pPr>
        <w:pStyle w:val="EMEABodyText"/>
        <w:rPr>
          <w:lang w:val="da-DK"/>
        </w:rPr>
      </w:pPr>
    </w:p>
    <w:p w14:paraId="243DE670" w14:textId="77777777" w:rsidR="001B06FB" w:rsidRPr="009D71B3" w:rsidRDefault="001B06FB">
      <w:pPr>
        <w:pStyle w:val="EMEABodyText"/>
        <w:rPr>
          <w:lang w:val="da-DK"/>
        </w:rPr>
      </w:pPr>
    </w:p>
    <w:p w14:paraId="75BE0D3B" w14:textId="77777777" w:rsidR="001B06FB" w:rsidRPr="009D71B3" w:rsidRDefault="001B06FB">
      <w:pPr>
        <w:pStyle w:val="EMEABodyText"/>
        <w:rPr>
          <w:lang w:val="da-DK"/>
        </w:rPr>
      </w:pPr>
    </w:p>
    <w:p w14:paraId="170E99A1" w14:textId="77777777" w:rsidR="001B06FB" w:rsidRPr="009D71B3" w:rsidRDefault="001B06FB">
      <w:pPr>
        <w:pStyle w:val="EMEABodyText"/>
        <w:rPr>
          <w:lang w:val="da-DK"/>
        </w:rPr>
      </w:pPr>
    </w:p>
    <w:p w14:paraId="26287F72" w14:textId="77777777" w:rsidR="001B06FB" w:rsidRPr="009D71B3" w:rsidRDefault="001B06FB">
      <w:pPr>
        <w:pStyle w:val="EMEABodyText"/>
        <w:rPr>
          <w:lang w:val="da-DK"/>
        </w:rPr>
      </w:pPr>
    </w:p>
    <w:p w14:paraId="7AADF69A" w14:textId="77777777" w:rsidR="001B06FB" w:rsidRPr="009D71B3" w:rsidRDefault="001B06FB">
      <w:pPr>
        <w:pStyle w:val="EMEABodyText"/>
        <w:rPr>
          <w:lang w:val="da-DK"/>
        </w:rPr>
      </w:pPr>
    </w:p>
    <w:p w14:paraId="7EDA6901" w14:textId="77777777" w:rsidR="001B06FB" w:rsidRDefault="001B06FB">
      <w:pPr>
        <w:pStyle w:val="EMEATitle"/>
        <w:rPr>
          <w:lang w:val="da-DK"/>
        </w:rPr>
      </w:pPr>
    </w:p>
    <w:p w14:paraId="1BFB3D55" w14:textId="77777777" w:rsidR="001B06FB" w:rsidRDefault="001B06FB">
      <w:pPr>
        <w:pStyle w:val="EMEATitle"/>
        <w:rPr>
          <w:lang w:val="da-DK"/>
        </w:rPr>
      </w:pPr>
    </w:p>
    <w:p w14:paraId="106CA3FF" w14:textId="77777777" w:rsidR="001B06FB" w:rsidRDefault="001B06FB">
      <w:pPr>
        <w:pStyle w:val="EMEATitle"/>
        <w:rPr>
          <w:lang w:val="da-DK"/>
        </w:rPr>
      </w:pPr>
    </w:p>
    <w:p w14:paraId="32DC375E" w14:textId="77777777" w:rsidR="001B06FB" w:rsidRDefault="001B06FB">
      <w:pPr>
        <w:pStyle w:val="EMEATitle"/>
        <w:rPr>
          <w:lang w:val="da-DK"/>
        </w:rPr>
      </w:pPr>
    </w:p>
    <w:p w14:paraId="4544E0CC" w14:textId="77777777" w:rsidR="001B06FB" w:rsidRDefault="001B06FB">
      <w:pPr>
        <w:pStyle w:val="EMEATitle"/>
        <w:rPr>
          <w:lang w:val="da-DK"/>
        </w:rPr>
      </w:pPr>
    </w:p>
    <w:p w14:paraId="7E70CF2B" w14:textId="77777777" w:rsidR="001B06FB" w:rsidRDefault="001B06FB">
      <w:pPr>
        <w:pStyle w:val="EMEATitle"/>
        <w:rPr>
          <w:lang w:val="da-DK"/>
        </w:rPr>
      </w:pPr>
    </w:p>
    <w:p w14:paraId="48C89563" w14:textId="77777777" w:rsidR="001B06FB" w:rsidRPr="002B70B7" w:rsidRDefault="001B06FB">
      <w:pPr>
        <w:pStyle w:val="EMEATitle"/>
        <w:rPr>
          <w:lang w:val="da-DK"/>
        </w:rPr>
      </w:pPr>
      <w:r w:rsidRPr="002B70B7">
        <w:rPr>
          <w:lang w:val="da-DK"/>
        </w:rPr>
        <w:t>BILAG II</w:t>
      </w:r>
    </w:p>
    <w:p w14:paraId="5217DF0A" w14:textId="77777777" w:rsidR="001B06FB" w:rsidRPr="002B70B7" w:rsidRDefault="001B06FB">
      <w:pPr>
        <w:pStyle w:val="EMEABodyText"/>
        <w:rPr>
          <w:lang w:val="da-DK"/>
        </w:rPr>
      </w:pPr>
    </w:p>
    <w:p w14:paraId="78D467EF" w14:textId="77777777" w:rsidR="000E7431" w:rsidRPr="00247981" w:rsidRDefault="000E7431" w:rsidP="000E7431">
      <w:pPr>
        <w:tabs>
          <w:tab w:val="left" w:pos="-720"/>
          <w:tab w:val="left" w:pos="1701"/>
        </w:tabs>
        <w:suppressAutoHyphens/>
        <w:ind w:left="1701" w:right="1410" w:hanging="567"/>
        <w:rPr>
          <w:b/>
          <w:szCs w:val="22"/>
          <w:lang w:val="da-DK"/>
        </w:rPr>
      </w:pPr>
      <w:r w:rsidRPr="00247981">
        <w:rPr>
          <w:b/>
          <w:szCs w:val="22"/>
          <w:lang w:val="da-DK"/>
        </w:rPr>
        <w:t>A.</w:t>
      </w:r>
      <w:r w:rsidRPr="00247981">
        <w:rPr>
          <w:b/>
          <w:szCs w:val="22"/>
          <w:lang w:val="da-DK"/>
        </w:rPr>
        <w:tab/>
        <w:t>FREMSTILLERE ANSVARLIG</w:t>
      </w:r>
      <w:r>
        <w:rPr>
          <w:b/>
          <w:szCs w:val="22"/>
          <w:lang w:val="da-DK"/>
        </w:rPr>
        <w:t>E</w:t>
      </w:r>
      <w:r w:rsidRPr="00247981">
        <w:rPr>
          <w:b/>
          <w:szCs w:val="22"/>
          <w:lang w:val="da-DK"/>
        </w:rPr>
        <w:t xml:space="preserve"> FOR BATCHFRIGIVELSE</w:t>
      </w:r>
    </w:p>
    <w:p w14:paraId="07A42BD9" w14:textId="77777777" w:rsidR="000E7431" w:rsidRPr="00247981" w:rsidRDefault="000E7431" w:rsidP="000E7431">
      <w:pPr>
        <w:tabs>
          <w:tab w:val="left" w:pos="-720"/>
        </w:tabs>
        <w:suppressAutoHyphens/>
        <w:ind w:right="1410"/>
        <w:rPr>
          <w:b/>
          <w:szCs w:val="22"/>
          <w:lang w:val="da-DK"/>
        </w:rPr>
      </w:pPr>
    </w:p>
    <w:p w14:paraId="4032C639" w14:textId="77777777" w:rsidR="000E7431" w:rsidRPr="00247981" w:rsidRDefault="000E7431" w:rsidP="000E7431">
      <w:pPr>
        <w:tabs>
          <w:tab w:val="left" w:pos="-720"/>
          <w:tab w:val="left" w:pos="1701"/>
        </w:tabs>
        <w:suppressAutoHyphens/>
        <w:ind w:left="1701" w:right="1418" w:hanging="567"/>
        <w:rPr>
          <w:b/>
          <w:szCs w:val="22"/>
          <w:lang w:val="da-DK"/>
        </w:rPr>
      </w:pPr>
      <w:r w:rsidRPr="00247981">
        <w:rPr>
          <w:b/>
          <w:szCs w:val="22"/>
          <w:lang w:val="da-DK"/>
        </w:rPr>
        <w:t>B.</w:t>
      </w:r>
      <w:r w:rsidRPr="00247981">
        <w:rPr>
          <w:b/>
          <w:szCs w:val="22"/>
          <w:lang w:val="da-DK"/>
        </w:rPr>
        <w:tab/>
        <w:t>BETINGELSER ELLER BEGRÆNSNINGER VEDRØRENDE UDLEVERING OG ANVENDELSE</w:t>
      </w:r>
    </w:p>
    <w:p w14:paraId="76EB60DB" w14:textId="77777777" w:rsidR="000E7431" w:rsidRPr="00247981" w:rsidRDefault="000E7431" w:rsidP="000E7431">
      <w:pPr>
        <w:tabs>
          <w:tab w:val="left" w:pos="-720"/>
        </w:tabs>
        <w:suppressAutoHyphens/>
        <w:ind w:right="1410"/>
        <w:rPr>
          <w:b/>
          <w:szCs w:val="22"/>
          <w:lang w:val="da-DK"/>
        </w:rPr>
      </w:pPr>
    </w:p>
    <w:p w14:paraId="3EEF9DD5" w14:textId="77777777" w:rsidR="000E7431" w:rsidRPr="00247981" w:rsidRDefault="000E7431" w:rsidP="000E7431">
      <w:pPr>
        <w:tabs>
          <w:tab w:val="left" w:pos="-720"/>
          <w:tab w:val="left" w:pos="1701"/>
        </w:tabs>
        <w:suppressAutoHyphens/>
        <w:ind w:left="1701" w:right="1418" w:hanging="567"/>
        <w:rPr>
          <w:b/>
          <w:szCs w:val="22"/>
          <w:lang w:val="da-DK"/>
        </w:rPr>
      </w:pPr>
      <w:r w:rsidRPr="00247981">
        <w:rPr>
          <w:b/>
          <w:szCs w:val="22"/>
          <w:lang w:val="da-DK"/>
        </w:rPr>
        <w:t>C.</w:t>
      </w:r>
      <w:r w:rsidRPr="00247981">
        <w:rPr>
          <w:b/>
          <w:szCs w:val="22"/>
          <w:lang w:val="da-DK"/>
        </w:rPr>
        <w:tab/>
        <w:t>ANDRE FORHOLD OG BETINGELSER FOR MARKEDSFØRINGSTILLADELSEN</w:t>
      </w:r>
    </w:p>
    <w:p w14:paraId="0986B9FE" w14:textId="77777777" w:rsidR="000E7431" w:rsidRPr="00247981" w:rsidRDefault="000E7431" w:rsidP="000E7431">
      <w:pPr>
        <w:tabs>
          <w:tab w:val="left" w:pos="-720"/>
          <w:tab w:val="left" w:pos="1701"/>
        </w:tabs>
        <w:suppressAutoHyphens/>
        <w:ind w:left="1701" w:right="1418" w:hanging="567"/>
        <w:rPr>
          <w:b/>
          <w:szCs w:val="22"/>
          <w:lang w:val="da-DK"/>
        </w:rPr>
      </w:pPr>
    </w:p>
    <w:p w14:paraId="1099EEF0" w14:textId="77777777" w:rsidR="000E7431" w:rsidRDefault="000E7431" w:rsidP="000E7431">
      <w:pPr>
        <w:tabs>
          <w:tab w:val="left" w:pos="-720"/>
          <w:tab w:val="left" w:pos="1701"/>
        </w:tabs>
        <w:suppressAutoHyphens/>
        <w:ind w:left="1701" w:right="1418" w:hanging="567"/>
        <w:rPr>
          <w:b/>
          <w:szCs w:val="22"/>
          <w:lang w:val="da-DK"/>
        </w:rPr>
      </w:pPr>
      <w:r w:rsidRPr="00247981">
        <w:rPr>
          <w:b/>
          <w:szCs w:val="22"/>
          <w:lang w:val="da-DK"/>
        </w:rPr>
        <w:t>D.</w:t>
      </w:r>
      <w:r w:rsidRPr="00247981">
        <w:rPr>
          <w:b/>
          <w:szCs w:val="22"/>
          <w:lang w:val="da-DK"/>
        </w:rPr>
        <w:tab/>
        <w:t>BETINGELSER ELLER BEGRÆNSNINGER MED HENSYN TIL SIKKER OG EFFEKTIV ANVENDELSE AF LÆGEMIDLET</w:t>
      </w:r>
    </w:p>
    <w:p w14:paraId="7C70205C" w14:textId="77777777" w:rsidR="000E7431" w:rsidRDefault="000E7431" w:rsidP="000E7431">
      <w:pPr>
        <w:tabs>
          <w:tab w:val="left" w:pos="-720"/>
          <w:tab w:val="left" w:pos="1701"/>
        </w:tabs>
        <w:suppressAutoHyphens/>
        <w:ind w:left="1701" w:right="1418" w:hanging="567"/>
        <w:rPr>
          <w:b/>
          <w:szCs w:val="22"/>
          <w:lang w:val="da-DK"/>
        </w:rPr>
      </w:pPr>
    </w:p>
    <w:p w14:paraId="74966BF2" w14:textId="77777777" w:rsidR="000E7431" w:rsidRDefault="000E7431" w:rsidP="000E7431">
      <w:pPr>
        <w:tabs>
          <w:tab w:val="left" w:pos="-720"/>
          <w:tab w:val="left" w:pos="1701"/>
        </w:tabs>
        <w:suppressAutoHyphens/>
        <w:ind w:left="1701" w:right="1418" w:hanging="567"/>
        <w:rPr>
          <w:b/>
          <w:szCs w:val="22"/>
          <w:lang w:val="da-DK"/>
        </w:rPr>
      </w:pPr>
    </w:p>
    <w:p w14:paraId="49B80CF0" w14:textId="77777777" w:rsidR="000E7431" w:rsidRDefault="000E7431" w:rsidP="000E7431">
      <w:pPr>
        <w:tabs>
          <w:tab w:val="left" w:pos="-720"/>
          <w:tab w:val="left" w:pos="1701"/>
        </w:tabs>
        <w:suppressAutoHyphens/>
        <w:ind w:left="1701" w:right="1418" w:hanging="567"/>
        <w:rPr>
          <w:b/>
          <w:szCs w:val="22"/>
          <w:lang w:val="da-DK"/>
        </w:rPr>
      </w:pPr>
    </w:p>
    <w:p w14:paraId="34D52DED" w14:textId="77777777" w:rsidR="000E7431" w:rsidRDefault="000E7431" w:rsidP="000E7431">
      <w:pPr>
        <w:tabs>
          <w:tab w:val="left" w:pos="-720"/>
          <w:tab w:val="left" w:pos="1701"/>
        </w:tabs>
        <w:suppressAutoHyphens/>
        <w:ind w:left="1701" w:right="1418" w:hanging="567"/>
        <w:rPr>
          <w:b/>
          <w:szCs w:val="22"/>
          <w:lang w:val="da-DK"/>
        </w:rPr>
      </w:pPr>
    </w:p>
    <w:p w14:paraId="714FB5A9" w14:textId="77777777" w:rsidR="000E7431" w:rsidRDefault="000E7431" w:rsidP="000E7431">
      <w:pPr>
        <w:tabs>
          <w:tab w:val="left" w:pos="-720"/>
          <w:tab w:val="left" w:pos="1701"/>
        </w:tabs>
        <w:suppressAutoHyphens/>
        <w:ind w:left="1701" w:right="1418" w:hanging="567"/>
        <w:rPr>
          <w:b/>
          <w:szCs w:val="22"/>
          <w:lang w:val="da-DK"/>
        </w:rPr>
      </w:pPr>
    </w:p>
    <w:p w14:paraId="19F9090F" w14:textId="77777777" w:rsidR="000E7431" w:rsidRDefault="000E7431" w:rsidP="000E7431">
      <w:pPr>
        <w:tabs>
          <w:tab w:val="left" w:pos="-720"/>
          <w:tab w:val="left" w:pos="1701"/>
        </w:tabs>
        <w:suppressAutoHyphens/>
        <w:ind w:left="1701" w:right="1418" w:hanging="567"/>
        <w:rPr>
          <w:b/>
          <w:szCs w:val="22"/>
          <w:lang w:val="da-DK"/>
        </w:rPr>
      </w:pPr>
    </w:p>
    <w:p w14:paraId="01DD5740" w14:textId="77777777" w:rsidR="000E7431" w:rsidRDefault="000E7431" w:rsidP="000E7431">
      <w:pPr>
        <w:tabs>
          <w:tab w:val="left" w:pos="-720"/>
          <w:tab w:val="left" w:pos="1701"/>
        </w:tabs>
        <w:suppressAutoHyphens/>
        <w:ind w:left="1701" w:right="1418" w:hanging="567"/>
        <w:rPr>
          <w:b/>
          <w:szCs w:val="22"/>
          <w:lang w:val="da-DK"/>
        </w:rPr>
      </w:pPr>
    </w:p>
    <w:p w14:paraId="2368DAB7" w14:textId="77777777" w:rsidR="000E7431" w:rsidRDefault="000E7431" w:rsidP="000E7431">
      <w:pPr>
        <w:tabs>
          <w:tab w:val="left" w:pos="-720"/>
          <w:tab w:val="left" w:pos="1701"/>
        </w:tabs>
        <w:suppressAutoHyphens/>
        <w:ind w:left="1701" w:right="1418" w:hanging="567"/>
        <w:rPr>
          <w:b/>
          <w:szCs w:val="22"/>
          <w:lang w:val="da-DK"/>
        </w:rPr>
      </w:pPr>
    </w:p>
    <w:p w14:paraId="089B5542" w14:textId="77777777" w:rsidR="000E7431" w:rsidRDefault="000E7431" w:rsidP="000E7431">
      <w:pPr>
        <w:tabs>
          <w:tab w:val="left" w:pos="-720"/>
          <w:tab w:val="left" w:pos="1701"/>
        </w:tabs>
        <w:suppressAutoHyphens/>
        <w:ind w:left="1701" w:right="1418" w:hanging="567"/>
        <w:rPr>
          <w:b/>
          <w:szCs w:val="22"/>
          <w:lang w:val="da-DK"/>
        </w:rPr>
      </w:pPr>
    </w:p>
    <w:p w14:paraId="4A2286FD" w14:textId="77777777" w:rsidR="000E7431" w:rsidRDefault="000E7431" w:rsidP="000E7431">
      <w:pPr>
        <w:tabs>
          <w:tab w:val="left" w:pos="-720"/>
          <w:tab w:val="left" w:pos="1701"/>
        </w:tabs>
        <w:suppressAutoHyphens/>
        <w:ind w:left="1701" w:right="1418" w:hanging="567"/>
        <w:rPr>
          <w:b/>
          <w:szCs w:val="22"/>
          <w:lang w:val="da-DK"/>
        </w:rPr>
      </w:pPr>
    </w:p>
    <w:p w14:paraId="29A172BA" w14:textId="77777777" w:rsidR="000E7431" w:rsidRDefault="000E7431" w:rsidP="000E7431">
      <w:pPr>
        <w:tabs>
          <w:tab w:val="left" w:pos="-720"/>
          <w:tab w:val="left" w:pos="1701"/>
        </w:tabs>
        <w:suppressAutoHyphens/>
        <w:ind w:left="1701" w:right="1418" w:hanging="567"/>
        <w:rPr>
          <w:b/>
          <w:szCs w:val="22"/>
          <w:lang w:val="da-DK"/>
        </w:rPr>
      </w:pPr>
    </w:p>
    <w:p w14:paraId="31BB02BE" w14:textId="77777777" w:rsidR="000E7431" w:rsidRDefault="000E7431" w:rsidP="000E7431">
      <w:pPr>
        <w:tabs>
          <w:tab w:val="left" w:pos="-720"/>
          <w:tab w:val="left" w:pos="1701"/>
        </w:tabs>
        <w:suppressAutoHyphens/>
        <w:ind w:left="1701" w:right="1418" w:hanging="567"/>
        <w:rPr>
          <w:b/>
          <w:szCs w:val="22"/>
          <w:lang w:val="da-DK"/>
        </w:rPr>
      </w:pPr>
    </w:p>
    <w:p w14:paraId="6E64FD33" w14:textId="77777777" w:rsidR="000E7431" w:rsidRDefault="000E7431" w:rsidP="000E7431">
      <w:pPr>
        <w:tabs>
          <w:tab w:val="left" w:pos="-720"/>
          <w:tab w:val="left" w:pos="1701"/>
        </w:tabs>
        <w:suppressAutoHyphens/>
        <w:ind w:left="1701" w:right="1418" w:hanging="567"/>
        <w:rPr>
          <w:b/>
          <w:szCs w:val="22"/>
          <w:lang w:val="da-DK"/>
        </w:rPr>
      </w:pPr>
    </w:p>
    <w:p w14:paraId="335286FD" w14:textId="77777777" w:rsidR="000E7431" w:rsidRDefault="000E7431" w:rsidP="000E7431">
      <w:pPr>
        <w:tabs>
          <w:tab w:val="left" w:pos="-720"/>
          <w:tab w:val="left" w:pos="1701"/>
        </w:tabs>
        <w:suppressAutoHyphens/>
        <w:ind w:left="1701" w:right="1418" w:hanging="567"/>
        <w:rPr>
          <w:b/>
          <w:szCs w:val="22"/>
          <w:lang w:val="da-DK"/>
        </w:rPr>
      </w:pPr>
    </w:p>
    <w:p w14:paraId="00115C53" w14:textId="77777777" w:rsidR="000E7431" w:rsidRDefault="000E7431" w:rsidP="000E7431">
      <w:pPr>
        <w:tabs>
          <w:tab w:val="left" w:pos="-720"/>
          <w:tab w:val="left" w:pos="1701"/>
        </w:tabs>
        <w:suppressAutoHyphens/>
        <w:ind w:left="1701" w:right="1418" w:hanging="567"/>
        <w:rPr>
          <w:b/>
          <w:szCs w:val="22"/>
          <w:lang w:val="da-DK"/>
        </w:rPr>
      </w:pPr>
    </w:p>
    <w:p w14:paraId="350F8969" w14:textId="77777777" w:rsidR="000E7431" w:rsidRDefault="000E7431" w:rsidP="000E7431">
      <w:pPr>
        <w:tabs>
          <w:tab w:val="left" w:pos="-720"/>
          <w:tab w:val="left" w:pos="1701"/>
        </w:tabs>
        <w:suppressAutoHyphens/>
        <w:ind w:left="1701" w:right="1418" w:hanging="567"/>
        <w:rPr>
          <w:b/>
          <w:szCs w:val="22"/>
          <w:lang w:val="da-DK"/>
        </w:rPr>
      </w:pPr>
    </w:p>
    <w:p w14:paraId="30174FE6" w14:textId="77777777" w:rsidR="000E7431" w:rsidRDefault="000E7431" w:rsidP="000E7431">
      <w:pPr>
        <w:tabs>
          <w:tab w:val="left" w:pos="-720"/>
          <w:tab w:val="left" w:pos="1701"/>
        </w:tabs>
        <w:suppressAutoHyphens/>
        <w:ind w:left="1701" w:right="1418" w:hanging="567"/>
        <w:rPr>
          <w:b/>
          <w:szCs w:val="22"/>
          <w:lang w:val="da-DK"/>
        </w:rPr>
      </w:pPr>
    </w:p>
    <w:p w14:paraId="0960E800" w14:textId="77777777" w:rsidR="000E7431" w:rsidRPr="00247981" w:rsidRDefault="000E7431" w:rsidP="000E7431">
      <w:pPr>
        <w:tabs>
          <w:tab w:val="left" w:pos="-720"/>
          <w:tab w:val="left" w:pos="1701"/>
        </w:tabs>
        <w:suppressAutoHyphens/>
        <w:ind w:left="1701" w:right="1418" w:hanging="567"/>
        <w:rPr>
          <w:b/>
          <w:szCs w:val="22"/>
          <w:lang w:val="da-DK"/>
        </w:rPr>
      </w:pPr>
    </w:p>
    <w:p w14:paraId="65B0F960" w14:textId="77777777" w:rsidR="000E7431" w:rsidRDefault="000E7431">
      <w:pPr>
        <w:pStyle w:val="EMEAHeading1"/>
        <w:rPr>
          <w:lang w:val="da-DK"/>
        </w:rPr>
      </w:pPr>
    </w:p>
    <w:p w14:paraId="515BCC9D" w14:textId="77777777" w:rsidR="001B06FB" w:rsidRPr="009D71B3" w:rsidRDefault="001B06FB">
      <w:pPr>
        <w:pStyle w:val="EMEAHeading1"/>
        <w:rPr>
          <w:lang w:val="da-DK"/>
        </w:rPr>
      </w:pPr>
      <w:r w:rsidRPr="009D71B3">
        <w:rPr>
          <w:lang w:val="da-DK"/>
        </w:rPr>
        <w:t>A.</w:t>
      </w:r>
      <w:r w:rsidRPr="009D71B3">
        <w:rPr>
          <w:lang w:val="da-DK"/>
        </w:rPr>
        <w:tab/>
      </w:r>
      <w:r w:rsidRPr="00053708">
        <w:rPr>
          <w:noProof/>
          <w:lang w:val="nl-NL"/>
        </w:rPr>
        <w:t>FREMSTILLER</w:t>
      </w:r>
      <w:r w:rsidRPr="00053708">
        <w:rPr>
          <w:lang w:val="nl-NL"/>
        </w:rPr>
        <w:t>E ANSVARLIGE FOR BATCHFRIGIVELSE</w:t>
      </w:r>
    </w:p>
    <w:p w14:paraId="49C57CB9" w14:textId="77777777" w:rsidR="001B06FB" w:rsidRPr="009D71B3" w:rsidRDefault="001B06FB">
      <w:pPr>
        <w:pStyle w:val="EMEABodyText"/>
        <w:rPr>
          <w:lang w:val="da-DK"/>
        </w:rPr>
      </w:pPr>
    </w:p>
    <w:p w14:paraId="384EAF4E" w14:textId="77777777" w:rsidR="001B06FB" w:rsidRPr="009D71B3" w:rsidRDefault="001B06FB">
      <w:pPr>
        <w:pStyle w:val="EMEABodyText"/>
        <w:rPr>
          <w:lang w:val="da-DK"/>
        </w:rPr>
      </w:pPr>
      <w:r w:rsidRPr="009D71B3">
        <w:rPr>
          <w:u w:val="single"/>
          <w:lang w:val="da-DK"/>
        </w:rPr>
        <w:t xml:space="preserve">Navn og adresse på </w:t>
      </w:r>
      <w:r w:rsidR="00F63718">
        <w:rPr>
          <w:u w:val="single"/>
          <w:lang w:val="da-DK"/>
        </w:rPr>
        <w:t xml:space="preserve">de </w:t>
      </w:r>
      <w:r w:rsidRPr="009D71B3">
        <w:rPr>
          <w:u w:val="single"/>
          <w:lang w:val="da-DK"/>
        </w:rPr>
        <w:t>fremstiller</w:t>
      </w:r>
      <w:r w:rsidR="00F63718">
        <w:rPr>
          <w:u w:val="single"/>
          <w:lang w:val="da-DK"/>
        </w:rPr>
        <w:t>e, der er</w:t>
      </w:r>
      <w:r w:rsidRPr="009D71B3">
        <w:rPr>
          <w:u w:val="single"/>
          <w:lang w:val="da-DK"/>
        </w:rPr>
        <w:t xml:space="preserve"> ansvarlige for batchfrigivelse</w:t>
      </w:r>
    </w:p>
    <w:p w14:paraId="3DA824F8" w14:textId="77777777" w:rsidR="001B06FB" w:rsidRPr="009D71B3" w:rsidRDefault="001B06FB">
      <w:pPr>
        <w:pStyle w:val="EMEABodyText"/>
        <w:rPr>
          <w:lang w:val="da-DK"/>
        </w:rPr>
      </w:pPr>
    </w:p>
    <w:p w14:paraId="769F0B91" w14:textId="77777777" w:rsidR="001B06FB" w:rsidRPr="00DF44B2" w:rsidRDefault="001B06FB" w:rsidP="001B06FB">
      <w:pPr>
        <w:pStyle w:val="EMEAAddress"/>
        <w:rPr>
          <w:lang w:val="fr-FR"/>
        </w:rPr>
      </w:pPr>
      <w:r>
        <w:rPr>
          <w:lang w:val="fr-FR"/>
        </w:rPr>
        <w:t>Sanofi Winthrop Industrie</w:t>
      </w:r>
      <w:r>
        <w:rPr>
          <w:lang w:val="fr-FR"/>
        </w:rPr>
        <w:br/>
        <w:t>1 rue de la Vierge</w:t>
      </w:r>
      <w:r>
        <w:rPr>
          <w:lang w:val="fr-FR"/>
        </w:rPr>
        <w:br/>
        <w:t>Ambarès &amp; Lagrave</w:t>
      </w:r>
      <w:r>
        <w:rPr>
          <w:lang w:val="fr-FR"/>
        </w:rPr>
        <w:br/>
      </w:r>
      <w:r w:rsidRPr="007C7211">
        <w:rPr>
          <w:lang w:val="fr-FR"/>
        </w:rPr>
        <w:t>F-33565 Carbon Blanc Cedex</w:t>
      </w:r>
      <w:r>
        <w:rPr>
          <w:lang w:val="fr-FR"/>
        </w:rPr>
        <w:br/>
      </w:r>
      <w:r w:rsidRPr="00DF44B2">
        <w:rPr>
          <w:lang w:val="fr-FR"/>
        </w:rPr>
        <w:t>Frankrig</w:t>
      </w:r>
    </w:p>
    <w:p w14:paraId="4E8BB2D6" w14:textId="77777777" w:rsidR="001B06FB" w:rsidRDefault="001B06FB">
      <w:pPr>
        <w:pStyle w:val="EMEABodyText"/>
      </w:pPr>
    </w:p>
    <w:p w14:paraId="60588AA4" w14:textId="77777777" w:rsidR="001B06FB" w:rsidRPr="00041A8C" w:rsidRDefault="001B06FB" w:rsidP="001B06FB">
      <w:pPr>
        <w:pStyle w:val="EMEAAddress"/>
        <w:rPr>
          <w:lang w:val="fr-FR"/>
        </w:rPr>
      </w:pPr>
      <w:r w:rsidRPr="00041A8C">
        <w:rPr>
          <w:lang w:val="fr-FR"/>
        </w:rPr>
        <w:t>Sanofi Winthrop Industrie</w:t>
      </w:r>
      <w:r w:rsidRPr="00041A8C">
        <w:rPr>
          <w:lang w:val="fr-FR"/>
        </w:rPr>
        <w:br/>
        <w:t>30-36 Avenue Gustave Eiffel, BP 7166</w:t>
      </w:r>
      <w:r w:rsidRPr="00041A8C">
        <w:rPr>
          <w:lang w:val="fr-FR"/>
        </w:rPr>
        <w:br/>
        <w:t>F-37071 Tours Cedex 2</w:t>
      </w:r>
      <w:r w:rsidRPr="00041A8C">
        <w:rPr>
          <w:lang w:val="fr-FR"/>
        </w:rPr>
        <w:br/>
        <w:t>Frankrig</w:t>
      </w:r>
    </w:p>
    <w:p w14:paraId="3FCB99AF" w14:textId="77777777" w:rsidR="001B06FB" w:rsidRDefault="001B06FB">
      <w:pPr>
        <w:pStyle w:val="EMEABodyText"/>
      </w:pPr>
    </w:p>
    <w:p w14:paraId="00D39BD4" w14:textId="77777777" w:rsidR="001B06FB" w:rsidRDefault="001B06FB" w:rsidP="001B06FB">
      <w:pPr>
        <w:pStyle w:val="EMEAAddress"/>
        <w:rPr>
          <w:lang w:val="fr-FR"/>
        </w:rPr>
      </w:pPr>
      <w:r w:rsidRPr="00041A8C">
        <w:rPr>
          <w:lang w:val="fr-FR"/>
        </w:rPr>
        <w:t xml:space="preserve">Chinoin </w:t>
      </w:r>
      <w:r>
        <w:rPr>
          <w:lang w:val="fr-FR"/>
        </w:rPr>
        <w:t xml:space="preserve">Private </w:t>
      </w:r>
      <w:r w:rsidRPr="00041A8C">
        <w:rPr>
          <w:lang w:val="fr-FR"/>
        </w:rPr>
        <w:t>Co. Ltd.</w:t>
      </w:r>
      <w:r w:rsidRPr="00041A8C">
        <w:rPr>
          <w:lang w:val="fr-FR"/>
        </w:rPr>
        <w:br/>
        <w:t>Lévai u.5.</w:t>
      </w:r>
      <w:r w:rsidRPr="00041A8C">
        <w:rPr>
          <w:lang w:val="fr-FR"/>
        </w:rPr>
        <w:br/>
        <w:t>2112 Veresegyhaz</w:t>
      </w:r>
      <w:r w:rsidRPr="00041A8C">
        <w:rPr>
          <w:lang w:val="fr-FR"/>
        </w:rPr>
        <w:br/>
        <w:t>Ungarn</w:t>
      </w:r>
    </w:p>
    <w:p w14:paraId="510DD1E8" w14:textId="77777777" w:rsidR="006F4616" w:rsidRPr="006F4616" w:rsidRDefault="006F4616" w:rsidP="006F4616">
      <w:pPr>
        <w:pStyle w:val="EMEABodyText"/>
        <w:rPr>
          <w:lang w:val="fr-FR"/>
        </w:rPr>
      </w:pPr>
    </w:p>
    <w:p w14:paraId="1A3A8C79" w14:textId="77777777" w:rsidR="006F4616" w:rsidRDefault="006F4616" w:rsidP="006F4616">
      <w:r>
        <w:t>Sanofi-Aventis, S.A.</w:t>
      </w:r>
    </w:p>
    <w:p w14:paraId="532BBF12" w14:textId="77777777" w:rsidR="006F4616" w:rsidRDefault="006F4616" w:rsidP="006F4616">
      <w:r>
        <w:t>Ctra. C-35 (La Batlloria-Hostalric), km. 63.09</w:t>
      </w:r>
    </w:p>
    <w:p w14:paraId="504DE975" w14:textId="77777777" w:rsidR="006F4616" w:rsidRPr="006F4616" w:rsidRDefault="006F4616" w:rsidP="006F4616">
      <w:pPr>
        <w:rPr>
          <w:lang w:val="da-DK"/>
        </w:rPr>
      </w:pPr>
      <w:r w:rsidRPr="006F4616">
        <w:rPr>
          <w:lang w:val="da-DK"/>
        </w:rPr>
        <w:t>17404 Riells i Viabrea (Girona)</w:t>
      </w:r>
    </w:p>
    <w:p w14:paraId="58021820" w14:textId="77777777" w:rsidR="006F4616" w:rsidRPr="006F4616" w:rsidRDefault="006F4616" w:rsidP="006F4616">
      <w:pPr>
        <w:rPr>
          <w:lang w:val="da-DK"/>
        </w:rPr>
      </w:pPr>
      <w:r w:rsidRPr="006F4616">
        <w:rPr>
          <w:lang w:val="da-DK"/>
        </w:rPr>
        <w:t>Spanien</w:t>
      </w:r>
    </w:p>
    <w:p w14:paraId="63646FAB" w14:textId="77777777" w:rsidR="001B06FB" w:rsidRPr="006F4616" w:rsidRDefault="001B06FB">
      <w:pPr>
        <w:pStyle w:val="EMEABodyText"/>
        <w:rPr>
          <w:lang w:val="da-DK"/>
        </w:rPr>
      </w:pPr>
    </w:p>
    <w:p w14:paraId="1F1CF07A" w14:textId="77777777" w:rsidR="001B06FB" w:rsidRPr="009D71B3" w:rsidRDefault="001B06FB">
      <w:pPr>
        <w:pStyle w:val="EMEABodyText"/>
        <w:rPr>
          <w:snapToGrid w:val="0"/>
          <w:color w:val="000000"/>
          <w:lang w:val="da-DK"/>
        </w:rPr>
      </w:pPr>
      <w:r w:rsidRPr="009D71B3">
        <w:rPr>
          <w:snapToGrid w:val="0"/>
          <w:color w:val="000000"/>
          <w:lang w:val="da-DK"/>
        </w:rPr>
        <w:t>På lægemidlets trykte indlægsseddel skal der anføres navn og adresse på den fremstiller, som er ansvarlig for frigivelsen af det pågældende batch.</w:t>
      </w:r>
    </w:p>
    <w:p w14:paraId="34424DBD" w14:textId="77777777" w:rsidR="001B06FB" w:rsidRPr="009D71B3" w:rsidRDefault="001B06FB">
      <w:pPr>
        <w:pStyle w:val="EMEABodyText"/>
        <w:rPr>
          <w:lang w:val="da-DK"/>
        </w:rPr>
      </w:pPr>
    </w:p>
    <w:p w14:paraId="6EAD2832" w14:textId="77777777" w:rsidR="001B06FB" w:rsidRPr="009D71B3" w:rsidRDefault="001B06FB">
      <w:pPr>
        <w:pStyle w:val="EMEABodyText"/>
        <w:rPr>
          <w:lang w:val="da-DK"/>
        </w:rPr>
      </w:pPr>
    </w:p>
    <w:p w14:paraId="03EBEC85" w14:textId="77777777" w:rsidR="000E7431" w:rsidRPr="000E7431" w:rsidRDefault="000E7431" w:rsidP="000E7431">
      <w:pPr>
        <w:suppressAutoHyphens/>
        <w:ind w:left="567" w:hanging="567"/>
        <w:rPr>
          <w:szCs w:val="22"/>
          <w:lang w:val="da-DK"/>
        </w:rPr>
      </w:pPr>
      <w:r w:rsidRPr="000E7431">
        <w:rPr>
          <w:b/>
          <w:szCs w:val="22"/>
          <w:lang w:val="da-DK"/>
        </w:rPr>
        <w:t>B.</w:t>
      </w:r>
      <w:r w:rsidRPr="000E7431">
        <w:rPr>
          <w:b/>
          <w:szCs w:val="22"/>
          <w:lang w:val="da-DK"/>
        </w:rPr>
        <w:tab/>
        <w:t>BETINGELSER ELLER BEGRÆNSNINGER VEDRØRENDE UDLEVERING OG ANVENDELSE</w:t>
      </w:r>
    </w:p>
    <w:p w14:paraId="0CDD6297" w14:textId="77777777" w:rsidR="000E7431" w:rsidRPr="000E7431" w:rsidRDefault="000E7431" w:rsidP="000E7431">
      <w:pPr>
        <w:rPr>
          <w:lang w:val="nl-BE"/>
        </w:rPr>
      </w:pPr>
    </w:p>
    <w:p w14:paraId="241BFE25" w14:textId="77777777" w:rsidR="000E7431" w:rsidRDefault="000E7431" w:rsidP="000E7431">
      <w:pPr>
        <w:rPr>
          <w:lang w:val="nl-BE"/>
        </w:rPr>
      </w:pPr>
      <w:r w:rsidRPr="000E7431">
        <w:rPr>
          <w:szCs w:val="22"/>
          <w:lang w:val="da-DK"/>
        </w:rPr>
        <w:t>Lægemidlet er receptpligtigt</w:t>
      </w:r>
      <w:r w:rsidRPr="000E7431">
        <w:rPr>
          <w:lang w:val="nl-BE"/>
        </w:rPr>
        <w:t>.</w:t>
      </w:r>
    </w:p>
    <w:p w14:paraId="60F18943" w14:textId="77777777" w:rsidR="00F63718" w:rsidRPr="000E7431" w:rsidRDefault="00F63718" w:rsidP="000E7431">
      <w:pPr>
        <w:rPr>
          <w:lang w:val="nl-BE"/>
        </w:rPr>
      </w:pPr>
    </w:p>
    <w:p w14:paraId="2D2BB58B" w14:textId="77777777" w:rsidR="000E7431" w:rsidRPr="000E7431" w:rsidRDefault="000E7431" w:rsidP="000E7431">
      <w:pPr>
        <w:rPr>
          <w:lang w:val="nl-BE"/>
        </w:rPr>
      </w:pPr>
    </w:p>
    <w:p w14:paraId="00E0660C" w14:textId="77777777" w:rsidR="000E7431" w:rsidRPr="000E7431" w:rsidRDefault="000E7431" w:rsidP="003A62E2">
      <w:pPr>
        <w:numPr>
          <w:ilvl w:val="0"/>
          <w:numId w:val="5"/>
        </w:numPr>
        <w:suppressAutoHyphens/>
        <w:ind w:left="709" w:hanging="709"/>
        <w:rPr>
          <w:szCs w:val="22"/>
          <w:lang w:val="da-DK"/>
        </w:rPr>
      </w:pPr>
      <w:r w:rsidRPr="000E7431">
        <w:rPr>
          <w:b/>
          <w:szCs w:val="22"/>
          <w:lang w:val="da-DK"/>
        </w:rPr>
        <w:t>ANDRE FORHOLD OG BETINGELSER FOR MARKEDSFØRINGSTILLADELSEN</w:t>
      </w:r>
    </w:p>
    <w:p w14:paraId="3BB797F3" w14:textId="77777777" w:rsidR="000E7431" w:rsidRPr="000E7431" w:rsidRDefault="000E7431" w:rsidP="000E7431">
      <w:pPr>
        <w:suppressAutoHyphens/>
        <w:ind w:left="709"/>
        <w:rPr>
          <w:szCs w:val="22"/>
          <w:lang w:val="da-DK"/>
        </w:rPr>
      </w:pPr>
    </w:p>
    <w:p w14:paraId="0D4D2AF6" w14:textId="77777777" w:rsidR="000E7431" w:rsidRPr="000E7431" w:rsidRDefault="000E7431" w:rsidP="003A62E2">
      <w:pPr>
        <w:numPr>
          <w:ilvl w:val="0"/>
          <w:numId w:val="6"/>
        </w:numPr>
        <w:ind w:right="-1" w:hanging="720"/>
        <w:rPr>
          <w:b/>
          <w:szCs w:val="22"/>
          <w:lang w:val="da-DK"/>
        </w:rPr>
      </w:pPr>
      <w:r w:rsidRPr="000E7431">
        <w:rPr>
          <w:b/>
          <w:szCs w:val="22"/>
          <w:lang w:val="da-DK"/>
        </w:rPr>
        <w:t>Periodiske, opdaterede sikkerhedsindberetninger (PSUR’er)</w:t>
      </w:r>
    </w:p>
    <w:p w14:paraId="6475CA99" w14:textId="77777777" w:rsidR="000E7431" w:rsidRPr="000E7431" w:rsidRDefault="000E7431" w:rsidP="000E7431">
      <w:pPr>
        <w:ind w:left="720" w:right="-1"/>
        <w:rPr>
          <w:b/>
          <w:szCs w:val="22"/>
          <w:lang w:val="da-DK"/>
        </w:rPr>
      </w:pPr>
    </w:p>
    <w:p w14:paraId="15EA485F" w14:textId="77777777" w:rsidR="00D17C91" w:rsidRPr="00617ED1" w:rsidRDefault="00D17C91" w:rsidP="00D17C91">
      <w:pPr>
        <w:rPr>
          <w:lang w:val="da-DK"/>
        </w:rPr>
      </w:pPr>
      <w:r w:rsidRPr="00617ED1">
        <w:rPr>
          <w:lang w:val="da-DK"/>
        </w:rPr>
        <w:t>Kravene for fremsendelse af PSUR´er for dette lægemiddel fremgår af listen over EU-referencedatoer (EURD list</w:t>
      </w:r>
      <w:r w:rsidRPr="00617ED1">
        <w:rPr>
          <w:noProof/>
          <w:lang w:val="da-DK"/>
        </w:rPr>
        <w:t>),</w:t>
      </w:r>
      <w:r w:rsidRPr="00617ED1">
        <w:rPr>
          <w:lang w:val="da-DK"/>
        </w:rPr>
        <w:t xml:space="preserve"> som fastsat i artikel 107c, stk. 7, i direktiv 2001/83/EF, og alle efterfølgende opdateringer offentliggjort på Det Europæiske Lægemiddelagenturs hjemmeside http://www.ema.europa.eu.</w:t>
      </w:r>
    </w:p>
    <w:p w14:paraId="57E7107E" w14:textId="77777777" w:rsidR="000E7431" w:rsidRDefault="000E7431" w:rsidP="000E7431">
      <w:pPr>
        <w:rPr>
          <w:noProof/>
          <w:lang w:val="de-DE"/>
        </w:rPr>
      </w:pPr>
    </w:p>
    <w:p w14:paraId="5670A383" w14:textId="77777777" w:rsidR="00F63718" w:rsidRPr="000E7431" w:rsidRDefault="00F63718" w:rsidP="000E7431">
      <w:pPr>
        <w:rPr>
          <w:noProof/>
          <w:lang w:val="de-DE"/>
        </w:rPr>
      </w:pPr>
    </w:p>
    <w:p w14:paraId="3A3DCE74" w14:textId="77777777" w:rsidR="000E7431" w:rsidRPr="000E7431" w:rsidRDefault="000E7431" w:rsidP="000E7431">
      <w:pPr>
        <w:ind w:left="567" w:hanging="567"/>
        <w:rPr>
          <w:szCs w:val="22"/>
          <w:lang w:val="da-DK"/>
        </w:rPr>
      </w:pPr>
      <w:r w:rsidRPr="000E7431">
        <w:rPr>
          <w:b/>
          <w:szCs w:val="22"/>
          <w:lang w:val="da-DK"/>
        </w:rPr>
        <w:t>D.</w:t>
      </w:r>
      <w:r w:rsidRPr="000E7431">
        <w:rPr>
          <w:b/>
          <w:szCs w:val="22"/>
          <w:lang w:val="da-DK"/>
        </w:rPr>
        <w:tab/>
        <w:t xml:space="preserve">BETINGELSER ELLER BEGRÆNSNINGER MED HENSYN TIL SIKKER OG EFFEKTIV ANVENDELSE AF LÆGEMIDLET </w:t>
      </w:r>
    </w:p>
    <w:p w14:paraId="70260743" w14:textId="77777777" w:rsidR="000E7431" w:rsidRPr="000E7431" w:rsidRDefault="000E7431" w:rsidP="000E7431">
      <w:pPr>
        <w:rPr>
          <w:szCs w:val="22"/>
          <w:lang w:val="da-DK"/>
        </w:rPr>
      </w:pPr>
    </w:p>
    <w:p w14:paraId="7DF18E58" w14:textId="77777777" w:rsidR="000E7431" w:rsidRPr="000E7431" w:rsidRDefault="000E7431" w:rsidP="003A62E2">
      <w:pPr>
        <w:numPr>
          <w:ilvl w:val="0"/>
          <w:numId w:val="7"/>
        </w:numPr>
        <w:ind w:left="709" w:hanging="709"/>
        <w:rPr>
          <w:b/>
          <w:szCs w:val="22"/>
          <w:lang w:val="da-DK"/>
        </w:rPr>
      </w:pPr>
      <w:r w:rsidRPr="000E7431">
        <w:rPr>
          <w:b/>
          <w:noProof/>
          <w:szCs w:val="22"/>
          <w:lang w:val="da-DK"/>
        </w:rPr>
        <w:t>Risikostyringsplan (RMP)</w:t>
      </w:r>
      <w:r w:rsidRPr="000E7431">
        <w:rPr>
          <w:b/>
          <w:szCs w:val="22"/>
          <w:lang w:val="da-DK"/>
        </w:rPr>
        <w:t xml:space="preserve"> </w:t>
      </w:r>
    </w:p>
    <w:p w14:paraId="36EED3A9" w14:textId="77777777" w:rsidR="000E7431" w:rsidRPr="000E7431" w:rsidRDefault="000E7431" w:rsidP="000E7431">
      <w:pPr>
        <w:ind w:left="567" w:hanging="567"/>
        <w:rPr>
          <w:lang w:val="da-DK"/>
        </w:rPr>
      </w:pPr>
      <w:r w:rsidRPr="000E7431">
        <w:rPr>
          <w:rFonts w:ascii="Wingdings" w:hAnsi="Wingdings"/>
          <w:lang w:eastAsia="da-DK"/>
        </w:rPr>
        <w:tab/>
      </w:r>
    </w:p>
    <w:p w14:paraId="033AC075" w14:textId="77777777" w:rsidR="000E7431" w:rsidRPr="000E7431" w:rsidRDefault="000E7431" w:rsidP="000E7431">
      <w:r w:rsidRPr="000E7431">
        <w:rPr>
          <w:noProof/>
          <w:szCs w:val="22"/>
          <w:u w:val="single"/>
          <w:lang w:val="da-DK"/>
        </w:rPr>
        <w:t>Ikke relevant</w:t>
      </w:r>
    </w:p>
    <w:p w14:paraId="7FF5F59B" w14:textId="77777777" w:rsidR="00B63761" w:rsidRDefault="00B63761" w:rsidP="00B63761">
      <w:pPr>
        <w:pStyle w:val="EMEABodyText"/>
        <w:rPr>
          <w:noProof/>
          <w:szCs w:val="22"/>
          <w:u w:val="single"/>
          <w:lang w:val="da-DK"/>
        </w:rPr>
      </w:pPr>
    </w:p>
    <w:p w14:paraId="19DC48DA" w14:textId="77777777" w:rsidR="00B63761" w:rsidRDefault="00B63761" w:rsidP="00B63761">
      <w:pPr>
        <w:pStyle w:val="EMEABodyText"/>
        <w:rPr>
          <w:noProof/>
          <w:szCs w:val="22"/>
          <w:u w:val="single"/>
          <w:lang w:val="da-DK"/>
        </w:rPr>
      </w:pPr>
    </w:p>
    <w:p w14:paraId="32E3A23F" w14:textId="77777777" w:rsidR="000669FC" w:rsidRPr="009D71B3" w:rsidRDefault="000669FC">
      <w:pPr>
        <w:pStyle w:val="EMEABodyText"/>
        <w:rPr>
          <w:lang w:val="da-DK"/>
        </w:rPr>
      </w:pPr>
    </w:p>
    <w:p w14:paraId="61D41690" w14:textId="77777777" w:rsidR="000669FC" w:rsidRPr="009D71B3" w:rsidRDefault="000669FC">
      <w:pPr>
        <w:pStyle w:val="EMEABodyText"/>
        <w:rPr>
          <w:lang w:val="da-DK"/>
        </w:rPr>
      </w:pPr>
    </w:p>
    <w:p w14:paraId="20727DB0" w14:textId="77777777" w:rsidR="000669FC" w:rsidRPr="009D71B3" w:rsidRDefault="000669FC">
      <w:pPr>
        <w:pStyle w:val="EMEABodyText"/>
        <w:rPr>
          <w:lang w:val="da-DK"/>
        </w:rPr>
      </w:pPr>
    </w:p>
    <w:p w14:paraId="634C8793" w14:textId="77777777" w:rsidR="000669FC" w:rsidRPr="009D71B3" w:rsidRDefault="000669FC">
      <w:pPr>
        <w:pStyle w:val="EMEABodyText"/>
        <w:rPr>
          <w:lang w:val="da-DK"/>
        </w:rPr>
      </w:pPr>
    </w:p>
    <w:p w14:paraId="09FA0CEA" w14:textId="77777777" w:rsidR="000669FC" w:rsidRPr="009D71B3" w:rsidRDefault="000669FC">
      <w:pPr>
        <w:pStyle w:val="EMEABodyText"/>
        <w:rPr>
          <w:lang w:val="da-DK"/>
        </w:rPr>
      </w:pPr>
    </w:p>
    <w:p w14:paraId="58CE1FCF" w14:textId="77777777" w:rsidR="000669FC" w:rsidRPr="009D71B3" w:rsidRDefault="000669FC">
      <w:pPr>
        <w:pStyle w:val="EMEABodyText"/>
        <w:rPr>
          <w:lang w:val="da-DK"/>
        </w:rPr>
      </w:pPr>
    </w:p>
    <w:p w14:paraId="76A727E1" w14:textId="77777777" w:rsidR="000669FC" w:rsidRPr="009D71B3" w:rsidRDefault="000669FC">
      <w:pPr>
        <w:pStyle w:val="EMEABodyText"/>
        <w:rPr>
          <w:lang w:val="da-DK"/>
        </w:rPr>
      </w:pPr>
    </w:p>
    <w:p w14:paraId="05B1E139" w14:textId="77777777" w:rsidR="000669FC" w:rsidRPr="009D71B3" w:rsidRDefault="000669FC">
      <w:pPr>
        <w:pStyle w:val="EMEABodyText"/>
        <w:rPr>
          <w:lang w:val="da-DK"/>
        </w:rPr>
      </w:pPr>
    </w:p>
    <w:p w14:paraId="1419EC33" w14:textId="77777777" w:rsidR="000669FC" w:rsidRPr="009D71B3" w:rsidRDefault="000669FC">
      <w:pPr>
        <w:pStyle w:val="EMEABodyText"/>
        <w:rPr>
          <w:lang w:val="da-DK"/>
        </w:rPr>
      </w:pPr>
    </w:p>
    <w:p w14:paraId="4187259D" w14:textId="77777777" w:rsidR="000669FC" w:rsidRPr="009D71B3" w:rsidRDefault="000669FC">
      <w:pPr>
        <w:pStyle w:val="EMEABodyText"/>
        <w:rPr>
          <w:lang w:val="da-DK"/>
        </w:rPr>
      </w:pPr>
    </w:p>
    <w:p w14:paraId="78BABDA4" w14:textId="77777777" w:rsidR="000669FC" w:rsidRPr="009D71B3" w:rsidRDefault="000669FC">
      <w:pPr>
        <w:pStyle w:val="EMEABodyText"/>
        <w:rPr>
          <w:lang w:val="da-DK"/>
        </w:rPr>
      </w:pPr>
    </w:p>
    <w:p w14:paraId="2F0A32F7" w14:textId="77777777" w:rsidR="000669FC" w:rsidRPr="009D71B3" w:rsidRDefault="000669FC">
      <w:pPr>
        <w:pStyle w:val="EMEABodyText"/>
        <w:rPr>
          <w:lang w:val="da-DK"/>
        </w:rPr>
      </w:pPr>
    </w:p>
    <w:p w14:paraId="35520745" w14:textId="77777777" w:rsidR="000669FC" w:rsidRPr="009D71B3" w:rsidRDefault="000669FC">
      <w:pPr>
        <w:pStyle w:val="EMEABodyText"/>
        <w:rPr>
          <w:lang w:val="da-DK"/>
        </w:rPr>
      </w:pPr>
    </w:p>
    <w:p w14:paraId="26EDBE3B" w14:textId="77777777" w:rsidR="000669FC" w:rsidRPr="009D71B3" w:rsidRDefault="000669FC">
      <w:pPr>
        <w:pStyle w:val="EMEABodyText"/>
        <w:rPr>
          <w:lang w:val="da-DK"/>
        </w:rPr>
      </w:pPr>
    </w:p>
    <w:p w14:paraId="09A7A0F3" w14:textId="77777777" w:rsidR="000669FC" w:rsidRPr="009D71B3" w:rsidRDefault="000669FC">
      <w:pPr>
        <w:pStyle w:val="EMEABodyText"/>
        <w:rPr>
          <w:lang w:val="da-DK"/>
        </w:rPr>
      </w:pPr>
    </w:p>
    <w:p w14:paraId="7ED630A3" w14:textId="77777777" w:rsidR="000669FC" w:rsidRPr="009D71B3" w:rsidRDefault="000669FC">
      <w:pPr>
        <w:pStyle w:val="EMEABodyText"/>
        <w:rPr>
          <w:lang w:val="da-DK"/>
        </w:rPr>
      </w:pPr>
    </w:p>
    <w:p w14:paraId="7A14DD6A" w14:textId="77777777" w:rsidR="000669FC" w:rsidRPr="009D71B3" w:rsidRDefault="000669FC">
      <w:pPr>
        <w:pStyle w:val="EMEABodyText"/>
        <w:rPr>
          <w:lang w:val="da-DK"/>
        </w:rPr>
      </w:pPr>
    </w:p>
    <w:p w14:paraId="0D7F239F" w14:textId="77777777" w:rsidR="000669FC" w:rsidRPr="009D71B3" w:rsidRDefault="000669FC">
      <w:pPr>
        <w:pStyle w:val="EMEABodyText"/>
        <w:rPr>
          <w:lang w:val="da-DK"/>
        </w:rPr>
      </w:pPr>
    </w:p>
    <w:p w14:paraId="618644D4" w14:textId="77777777" w:rsidR="000669FC" w:rsidRPr="009D71B3" w:rsidRDefault="000669FC">
      <w:pPr>
        <w:pStyle w:val="EMEABodyText"/>
        <w:rPr>
          <w:lang w:val="da-DK"/>
        </w:rPr>
      </w:pPr>
    </w:p>
    <w:p w14:paraId="770B7073" w14:textId="77777777" w:rsidR="000669FC" w:rsidRPr="009D71B3" w:rsidRDefault="000669FC">
      <w:pPr>
        <w:pStyle w:val="EMEABodyText"/>
        <w:rPr>
          <w:lang w:val="da-DK"/>
        </w:rPr>
      </w:pPr>
    </w:p>
    <w:p w14:paraId="0CE5DA26" w14:textId="77777777" w:rsidR="000669FC" w:rsidRPr="009D71B3" w:rsidRDefault="000669FC">
      <w:pPr>
        <w:pStyle w:val="EMEABodyText"/>
        <w:rPr>
          <w:lang w:val="da-DK"/>
        </w:rPr>
      </w:pPr>
    </w:p>
    <w:p w14:paraId="68EEACB5" w14:textId="77777777" w:rsidR="000669FC" w:rsidRPr="009D71B3" w:rsidRDefault="000669FC">
      <w:pPr>
        <w:pStyle w:val="EMEABodyText"/>
        <w:rPr>
          <w:lang w:val="da-DK"/>
        </w:rPr>
      </w:pPr>
    </w:p>
    <w:p w14:paraId="276491D8" w14:textId="77777777" w:rsidR="000669FC" w:rsidRPr="009D71B3" w:rsidRDefault="000669FC">
      <w:pPr>
        <w:pStyle w:val="EMEABodyText"/>
        <w:rPr>
          <w:lang w:val="da-DK"/>
        </w:rPr>
      </w:pPr>
    </w:p>
    <w:p w14:paraId="583BC922" w14:textId="77777777" w:rsidR="00D95F13" w:rsidRDefault="00D95F13" w:rsidP="003A7358">
      <w:pPr>
        <w:pStyle w:val="EMEATitle"/>
        <w:rPr>
          <w:lang w:val="da-DK"/>
        </w:rPr>
      </w:pPr>
    </w:p>
    <w:p w14:paraId="08A00A00" w14:textId="77777777" w:rsidR="00D95F13" w:rsidRDefault="00D95F13" w:rsidP="003A7358">
      <w:pPr>
        <w:pStyle w:val="EMEATitle"/>
        <w:rPr>
          <w:lang w:val="da-DK"/>
        </w:rPr>
      </w:pPr>
    </w:p>
    <w:p w14:paraId="7EAC6402" w14:textId="77777777" w:rsidR="00D95F13" w:rsidRDefault="00D95F13" w:rsidP="003A7358">
      <w:pPr>
        <w:pStyle w:val="EMEATitle"/>
        <w:rPr>
          <w:lang w:val="da-DK"/>
        </w:rPr>
      </w:pPr>
    </w:p>
    <w:p w14:paraId="3685A1E7" w14:textId="77777777" w:rsidR="00D95F13" w:rsidRDefault="00D95F13" w:rsidP="003A7358">
      <w:pPr>
        <w:pStyle w:val="EMEATitle"/>
        <w:rPr>
          <w:lang w:val="da-DK"/>
        </w:rPr>
      </w:pPr>
    </w:p>
    <w:p w14:paraId="3FA0FA74" w14:textId="77777777" w:rsidR="003A7358" w:rsidRDefault="003A7358" w:rsidP="003A7358">
      <w:pPr>
        <w:pStyle w:val="EMEATitle"/>
        <w:rPr>
          <w:lang w:val="da-DK"/>
        </w:rPr>
      </w:pPr>
      <w:r>
        <w:rPr>
          <w:lang w:val="da-DK"/>
        </w:rPr>
        <w:t>BILAG III</w:t>
      </w:r>
    </w:p>
    <w:p w14:paraId="1DB4FE52" w14:textId="77777777" w:rsidR="003A7358" w:rsidRDefault="003A7358" w:rsidP="003A7358">
      <w:pPr>
        <w:pStyle w:val="EMEABodyText"/>
        <w:rPr>
          <w:lang w:val="da-DK"/>
        </w:rPr>
      </w:pPr>
    </w:p>
    <w:p w14:paraId="438D62E2" w14:textId="77777777" w:rsidR="003A7358" w:rsidRDefault="003A7358" w:rsidP="003A7358">
      <w:pPr>
        <w:pStyle w:val="EMEATitle"/>
        <w:rPr>
          <w:lang w:val="da-DK"/>
        </w:rPr>
      </w:pPr>
      <w:r>
        <w:rPr>
          <w:lang w:val="da-DK"/>
        </w:rPr>
        <w:t>ETIKETTERING OG INDLÆGSSEDDEL</w:t>
      </w:r>
    </w:p>
    <w:p w14:paraId="221762CD" w14:textId="77777777" w:rsidR="000669FC" w:rsidRPr="003A7358" w:rsidRDefault="000669FC">
      <w:pPr>
        <w:pStyle w:val="EMEABodyText"/>
        <w:rPr>
          <w:lang w:val="da-DK"/>
        </w:rPr>
      </w:pPr>
    </w:p>
    <w:p w14:paraId="76361F1F" w14:textId="77777777" w:rsidR="000669FC" w:rsidRPr="009D71B3" w:rsidRDefault="000669FC">
      <w:pPr>
        <w:pStyle w:val="EMEABodyText"/>
        <w:rPr>
          <w:lang w:val="da-DK"/>
        </w:rPr>
      </w:pPr>
      <w:r w:rsidRPr="009D71B3">
        <w:rPr>
          <w:lang w:val="da-DK"/>
        </w:rPr>
        <w:br w:type="page"/>
      </w:r>
    </w:p>
    <w:p w14:paraId="1554E180" w14:textId="77777777" w:rsidR="000669FC" w:rsidRPr="009D71B3" w:rsidRDefault="000669FC">
      <w:pPr>
        <w:pStyle w:val="EMEABodyText"/>
        <w:rPr>
          <w:lang w:val="da-DK"/>
        </w:rPr>
      </w:pPr>
    </w:p>
    <w:p w14:paraId="745B9B14" w14:textId="77777777" w:rsidR="000669FC" w:rsidRPr="009D71B3" w:rsidRDefault="000669FC">
      <w:pPr>
        <w:pStyle w:val="EMEABodyText"/>
        <w:rPr>
          <w:lang w:val="da-DK"/>
        </w:rPr>
      </w:pPr>
    </w:p>
    <w:p w14:paraId="79593537" w14:textId="77777777" w:rsidR="000669FC" w:rsidRPr="009D71B3" w:rsidRDefault="000669FC">
      <w:pPr>
        <w:pStyle w:val="EMEABodyText"/>
        <w:rPr>
          <w:lang w:val="da-DK"/>
        </w:rPr>
      </w:pPr>
    </w:p>
    <w:p w14:paraId="6E5B6EFF" w14:textId="77777777" w:rsidR="000669FC" w:rsidRPr="009D71B3" w:rsidRDefault="000669FC">
      <w:pPr>
        <w:pStyle w:val="EMEABodyText"/>
        <w:rPr>
          <w:lang w:val="da-DK"/>
        </w:rPr>
      </w:pPr>
    </w:p>
    <w:p w14:paraId="44BE1BC1" w14:textId="77777777" w:rsidR="000669FC" w:rsidRPr="009D71B3" w:rsidRDefault="000669FC">
      <w:pPr>
        <w:pStyle w:val="EMEABodyText"/>
        <w:rPr>
          <w:lang w:val="da-DK"/>
        </w:rPr>
      </w:pPr>
    </w:p>
    <w:p w14:paraId="4C3BA357" w14:textId="77777777" w:rsidR="000669FC" w:rsidRPr="009D71B3" w:rsidRDefault="000669FC">
      <w:pPr>
        <w:pStyle w:val="EMEABodyText"/>
        <w:rPr>
          <w:lang w:val="da-DK"/>
        </w:rPr>
      </w:pPr>
    </w:p>
    <w:p w14:paraId="26F60D7C" w14:textId="77777777" w:rsidR="000669FC" w:rsidRPr="009D71B3" w:rsidRDefault="000669FC">
      <w:pPr>
        <w:pStyle w:val="EMEABodyText"/>
        <w:rPr>
          <w:lang w:val="da-DK"/>
        </w:rPr>
      </w:pPr>
    </w:p>
    <w:p w14:paraId="48700F76" w14:textId="77777777" w:rsidR="000669FC" w:rsidRPr="009D71B3" w:rsidRDefault="000669FC">
      <w:pPr>
        <w:pStyle w:val="EMEABodyText"/>
        <w:rPr>
          <w:lang w:val="da-DK"/>
        </w:rPr>
      </w:pPr>
    </w:p>
    <w:p w14:paraId="0E0DEB4D" w14:textId="77777777" w:rsidR="000669FC" w:rsidRPr="009D71B3" w:rsidRDefault="000669FC">
      <w:pPr>
        <w:pStyle w:val="EMEABodyText"/>
        <w:rPr>
          <w:lang w:val="da-DK"/>
        </w:rPr>
      </w:pPr>
    </w:p>
    <w:p w14:paraId="47089CBF" w14:textId="77777777" w:rsidR="000669FC" w:rsidRPr="009D71B3" w:rsidRDefault="000669FC">
      <w:pPr>
        <w:pStyle w:val="EMEABodyText"/>
        <w:rPr>
          <w:lang w:val="da-DK"/>
        </w:rPr>
      </w:pPr>
    </w:p>
    <w:p w14:paraId="307238EF" w14:textId="77777777" w:rsidR="000669FC" w:rsidRPr="009D71B3" w:rsidRDefault="000669FC">
      <w:pPr>
        <w:pStyle w:val="EMEABodyText"/>
        <w:rPr>
          <w:lang w:val="da-DK"/>
        </w:rPr>
      </w:pPr>
    </w:p>
    <w:p w14:paraId="28FEF1BB" w14:textId="77777777" w:rsidR="000669FC" w:rsidRPr="009D71B3" w:rsidRDefault="000669FC">
      <w:pPr>
        <w:pStyle w:val="EMEABodyText"/>
        <w:rPr>
          <w:lang w:val="da-DK"/>
        </w:rPr>
      </w:pPr>
    </w:p>
    <w:p w14:paraId="578C62A8" w14:textId="77777777" w:rsidR="000669FC" w:rsidRPr="009D71B3" w:rsidRDefault="000669FC">
      <w:pPr>
        <w:pStyle w:val="EMEABodyText"/>
        <w:rPr>
          <w:lang w:val="da-DK"/>
        </w:rPr>
      </w:pPr>
    </w:p>
    <w:p w14:paraId="3FB1AB10" w14:textId="77777777" w:rsidR="000669FC" w:rsidRPr="009D71B3" w:rsidRDefault="000669FC">
      <w:pPr>
        <w:pStyle w:val="EMEABodyText"/>
        <w:rPr>
          <w:lang w:val="da-DK"/>
        </w:rPr>
      </w:pPr>
    </w:p>
    <w:p w14:paraId="1DFC4B19" w14:textId="77777777" w:rsidR="000669FC" w:rsidRPr="009D71B3" w:rsidRDefault="000669FC">
      <w:pPr>
        <w:pStyle w:val="EMEABodyText"/>
        <w:rPr>
          <w:lang w:val="da-DK"/>
        </w:rPr>
      </w:pPr>
    </w:p>
    <w:p w14:paraId="72D9C017" w14:textId="77777777" w:rsidR="000669FC" w:rsidRPr="009D71B3" w:rsidRDefault="000669FC">
      <w:pPr>
        <w:pStyle w:val="EMEABodyText"/>
        <w:rPr>
          <w:lang w:val="da-DK"/>
        </w:rPr>
      </w:pPr>
    </w:p>
    <w:p w14:paraId="26AB3389" w14:textId="77777777" w:rsidR="000669FC" w:rsidRPr="009D71B3" w:rsidRDefault="000669FC">
      <w:pPr>
        <w:pStyle w:val="EMEABodyText"/>
        <w:rPr>
          <w:lang w:val="da-DK"/>
        </w:rPr>
      </w:pPr>
    </w:p>
    <w:p w14:paraId="10E4C7F1" w14:textId="77777777" w:rsidR="000669FC" w:rsidRPr="009D71B3" w:rsidRDefault="000669FC">
      <w:pPr>
        <w:pStyle w:val="EMEABodyText"/>
        <w:rPr>
          <w:lang w:val="da-DK"/>
        </w:rPr>
      </w:pPr>
    </w:p>
    <w:p w14:paraId="33D732BB" w14:textId="77777777" w:rsidR="000669FC" w:rsidRPr="009D71B3" w:rsidRDefault="000669FC">
      <w:pPr>
        <w:pStyle w:val="EMEABodyText"/>
        <w:rPr>
          <w:lang w:val="da-DK"/>
        </w:rPr>
      </w:pPr>
    </w:p>
    <w:p w14:paraId="61C20307" w14:textId="77777777" w:rsidR="000669FC" w:rsidRPr="009D71B3" w:rsidRDefault="000669FC">
      <w:pPr>
        <w:pStyle w:val="EMEABodyText"/>
        <w:rPr>
          <w:lang w:val="da-DK"/>
        </w:rPr>
      </w:pPr>
    </w:p>
    <w:p w14:paraId="6AFB0E3D" w14:textId="77777777" w:rsidR="000669FC" w:rsidRPr="009D71B3" w:rsidRDefault="000669FC">
      <w:pPr>
        <w:pStyle w:val="EMEABodyText"/>
        <w:rPr>
          <w:lang w:val="da-DK"/>
        </w:rPr>
      </w:pPr>
    </w:p>
    <w:p w14:paraId="3C5E2D2D" w14:textId="77777777" w:rsidR="000669FC" w:rsidRPr="009D71B3" w:rsidRDefault="000669FC">
      <w:pPr>
        <w:pStyle w:val="EMEABodyText"/>
        <w:rPr>
          <w:lang w:val="da-DK"/>
        </w:rPr>
      </w:pPr>
    </w:p>
    <w:p w14:paraId="03F7EA4C" w14:textId="77777777" w:rsidR="003A7358" w:rsidRPr="008260B5" w:rsidRDefault="003A7358" w:rsidP="003A7358">
      <w:pPr>
        <w:pStyle w:val="EMEATitle"/>
        <w:rPr>
          <w:lang w:val="nl-NL"/>
        </w:rPr>
      </w:pPr>
      <w:r w:rsidRPr="008260B5">
        <w:rPr>
          <w:lang w:val="nl-NL"/>
        </w:rPr>
        <w:t>A. ETIKETTERING</w:t>
      </w:r>
    </w:p>
    <w:p w14:paraId="58E41C02" w14:textId="77777777" w:rsidR="001B06FB" w:rsidRDefault="00C00F7E" w:rsidP="001B06FB">
      <w:pPr>
        <w:pStyle w:val="EMEATitlePAC"/>
        <w:rPr>
          <w:lang w:val="da-DK"/>
        </w:rPr>
      </w:pPr>
      <w:r w:rsidRPr="009D71B3">
        <w:rPr>
          <w:lang w:val="da-DK"/>
        </w:rPr>
        <w:br w:type="page"/>
      </w:r>
      <w:r w:rsidR="00A92FB1" w:rsidRPr="00247981">
        <w:rPr>
          <w:szCs w:val="22"/>
          <w:lang w:val="da-DK"/>
        </w:rPr>
        <w:lastRenderedPageBreak/>
        <w:t>MÆRKNING</w:t>
      </w:r>
      <w:r w:rsidR="00A92FB1" w:rsidDel="00A92FB1">
        <w:rPr>
          <w:lang w:val="da-DK"/>
        </w:rPr>
        <w:t xml:space="preserve"> </w:t>
      </w:r>
      <w:r w:rsidR="001B06FB">
        <w:rPr>
          <w:lang w:val="da-DK"/>
        </w:rPr>
        <w:t>DER SKAL ANFØRES PÅ DEN YDRE EMBALLAGE</w:t>
      </w:r>
    </w:p>
    <w:p w14:paraId="42134D9F" w14:textId="77777777" w:rsidR="001B06FB" w:rsidRDefault="001B06FB" w:rsidP="001B06FB">
      <w:pPr>
        <w:pStyle w:val="EMEATitlePAC"/>
        <w:rPr>
          <w:lang w:val="da-DK"/>
        </w:rPr>
      </w:pPr>
    </w:p>
    <w:p w14:paraId="79959EE1" w14:textId="77777777" w:rsidR="001B06FB" w:rsidRDefault="001B06FB" w:rsidP="001B06FB">
      <w:pPr>
        <w:pStyle w:val="EMEATitlePAC"/>
        <w:rPr>
          <w:lang w:val="da-DK"/>
        </w:rPr>
      </w:pPr>
      <w:r>
        <w:rPr>
          <w:lang w:val="da-DK"/>
        </w:rPr>
        <w:t>Ydre emballage</w:t>
      </w:r>
    </w:p>
    <w:p w14:paraId="7BFD20EF" w14:textId="77777777" w:rsidR="001B06FB" w:rsidRDefault="001B06FB">
      <w:pPr>
        <w:pStyle w:val="EMEABodyText"/>
        <w:rPr>
          <w:lang w:val="da-DK"/>
        </w:rPr>
      </w:pPr>
    </w:p>
    <w:p w14:paraId="38E57320" w14:textId="77777777" w:rsidR="001B06FB" w:rsidRDefault="001B06FB">
      <w:pPr>
        <w:pStyle w:val="EMEABodyText"/>
        <w:rPr>
          <w:lang w:val="da-DK"/>
        </w:rPr>
      </w:pPr>
    </w:p>
    <w:p w14:paraId="557E67AB" w14:textId="77777777" w:rsidR="001B06FB" w:rsidRDefault="001B06FB" w:rsidP="001B06FB">
      <w:pPr>
        <w:pStyle w:val="EMEATitlePAC"/>
        <w:rPr>
          <w:lang w:val="da-DK"/>
        </w:rPr>
      </w:pPr>
      <w:r>
        <w:rPr>
          <w:lang w:val="da-DK"/>
        </w:rPr>
        <w:t>1.</w:t>
      </w:r>
      <w:r>
        <w:rPr>
          <w:lang w:val="da-DK"/>
        </w:rPr>
        <w:tab/>
        <w:t>LÆGEMIDLETS NAVN</w:t>
      </w:r>
    </w:p>
    <w:p w14:paraId="6D5BEB2D" w14:textId="77777777" w:rsidR="001B06FB" w:rsidRDefault="001B06FB">
      <w:pPr>
        <w:pStyle w:val="EMEABodyText"/>
        <w:rPr>
          <w:lang w:val="da-DK"/>
        </w:rPr>
      </w:pPr>
    </w:p>
    <w:p w14:paraId="7A5A184D" w14:textId="77777777" w:rsidR="001B06FB" w:rsidRDefault="001B06FB">
      <w:pPr>
        <w:pStyle w:val="EMEABodyText"/>
        <w:rPr>
          <w:lang w:val="da-DK"/>
        </w:rPr>
      </w:pPr>
      <w:r>
        <w:rPr>
          <w:lang w:val="da-DK"/>
        </w:rPr>
        <w:t>Karvea 75 mg tabletter</w:t>
      </w:r>
    </w:p>
    <w:p w14:paraId="6D634505" w14:textId="77777777" w:rsidR="001B06FB" w:rsidRDefault="001B06FB">
      <w:pPr>
        <w:pStyle w:val="EMEABodyText"/>
        <w:rPr>
          <w:lang w:val="da-DK"/>
        </w:rPr>
      </w:pPr>
      <w:r>
        <w:rPr>
          <w:lang w:val="da-DK"/>
        </w:rPr>
        <w:t>irbesartan</w:t>
      </w:r>
    </w:p>
    <w:p w14:paraId="145BC52F" w14:textId="77777777" w:rsidR="001B06FB" w:rsidRDefault="001B06FB">
      <w:pPr>
        <w:pStyle w:val="EMEABodyText"/>
        <w:rPr>
          <w:lang w:val="da-DK"/>
        </w:rPr>
      </w:pPr>
    </w:p>
    <w:p w14:paraId="1FA85300" w14:textId="77777777" w:rsidR="001B06FB" w:rsidRDefault="001B06FB">
      <w:pPr>
        <w:pStyle w:val="EMEABodyText"/>
        <w:rPr>
          <w:lang w:val="da-DK"/>
        </w:rPr>
      </w:pPr>
    </w:p>
    <w:p w14:paraId="1784DFF3" w14:textId="77777777" w:rsidR="001B06FB" w:rsidRDefault="001B06FB" w:rsidP="001B06FB">
      <w:pPr>
        <w:pStyle w:val="EMEATitlePAC"/>
        <w:rPr>
          <w:lang w:val="da-DK"/>
        </w:rPr>
      </w:pPr>
      <w:r>
        <w:rPr>
          <w:lang w:val="da-DK"/>
        </w:rPr>
        <w:t>2.</w:t>
      </w:r>
      <w:r>
        <w:rPr>
          <w:lang w:val="da-DK"/>
        </w:rPr>
        <w:tab/>
        <w:t>ANGIVELSE AF AKTIVT STOF/AKTIVE STOFFER</w:t>
      </w:r>
    </w:p>
    <w:p w14:paraId="5F90228D" w14:textId="77777777" w:rsidR="001B06FB" w:rsidRDefault="001B06FB">
      <w:pPr>
        <w:pStyle w:val="EMEABodyText"/>
        <w:rPr>
          <w:lang w:val="da-DK"/>
        </w:rPr>
      </w:pPr>
    </w:p>
    <w:p w14:paraId="378A5AAF" w14:textId="77777777" w:rsidR="001B06FB" w:rsidRDefault="001B06FB">
      <w:pPr>
        <w:pStyle w:val="EMEABodyText"/>
        <w:rPr>
          <w:lang w:val="da-DK"/>
        </w:rPr>
      </w:pPr>
      <w:r>
        <w:rPr>
          <w:lang w:val="da-DK"/>
        </w:rPr>
        <w:t>Hver tablet indeholder: irbesartan 75 mg</w:t>
      </w:r>
    </w:p>
    <w:p w14:paraId="51C5AEC9" w14:textId="77777777" w:rsidR="001B06FB" w:rsidRDefault="001B06FB">
      <w:pPr>
        <w:pStyle w:val="EMEABodyText"/>
        <w:rPr>
          <w:lang w:val="da-DK"/>
        </w:rPr>
      </w:pPr>
    </w:p>
    <w:p w14:paraId="27CF2C3D" w14:textId="77777777" w:rsidR="001B06FB" w:rsidRDefault="001B06FB">
      <w:pPr>
        <w:pStyle w:val="EMEABodyText"/>
        <w:rPr>
          <w:lang w:val="da-DK"/>
        </w:rPr>
      </w:pPr>
    </w:p>
    <w:p w14:paraId="51E0E41F" w14:textId="77777777" w:rsidR="001B06FB" w:rsidRDefault="001B06FB" w:rsidP="001B06FB">
      <w:pPr>
        <w:pStyle w:val="EMEATitlePAC"/>
        <w:rPr>
          <w:lang w:val="da-DK"/>
        </w:rPr>
      </w:pPr>
      <w:r>
        <w:rPr>
          <w:lang w:val="da-DK"/>
        </w:rPr>
        <w:t>3.</w:t>
      </w:r>
      <w:r>
        <w:rPr>
          <w:lang w:val="da-DK"/>
        </w:rPr>
        <w:tab/>
        <w:t>LISTE OVER HJÆLPESTOFFER</w:t>
      </w:r>
    </w:p>
    <w:p w14:paraId="3B9C4970" w14:textId="77777777" w:rsidR="001B06FB" w:rsidRDefault="001B06FB">
      <w:pPr>
        <w:pStyle w:val="EMEABodyText"/>
        <w:rPr>
          <w:lang w:val="da-DK"/>
        </w:rPr>
      </w:pPr>
    </w:p>
    <w:p w14:paraId="75BA0ECC" w14:textId="77777777" w:rsidR="001B06FB" w:rsidRDefault="001B06FB">
      <w:pPr>
        <w:pStyle w:val="EMEABodyText"/>
        <w:rPr>
          <w:lang w:val="da-DK"/>
        </w:rPr>
      </w:pPr>
      <w:r>
        <w:rPr>
          <w:lang w:val="da-DK"/>
        </w:rPr>
        <w:t>Indholdsstoffer: indeholder også lactosemonohydrat.</w:t>
      </w:r>
      <w:r w:rsidR="004C1E44" w:rsidRPr="00CF2887">
        <w:rPr>
          <w:lang w:val="da-DK"/>
        </w:rPr>
        <w:t xml:space="preserve"> </w:t>
      </w:r>
      <w:r w:rsidR="004C1E44" w:rsidRPr="0054096F">
        <w:rPr>
          <w:lang w:val="da-DK"/>
        </w:rPr>
        <w:t>Se indlægssedlen for yderligere information</w:t>
      </w:r>
      <w:r w:rsidR="004C1E44">
        <w:rPr>
          <w:lang w:val="da-DK"/>
        </w:rPr>
        <w:t>.</w:t>
      </w:r>
    </w:p>
    <w:p w14:paraId="7DD6A264" w14:textId="77777777" w:rsidR="001B06FB" w:rsidRDefault="001B06FB" w:rsidP="001B06FB">
      <w:pPr>
        <w:pStyle w:val="EMEABodyText"/>
        <w:rPr>
          <w:lang w:val="da-DK"/>
        </w:rPr>
      </w:pPr>
    </w:p>
    <w:p w14:paraId="2E20C0F4" w14:textId="77777777" w:rsidR="001B06FB" w:rsidRDefault="001B06FB" w:rsidP="001B06FB">
      <w:pPr>
        <w:pStyle w:val="EMEABodyText"/>
        <w:rPr>
          <w:lang w:val="da-DK"/>
        </w:rPr>
      </w:pPr>
    </w:p>
    <w:p w14:paraId="39971666" w14:textId="77777777" w:rsidR="001B06FB" w:rsidRDefault="001B06FB" w:rsidP="001B06FB">
      <w:pPr>
        <w:pStyle w:val="EMEATitlePAC"/>
        <w:rPr>
          <w:lang w:val="da-DK"/>
        </w:rPr>
      </w:pPr>
      <w:r>
        <w:rPr>
          <w:lang w:val="da-DK"/>
        </w:rPr>
        <w:t>4.</w:t>
      </w:r>
      <w:r>
        <w:rPr>
          <w:lang w:val="da-DK"/>
        </w:rPr>
        <w:tab/>
        <w:t>LÆGEMIDDELFORM OG INDHOLD (PAKNINGSSTØRRELSE)</w:t>
      </w:r>
    </w:p>
    <w:p w14:paraId="74432503" w14:textId="77777777" w:rsidR="001B06FB" w:rsidRDefault="001B06FB" w:rsidP="001B06FB">
      <w:pPr>
        <w:pStyle w:val="EMEABodyText"/>
        <w:rPr>
          <w:lang w:val="da-DK"/>
        </w:rPr>
      </w:pPr>
    </w:p>
    <w:p w14:paraId="4EEFDBC0" w14:textId="77777777" w:rsidR="001B06FB" w:rsidRPr="0005663B" w:rsidRDefault="001B06FB" w:rsidP="001B06FB">
      <w:pPr>
        <w:pStyle w:val="EMEABodyText"/>
        <w:rPr>
          <w:lang w:val="da-DK"/>
        </w:rPr>
      </w:pPr>
      <w:r w:rsidRPr="0005663B">
        <w:rPr>
          <w:lang w:val="da-DK"/>
        </w:rPr>
        <w:t>14 </w:t>
      </w:r>
      <w:r>
        <w:rPr>
          <w:lang w:val="da-DK"/>
        </w:rPr>
        <w:t>tabletter</w:t>
      </w:r>
    </w:p>
    <w:p w14:paraId="62CE31BC" w14:textId="77777777" w:rsidR="001B06FB" w:rsidRPr="0005663B" w:rsidRDefault="001B06FB" w:rsidP="001B06FB">
      <w:pPr>
        <w:pStyle w:val="EMEABodyText"/>
        <w:rPr>
          <w:lang w:val="da-DK"/>
        </w:rPr>
      </w:pPr>
      <w:r w:rsidRPr="0005663B">
        <w:rPr>
          <w:lang w:val="da-DK"/>
        </w:rPr>
        <w:t>28 </w:t>
      </w:r>
      <w:r>
        <w:rPr>
          <w:lang w:val="da-DK"/>
        </w:rPr>
        <w:t>tabletter</w:t>
      </w:r>
    </w:p>
    <w:p w14:paraId="1B56E319" w14:textId="77777777" w:rsidR="001B06FB" w:rsidRPr="0005663B" w:rsidRDefault="001B06FB" w:rsidP="001B06FB">
      <w:pPr>
        <w:pStyle w:val="EMEABodyText"/>
        <w:rPr>
          <w:lang w:val="da-DK"/>
        </w:rPr>
      </w:pPr>
      <w:r w:rsidRPr="0005663B">
        <w:rPr>
          <w:lang w:val="da-DK"/>
        </w:rPr>
        <w:t>56 </w:t>
      </w:r>
      <w:r>
        <w:rPr>
          <w:lang w:val="da-DK"/>
        </w:rPr>
        <w:t>tabletter</w:t>
      </w:r>
    </w:p>
    <w:p w14:paraId="6F52FBD6" w14:textId="77777777" w:rsidR="001B06FB" w:rsidRPr="0005663B" w:rsidRDefault="001B06FB" w:rsidP="001B06FB">
      <w:pPr>
        <w:pStyle w:val="EMEABodyText"/>
        <w:rPr>
          <w:lang w:val="da-DK"/>
        </w:rPr>
      </w:pPr>
      <w:r w:rsidRPr="0005663B">
        <w:rPr>
          <w:lang w:val="da-DK"/>
        </w:rPr>
        <w:t>56 x 1 </w:t>
      </w:r>
      <w:r>
        <w:rPr>
          <w:lang w:val="da-DK"/>
        </w:rPr>
        <w:t>tabletter</w:t>
      </w:r>
    </w:p>
    <w:p w14:paraId="5D944510" w14:textId="77777777" w:rsidR="001B06FB" w:rsidRPr="0005663B" w:rsidRDefault="001B06FB" w:rsidP="001B06FB">
      <w:pPr>
        <w:pStyle w:val="EMEABodyText"/>
        <w:rPr>
          <w:lang w:val="da-DK"/>
        </w:rPr>
      </w:pPr>
      <w:r w:rsidRPr="0005663B">
        <w:rPr>
          <w:lang w:val="da-DK"/>
        </w:rPr>
        <w:t>98 </w:t>
      </w:r>
      <w:r>
        <w:rPr>
          <w:lang w:val="da-DK"/>
        </w:rPr>
        <w:t>tabletter</w:t>
      </w:r>
    </w:p>
    <w:p w14:paraId="1C2A6EA0" w14:textId="77777777" w:rsidR="001B06FB" w:rsidRDefault="001B06FB">
      <w:pPr>
        <w:pStyle w:val="EMEABodyText"/>
        <w:rPr>
          <w:lang w:val="da-DK"/>
        </w:rPr>
      </w:pPr>
    </w:p>
    <w:p w14:paraId="22E2B49D" w14:textId="77777777" w:rsidR="001B06FB" w:rsidRDefault="001B06FB">
      <w:pPr>
        <w:pStyle w:val="EMEABodyText"/>
        <w:rPr>
          <w:lang w:val="da-DK"/>
        </w:rPr>
      </w:pPr>
    </w:p>
    <w:p w14:paraId="6E379F42" w14:textId="77777777" w:rsidR="001B06FB" w:rsidRDefault="001B06FB" w:rsidP="001B06FB">
      <w:pPr>
        <w:pStyle w:val="EMEATitlePAC"/>
        <w:rPr>
          <w:lang w:val="da-DK"/>
        </w:rPr>
      </w:pPr>
      <w:r>
        <w:rPr>
          <w:lang w:val="da-DK"/>
        </w:rPr>
        <w:t>5.</w:t>
      </w:r>
      <w:r>
        <w:rPr>
          <w:lang w:val="da-DK"/>
        </w:rPr>
        <w:tab/>
        <w:t>ANVENDELSESMÅDE OG ADMINISTRATIONSVEJ(E)</w:t>
      </w:r>
    </w:p>
    <w:p w14:paraId="66E597F7" w14:textId="77777777" w:rsidR="001B06FB" w:rsidRDefault="001B06FB">
      <w:pPr>
        <w:pStyle w:val="EMEABodyText"/>
        <w:rPr>
          <w:lang w:val="da-DK"/>
        </w:rPr>
      </w:pPr>
    </w:p>
    <w:p w14:paraId="1103DBA4" w14:textId="77777777" w:rsidR="001B06FB" w:rsidRDefault="001B06FB">
      <w:pPr>
        <w:pStyle w:val="EMEABodyText"/>
        <w:rPr>
          <w:lang w:val="da-DK"/>
        </w:rPr>
      </w:pPr>
      <w:r>
        <w:rPr>
          <w:lang w:val="da-DK"/>
        </w:rPr>
        <w:t>Oral anvendelse. Læs indlægssedlen inden brug.</w:t>
      </w:r>
    </w:p>
    <w:p w14:paraId="5C0DCE2F" w14:textId="77777777" w:rsidR="001B06FB" w:rsidRDefault="001B06FB">
      <w:pPr>
        <w:pStyle w:val="EMEABodyText"/>
        <w:rPr>
          <w:lang w:val="da-DK"/>
        </w:rPr>
      </w:pPr>
    </w:p>
    <w:p w14:paraId="18ABD657" w14:textId="77777777" w:rsidR="001B06FB" w:rsidRDefault="001B06FB">
      <w:pPr>
        <w:pStyle w:val="EMEABodyText"/>
        <w:rPr>
          <w:lang w:val="da-DK"/>
        </w:rPr>
      </w:pPr>
    </w:p>
    <w:p w14:paraId="134A8559" w14:textId="77777777" w:rsidR="001B06FB" w:rsidRDefault="001B06FB" w:rsidP="00A92FB1">
      <w:pPr>
        <w:pStyle w:val="EMEATitlePAC"/>
        <w:ind w:left="600" w:hanging="600"/>
        <w:rPr>
          <w:lang w:val="da-DK"/>
        </w:rPr>
      </w:pPr>
      <w:r>
        <w:rPr>
          <w:lang w:val="da-DK"/>
        </w:rPr>
        <w:t>6.</w:t>
      </w:r>
      <w:r>
        <w:rPr>
          <w:lang w:val="da-DK"/>
        </w:rPr>
        <w:tab/>
      </w:r>
      <w:r w:rsidR="00A92FB1" w:rsidRPr="00247981">
        <w:rPr>
          <w:szCs w:val="22"/>
          <w:lang w:val="da-DK"/>
        </w:rPr>
        <w:t>SÆRLIG ADVARSEL OM, AT LÆGEMIDLET SKAL OPBEVARES UTILGÆNGELIGT FOR BØRN</w:t>
      </w:r>
      <w:r w:rsidR="00A92FB1" w:rsidDel="00A92FB1">
        <w:rPr>
          <w:lang w:val="da-DK"/>
        </w:rPr>
        <w:t xml:space="preserve"> </w:t>
      </w:r>
    </w:p>
    <w:p w14:paraId="2CEA7496" w14:textId="77777777" w:rsidR="00A92FB1" w:rsidRDefault="00A92FB1">
      <w:pPr>
        <w:pStyle w:val="EMEABodyText"/>
        <w:rPr>
          <w:lang w:val="da-DK"/>
        </w:rPr>
      </w:pPr>
    </w:p>
    <w:p w14:paraId="39875C62" w14:textId="77777777" w:rsidR="001B06FB" w:rsidRDefault="001B06FB">
      <w:pPr>
        <w:pStyle w:val="EMEABodyText"/>
        <w:rPr>
          <w:lang w:val="da-DK"/>
        </w:rPr>
      </w:pPr>
      <w:r>
        <w:rPr>
          <w:lang w:val="da-DK"/>
        </w:rPr>
        <w:t>Opbevares utilgængeligt for børn.</w:t>
      </w:r>
    </w:p>
    <w:p w14:paraId="18EFF6CB" w14:textId="77777777" w:rsidR="001B06FB" w:rsidRDefault="001B06FB">
      <w:pPr>
        <w:pStyle w:val="EMEABodyText"/>
        <w:rPr>
          <w:lang w:val="da-DK"/>
        </w:rPr>
      </w:pPr>
    </w:p>
    <w:p w14:paraId="48DB7F65" w14:textId="77777777" w:rsidR="001B06FB" w:rsidRDefault="001B06FB">
      <w:pPr>
        <w:pStyle w:val="EMEABodyText"/>
        <w:rPr>
          <w:lang w:val="da-DK"/>
        </w:rPr>
      </w:pPr>
    </w:p>
    <w:p w14:paraId="27B321A1" w14:textId="77777777" w:rsidR="001B06FB" w:rsidRDefault="001B06FB" w:rsidP="001B06FB">
      <w:pPr>
        <w:pStyle w:val="EMEATitlePAC"/>
        <w:rPr>
          <w:lang w:val="da-DK"/>
        </w:rPr>
      </w:pPr>
      <w:r>
        <w:rPr>
          <w:lang w:val="da-DK"/>
        </w:rPr>
        <w:t>7.</w:t>
      </w:r>
      <w:r>
        <w:rPr>
          <w:lang w:val="da-DK"/>
        </w:rPr>
        <w:tab/>
        <w:t>EVENTUELLE ANDRE SÆRLIGE ADVARSLER</w:t>
      </w:r>
    </w:p>
    <w:p w14:paraId="1E1DF276" w14:textId="77777777" w:rsidR="001B06FB" w:rsidRDefault="001B06FB">
      <w:pPr>
        <w:pStyle w:val="EMEABodyText"/>
        <w:rPr>
          <w:lang w:val="da-DK"/>
        </w:rPr>
      </w:pPr>
    </w:p>
    <w:p w14:paraId="7DEB4B97" w14:textId="77777777" w:rsidR="001B06FB" w:rsidRDefault="001B06FB">
      <w:pPr>
        <w:pStyle w:val="EMEABodyText"/>
        <w:rPr>
          <w:lang w:val="da-DK"/>
        </w:rPr>
      </w:pPr>
    </w:p>
    <w:p w14:paraId="46BFDEEF" w14:textId="77777777" w:rsidR="001B06FB" w:rsidRDefault="001B06FB" w:rsidP="001B06FB">
      <w:pPr>
        <w:pStyle w:val="EMEATitlePAC"/>
        <w:rPr>
          <w:lang w:val="da-DK"/>
        </w:rPr>
      </w:pPr>
      <w:r>
        <w:rPr>
          <w:lang w:val="da-DK"/>
        </w:rPr>
        <w:t>8.</w:t>
      </w:r>
      <w:r>
        <w:rPr>
          <w:lang w:val="da-DK"/>
        </w:rPr>
        <w:tab/>
        <w:t>UDLØBSDATO</w:t>
      </w:r>
    </w:p>
    <w:p w14:paraId="49D85310" w14:textId="77777777" w:rsidR="001B06FB" w:rsidRDefault="001B06FB">
      <w:pPr>
        <w:pStyle w:val="EMEABodyText"/>
        <w:rPr>
          <w:lang w:val="da-DK"/>
        </w:rPr>
      </w:pPr>
    </w:p>
    <w:p w14:paraId="0AF7574B" w14:textId="77777777" w:rsidR="001B06FB" w:rsidRDefault="001B06FB">
      <w:pPr>
        <w:pStyle w:val="EMEABodyText"/>
        <w:rPr>
          <w:i/>
          <w:lang w:val="da-DK"/>
        </w:rPr>
      </w:pPr>
      <w:r>
        <w:rPr>
          <w:lang w:val="da-DK"/>
        </w:rPr>
        <w:t>EXP:</w:t>
      </w:r>
    </w:p>
    <w:p w14:paraId="4DDCA0DA" w14:textId="77777777" w:rsidR="001B06FB" w:rsidRDefault="001B06FB">
      <w:pPr>
        <w:pStyle w:val="EMEABodyText"/>
        <w:rPr>
          <w:i/>
          <w:lang w:val="da-DK"/>
        </w:rPr>
      </w:pPr>
    </w:p>
    <w:p w14:paraId="2413A569" w14:textId="77777777" w:rsidR="001B06FB" w:rsidRDefault="001B06FB">
      <w:pPr>
        <w:pStyle w:val="EMEABodyText"/>
        <w:rPr>
          <w:lang w:val="da-DK"/>
        </w:rPr>
      </w:pPr>
    </w:p>
    <w:p w14:paraId="20BD7B4C" w14:textId="77777777" w:rsidR="001B06FB" w:rsidRDefault="001B06FB" w:rsidP="001B06FB">
      <w:pPr>
        <w:pStyle w:val="EMEATitlePAC"/>
        <w:rPr>
          <w:lang w:val="da-DK"/>
        </w:rPr>
      </w:pPr>
      <w:r>
        <w:rPr>
          <w:lang w:val="da-DK"/>
        </w:rPr>
        <w:t>9.</w:t>
      </w:r>
      <w:r>
        <w:rPr>
          <w:lang w:val="da-DK"/>
        </w:rPr>
        <w:tab/>
        <w:t>SÆRLIGE OPBEVARINGSBETINGELSER</w:t>
      </w:r>
    </w:p>
    <w:p w14:paraId="202FD765" w14:textId="77777777" w:rsidR="001B06FB" w:rsidRDefault="001B06FB">
      <w:pPr>
        <w:pStyle w:val="EMEABodyText"/>
        <w:rPr>
          <w:lang w:val="da-DK"/>
        </w:rPr>
      </w:pPr>
    </w:p>
    <w:p w14:paraId="66670DCA" w14:textId="77777777" w:rsidR="001B06FB" w:rsidRDefault="001B06FB">
      <w:pPr>
        <w:pStyle w:val="EMEABodyText"/>
        <w:rPr>
          <w:lang w:val="da-DK"/>
        </w:rPr>
      </w:pPr>
      <w:r>
        <w:rPr>
          <w:lang w:val="da-DK"/>
        </w:rPr>
        <w:t>Må ikke opbevares</w:t>
      </w:r>
      <w:r w:rsidR="00E03395">
        <w:rPr>
          <w:lang w:val="da-DK"/>
        </w:rPr>
        <w:t xml:space="preserve"> ved temperaturer</w:t>
      </w:r>
      <w:r>
        <w:rPr>
          <w:lang w:val="da-DK"/>
        </w:rPr>
        <w:t xml:space="preserve"> over 30°C.</w:t>
      </w:r>
    </w:p>
    <w:p w14:paraId="1A88DEE5" w14:textId="77777777" w:rsidR="001B06FB" w:rsidRDefault="001B06FB">
      <w:pPr>
        <w:pStyle w:val="EMEABodyText"/>
        <w:rPr>
          <w:lang w:val="da-DK"/>
        </w:rPr>
      </w:pPr>
    </w:p>
    <w:p w14:paraId="0FDBA8DF" w14:textId="77777777" w:rsidR="001B06FB" w:rsidRDefault="001B06FB">
      <w:pPr>
        <w:pStyle w:val="EMEABodyText"/>
        <w:rPr>
          <w:lang w:val="da-DK"/>
        </w:rPr>
      </w:pPr>
    </w:p>
    <w:p w14:paraId="78EA36E5" w14:textId="77777777" w:rsidR="001B06FB" w:rsidRDefault="001B06FB" w:rsidP="00125210">
      <w:pPr>
        <w:pStyle w:val="EMEATitlePAC"/>
        <w:ind w:left="600" w:hanging="600"/>
        <w:rPr>
          <w:lang w:val="da-DK"/>
        </w:rPr>
      </w:pPr>
      <w:r>
        <w:rPr>
          <w:lang w:val="da-DK"/>
        </w:rPr>
        <w:lastRenderedPageBreak/>
        <w:t>10.</w:t>
      </w:r>
      <w:r>
        <w:rPr>
          <w:lang w:val="da-DK"/>
        </w:rPr>
        <w:tab/>
      </w:r>
      <w:r w:rsidR="00125210" w:rsidRPr="00247981">
        <w:rPr>
          <w:szCs w:val="22"/>
          <w:lang w:val="da-DK"/>
        </w:rPr>
        <w:t>EVENTUELLE SÆRLIGE FORHOLDSREGLER VED BORTSKAFFELSE AF IKKE ANVENDT LÆGEMIDDEL SAMT AFFALD HERAF</w:t>
      </w:r>
      <w:r w:rsidR="00125210" w:rsidDel="00125210">
        <w:rPr>
          <w:lang w:val="da-DK"/>
        </w:rPr>
        <w:t xml:space="preserve"> </w:t>
      </w:r>
    </w:p>
    <w:p w14:paraId="4C48DEC2" w14:textId="77777777" w:rsidR="001B06FB" w:rsidRDefault="001B06FB">
      <w:pPr>
        <w:pStyle w:val="EMEABodyText"/>
        <w:rPr>
          <w:lang w:val="da-DK"/>
        </w:rPr>
      </w:pPr>
    </w:p>
    <w:p w14:paraId="2296A427" w14:textId="77777777" w:rsidR="00125210" w:rsidRDefault="00125210">
      <w:pPr>
        <w:pStyle w:val="EMEABodyText"/>
        <w:rPr>
          <w:lang w:val="da-DK"/>
        </w:rPr>
      </w:pPr>
    </w:p>
    <w:p w14:paraId="08242052" w14:textId="77777777" w:rsidR="001B06FB" w:rsidRDefault="001B06FB" w:rsidP="001B06FB">
      <w:pPr>
        <w:pStyle w:val="EMEATitlePAC"/>
        <w:rPr>
          <w:lang w:val="da-DK"/>
        </w:rPr>
      </w:pPr>
      <w:r>
        <w:rPr>
          <w:lang w:val="da-DK"/>
        </w:rPr>
        <w:t>11.</w:t>
      </w:r>
      <w:r>
        <w:rPr>
          <w:lang w:val="da-DK"/>
        </w:rPr>
        <w:tab/>
        <w:t>NAVN OG ADRESSE PÅ INDEHAVEREN AF MARKEDSFØRINGSTILLADELSEN</w:t>
      </w:r>
    </w:p>
    <w:p w14:paraId="6CF8AD72" w14:textId="77777777" w:rsidR="001B06FB" w:rsidRDefault="001B06FB">
      <w:pPr>
        <w:pStyle w:val="EMEABodyText"/>
        <w:rPr>
          <w:lang w:val="da-DK"/>
        </w:rPr>
      </w:pPr>
    </w:p>
    <w:p w14:paraId="1B22EF71" w14:textId="77777777" w:rsidR="001B06FB" w:rsidRPr="009D71B3" w:rsidRDefault="001B06FB">
      <w:pPr>
        <w:pStyle w:val="EMEAAddress"/>
        <w:rPr>
          <w:lang w:val="da-DK"/>
        </w:rPr>
      </w:pPr>
      <w:r w:rsidRPr="009D71B3">
        <w:rPr>
          <w:lang w:val="da-DK"/>
        </w:rPr>
        <w:t>sanofi-aventis groupe</w:t>
      </w:r>
      <w:r w:rsidRPr="009D71B3">
        <w:rPr>
          <w:lang w:val="da-DK"/>
        </w:rPr>
        <w:br/>
        <w:t>54</w:t>
      </w:r>
      <w:r w:rsidR="000E7431">
        <w:rPr>
          <w:lang w:val="da-DK"/>
        </w:rPr>
        <w:t>,</w:t>
      </w:r>
      <w:r w:rsidRPr="009D71B3">
        <w:rPr>
          <w:lang w:val="da-DK"/>
        </w:rPr>
        <w:t xml:space="preserve"> rue La Boétie</w:t>
      </w:r>
      <w:r w:rsidRPr="009D71B3">
        <w:rPr>
          <w:lang w:val="da-DK"/>
        </w:rPr>
        <w:br/>
      </w:r>
      <w:r w:rsidR="000E7431">
        <w:rPr>
          <w:lang w:val="da-DK"/>
        </w:rPr>
        <w:t>F-</w:t>
      </w:r>
      <w:r w:rsidRPr="009D71B3">
        <w:rPr>
          <w:lang w:val="da-DK"/>
        </w:rPr>
        <w:t>75008 Paris - Frankrig</w:t>
      </w:r>
    </w:p>
    <w:p w14:paraId="264893CD" w14:textId="77777777" w:rsidR="001B06FB" w:rsidRPr="009D71B3" w:rsidRDefault="001B06FB">
      <w:pPr>
        <w:pStyle w:val="EMEABodyText"/>
        <w:rPr>
          <w:lang w:val="da-DK"/>
        </w:rPr>
      </w:pPr>
    </w:p>
    <w:p w14:paraId="495AD978" w14:textId="77777777" w:rsidR="001B06FB" w:rsidRPr="009D71B3" w:rsidRDefault="001B06FB">
      <w:pPr>
        <w:pStyle w:val="EMEABodyText"/>
        <w:rPr>
          <w:lang w:val="da-DK"/>
        </w:rPr>
      </w:pPr>
    </w:p>
    <w:p w14:paraId="3D559AB3" w14:textId="77777777" w:rsidR="001B06FB" w:rsidRDefault="001B06FB" w:rsidP="001B06FB">
      <w:pPr>
        <w:pStyle w:val="EMEATitlePAC"/>
        <w:rPr>
          <w:lang w:val="da-DK"/>
        </w:rPr>
      </w:pPr>
      <w:r>
        <w:rPr>
          <w:lang w:val="da-DK"/>
        </w:rPr>
        <w:t>12.</w:t>
      </w:r>
      <w:r>
        <w:rPr>
          <w:lang w:val="da-DK"/>
        </w:rPr>
        <w:tab/>
        <w:t>MARKEDSFØRINGSTILLADELSESNUMMER (</w:t>
      </w:r>
      <w:r w:rsidR="00125210">
        <w:rPr>
          <w:lang w:val="da-DK"/>
        </w:rPr>
        <w:t>-</w:t>
      </w:r>
      <w:r>
        <w:rPr>
          <w:lang w:val="da-DK"/>
        </w:rPr>
        <w:t>NUMRE)</w:t>
      </w:r>
    </w:p>
    <w:p w14:paraId="181C9128" w14:textId="77777777" w:rsidR="001B06FB" w:rsidRDefault="001B06FB">
      <w:pPr>
        <w:pStyle w:val="EMEABodyText"/>
        <w:rPr>
          <w:lang w:val="da-DK"/>
        </w:rPr>
      </w:pPr>
    </w:p>
    <w:p w14:paraId="1AF973FD" w14:textId="77777777" w:rsidR="001B06FB" w:rsidRPr="00B3453F" w:rsidRDefault="001B06FB" w:rsidP="001B06FB">
      <w:pPr>
        <w:pStyle w:val="EMEABodyText"/>
        <w:rPr>
          <w:highlight w:val="lightGray"/>
          <w:lang w:val="da-DK"/>
        </w:rPr>
      </w:pPr>
      <w:r>
        <w:rPr>
          <w:highlight w:val="lightGray"/>
          <w:lang w:val="da-DK"/>
        </w:rPr>
        <w:t>EU/1/97/049/010 - 14</w:t>
      </w:r>
      <w:r w:rsidRPr="00B3453F">
        <w:rPr>
          <w:highlight w:val="lightGray"/>
          <w:lang w:val="da-DK"/>
        </w:rPr>
        <w:t> tabletter</w:t>
      </w:r>
    </w:p>
    <w:p w14:paraId="6EE37D2F" w14:textId="77777777" w:rsidR="001B06FB" w:rsidRPr="00B3453F" w:rsidRDefault="001B06FB" w:rsidP="001B06FB">
      <w:pPr>
        <w:pStyle w:val="EMEABodyText"/>
        <w:rPr>
          <w:highlight w:val="lightGray"/>
          <w:lang w:val="da-DK"/>
        </w:rPr>
      </w:pPr>
      <w:r>
        <w:rPr>
          <w:highlight w:val="lightGray"/>
          <w:lang w:val="da-DK"/>
        </w:rPr>
        <w:t>EU/1/97/049/001 - 28</w:t>
      </w:r>
      <w:r w:rsidRPr="00B3453F">
        <w:rPr>
          <w:highlight w:val="lightGray"/>
          <w:lang w:val="da-DK"/>
        </w:rPr>
        <w:t> tabletter</w:t>
      </w:r>
    </w:p>
    <w:p w14:paraId="284670D5" w14:textId="77777777" w:rsidR="001B06FB" w:rsidRPr="00B3453F" w:rsidRDefault="001B06FB" w:rsidP="001B06FB">
      <w:pPr>
        <w:pStyle w:val="EMEABodyText"/>
        <w:rPr>
          <w:highlight w:val="lightGray"/>
          <w:lang w:val="da-DK"/>
        </w:rPr>
      </w:pPr>
      <w:r>
        <w:rPr>
          <w:highlight w:val="lightGray"/>
          <w:lang w:val="da-DK"/>
        </w:rPr>
        <w:t>EU/1/97/049/002 - 56</w:t>
      </w:r>
      <w:r w:rsidRPr="00B3453F">
        <w:rPr>
          <w:highlight w:val="lightGray"/>
          <w:lang w:val="da-DK"/>
        </w:rPr>
        <w:t> tabletter</w:t>
      </w:r>
    </w:p>
    <w:p w14:paraId="31635F7D" w14:textId="77777777" w:rsidR="001B06FB" w:rsidRPr="00B3453F" w:rsidRDefault="001B06FB" w:rsidP="001B06FB">
      <w:pPr>
        <w:pStyle w:val="EMEABodyText"/>
        <w:rPr>
          <w:highlight w:val="lightGray"/>
          <w:lang w:val="da-DK"/>
        </w:rPr>
      </w:pPr>
      <w:r>
        <w:rPr>
          <w:highlight w:val="lightGray"/>
          <w:lang w:val="da-DK"/>
        </w:rPr>
        <w:t>EU/1/97/049/013 - 56 x 1</w:t>
      </w:r>
      <w:r w:rsidRPr="00B3453F">
        <w:rPr>
          <w:highlight w:val="lightGray"/>
          <w:lang w:val="da-DK"/>
        </w:rPr>
        <w:t> tabletter</w:t>
      </w:r>
    </w:p>
    <w:p w14:paraId="4C531C85" w14:textId="77777777" w:rsidR="001B06FB" w:rsidRPr="00871DFE" w:rsidRDefault="001B06FB" w:rsidP="001B06FB">
      <w:pPr>
        <w:pStyle w:val="EMEABodyText"/>
        <w:rPr>
          <w:lang w:val="da-DK"/>
        </w:rPr>
      </w:pPr>
      <w:r>
        <w:rPr>
          <w:highlight w:val="lightGray"/>
          <w:lang w:val="da-DK"/>
        </w:rPr>
        <w:t>EU/1/97/049/003 - 98</w:t>
      </w:r>
      <w:r w:rsidRPr="00B3453F">
        <w:rPr>
          <w:highlight w:val="lightGray"/>
          <w:lang w:val="da-DK"/>
        </w:rPr>
        <w:t> tabletter</w:t>
      </w:r>
    </w:p>
    <w:p w14:paraId="2B79F98D" w14:textId="77777777" w:rsidR="001B06FB" w:rsidRDefault="001B06FB">
      <w:pPr>
        <w:pStyle w:val="EMEABodyText"/>
        <w:rPr>
          <w:lang w:val="da-DK"/>
        </w:rPr>
      </w:pPr>
    </w:p>
    <w:p w14:paraId="01676AE5" w14:textId="77777777" w:rsidR="001B06FB" w:rsidRDefault="001B06FB">
      <w:pPr>
        <w:pStyle w:val="EMEABodyText"/>
        <w:rPr>
          <w:lang w:val="da-DK"/>
        </w:rPr>
      </w:pPr>
    </w:p>
    <w:p w14:paraId="777C9068" w14:textId="77777777" w:rsidR="001B06FB" w:rsidRDefault="001B06FB" w:rsidP="001B06FB">
      <w:pPr>
        <w:pStyle w:val="EMEATitlePAC"/>
        <w:rPr>
          <w:lang w:val="da-DK"/>
        </w:rPr>
      </w:pPr>
      <w:r>
        <w:rPr>
          <w:lang w:val="da-DK"/>
        </w:rPr>
        <w:t>13.</w:t>
      </w:r>
      <w:r>
        <w:rPr>
          <w:lang w:val="da-DK"/>
        </w:rPr>
        <w:tab/>
        <w:t>FREMSTILLERENS BATCHNUMMER</w:t>
      </w:r>
    </w:p>
    <w:p w14:paraId="00BCCEFC" w14:textId="77777777" w:rsidR="001B06FB" w:rsidRDefault="001B06FB">
      <w:pPr>
        <w:pStyle w:val="EMEABodyText"/>
        <w:rPr>
          <w:lang w:val="da-DK"/>
        </w:rPr>
      </w:pPr>
    </w:p>
    <w:p w14:paraId="665D5975" w14:textId="77777777" w:rsidR="001B06FB" w:rsidRDefault="001B06FB">
      <w:pPr>
        <w:pStyle w:val="EMEABodyText"/>
        <w:rPr>
          <w:i/>
          <w:lang w:val="da-DK"/>
        </w:rPr>
      </w:pPr>
      <w:r>
        <w:rPr>
          <w:lang w:val="da-DK"/>
        </w:rPr>
        <w:t xml:space="preserve">Lot </w:t>
      </w:r>
    </w:p>
    <w:p w14:paraId="263DDB63" w14:textId="77777777" w:rsidR="001B06FB" w:rsidRDefault="001B06FB">
      <w:pPr>
        <w:pStyle w:val="EMEABodyText"/>
        <w:rPr>
          <w:i/>
          <w:lang w:val="da-DK"/>
        </w:rPr>
      </w:pPr>
    </w:p>
    <w:p w14:paraId="2E1629E6" w14:textId="77777777" w:rsidR="001B06FB" w:rsidRDefault="001B06FB">
      <w:pPr>
        <w:pStyle w:val="EMEABodyText"/>
        <w:rPr>
          <w:lang w:val="da-DK"/>
        </w:rPr>
      </w:pPr>
    </w:p>
    <w:p w14:paraId="23523A97" w14:textId="77777777" w:rsidR="001B06FB" w:rsidRDefault="001B06FB" w:rsidP="001B06FB">
      <w:pPr>
        <w:pStyle w:val="EMEATitlePAC"/>
        <w:rPr>
          <w:lang w:val="da-DK"/>
        </w:rPr>
      </w:pPr>
      <w:r>
        <w:rPr>
          <w:lang w:val="da-DK"/>
        </w:rPr>
        <w:t>14.</w:t>
      </w:r>
      <w:r>
        <w:rPr>
          <w:lang w:val="da-DK"/>
        </w:rPr>
        <w:tab/>
        <w:t xml:space="preserve">GENEREL KLASSIFIKATION FOR UDLEVERING </w:t>
      </w:r>
    </w:p>
    <w:p w14:paraId="249E8B1F" w14:textId="77777777" w:rsidR="001B06FB" w:rsidRDefault="001B06FB">
      <w:pPr>
        <w:pStyle w:val="EMEABodyText"/>
        <w:rPr>
          <w:lang w:val="da-DK"/>
        </w:rPr>
      </w:pPr>
    </w:p>
    <w:p w14:paraId="714BFD0D" w14:textId="77777777" w:rsidR="001B06FB" w:rsidRDefault="001B06FB">
      <w:pPr>
        <w:pStyle w:val="EMEABodyText"/>
        <w:rPr>
          <w:lang w:val="da-DK"/>
        </w:rPr>
      </w:pPr>
      <w:r>
        <w:rPr>
          <w:lang w:val="da-DK"/>
        </w:rPr>
        <w:t>Receptpligtigt lægemiddel.</w:t>
      </w:r>
    </w:p>
    <w:p w14:paraId="0B37BEEE" w14:textId="77777777" w:rsidR="001B06FB" w:rsidRDefault="001B06FB">
      <w:pPr>
        <w:pStyle w:val="EMEABodyText"/>
        <w:rPr>
          <w:lang w:val="da-DK"/>
        </w:rPr>
      </w:pPr>
    </w:p>
    <w:p w14:paraId="74A476D1" w14:textId="77777777" w:rsidR="001B06FB" w:rsidRDefault="001B06FB">
      <w:pPr>
        <w:pStyle w:val="EMEABodyText"/>
        <w:rPr>
          <w:lang w:val="da-DK"/>
        </w:rPr>
      </w:pPr>
    </w:p>
    <w:p w14:paraId="646F1F44" w14:textId="77777777" w:rsidR="001B06FB" w:rsidRDefault="001B06FB" w:rsidP="001B06FB">
      <w:pPr>
        <w:pStyle w:val="EMEATitlePAC"/>
        <w:rPr>
          <w:lang w:val="da-DK"/>
        </w:rPr>
      </w:pPr>
      <w:r>
        <w:rPr>
          <w:lang w:val="da-DK"/>
        </w:rPr>
        <w:t>15.</w:t>
      </w:r>
      <w:r>
        <w:rPr>
          <w:lang w:val="da-DK"/>
        </w:rPr>
        <w:tab/>
        <w:t>INSTRUKTIONER VEDRØRENDE ANVENDELSEN</w:t>
      </w:r>
    </w:p>
    <w:p w14:paraId="160F70E9" w14:textId="77777777" w:rsidR="001B06FB" w:rsidRDefault="001B06FB" w:rsidP="001B06FB">
      <w:pPr>
        <w:pStyle w:val="EMEABodyText"/>
        <w:rPr>
          <w:lang w:val="da-DK"/>
        </w:rPr>
      </w:pPr>
    </w:p>
    <w:p w14:paraId="696B6220" w14:textId="77777777" w:rsidR="001B06FB" w:rsidRDefault="001B06FB" w:rsidP="001B06FB">
      <w:pPr>
        <w:pStyle w:val="EMEABodyText"/>
        <w:rPr>
          <w:lang w:val="da-DK"/>
        </w:rPr>
      </w:pPr>
    </w:p>
    <w:p w14:paraId="57A04A67" w14:textId="77777777" w:rsidR="001B06FB" w:rsidRPr="006E7E51" w:rsidRDefault="001B06FB" w:rsidP="001B06FB">
      <w:pPr>
        <w:pStyle w:val="EMEATitlePAC"/>
        <w:rPr>
          <w:lang w:val="da-DK"/>
        </w:rPr>
      </w:pPr>
      <w:r w:rsidRPr="006E7E51">
        <w:rPr>
          <w:lang w:val="da-DK"/>
        </w:rPr>
        <w:t>16.</w:t>
      </w:r>
      <w:r w:rsidRPr="006E7E51">
        <w:rPr>
          <w:lang w:val="da-DK"/>
        </w:rPr>
        <w:tab/>
        <w:t>INFORMATION I BRAILLESKRIFT</w:t>
      </w:r>
    </w:p>
    <w:p w14:paraId="3B533705" w14:textId="77777777" w:rsidR="001B06FB" w:rsidRPr="009D71B3" w:rsidRDefault="001B06FB" w:rsidP="001B06FB">
      <w:pPr>
        <w:pStyle w:val="EMEABodyText"/>
        <w:rPr>
          <w:lang w:val="da-DK"/>
        </w:rPr>
      </w:pPr>
    </w:p>
    <w:p w14:paraId="0272A059" w14:textId="77777777" w:rsidR="001B06FB" w:rsidRDefault="001B06FB" w:rsidP="001B06FB">
      <w:pPr>
        <w:pStyle w:val="EMEABodyText"/>
        <w:rPr>
          <w:lang w:val="da-DK"/>
        </w:rPr>
      </w:pPr>
      <w:r w:rsidRPr="009D71B3">
        <w:rPr>
          <w:lang w:val="da-DK"/>
        </w:rPr>
        <w:t>Karvea 75</w:t>
      </w:r>
      <w:r>
        <w:rPr>
          <w:lang w:val="de-DE"/>
        </w:rPr>
        <w:t> </w:t>
      </w:r>
      <w:r w:rsidRPr="009D71B3">
        <w:rPr>
          <w:lang w:val="da-DK"/>
        </w:rPr>
        <w:t>mg</w:t>
      </w:r>
    </w:p>
    <w:p w14:paraId="027E2E88" w14:textId="77777777" w:rsidR="004C1E44" w:rsidRDefault="004C1E44" w:rsidP="001B06FB">
      <w:pPr>
        <w:pStyle w:val="EMEABodyText"/>
        <w:rPr>
          <w:lang w:val="da-DK"/>
        </w:rPr>
      </w:pPr>
    </w:p>
    <w:p w14:paraId="3DCBD3BA" w14:textId="77777777"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17</w:t>
      </w:r>
      <w:r>
        <w:rPr>
          <w:b/>
          <w:noProof/>
          <w:szCs w:val="22"/>
          <w:lang w:val="da-DK"/>
        </w:rPr>
        <w:t>.</w:t>
      </w:r>
      <w:r w:rsidRPr="00CF2887">
        <w:rPr>
          <w:b/>
          <w:noProof/>
          <w:szCs w:val="22"/>
          <w:lang w:val="da-DK"/>
        </w:rPr>
        <w:tab/>
        <w:t>ENTYDIG IDENTIFIKATOR – 2D-STREGKODE</w:t>
      </w:r>
    </w:p>
    <w:p w14:paraId="4F865983" w14:textId="77777777" w:rsidR="004C1E44" w:rsidRPr="00CF2887" w:rsidRDefault="004C1E44" w:rsidP="004C1E44">
      <w:pPr>
        <w:tabs>
          <w:tab w:val="left" w:pos="720"/>
        </w:tabs>
        <w:rPr>
          <w:noProof/>
          <w:szCs w:val="22"/>
          <w:lang w:val="da-DK"/>
        </w:rPr>
      </w:pPr>
    </w:p>
    <w:p w14:paraId="7024CBB5" w14:textId="77777777" w:rsidR="004C1E44" w:rsidRDefault="004C1E44" w:rsidP="004C1E44">
      <w:pPr>
        <w:rPr>
          <w:noProof/>
          <w:szCs w:val="22"/>
          <w:lang w:val="da-DK"/>
        </w:rPr>
      </w:pPr>
      <w:r w:rsidRPr="00CF2887">
        <w:rPr>
          <w:noProof/>
          <w:szCs w:val="22"/>
          <w:lang w:val="da-DK"/>
        </w:rPr>
        <w:t>Der er anført en 2D-stregkode, som indeh</w:t>
      </w:r>
      <w:r w:rsidRPr="0054096F">
        <w:rPr>
          <w:noProof/>
          <w:szCs w:val="22"/>
          <w:lang w:val="da-DK"/>
        </w:rPr>
        <w:t>older en entydig identifikator.</w:t>
      </w:r>
    </w:p>
    <w:p w14:paraId="4EA7C5C8" w14:textId="77777777" w:rsidR="004C1E44" w:rsidRPr="00CF2887" w:rsidRDefault="004C1E44" w:rsidP="004C1E44">
      <w:pPr>
        <w:rPr>
          <w:noProof/>
          <w:szCs w:val="22"/>
          <w:shd w:val="clear" w:color="auto" w:fill="CCCCCC"/>
          <w:lang w:val="da-DK"/>
        </w:rPr>
      </w:pPr>
    </w:p>
    <w:p w14:paraId="155B5A35" w14:textId="77777777" w:rsidR="004C1E44" w:rsidRPr="003C5BD8" w:rsidRDefault="004C1E44" w:rsidP="004C1E44">
      <w:pPr>
        <w:rPr>
          <w:noProof/>
          <w:vanish/>
          <w:szCs w:val="22"/>
        </w:rPr>
      </w:pPr>
    </w:p>
    <w:p w14:paraId="6CA060D8" w14:textId="77777777" w:rsidR="004C1E44" w:rsidRPr="003C5BD8" w:rsidRDefault="004C1E44" w:rsidP="004C1E44">
      <w:pPr>
        <w:tabs>
          <w:tab w:val="left" w:pos="720"/>
        </w:tabs>
        <w:rPr>
          <w:noProof/>
          <w:vanish/>
          <w:szCs w:val="22"/>
        </w:rPr>
      </w:pPr>
    </w:p>
    <w:p w14:paraId="5FB02425" w14:textId="77777777"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18.</w:t>
      </w:r>
      <w:r w:rsidRPr="00CF2887">
        <w:rPr>
          <w:b/>
          <w:noProof/>
          <w:szCs w:val="22"/>
          <w:lang w:val="da-DK"/>
        </w:rPr>
        <w:tab/>
        <w:t>ENTYDIG IDENTIFIKATOR - MENNESKELIGT LÆSBARE DATA</w:t>
      </w:r>
    </w:p>
    <w:p w14:paraId="03678C04" w14:textId="77777777" w:rsidR="004C1E44" w:rsidRPr="00CF2887" w:rsidRDefault="004C1E44" w:rsidP="004C1E44">
      <w:pPr>
        <w:tabs>
          <w:tab w:val="left" w:pos="720"/>
        </w:tabs>
        <w:rPr>
          <w:noProof/>
          <w:szCs w:val="22"/>
          <w:lang w:val="da-DK"/>
        </w:rPr>
      </w:pPr>
    </w:p>
    <w:p w14:paraId="3673307F" w14:textId="77777777" w:rsidR="004C1E44" w:rsidRPr="00CF2887" w:rsidRDefault="004C1E44" w:rsidP="004C1E44">
      <w:pPr>
        <w:rPr>
          <w:color w:val="008000"/>
          <w:szCs w:val="22"/>
          <w:lang w:val="da-DK"/>
        </w:rPr>
      </w:pPr>
      <w:r w:rsidRPr="00CF2887">
        <w:rPr>
          <w:szCs w:val="22"/>
          <w:lang w:val="da-DK"/>
        </w:rPr>
        <w:t xml:space="preserve">PC: </w:t>
      </w:r>
    </w:p>
    <w:p w14:paraId="7C185711" w14:textId="77777777" w:rsidR="004C1E44" w:rsidRPr="00CF2887" w:rsidRDefault="004C1E44" w:rsidP="004C1E44">
      <w:pPr>
        <w:rPr>
          <w:szCs w:val="22"/>
          <w:lang w:val="da-DK"/>
        </w:rPr>
      </w:pPr>
      <w:r w:rsidRPr="00CF2887">
        <w:rPr>
          <w:szCs w:val="22"/>
          <w:lang w:val="da-DK"/>
        </w:rPr>
        <w:t xml:space="preserve">SN: </w:t>
      </w:r>
    </w:p>
    <w:p w14:paraId="4CD12CB3" w14:textId="77777777" w:rsidR="004C1E44" w:rsidRPr="00CF2887" w:rsidRDefault="004C1E44" w:rsidP="004C1E44">
      <w:pPr>
        <w:rPr>
          <w:szCs w:val="22"/>
          <w:lang w:val="da-DK"/>
        </w:rPr>
      </w:pPr>
      <w:r w:rsidRPr="00CF2887">
        <w:rPr>
          <w:szCs w:val="22"/>
          <w:lang w:val="da-DK"/>
        </w:rPr>
        <w:t xml:space="preserve">NN: </w:t>
      </w:r>
    </w:p>
    <w:p w14:paraId="0FAC9CE2" w14:textId="77777777" w:rsidR="004C1E44" w:rsidRPr="009D71B3" w:rsidRDefault="004C1E44" w:rsidP="001B06FB">
      <w:pPr>
        <w:pStyle w:val="EMEABodyText"/>
        <w:rPr>
          <w:noProof/>
          <w:lang w:val="da-DK"/>
        </w:rPr>
      </w:pPr>
    </w:p>
    <w:p w14:paraId="6C0B3303" w14:textId="77777777" w:rsidR="001B06FB" w:rsidRDefault="001B06FB" w:rsidP="001B06FB">
      <w:pPr>
        <w:pStyle w:val="EMEATitlePAC"/>
        <w:rPr>
          <w:lang w:val="da-DK"/>
        </w:rPr>
      </w:pPr>
      <w:r>
        <w:rPr>
          <w:lang w:val="da-DK"/>
        </w:rPr>
        <w:br w:type="page"/>
      </w:r>
      <w:r>
        <w:rPr>
          <w:lang w:val="da-DK"/>
        </w:rPr>
        <w:lastRenderedPageBreak/>
        <w:t xml:space="preserve">MINDSTEKRAV TIL </w:t>
      </w:r>
      <w:r w:rsidR="00F63718">
        <w:rPr>
          <w:lang w:val="da-DK"/>
        </w:rPr>
        <w:t xml:space="preserve">MÆRKNING </w:t>
      </w:r>
      <w:r>
        <w:rPr>
          <w:lang w:val="da-DK"/>
        </w:rPr>
        <w:t>PÅ BLISTER ELLER STRIP</w:t>
      </w:r>
    </w:p>
    <w:p w14:paraId="04B0DAAD" w14:textId="77777777" w:rsidR="001B06FB" w:rsidRDefault="001B06FB">
      <w:pPr>
        <w:pStyle w:val="EMEABodyText"/>
        <w:rPr>
          <w:lang w:val="da-DK"/>
        </w:rPr>
      </w:pPr>
    </w:p>
    <w:p w14:paraId="0FC1D792" w14:textId="77777777" w:rsidR="001B06FB" w:rsidRDefault="001B06FB">
      <w:pPr>
        <w:pStyle w:val="EMEABodyText"/>
        <w:rPr>
          <w:lang w:val="da-DK"/>
        </w:rPr>
      </w:pPr>
    </w:p>
    <w:p w14:paraId="1A77C2C6" w14:textId="77777777" w:rsidR="001B06FB" w:rsidRDefault="001B06FB" w:rsidP="001B06FB">
      <w:pPr>
        <w:pStyle w:val="EMEATitlePAC"/>
        <w:rPr>
          <w:lang w:val="da-DK"/>
        </w:rPr>
      </w:pPr>
      <w:r>
        <w:rPr>
          <w:lang w:val="da-DK"/>
        </w:rPr>
        <w:t>1.</w:t>
      </w:r>
      <w:r>
        <w:rPr>
          <w:lang w:val="da-DK"/>
        </w:rPr>
        <w:tab/>
        <w:t>LÆGEMIDLETS NAVN</w:t>
      </w:r>
    </w:p>
    <w:p w14:paraId="7F77EB62" w14:textId="77777777" w:rsidR="001B06FB" w:rsidRDefault="001B06FB">
      <w:pPr>
        <w:pStyle w:val="EMEABodyText"/>
        <w:rPr>
          <w:lang w:val="da-DK"/>
        </w:rPr>
      </w:pPr>
    </w:p>
    <w:p w14:paraId="368E1D6A" w14:textId="77777777" w:rsidR="001B06FB" w:rsidRDefault="001B06FB">
      <w:pPr>
        <w:pStyle w:val="EMEABodyText"/>
        <w:rPr>
          <w:lang w:val="da-DK"/>
        </w:rPr>
      </w:pPr>
      <w:r>
        <w:rPr>
          <w:lang w:val="da-DK"/>
        </w:rPr>
        <w:t>Karvea 75 mg tabletter</w:t>
      </w:r>
    </w:p>
    <w:p w14:paraId="050B4D71" w14:textId="77777777" w:rsidR="001B06FB" w:rsidRDefault="001B06FB">
      <w:pPr>
        <w:pStyle w:val="EMEABodyText"/>
        <w:rPr>
          <w:lang w:val="da-DK"/>
        </w:rPr>
      </w:pPr>
      <w:r>
        <w:rPr>
          <w:lang w:val="da-DK"/>
        </w:rPr>
        <w:t>irbesartan</w:t>
      </w:r>
    </w:p>
    <w:p w14:paraId="1DA6AB0A" w14:textId="77777777" w:rsidR="001B06FB" w:rsidRDefault="001B06FB">
      <w:pPr>
        <w:pStyle w:val="EMEABodyText"/>
        <w:rPr>
          <w:lang w:val="da-DK"/>
        </w:rPr>
      </w:pPr>
    </w:p>
    <w:p w14:paraId="1DFC60F2" w14:textId="77777777" w:rsidR="001B06FB" w:rsidRDefault="001B06FB">
      <w:pPr>
        <w:pStyle w:val="EMEABodyText"/>
        <w:rPr>
          <w:lang w:val="da-DK"/>
        </w:rPr>
      </w:pPr>
    </w:p>
    <w:p w14:paraId="761FF43C" w14:textId="77777777" w:rsidR="001B06FB" w:rsidRDefault="001B06FB" w:rsidP="001B06FB">
      <w:pPr>
        <w:pStyle w:val="EMEATitlePAC"/>
        <w:rPr>
          <w:lang w:val="da-DK"/>
        </w:rPr>
      </w:pPr>
      <w:r>
        <w:rPr>
          <w:lang w:val="da-DK"/>
        </w:rPr>
        <w:t>2.</w:t>
      </w:r>
      <w:r>
        <w:rPr>
          <w:lang w:val="da-DK"/>
        </w:rPr>
        <w:tab/>
        <w:t>NAVN PÅ INDEHAVEREN AF MARKEDSFØRINGSTILLADELSEN</w:t>
      </w:r>
    </w:p>
    <w:p w14:paraId="42E99736" w14:textId="77777777" w:rsidR="001B06FB" w:rsidRDefault="001B06FB">
      <w:pPr>
        <w:pStyle w:val="EMEABodyText"/>
        <w:rPr>
          <w:lang w:val="da-DK"/>
        </w:rPr>
      </w:pPr>
    </w:p>
    <w:p w14:paraId="165ABE5F" w14:textId="77777777" w:rsidR="001B06FB" w:rsidRDefault="001B06FB">
      <w:pPr>
        <w:pStyle w:val="EMEABodyText"/>
        <w:rPr>
          <w:lang w:val="da-DK"/>
        </w:rPr>
      </w:pPr>
      <w:r>
        <w:rPr>
          <w:lang w:val="da-DK"/>
        </w:rPr>
        <w:t>sanofi-aventis groupe</w:t>
      </w:r>
    </w:p>
    <w:p w14:paraId="32460E7D" w14:textId="77777777" w:rsidR="001B06FB" w:rsidRDefault="001B06FB">
      <w:pPr>
        <w:pStyle w:val="EMEABodyText"/>
        <w:rPr>
          <w:lang w:val="da-DK"/>
        </w:rPr>
      </w:pPr>
    </w:p>
    <w:p w14:paraId="44A6B24B" w14:textId="77777777" w:rsidR="001B06FB" w:rsidRDefault="001B06FB">
      <w:pPr>
        <w:pStyle w:val="EMEABodyText"/>
        <w:rPr>
          <w:lang w:val="da-DK"/>
        </w:rPr>
      </w:pPr>
    </w:p>
    <w:p w14:paraId="4A12BBC4" w14:textId="77777777" w:rsidR="001B06FB" w:rsidRDefault="001B06FB" w:rsidP="001B06FB">
      <w:pPr>
        <w:pStyle w:val="EMEATitlePAC"/>
        <w:rPr>
          <w:lang w:val="da-DK"/>
        </w:rPr>
      </w:pPr>
      <w:r>
        <w:rPr>
          <w:lang w:val="da-DK"/>
        </w:rPr>
        <w:t>3.</w:t>
      </w:r>
      <w:r>
        <w:rPr>
          <w:lang w:val="da-DK"/>
        </w:rPr>
        <w:tab/>
        <w:t>UDLØBSDATO</w:t>
      </w:r>
    </w:p>
    <w:p w14:paraId="4BBA23D9" w14:textId="77777777" w:rsidR="001B06FB" w:rsidRDefault="001B06FB">
      <w:pPr>
        <w:pStyle w:val="EMEABodyText"/>
        <w:rPr>
          <w:lang w:val="da-DK"/>
        </w:rPr>
      </w:pPr>
    </w:p>
    <w:p w14:paraId="3EFE06E9" w14:textId="77777777" w:rsidR="001B06FB" w:rsidRDefault="001B06FB">
      <w:pPr>
        <w:pStyle w:val="EMEABodyText"/>
        <w:rPr>
          <w:i/>
          <w:lang w:val="da-DK"/>
        </w:rPr>
      </w:pPr>
      <w:r>
        <w:rPr>
          <w:lang w:val="da-DK"/>
        </w:rPr>
        <w:t xml:space="preserve">EXP: </w:t>
      </w:r>
    </w:p>
    <w:p w14:paraId="325BF2A2" w14:textId="77777777" w:rsidR="001B06FB" w:rsidRDefault="001B06FB">
      <w:pPr>
        <w:pStyle w:val="EMEABodyText"/>
        <w:rPr>
          <w:i/>
          <w:lang w:val="da-DK"/>
        </w:rPr>
      </w:pPr>
    </w:p>
    <w:p w14:paraId="0C781077" w14:textId="77777777" w:rsidR="001B06FB" w:rsidRDefault="001B06FB">
      <w:pPr>
        <w:pStyle w:val="EMEABodyText"/>
        <w:rPr>
          <w:lang w:val="da-DK"/>
        </w:rPr>
      </w:pPr>
    </w:p>
    <w:p w14:paraId="751C5003" w14:textId="77777777" w:rsidR="001B06FB" w:rsidRDefault="001B06FB" w:rsidP="001B06FB">
      <w:pPr>
        <w:pStyle w:val="EMEATitlePAC"/>
        <w:rPr>
          <w:lang w:val="da-DK"/>
        </w:rPr>
      </w:pPr>
      <w:r>
        <w:rPr>
          <w:lang w:val="da-DK"/>
        </w:rPr>
        <w:t>4.</w:t>
      </w:r>
      <w:r>
        <w:rPr>
          <w:lang w:val="da-DK"/>
        </w:rPr>
        <w:tab/>
        <w:t>BATCHNUMMER</w:t>
      </w:r>
    </w:p>
    <w:p w14:paraId="5A36786D" w14:textId="77777777" w:rsidR="001B06FB" w:rsidRDefault="001B06FB">
      <w:pPr>
        <w:pStyle w:val="EMEABodyText"/>
        <w:rPr>
          <w:lang w:val="da-DK"/>
        </w:rPr>
      </w:pPr>
    </w:p>
    <w:p w14:paraId="76B6D8D1" w14:textId="77777777" w:rsidR="001B06FB" w:rsidRDefault="001B06FB">
      <w:pPr>
        <w:pStyle w:val="EMEABodyText"/>
        <w:rPr>
          <w:lang w:val="da-DK"/>
        </w:rPr>
      </w:pPr>
      <w:r>
        <w:rPr>
          <w:lang w:val="da-DK"/>
        </w:rPr>
        <w:t>Lot</w:t>
      </w:r>
    </w:p>
    <w:p w14:paraId="5FA8C75B" w14:textId="77777777" w:rsidR="001B06FB" w:rsidRDefault="001B06FB">
      <w:pPr>
        <w:pStyle w:val="EMEABodyText"/>
        <w:rPr>
          <w:lang w:val="da-DK"/>
        </w:rPr>
      </w:pPr>
    </w:p>
    <w:p w14:paraId="68F4CA98" w14:textId="77777777" w:rsidR="001B06FB" w:rsidRDefault="001B06FB">
      <w:pPr>
        <w:pStyle w:val="EMEABodyText"/>
        <w:rPr>
          <w:lang w:val="da-DK"/>
        </w:rPr>
      </w:pPr>
    </w:p>
    <w:p w14:paraId="120D0F93" w14:textId="77777777" w:rsidR="001B06FB" w:rsidRDefault="001B06FB" w:rsidP="001B06FB">
      <w:pPr>
        <w:pStyle w:val="EMEATitlePAC"/>
        <w:rPr>
          <w:lang w:val="da-DK"/>
        </w:rPr>
      </w:pPr>
      <w:r>
        <w:rPr>
          <w:lang w:val="da-DK"/>
        </w:rPr>
        <w:t>5.</w:t>
      </w:r>
      <w:r>
        <w:rPr>
          <w:lang w:val="da-DK"/>
        </w:rPr>
        <w:tab/>
        <w:t>ANDET</w:t>
      </w:r>
    </w:p>
    <w:p w14:paraId="1A1B3287" w14:textId="77777777" w:rsidR="001B06FB" w:rsidRDefault="001B06FB">
      <w:pPr>
        <w:pStyle w:val="EMEABodyText"/>
        <w:rPr>
          <w:lang w:val="da-DK"/>
        </w:rPr>
      </w:pPr>
    </w:p>
    <w:p w14:paraId="206E1A65" w14:textId="77777777" w:rsidR="001B06FB" w:rsidRDefault="001B06FB">
      <w:pPr>
        <w:pStyle w:val="EMEABodyText"/>
        <w:rPr>
          <w:lang w:val="da-DK"/>
        </w:rPr>
      </w:pPr>
      <w:r w:rsidRPr="009D71B3">
        <w:rPr>
          <w:highlight w:val="lightGray"/>
          <w:lang w:val="da-DK"/>
        </w:rPr>
        <w:t>14 - 28 - 56 - 98 </w:t>
      </w:r>
      <w:r w:rsidRPr="004D2691">
        <w:rPr>
          <w:highlight w:val="lightGray"/>
          <w:lang w:val="da-DK"/>
        </w:rPr>
        <w:t>tabletter:</w:t>
      </w:r>
    </w:p>
    <w:p w14:paraId="3AF754C1" w14:textId="77777777" w:rsidR="001B06FB" w:rsidRPr="009D71B3" w:rsidRDefault="001B06FB" w:rsidP="001B06FB">
      <w:pPr>
        <w:pStyle w:val="EMEABodyText"/>
        <w:rPr>
          <w:lang w:val="da-DK"/>
        </w:rPr>
      </w:pPr>
      <w:r w:rsidRPr="009D71B3">
        <w:rPr>
          <w:lang w:val="da-DK"/>
        </w:rPr>
        <w:t>Ma</w:t>
      </w:r>
      <w:r w:rsidRPr="009D71B3">
        <w:rPr>
          <w:lang w:val="da-DK"/>
        </w:rPr>
        <w:br/>
        <w:t>Ti</w:t>
      </w:r>
      <w:r w:rsidRPr="009D71B3">
        <w:rPr>
          <w:lang w:val="da-DK"/>
        </w:rPr>
        <w:br/>
        <w:t>On</w:t>
      </w:r>
      <w:r w:rsidRPr="009D71B3">
        <w:rPr>
          <w:lang w:val="da-DK"/>
        </w:rPr>
        <w:br/>
        <w:t>To</w:t>
      </w:r>
      <w:r w:rsidRPr="009D71B3">
        <w:rPr>
          <w:lang w:val="da-DK"/>
        </w:rPr>
        <w:br/>
        <w:t>Fr</w:t>
      </w:r>
      <w:r w:rsidRPr="009D71B3">
        <w:rPr>
          <w:lang w:val="da-DK"/>
        </w:rPr>
        <w:br/>
        <w:t>Lø</w:t>
      </w:r>
      <w:r w:rsidRPr="009D71B3">
        <w:rPr>
          <w:lang w:val="da-DK"/>
        </w:rPr>
        <w:br/>
        <w:t>Sø</w:t>
      </w:r>
    </w:p>
    <w:p w14:paraId="3D7B5591" w14:textId="77777777" w:rsidR="001B06FB" w:rsidRPr="009D71B3" w:rsidRDefault="001B06FB">
      <w:pPr>
        <w:pStyle w:val="EMEABodyText"/>
        <w:rPr>
          <w:lang w:val="da-DK"/>
        </w:rPr>
      </w:pPr>
    </w:p>
    <w:p w14:paraId="3F8E7344" w14:textId="77777777" w:rsidR="001B06FB" w:rsidRDefault="001B06FB" w:rsidP="001B06FB">
      <w:pPr>
        <w:pStyle w:val="EMEABodyText"/>
        <w:rPr>
          <w:lang w:val="da-DK"/>
        </w:rPr>
      </w:pPr>
      <w:r w:rsidRPr="009D71B3">
        <w:rPr>
          <w:highlight w:val="lightGray"/>
          <w:lang w:val="da-DK"/>
        </w:rPr>
        <w:t>56 x 1 </w:t>
      </w:r>
      <w:r w:rsidRPr="004D2691">
        <w:rPr>
          <w:highlight w:val="lightGray"/>
          <w:lang w:val="da-DK"/>
        </w:rPr>
        <w:t>tabletter:</w:t>
      </w:r>
    </w:p>
    <w:p w14:paraId="56E8DE81" w14:textId="77777777" w:rsidR="001B06FB" w:rsidRDefault="001B06FB" w:rsidP="001B06FB">
      <w:pPr>
        <w:pStyle w:val="EMEATitlePAC"/>
        <w:rPr>
          <w:lang w:val="da-DK"/>
        </w:rPr>
      </w:pPr>
      <w:r w:rsidRPr="009D71B3">
        <w:rPr>
          <w:lang w:val="da-DK"/>
        </w:rPr>
        <w:br w:type="page"/>
      </w:r>
      <w:r w:rsidR="00A92FB1" w:rsidRPr="00247981">
        <w:rPr>
          <w:szCs w:val="22"/>
          <w:lang w:val="da-DK"/>
        </w:rPr>
        <w:lastRenderedPageBreak/>
        <w:t>MÆRKNING</w:t>
      </w:r>
      <w:r>
        <w:rPr>
          <w:lang w:val="da-DK"/>
        </w:rPr>
        <w:t>, DER SKAL ANFØRES PÅ DEN YDRE EMBALLAGE</w:t>
      </w:r>
    </w:p>
    <w:p w14:paraId="3EACDCCC" w14:textId="77777777" w:rsidR="001B06FB" w:rsidRDefault="001B06FB" w:rsidP="001B06FB">
      <w:pPr>
        <w:pStyle w:val="EMEATitlePAC"/>
        <w:rPr>
          <w:lang w:val="da-DK"/>
        </w:rPr>
      </w:pPr>
    </w:p>
    <w:p w14:paraId="089F4119" w14:textId="77777777" w:rsidR="001B06FB" w:rsidRDefault="001B06FB" w:rsidP="001B06FB">
      <w:pPr>
        <w:pStyle w:val="EMEATitlePAC"/>
        <w:rPr>
          <w:lang w:val="da-DK"/>
        </w:rPr>
      </w:pPr>
      <w:r>
        <w:rPr>
          <w:lang w:val="da-DK"/>
        </w:rPr>
        <w:t>Ydre emballage</w:t>
      </w:r>
    </w:p>
    <w:p w14:paraId="60911E64" w14:textId="77777777" w:rsidR="001B06FB" w:rsidRDefault="001B06FB">
      <w:pPr>
        <w:pStyle w:val="EMEABodyText"/>
        <w:rPr>
          <w:lang w:val="da-DK"/>
        </w:rPr>
      </w:pPr>
    </w:p>
    <w:p w14:paraId="3A47D904" w14:textId="77777777" w:rsidR="001B06FB" w:rsidRDefault="001B06FB">
      <w:pPr>
        <w:pStyle w:val="EMEABodyText"/>
        <w:rPr>
          <w:lang w:val="da-DK"/>
        </w:rPr>
      </w:pPr>
    </w:p>
    <w:p w14:paraId="715D3D80" w14:textId="77777777" w:rsidR="001B06FB" w:rsidRDefault="001B06FB" w:rsidP="001B06FB">
      <w:pPr>
        <w:pStyle w:val="EMEATitlePAC"/>
        <w:rPr>
          <w:lang w:val="da-DK"/>
        </w:rPr>
      </w:pPr>
      <w:r>
        <w:rPr>
          <w:lang w:val="da-DK"/>
        </w:rPr>
        <w:t>1.</w:t>
      </w:r>
      <w:r>
        <w:rPr>
          <w:lang w:val="da-DK"/>
        </w:rPr>
        <w:tab/>
        <w:t>LÆGEMIDLETS NAVN</w:t>
      </w:r>
    </w:p>
    <w:p w14:paraId="210D498B" w14:textId="77777777" w:rsidR="001B06FB" w:rsidRDefault="001B06FB">
      <w:pPr>
        <w:pStyle w:val="EMEABodyText"/>
        <w:rPr>
          <w:lang w:val="da-DK"/>
        </w:rPr>
      </w:pPr>
    </w:p>
    <w:p w14:paraId="15CB1EA8" w14:textId="77777777" w:rsidR="001B06FB" w:rsidRDefault="001B06FB">
      <w:pPr>
        <w:pStyle w:val="EMEABodyText"/>
        <w:rPr>
          <w:lang w:val="da-DK"/>
        </w:rPr>
      </w:pPr>
      <w:r>
        <w:rPr>
          <w:lang w:val="da-DK"/>
        </w:rPr>
        <w:t>Karvea 150 mg tabletter</w:t>
      </w:r>
    </w:p>
    <w:p w14:paraId="2C63DF9C" w14:textId="77777777" w:rsidR="001B06FB" w:rsidRDefault="001B06FB">
      <w:pPr>
        <w:pStyle w:val="EMEABodyText"/>
        <w:rPr>
          <w:lang w:val="da-DK"/>
        </w:rPr>
      </w:pPr>
      <w:r>
        <w:rPr>
          <w:lang w:val="da-DK"/>
        </w:rPr>
        <w:t>irbesartan</w:t>
      </w:r>
    </w:p>
    <w:p w14:paraId="0E862F94" w14:textId="77777777" w:rsidR="001B06FB" w:rsidRDefault="001B06FB">
      <w:pPr>
        <w:pStyle w:val="EMEABodyText"/>
        <w:rPr>
          <w:lang w:val="da-DK"/>
        </w:rPr>
      </w:pPr>
    </w:p>
    <w:p w14:paraId="4CDBF451" w14:textId="77777777" w:rsidR="001B06FB" w:rsidRDefault="001B06FB">
      <w:pPr>
        <w:pStyle w:val="EMEABodyText"/>
        <w:rPr>
          <w:lang w:val="da-DK"/>
        </w:rPr>
      </w:pPr>
    </w:p>
    <w:p w14:paraId="2D38A011" w14:textId="77777777" w:rsidR="001B06FB" w:rsidRDefault="001B06FB" w:rsidP="001B06FB">
      <w:pPr>
        <w:pStyle w:val="EMEATitlePAC"/>
        <w:rPr>
          <w:lang w:val="da-DK"/>
        </w:rPr>
      </w:pPr>
      <w:r>
        <w:rPr>
          <w:lang w:val="da-DK"/>
        </w:rPr>
        <w:t>2.</w:t>
      </w:r>
      <w:r>
        <w:rPr>
          <w:lang w:val="da-DK"/>
        </w:rPr>
        <w:tab/>
        <w:t>ANGIVELSE AF AKTIVT STOF/AKTIVE STOFFER</w:t>
      </w:r>
    </w:p>
    <w:p w14:paraId="70618171" w14:textId="77777777" w:rsidR="001B06FB" w:rsidRDefault="001B06FB">
      <w:pPr>
        <w:pStyle w:val="EMEABodyText"/>
        <w:rPr>
          <w:lang w:val="da-DK"/>
        </w:rPr>
      </w:pPr>
    </w:p>
    <w:p w14:paraId="67AFC103" w14:textId="77777777" w:rsidR="001B06FB" w:rsidRDefault="001B06FB">
      <w:pPr>
        <w:pStyle w:val="EMEABodyText"/>
        <w:rPr>
          <w:lang w:val="da-DK"/>
        </w:rPr>
      </w:pPr>
      <w:r>
        <w:rPr>
          <w:lang w:val="da-DK"/>
        </w:rPr>
        <w:t>Hver tablet indeholder: irbesartan 150 mg</w:t>
      </w:r>
    </w:p>
    <w:p w14:paraId="5C8C7EC2" w14:textId="77777777" w:rsidR="001B06FB" w:rsidRDefault="001B06FB">
      <w:pPr>
        <w:pStyle w:val="EMEABodyText"/>
        <w:rPr>
          <w:lang w:val="da-DK"/>
        </w:rPr>
      </w:pPr>
    </w:p>
    <w:p w14:paraId="14E7BD2F" w14:textId="77777777" w:rsidR="001B06FB" w:rsidRDefault="001B06FB">
      <w:pPr>
        <w:pStyle w:val="EMEABodyText"/>
        <w:rPr>
          <w:lang w:val="da-DK"/>
        </w:rPr>
      </w:pPr>
    </w:p>
    <w:p w14:paraId="19516C59" w14:textId="77777777" w:rsidR="001B06FB" w:rsidRDefault="001B06FB" w:rsidP="001B06FB">
      <w:pPr>
        <w:pStyle w:val="EMEATitlePAC"/>
        <w:rPr>
          <w:lang w:val="da-DK"/>
        </w:rPr>
      </w:pPr>
      <w:r>
        <w:rPr>
          <w:lang w:val="da-DK"/>
        </w:rPr>
        <w:t>3.</w:t>
      </w:r>
      <w:r>
        <w:rPr>
          <w:lang w:val="da-DK"/>
        </w:rPr>
        <w:tab/>
        <w:t>LISTE OVER HJÆLPESTOFFER</w:t>
      </w:r>
    </w:p>
    <w:p w14:paraId="63B6559E" w14:textId="77777777" w:rsidR="001B06FB" w:rsidRDefault="001B06FB">
      <w:pPr>
        <w:pStyle w:val="EMEABodyText"/>
        <w:rPr>
          <w:lang w:val="da-DK"/>
        </w:rPr>
      </w:pPr>
    </w:p>
    <w:p w14:paraId="64FF6C95" w14:textId="77777777" w:rsidR="001B06FB" w:rsidRDefault="001B06FB">
      <w:pPr>
        <w:pStyle w:val="EMEABodyText"/>
        <w:rPr>
          <w:lang w:val="da-DK"/>
        </w:rPr>
      </w:pPr>
      <w:r>
        <w:rPr>
          <w:lang w:val="da-DK"/>
        </w:rPr>
        <w:t>Indholdsstoffer: indeholder også lactosemonohydrat.</w:t>
      </w:r>
      <w:r w:rsidR="004C1E44" w:rsidRPr="00CF2887">
        <w:rPr>
          <w:lang w:val="da-DK"/>
        </w:rPr>
        <w:t xml:space="preserve"> </w:t>
      </w:r>
      <w:r w:rsidR="004C1E44" w:rsidRPr="0054096F">
        <w:rPr>
          <w:lang w:val="da-DK"/>
        </w:rPr>
        <w:t>Se indlægssedlen for yderligere information</w:t>
      </w:r>
      <w:r w:rsidR="004C1E44">
        <w:rPr>
          <w:lang w:val="da-DK"/>
        </w:rPr>
        <w:t>.</w:t>
      </w:r>
    </w:p>
    <w:p w14:paraId="35F57655" w14:textId="77777777" w:rsidR="001B06FB" w:rsidRDefault="001B06FB" w:rsidP="001B06FB">
      <w:pPr>
        <w:pStyle w:val="EMEABodyText"/>
        <w:rPr>
          <w:lang w:val="da-DK"/>
        </w:rPr>
      </w:pPr>
    </w:p>
    <w:p w14:paraId="24C96B6E" w14:textId="77777777" w:rsidR="001B06FB" w:rsidRDefault="001B06FB" w:rsidP="001B06FB">
      <w:pPr>
        <w:pStyle w:val="EMEABodyText"/>
        <w:rPr>
          <w:lang w:val="da-DK"/>
        </w:rPr>
      </w:pPr>
    </w:p>
    <w:p w14:paraId="5E2B188D" w14:textId="77777777" w:rsidR="001B06FB" w:rsidRDefault="001B06FB" w:rsidP="001B06FB">
      <w:pPr>
        <w:pStyle w:val="EMEATitlePAC"/>
        <w:rPr>
          <w:lang w:val="da-DK"/>
        </w:rPr>
      </w:pPr>
      <w:r>
        <w:rPr>
          <w:lang w:val="da-DK"/>
        </w:rPr>
        <w:t>4.</w:t>
      </w:r>
      <w:r>
        <w:rPr>
          <w:lang w:val="da-DK"/>
        </w:rPr>
        <w:tab/>
        <w:t>LÆGEMIDDELFORM OG INDHOLD (PAKNINGSSTØRRELSE)</w:t>
      </w:r>
    </w:p>
    <w:p w14:paraId="3659BEE7" w14:textId="77777777" w:rsidR="001B06FB" w:rsidRDefault="001B06FB" w:rsidP="001B06FB">
      <w:pPr>
        <w:pStyle w:val="EMEABodyText"/>
        <w:rPr>
          <w:lang w:val="da-DK"/>
        </w:rPr>
      </w:pPr>
    </w:p>
    <w:p w14:paraId="2BFD6A0D" w14:textId="77777777" w:rsidR="001B06FB" w:rsidRPr="00745C64" w:rsidRDefault="001B06FB" w:rsidP="001B06FB">
      <w:pPr>
        <w:pStyle w:val="EMEABodyText"/>
        <w:rPr>
          <w:lang w:val="fr-FR"/>
        </w:rPr>
      </w:pPr>
      <w:r w:rsidRPr="00745C64">
        <w:rPr>
          <w:lang w:val="fr-FR"/>
        </w:rPr>
        <w:t>14 </w:t>
      </w:r>
      <w:r>
        <w:rPr>
          <w:lang w:val="da-DK"/>
        </w:rPr>
        <w:t>tabletter</w:t>
      </w:r>
    </w:p>
    <w:p w14:paraId="33DA4F2A" w14:textId="77777777" w:rsidR="001B06FB" w:rsidRPr="00745C64" w:rsidRDefault="001B06FB" w:rsidP="001B06FB">
      <w:pPr>
        <w:pStyle w:val="EMEABodyText"/>
        <w:rPr>
          <w:lang w:val="fr-FR"/>
        </w:rPr>
      </w:pPr>
      <w:r>
        <w:rPr>
          <w:lang w:val="fr-FR"/>
        </w:rPr>
        <w:t>28</w:t>
      </w:r>
      <w:r w:rsidRPr="00745C64">
        <w:rPr>
          <w:lang w:val="fr-FR"/>
        </w:rPr>
        <w:t> </w:t>
      </w:r>
      <w:r>
        <w:rPr>
          <w:lang w:val="da-DK"/>
        </w:rPr>
        <w:t>tabletter</w:t>
      </w:r>
    </w:p>
    <w:p w14:paraId="591BBAF3" w14:textId="77777777" w:rsidR="001B06FB" w:rsidRPr="00745C64" w:rsidRDefault="001B06FB" w:rsidP="001B06FB">
      <w:pPr>
        <w:pStyle w:val="EMEABodyText"/>
        <w:rPr>
          <w:lang w:val="fr-FR"/>
        </w:rPr>
      </w:pPr>
      <w:r>
        <w:rPr>
          <w:lang w:val="fr-FR"/>
        </w:rPr>
        <w:t>56</w:t>
      </w:r>
      <w:r w:rsidRPr="00745C64">
        <w:rPr>
          <w:lang w:val="fr-FR"/>
        </w:rPr>
        <w:t> </w:t>
      </w:r>
      <w:r>
        <w:rPr>
          <w:lang w:val="da-DK"/>
        </w:rPr>
        <w:t>tabletter</w:t>
      </w:r>
    </w:p>
    <w:p w14:paraId="17DFDB10" w14:textId="77777777" w:rsidR="001B06FB" w:rsidRPr="00745C64" w:rsidRDefault="001B06FB" w:rsidP="001B06FB">
      <w:pPr>
        <w:pStyle w:val="EMEABodyText"/>
        <w:rPr>
          <w:lang w:val="fr-FR"/>
        </w:rPr>
      </w:pPr>
      <w:r>
        <w:rPr>
          <w:lang w:val="fr-FR"/>
        </w:rPr>
        <w:t>56 x 1</w:t>
      </w:r>
      <w:r w:rsidRPr="00745C64">
        <w:rPr>
          <w:lang w:val="fr-FR"/>
        </w:rPr>
        <w:t> </w:t>
      </w:r>
      <w:r>
        <w:rPr>
          <w:lang w:val="da-DK"/>
        </w:rPr>
        <w:t>tabletter</w:t>
      </w:r>
    </w:p>
    <w:p w14:paraId="01E3C60A" w14:textId="77777777" w:rsidR="001B06FB" w:rsidRPr="00745C64" w:rsidRDefault="001B06FB" w:rsidP="001B06FB">
      <w:pPr>
        <w:pStyle w:val="EMEABodyText"/>
        <w:rPr>
          <w:lang w:val="fr-FR"/>
        </w:rPr>
      </w:pPr>
      <w:r>
        <w:rPr>
          <w:lang w:val="fr-FR"/>
        </w:rPr>
        <w:t>98</w:t>
      </w:r>
      <w:r w:rsidRPr="00745C64">
        <w:rPr>
          <w:lang w:val="fr-FR"/>
        </w:rPr>
        <w:t> </w:t>
      </w:r>
      <w:r>
        <w:rPr>
          <w:lang w:val="da-DK"/>
        </w:rPr>
        <w:t>tabletter</w:t>
      </w:r>
    </w:p>
    <w:p w14:paraId="1A311D37" w14:textId="77777777" w:rsidR="001B06FB" w:rsidRDefault="001B06FB">
      <w:pPr>
        <w:pStyle w:val="EMEABodyText"/>
        <w:rPr>
          <w:lang w:val="da-DK"/>
        </w:rPr>
      </w:pPr>
    </w:p>
    <w:p w14:paraId="693A8792" w14:textId="77777777" w:rsidR="001B06FB" w:rsidRDefault="001B06FB">
      <w:pPr>
        <w:pStyle w:val="EMEABodyText"/>
        <w:rPr>
          <w:lang w:val="da-DK"/>
        </w:rPr>
      </w:pPr>
    </w:p>
    <w:p w14:paraId="056FCC8D" w14:textId="77777777" w:rsidR="001B06FB" w:rsidRDefault="001B06FB" w:rsidP="001B06FB">
      <w:pPr>
        <w:pStyle w:val="EMEATitlePAC"/>
        <w:rPr>
          <w:lang w:val="da-DK"/>
        </w:rPr>
      </w:pPr>
      <w:r>
        <w:rPr>
          <w:lang w:val="da-DK"/>
        </w:rPr>
        <w:t>5.</w:t>
      </w:r>
      <w:r>
        <w:rPr>
          <w:lang w:val="da-DK"/>
        </w:rPr>
        <w:tab/>
        <w:t>ANVENDELSESMÅDE OG ADMINISTRATIONSVEJ(E)</w:t>
      </w:r>
    </w:p>
    <w:p w14:paraId="2D06EEE7" w14:textId="77777777" w:rsidR="001B06FB" w:rsidRDefault="001B06FB">
      <w:pPr>
        <w:pStyle w:val="EMEABodyText"/>
        <w:rPr>
          <w:lang w:val="da-DK"/>
        </w:rPr>
      </w:pPr>
    </w:p>
    <w:p w14:paraId="7E07D7CD" w14:textId="77777777" w:rsidR="001B06FB" w:rsidRDefault="001B06FB">
      <w:pPr>
        <w:pStyle w:val="EMEABodyText"/>
        <w:rPr>
          <w:lang w:val="da-DK"/>
        </w:rPr>
      </w:pPr>
      <w:r>
        <w:rPr>
          <w:lang w:val="da-DK"/>
        </w:rPr>
        <w:t>Oral anvendelse. Læs indlægssedlen inden brug.</w:t>
      </w:r>
    </w:p>
    <w:p w14:paraId="0DEEC30B" w14:textId="77777777" w:rsidR="001B06FB" w:rsidRDefault="001B06FB">
      <w:pPr>
        <w:pStyle w:val="EMEABodyText"/>
        <w:rPr>
          <w:lang w:val="da-DK"/>
        </w:rPr>
      </w:pPr>
    </w:p>
    <w:p w14:paraId="1BBD424F" w14:textId="77777777" w:rsidR="001B06FB" w:rsidRDefault="001B06FB">
      <w:pPr>
        <w:pStyle w:val="EMEABodyText"/>
        <w:rPr>
          <w:lang w:val="da-DK"/>
        </w:rPr>
      </w:pPr>
    </w:p>
    <w:p w14:paraId="46A584D9" w14:textId="77777777" w:rsidR="001B06FB" w:rsidRDefault="001B06FB" w:rsidP="00A92FB1">
      <w:pPr>
        <w:pStyle w:val="EMEATitlePAC"/>
        <w:ind w:left="600" w:hanging="600"/>
        <w:rPr>
          <w:lang w:val="da-DK"/>
        </w:rPr>
      </w:pPr>
      <w:r>
        <w:rPr>
          <w:lang w:val="da-DK"/>
        </w:rPr>
        <w:t>6.</w:t>
      </w:r>
      <w:r>
        <w:rPr>
          <w:lang w:val="da-DK"/>
        </w:rPr>
        <w:tab/>
      </w:r>
      <w:r w:rsidR="00A92FB1" w:rsidRPr="00247981">
        <w:rPr>
          <w:szCs w:val="22"/>
          <w:lang w:val="da-DK"/>
        </w:rPr>
        <w:t>SÆRLIG ADVARSEL OM, AT LÆGEMIDLET SKAL OPBEVARES UTILGÆNGELIGT FOR BØRN</w:t>
      </w:r>
      <w:r w:rsidR="00A92FB1" w:rsidDel="00A92FB1">
        <w:rPr>
          <w:lang w:val="da-DK"/>
        </w:rPr>
        <w:t xml:space="preserve"> </w:t>
      </w:r>
    </w:p>
    <w:p w14:paraId="56E662DB" w14:textId="77777777" w:rsidR="00A92FB1" w:rsidRDefault="00A92FB1">
      <w:pPr>
        <w:pStyle w:val="EMEABodyText"/>
        <w:rPr>
          <w:lang w:val="da-DK"/>
        </w:rPr>
      </w:pPr>
    </w:p>
    <w:p w14:paraId="5F6B4638" w14:textId="77777777" w:rsidR="001B06FB" w:rsidRDefault="001B06FB">
      <w:pPr>
        <w:pStyle w:val="EMEABodyText"/>
        <w:rPr>
          <w:lang w:val="da-DK"/>
        </w:rPr>
      </w:pPr>
      <w:r>
        <w:rPr>
          <w:lang w:val="da-DK"/>
        </w:rPr>
        <w:t>Opbevares utilgængeligt for børn.</w:t>
      </w:r>
    </w:p>
    <w:p w14:paraId="3171CA4E" w14:textId="77777777" w:rsidR="001B06FB" w:rsidRDefault="001B06FB">
      <w:pPr>
        <w:pStyle w:val="EMEABodyText"/>
        <w:rPr>
          <w:lang w:val="da-DK"/>
        </w:rPr>
      </w:pPr>
    </w:p>
    <w:p w14:paraId="756AE4C1" w14:textId="77777777" w:rsidR="001B06FB" w:rsidRDefault="001B06FB">
      <w:pPr>
        <w:pStyle w:val="EMEABodyText"/>
        <w:rPr>
          <w:lang w:val="da-DK"/>
        </w:rPr>
      </w:pPr>
    </w:p>
    <w:p w14:paraId="20D6B8D3" w14:textId="77777777" w:rsidR="001B06FB" w:rsidRDefault="001B06FB" w:rsidP="001B06FB">
      <w:pPr>
        <w:pStyle w:val="EMEATitlePAC"/>
        <w:rPr>
          <w:lang w:val="da-DK"/>
        </w:rPr>
      </w:pPr>
      <w:r>
        <w:rPr>
          <w:lang w:val="da-DK"/>
        </w:rPr>
        <w:t>7.</w:t>
      </w:r>
      <w:r>
        <w:rPr>
          <w:lang w:val="da-DK"/>
        </w:rPr>
        <w:tab/>
        <w:t>EVENTUELLE ANDRE SÆRLIGE ADVARSLER</w:t>
      </w:r>
    </w:p>
    <w:p w14:paraId="687D421A" w14:textId="77777777" w:rsidR="001B06FB" w:rsidRDefault="001B06FB">
      <w:pPr>
        <w:pStyle w:val="EMEABodyText"/>
        <w:rPr>
          <w:lang w:val="da-DK"/>
        </w:rPr>
      </w:pPr>
    </w:p>
    <w:p w14:paraId="285DDC47" w14:textId="77777777" w:rsidR="001B06FB" w:rsidRDefault="001B06FB">
      <w:pPr>
        <w:pStyle w:val="EMEABodyText"/>
        <w:rPr>
          <w:lang w:val="da-DK"/>
        </w:rPr>
      </w:pPr>
    </w:p>
    <w:p w14:paraId="33D85ACC" w14:textId="77777777" w:rsidR="001B06FB" w:rsidRDefault="001B06FB" w:rsidP="001B06FB">
      <w:pPr>
        <w:pStyle w:val="EMEATitlePAC"/>
        <w:rPr>
          <w:lang w:val="da-DK"/>
        </w:rPr>
      </w:pPr>
      <w:r>
        <w:rPr>
          <w:lang w:val="da-DK"/>
        </w:rPr>
        <w:t>8.</w:t>
      </w:r>
      <w:r>
        <w:rPr>
          <w:lang w:val="da-DK"/>
        </w:rPr>
        <w:tab/>
        <w:t>UDLØBSDATO</w:t>
      </w:r>
    </w:p>
    <w:p w14:paraId="0E201722" w14:textId="77777777" w:rsidR="001B06FB" w:rsidRDefault="001B06FB">
      <w:pPr>
        <w:pStyle w:val="EMEABodyText"/>
        <w:rPr>
          <w:lang w:val="da-DK"/>
        </w:rPr>
      </w:pPr>
    </w:p>
    <w:p w14:paraId="002430B9" w14:textId="77777777" w:rsidR="001B06FB" w:rsidRDefault="001B06FB">
      <w:pPr>
        <w:pStyle w:val="EMEABodyText"/>
        <w:rPr>
          <w:i/>
          <w:lang w:val="da-DK"/>
        </w:rPr>
      </w:pPr>
      <w:r>
        <w:rPr>
          <w:lang w:val="da-DK"/>
        </w:rPr>
        <w:t>EXP:</w:t>
      </w:r>
    </w:p>
    <w:p w14:paraId="076DD39F" w14:textId="77777777" w:rsidR="001B06FB" w:rsidRDefault="001B06FB">
      <w:pPr>
        <w:pStyle w:val="EMEABodyText"/>
        <w:rPr>
          <w:i/>
          <w:lang w:val="da-DK"/>
        </w:rPr>
      </w:pPr>
    </w:p>
    <w:p w14:paraId="1B5C26E6" w14:textId="77777777" w:rsidR="001B06FB" w:rsidRDefault="001B06FB">
      <w:pPr>
        <w:pStyle w:val="EMEABodyText"/>
        <w:rPr>
          <w:lang w:val="da-DK"/>
        </w:rPr>
      </w:pPr>
    </w:p>
    <w:p w14:paraId="394D06E2" w14:textId="77777777" w:rsidR="001B06FB" w:rsidRDefault="001B06FB" w:rsidP="001B06FB">
      <w:pPr>
        <w:pStyle w:val="EMEATitlePAC"/>
        <w:rPr>
          <w:lang w:val="da-DK"/>
        </w:rPr>
      </w:pPr>
      <w:r>
        <w:rPr>
          <w:lang w:val="da-DK"/>
        </w:rPr>
        <w:t>9.</w:t>
      </w:r>
      <w:r>
        <w:rPr>
          <w:lang w:val="da-DK"/>
        </w:rPr>
        <w:tab/>
        <w:t>SÆRLIGE OPBEVARINGSBETINGELSER</w:t>
      </w:r>
    </w:p>
    <w:p w14:paraId="5B0DE5AD" w14:textId="77777777" w:rsidR="001B06FB" w:rsidRDefault="001B06FB">
      <w:pPr>
        <w:pStyle w:val="EMEABodyText"/>
        <w:rPr>
          <w:lang w:val="da-DK"/>
        </w:rPr>
      </w:pPr>
    </w:p>
    <w:p w14:paraId="3F3110A3" w14:textId="77777777" w:rsidR="001B06FB" w:rsidRDefault="001B06FB">
      <w:pPr>
        <w:pStyle w:val="EMEABodyText"/>
        <w:rPr>
          <w:lang w:val="da-DK"/>
        </w:rPr>
      </w:pPr>
      <w:r>
        <w:rPr>
          <w:lang w:val="da-DK"/>
        </w:rPr>
        <w:t xml:space="preserve">Må ikke opbevares </w:t>
      </w:r>
      <w:r w:rsidR="00E03395">
        <w:rPr>
          <w:lang w:val="da-DK"/>
        </w:rPr>
        <w:t xml:space="preserve">ved temperaturer </w:t>
      </w:r>
      <w:r>
        <w:rPr>
          <w:lang w:val="da-DK"/>
        </w:rPr>
        <w:t>over 30°C.</w:t>
      </w:r>
    </w:p>
    <w:p w14:paraId="5858218B" w14:textId="77777777" w:rsidR="001B06FB" w:rsidRDefault="001B06FB">
      <w:pPr>
        <w:pStyle w:val="EMEABodyText"/>
        <w:rPr>
          <w:lang w:val="da-DK"/>
        </w:rPr>
      </w:pPr>
    </w:p>
    <w:p w14:paraId="480BB3A7" w14:textId="77777777" w:rsidR="001B06FB" w:rsidRDefault="001B06FB">
      <w:pPr>
        <w:pStyle w:val="EMEABodyText"/>
        <w:rPr>
          <w:lang w:val="da-DK"/>
        </w:rPr>
      </w:pPr>
    </w:p>
    <w:p w14:paraId="03F7E590" w14:textId="77777777" w:rsidR="001B06FB" w:rsidRDefault="001B06FB" w:rsidP="00125210">
      <w:pPr>
        <w:pStyle w:val="EMEATitlePAC"/>
        <w:ind w:left="600" w:hanging="600"/>
        <w:rPr>
          <w:lang w:val="da-DK"/>
        </w:rPr>
      </w:pPr>
      <w:r>
        <w:rPr>
          <w:lang w:val="da-DK"/>
        </w:rPr>
        <w:lastRenderedPageBreak/>
        <w:t>10.</w:t>
      </w:r>
      <w:r>
        <w:rPr>
          <w:lang w:val="da-DK"/>
        </w:rPr>
        <w:tab/>
      </w:r>
      <w:r w:rsidR="00125210" w:rsidRPr="00247981">
        <w:rPr>
          <w:szCs w:val="22"/>
          <w:lang w:val="da-DK"/>
        </w:rPr>
        <w:t>EVENTUELLE SÆRLIGE FORHOLDSREGLER VED BORTSKAFFELSE AF IKKE ANVENDT LÆGEMIDDEL SAMT AFFALD HERAF</w:t>
      </w:r>
      <w:r w:rsidR="00125210" w:rsidDel="00125210">
        <w:rPr>
          <w:lang w:val="da-DK"/>
        </w:rPr>
        <w:t xml:space="preserve"> </w:t>
      </w:r>
    </w:p>
    <w:p w14:paraId="582E7B42" w14:textId="77777777" w:rsidR="001B06FB" w:rsidRDefault="001B06FB">
      <w:pPr>
        <w:pStyle w:val="EMEABodyText"/>
        <w:rPr>
          <w:lang w:val="da-DK"/>
        </w:rPr>
      </w:pPr>
    </w:p>
    <w:p w14:paraId="0A3B8ACA" w14:textId="77777777" w:rsidR="00125210" w:rsidRDefault="00125210">
      <w:pPr>
        <w:pStyle w:val="EMEABodyText"/>
        <w:rPr>
          <w:lang w:val="da-DK"/>
        </w:rPr>
      </w:pPr>
    </w:p>
    <w:p w14:paraId="29482BDE" w14:textId="77777777" w:rsidR="001B06FB" w:rsidRDefault="001B06FB" w:rsidP="001B06FB">
      <w:pPr>
        <w:pStyle w:val="EMEATitlePAC"/>
        <w:rPr>
          <w:lang w:val="da-DK"/>
        </w:rPr>
      </w:pPr>
      <w:r>
        <w:rPr>
          <w:lang w:val="da-DK"/>
        </w:rPr>
        <w:t>11.</w:t>
      </w:r>
      <w:r>
        <w:rPr>
          <w:lang w:val="da-DK"/>
        </w:rPr>
        <w:tab/>
        <w:t>NAVN OG ADRESSE PÅ INDEHAVEREN AF MARKEDSFØRINGSTILLADELSEN</w:t>
      </w:r>
    </w:p>
    <w:p w14:paraId="50C7BE3C" w14:textId="77777777" w:rsidR="001B06FB" w:rsidRDefault="001B06FB">
      <w:pPr>
        <w:pStyle w:val="EMEABodyText"/>
        <w:rPr>
          <w:lang w:val="da-DK"/>
        </w:rPr>
      </w:pPr>
    </w:p>
    <w:p w14:paraId="19D9F4CB" w14:textId="77777777" w:rsidR="001B06FB" w:rsidRPr="009D71B3" w:rsidRDefault="001B06FB">
      <w:pPr>
        <w:pStyle w:val="EMEAAddress"/>
        <w:rPr>
          <w:lang w:val="da-DK"/>
        </w:rPr>
      </w:pPr>
      <w:r w:rsidRPr="009D71B3">
        <w:rPr>
          <w:lang w:val="da-DK"/>
        </w:rPr>
        <w:t>sanofi-aventis groupe</w:t>
      </w:r>
      <w:r w:rsidRPr="009D71B3">
        <w:rPr>
          <w:lang w:val="da-DK"/>
        </w:rPr>
        <w:br/>
        <w:t>54</w:t>
      </w:r>
      <w:r w:rsidR="000E7431">
        <w:rPr>
          <w:lang w:val="da-DK"/>
        </w:rPr>
        <w:t>,</w:t>
      </w:r>
      <w:r w:rsidRPr="009D71B3">
        <w:rPr>
          <w:lang w:val="da-DK"/>
        </w:rPr>
        <w:t xml:space="preserve"> rue La Boétie</w:t>
      </w:r>
      <w:r w:rsidRPr="009D71B3">
        <w:rPr>
          <w:lang w:val="da-DK"/>
        </w:rPr>
        <w:br/>
      </w:r>
      <w:r w:rsidR="000E7431">
        <w:rPr>
          <w:lang w:val="da-DK"/>
        </w:rPr>
        <w:t>F-</w:t>
      </w:r>
      <w:r w:rsidRPr="009D71B3">
        <w:rPr>
          <w:lang w:val="da-DK"/>
        </w:rPr>
        <w:t>75008 Paris - Frankrig</w:t>
      </w:r>
    </w:p>
    <w:p w14:paraId="5990BFEC" w14:textId="77777777" w:rsidR="001B06FB" w:rsidRPr="009D71B3" w:rsidRDefault="001B06FB">
      <w:pPr>
        <w:pStyle w:val="EMEABodyText"/>
        <w:rPr>
          <w:lang w:val="da-DK"/>
        </w:rPr>
      </w:pPr>
    </w:p>
    <w:p w14:paraId="211FB912" w14:textId="77777777" w:rsidR="001B06FB" w:rsidRPr="009D71B3" w:rsidRDefault="001B06FB">
      <w:pPr>
        <w:pStyle w:val="EMEABodyText"/>
        <w:rPr>
          <w:lang w:val="da-DK"/>
        </w:rPr>
      </w:pPr>
    </w:p>
    <w:p w14:paraId="590BB670" w14:textId="77777777" w:rsidR="001B06FB" w:rsidRDefault="001B06FB" w:rsidP="001B06FB">
      <w:pPr>
        <w:pStyle w:val="EMEATitlePAC"/>
        <w:rPr>
          <w:lang w:val="da-DK"/>
        </w:rPr>
      </w:pPr>
      <w:r>
        <w:rPr>
          <w:lang w:val="da-DK"/>
        </w:rPr>
        <w:t>12.</w:t>
      </w:r>
      <w:r>
        <w:rPr>
          <w:lang w:val="da-DK"/>
        </w:rPr>
        <w:tab/>
        <w:t>MARKEDSFØRINGSTILLADELSESNUMMER (</w:t>
      </w:r>
      <w:r w:rsidR="00125210">
        <w:rPr>
          <w:lang w:val="da-DK"/>
        </w:rPr>
        <w:t>-</w:t>
      </w:r>
      <w:r>
        <w:rPr>
          <w:lang w:val="da-DK"/>
        </w:rPr>
        <w:t>NUMRE)</w:t>
      </w:r>
    </w:p>
    <w:p w14:paraId="3162CACB" w14:textId="77777777" w:rsidR="001B06FB" w:rsidRDefault="001B06FB">
      <w:pPr>
        <w:pStyle w:val="EMEABodyText"/>
        <w:rPr>
          <w:lang w:val="da-DK"/>
        </w:rPr>
      </w:pPr>
    </w:p>
    <w:p w14:paraId="360A9B00" w14:textId="77777777" w:rsidR="001B06FB" w:rsidRPr="00B3453F" w:rsidRDefault="001B06FB" w:rsidP="001B06FB">
      <w:pPr>
        <w:pStyle w:val="EMEABodyText"/>
        <w:rPr>
          <w:highlight w:val="lightGray"/>
          <w:lang w:val="da-DK"/>
        </w:rPr>
      </w:pPr>
      <w:r>
        <w:rPr>
          <w:highlight w:val="lightGray"/>
          <w:lang w:val="da-DK"/>
        </w:rPr>
        <w:t>EU/1/97/049/011 - 14</w:t>
      </w:r>
      <w:r w:rsidRPr="00B3453F">
        <w:rPr>
          <w:highlight w:val="lightGray"/>
          <w:lang w:val="da-DK"/>
        </w:rPr>
        <w:t> tabletter</w:t>
      </w:r>
    </w:p>
    <w:p w14:paraId="4FE90CE4" w14:textId="77777777" w:rsidR="001B06FB" w:rsidRPr="00B3453F" w:rsidRDefault="001B06FB" w:rsidP="001B06FB">
      <w:pPr>
        <w:pStyle w:val="EMEABodyText"/>
        <w:rPr>
          <w:highlight w:val="lightGray"/>
          <w:lang w:val="da-DK"/>
        </w:rPr>
      </w:pPr>
      <w:r>
        <w:rPr>
          <w:highlight w:val="lightGray"/>
          <w:lang w:val="da-DK"/>
        </w:rPr>
        <w:t>EU/1/97/049/004 - 28</w:t>
      </w:r>
      <w:r w:rsidRPr="00B3453F">
        <w:rPr>
          <w:highlight w:val="lightGray"/>
          <w:lang w:val="da-DK"/>
        </w:rPr>
        <w:t> tabletter</w:t>
      </w:r>
    </w:p>
    <w:p w14:paraId="3AA06204" w14:textId="77777777" w:rsidR="001B06FB" w:rsidRPr="00B3453F" w:rsidRDefault="001B06FB" w:rsidP="001B06FB">
      <w:pPr>
        <w:pStyle w:val="EMEABodyText"/>
        <w:rPr>
          <w:highlight w:val="lightGray"/>
          <w:lang w:val="da-DK"/>
        </w:rPr>
      </w:pPr>
      <w:r>
        <w:rPr>
          <w:highlight w:val="lightGray"/>
          <w:lang w:val="da-DK"/>
        </w:rPr>
        <w:t>EU/1/97/049/005 - 56</w:t>
      </w:r>
      <w:r w:rsidRPr="00B3453F">
        <w:rPr>
          <w:highlight w:val="lightGray"/>
          <w:lang w:val="da-DK"/>
        </w:rPr>
        <w:t> tabletter</w:t>
      </w:r>
    </w:p>
    <w:p w14:paraId="35DD0F77" w14:textId="77777777" w:rsidR="001B06FB" w:rsidRPr="00B3453F" w:rsidRDefault="001B06FB" w:rsidP="001B06FB">
      <w:pPr>
        <w:pStyle w:val="EMEABodyText"/>
        <w:rPr>
          <w:highlight w:val="lightGray"/>
          <w:lang w:val="da-DK"/>
        </w:rPr>
      </w:pPr>
      <w:r>
        <w:rPr>
          <w:highlight w:val="lightGray"/>
          <w:lang w:val="da-DK"/>
        </w:rPr>
        <w:t>EU/1/97/049/014 - 56 x 1</w:t>
      </w:r>
      <w:r w:rsidRPr="00B3453F">
        <w:rPr>
          <w:highlight w:val="lightGray"/>
          <w:lang w:val="da-DK"/>
        </w:rPr>
        <w:t> tabletter</w:t>
      </w:r>
    </w:p>
    <w:p w14:paraId="7CA7242A" w14:textId="77777777" w:rsidR="001B06FB" w:rsidRPr="00871DFE" w:rsidRDefault="001B06FB" w:rsidP="001B06FB">
      <w:pPr>
        <w:pStyle w:val="EMEABodyText"/>
        <w:rPr>
          <w:lang w:val="da-DK"/>
        </w:rPr>
      </w:pPr>
      <w:r>
        <w:rPr>
          <w:highlight w:val="lightGray"/>
          <w:lang w:val="da-DK"/>
        </w:rPr>
        <w:t>EU/1/97/049/006 - 98</w:t>
      </w:r>
      <w:r w:rsidRPr="00B3453F">
        <w:rPr>
          <w:highlight w:val="lightGray"/>
          <w:lang w:val="da-DK"/>
        </w:rPr>
        <w:t> tabletter</w:t>
      </w:r>
    </w:p>
    <w:p w14:paraId="33235A97" w14:textId="77777777" w:rsidR="001B06FB" w:rsidRDefault="001B06FB">
      <w:pPr>
        <w:pStyle w:val="EMEABodyText"/>
        <w:rPr>
          <w:lang w:val="da-DK"/>
        </w:rPr>
      </w:pPr>
    </w:p>
    <w:p w14:paraId="6E572C18" w14:textId="77777777" w:rsidR="001B06FB" w:rsidRDefault="001B06FB">
      <w:pPr>
        <w:pStyle w:val="EMEABodyText"/>
        <w:rPr>
          <w:lang w:val="da-DK"/>
        </w:rPr>
      </w:pPr>
    </w:p>
    <w:p w14:paraId="21437B5F" w14:textId="77777777" w:rsidR="001B06FB" w:rsidRDefault="001B06FB" w:rsidP="001B06FB">
      <w:pPr>
        <w:pStyle w:val="EMEATitlePAC"/>
        <w:rPr>
          <w:lang w:val="da-DK"/>
        </w:rPr>
      </w:pPr>
      <w:r>
        <w:rPr>
          <w:lang w:val="da-DK"/>
        </w:rPr>
        <w:t>13.</w:t>
      </w:r>
      <w:r>
        <w:rPr>
          <w:lang w:val="da-DK"/>
        </w:rPr>
        <w:tab/>
        <w:t>FREMSTILLERENS BATCHNUMMER</w:t>
      </w:r>
    </w:p>
    <w:p w14:paraId="34E0BFA8" w14:textId="77777777" w:rsidR="001B06FB" w:rsidRDefault="001B06FB">
      <w:pPr>
        <w:pStyle w:val="EMEABodyText"/>
        <w:rPr>
          <w:lang w:val="da-DK"/>
        </w:rPr>
      </w:pPr>
    </w:p>
    <w:p w14:paraId="2D256933" w14:textId="77777777" w:rsidR="001B06FB" w:rsidRDefault="001B06FB">
      <w:pPr>
        <w:pStyle w:val="EMEABodyText"/>
        <w:rPr>
          <w:i/>
          <w:lang w:val="da-DK"/>
        </w:rPr>
      </w:pPr>
      <w:r>
        <w:rPr>
          <w:lang w:val="da-DK"/>
        </w:rPr>
        <w:t xml:space="preserve">Lot </w:t>
      </w:r>
    </w:p>
    <w:p w14:paraId="0F4182DA" w14:textId="77777777" w:rsidR="001B06FB" w:rsidRDefault="001B06FB">
      <w:pPr>
        <w:pStyle w:val="EMEABodyText"/>
        <w:rPr>
          <w:i/>
          <w:lang w:val="da-DK"/>
        </w:rPr>
      </w:pPr>
    </w:p>
    <w:p w14:paraId="5F4596F2" w14:textId="77777777" w:rsidR="001B06FB" w:rsidRDefault="001B06FB">
      <w:pPr>
        <w:pStyle w:val="EMEABodyText"/>
        <w:rPr>
          <w:lang w:val="da-DK"/>
        </w:rPr>
      </w:pPr>
    </w:p>
    <w:p w14:paraId="0BBCB322" w14:textId="77777777" w:rsidR="001B06FB" w:rsidRDefault="001B06FB" w:rsidP="001B06FB">
      <w:pPr>
        <w:pStyle w:val="EMEATitlePAC"/>
        <w:rPr>
          <w:lang w:val="da-DK"/>
        </w:rPr>
      </w:pPr>
      <w:r>
        <w:rPr>
          <w:lang w:val="da-DK"/>
        </w:rPr>
        <w:t>14.</w:t>
      </w:r>
      <w:r>
        <w:rPr>
          <w:lang w:val="da-DK"/>
        </w:rPr>
        <w:tab/>
        <w:t xml:space="preserve">GENEREL KLASSIFIKATION FOR UDLEVERING </w:t>
      </w:r>
    </w:p>
    <w:p w14:paraId="6130E46F" w14:textId="77777777" w:rsidR="001B06FB" w:rsidRDefault="001B06FB">
      <w:pPr>
        <w:pStyle w:val="EMEABodyText"/>
        <w:rPr>
          <w:lang w:val="da-DK"/>
        </w:rPr>
      </w:pPr>
    </w:p>
    <w:p w14:paraId="2BB8624C" w14:textId="77777777" w:rsidR="001B06FB" w:rsidRDefault="001B06FB">
      <w:pPr>
        <w:pStyle w:val="EMEABodyText"/>
        <w:rPr>
          <w:lang w:val="da-DK"/>
        </w:rPr>
      </w:pPr>
      <w:r>
        <w:rPr>
          <w:lang w:val="da-DK"/>
        </w:rPr>
        <w:t>Receptpligtigt lægemiddel.</w:t>
      </w:r>
    </w:p>
    <w:p w14:paraId="5B9FCDA2" w14:textId="77777777" w:rsidR="001B06FB" w:rsidRDefault="001B06FB">
      <w:pPr>
        <w:pStyle w:val="EMEABodyText"/>
        <w:rPr>
          <w:lang w:val="da-DK"/>
        </w:rPr>
      </w:pPr>
    </w:p>
    <w:p w14:paraId="1CA09965" w14:textId="77777777" w:rsidR="001B06FB" w:rsidRDefault="001B06FB">
      <w:pPr>
        <w:pStyle w:val="EMEABodyText"/>
        <w:rPr>
          <w:lang w:val="da-DK"/>
        </w:rPr>
      </w:pPr>
    </w:p>
    <w:p w14:paraId="58296D7D" w14:textId="77777777" w:rsidR="001B06FB" w:rsidRDefault="001B06FB" w:rsidP="001B06FB">
      <w:pPr>
        <w:pStyle w:val="EMEATitlePAC"/>
        <w:rPr>
          <w:lang w:val="da-DK"/>
        </w:rPr>
      </w:pPr>
      <w:r>
        <w:rPr>
          <w:lang w:val="da-DK"/>
        </w:rPr>
        <w:t>15.</w:t>
      </w:r>
      <w:r>
        <w:rPr>
          <w:lang w:val="da-DK"/>
        </w:rPr>
        <w:tab/>
        <w:t>INSTRUKTIONER VEDRØRENDE ANVENDELSEN</w:t>
      </w:r>
    </w:p>
    <w:p w14:paraId="485A3E49" w14:textId="77777777" w:rsidR="001B06FB" w:rsidRDefault="001B06FB" w:rsidP="001B06FB">
      <w:pPr>
        <w:pStyle w:val="EMEABodyText"/>
        <w:rPr>
          <w:lang w:val="da-DK"/>
        </w:rPr>
      </w:pPr>
    </w:p>
    <w:p w14:paraId="4914433F" w14:textId="77777777" w:rsidR="001B06FB" w:rsidRDefault="001B06FB" w:rsidP="001B06FB">
      <w:pPr>
        <w:pStyle w:val="EMEABodyText"/>
        <w:rPr>
          <w:lang w:val="da-DK"/>
        </w:rPr>
      </w:pPr>
    </w:p>
    <w:p w14:paraId="2964A1BA" w14:textId="77777777" w:rsidR="001B06FB" w:rsidRPr="006E7E51" w:rsidRDefault="001B06FB" w:rsidP="001B06FB">
      <w:pPr>
        <w:pStyle w:val="EMEATitlePAC"/>
        <w:rPr>
          <w:lang w:val="da-DK"/>
        </w:rPr>
      </w:pPr>
      <w:r w:rsidRPr="006E7E51">
        <w:rPr>
          <w:lang w:val="da-DK"/>
        </w:rPr>
        <w:t>16.</w:t>
      </w:r>
      <w:r w:rsidRPr="006E7E51">
        <w:rPr>
          <w:lang w:val="da-DK"/>
        </w:rPr>
        <w:tab/>
        <w:t>INFORMATION I BRAILLESKRIFT</w:t>
      </w:r>
    </w:p>
    <w:p w14:paraId="149D2E3F" w14:textId="77777777" w:rsidR="001B06FB" w:rsidRPr="009D71B3" w:rsidRDefault="001B06FB" w:rsidP="001B06FB">
      <w:pPr>
        <w:pStyle w:val="EMEABodyText"/>
        <w:rPr>
          <w:lang w:val="da-DK"/>
        </w:rPr>
      </w:pPr>
    </w:p>
    <w:p w14:paraId="6D03D9E9" w14:textId="77777777" w:rsidR="001B06FB" w:rsidRDefault="001B06FB" w:rsidP="001B06FB">
      <w:pPr>
        <w:pStyle w:val="EMEABodyText"/>
        <w:rPr>
          <w:lang w:val="da-DK"/>
        </w:rPr>
      </w:pPr>
      <w:r w:rsidRPr="009D71B3">
        <w:rPr>
          <w:lang w:val="da-DK"/>
        </w:rPr>
        <w:t>Karvea 150</w:t>
      </w:r>
      <w:r>
        <w:rPr>
          <w:lang w:val="de-DE"/>
        </w:rPr>
        <w:t> </w:t>
      </w:r>
      <w:r w:rsidRPr="009D71B3">
        <w:rPr>
          <w:lang w:val="da-DK"/>
        </w:rPr>
        <w:t>mg</w:t>
      </w:r>
    </w:p>
    <w:p w14:paraId="47CBB43C" w14:textId="77777777" w:rsidR="004C1E44" w:rsidRDefault="004C1E44" w:rsidP="001B06FB">
      <w:pPr>
        <w:pStyle w:val="EMEABodyText"/>
        <w:rPr>
          <w:lang w:val="da-DK"/>
        </w:rPr>
      </w:pPr>
    </w:p>
    <w:p w14:paraId="6CCE2D8C" w14:textId="77777777"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17</w:t>
      </w:r>
      <w:r>
        <w:rPr>
          <w:b/>
          <w:noProof/>
          <w:szCs w:val="22"/>
          <w:lang w:val="da-DK"/>
        </w:rPr>
        <w:t>.</w:t>
      </w:r>
      <w:r w:rsidRPr="00CF2887">
        <w:rPr>
          <w:b/>
          <w:noProof/>
          <w:szCs w:val="22"/>
          <w:lang w:val="da-DK"/>
        </w:rPr>
        <w:tab/>
        <w:t>ENTYDIG IDENTIFIKATOR – 2D-STREGKODE</w:t>
      </w:r>
    </w:p>
    <w:p w14:paraId="3CB64633" w14:textId="77777777" w:rsidR="004C1E44" w:rsidRPr="00CF2887" w:rsidRDefault="004C1E44" w:rsidP="004C1E44">
      <w:pPr>
        <w:tabs>
          <w:tab w:val="left" w:pos="720"/>
        </w:tabs>
        <w:rPr>
          <w:noProof/>
          <w:szCs w:val="22"/>
          <w:lang w:val="da-DK"/>
        </w:rPr>
      </w:pPr>
    </w:p>
    <w:p w14:paraId="37AFF38F" w14:textId="77777777" w:rsidR="004C1E44" w:rsidRPr="00CF2887" w:rsidRDefault="004C1E44" w:rsidP="004C1E44">
      <w:pPr>
        <w:rPr>
          <w:noProof/>
          <w:szCs w:val="22"/>
          <w:shd w:val="clear" w:color="auto" w:fill="CCCCCC"/>
          <w:lang w:val="da-DK"/>
        </w:rPr>
      </w:pPr>
      <w:r w:rsidRPr="00CF2887">
        <w:rPr>
          <w:noProof/>
          <w:szCs w:val="22"/>
          <w:lang w:val="da-DK"/>
        </w:rPr>
        <w:t>Der er anført en 2D-stregkode, som indeh</w:t>
      </w:r>
      <w:r w:rsidRPr="0054096F">
        <w:rPr>
          <w:noProof/>
          <w:szCs w:val="22"/>
          <w:lang w:val="da-DK"/>
        </w:rPr>
        <w:t>older en entydig identifikator.</w:t>
      </w:r>
    </w:p>
    <w:p w14:paraId="741F9767" w14:textId="77777777" w:rsidR="004C1E44" w:rsidRPr="00CF2887" w:rsidRDefault="004C1E44" w:rsidP="004C1E44">
      <w:pPr>
        <w:rPr>
          <w:noProof/>
          <w:szCs w:val="22"/>
          <w:shd w:val="clear" w:color="auto" w:fill="CCCCCC"/>
          <w:lang w:val="da-DK"/>
        </w:rPr>
      </w:pPr>
    </w:p>
    <w:p w14:paraId="7B003E2E" w14:textId="77777777" w:rsidR="004C1E44" w:rsidRPr="003C5BD8" w:rsidRDefault="004C1E44" w:rsidP="004C1E44">
      <w:pPr>
        <w:tabs>
          <w:tab w:val="left" w:pos="720"/>
        </w:tabs>
        <w:rPr>
          <w:noProof/>
          <w:vanish/>
          <w:szCs w:val="22"/>
        </w:rPr>
      </w:pPr>
    </w:p>
    <w:p w14:paraId="535E5CFA" w14:textId="77777777"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18.</w:t>
      </w:r>
      <w:r w:rsidRPr="00CF2887">
        <w:rPr>
          <w:b/>
          <w:noProof/>
          <w:szCs w:val="22"/>
          <w:lang w:val="da-DK"/>
        </w:rPr>
        <w:tab/>
        <w:t>ENTYDIG IDENTIFIKATOR - MENNESKELIGT LÆSBARE DATA</w:t>
      </w:r>
    </w:p>
    <w:p w14:paraId="6621BCCF" w14:textId="77777777" w:rsidR="004C1E44" w:rsidRPr="00CF2887" w:rsidRDefault="004C1E44" w:rsidP="004C1E44">
      <w:pPr>
        <w:tabs>
          <w:tab w:val="left" w:pos="720"/>
        </w:tabs>
        <w:rPr>
          <w:noProof/>
          <w:szCs w:val="22"/>
          <w:lang w:val="da-DK"/>
        </w:rPr>
      </w:pPr>
    </w:p>
    <w:p w14:paraId="375530CF" w14:textId="77777777" w:rsidR="004C1E44" w:rsidRPr="0054096F" w:rsidRDefault="004C1E44" w:rsidP="004C1E44">
      <w:pPr>
        <w:rPr>
          <w:szCs w:val="22"/>
          <w:lang w:val="da-DK"/>
        </w:rPr>
      </w:pPr>
      <w:r w:rsidRPr="00CF2887">
        <w:rPr>
          <w:szCs w:val="22"/>
          <w:lang w:val="da-DK"/>
        </w:rPr>
        <w:t xml:space="preserve">PC: </w:t>
      </w:r>
    </w:p>
    <w:p w14:paraId="5A3E4658" w14:textId="77777777" w:rsidR="004C1E44" w:rsidRDefault="004C1E44" w:rsidP="004C1E44">
      <w:pPr>
        <w:rPr>
          <w:szCs w:val="22"/>
          <w:lang w:val="da-DK"/>
        </w:rPr>
      </w:pPr>
      <w:r w:rsidRPr="00CF2887">
        <w:rPr>
          <w:szCs w:val="22"/>
          <w:lang w:val="da-DK"/>
        </w:rPr>
        <w:t xml:space="preserve">SN: </w:t>
      </w:r>
    </w:p>
    <w:p w14:paraId="221D934F" w14:textId="77777777" w:rsidR="004C1E44" w:rsidRPr="00CF2887" w:rsidRDefault="004C1E44" w:rsidP="004C1E44">
      <w:pPr>
        <w:rPr>
          <w:szCs w:val="22"/>
          <w:lang w:val="da-DK"/>
        </w:rPr>
      </w:pPr>
      <w:r w:rsidRPr="00CF2887">
        <w:rPr>
          <w:szCs w:val="22"/>
          <w:lang w:val="da-DK"/>
        </w:rPr>
        <w:t xml:space="preserve">NN: </w:t>
      </w:r>
    </w:p>
    <w:p w14:paraId="63A90268" w14:textId="77777777" w:rsidR="004C1E44" w:rsidRPr="009D71B3" w:rsidRDefault="004C1E44" w:rsidP="001B06FB">
      <w:pPr>
        <w:pStyle w:val="EMEABodyText"/>
        <w:rPr>
          <w:noProof/>
          <w:lang w:val="da-DK"/>
        </w:rPr>
      </w:pPr>
    </w:p>
    <w:p w14:paraId="65CE3F46" w14:textId="77777777" w:rsidR="001B06FB" w:rsidRDefault="001B06FB" w:rsidP="001B06FB">
      <w:pPr>
        <w:pStyle w:val="EMEATitlePAC"/>
        <w:rPr>
          <w:lang w:val="da-DK"/>
        </w:rPr>
      </w:pPr>
      <w:r>
        <w:rPr>
          <w:lang w:val="da-DK"/>
        </w:rPr>
        <w:br w:type="page"/>
      </w:r>
      <w:r>
        <w:rPr>
          <w:lang w:val="da-DK"/>
        </w:rPr>
        <w:lastRenderedPageBreak/>
        <w:t xml:space="preserve">MINDSTEKRAV TIL </w:t>
      </w:r>
      <w:r w:rsidR="003207B8">
        <w:rPr>
          <w:lang w:val="da-DK"/>
        </w:rPr>
        <w:t>MÆRKNING</w:t>
      </w:r>
      <w:r>
        <w:rPr>
          <w:lang w:val="da-DK"/>
        </w:rPr>
        <w:t xml:space="preserve"> PÅ BLISTER ELLER STRIP</w:t>
      </w:r>
    </w:p>
    <w:p w14:paraId="345E450F" w14:textId="77777777" w:rsidR="001B06FB" w:rsidRDefault="001B06FB">
      <w:pPr>
        <w:pStyle w:val="EMEABodyText"/>
        <w:rPr>
          <w:lang w:val="da-DK"/>
        </w:rPr>
      </w:pPr>
    </w:p>
    <w:p w14:paraId="1F8C281E" w14:textId="77777777" w:rsidR="001B06FB" w:rsidRDefault="001B06FB">
      <w:pPr>
        <w:pStyle w:val="EMEABodyText"/>
        <w:rPr>
          <w:lang w:val="da-DK"/>
        </w:rPr>
      </w:pPr>
    </w:p>
    <w:p w14:paraId="5EEBCE4E" w14:textId="77777777" w:rsidR="001B06FB" w:rsidRDefault="001B06FB" w:rsidP="001B06FB">
      <w:pPr>
        <w:pStyle w:val="EMEATitlePAC"/>
        <w:rPr>
          <w:lang w:val="da-DK"/>
        </w:rPr>
      </w:pPr>
      <w:r>
        <w:rPr>
          <w:lang w:val="da-DK"/>
        </w:rPr>
        <w:t>1.</w:t>
      </w:r>
      <w:r>
        <w:rPr>
          <w:lang w:val="da-DK"/>
        </w:rPr>
        <w:tab/>
        <w:t>LÆGEMIDLETS NAVN</w:t>
      </w:r>
    </w:p>
    <w:p w14:paraId="17566426" w14:textId="77777777" w:rsidR="001B06FB" w:rsidRDefault="001B06FB">
      <w:pPr>
        <w:pStyle w:val="EMEABodyText"/>
        <w:rPr>
          <w:lang w:val="da-DK"/>
        </w:rPr>
      </w:pPr>
    </w:p>
    <w:p w14:paraId="684CC92A" w14:textId="77777777" w:rsidR="001B06FB" w:rsidRDefault="001B06FB">
      <w:pPr>
        <w:pStyle w:val="EMEABodyText"/>
        <w:rPr>
          <w:lang w:val="da-DK"/>
        </w:rPr>
      </w:pPr>
      <w:r>
        <w:rPr>
          <w:lang w:val="da-DK"/>
        </w:rPr>
        <w:t>Karvea 150 mg tabletter</w:t>
      </w:r>
    </w:p>
    <w:p w14:paraId="64CE3569" w14:textId="77777777" w:rsidR="001B06FB" w:rsidRDefault="001B06FB">
      <w:pPr>
        <w:pStyle w:val="EMEABodyText"/>
        <w:rPr>
          <w:lang w:val="da-DK"/>
        </w:rPr>
      </w:pPr>
      <w:r>
        <w:rPr>
          <w:lang w:val="da-DK"/>
        </w:rPr>
        <w:t>irbesartan</w:t>
      </w:r>
    </w:p>
    <w:p w14:paraId="55E3DF3A" w14:textId="77777777" w:rsidR="001B06FB" w:rsidRDefault="001B06FB">
      <w:pPr>
        <w:pStyle w:val="EMEABodyText"/>
        <w:rPr>
          <w:lang w:val="da-DK"/>
        </w:rPr>
      </w:pPr>
    </w:p>
    <w:p w14:paraId="21F784FF" w14:textId="77777777" w:rsidR="001B06FB" w:rsidRDefault="001B06FB">
      <w:pPr>
        <w:pStyle w:val="EMEABodyText"/>
        <w:rPr>
          <w:lang w:val="da-DK"/>
        </w:rPr>
      </w:pPr>
    </w:p>
    <w:p w14:paraId="2FB5E4B5" w14:textId="77777777" w:rsidR="001B06FB" w:rsidRDefault="001B06FB" w:rsidP="001B06FB">
      <w:pPr>
        <w:pStyle w:val="EMEATitlePAC"/>
        <w:rPr>
          <w:lang w:val="da-DK"/>
        </w:rPr>
      </w:pPr>
      <w:r>
        <w:rPr>
          <w:lang w:val="da-DK"/>
        </w:rPr>
        <w:t>2.</w:t>
      </w:r>
      <w:r>
        <w:rPr>
          <w:lang w:val="da-DK"/>
        </w:rPr>
        <w:tab/>
        <w:t>NAVN PÅ INDEHAVEREN AF MARKEDSFØRINGSTILLADELSEN</w:t>
      </w:r>
    </w:p>
    <w:p w14:paraId="7013C4D3" w14:textId="77777777" w:rsidR="001B06FB" w:rsidRDefault="001B06FB">
      <w:pPr>
        <w:pStyle w:val="EMEABodyText"/>
        <w:rPr>
          <w:lang w:val="da-DK"/>
        </w:rPr>
      </w:pPr>
    </w:p>
    <w:p w14:paraId="4172C106" w14:textId="77777777" w:rsidR="001B06FB" w:rsidRDefault="001B06FB">
      <w:pPr>
        <w:pStyle w:val="EMEABodyText"/>
        <w:rPr>
          <w:lang w:val="da-DK"/>
        </w:rPr>
      </w:pPr>
      <w:r>
        <w:rPr>
          <w:lang w:val="da-DK"/>
        </w:rPr>
        <w:t>sanofi-aventis groupe</w:t>
      </w:r>
    </w:p>
    <w:p w14:paraId="6A63CC15" w14:textId="77777777" w:rsidR="001B06FB" w:rsidRDefault="001B06FB">
      <w:pPr>
        <w:pStyle w:val="EMEABodyText"/>
        <w:rPr>
          <w:lang w:val="da-DK"/>
        </w:rPr>
      </w:pPr>
    </w:p>
    <w:p w14:paraId="119937B8" w14:textId="77777777" w:rsidR="001B06FB" w:rsidRDefault="001B06FB">
      <w:pPr>
        <w:pStyle w:val="EMEABodyText"/>
        <w:rPr>
          <w:lang w:val="da-DK"/>
        </w:rPr>
      </w:pPr>
    </w:p>
    <w:p w14:paraId="3DFB4B83" w14:textId="77777777" w:rsidR="001B06FB" w:rsidRDefault="001B06FB" w:rsidP="001B06FB">
      <w:pPr>
        <w:pStyle w:val="EMEATitlePAC"/>
        <w:rPr>
          <w:lang w:val="da-DK"/>
        </w:rPr>
      </w:pPr>
      <w:r>
        <w:rPr>
          <w:lang w:val="da-DK"/>
        </w:rPr>
        <w:t>3.</w:t>
      </w:r>
      <w:r>
        <w:rPr>
          <w:lang w:val="da-DK"/>
        </w:rPr>
        <w:tab/>
        <w:t>UDLØBSDATO</w:t>
      </w:r>
    </w:p>
    <w:p w14:paraId="6C8CA6DF" w14:textId="77777777" w:rsidR="001B06FB" w:rsidRDefault="001B06FB">
      <w:pPr>
        <w:pStyle w:val="EMEABodyText"/>
        <w:rPr>
          <w:lang w:val="da-DK"/>
        </w:rPr>
      </w:pPr>
    </w:p>
    <w:p w14:paraId="6AEAA162" w14:textId="77777777" w:rsidR="001B06FB" w:rsidRDefault="001B06FB">
      <w:pPr>
        <w:pStyle w:val="EMEABodyText"/>
        <w:rPr>
          <w:i/>
          <w:lang w:val="da-DK"/>
        </w:rPr>
      </w:pPr>
      <w:r>
        <w:rPr>
          <w:lang w:val="da-DK"/>
        </w:rPr>
        <w:t xml:space="preserve">EXP: </w:t>
      </w:r>
    </w:p>
    <w:p w14:paraId="463E2DDA" w14:textId="77777777" w:rsidR="001B06FB" w:rsidRDefault="001B06FB">
      <w:pPr>
        <w:pStyle w:val="EMEABodyText"/>
        <w:rPr>
          <w:i/>
          <w:lang w:val="da-DK"/>
        </w:rPr>
      </w:pPr>
    </w:p>
    <w:p w14:paraId="5A71EAC5" w14:textId="77777777" w:rsidR="001B06FB" w:rsidRDefault="001B06FB">
      <w:pPr>
        <w:pStyle w:val="EMEABodyText"/>
        <w:rPr>
          <w:lang w:val="da-DK"/>
        </w:rPr>
      </w:pPr>
    </w:p>
    <w:p w14:paraId="5F487AF4" w14:textId="77777777" w:rsidR="001B06FB" w:rsidRDefault="001B06FB" w:rsidP="001B06FB">
      <w:pPr>
        <w:pStyle w:val="EMEATitlePAC"/>
        <w:rPr>
          <w:lang w:val="da-DK"/>
        </w:rPr>
      </w:pPr>
      <w:r>
        <w:rPr>
          <w:lang w:val="da-DK"/>
        </w:rPr>
        <w:t>4.</w:t>
      </w:r>
      <w:r>
        <w:rPr>
          <w:lang w:val="da-DK"/>
        </w:rPr>
        <w:tab/>
        <w:t>BATCHNUMMER</w:t>
      </w:r>
    </w:p>
    <w:p w14:paraId="7AA1D85A" w14:textId="77777777" w:rsidR="001B06FB" w:rsidRDefault="001B06FB">
      <w:pPr>
        <w:pStyle w:val="EMEABodyText"/>
        <w:rPr>
          <w:lang w:val="da-DK"/>
        </w:rPr>
      </w:pPr>
    </w:p>
    <w:p w14:paraId="2DF5DC3F" w14:textId="77777777" w:rsidR="001B06FB" w:rsidRDefault="001B06FB">
      <w:pPr>
        <w:pStyle w:val="EMEABodyText"/>
        <w:rPr>
          <w:lang w:val="da-DK"/>
        </w:rPr>
      </w:pPr>
      <w:r>
        <w:rPr>
          <w:lang w:val="da-DK"/>
        </w:rPr>
        <w:t>Lot</w:t>
      </w:r>
    </w:p>
    <w:p w14:paraId="4C0F37ED" w14:textId="77777777" w:rsidR="001B06FB" w:rsidRDefault="001B06FB">
      <w:pPr>
        <w:pStyle w:val="EMEABodyText"/>
        <w:rPr>
          <w:lang w:val="da-DK"/>
        </w:rPr>
      </w:pPr>
    </w:p>
    <w:p w14:paraId="7EE14D2B" w14:textId="77777777" w:rsidR="001B06FB" w:rsidRDefault="001B06FB">
      <w:pPr>
        <w:pStyle w:val="EMEABodyText"/>
        <w:rPr>
          <w:lang w:val="da-DK"/>
        </w:rPr>
      </w:pPr>
    </w:p>
    <w:p w14:paraId="245A752A" w14:textId="77777777" w:rsidR="001B06FB" w:rsidRDefault="001B06FB" w:rsidP="001B06FB">
      <w:pPr>
        <w:pStyle w:val="EMEATitlePAC"/>
        <w:rPr>
          <w:lang w:val="da-DK"/>
        </w:rPr>
      </w:pPr>
      <w:r>
        <w:rPr>
          <w:lang w:val="da-DK"/>
        </w:rPr>
        <w:t>5.</w:t>
      </w:r>
      <w:r>
        <w:rPr>
          <w:lang w:val="da-DK"/>
        </w:rPr>
        <w:tab/>
        <w:t>ANDET</w:t>
      </w:r>
    </w:p>
    <w:p w14:paraId="3D4DA08D" w14:textId="77777777" w:rsidR="001B06FB" w:rsidRDefault="001B06FB">
      <w:pPr>
        <w:pStyle w:val="EMEABodyText"/>
        <w:rPr>
          <w:lang w:val="da-DK"/>
        </w:rPr>
      </w:pPr>
    </w:p>
    <w:p w14:paraId="66152852" w14:textId="77777777" w:rsidR="001B06FB" w:rsidRDefault="001B06FB">
      <w:pPr>
        <w:pStyle w:val="EMEABodyText"/>
        <w:rPr>
          <w:lang w:val="da-DK"/>
        </w:rPr>
      </w:pPr>
      <w:r w:rsidRPr="009D71B3">
        <w:rPr>
          <w:highlight w:val="lightGray"/>
          <w:lang w:val="da-DK"/>
        </w:rPr>
        <w:t>14 - 28 - 56 - 98 </w:t>
      </w:r>
      <w:r w:rsidRPr="004D2691">
        <w:rPr>
          <w:highlight w:val="lightGray"/>
          <w:lang w:val="da-DK"/>
        </w:rPr>
        <w:t>tabletter:</w:t>
      </w:r>
    </w:p>
    <w:p w14:paraId="54B8CF98" w14:textId="77777777" w:rsidR="001B06FB" w:rsidRPr="009D71B3" w:rsidRDefault="001B06FB" w:rsidP="001B06FB">
      <w:pPr>
        <w:pStyle w:val="EMEABodyText"/>
        <w:rPr>
          <w:lang w:val="da-DK"/>
        </w:rPr>
      </w:pPr>
      <w:r w:rsidRPr="009D71B3">
        <w:rPr>
          <w:lang w:val="da-DK"/>
        </w:rPr>
        <w:t>Ma</w:t>
      </w:r>
      <w:r w:rsidRPr="009D71B3">
        <w:rPr>
          <w:lang w:val="da-DK"/>
        </w:rPr>
        <w:br/>
        <w:t>Ti</w:t>
      </w:r>
      <w:r w:rsidRPr="009D71B3">
        <w:rPr>
          <w:lang w:val="da-DK"/>
        </w:rPr>
        <w:br/>
        <w:t>On</w:t>
      </w:r>
      <w:r w:rsidRPr="009D71B3">
        <w:rPr>
          <w:lang w:val="da-DK"/>
        </w:rPr>
        <w:br/>
        <w:t>To</w:t>
      </w:r>
      <w:r w:rsidRPr="009D71B3">
        <w:rPr>
          <w:lang w:val="da-DK"/>
        </w:rPr>
        <w:br/>
        <w:t>Fr</w:t>
      </w:r>
      <w:r w:rsidRPr="009D71B3">
        <w:rPr>
          <w:lang w:val="da-DK"/>
        </w:rPr>
        <w:br/>
        <w:t>Lø</w:t>
      </w:r>
      <w:r w:rsidRPr="009D71B3">
        <w:rPr>
          <w:lang w:val="da-DK"/>
        </w:rPr>
        <w:br/>
        <w:t>Sø</w:t>
      </w:r>
    </w:p>
    <w:p w14:paraId="5100D315" w14:textId="77777777" w:rsidR="001B06FB" w:rsidRPr="009D71B3" w:rsidRDefault="001B06FB">
      <w:pPr>
        <w:pStyle w:val="EMEABodyText"/>
        <w:rPr>
          <w:lang w:val="da-DK"/>
        </w:rPr>
      </w:pPr>
    </w:p>
    <w:p w14:paraId="27AEB6CE" w14:textId="77777777" w:rsidR="001B06FB" w:rsidRDefault="001B06FB" w:rsidP="001B06FB">
      <w:pPr>
        <w:pStyle w:val="EMEABodyText"/>
        <w:rPr>
          <w:lang w:val="da-DK"/>
        </w:rPr>
      </w:pPr>
      <w:r w:rsidRPr="009D71B3">
        <w:rPr>
          <w:highlight w:val="lightGray"/>
          <w:lang w:val="da-DK"/>
        </w:rPr>
        <w:t>56 x 1 </w:t>
      </w:r>
      <w:r w:rsidRPr="004D2691">
        <w:rPr>
          <w:highlight w:val="lightGray"/>
          <w:lang w:val="da-DK"/>
        </w:rPr>
        <w:t>tabletter:</w:t>
      </w:r>
    </w:p>
    <w:p w14:paraId="74A7BF12" w14:textId="77777777" w:rsidR="001B06FB" w:rsidRDefault="001B06FB" w:rsidP="001B06FB">
      <w:pPr>
        <w:pStyle w:val="EMEATitlePAC"/>
        <w:rPr>
          <w:lang w:val="da-DK"/>
        </w:rPr>
      </w:pPr>
      <w:r w:rsidRPr="009D71B3">
        <w:rPr>
          <w:lang w:val="da-DK"/>
        </w:rPr>
        <w:br w:type="page"/>
      </w:r>
      <w:r w:rsidR="00A92FB1" w:rsidRPr="00247981">
        <w:rPr>
          <w:szCs w:val="22"/>
          <w:lang w:val="da-DK"/>
        </w:rPr>
        <w:lastRenderedPageBreak/>
        <w:t>MÆRKNING</w:t>
      </w:r>
      <w:r>
        <w:rPr>
          <w:lang w:val="da-DK"/>
        </w:rPr>
        <w:t>, DER SKAL ANFØRES PÅ DEN YDRE EMBALLAGE</w:t>
      </w:r>
    </w:p>
    <w:p w14:paraId="625A0541" w14:textId="77777777" w:rsidR="001B06FB" w:rsidRDefault="001B06FB" w:rsidP="001B06FB">
      <w:pPr>
        <w:pStyle w:val="EMEATitlePAC"/>
        <w:rPr>
          <w:lang w:val="da-DK"/>
        </w:rPr>
      </w:pPr>
    </w:p>
    <w:p w14:paraId="32888839" w14:textId="77777777" w:rsidR="001B06FB" w:rsidRDefault="001B06FB" w:rsidP="001B06FB">
      <w:pPr>
        <w:pStyle w:val="EMEATitlePAC"/>
        <w:rPr>
          <w:lang w:val="da-DK"/>
        </w:rPr>
      </w:pPr>
      <w:r>
        <w:rPr>
          <w:lang w:val="da-DK"/>
        </w:rPr>
        <w:t>Ydre emballage</w:t>
      </w:r>
    </w:p>
    <w:p w14:paraId="3ADEC4FB" w14:textId="77777777" w:rsidR="001B06FB" w:rsidRDefault="001B06FB">
      <w:pPr>
        <w:pStyle w:val="EMEABodyText"/>
        <w:rPr>
          <w:lang w:val="da-DK"/>
        </w:rPr>
      </w:pPr>
    </w:p>
    <w:p w14:paraId="0F379599" w14:textId="77777777" w:rsidR="001B06FB" w:rsidRDefault="001B06FB">
      <w:pPr>
        <w:pStyle w:val="EMEABodyText"/>
        <w:rPr>
          <w:lang w:val="da-DK"/>
        </w:rPr>
      </w:pPr>
    </w:p>
    <w:p w14:paraId="6272BBD6" w14:textId="77777777" w:rsidR="001B06FB" w:rsidRDefault="001B06FB" w:rsidP="001B06FB">
      <w:pPr>
        <w:pStyle w:val="EMEATitlePAC"/>
        <w:rPr>
          <w:lang w:val="da-DK"/>
        </w:rPr>
      </w:pPr>
      <w:r>
        <w:rPr>
          <w:lang w:val="da-DK"/>
        </w:rPr>
        <w:t>1.</w:t>
      </w:r>
      <w:r>
        <w:rPr>
          <w:lang w:val="da-DK"/>
        </w:rPr>
        <w:tab/>
        <w:t>LÆGEMIDLETS NAVN</w:t>
      </w:r>
    </w:p>
    <w:p w14:paraId="669CF5DA" w14:textId="77777777" w:rsidR="001B06FB" w:rsidRDefault="001B06FB">
      <w:pPr>
        <w:pStyle w:val="EMEABodyText"/>
        <w:rPr>
          <w:lang w:val="da-DK"/>
        </w:rPr>
      </w:pPr>
    </w:p>
    <w:p w14:paraId="2E90A8BA" w14:textId="77777777" w:rsidR="001B06FB" w:rsidRDefault="001B06FB">
      <w:pPr>
        <w:pStyle w:val="EMEABodyText"/>
        <w:rPr>
          <w:lang w:val="da-DK"/>
        </w:rPr>
      </w:pPr>
      <w:r>
        <w:rPr>
          <w:lang w:val="da-DK"/>
        </w:rPr>
        <w:t>Karvea 300 mg tabletter</w:t>
      </w:r>
    </w:p>
    <w:p w14:paraId="7EA5BD0F" w14:textId="77777777" w:rsidR="001B06FB" w:rsidRDefault="001B06FB">
      <w:pPr>
        <w:pStyle w:val="EMEABodyText"/>
        <w:rPr>
          <w:lang w:val="da-DK"/>
        </w:rPr>
      </w:pPr>
      <w:r>
        <w:rPr>
          <w:lang w:val="da-DK"/>
        </w:rPr>
        <w:t>irbesartan</w:t>
      </w:r>
    </w:p>
    <w:p w14:paraId="3752F251" w14:textId="77777777" w:rsidR="001B06FB" w:rsidRDefault="001B06FB">
      <w:pPr>
        <w:pStyle w:val="EMEABodyText"/>
        <w:rPr>
          <w:lang w:val="da-DK"/>
        </w:rPr>
      </w:pPr>
    </w:p>
    <w:p w14:paraId="0426EFA9" w14:textId="77777777" w:rsidR="001B06FB" w:rsidRDefault="001B06FB">
      <w:pPr>
        <w:pStyle w:val="EMEABodyText"/>
        <w:rPr>
          <w:lang w:val="da-DK"/>
        </w:rPr>
      </w:pPr>
    </w:p>
    <w:p w14:paraId="64C4DEE3" w14:textId="77777777" w:rsidR="001B06FB" w:rsidRDefault="001B06FB" w:rsidP="001B06FB">
      <w:pPr>
        <w:pStyle w:val="EMEATitlePAC"/>
        <w:rPr>
          <w:lang w:val="da-DK"/>
        </w:rPr>
      </w:pPr>
      <w:r>
        <w:rPr>
          <w:lang w:val="da-DK"/>
        </w:rPr>
        <w:t>2.</w:t>
      </w:r>
      <w:r>
        <w:rPr>
          <w:lang w:val="da-DK"/>
        </w:rPr>
        <w:tab/>
        <w:t>ANGIVELSE AF AKTIVT STOF/AKTIVE STOFFER</w:t>
      </w:r>
    </w:p>
    <w:p w14:paraId="6FA7A904" w14:textId="77777777" w:rsidR="001B06FB" w:rsidRDefault="001B06FB">
      <w:pPr>
        <w:pStyle w:val="EMEABodyText"/>
        <w:rPr>
          <w:lang w:val="da-DK"/>
        </w:rPr>
      </w:pPr>
    </w:p>
    <w:p w14:paraId="0E0BF6A4" w14:textId="77777777" w:rsidR="001B06FB" w:rsidRDefault="001B06FB">
      <w:pPr>
        <w:pStyle w:val="EMEABodyText"/>
        <w:rPr>
          <w:lang w:val="da-DK"/>
        </w:rPr>
      </w:pPr>
      <w:r>
        <w:rPr>
          <w:lang w:val="da-DK"/>
        </w:rPr>
        <w:t>Hver tablet indeholder: irbesartan 300 mg</w:t>
      </w:r>
    </w:p>
    <w:p w14:paraId="7C01B28A" w14:textId="77777777" w:rsidR="001B06FB" w:rsidRDefault="001B06FB">
      <w:pPr>
        <w:pStyle w:val="EMEABodyText"/>
        <w:rPr>
          <w:lang w:val="da-DK"/>
        </w:rPr>
      </w:pPr>
    </w:p>
    <w:p w14:paraId="682B447A" w14:textId="77777777" w:rsidR="001B06FB" w:rsidRDefault="001B06FB">
      <w:pPr>
        <w:pStyle w:val="EMEABodyText"/>
        <w:rPr>
          <w:lang w:val="da-DK"/>
        </w:rPr>
      </w:pPr>
    </w:p>
    <w:p w14:paraId="5EEEEF55" w14:textId="77777777" w:rsidR="001B06FB" w:rsidRDefault="001B06FB" w:rsidP="001B06FB">
      <w:pPr>
        <w:pStyle w:val="EMEATitlePAC"/>
        <w:rPr>
          <w:lang w:val="da-DK"/>
        </w:rPr>
      </w:pPr>
      <w:r>
        <w:rPr>
          <w:lang w:val="da-DK"/>
        </w:rPr>
        <w:t>3.</w:t>
      </w:r>
      <w:r>
        <w:rPr>
          <w:lang w:val="da-DK"/>
        </w:rPr>
        <w:tab/>
        <w:t>LISTE OVER HJÆLPESTOFFER</w:t>
      </w:r>
    </w:p>
    <w:p w14:paraId="0F60891E" w14:textId="77777777" w:rsidR="001B06FB" w:rsidRDefault="001B06FB">
      <w:pPr>
        <w:pStyle w:val="EMEABodyText"/>
        <w:rPr>
          <w:lang w:val="da-DK"/>
        </w:rPr>
      </w:pPr>
    </w:p>
    <w:p w14:paraId="0578F355" w14:textId="77777777" w:rsidR="001B06FB" w:rsidRDefault="001B06FB">
      <w:pPr>
        <w:pStyle w:val="EMEABodyText"/>
        <w:rPr>
          <w:lang w:val="da-DK"/>
        </w:rPr>
      </w:pPr>
      <w:r>
        <w:rPr>
          <w:lang w:val="da-DK"/>
        </w:rPr>
        <w:t>Indholdsstoffer: indeholder også lactosemonohydrat.</w:t>
      </w:r>
      <w:r w:rsidR="004C1E44" w:rsidRPr="00CF2887">
        <w:rPr>
          <w:lang w:val="da-DK"/>
        </w:rPr>
        <w:t xml:space="preserve"> </w:t>
      </w:r>
      <w:r w:rsidR="004C1E44" w:rsidRPr="0054096F">
        <w:rPr>
          <w:lang w:val="da-DK"/>
        </w:rPr>
        <w:t>Se indlægssedlen for yderligere information</w:t>
      </w:r>
      <w:r w:rsidR="004C1E44">
        <w:rPr>
          <w:lang w:val="da-DK"/>
        </w:rPr>
        <w:t>.</w:t>
      </w:r>
    </w:p>
    <w:p w14:paraId="0C1BB689" w14:textId="77777777" w:rsidR="001B06FB" w:rsidRDefault="001B06FB" w:rsidP="001B06FB">
      <w:pPr>
        <w:pStyle w:val="EMEABodyText"/>
        <w:rPr>
          <w:lang w:val="da-DK"/>
        </w:rPr>
      </w:pPr>
    </w:p>
    <w:p w14:paraId="1E365128" w14:textId="77777777" w:rsidR="001B06FB" w:rsidRDefault="001B06FB" w:rsidP="001B06FB">
      <w:pPr>
        <w:pStyle w:val="EMEABodyText"/>
        <w:rPr>
          <w:lang w:val="da-DK"/>
        </w:rPr>
      </w:pPr>
    </w:p>
    <w:p w14:paraId="24D42587" w14:textId="77777777" w:rsidR="001B06FB" w:rsidRDefault="001B06FB" w:rsidP="001B06FB">
      <w:pPr>
        <w:pStyle w:val="EMEATitlePAC"/>
        <w:rPr>
          <w:lang w:val="da-DK"/>
        </w:rPr>
      </w:pPr>
      <w:r>
        <w:rPr>
          <w:lang w:val="da-DK"/>
        </w:rPr>
        <w:t>4.</w:t>
      </w:r>
      <w:r>
        <w:rPr>
          <w:lang w:val="da-DK"/>
        </w:rPr>
        <w:tab/>
        <w:t>LÆGEMIDDELFORM OG INDHOLD (PAKNINGSSTØRRELSE)</w:t>
      </w:r>
    </w:p>
    <w:p w14:paraId="79B07625" w14:textId="77777777" w:rsidR="001B06FB" w:rsidRDefault="001B06FB" w:rsidP="001B06FB">
      <w:pPr>
        <w:pStyle w:val="EMEABodyText"/>
        <w:rPr>
          <w:lang w:val="da-DK"/>
        </w:rPr>
      </w:pPr>
    </w:p>
    <w:p w14:paraId="01B15BF0" w14:textId="77777777" w:rsidR="001B06FB" w:rsidRPr="00745C64" w:rsidRDefault="001B06FB" w:rsidP="001B06FB">
      <w:pPr>
        <w:pStyle w:val="EMEABodyText"/>
        <w:rPr>
          <w:lang w:val="fr-FR"/>
        </w:rPr>
      </w:pPr>
      <w:r w:rsidRPr="00745C64">
        <w:rPr>
          <w:lang w:val="fr-FR"/>
        </w:rPr>
        <w:t>14 </w:t>
      </w:r>
      <w:r>
        <w:rPr>
          <w:lang w:val="da-DK"/>
        </w:rPr>
        <w:t>tabletter</w:t>
      </w:r>
    </w:p>
    <w:p w14:paraId="0C20A849" w14:textId="77777777" w:rsidR="001B06FB" w:rsidRPr="00745C64" w:rsidRDefault="001B06FB" w:rsidP="001B06FB">
      <w:pPr>
        <w:pStyle w:val="EMEABodyText"/>
        <w:rPr>
          <w:lang w:val="fr-FR"/>
        </w:rPr>
      </w:pPr>
      <w:r>
        <w:rPr>
          <w:lang w:val="fr-FR"/>
        </w:rPr>
        <w:t>28</w:t>
      </w:r>
      <w:r w:rsidRPr="00745C64">
        <w:rPr>
          <w:lang w:val="fr-FR"/>
        </w:rPr>
        <w:t> </w:t>
      </w:r>
      <w:r>
        <w:rPr>
          <w:lang w:val="da-DK"/>
        </w:rPr>
        <w:t>tabletter</w:t>
      </w:r>
    </w:p>
    <w:p w14:paraId="5BE49E6F" w14:textId="77777777" w:rsidR="001B06FB" w:rsidRPr="00745C64" w:rsidRDefault="001B06FB" w:rsidP="001B06FB">
      <w:pPr>
        <w:pStyle w:val="EMEABodyText"/>
        <w:rPr>
          <w:lang w:val="fr-FR"/>
        </w:rPr>
      </w:pPr>
      <w:r>
        <w:rPr>
          <w:lang w:val="fr-FR"/>
        </w:rPr>
        <w:t>56</w:t>
      </w:r>
      <w:r w:rsidRPr="00745C64">
        <w:rPr>
          <w:lang w:val="fr-FR"/>
        </w:rPr>
        <w:t> </w:t>
      </w:r>
      <w:r>
        <w:rPr>
          <w:lang w:val="da-DK"/>
        </w:rPr>
        <w:t>tabletter</w:t>
      </w:r>
    </w:p>
    <w:p w14:paraId="6C9EF5B5" w14:textId="77777777" w:rsidR="001B06FB" w:rsidRPr="00745C64" w:rsidRDefault="001B06FB" w:rsidP="001B06FB">
      <w:pPr>
        <w:pStyle w:val="EMEABodyText"/>
        <w:rPr>
          <w:lang w:val="fr-FR"/>
        </w:rPr>
      </w:pPr>
      <w:r>
        <w:rPr>
          <w:lang w:val="fr-FR"/>
        </w:rPr>
        <w:t>56 x 1</w:t>
      </w:r>
      <w:r w:rsidRPr="00745C64">
        <w:rPr>
          <w:lang w:val="fr-FR"/>
        </w:rPr>
        <w:t> </w:t>
      </w:r>
      <w:r>
        <w:rPr>
          <w:lang w:val="da-DK"/>
        </w:rPr>
        <w:t>tabletter</w:t>
      </w:r>
    </w:p>
    <w:p w14:paraId="2945192A" w14:textId="77777777" w:rsidR="001B06FB" w:rsidRPr="00745C64" w:rsidRDefault="001B06FB" w:rsidP="001B06FB">
      <w:pPr>
        <w:pStyle w:val="EMEABodyText"/>
        <w:rPr>
          <w:lang w:val="fr-FR"/>
        </w:rPr>
      </w:pPr>
      <w:r>
        <w:rPr>
          <w:lang w:val="fr-FR"/>
        </w:rPr>
        <w:t>98</w:t>
      </w:r>
      <w:r w:rsidRPr="00745C64">
        <w:rPr>
          <w:lang w:val="fr-FR"/>
        </w:rPr>
        <w:t> </w:t>
      </w:r>
      <w:r>
        <w:rPr>
          <w:lang w:val="da-DK"/>
        </w:rPr>
        <w:t>tabletter</w:t>
      </w:r>
    </w:p>
    <w:p w14:paraId="5AE33633" w14:textId="77777777" w:rsidR="001B06FB" w:rsidRDefault="001B06FB">
      <w:pPr>
        <w:pStyle w:val="EMEABodyText"/>
        <w:rPr>
          <w:lang w:val="da-DK"/>
        </w:rPr>
      </w:pPr>
    </w:p>
    <w:p w14:paraId="59A3297A" w14:textId="77777777" w:rsidR="001B06FB" w:rsidRDefault="001B06FB">
      <w:pPr>
        <w:pStyle w:val="EMEABodyText"/>
        <w:rPr>
          <w:lang w:val="da-DK"/>
        </w:rPr>
      </w:pPr>
    </w:p>
    <w:p w14:paraId="637B1D30" w14:textId="77777777" w:rsidR="001B06FB" w:rsidRDefault="001B06FB" w:rsidP="001B06FB">
      <w:pPr>
        <w:pStyle w:val="EMEATitlePAC"/>
        <w:rPr>
          <w:lang w:val="da-DK"/>
        </w:rPr>
      </w:pPr>
      <w:r>
        <w:rPr>
          <w:lang w:val="da-DK"/>
        </w:rPr>
        <w:t>5.</w:t>
      </w:r>
      <w:r>
        <w:rPr>
          <w:lang w:val="da-DK"/>
        </w:rPr>
        <w:tab/>
        <w:t>ANVENDELSESMÅDE OG ADMINISTRATIONSVEJ(E)</w:t>
      </w:r>
    </w:p>
    <w:p w14:paraId="051B9B8C" w14:textId="77777777" w:rsidR="001B06FB" w:rsidRDefault="001B06FB">
      <w:pPr>
        <w:pStyle w:val="EMEABodyText"/>
        <w:rPr>
          <w:lang w:val="da-DK"/>
        </w:rPr>
      </w:pPr>
    </w:p>
    <w:p w14:paraId="0F2B0CEC" w14:textId="77777777" w:rsidR="001B06FB" w:rsidRDefault="001B06FB">
      <w:pPr>
        <w:pStyle w:val="EMEABodyText"/>
        <w:rPr>
          <w:lang w:val="da-DK"/>
        </w:rPr>
      </w:pPr>
      <w:r>
        <w:rPr>
          <w:lang w:val="da-DK"/>
        </w:rPr>
        <w:t>Oral anvendelse. Læs indlægssedlen inden brug.</w:t>
      </w:r>
    </w:p>
    <w:p w14:paraId="019B8305" w14:textId="77777777" w:rsidR="001B06FB" w:rsidRDefault="001B06FB">
      <w:pPr>
        <w:pStyle w:val="EMEABodyText"/>
        <w:rPr>
          <w:lang w:val="da-DK"/>
        </w:rPr>
      </w:pPr>
    </w:p>
    <w:p w14:paraId="45FDFCA8" w14:textId="77777777" w:rsidR="001B06FB" w:rsidRDefault="001B06FB">
      <w:pPr>
        <w:pStyle w:val="EMEABodyText"/>
        <w:rPr>
          <w:lang w:val="da-DK"/>
        </w:rPr>
      </w:pPr>
    </w:p>
    <w:p w14:paraId="3BD28875" w14:textId="77777777" w:rsidR="001B06FB" w:rsidRDefault="001B06FB" w:rsidP="00A92FB1">
      <w:pPr>
        <w:pStyle w:val="EMEATitlePAC"/>
        <w:ind w:left="600" w:hanging="600"/>
        <w:rPr>
          <w:lang w:val="da-DK"/>
        </w:rPr>
      </w:pPr>
      <w:r>
        <w:rPr>
          <w:lang w:val="da-DK"/>
        </w:rPr>
        <w:t>6.</w:t>
      </w:r>
      <w:r>
        <w:rPr>
          <w:lang w:val="da-DK"/>
        </w:rPr>
        <w:tab/>
      </w:r>
      <w:r w:rsidR="00A92FB1" w:rsidRPr="00247981">
        <w:rPr>
          <w:szCs w:val="22"/>
          <w:lang w:val="da-DK"/>
        </w:rPr>
        <w:t>SÆRLIG ADVARSEL OM, AT LÆGEMIDLET SKAL OPBEVARES UTILGÆNGELIGT FOR BØRN</w:t>
      </w:r>
      <w:r w:rsidR="00A92FB1" w:rsidDel="00A92FB1">
        <w:rPr>
          <w:lang w:val="da-DK"/>
        </w:rPr>
        <w:t xml:space="preserve"> </w:t>
      </w:r>
    </w:p>
    <w:p w14:paraId="16C9C420" w14:textId="77777777" w:rsidR="00A92FB1" w:rsidRDefault="00A92FB1">
      <w:pPr>
        <w:pStyle w:val="EMEABodyText"/>
        <w:rPr>
          <w:lang w:val="da-DK"/>
        </w:rPr>
      </w:pPr>
    </w:p>
    <w:p w14:paraId="5575CE60" w14:textId="77777777" w:rsidR="001B06FB" w:rsidRDefault="001B06FB">
      <w:pPr>
        <w:pStyle w:val="EMEABodyText"/>
        <w:rPr>
          <w:lang w:val="da-DK"/>
        </w:rPr>
      </w:pPr>
      <w:r>
        <w:rPr>
          <w:lang w:val="da-DK"/>
        </w:rPr>
        <w:t>Opbevares utilgængeligt for børn.</w:t>
      </w:r>
    </w:p>
    <w:p w14:paraId="237B0F0B" w14:textId="77777777" w:rsidR="001B06FB" w:rsidRDefault="001B06FB">
      <w:pPr>
        <w:pStyle w:val="EMEABodyText"/>
        <w:rPr>
          <w:lang w:val="da-DK"/>
        </w:rPr>
      </w:pPr>
    </w:p>
    <w:p w14:paraId="42FCEE7D" w14:textId="77777777" w:rsidR="001B06FB" w:rsidRDefault="001B06FB">
      <w:pPr>
        <w:pStyle w:val="EMEABodyText"/>
        <w:rPr>
          <w:lang w:val="da-DK"/>
        </w:rPr>
      </w:pPr>
    </w:p>
    <w:p w14:paraId="7C5614E9" w14:textId="77777777" w:rsidR="001B06FB" w:rsidRDefault="001B06FB" w:rsidP="001B06FB">
      <w:pPr>
        <w:pStyle w:val="EMEATitlePAC"/>
        <w:rPr>
          <w:lang w:val="da-DK"/>
        </w:rPr>
      </w:pPr>
      <w:r>
        <w:rPr>
          <w:lang w:val="da-DK"/>
        </w:rPr>
        <w:t>7.</w:t>
      </w:r>
      <w:r>
        <w:rPr>
          <w:lang w:val="da-DK"/>
        </w:rPr>
        <w:tab/>
        <w:t>EVENTUELLE ANDRE SÆRLIGE ADVARSLER</w:t>
      </w:r>
    </w:p>
    <w:p w14:paraId="0D6D373E" w14:textId="77777777" w:rsidR="001B06FB" w:rsidRDefault="001B06FB">
      <w:pPr>
        <w:pStyle w:val="EMEABodyText"/>
        <w:rPr>
          <w:lang w:val="da-DK"/>
        </w:rPr>
      </w:pPr>
    </w:p>
    <w:p w14:paraId="31ECFE18" w14:textId="77777777" w:rsidR="001B06FB" w:rsidRDefault="001B06FB">
      <w:pPr>
        <w:pStyle w:val="EMEABodyText"/>
        <w:rPr>
          <w:lang w:val="da-DK"/>
        </w:rPr>
      </w:pPr>
    </w:p>
    <w:p w14:paraId="6BDCBDE0" w14:textId="77777777" w:rsidR="001B06FB" w:rsidRDefault="001B06FB" w:rsidP="001B06FB">
      <w:pPr>
        <w:pStyle w:val="EMEATitlePAC"/>
        <w:rPr>
          <w:lang w:val="da-DK"/>
        </w:rPr>
      </w:pPr>
      <w:r>
        <w:rPr>
          <w:lang w:val="da-DK"/>
        </w:rPr>
        <w:t>8.</w:t>
      </w:r>
      <w:r>
        <w:rPr>
          <w:lang w:val="da-DK"/>
        </w:rPr>
        <w:tab/>
        <w:t>UDLØBSDATO</w:t>
      </w:r>
    </w:p>
    <w:p w14:paraId="0E6D2E71" w14:textId="77777777" w:rsidR="001B06FB" w:rsidRDefault="001B06FB">
      <w:pPr>
        <w:pStyle w:val="EMEABodyText"/>
        <w:rPr>
          <w:lang w:val="da-DK"/>
        </w:rPr>
      </w:pPr>
    </w:p>
    <w:p w14:paraId="0D9B6677" w14:textId="77777777" w:rsidR="001B06FB" w:rsidRDefault="001B06FB">
      <w:pPr>
        <w:pStyle w:val="EMEABodyText"/>
        <w:rPr>
          <w:i/>
          <w:lang w:val="da-DK"/>
        </w:rPr>
      </w:pPr>
      <w:r>
        <w:rPr>
          <w:lang w:val="da-DK"/>
        </w:rPr>
        <w:t>EXP:</w:t>
      </w:r>
    </w:p>
    <w:p w14:paraId="1DB6ACAA" w14:textId="77777777" w:rsidR="001B06FB" w:rsidRDefault="001B06FB">
      <w:pPr>
        <w:pStyle w:val="EMEABodyText"/>
        <w:rPr>
          <w:i/>
          <w:lang w:val="da-DK"/>
        </w:rPr>
      </w:pPr>
    </w:p>
    <w:p w14:paraId="040AA98A" w14:textId="77777777" w:rsidR="001B06FB" w:rsidRDefault="001B06FB">
      <w:pPr>
        <w:pStyle w:val="EMEABodyText"/>
        <w:rPr>
          <w:lang w:val="da-DK"/>
        </w:rPr>
      </w:pPr>
    </w:p>
    <w:p w14:paraId="2816B3F4" w14:textId="77777777" w:rsidR="001B06FB" w:rsidRDefault="001B06FB" w:rsidP="001B06FB">
      <w:pPr>
        <w:pStyle w:val="EMEATitlePAC"/>
        <w:rPr>
          <w:lang w:val="da-DK"/>
        </w:rPr>
      </w:pPr>
      <w:r>
        <w:rPr>
          <w:lang w:val="da-DK"/>
        </w:rPr>
        <w:t>9.</w:t>
      </w:r>
      <w:r>
        <w:rPr>
          <w:lang w:val="da-DK"/>
        </w:rPr>
        <w:tab/>
        <w:t>SÆRLIGE OPBEVARINGSBETINGELSER</w:t>
      </w:r>
    </w:p>
    <w:p w14:paraId="0A02608D" w14:textId="77777777" w:rsidR="001B06FB" w:rsidRDefault="001B06FB">
      <w:pPr>
        <w:pStyle w:val="EMEABodyText"/>
        <w:rPr>
          <w:lang w:val="da-DK"/>
        </w:rPr>
      </w:pPr>
    </w:p>
    <w:p w14:paraId="183EAA96" w14:textId="77777777" w:rsidR="001B06FB" w:rsidRDefault="001B06FB">
      <w:pPr>
        <w:pStyle w:val="EMEABodyText"/>
        <w:rPr>
          <w:lang w:val="da-DK"/>
        </w:rPr>
      </w:pPr>
      <w:r>
        <w:rPr>
          <w:lang w:val="da-DK"/>
        </w:rPr>
        <w:t xml:space="preserve">Må ikke opbevares </w:t>
      </w:r>
      <w:r w:rsidR="00E03395">
        <w:rPr>
          <w:lang w:val="da-DK"/>
        </w:rPr>
        <w:t xml:space="preserve">ved temperaturer </w:t>
      </w:r>
      <w:r>
        <w:rPr>
          <w:lang w:val="da-DK"/>
        </w:rPr>
        <w:t>over 30°C.</w:t>
      </w:r>
    </w:p>
    <w:p w14:paraId="3722FA29" w14:textId="77777777" w:rsidR="001B06FB" w:rsidRDefault="001B06FB">
      <w:pPr>
        <w:pStyle w:val="EMEABodyText"/>
        <w:rPr>
          <w:lang w:val="da-DK"/>
        </w:rPr>
      </w:pPr>
    </w:p>
    <w:p w14:paraId="53E3BD2D" w14:textId="77777777" w:rsidR="001B06FB" w:rsidRDefault="001B06FB">
      <w:pPr>
        <w:pStyle w:val="EMEABodyText"/>
        <w:rPr>
          <w:lang w:val="da-DK"/>
        </w:rPr>
      </w:pPr>
    </w:p>
    <w:p w14:paraId="62DD4FB9" w14:textId="77777777" w:rsidR="001B06FB" w:rsidRDefault="001B06FB" w:rsidP="00125210">
      <w:pPr>
        <w:pStyle w:val="EMEATitlePAC"/>
        <w:ind w:left="600" w:hanging="600"/>
        <w:rPr>
          <w:lang w:val="da-DK"/>
        </w:rPr>
      </w:pPr>
      <w:r>
        <w:rPr>
          <w:lang w:val="da-DK"/>
        </w:rPr>
        <w:lastRenderedPageBreak/>
        <w:t>10.</w:t>
      </w:r>
      <w:r>
        <w:rPr>
          <w:lang w:val="da-DK"/>
        </w:rPr>
        <w:tab/>
      </w:r>
      <w:r w:rsidR="00125210" w:rsidRPr="00247981">
        <w:rPr>
          <w:szCs w:val="22"/>
          <w:lang w:val="da-DK"/>
        </w:rPr>
        <w:t>EVENTUELLE SÆRLIGE FORHOLDSREGLER VED BORTSKAFFELSE AF IKKE ANVENDT LÆGEMIDDEL SAMT AFFALD HERAF</w:t>
      </w:r>
      <w:r w:rsidR="00125210" w:rsidDel="00125210">
        <w:rPr>
          <w:lang w:val="da-DK"/>
        </w:rPr>
        <w:t xml:space="preserve"> </w:t>
      </w:r>
    </w:p>
    <w:p w14:paraId="5F484705" w14:textId="77777777" w:rsidR="001B06FB" w:rsidRDefault="001B06FB">
      <w:pPr>
        <w:pStyle w:val="EMEABodyText"/>
        <w:rPr>
          <w:lang w:val="da-DK"/>
        </w:rPr>
      </w:pPr>
    </w:p>
    <w:p w14:paraId="72D96A59" w14:textId="77777777" w:rsidR="00125210" w:rsidRDefault="00125210">
      <w:pPr>
        <w:pStyle w:val="EMEABodyText"/>
        <w:rPr>
          <w:lang w:val="da-DK"/>
        </w:rPr>
      </w:pPr>
    </w:p>
    <w:p w14:paraId="19D1C8E1" w14:textId="77777777" w:rsidR="001B06FB" w:rsidRDefault="001B06FB" w:rsidP="001B06FB">
      <w:pPr>
        <w:pStyle w:val="EMEATitlePAC"/>
        <w:rPr>
          <w:lang w:val="da-DK"/>
        </w:rPr>
      </w:pPr>
      <w:r>
        <w:rPr>
          <w:lang w:val="da-DK"/>
        </w:rPr>
        <w:t>11.</w:t>
      </w:r>
      <w:r>
        <w:rPr>
          <w:lang w:val="da-DK"/>
        </w:rPr>
        <w:tab/>
        <w:t>NAVN OG ADRESSE PÅ INDEHAVEREN AF MARKEDSFØRINGSTILLADELSEN</w:t>
      </w:r>
    </w:p>
    <w:p w14:paraId="20140C9F" w14:textId="77777777" w:rsidR="001B06FB" w:rsidRDefault="001B06FB">
      <w:pPr>
        <w:pStyle w:val="EMEABodyText"/>
        <w:rPr>
          <w:lang w:val="da-DK"/>
        </w:rPr>
      </w:pPr>
    </w:p>
    <w:p w14:paraId="3C350209" w14:textId="77777777" w:rsidR="001B06FB" w:rsidRPr="009D71B3" w:rsidRDefault="001B06FB">
      <w:pPr>
        <w:pStyle w:val="EMEAAddress"/>
        <w:rPr>
          <w:lang w:val="da-DK"/>
        </w:rPr>
      </w:pPr>
      <w:r w:rsidRPr="009D71B3">
        <w:rPr>
          <w:lang w:val="da-DK"/>
        </w:rPr>
        <w:t>sanofi-aventis groupe</w:t>
      </w:r>
      <w:r w:rsidRPr="009D71B3">
        <w:rPr>
          <w:lang w:val="da-DK"/>
        </w:rPr>
        <w:br/>
        <w:t>54</w:t>
      </w:r>
      <w:r w:rsidR="000E7431">
        <w:rPr>
          <w:lang w:val="da-DK"/>
        </w:rPr>
        <w:t>,</w:t>
      </w:r>
      <w:r w:rsidRPr="009D71B3">
        <w:rPr>
          <w:lang w:val="da-DK"/>
        </w:rPr>
        <w:t xml:space="preserve"> rue La Boétie</w:t>
      </w:r>
      <w:r w:rsidRPr="009D71B3">
        <w:rPr>
          <w:lang w:val="da-DK"/>
        </w:rPr>
        <w:br/>
      </w:r>
      <w:r w:rsidR="000E7431">
        <w:rPr>
          <w:lang w:val="da-DK"/>
        </w:rPr>
        <w:t>F-</w:t>
      </w:r>
      <w:r w:rsidRPr="009D71B3">
        <w:rPr>
          <w:lang w:val="da-DK"/>
        </w:rPr>
        <w:t>75008 Paris - Frankrig</w:t>
      </w:r>
    </w:p>
    <w:p w14:paraId="589BD7AE" w14:textId="77777777" w:rsidR="001B06FB" w:rsidRPr="009D71B3" w:rsidRDefault="001B06FB">
      <w:pPr>
        <w:pStyle w:val="EMEABodyText"/>
        <w:rPr>
          <w:lang w:val="da-DK"/>
        </w:rPr>
      </w:pPr>
    </w:p>
    <w:p w14:paraId="6DAE01D4" w14:textId="77777777" w:rsidR="001B06FB" w:rsidRPr="009D71B3" w:rsidRDefault="001B06FB">
      <w:pPr>
        <w:pStyle w:val="EMEABodyText"/>
        <w:rPr>
          <w:lang w:val="da-DK"/>
        </w:rPr>
      </w:pPr>
    </w:p>
    <w:p w14:paraId="47891721" w14:textId="77777777" w:rsidR="001B06FB" w:rsidRDefault="001B06FB" w:rsidP="001B06FB">
      <w:pPr>
        <w:pStyle w:val="EMEATitlePAC"/>
        <w:rPr>
          <w:lang w:val="da-DK"/>
        </w:rPr>
      </w:pPr>
      <w:r>
        <w:rPr>
          <w:lang w:val="da-DK"/>
        </w:rPr>
        <w:t>12.</w:t>
      </w:r>
      <w:r>
        <w:rPr>
          <w:lang w:val="da-DK"/>
        </w:rPr>
        <w:tab/>
        <w:t>MARKEDSFØRINGSTILLADELSESNUMMER (</w:t>
      </w:r>
      <w:r w:rsidR="00125210">
        <w:rPr>
          <w:lang w:val="da-DK"/>
        </w:rPr>
        <w:t>-</w:t>
      </w:r>
      <w:r>
        <w:rPr>
          <w:lang w:val="da-DK"/>
        </w:rPr>
        <w:t>NUMRE)</w:t>
      </w:r>
    </w:p>
    <w:p w14:paraId="7149233A" w14:textId="77777777" w:rsidR="001B06FB" w:rsidRDefault="001B06FB">
      <w:pPr>
        <w:pStyle w:val="EMEABodyText"/>
        <w:rPr>
          <w:lang w:val="da-DK"/>
        </w:rPr>
      </w:pPr>
    </w:p>
    <w:p w14:paraId="1DD96AE6" w14:textId="77777777" w:rsidR="001B06FB" w:rsidRPr="00B3453F" w:rsidRDefault="001B06FB" w:rsidP="001B06FB">
      <w:pPr>
        <w:pStyle w:val="EMEABodyText"/>
        <w:rPr>
          <w:highlight w:val="lightGray"/>
          <w:lang w:val="da-DK"/>
        </w:rPr>
      </w:pPr>
      <w:r>
        <w:rPr>
          <w:highlight w:val="lightGray"/>
          <w:lang w:val="da-DK"/>
        </w:rPr>
        <w:t>EU/1/97/049/012 - 14</w:t>
      </w:r>
      <w:r w:rsidRPr="00B3453F">
        <w:rPr>
          <w:highlight w:val="lightGray"/>
          <w:lang w:val="da-DK"/>
        </w:rPr>
        <w:t> tabletter</w:t>
      </w:r>
    </w:p>
    <w:p w14:paraId="38E6B2BA" w14:textId="77777777" w:rsidR="001B06FB" w:rsidRPr="00B3453F" w:rsidRDefault="001B06FB" w:rsidP="001B06FB">
      <w:pPr>
        <w:pStyle w:val="EMEABodyText"/>
        <w:rPr>
          <w:highlight w:val="lightGray"/>
          <w:lang w:val="da-DK"/>
        </w:rPr>
      </w:pPr>
      <w:r>
        <w:rPr>
          <w:highlight w:val="lightGray"/>
          <w:lang w:val="da-DK"/>
        </w:rPr>
        <w:t>EU/1/97/049/007 - 28</w:t>
      </w:r>
      <w:r w:rsidRPr="00B3453F">
        <w:rPr>
          <w:highlight w:val="lightGray"/>
          <w:lang w:val="da-DK"/>
        </w:rPr>
        <w:t> tabletter</w:t>
      </w:r>
    </w:p>
    <w:p w14:paraId="056353C1" w14:textId="77777777" w:rsidR="001B06FB" w:rsidRPr="00B3453F" w:rsidRDefault="001B06FB" w:rsidP="001B06FB">
      <w:pPr>
        <w:pStyle w:val="EMEABodyText"/>
        <w:rPr>
          <w:highlight w:val="lightGray"/>
          <w:lang w:val="da-DK"/>
        </w:rPr>
      </w:pPr>
      <w:r>
        <w:rPr>
          <w:highlight w:val="lightGray"/>
          <w:lang w:val="da-DK"/>
        </w:rPr>
        <w:t>EU/1/97/049/008 - 56</w:t>
      </w:r>
      <w:r w:rsidRPr="00B3453F">
        <w:rPr>
          <w:highlight w:val="lightGray"/>
          <w:lang w:val="da-DK"/>
        </w:rPr>
        <w:t> tabletter</w:t>
      </w:r>
    </w:p>
    <w:p w14:paraId="4E90BFD8" w14:textId="77777777" w:rsidR="001B06FB" w:rsidRPr="00B3453F" w:rsidRDefault="001B06FB" w:rsidP="001B06FB">
      <w:pPr>
        <w:pStyle w:val="EMEABodyText"/>
        <w:rPr>
          <w:highlight w:val="lightGray"/>
          <w:lang w:val="da-DK"/>
        </w:rPr>
      </w:pPr>
      <w:r>
        <w:rPr>
          <w:highlight w:val="lightGray"/>
          <w:lang w:val="da-DK"/>
        </w:rPr>
        <w:t>EU/1/97/049/015 - 56 x 1</w:t>
      </w:r>
      <w:r w:rsidRPr="00B3453F">
        <w:rPr>
          <w:highlight w:val="lightGray"/>
          <w:lang w:val="da-DK"/>
        </w:rPr>
        <w:t> tabletter</w:t>
      </w:r>
    </w:p>
    <w:p w14:paraId="221CAC2B" w14:textId="77777777" w:rsidR="001B06FB" w:rsidRPr="00871DFE" w:rsidRDefault="001B06FB" w:rsidP="001B06FB">
      <w:pPr>
        <w:pStyle w:val="EMEABodyText"/>
        <w:rPr>
          <w:lang w:val="da-DK"/>
        </w:rPr>
      </w:pPr>
      <w:r>
        <w:rPr>
          <w:highlight w:val="lightGray"/>
          <w:lang w:val="da-DK"/>
        </w:rPr>
        <w:t>EU/1/97/049/009 - 98</w:t>
      </w:r>
      <w:r w:rsidRPr="00B3453F">
        <w:rPr>
          <w:highlight w:val="lightGray"/>
          <w:lang w:val="da-DK"/>
        </w:rPr>
        <w:t> tabletter</w:t>
      </w:r>
    </w:p>
    <w:p w14:paraId="4105BA46" w14:textId="77777777" w:rsidR="001B06FB" w:rsidRDefault="001B06FB">
      <w:pPr>
        <w:pStyle w:val="EMEABodyText"/>
        <w:rPr>
          <w:lang w:val="da-DK"/>
        </w:rPr>
      </w:pPr>
    </w:p>
    <w:p w14:paraId="13C7E24E" w14:textId="77777777" w:rsidR="001B06FB" w:rsidRDefault="001B06FB">
      <w:pPr>
        <w:pStyle w:val="EMEABodyText"/>
        <w:rPr>
          <w:lang w:val="da-DK"/>
        </w:rPr>
      </w:pPr>
    </w:p>
    <w:p w14:paraId="764179C3" w14:textId="77777777" w:rsidR="001B06FB" w:rsidRDefault="001B06FB" w:rsidP="001B06FB">
      <w:pPr>
        <w:pStyle w:val="EMEATitlePAC"/>
        <w:rPr>
          <w:lang w:val="da-DK"/>
        </w:rPr>
      </w:pPr>
      <w:r>
        <w:rPr>
          <w:lang w:val="da-DK"/>
        </w:rPr>
        <w:t>13.</w:t>
      </w:r>
      <w:r>
        <w:rPr>
          <w:lang w:val="da-DK"/>
        </w:rPr>
        <w:tab/>
        <w:t>FREMSTILLERENS BATCHNUMMER</w:t>
      </w:r>
    </w:p>
    <w:p w14:paraId="48E92D38" w14:textId="77777777" w:rsidR="001B06FB" w:rsidRDefault="001B06FB">
      <w:pPr>
        <w:pStyle w:val="EMEABodyText"/>
        <w:rPr>
          <w:lang w:val="da-DK"/>
        </w:rPr>
      </w:pPr>
    </w:p>
    <w:p w14:paraId="34788F17" w14:textId="77777777" w:rsidR="001B06FB" w:rsidRDefault="001B06FB">
      <w:pPr>
        <w:pStyle w:val="EMEABodyText"/>
        <w:rPr>
          <w:i/>
          <w:lang w:val="da-DK"/>
        </w:rPr>
      </w:pPr>
      <w:r>
        <w:rPr>
          <w:lang w:val="da-DK"/>
        </w:rPr>
        <w:t xml:space="preserve">Lot </w:t>
      </w:r>
    </w:p>
    <w:p w14:paraId="101645B7" w14:textId="77777777" w:rsidR="001B06FB" w:rsidRDefault="001B06FB">
      <w:pPr>
        <w:pStyle w:val="EMEABodyText"/>
        <w:rPr>
          <w:i/>
          <w:lang w:val="da-DK"/>
        </w:rPr>
      </w:pPr>
    </w:p>
    <w:p w14:paraId="417D4796" w14:textId="77777777" w:rsidR="001B06FB" w:rsidRDefault="001B06FB">
      <w:pPr>
        <w:pStyle w:val="EMEABodyText"/>
        <w:rPr>
          <w:lang w:val="da-DK"/>
        </w:rPr>
      </w:pPr>
    </w:p>
    <w:p w14:paraId="7E30119E" w14:textId="77777777" w:rsidR="001B06FB" w:rsidRDefault="001B06FB" w:rsidP="001B06FB">
      <w:pPr>
        <w:pStyle w:val="EMEATitlePAC"/>
        <w:rPr>
          <w:lang w:val="da-DK"/>
        </w:rPr>
      </w:pPr>
      <w:r>
        <w:rPr>
          <w:lang w:val="da-DK"/>
        </w:rPr>
        <w:t>14.</w:t>
      </w:r>
      <w:r>
        <w:rPr>
          <w:lang w:val="da-DK"/>
        </w:rPr>
        <w:tab/>
        <w:t xml:space="preserve">GENEREL KLASSIFIKATION FOR UDLEVERING </w:t>
      </w:r>
    </w:p>
    <w:p w14:paraId="1520C938" w14:textId="77777777" w:rsidR="001B06FB" w:rsidRDefault="001B06FB">
      <w:pPr>
        <w:pStyle w:val="EMEABodyText"/>
        <w:rPr>
          <w:lang w:val="da-DK"/>
        </w:rPr>
      </w:pPr>
    </w:p>
    <w:p w14:paraId="25D435B3" w14:textId="77777777" w:rsidR="001B06FB" w:rsidRDefault="001B06FB">
      <w:pPr>
        <w:pStyle w:val="EMEABodyText"/>
        <w:rPr>
          <w:lang w:val="da-DK"/>
        </w:rPr>
      </w:pPr>
      <w:r>
        <w:rPr>
          <w:lang w:val="da-DK"/>
        </w:rPr>
        <w:t>Receptpligtigt lægemiddel.</w:t>
      </w:r>
    </w:p>
    <w:p w14:paraId="591CCB06" w14:textId="77777777" w:rsidR="001B06FB" w:rsidRDefault="001B06FB">
      <w:pPr>
        <w:pStyle w:val="EMEABodyText"/>
        <w:rPr>
          <w:lang w:val="da-DK"/>
        </w:rPr>
      </w:pPr>
    </w:p>
    <w:p w14:paraId="40A58B75" w14:textId="77777777" w:rsidR="001B06FB" w:rsidRDefault="001B06FB">
      <w:pPr>
        <w:pStyle w:val="EMEABodyText"/>
        <w:rPr>
          <w:lang w:val="da-DK"/>
        </w:rPr>
      </w:pPr>
    </w:p>
    <w:p w14:paraId="29E3DF06" w14:textId="77777777" w:rsidR="001B06FB" w:rsidRDefault="001B06FB" w:rsidP="001B06FB">
      <w:pPr>
        <w:pStyle w:val="EMEATitlePAC"/>
        <w:rPr>
          <w:lang w:val="da-DK"/>
        </w:rPr>
      </w:pPr>
      <w:r>
        <w:rPr>
          <w:lang w:val="da-DK"/>
        </w:rPr>
        <w:t>15.</w:t>
      </w:r>
      <w:r>
        <w:rPr>
          <w:lang w:val="da-DK"/>
        </w:rPr>
        <w:tab/>
        <w:t>INSTRUKTIONER VEDRØRENDE ANVENDELSEN</w:t>
      </w:r>
    </w:p>
    <w:p w14:paraId="25EFA2A7" w14:textId="77777777" w:rsidR="001B06FB" w:rsidRDefault="001B06FB" w:rsidP="001B06FB">
      <w:pPr>
        <w:pStyle w:val="EMEABodyText"/>
        <w:rPr>
          <w:lang w:val="da-DK"/>
        </w:rPr>
      </w:pPr>
    </w:p>
    <w:p w14:paraId="753FA05B" w14:textId="77777777" w:rsidR="001B06FB" w:rsidRDefault="001B06FB" w:rsidP="001B06FB">
      <w:pPr>
        <w:pStyle w:val="EMEABodyText"/>
        <w:rPr>
          <w:lang w:val="da-DK"/>
        </w:rPr>
      </w:pPr>
    </w:p>
    <w:p w14:paraId="24F7AC09" w14:textId="77777777" w:rsidR="001B06FB" w:rsidRPr="006E7E51" w:rsidRDefault="001B06FB" w:rsidP="001B06FB">
      <w:pPr>
        <w:pStyle w:val="EMEATitlePAC"/>
        <w:rPr>
          <w:lang w:val="da-DK"/>
        </w:rPr>
      </w:pPr>
      <w:r w:rsidRPr="006E7E51">
        <w:rPr>
          <w:lang w:val="da-DK"/>
        </w:rPr>
        <w:t>16.</w:t>
      </w:r>
      <w:r w:rsidRPr="006E7E51">
        <w:rPr>
          <w:lang w:val="da-DK"/>
        </w:rPr>
        <w:tab/>
        <w:t>INFORMATION I BRAILLESKRIFT</w:t>
      </w:r>
    </w:p>
    <w:p w14:paraId="4C8F9B2D" w14:textId="77777777" w:rsidR="001B06FB" w:rsidRPr="009D71B3" w:rsidRDefault="001B06FB" w:rsidP="001B06FB">
      <w:pPr>
        <w:pStyle w:val="EMEABodyText"/>
        <w:rPr>
          <w:lang w:val="da-DK"/>
        </w:rPr>
      </w:pPr>
    </w:p>
    <w:p w14:paraId="3C40F93F" w14:textId="77777777" w:rsidR="001B06FB" w:rsidRDefault="001B06FB" w:rsidP="001B06FB">
      <w:pPr>
        <w:pStyle w:val="EMEABodyText"/>
        <w:rPr>
          <w:lang w:val="da-DK"/>
        </w:rPr>
      </w:pPr>
      <w:r w:rsidRPr="009D71B3">
        <w:rPr>
          <w:lang w:val="da-DK"/>
        </w:rPr>
        <w:t>Karvea 300</w:t>
      </w:r>
      <w:r>
        <w:rPr>
          <w:lang w:val="de-DE"/>
        </w:rPr>
        <w:t> </w:t>
      </w:r>
      <w:r w:rsidRPr="009D71B3">
        <w:rPr>
          <w:lang w:val="da-DK"/>
        </w:rPr>
        <w:t>mg</w:t>
      </w:r>
    </w:p>
    <w:p w14:paraId="23A6AEF2" w14:textId="77777777" w:rsidR="004C1E44" w:rsidRDefault="004C1E44" w:rsidP="001B06FB">
      <w:pPr>
        <w:pStyle w:val="EMEABodyText"/>
        <w:rPr>
          <w:lang w:val="da-DK"/>
        </w:rPr>
      </w:pPr>
    </w:p>
    <w:p w14:paraId="4C923136" w14:textId="77777777"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17</w:t>
      </w:r>
      <w:r>
        <w:rPr>
          <w:b/>
          <w:noProof/>
          <w:szCs w:val="22"/>
          <w:lang w:val="da-DK"/>
        </w:rPr>
        <w:t>.</w:t>
      </w:r>
      <w:r w:rsidRPr="00CF2887">
        <w:rPr>
          <w:b/>
          <w:noProof/>
          <w:szCs w:val="22"/>
          <w:lang w:val="da-DK"/>
        </w:rPr>
        <w:tab/>
        <w:t>ENTYDIG IDENTIFIKATOR – 2D-STREGKODE</w:t>
      </w:r>
    </w:p>
    <w:p w14:paraId="1F76C068" w14:textId="77777777" w:rsidR="004C1E44" w:rsidRPr="00CF2887" w:rsidRDefault="004C1E44" w:rsidP="004C1E44">
      <w:pPr>
        <w:tabs>
          <w:tab w:val="left" w:pos="720"/>
        </w:tabs>
        <w:rPr>
          <w:noProof/>
          <w:szCs w:val="22"/>
          <w:lang w:val="da-DK"/>
        </w:rPr>
      </w:pPr>
    </w:p>
    <w:p w14:paraId="29C01CD1" w14:textId="77777777" w:rsidR="004C1E44" w:rsidRPr="00CF2887" w:rsidRDefault="004C1E44" w:rsidP="004C1E44">
      <w:pPr>
        <w:rPr>
          <w:noProof/>
          <w:szCs w:val="22"/>
          <w:shd w:val="clear" w:color="auto" w:fill="CCCCCC"/>
          <w:lang w:val="da-DK"/>
        </w:rPr>
      </w:pPr>
      <w:r w:rsidRPr="00CF2887">
        <w:rPr>
          <w:noProof/>
          <w:szCs w:val="22"/>
          <w:lang w:val="da-DK"/>
        </w:rPr>
        <w:t>Der er anført en 2D-stregkode, som indeh</w:t>
      </w:r>
      <w:r w:rsidRPr="0054096F">
        <w:rPr>
          <w:noProof/>
          <w:szCs w:val="22"/>
          <w:lang w:val="da-DK"/>
        </w:rPr>
        <w:t>older en entydig identifikator.</w:t>
      </w:r>
    </w:p>
    <w:p w14:paraId="4A1E38E5" w14:textId="77777777" w:rsidR="004C1E44" w:rsidRPr="00CF2887" w:rsidRDefault="004C1E44" w:rsidP="004C1E44">
      <w:pPr>
        <w:rPr>
          <w:noProof/>
          <w:szCs w:val="22"/>
          <w:shd w:val="clear" w:color="auto" w:fill="CCCCCC"/>
          <w:lang w:val="da-DK"/>
        </w:rPr>
      </w:pPr>
    </w:p>
    <w:p w14:paraId="04798129" w14:textId="77777777" w:rsidR="004C1E44" w:rsidRPr="003C5BD8" w:rsidRDefault="004C1E44" w:rsidP="004C1E44">
      <w:pPr>
        <w:tabs>
          <w:tab w:val="left" w:pos="720"/>
        </w:tabs>
        <w:rPr>
          <w:noProof/>
          <w:vanish/>
          <w:szCs w:val="22"/>
        </w:rPr>
      </w:pPr>
    </w:p>
    <w:p w14:paraId="445CBED0" w14:textId="77777777"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18.</w:t>
      </w:r>
      <w:r w:rsidRPr="00CF2887">
        <w:rPr>
          <w:b/>
          <w:noProof/>
          <w:szCs w:val="22"/>
          <w:lang w:val="da-DK"/>
        </w:rPr>
        <w:tab/>
        <w:t>ENTYDIG IDENTIFIKATOR - MENNESKELIGT LÆSBARE DATA</w:t>
      </w:r>
    </w:p>
    <w:p w14:paraId="3510FEE4" w14:textId="77777777" w:rsidR="004C1E44" w:rsidRPr="00CF2887" w:rsidRDefault="004C1E44" w:rsidP="004C1E44">
      <w:pPr>
        <w:tabs>
          <w:tab w:val="left" w:pos="720"/>
        </w:tabs>
        <w:rPr>
          <w:noProof/>
          <w:szCs w:val="22"/>
          <w:lang w:val="da-DK"/>
        </w:rPr>
      </w:pPr>
    </w:p>
    <w:p w14:paraId="680F35AF" w14:textId="77777777" w:rsidR="004C1E44" w:rsidRPr="00CF2887" w:rsidRDefault="004C1E44" w:rsidP="004C1E44">
      <w:pPr>
        <w:rPr>
          <w:color w:val="008000"/>
          <w:szCs w:val="22"/>
          <w:lang w:val="da-DK"/>
        </w:rPr>
      </w:pPr>
      <w:r w:rsidRPr="00CF2887">
        <w:rPr>
          <w:szCs w:val="22"/>
          <w:lang w:val="da-DK"/>
        </w:rPr>
        <w:t xml:space="preserve">PC: </w:t>
      </w:r>
    </w:p>
    <w:p w14:paraId="2A8B7801" w14:textId="77777777" w:rsidR="004C1E44" w:rsidRPr="00CF2887" w:rsidRDefault="004C1E44" w:rsidP="004C1E44">
      <w:pPr>
        <w:rPr>
          <w:szCs w:val="22"/>
          <w:lang w:val="da-DK"/>
        </w:rPr>
      </w:pPr>
      <w:r w:rsidRPr="00CF2887">
        <w:rPr>
          <w:szCs w:val="22"/>
          <w:lang w:val="da-DK"/>
        </w:rPr>
        <w:t xml:space="preserve">SN: </w:t>
      </w:r>
    </w:p>
    <w:p w14:paraId="43879AC0" w14:textId="77777777" w:rsidR="004C1E44" w:rsidRPr="00CF2887" w:rsidRDefault="004C1E44" w:rsidP="004C1E44">
      <w:pPr>
        <w:rPr>
          <w:szCs w:val="22"/>
          <w:lang w:val="da-DK"/>
        </w:rPr>
      </w:pPr>
      <w:r w:rsidRPr="00CF2887">
        <w:rPr>
          <w:szCs w:val="22"/>
          <w:lang w:val="da-DK"/>
        </w:rPr>
        <w:t xml:space="preserve">NN: </w:t>
      </w:r>
    </w:p>
    <w:p w14:paraId="4448902A" w14:textId="77777777" w:rsidR="004C1E44" w:rsidRPr="009D71B3" w:rsidRDefault="004C1E44" w:rsidP="001B06FB">
      <w:pPr>
        <w:pStyle w:val="EMEABodyText"/>
        <w:rPr>
          <w:noProof/>
          <w:lang w:val="da-DK"/>
        </w:rPr>
      </w:pPr>
    </w:p>
    <w:p w14:paraId="2ECF81FC" w14:textId="77777777" w:rsidR="001B06FB" w:rsidRDefault="001B06FB" w:rsidP="001B06FB">
      <w:pPr>
        <w:pStyle w:val="EMEATitlePAC"/>
        <w:rPr>
          <w:lang w:val="da-DK"/>
        </w:rPr>
      </w:pPr>
      <w:r>
        <w:rPr>
          <w:lang w:val="da-DK"/>
        </w:rPr>
        <w:br w:type="page"/>
      </w:r>
      <w:r>
        <w:rPr>
          <w:lang w:val="da-DK"/>
        </w:rPr>
        <w:lastRenderedPageBreak/>
        <w:t xml:space="preserve">MINDSTEKRAV TIL </w:t>
      </w:r>
      <w:r w:rsidR="003207B8">
        <w:rPr>
          <w:lang w:val="da-DK"/>
        </w:rPr>
        <w:t>MÆRKNING</w:t>
      </w:r>
      <w:r>
        <w:rPr>
          <w:lang w:val="da-DK"/>
        </w:rPr>
        <w:t xml:space="preserve"> PÅ BLISTER ELLER STRIP</w:t>
      </w:r>
    </w:p>
    <w:p w14:paraId="69BA7B82" w14:textId="77777777" w:rsidR="001B06FB" w:rsidRDefault="001B06FB">
      <w:pPr>
        <w:pStyle w:val="EMEABodyText"/>
        <w:rPr>
          <w:lang w:val="da-DK"/>
        </w:rPr>
      </w:pPr>
    </w:p>
    <w:p w14:paraId="322117B3" w14:textId="77777777" w:rsidR="001B06FB" w:rsidRDefault="001B06FB">
      <w:pPr>
        <w:pStyle w:val="EMEABodyText"/>
        <w:rPr>
          <w:lang w:val="da-DK"/>
        </w:rPr>
      </w:pPr>
    </w:p>
    <w:p w14:paraId="3A96EFF7" w14:textId="77777777" w:rsidR="001B06FB" w:rsidRDefault="001B06FB" w:rsidP="001B06FB">
      <w:pPr>
        <w:pStyle w:val="EMEATitlePAC"/>
        <w:rPr>
          <w:lang w:val="da-DK"/>
        </w:rPr>
      </w:pPr>
      <w:r>
        <w:rPr>
          <w:lang w:val="da-DK"/>
        </w:rPr>
        <w:t>1.</w:t>
      </w:r>
      <w:r>
        <w:rPr>
          <w:lang w:val="da-DK"/>
        </w:rPr>
        <w:tab/>
        <w:t>LÆGEMIDLETS NAVN</w:t>
      </w:r>
    </w:p>
    <w:p w14:paraId="4B80AA93" w14:textId="77777777" w:rsidR="001B06FB" w:rsidRDefault="001B06FB">
      <w:pPr>
        <w:pStyle w:val="EMEABodyText"/>
        <w:rPr>
          <w:lang w:val="da-DK"/>
        </w:rPr>
      </w:pPr>
    </w:p>
    <w:p w14:paraId="221CAD0F" w14:textId="77777777" w:rsidR="001B06FB" w:rsidRDefault="001B06FB">
      <w:pPr>
        <w:pStyle w:val="EMEABodyText"/>
        <w:rPr>
          <w:lang w:val="da-DK"/>
        </w:rPr>
      </w:pPr>
      <w:r>
        <w:rPr>
          <w:lang w:val="da-DK"/>
        </w:rPr>
        <w:t>Karvea 300 mg tabletter</w:t>
      </w:r>
    </w:p>
    <w:p w14:paraId="4127E241" w14:textId="77777777" w:rsidR="001B06FB" w:rsidRDefault="001B06FB">
      <w:pPr>
        <w:pStyle w:val="EMEABodyText"/>
        <w:rPr>
          <w:lang w:val="da-DK"/>
        </w:rPr>
      </w:pPr>
      <w:r>
        <w:rPr>
          <w:lang w:val="da-DK"/>
        </w:rPr>
        <w:t>irbesartan</w:t>
      </w:r>
    </w:p>
    <w:p w14:paraId="321FAE3B" w14:textId="77777777" w:rsidR="001B06FB" w:rsidRDefault="001B06FB">
      <w:pPr>
        <w:pStyle w:val="EMEABodyText"/>
        <w:rPr>
          <w:lang w:val="da-DK"/>
        </w:rPr>
      </w:pPr>
    </w:p>
    <w:p w14:paraId="046BE661" w14:textId="77777777" w:rsidR="001B06FB" w:rsidRDefault="001B06FB">
      <w:pPr>
        <w:pStyle w:val="EMEABodyText"/>
        <w:rPr>
          <w:lang w:val="da-DK"/>
        </w:rPr>
      </w:pPr>
    </w:p>
    <w:p w14:paraId="3A71BBA7" w14:textId="77777777" w:rsidR="001B06FB" w:rsidRDefault="001B06FB" w:rsidP="001B06FB">
      <w:pPr>
        <w:pStyle w:val="EMEATitlePAC"/>
        <w:rPr>
          <w:lang w:val="da-DK"/>
        </w:rPr>
      </w:pPr>
      <w:r>
        <w:rPr>
          <w:lang w:val="da-DK"/>
        </w:rPr>
        <w:t>2.</w:t>
      </w:r>
      <w:r>
        <w:rPr>
          <w:lang w:val="da-DK"/>
        </w:rPr>
        <w:tab/>
        <w:t>NAVN PÅ INDEHAVEREN AF MARKEDSFØRINGSTILLADELSEN</w:t>
      </w:r>
    </w:p>
    <w:p w14:paraId="3838DA26" w14:textId="77777777" w:rsidR="001B06FB" w:rsidRDefault="001B06FB">
      <w:pPr>
        <w:pStyle w:val="EMEABodyText"/>
        <w:rPr>
          <w:lang w:val="da-DK"/>
        </w:rPr>
      </w:pPr>
    </w:p>
    <w:p w14:paraId="7815AD88" w14:textId="77777777" w:rsidR="001B06FB" w:rsidRDefault="001B06FB">
      <w:pPr>
        <w:pStyle w:val="EMEABodyText"/>
        <w:rPr>
          <w:lang w:val="da-DK"/>
        </w:rPr>
      </w:pPr>
      <w:r>
        <w:rPr>
          <w:lang w:val="da-DK"/>
        </w:rPr>
        <w:t>sanofi-aventis groupe</w:t>
      </w:r>
    </w:p>
    <w:p w14:paraId="72AF306A" w14:textId="77777777" w:rsidR="001B06FB" w:rsidRDefault="001B06FB">
      <w:pPr>
        <w:pStyle w:val="EMEABodyText"/>
        <w:rPr>
          <w:lang w:val="da-DK"/>
        </w:rPr>
      </w:pPr>
    </w:p>
    <w:p w14:paraId="45E15602" w14:textId="77777777" w:rsidR="001B06FB" w:rsidRDefault="001B06FB">
      <w:pPr>
        <w:pStyle w:val="EMEABodyText"/>
        <w:rPr>
          <w:lang w:val="da-DK"/>
        </w:rPr>
      </w:pPr>
    </w:p>
    <w:p w14:paraId="70AD5C2C" w14:textId="77777777" w:rsidR="001B06FB" w:rsidRDefault="001B06FB" w:rsidP="001B06FB">
      <w:pPr>
        <w:pStyle w:val="EMEATitlePAC"/>
        <w:rPr>
          <w:lang w:val="da-DK"/>
        </w:rPr>
      </w:pPr>
      <w:r>
        <w:rPr>
          <w:lang w:val="da-DK"/>
        </w:rPr>
        <w:t>3.</w:t>
      </w:r>
      <w:r>
        <w:rPr>
          <w:lang w:val="da-DK"/>
        </w:rPr>
        <w:tab/>
        <w:t>UDLØBSDATO</w:t>
      </w:r>
    </w:p>
    <w:p w14:paraId="45B5EED5" w14:textId="77777777" w:rsidR="001B06FB" w:rsidRDefault="001B06FB">
      <w:pPr>
        <w:pStyle w:val="EMEABodyText"/>
        <w:rPr>
          <w:lang w:val="da-DK"/>
        </w:rPr>
      </w:pPr>
    </w:p>
    <w:p w14:paraId="6F983C1D" w14:textId="77777777" w:rsidR="001B06FB" w:rsidRDefault="001B06FB">
      <w:pPr>
        <w:pStyle w:val="EMEABodyText"/>
        <w:rPr>
          <w:i/>
          <w:lang w:val="da-DK"/>
        </w:rPr>
      </w:pPr>
      <w:r>
        <w:rPr>
          <w:lang w:val="da-DK"/>
        </w:rPr>
        <w:t xml:space="preserve">EXP: </w:t>
      </w:r>
    </w:p>
    <w:p w14:paraId="3E472377" w14:textId="77777777" w:rsidR="001B06FB" w:rsidRDefault="001B06FB">
      <w:pPr>
        <w:pStyle w:val="EMEABodyText"/>
        <w:rPr>
          <w:i/>
          <w:lang w:val="da-DK"/>
        </w:rPr>
      </w:pPr>
    </w:p>
    <w:p w14:paraId="4A285AAE" w14:textId="77777777" w:rsidR="001B06FB" w:rsidRDefault="001B06FB">
      <w:pPr>
        <w:pStyle w:val="EMEABodyText"/>
        <w:rPr>
          <w:lang w:val="da-DK"/>
        </w:rPr>
      </w:pPr>
    </w:p>
    <w:p w14:paraId="092BA5DF" w14:textId="77777777" w:rsidR="001B06FB" w:rsidRDefault="001B06FB" w:rsidP="001B06FB">
      <w:pPr>
        <w:pStyle w:val="EMEATitlePAC"/>
        <w:rPr>
          <w:lang w:val="da-DK"/>
        </w:rPr>
      </w:pPr>
      <w:r>
        <w:rPr>
          <w:lang w:val="da-DK"/>
        </w:rPr>
        <w:t>4.</w:t>
      </w:r>
      <w:r>
        <w:rPr>
          <w:lang w:val="da-DK"/>
        </w:rPr>
        <w:tab/>
        <w:t>BATCHNUMMER</w:t>
      </w:r>
    </w:p>
    <w:p w14:paraId="6A871BA0" w14:textId="77777777" w:rsidR="001B06FB" w:rsidRDefault="001B06FB">
      <w:pPr>
        <w:pStyle w:val="EMEABodyText"/>
        <w:rPr>
          <w:lang w:val="da-DK"/>
        </w:rPr>
      </w:pPr>
    </w:p>
    <w:p w14:paraId="5C3BAB21" w14:textId="77777777" w:rsidR="001B06FB" w:rsidRDefault="001B06FB">
      <w:pPr>
        <w:pStyle w:val="EMEABodyText"/>
        <w:rPr>
          <w:lang w:val="da-DK"/>
        </w:rPr>
      </w:pPr>
      <w:r>
        <w:rPr>
          <w:lang w:val="da-DK"/>
        </w:rPr>
        <w:t>Lot</w:t>
      </w:r>
    </w:p>
    <w:p w14:paraId="7821014D" w14:textId="77777777" w:rsidR="001B06FB" w:rsidRDefault="001B06FB">
      <w:pPr>
        <w:pStyle w:val="EMEABodyText"/>
        <w:rPr>
          <w:lang w:val="da-DK"/>
        </w:rPr>
      </w:pPr>
    </w:p>
    <w:p w14:paraId="253BF1E4" w14:textId="77777777" w:rsidR="001B06FB" w:rsidRDefault="001B06FB">
      <w:pPr>
        <w:pStyle w:val="EMEABodyText"/>
        <w:rPr>
          <w:lang w:val="da-DK"/>
        </w:rPr>
      </w:pPr>
    </w:p>
    <w:p w14:paraId="07BB88AE" w14:textId="77777777" w:rsidR="001B06FB" w:rsidRDefault="001B06FB" w:rsidP="001B06FB">
      <w:pPr>
        <w:pStyle w:val="EMEATitlePAC"/>
        <w:rPr>
          <w:lang w:val="da-DK"/>
        </w:rPr>
      </w:pPr>
      <w:r>
        <w:rPr>
          <w:lang w:val="da-DK"/>
        </w:rPr>
        <w:t>5.</w:t>
      </w:r>
      <w:r>
        <w:rPr>
          <w:lang w:val="da-DK"/>
        </w:rPr>
        <w:tab/>
        <w:t>ANDET</w:t>
      </w:r>
    </w:p>
    <w:p w14:paraId="40772E50" w14:textId="77777777" w:rsidR="001B06FB" w:rsidRDefault="001B06FB">
      <w:pPr>
        <w:pStyle w:val="EMEABodyText"/>
        <w:rPr>
          <w:lang w:val="da-DK"/>
        </w:rPr>
      </w:pPr>
    </w:p>
    <w:p w14:paraId="37388842" w14:textId="77777777" w:rsidR="001B06FB" w:rsidRDefault="001B06FB">
      <w:pPr>
        <w:pStyle w:val="EMEABodyText"/>
        <w:rPr>
          <w:lang w:val="da-DK"/>
        </w:rPr>
      </w:pPr>
      <w:r w:rsidRPr="009D71B3">
        <w:rPr>
          <w:highlight w:val="lightGray"/>
          <w:lang w:val="da-DK"/>
        </w:rPr>
        <w:t>14 - 28 - 56 - 98 </w:t>
      </w:r>
      <w:r w:rsidRPr="004D2691">
        <w:rPr>
          <w:highlight w:val="lightGray"/>
          <w:lang w:val="da-DK"/>
        </w:rPr>
        <w:t>tabletter:</w:t>
      </w:r>
    </w:p>
    <w:p w14:paraId="0ED0139D" w14:textId="77777777" w:rsidR="001B06FB" w:rsidRPr="009D71B3" w:rsidRDefault="001B06FB" w:rsidP="001B06FB">
      <w:pPr>
        <w:pStyle w:val="EMEABodyText"/>
        <w:rPr>
          <w:lang w:val="da-DK"/>
        </w:rPr>
      </w:pPr>
      <w:r w:rsidRPr="009D71B3">
        <w:rPr>
          <w:lang w:val="da-DK"/>
        </w:rPr>
        <w:t>Ma</w:t>
      </w:r>
      <w:r w:rsidRPr="009D71B3">
        <w:rPr>
          <w:lang w:val="da-DK"/>
        </w:rPr>
        <w:br/>
        <w:t>Ti</w:t>
      </w:r>
      <w:r w:rsidRPr="009D71B3">
        <w:rPr>
          <w:lang w:val="da-DK"/>
        </w:rPr>
        <w:br/>
        <w:t>On</w:t>
      </w:r>
      <w:r w:rsidRPr="009D71B3">
        <w:rPr>
          <w:lang w:val="da-DK"/>
        </w:rPr>
        <w:br/>
        <w:t>To</w:t>
      </w:r>
      <w:r w:rsidRPr="009D71B3">
        <w:rPr>
          <w:lang w:val="da-DK"/>
        </w:rPr>
        <w:br/>
        <w:t>Fr</w:t>
      </w:r>
      <w:r w:rsidRPr="009D71B3">
        <w:rPr>
          <w:lang w:val="da-DK"/>
        </w:rPr>
        <w:br/>
        <w:t>Lø</w:t>
      </w:r>
      <w:r w:rsidRPr="009D71B3">
        <w:rPr>
          <w:lang w:val="da-DK"/>
        </w:rPr>
        <w:br/>
        <w:t>Sø</w:t>
      </w:r>
    </w:p>
    <w:p w14:paraId="5F8D1406" w14:textId="77777777" w:rsidR="001B06FB" w:rsidRPr="009D71B3" w:rsidRDefault="001B06FB">
      <w:pPr>
        <w:pStyle w:val="EMEABodyText"/>
        <w:rPr>
          <w:lang w:val="da-DK"/>
        </w:rPr>
      </w:pPr>
    </w:p>
    <w:p w14:paraId="4246078A" w14:textId="77777777" w:rsidR="001B06FB" w:rsidRDefault="001B06FB" w:rsidP="001B06FB">
      <w:pPr>
        <w:pStyle w:val="EMEABodyText"/>
        <w:rPr>
          <w:lang w:val="da-DK"/>
        </w:rPr>
      </w:pPr>
      <w:r w:rsidRPr="009D71B3">
        <w:rPr>
          <w:highlight w:val="lightGray"/>
          <w:lang w:val="da-DK"/>
        </w:rPr>
        <w:t>56 x 1 </w:t>
      </w:r>
      <w:r w:rsidRPr="004D2691">
        <w:rPr>
          <w:highlight w:val="lightGray"/>
          <w:lang w:val="da-DK"/>
        </w:rPr>
        <w:t>tabletter:</w:t>
      </w:r>
    </w:p>
    <w:p w14:paraId="139C1F6A" w14:textId="77777777" w:rsidR="001B06FB" w:rsidRDefault="001B06FB" w:rsidP="001B06FB">
      <w:pPr>
        <w:pStyle w:val="EMEATitlePAC"/>
        <w:rPr>
          <w:lang w:val="da-DK"/>
        </w:rPr>
      </w:pPr>
      <w:r w:rsidRPr="009D71B3">
        <w:rPr>
          <w:lang w:val="da-DK"/>
        </w:rPr>
        <w:br w:type="page"/>
      </w:r>
      <w:r w:rsidR="00A92FB1" w:rsidRPr="00247981">
        <w:rPr>
          <w:szCs w:val="22"/>
          <w:lang w:val="da-DK"/>
        </w:rPr>
        <w:lastRenderedPageBreak/>
        <w:t>MÆRKNING</w:t>
      </w:r>
      <w:r>
        <w:rPr>
          <w:lang w:val="da-DK"/>
        </w:rPr>
        <w:t>, DER SKAL ANFØRES PÅ DEN YDRE EMBALLAGE</w:t>
      </w:r>
    </w:p>
    <w:p w14:paraId="676DD6A9" w14:textId="77777777" w:rsidR="001B06FB" w:rsidRPr="00EF74F6" w:rsidRDefault="001B06FB" w:rsidP="001B06FB">
      <w:pPr>
        <w:pStyle w:val="EMEATitlePAC"/>
        <w:rPr>
          <w:lang w:val="da-DK"/>
        </w:rPr>
      </w:pPr>
    </w:p>
    <w:p w14:paraId="7BD0F139" w14:textId="77777777" w:rsidR="001B06FB" w:rsidRDefault="001B06FB" w:rsidP="001B06FB">
      <w:pPr>
        <w:pStyle w:val="EMEATitlePAC"/>
        <w:rPr>
          <w:lang w:val="da-DK"/>
        </w:rPr>
      </w:pPr>
      <w:r>
        <w:rPr>
          <w:lang w:val="da-DK"/>
        </w:rPr>
        <w:t>Ydre emballage</w:t>
      </w:r>
    </w:p>
    <w:p w14:paraId="19C32420" w14:textId="77777777" w:rsidR="001B06FB" w:rsidRDefault="001B06FB">
      <w:pPr>
        <w:pStyle w:val="EMEABodyText"/>
        <w:rPr>
          <w:lang w:val="da-DK"/>
        </w:rPr>
      </w:pPr>
    </w:p>
    <w:p w14:paraId="6E4DA262" w14:textId="77777777" w:rsidR="001B06FB" w:rsidRDefault="001B06FB">
      <w:pPr>
        <w:pStyle w:val="EMEABodyText"/>
        <w:rPr>
          <w:lang w:val="da-DK"/>
        </w:rPr>
      </w:pPr>
    </w:p>
    <w:p w14:paraId="335B83BC" w14:textId="77777777" w:rsidR="001B06FB" w:rsidRDefault="001B06FB" w:rsidP="001B06FB">
      <w:pPr>
        <w:pStyle w:val="EMEATitlePAC"/>
        <w:rPr>
          <w:lang w:val="da-DK"/>
        </w:rPr>
      </w:pPr>
      <w:r>
        <w:rPr>
          <w:lang w:val="da-DK"/>
        </w:rPr>
        <w:t>1.</w:t>
      </w:r>
      <w:r>
        <w:rPr>
          <w:lang w:val="da-DK"/>
        </w:rPr>
        <w:tab/>
        <w:t>LÆGEMIDLETS NAVN</w:t>
      </w:r>
    </w:p>
    <w:p w14:paraId="58D9A022" w14:textId="77777777" w:rsidR="001B06FB" w:rsidRDefault="001B06FB">
      <w:pPr>
        <w:pStyle w:val="EMEABodyText"/>
        <w:rPr>
          <w:lang w:val="da-DK"/>
        </w:rPr>
      </w:pPr>
    </w:p>
    <w:p w14:paraId="2FE11437" w14:textId="77777777" w:rsidR="001B06FB" w:rsidRDefault="001B06FB">
      <w:pPr>
        <w:pStyle w:val="EMEABodyText"/>
        <w:rPr>
          <w:lang w:val="da-DK"/>
        </w:rPr>
      </w:pPr>
      <w:r>
        <w:rPr>
          <w:lang w:val="da-DK"/>
        </w:rPr>
        <w:t>Karvea 75 mg filmovertrukne tabletter</w:t>
      </w:r>
    </w:p>
    <w:p w14:paraId="68D14FFB" w14:textId="77777777" w:rsidR="001B06FB" w:rsidRDefault="001B06FB">
      <w:pPr>
        <w:pStyle w:val="EMEABodyText"/>
        <w:rPr>
          <w:lang w:val="da-DK"/>
        </w:rPr>
      </w:pPr>
      <w:r>
        <w:rPr>
          <w:lang w:val="da-DK"/>
        </w:rPr>
        <w:t>irbesartan</w:t>
      </w:r>
    </w:p>
    <w:p w14:paraId="40F62D65" w14:textId="77777777" w:rsidR="001B06FB" w:rsidRDefault="001B06FB">
      <w:pPr>
        <w:pStyle w:val="EMEABodyText"/>
        <w:rPr>
          <w:lang w:val="da-DK"/>
        </w:rPr>
      </w:pPr>
    </w:p>
    <w:p w14:paraId="3F385408" w14:textId="77777777" w:rsidR="001B06FB" w:rsidRDefault="001B06FB">
      <w:pPr>
        <w:pStyle w:val="EMEABodyText"/>
        <w:rPr>
          <w:lang w:val="da-DK"/>
        </w:rPr>
      </w:pPr>
    </w:p>
    <w:p w14:paraId="6EFC96A9" w14:textId="77777777" w:rsidR="001B06FB" w:rsidRDefault="001B06FB" w:rsidP="001B06FB">
      <w:pPr>
        <w:pStyle w:val="EMEATitlePAC"/>
        <w:rPr>
          <w:lang w:val="da-DK"/>
        </w:rPr>
      </w:pPr>
      <w:r>
        <w:rPr>
          <w:lang w:val="da-DK"/>
        </w:rPr>
        <w:t>2.</w:t>
      </w:r>
      <w:r>
        <w:rPr>
          <w:lang w:val="da-DK"/>
        </w:rPr>
        <w:tab/>
        <w:t>ANGIVELSE AF AKTIVT STOF/AKTIVE STOFFER</w:t>
      </w:r>
    </w:p>
    <w:p w14:paraId="6B2CD6D7" w14:textId="77777777" w:rsidR="001B06FB" w:rsidRDefault="001B06FB">
      <w:pPr>
        <w:pStyle w:val="EMEABodyText"/>
        <w:rPr>
          <w:lang w:val="da-DK"/>
        </w:rPr>
      </w:pPr>
    </w:p>
    <w:p w14:paraId="323AE347" w14:textId="77777777" w:rsidR="001B06FB" w:rsidRDefault="001B06FB">
      <w:pPr>
        <w:pStyle w:val="EMEABodyText"/>
        <w:rPr>
          <w:lang w:val="da-DK"/>
        </w:rPr>
      </w:pPr>
      <w:r>
        <w:rPr>
          <w:lang w:val="da-DK"/>
        </w:rPr>
        <w:t>Hver tablet indeholder: irbesartan 75 mg</w:t>
      </w:r>
    </w:p>
    <w:p w14:paraId="182DE74C" w14:textId="77777777" w:rsidR="001B06FB" w:rsidRDefault="001B06FB">
      <w:pPr>
        <w:pStyle w:val="EMEABodyText"/>
        <w:rPr>
          <w:lang w:val="da-DK"/>
        </w:rPr>
      </w:pPr>
    </w:p>
    <w:p w14:paraId="340F138B" w14:textId="77777777" w:rsidR="001B06FB" w:rsidRDefault="001B06FB">
      <w:pPr>
        <w:pStyle w:val="EMEABodyText"/>
        <w:rPr>
          <w:lang w:val="da-DK"/>
        </w:rPr>
      </w:pPr>
    </w:p>
    <w:p w14:paraId="416D9988" w14:textId="77777777" w:rsidR="001B06FB" w:rsidRDefault="001B06FB" w:rsidP="001B06FB">
      <w:pPr>
        <w:pStyle w:val="EMEATitlePAC"/>
        <w:rPr>
          <w:lang w:val="da-DK"/>
        </w:rPr>
      </w:pPr>
      <w:r>
        <w:rPr>
          <w:lang w:val="da-DK"/>
        </w:rPr>
        <w:t>3.</w:t>
      </w:r>
      <w:r>
        <w:rPr>
          <w:lang w:val="da-DK"/>
        </w:rPr>
        <w:tab/>
        <w:t>LISTE OVER HJÆLPESTOFFER</w:t>
      </w:r>
    </w:p>
    <w:p w14:paraId="24A7CEAC" w14:textId="77777777" w:rsidR="001B06FB" w:rsidRDefault="001B06FB">
      <w:pPr>
        <w:pStyle w:val="EMEABodyText"/>
        <w:rPr>
          <w:lang w:val="da-DK"/>
        </w:rPr>
      </w:pPr>
    </w:p>
    <w:p w14:paraId="54B07546" w14:textId="77777777" w:rsidR="001B06FB" w:rsidRDefault="001B06FB">
      <w:pPr>
        <w:pStyle w:val="EMEABodyText"/>
        <w:rPr>
          <w:lang w:val="da-DK"/>
        </w:rPr>
      </w:pPr>
      <w:r>
        <w:rPr>
          <w:lang w:val="da-DK"/>
        </w:rPr>
        <w:t>Indholdsstoffer: indeholder også lactosemonohydrat.</w:t>
      </w:r>
      <w:r w:rsidR="004C1E44" w:rsidRPr="00CF2887">
        <w:rPr>
          <w:lang w:val="da-DK"/>
        </w:rPr>
        <w:t xml:space="preserve"> </w:t>
      </w:r>
      <w:r w:rsidR="004C1E44" w:rsidRPr="0054096F">
        <w:rPr>
          <w:lang w:val="da-DK"/>
        </w:rPr>
        <w:t>Se indlægssedlen for yderligere information</w:t>
      </w:r>
      <w:r w:rsidR="004C1E44">
        <w:rPr>
          <w:lang w:val="da-DK"/>
        </w:rPr>
        <w:t>.</w:t>
      </w:r>
    </w:p>
    <w:p w14:paraId="108FE1A3" w14:textId="77777777" w:rsidR="001B06FB" w:rsidRDefault="001B06FB">
      <w:pPr>
        <w:pStyle w:val="EMEABodyText"/>
        <w:rPr>
          <w:lang w:val="da-DK"/>
        </w:rPr>
      </w:pPr>
    </w:p>
    <w:p w14:paraId="7ACFF092" w14:textId="77777777" w:rsidR="001B06FB" w:rsidRDefault="001B06FB">
      <w:pPr>
        <w:pStyle w:val="EMEABodyText"/>
        <w:rPr>
          <w:lang w:val="da-DK"/>
        </w:rPr>
      </w:pPr>
    </w:p>
    <w:p w14:paraId="164D0063" w14:textId="77777777" w:rsidR="001B06FB" w:rsidRDefault="001B06FB" w:rsidP="001B06FB">
      <w:pPr>
        <w:pStyle w:val="EMEATitlePAC"/>
        <w:rPr>
          <w:lang w:val="da-DK"/>
        </w:rPr>
      </w:pPr>
      <w:r>
        <w:rPr>
          <w:lang w:val="da-DK"/>
        </w:rPr>
        <w:t>4.</w:t>
      </w:r>
      <w:r>
        <w:rPr>
          <w:lang w:val="da-DK"/>
        </w:rPr>
        <w:tab/>
        <w:t>LÆGEMIDDELFORM OG INDHOLD (PAKNINGSSTØRRELSE)</w:t>
      </w:r>
    </w:p>
    <w:p w14:paraId="23148672" w14:textId="77777777" w:rsidR="001B06FB" w:rsidRDefault="001B06FB">
      <w:pPr>
        <w:pStyle w:val="EMEABodyText"/>
        <w:rPr>
          <w:lang w:val="da-DK"/>
        </w:rPr>
      </w:pPr>
    </w:p>
    <w:p w14:paraId="65768AE5" w14:textId="77777777" w:rsidR="001B06FB" w:rsidRPr="005F41AE" w:rsidRDefault="001B06FB" w:rsidP="001B06FB">
      <w:pPr>
        <w:rPr>
          <w:lang w:val="nl-BE"/>
        </w:rPr>
      </w:pPr>
      <w:r w:rsidRPr="005F41AE">
        <w:rPr>
          <w:lang w:val="nl-BE"/>
        </w:rPr>
        <w:t>14 tabletter</w:t>
      </w:r>
      <w:r w:rsidRPr="005F41AE">
        <w:rPr>
          <w:lang w:val="nl-BE"/>
        </w:rPr>
        <w:br/>
        <w:t>28 tabletter</w:t>
      </w:r>
      <w:r w:rsidRPr="005F41AE">
        <w:rPr>
          <w:lang w:val="nl-BE"/>
        </w:rPr>
        <w:br/>
      </w:r>
      <w:r>
        <w:rPr>
          <w:lang w:val="nl-BE"/>
        </w:rPr>
        <w:t>30</w:t>
      </w:r>
      <w:r w:rsidRPr="005F41AE">
        <w:rPr>
          <w:lang w:val="nl-BE"/>
        </w:rPr>
        <w:t> tabletter</w:t>
      </w:r>
      <w:r>
        <w:rPr>
          <w:lang w:val="nl-BE"/>
        </w:rPr>
        <w:br/>
      </w:r>
      <w:r w:rsidRPr="005F41AE">
        <w:rPr>
          <w:lang w:val="nl-BE"/>
        </w:rPr>
        <w:t>56 tabletter</w:t>
      </w:r>
      <w:r w:rsidRPr="005F41AE">
        <w:rPr>
          <w:lang w:val="nl-BE"/>
        </w:rPr>
        <w:br/>
        <w:t>56 x 1 tabletter</w:t>
      </w:r>
      <w:r w:rsidRPr="005F41AE">
        <w:rPr>
          <w:lang w:val="nl-BE"/>
        </w:rPr>
        <w:br/>
        <w:t>84 tabletter</w:t>
      </w:r>
      <w:r w:rsidRPr="005F41AE">
        <w:rPr>
          <w:lang w:val="nl-BE"/>
        </w:rPr>
        <w:br/>
      </w:r>
      <w:r>
        <w:rPr>
          <w:lang w:val="nl-BE"/>
        </w:rPr>
        <w:t>90</w:t>
      </w:r>
      <w:r w:rsidRPr="005F41AE">
        <w:rPr>
          <w:lang w:val="nl-BE"/>
        </w:rPr>
        <w:t> tabletter</w:t>
      </w:r>
      <w:r>
        <w:rPr>
          <w:lang w:val="nl-BE"/>
        </w:rPr>
        <w:br/>
      </w:r>
      <w:r w:rsidRPr="005F41AE">
        <w:rPr>
          <w:lang w:val="nl-BE"/>
        </w:rPr>
        <w:t>98 tabletter</w:t>
      </w:r>
    </w:p>
    <w:p w14:paraId="0FBB57F9" w14:textId="77777777" w:rsidR="001B06FB" w:rsidRDefault="001B06FB">
      <w:pPr>
        <w:pStyle w:val="EMEABodyText"/>
        <w:rPr>
          <w:lang w:val="da-DK"/>
        </w:rPr>
      </w:pPr>
    </w:p>
    <w:p w14:paraId="212AAAB3" w14:textId="77777777" w:rsidR="001B06FB" w:rsidRDefault="001B06FB">
      <w:pPr>
        <w:pStyle w:val="EMEABodyText"/>
        <w:rPr>
          <w:lang w:val="da-DK"/>
        </w:rPr>
      </w:pPr>
    </w:p>
    <w:p w14:paraId="7CE35430" w14:textId="77777777" w:rsidR="001B06FB" w:rsidRDefault="001B06FB" w:rsidP="001B06FB">
      <w:pPr>
        <w:pStyle w:val="EMEATitlePAC"/>
        <w:rPr>
          <w:lang w:val="da-DK"/>
        </w:rPr>
      </w:pPr>
      <w:r>
        <w:rPr>
          <w:lang w:val="da-DK"/>
        </w:rPr>
        <w:t>5.</w:t>
      </w:r>
      <w:r>
        <w:rPr>
          <w:lang w:val="da-DK"/>
        </w:rPr>
        <w:tab/>
        <w:t>ANVENDELSESMÅDE OG ADMINISTRATIONSVEJ(E)</w:t>
      </w:r>
    </w:p>
    <w:p w14:paraId="3821BA5C" w14:textId="77777777" w:rsidR="001B06FB" w:rsidRDefault="001B06FB">
      <w:pPr>
        <w:pStyle w:val="EMEABodyText"/>
        <w:rPr>
          <w:lang w:val="da-DK"/>
        </w:rPr>
      </w:pPr>
    </w:p>
    <w:p w14:paraId="00F73E42" w14:textId="77777777" w:rsidR="001B06FB" w:rsidRDefault="001B06FB">
      <w:pPr>
        <w:pStyle w:val="EMEABodyText"/>
        <w:rPr>
          <w:lang w:val="da-DK"/>
        </w:rPr>
      </w:pPr>
      <w:r>
        <w:rPr>
          <w:lang w:val="da-DK"/>
        </w:rPr>
        <w:t>Oral anvendelse. Læs indlægssedlen inden brug.</w:t>
      </w:r>
    </w:p>
    <w:p w14:paraId="281C0D7F" w14:textId="77777777" w:rsidR="001B06FB" w:rsidRDefault="001B06FB">
      <w:pPr>
        <w:pStyle w:val="EMEABodyText"/>
        <w:rPr>
          <w:lang w:val="da-DK"/>
        </w:rPr>
      </w:pPr>
    </w:p>
    <w:p w14:paraId="573E785C" w14:textId="77777777" w:rsidR="001B06FB" w:rsidRDefault="001B06FB">
      <w:pPr>
        <w:pStyle w:val="EMEABodyText"/>
        <w:rPr>
          <w:lang w:val="da-DK"/>
        </w:rPr>
      </w:pPr>
    </w:p>
    <w:p w14:paraId="129C41BF" w14:textId="77777777" w:rsidR="001B06FB" w:rsidRDefault="001B06FB" w:rsidP="00A92FB1">
      <w:pPr>
        <w:pStyle w:val="EMEATitlePAC"/>
        <w:ind w:left="600" w:hanging="600"/>
        <w:rPr>
          <w:lang w:val="da-DK"/>
        </w:rPr>
      </w:pPr>
      <w:r>
        <w:rPr>
          <w:lang w:val="da-DK"/>
        </w:rPr>
        <w:t>6.</w:t>
      </w:r>
      <w:r>
        <w:rPr>
          <w:lang w:val="da-DK"/>
        </w:rPr>
        <w:tab/>
      </w:r>
      <w:r w:rsidR="00A92FB1" w:rsidRPr="00247981">
        <w:rPr>
          <w:szCs w:val="22"/>
          <w:lang w:val="da-DK"/>
        </w:rPr>
        <w:t>SÆRLIG ADVARSEL OM, AT LÆGEMIDLET SKAL OPBEVARES UTILGÆNGELIGT FOR BØRN</w:t>
      </w:r>
      <w:r w:rsidR="00A92FB1" w:rsidDel="00A92FB1">
        <w:rPr>
          <w:lang w:val="da-DK"/>
        </w:rPr>
        <w:t xml:space="preserve"> </w:t>
      </w:r>
    </w:p>
    <w:p w14:paraId="0F92EFCA" w14:textId="77777777" w:rsidR="00A92FB1" w:rsidRDefault="00A92FB1">
      <w:pPr>
        <w:pStyle w:val="EMEABodyText"/>
        <w:rPr>
          <w:lang w:val="da-DK"/>
        </w:rPr>
      </w:pPr>
    </w:p>
    <w:p w14:paraId="1305E317" w14:textId="77777777" w:rsidR="001B06FB" w:rsidRDefault="001B06FB">
      <w:pPr>
        <w:pStyle w:val="EMEABodyText"/>
        <w:rPr>
          <w:lang w:val="da-DK"/>
        </w:rPr>
      </w:pPr>
      <w:r>
        <w:rPr>
          <w:lang w:val="da-DK"/>
        </w:rPr>
        <w:t>Opbevares utilgængeligt for børn.</w:t>
      </w:r>
    </w:p>
    <w:p w14:paraId="63E5A080" w14:textId="77777777" w:rsidR="001B06FB" w:rsidRDefault="001B06FB">
      <w:pPr>
        <w:pStyle w:val="EMEABodyText"/>
        <w:rPr>
          <w:lang w:val="da-DK"/>
        </w:rPr>
      </w:pPr>
    </w:p>
    <w:p w14:paraId="7B4B42B6" w14:textId="77777777" w:rsidR="001B06FB" w:rsidRDefault="001B06FB">
      <w:pPr>
        <w:pStyle w:val="EMEABodyText"/>
        <w:rPr>
          <w:lang w:val="da-DK"/>
        </w:rPr>
      </w:pPr>
    </w:p>
    <w:p w14:paraId="114B35C2" w14:textId="77777777" w:rsidR="001B06FB" w:rsidRDefault="001B06FB" w:rsidP="001B06FB">
      <w:pPr>
        <w:pStyle w:val="EMEATitlePAC"/>
        <w:rPr>
          <w:lang w:val="da-DK"/>
        </w:rPr>
      </w:pPr>
      <w:r>
        <w:rPr>
          <w:lang w:val="da-DK"/>
        </w:rPr>
        <w:t>7.</w:t>
      </w:r>
      <w:r>
        <w:rPr>
          <w:lang w:val="da-DK"/>
        </w:rPr>
        <w:tab/>
        <w:t>EVENTUELLE ANDRE SÆRLIGE ADVARSLER</w:t>
      </w:r>
    </w:p>
    <w:p w14:paraId="0D5A0DD9" w14:textId="77777777" w:rsidR="001B06FB" w:rsidRDefault="001B06FB">
      <w:pPr>
        <w:pStyle w:val="EMEABodyText"/>
        <w:rPr>
          <w:lang w:val="da-DK"/>
        </w:rPr>
      </w:pPr>
    </w:p>
    <w:p w14:paraId="52D2046A" w14:textId="77777777" w:rsidR="001B06FB" w:rsidRDefault="001B06FB">
      <w:pPr>
        <w:pStyle w:val="EMEABodyText"/>
        <w:rPr>
          <w:lang w:val="da-DK"/>
        </w:rPr>
      </w:pPr>
    </w:p>
    <w:p w14:paraId="5E003464" w14:textId="77777777" w:rsidR="001B06FB" w:rsidRDefault="001B06FB" w:rsidP="001B06FB">
      <w:pPr>
        <w:pStyle w:val="EMEATitlePAC"/>
        <w:rPr>
          <w:lang w:val="da-DK"/>
        </w:rPr>
      </w:pPr>
      <w:r>
        <w:rPr>
          <w:lang w:val="da-DK"/>
        </w:rPr>
        <w:t>8.</w:t>
      </w:r>
      <w:r>
        <w:rPr>
          <w:lang w:val="da-DK"/>
        </w:rPr>
        <w:tab/>
        <w:t>UDLØBSDATO</w:t>
      </w:r>
    </w:p>
    <w:p w14:paraId="48E6D105" w14:textId="77777777" w:rsidR="001B06FB" w:rsidRDefault="001B06FB">
      <w:pPr>
        <w:pStyle w:val="EMEABodyText"/>
        <w:rPr>
          <w:lang w:val="da-DK"/>
        </w:rPr>
      </w:pPr>
    </w:p>
    <w:p w14:paraId="59ED8DD9" w14:textId="77777777" w:rsidR="001B06FB" w:rsidRDefault="001B06FB">
      <w:pPr>
        <w:pStyle w:val="EMEABodyText"/>
        <w:rPr>
          <w:i/>
          <w:lang w:val="da-DK"/>
        </w:rPr>
      </w:pPr>
      <w:r>
        <w:rPr>
          <w:lang w:val="da-DK"/>
        </w:rPr>
        <w:t>EXP:</w:t>
      </w:r>
    </w:p>
    <w:p w14:paraId="0967A04B" w14:textId="77777777" w:rsidR="001B06FB" w:rsidRDefault="001B06FB">
      <w:pPr>
        <w:pStyle w:val="EMEABodyText"/>
        <w:rPr>
          <w:i/>
          <w:lang w:val="da-DK"/>
        </w:rPr>
      </w:pPr>
    </w:p>
    <w:p w14:paraId="677D0448" w14:textId="77777777" w:rsidR="001B06FB" w:rsidRDefault="001B06FB">
      <w:pPr>
        <w:pStyle w:val="EMEABodyText"/>
        <w:rPr>
          <w:lang w:val="da-DK"/>
        </w:rPr>
      </w:pPr>
    </w:p>
    <w:p w14:paraId="421A3059" w14:textId="77777777" w:rsidR="001B06FB" w:rsidRDefault="001B06FB" w:rsidP="001B06FB">
      <w:pPr>
        <w:pStyle w:val="EMEATitlePAC"/>
        <w:rPr>
          <w:lang w:val="da-DK"/>
        </w:rPr>
      </w:pPr>
      <w:r>
        <w:rPr>
          <w:lang w:val="da-DK"/>
        </w:rPr>
        <w:t>9.</w:t>
      </w:r>
      <w:r>
        <w:rPr>
          <w:lang w:val="da-DK"/>
        </w:rPr>
        <w:tab/>
        <w:t>SÆRLIGE OPBEVARINGSBETINGELSER</w:t>
      </w:r>
    </w:p>
    <w:p w14:paraId="01BD9948" w14:textId="77777777" w:rsidR="001B06FB" w:rsidRDefault="001B06FB">
      <w:pPr>
        <w:pStyle w:val="EMEABodyText"/>
        <w:rPr>
          <w:lang w:val="da-DK"/>
        </w:rPr>
      </w:pPr>
    </w:p>
    <w:p w14:paraId="61AE158D" w14:textId="77777777" w:rsidR="001B06FB" w:rsidRDefault="001B06FB">
      <w:pPr>
        <w:pStyle w:val="EMEABodyText"/>
        <w:rPr>
          <w:lang w:val="da-DK"/>
        </w:rPr>
      </w:pPr>
      <w:r>
        <w:rPr>
          <w:lang w:val="da-DK"/>
        </w:rPr>
        <w:t xml:space="preserve">Må ikke opbevares </w:t>
      </w:r>
      <w:r w:rsidR="00E03395">
        <w:rPr>
          <w:lang w:val="da-DK"/>
        </w:rPr>
        <w:t xml:space="preserve">ved temperaturer </w:t>
      </w:r>
      <w:r>
        <w:rPr>
          <w:lang w:val="da-DK"/>
        </w:rPr>
        <w:t>over 30°C.</w:t>
      </w:r>
    </w:p>
    <w:p w14:paraId="6E7DBD7B" w14:textId="77777777" w:rsidR="001B06FB" w:rsidRDefault="001B06FB">
      <w:pPr>
        <w:pStyle w:val="EMEABodyText"/>
        <w:rPr>
          <w:lang w:val="da-DK"/>
        </w:rPr>
      </w:pPr>
    </w:p>
    <w:p w14:paraId="68DB00CE" w14:textId="77777777" w:rsidR="001B06FB" w:rsidRDefault="001B06FB">
      <w:pPr>
        <w:pStyle w:val="EMEABodyText"/>
        <w:rPr>
          <w:lang w:val="da-DK"/>
        </w:rPr>
      </w:pPr>
    </w:p>
    <w:p w14:paraId="34BAD90C" w14:textId="77777777" w:rsidR="001B06FB" w:rsidRDefault="001B06FB" w:rsidP="00125210">
      <w:pPr>
        <w:pStyle w:val="EMEATitlePAC"/>
        <w:ind w:left="600" w:hanging="600"/>
        <w:rPr>
          <w:lang w:val="da-DK"/>
        </w:rPr>
      </w:pPr>
      <w:r>
        <w:rPr>
          <w:lang w:val="da-DK"/>
        </w:rPr>
        <w:t>10.</w:t>
      </w:r>
      <w:r>
        <w:rPr>
          <w:lang w:val="da-DK"/>
        </w:rPr>
        <w:tab/>
      </w:r>
      <w:r w:rsidR="00125210" w:rsidRPr="00247981">
        <w:rPr>
          <w:szCs w:val="22"/>
          <w:lang w:val="da-DK"/>
        </w:rPr>
        <w:t>EVENTUELLE SÆRLIGE FORHOLDSREGLER VED BORTSKAFFELSE AF IKKE ANVENDT LÆGEMIDDEL SAMT AFFALD HERAF</w:t>
      </w:r>
      <w:r w:rsidR="00125210" w:rsidDel="00125210">
        <w:rPr>
          <w:lang w:val="da-DK"/>
        </w:rPr>
        <w:t xml:space="preserve"> </w:t>
      </w:r>
    </w:p>
    <w:p w14:paraId="7F255EA6" w14:textId="77777777" w:rsidR="001B06FB" w:rsidRDefault="001B06FB">
      <w:pPr>
        <w:pStyle w:val="EMEABodyText"/>
        <w:rPr>
          <w:lang w:val="da-DK"/>
        </w:rPr>
      </w:pPr>
    </w:p>
    <w:p w14:paraId="57ACF679" w14:textId="77777777" w:rsidR="00125210" w:rsidRDefault="00125210">
      <w:pPr>
        <w:pStyle w:val="EMEABodyText"/>
        <w:rPr>
          <w:lang w:val="da-DK"/>
        </w:rPr>
      </w:pPr>
    </w:p>
    <w:p w14:paraId="217856A7" w14:textId="77777777" w:rsidR="001B06FB" w:rsidRDefault="001B06FB" w:rsidP="001B06FB">
      <w:pPr>
        <w:pStyle w:val="EMEATitlePAC"/>
        <w:rPr>
          <w:lang w:val="da-DK"/>
        </w:rPr>
      </w:pPr>
      <w:r>
        <w:rPr>
          <w:lang w:val="da-DK"/>
        </w:rPr>
        <w:t>11.</w:t>
      </w:r>
      <w:r>
        <w:rPr>
          <w:lang w:val="da-DK"/>
        </w:rPr>
        <w:tab/>
        <w:t>NAVN OG ADRESSE PÅ INDEHAVEREN AF MARKEDSFØRINGSTILLADELSEN</w:t>
      </w:r>
    </w:p>
    <w:p w14:paraId="20A0FE37" w14:textId="77777777" w:rsidR="001B06FB" w:rsidRDefault="001B06FB">
      <w:pPr>
        <w:pStyle w:val="EMEABodyText"/>
        <w:rPr>
          <w:lang w:val="da-DK"/>
        </w:rPr>
      </w:pPr>
    </w:p>
    <w:p w14:paraId="5B454AA3" w14:textId="77777777" w:rsidR="001B06FB" w:rsidRDefault="001B06FB">
      <w:pPr>
        <w:pStyle w:val="EMEAAddress"/>
        <w:rPr>
          <w:lang w:val="da-DK"/>
        </w:rPr>
      </w:pPr>
      <w:r>
        <w:rPr>
          <w:lang w:val="da-DK"/>
        </w:rPr>
        <w:t>sanofi-aventis groupe</w:t>
      </w:r>
      <w:r>
        <w:rPr>
          <w:lang w:val="da-DK"/>
        </w:rPr>
        <w:br/>
        <w:t>54</w:t>
      </w:r>
      <w:r w:rsidR="000E7431">
        <w:rPr>
          <w:lang w:val="da-DK"/>
        </w:rPr>
        <w:t>,</w:t>
      </w:r>
      <w:r>
        <w:rPr>
          <w:lang w:val="da-DK"/>
        </w:rPr>
        <w:t xml:space="preserve"> rue La Boétie</w:t>
      </w:r>
      <w:r>
        <w:rPr>
          <w:lang w:val="da-DK"/>
        </w:rPr>
        <w:br/>
      </w:r>
      <w:r w:rsidR="000E7431">
        <w:rPr>
          <w:lang w:val="da-DK"/>
        </w:rPr>
        <w:t>F-</w:t>
      </w:r>
      <w:r>
        <w:rPr>
          <w:lang w:val="da-DK"/>
        </w:rPr>
        <w:t>75008 Paris - Frankrig</w:t>
      </w:r>
    </w:p>
    <w:p w14:paraId="0C4D3412" w14:textId="77777777" w:rsidR="001B06FB" w:rsidRDefault="001B06FB">
      <w:pPr>
        <w:pStyle w:val="EMEABodyText"/>
        <w:rPr>
          <w:lang w:val="da-DK"/>
        </w:rPr>
      </w:pPr>
    </w:p>
    <w:p w14:paraId="08D35CC0" w14:textId="77777777" w:rsidR="001B06FB" w:rsidRDefault="001B06FB">
      <w:pPr>
        <w:pStyle w:val="EMEABodyText"/>
        <w:rPr>
          <w:lang w:val="da-DK"/>
        </w:rPr>
      </w:pPr>
    </w:p>
    <w:p w14:paraId="2F99ECCB" w14:textId="77777777" w:rsidR="001B06FB" w:rsidRDefault="001B06FB" w:rsidP="001B06FB">
      <w:pPr>
        <w:pStyle w:val="EMEATitlePAC"/>
        <w:rPr>
          <w:lang w:val="da-DK"/>
        </w:rPr>
      </w:pPr>
      <w:r>
        <w:rPr>
          <w:lang w:val="da-DK"/>
        </w:rPr>
        <w:t>12.</w:t>
      </w:r>
      <w:r>
        <w:rPr>
          <w:lang w:val="da-DK"/>
        </w:rPr>
        <w:tab/>
        <w:t>MARKEDSFØRINGSTILLADELSESNUMMER (</w:t>
      </w:r>
      <w:r w:rsidR="00125210">
        <w:rPr>
          <w:lang w:val="da-DK"/>
        </w:rPr>
        <w:t>-</w:t>
      </w:r>
      <w:r>
        <w:rPr>
          <w:lang w:val="da-DK"/>
        </w:rPr>
        <w:t>NUMRE)</w:t>
      </w:r>
    </w:p>
    <w:p w14:paraId="3F1E06AE" w14:textId="77777777" w:rsidR="001B06FB" w:rsidRDefault="001B06FB">
      <w:pPr>
        <w:pStyle w:val="EMEABodyText"/>
        <w:rPr>
          <w:lang w:val="da-DK"/>
        </w:rPr>
      </w:pPr>
    </w:p>
    <w:p w14:paraId="7DF3205E" w14:textId="77777777" w:rsidR="001B06FB" w:rsidRPr="00024ADC" w:rsidRDefault="001B06FB" w:rsidP="001B06FB">
      <w:pPr>
        <w:pStyle w:val="EMEABodyText"/>
        <w:rPr>
          <w:highlight w:val="lightGray"/>
          <w:lang w:val="da-DK"/>
        </w:rPr>
      </w:pPr>
      <w:r>
        <w:rPr>
          <w:highlight w:val="lightGray"/>
          <w:lang w:val="da-DK"/>
        </w:rPr>
        <w:t>EU/1/97/049/016 - 14</w:t>
      </w:r>
      <w:r w:rsidRPr="00024ADC">
        <w:rPr>
          <w:highlight w:val="lightGray"/>
          <w:lang w:val="da-DK"/>
        </w:rPr>
        <w:t> tabletter</w:t>
      </w:r>
    </w:p>
    <w:p w14:paraId="732DAA36" w14:textId="77777777" w:rsidR="001B06FB" w:rsidRPr="00024ADC" w:rsidRDefault="001B06FB" w:rsidP="001B06FB">
      <w:pPr>
        <w:pStyle w:val="EMEABodyText"/>
        <w:rPr>
          <w:highlight w:val="lightGray"/>
          <w:lang w:val="da-DK"/>
        </w:rPr>
      </w:pPr>
      <w:r>
        <w:rPr>
          <w:highlight w:val="lightGray"/>
          <w:lang w:val="da-DK"/>
        </w:rPr>
        <w:t>EU/1/97/049/017 - 28</w:t>
      </w:r>
      <w:r w:rsidRPr="00024ADC">
        <w:rPr>
          <w:highlight w:val="lightGray"/>
          <w:lang w:val="da-DK"/>
        </w:rPr>
        <w:t> tabletter</w:t>
      </w:r>
      <w:r>
        <w:rPr>
          <w:highlight w:val="lightGray"/>
          <w:lang w:val="da-DK"/>
        </w:rPr>
        <w:br/>
        <w:t>EU/1/97/049/034 - 30 tabletter</w:t>
      </w:r>
    </w:p>
    <w:p w14:paraId="39E7C165" w14:textId="77777777" w:rsidR="001B06FB" w:rsidRPr="00024ADC" w:rsidRDefault="001B06FB" w:rsidP="001B06FB">
      <w:pPr>
        <w:pStyle w:val="EMEABodyText"/>
        <w:rPr>
          <w:highlight w:val="lightGray"/>
          <w:lang w:val="da-DK"/>
        </w:rPr>
      </w:pPr>
      <w:r>
        <w:rPr>
          <w:highlight w:val="lightGray"/>
          <w:lang w:val="da-DK"/>
        </w:rPr>
        <w:t>EU/1/97/049/018 - 56</w:t>
      </w:r>
      <w:r w:rsidRPr="00024ADC">
        <w:rPr>
          <w:highlight w:val="lightGray"/>
          <w:lang w:val="da-DK"/>
        </w:rPr>
        <w:t> tabletter</w:t>
      </w:r>
    </w:p>
    <w:p w14:paraId="0AF30933" w14:textId="77777777" w:rsidR="001B06FB" w:rsidRPr="00024ADC" w:rsidRDefault="001B06FB" w:rsidP="001B06FB">
      <w:pPr>
        <w:pStyle w:val="EMEABodyText"/>
        <w:rPr>
          <w:highlight w:val="lightGray"/>
          <w:lang w:val="da-DK"/>
        </w:rPr>
      </w:pPr>
      <w:r>
        <w:rPr>
          <w:highlight w:val="lightGray"/>
          <w:lang w:val="da-DK"/>
        </w:rPr>
        <w:t>EU/1/97/049/019 - 56 x 1</w:t>
      </w:r>
      <w:r w:rsidRPr="00024ADC">
        <w:rPr>
          <w:highlight w:val="lightGray"/>
          <w:lang w:val="da-DK"/>
        </w:rPr>
        <w:t> tabletter</w:t>
      </w:r>
    </w:p>
    <w:p w14:paraId="28B4A446" w14:textId="77777777" w:rsidR="001B06FB" w:rsidRPr="00024ADC" w:rsidRDefault="001B06FB" w:rsidP="001B06FB">
      <w:pPr>
        <w:pStyle w:val="EMEABodyText"/>
        <w:rPr>
          <w:highlight w:val="lightGray"/>
          <w:lang w:val="da-DK"/>
        </w:rPr>
      </w:pPr>
      <w:r>
        <w:rPr>
          <w:highlight w:val="lightGray"/>
          <w:lang w:val="sl-SI"/>
        </w:rPr>
        <w:t>EU/1/97/049/031 - 84</w:t>
      </w:r>
      <w:r w:rsidRPr="00024ADC">
        <w:rPr>
          <w:highlight w:val="lightGray"/>
          <w:lang w:val="da-DK"/>
        </w:rPr>
        <w:t> tabletter</w:t>
      </w:r>
      <w:r>
        <w:rPr>
          <w:highlight w:val="lightGray"/>
          <w:lang w:val="da-DK"/>
        </w:rPr>
        <w:br/>
        <w:t>EU/1/97/049/037 - 90 tabletter</w:t>
      </w:r>
    </w:p>
    <w:p w14:paraId="350ED47E" w14:textId="77777777" w:rsidR="001B06FB" w:rsidRPr="00EE5967" w:rsidRDefault="001B06FB" w:rsidP="001B06FB">
      <w:pPr>
        <w:pStyle w:val="EMEABodyText"/>
        <w:rPr>
          <w:lang w:val="da-DK"/>
        </w:rPr>
      </w:pPr>
      <w:r>
        <w:rPr>
          <w:highlight w:val="lightGray"/>
          <w:lang w:val="da-DK"/>
        </w:rPr>
        <w:t>EU/1/97/049/020 - 98</w:t>
      </w:r>
      <w:r w:rsidRPr="00024ADC">
        <w:rPr>
          <w:highlight w:val="lightGray"/>
          <w:lang w:val="da-DK"/>
        </w:rPr>
        <w:t> tabletter</w:t>
      </w:r>
    </w:p>
    <w:p w14:paraId="14FAAF0E" w14:textId="77777777" w:rsidR="001B06FB" w:rsidRDefault="001B06FB">
      <w:pPr>
        <w:pStyle w:val="EMEABodyText"/>
        <w:rPr>
          <w:lang w:val="da-DK"/>
        </w:rPr>
      </w:pPr>
    </w:p>
    <w:p w14:paraId="701A7849" w14:textId="77777777" w:rsidR="001B06FB" w:rsidRDefault="001B06FB">
      <w:pPr>
        <w:pStyle w:val="EMEABodyText"/>
        <w:rPr>
          <w:lang w:val="da-DK"/>
        </w:rPr>
      </w:pPr>
    </w:p>
    <w:p w14:paraId="42857E4F" w14:textId="77777777" w:rsidR="001B06FB" w:rsidRDefault="001B06FB" w:rsidP="001B06FB">
      <w:pPr>
        <w:pStyle w:val="EMEATitlePAC"/>
        <w:rPr>
          <w:lang w:val="da-DK"/>
        </w:rPr>
      </w:pPr>
      <w:r>
        <w:rPr>
          <w:lang w:val="da-DK"/>
        </w:rPr>
        <w:t>13.</w:t>
      </w:r>
      <w:r>
        <w:rPr>
          <w:lang w:val="da-DK"/>
        </w:rPr>
        <w:tab/>
        <w:t>FREMSTILLERENS BATCHNUMMER</w:t>
      </w:r>
    </w:p>
    <w:p w14:paraId="164B64DC" w14:textId="77777777" w:rsidR="001B06FB" w:rsidRDefault="001B06FB">
      <w:pPr>
        <w:pStyle w:val="EMEABodyText"/>
        <w:rPr>
          <w:lang w:val="da-DK"/>
        </w:rPr>
      </w:pPr>
    </w:p>
    <w:p w14:paraId="6568FC53" w14:textId="77777777" w:rsidR="001B06FB" w:rsidRDefault="001B06FB">
      <w:pPr>
        <w:pStyle w:val="EMEABodyText"/>
        <w:rPr>
          <w:i/>
          <w:lang w:val="da-DK"/>
        </w:rPr>
      </w:pPr>
      <w:r>
        <w:rPr>
          <w:lang w:val="da-DK"/>
        </w:rPr>
        <w:t>Lot</w:t>
      </w:r>
    </w:p>
    <w:p w14:paraId="07A4E308" w14:textId="77777777" w:rsidR="001B06FB" w:rsidRDefault="001B06FB">
      <w:pPr>
        <w:pStyle w:val="EMEABodyText"/>
        <w:rPr>
          <w:i/>
          <w:lang w:val="da-DK"/>
        </w:rPr>
      </w:pPr>
    </w:p>
    <w:p w14:paraId="5BA66C71" w14:textId="77777777" w:rsidR="001B06FB" w:rsidRDefault="001B06FB">
      <w:pPr>
        <w:pStyle w:val="EMEABodyText"/>
        <w:rPr>
          <w:lang w:val="da-DK"/>
        </w:rPr>
      </w:pPr>
    </w:p>
    <w:p w14:paraId="1A9B1048" w14:textId="77777777" w:rsidR="001B06FB" w:rsidRDefault="001B06FB" w:rsidP="001B06FB">
      <w:pPr>
        <w:pStyle w:val="EMEATitlePAC"/>
        <w:rPr>
          <w:lang w:val="da-DK"/>
        </w:rPr>
      </w:pPr>
      <w:r>
        <w:rPr>
          <w:lang w:val="da-DK"/>
        </w:rPr>
        <w:t>14.</w:t>
      </w:r>
      <w:r>
        <w:rPr>
          <w:lang w:val="da-DK"/>
        </w:rPr>
        <w:tab/>
        <w:t xml:space="preserve">GENEREL KLASSIFIKATION FOR UDLEVERING </w:t>
      </w:r>
    </w:p>
    <w:p w14:paraId="49CC5CD8" w14:textId="77777777" w:rsidR="001B06FB" w:rsidRDefault="001B06FB">
      <w:pPr>
        <w:pStyle w:val="EMEABodyText"/>
        <w:rPr>
          <w:lang w:val="da-DK"/>
        </w:rPr>
      </w:pPr>
    </w:p>
    <w:p w14:paraId="40129745" w14:textId="77777777" w:rsidR="001B06FB" w:rsidRDefault="001B06FB">
      <w:pPr>
        <w:pStyle w:val="EMEABodyText"/>
        <w:rPr>
          <w:lang w:val="da-DK"/>
        </w:rPr>
      </w:pPr>
      <w:r>
        <w:rPr>
          <w:lang w:val="da-DK"/>
        </w:rPr>
        <w:t>Receptpligtigt lægemiddel.</w:t>
      </w:r>
    </w:p>
    <w:p w14:paraId="244212E0" w14:textId="77777777" w:rsidR="001B06FB" w:rsidRDefault="001B06FB">
      <w:pPr>
        <w:pStyle w:val="EMEABodyText"/>
        <w:rPr>
          <w:lang w:val="da-DK"/>
        </w:rPr>
      </w:pPr>
    </w:p>
    <w:p w14:paraId="15DAE8EE" w14:textId="77777777" w:rsidR="001B06FB" w:rsidRDefault="001B06FB">
      <w:pPr>
        <w:pStyle w:val="EMEABodyText"/>
        <w:rPr>
          <w:lang w:val="da-DK"/>
        </w:rPr>
      </w:pPr>
    </w:p>
    <w:p w14:paraId="0A26A5DE" w14:textId="77777777" w:rsidR="001B06FB" w:rsidRDefault="001B06FB" w:rsidP="001B06FB">
      <w:pPr>
        <w:pStyle w:val="EMEATitlePAC"/>
        <w:rPr>
          <w:lang w:val="da-DK"/>
        </w:rPr>
      </w:pPr>
      <w:r>
        <w:rPr>
          <w:lang w:val="da-DK"/>
        </w:rPr>
        <w:t>15.</w:t>
      </w:r>
      <w:r>
        <w:rPr>
          <w:lang w:val="da-DK"/>
        </w:rPr>
        <w:tab/>
        <w:t>INSTRUKTIONER VEDRØRENDE ANVENDELSEN</w:t>
      </w:r>
    </w:p>
    <w:p w14:paraId="07B5D9FE" w14:textId="77777777" w:rsidR="001B06FB" w:rsidRPr="009D71B3" w:rsidRDefault="001B06FB" w:rsidP="001B06FB">
      <w:pPr>
        <w:pStyle w:val="EMEABodyText"/>
        <w:rPr>
          <w:noProof/>
          <w:lang w:val="da-DK"/>
        </w:rPr>
      </w:pPr>
    </w:p>
    <w:p w14:paraId="66789C6B" w14:textId="77777777" w:rsidR="001B06FB" w:rsidRPr="009D71B3" w:rsidRDefault="001B06FB" w:rsidP="001B06FB">
      <w:pPr>
        <w:pStyle w:val="EMEABodyText"/>
        <w:rPr>
          <w:noProof/>
          <w:lang w:val="da-DK"/>
        </w:rPr>
      </w:pPr>
    </w:p>
    <w:p w14:paraId="3C15A916" w14:textId="77777777" w:rsidR="001B06FB" w:rsidRPr="009E5F67" w:rsidRDefault="001B06FB" w:rsidP="001B06FB">
      <w:pPr>
        <w:pStyle w:val="EMEATitlePAC"/>
        <w:rPr>
          <w:lang w:val="da-DK"/>
        </w:rPr>
      </w:pPr>
      <w:r w:rsidRPr="009E5F67">
        <w:rPr>
          <w:lang w:val="da-DK"/>
        </w:rPr>
        <w:t>16.</w:t>
      </w:r>
      <w:r w:rsidRPr="009E5F67">
        <w:rPr>
          <w:lang w:val="da-DK"/>
        </w:rPr>
        <w:tab/>
        <w:t>INFORMATION I BRAILLESKRIFT</w:t>
      </w:r>
    </w:p>
    <w:p w14:paraId="26048045" w14:textId="77777777" w:rsidR="001B06FB" w:rsidRPr="009D71B3" w:rsidRDefault="001B06FB">
      <w:pPr>
        <w:pStyle w:val="EMEABodyText"/>
        <w:rPr>
          <w:lang w:val="da-DK"/>
        </w:rPr>
      </w:pPr>
    </w:p>
    <w:p w14:paraId="15B9914A" w14:textId="77777777" w:rsidR="001B06FB" w:rsidRDefault="001B06FB">
      <w:pPr>
        <w:pStyle w:val="EMEABodyText"/>
        <w:rPr>
          <w:lang w:val="da-DK"/>
        </w:rPr>
      </w:pPr>
      <w:r w:rsidRPr="009D71B3">
        <w:rPr>
          <w:lang w:val="da-DK"/>
        </w:rPr>
        <w:t>Karvea 75</w:t>
      </w:r>
      <w:r>
        <w:rPr>
          <w:lang w:val="de-DE"/>
        </w:rPr>
        <w:t> </w:t>
      </w:r>
      <w:r w:rsidRPr="009D71B3">
        <w:rPr>
          <w:lang w:val="da-DK"/>
        </w:rPr>
        <w:t>mg</w:t>
      </w:r>
    </w:p>
    <w:p w14:paraId="0B077C88" w14:textId="77777777" w:rsidR="004C1E44" w:rsidRDefault="004C1E44">
      <w:pPr>
        <w:pStyle w:val="EMEABodyText"/>
        <w:rPr>
          <w:lang w:val="da-DK"/>
        </w:rPr>
      </w:pPr>
    </w:p>
    <w:p w14:paraId="39412D2C" w14:textId="77777777"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17</w:t>
      </w:r>
      <w:r>
        <w:rPr>
          <w:b/>
          <w:noProof/>
          <w:szCs w:val="22"/>
          <w:lang w:val="da-DK"/>
        </w:rPr>
        <w:t>.</w:t>
      </w:r>
      <w:r w:rsidRPr="00CF2887">
        <w:rPr>
          <w:b/>
          <w:noProof/>
          <w:szCs w:val="22"/>
          <w:lang w:val="da-DK"/>
        </w:rPr>
        <w:tab/>
        <w:t>ENTYDIG IDENTIFIKATOR – 2D-STREGKODE</w:t>
      </w:r>
    </w:p>
    <w:p w14:paraId="146EBA91" w14:textId="77777777" w:rsidR="004C1E44" w:rsidRPr="00CF2887" w:rsidRDefault="004C1E44" w:rsidP="004C1E44">
      <w:pPr>
        <w:tabs>
          <w:tab w:val="left" w:pos="720"/>
        </w:tabs>
        <w:rPr>
          <w:noProof/>
          <w:szCs w:val="22"/>
          <w:lang w:val="da-DK"/>
        </w:rPr>
      </w:pPr>
    </w:p>
    <w:p w14:paraId="76F80E63" w14:textId="77777777" w:rsidR="004C1E44" w:rsidRPr="00CF2887" w:rsidRDefault="004C1E44" w:rsidP="004C1E44">
      <w:pPr>
        <w:rPr>
          <w:noProof/>
          <w:szCs w:val="22"/>
          <w:shd w:val="clear" w:color="auto" w:fill="CCCCCC"/>
          <w:lang w:val="da-DK"/>
        </w:rPr>
      </w:pPr>
      <w:r w:rsidRPr="00CF2887">
        <w:rPr>
          <w:noProof/>
          <w:szCs w:val="22"/>
          <w:lang w:val="da-DK"/>
        </w:rPr>
        <w:t>Der er anført en 2D-stregkode, som indeh</w:t>
      </w:r>
      <w:r w:rsidRPr="0054096F">
        <w:rPr>
          <w:noProof/>
          <w:szCs w:val="22"/>
          <w:lang w:val="da-DK"/>
        </w:rPr>
        <w:t>older en entydig identifikator.</w:t>
      </w:r>
    </w:p>
    <w:p w14:paraId="254CD145" w14:textId="77777777" w:rsidR="004C1E44" w:rsidRPr="00CF2887" w:rsidRDefault="004C1E44" w:rsidP="004C1E44">
      <w:pPr>
        <w:rPr>
          <w:noProof/>
          <w:szCs w:val="22"/>
          <w:shd w:val="clear" w:color="auto" w:fill="CCCCCC"/>
          <w:lang w:val="da-DK"/>
        </w:rPr>
      </w:pPr>
    </w:p>
    <w:p w14:paraId="0F050DB9" w14:textId="77777777" w:rsidR="004C1E44" w:rsidRPr="003C5BD8" w:rsidRDefault="004C1E44" w:rsidP="004C1E44">
      <w:pPr>
        <w:tabs>
          <w:tab w:val="left" w:pos="720"/>
        </w:tabs>
        <w:rPr>
          <w:noProof/>
          <w:vanish/>
          <w:szCs w:val="22"/>
        </w:rPr>
      </w:pPr>
    </w:p>
    <w:p w14:paraId="4FEC3AE3" w14:textId="77777777"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18.</w:t>
      </w:r>
      <w:r w:rsidRPr="00CF2887">
        <w:rPr>
          <w:b/>
          <w:noProof/>
          <w:szCs w:val="22"/>
          <w:lang w:val="da-DK"/>
        </w:rPr>
        <w:tab/>
        <w:t>ENTYDIG IDENTIFIKATOR - MENNESKELIGT LÆSBARE DATA</w:t>
      </w:r>
    </w:p>
    <w:p w14:paraId="349BF7A6" w14:textId="77777777" w:rsidR="004C1E44" w:rsidRPr="00CF2887" w:rsidRDefault="004C1E44" w:rsidP="004C1E44">
      <w:pPr>
        <w:tabs>
          <w:tab w:val="left" w:pos="720"/>
        </w:tabs>
        <w:rPr>
          <w:noProof/>
          <w:szCs w:val="22"/>
          <w:lang w:val="da-DK"/>
        </w:rPr>
      </w:pPr>
    </w:p>
    <w:p w14:paraId="5E786555" w14:textId="77777777" w:rsidR="004C1E44" w:rsidRDefault="004C1E44" w:rsidP="004C1E44">
      <w:pPr>
        <w:rPr>
          <w:szCs w:val="22"/>
          <w:lang w:val="da-DK"/>
        </w:rPr>
      </w:pPr>
      <w:r w:rsidRPr="00CF2887">
        <w:rPr>
          <w:szCs w:val="22"/>
          <w:lang w:val="da-DK"/>
        </w:rPr>
        <w:t xml:space="preserve">PC: </w:t>
      </w:r>
    </w:p>
    <w:p w14:paraId="4BD45967" w14:textId="77777777" w:rsidR="004C1E44" w:rsidRPr="00CF2887" w:rsidRDefault="004C1E44" w:rsidP="004C1E44">
      <w:pPr>
        <w:rPr>
          <w:szCs w:val="22"/>
          <w:lang w:val="da-DK"/>
        </w:rPr>
      </w:pPr>
      <w:r w:rsidRPr="00CF2887">
        <w:rPr>
          <w:szCs w:val="22"/>
          <w:lang w:val="da-DK"/>
        </w:rPr>
        <w:t xml:space="preserve">SN: </w:t>
      </w:r>
    </w:p>
    <w:p w14:paraId="2C7690FF" w14:textId="77777777" w:rsidR="004C1E44" w:rsidRPr="00CF2887" w:rsidRDefault="004C1E44" w:rsidP="004C1E44">
      <w:pPr>
        <w:rPr>
          <w:szCs w:val="22"/>
          <w:lang w:val="da-DK"/>
        </w:rPr>
      </w:pPr>
      <w:r w:rsidRPr="00CF2887">
        <w:rPr>
          <w:szCs w:val="22"/>
          <w:lang w:val="da-DK"/>
        </w:rPr>
        <w:t xml:space="preserve">NN: </w:t>
      </w:r>
    </w:p>
    <w:p w14:paraId="5BA5528A" w14:textId="77777777" w:rsidR="004C1E44" w:rsidRPr="009D71B3" w:rsidRDefault="004C1E44">
      <w:pPr>
        <w:pStyle w:val="EMEABodyText"/>
        <w:rPr>
          <w:lang w:val="da-DK"/>
        </w:rPr>
      </w:pPr>
    </w:p>
    <w:p w14:paraId="705C520B" w14:textId="77777777" w:rsidR="001B06FB" w:rsidRDefault="001B06FB" w:rsidP="001B06FB">
      <w:pPr>
        <w:pStyle w:val="EMEATitlePAC"/>
        <w:rPr>
          <w:lang w:val="da-DK"/>
        </w:rPr>
      </w:pPr>
      <w:r>
        <w:rPr>
          <w:lang w:val="da-DK"/>
        </w:rPr>
        <w:br w:type="page"/>
      </w:r>
      <w:r>
        <w:rPr>
          <w:lang w:val="da-DK"/>
        </w:rPr>
        <w:lastRenderedPageBreak/>
        <w:t xml:space="preserve">MINDSTEKRAV TIL </w:t>
      </w:r>
      <w:r w:rsidR="003207B8">
        <w:rPr>
          <w:lang w:val="da-DK"/>
        </w:rPr>
        <w:t>MÆRKNING</w:t>
      </w:r>
      <w:r>
        <w:rPr>
          <w:lang w:val="da-DK"/>
        </w:rPr>
        <w:t xml:space="preserve"> PÅ BLISTER ELLER STRIP</w:t>
      </w:r>
    </w:p>
    <w:p w14:paraId="20C46F00" w14:textId="77777777" w:rsidR="001B06FB" w:rsidRDefault="001B06FB">
      <w:pPr>
        <w:pStyle w:val="EMEABodyText"/>
        <w:rPr>
          <w:lang w:val="da-DK"/>
        </w:rPr>
      </w:pPr>
    </w:p>
    <w:p w14:paraId="2AE32858" w14:textId="77777777" w:rsidR="001B06FB" w:rsidRDefault="001B06FB">
      <w:pPr>
        <w:pStyle w:val="EMEABodyText"/>
        <w:rPr>
          <w:lang w:val="da-DK"/>
        </w:rPr>
      </w:pPr>
    </w:p>
    <w:p w14:paraId="678F8D89" w14:textId="77777777" w:rsidR="001B06FB" w:rsidRDefault="001B06FB" w:rsidP="001B06FB">
      <w:pPr>
        <w:pStyle w:val="EMEATitlePAC"/>
        <w:rPr>
          <w:lang w:val="da-DK"/>
        </w:rPr>
      </w:pPr>
      <w:r>
        <w:rPr>
          <w:lang w:val="da-DK"/>
        </w:rPr>
        <w:t>1.</w:t>
      </w:r>
      <w:r>
        <w:rPr>
          <w:lang w:val="da-DK"/>
        </w:rPr>
        <w:tab/>
        <w:t>LÆGEMIDLETS NAVN</w:t>
      </w:r>
    </w:p>
    <w:p w14:paraId="0935AB3F" w14:textId="77777777" w:rsidR="001B06FB" w:rsidRDefault="001B06FB">
      <w:pPr>
        <w:pStyle w:val="EMEABodyText"/>
        <w:rPr>
          <w:lang w:val="da-DK"/>
        </w:rPr>
      </w:pPr>
    </w:p>
    <w:p w14:paraId="6AF747A2" w14:textId="77777777" w:rsidR="001B06FB" w:rsidRDefault="001B06FB">
      <w:pPr>
        <w:pStyle w:val="EMEABodyText"/>
        <w:rPr>
          <w:lang w:val="da-DK"/>
        </w:rPr>
      </w:pPr>
      <w:r>
        <w:rPr>
          <w:lang w:val="da-DK"/>
        </w:rPr>
        <w:t>Karvea 75 mg tabletter</w:t>
      </w:r>
    </w:p>
    <w:p w14:paraId="2B83F116" w14:textId="77777777" w:rsidR="001B06FB" w:rsidRDefault="001B06FB">
      <w:pPr>
        <w:pStyle w:val="EMEABodyText"/>
        <w:rPr>
          <w:lang w:val="da-DK"/>
        </w:rPr>
      </w:pPr>
      <w:r>
        <w:rPr>
          <w:lang w:val="da-DK"/>
        </w:rPr>
        <w:t>irbesartan</w:t>
      </w:r>
    </w:p>
    <w:p w14:paraId="7FC4ADBC" w14:textId="77777777" w:rsidR="001B06FB" w:rsidRDefault="001B06FB">
      <w:pPr>
        <w:pStyle w:val="EMEABodyText"/>
        <w:rPr>
          <w:lang w:val="da-DK"/>
        </w:rPr>
      </w:pPr>
    </w:p>
    <w:p w14:paraId="3749EFD9" w14:textId="77777777" w:rsidR="001B06FB" w:rsidRDefault="001B06FB">
      <w:pPr>
        <w:pStyle w:val="EMEABodyText"/>
        <w:rPr>
          <w:lang w:val="da-DK"/>
        </w:rPr>
      </w:pPr>
    </w:p>
    <w:p w14:paraId="2A8316B3" w14:textId="77777777" w:rsidR="001B06FB" w:rsidRDefault="001B06FB" w:rsidP="001B06FB">
      <w:pPr>
        <w:pStyle w:val="EMEATitlePAC"/>
        <w:rPr>
          <w:lang w:val="da-DK"/>
        </w:rPr>
      </w:pPr>
      <w:r>
        <w:rPr>
          <w:lang w:val="da-DK"/>
        </w:rPr>
        <w:t>2.</w:t>
      </w:r>
      <w:r>
        <w:rPr>
          <w:lang w:val="da-DK"/>
        </w:rPr>
        <w:tab/>
        <w:t>NAVN PÅ INDEHAVEREN AF MARKEDSFØRINGSTILLADELSEN</w:t>
      </w:r>
    </w:p>
    <w:p w14:paraId="020A93B8" w14:textId="77777777" w:rsidR="001B06FB" w:rsidRDefault="001B06FB">
      <w:pPr>
        <w:pStyle w:val="EMEABodyText"/>
        <w:rPr>
          <w:lang w:val="da-DK"/>
        </w:rPr>
      </w:pPr>
    </w:p>
    <w:p w14:paraId="6AD1A048" w14:textId="77777777" w:rsidR="001B06FB" w:rsidRDefault="001B06FB">
      <w:pPr>
        <w:pStyle w:val="EMEABodyText"/>
        <w:rPr>
          <w:lang w:val="da-DK"/>
        </w:rPr>
      </w:pPr>
      <w:r>
        <w:rPr>
          <w:lang w:val="da-DK"/>
        </w:rPr>
        <w:t>sanofi-aventis groupe</w:t>
      </w:r>
    </w:p>
    <w:p w14:paraId="06FECAF8" w14:textId="77777777" w:rsidR="001B06FB" w:rsidRDefault="001B06FB">
      <w:pPr>
        <w:pStyle w:val="EMEABodyText"/>
        <w:rPr>
          <w:lang w:val="da-DK"/>
        </w:rPr>
      </w:pPr>
    </w:p>
    <w:p w14:paraId="77BD4A5B" w14:textId="77777777" w:rsidR="001B06FB" w:rsidRDefault="001B06FB">
      <w:pPr>
        <w:pStyle w:val="EMEABodyText"/>
        <w:rPr>
          <w:lang w:val="da-DK"/>
        </w:rPr>
      </w:pPr>
    </w:p>
    <w:p w14:paraId="33DA8317" w14:textId="77777777" w:rsidR="001B06FB" w:rsidRDefault="001B06FB" w:rsidP="001B06FB">
      <w:pPr>
        <w:pStyle w:val="EMEATitlePAC"/>
        <w:rPr>
          <w:lang w:val="da-DK"/>
        </w:rPr>
      </w:pPr>
      <w:r>
        <w:rPr>
          <w:lang w:val="da-DK"/>
        </w:rPr>
        <w:t>3.</w:t>
      </w:r>
      <w:r>
        <w:rPr>
          <w:lang w:val="da-DK"/>
        </w:rPr>
        <w:tab/>
        <w:t>UDLØBSDATO</w:t>
      </w:r>
    </w:p>
    <w:p w14:paraId="60E3D0E9" w14:textId="77777777" w:rsidR="001B06FB" w:rsidRDefault="001B06FB">
      <w:pPr>
        <w:pStyle w:val="EMEABodyText"/>
        <w:rPr>
          <w:lang w:val="da-DK"/>
        </w:rPr>
      </w:pPr>
    </w:p>
    <w:p w14:paraId="1ED26665" w14:textId="77777777" w:rsidR="001B06FB" w:rsidRDefault="001B06FB">
      <w:pPr>
        <w:pStyle w:val="EMEABodyText"/>
        <w:rPr>
          <w:i/>
          <w:lang w:val="da-DK"/>
        </w:rPr>
      </w:pPr>
      <w:r>
        <w:rPr>
          <w:lang w:val="da-DK"/>
        </w:rPr>
        <w:t xml:space="preserve">EXP: </w:t>
      </w:r>
    </w:p>
    <w:p w14:paraId="08AEEBD0" w14:textId="77777777" w:rsidR="001B06FB" w:rsidRDefault="001B06FB">
      <w:pPr>
        <w:pStyle w:val="EMEABodyText"/>
        <w:rPr>
          <w:lang w:val="da-DK"/>
        </w:rPr>
      </w:pPr>
    </w:p>
    <w:p w14:paraId="39994A1A" w14:textId="77777777" w:rsidR="001B06FB" w:rsidRDefault="001B06FB">
      <w:pPr>
        <w:pStyle w:val="EMEABodyText"/>
        <w:rPr>
          <w:lang w:val="da-DK"/>
        </w:rPr>
      </w:pPr>
    </w:p>
    <w:p w14:paraId="48BCA27C" w14:textId="77777777" w:rsidR="001B06FB" w:rsidRDefault="001B06FB" w:rsidP="001B06FB">
      <w:pPr>
        <w:pStyle w:val="EMEATitlePAC"/>
        <w:rPr>
          <w:lang w:val="da-DK"/>
        </w:rPr>
      </w:pPr>
      <w:r>
        <w:rPr>
          <w:lang w:val="da-DK"/>
        </w:rPr>
        <w:t>4.</w:t>
      </w:r>
      <w:r>
        <w:rPr>
          <w:lang w:val="da-DK"/>
        </w:rPr>
        <w:tab/>
        <w:t>BATCHNUMMER</w:t>
      </w:r>
    </w:p>
    <w:p w14:paraId="07B23D20" w14:textId="77777777" w:rsidR="001B06FB" w:rsidRDefault="001B06FB">
      <w:pPr>
        <w:pStyle w:val="EMEABodyText"/>
        <w:rPr>
          <w:lang w:val="da-DK"/>
        </w:rPr>
      </w:pPr>
    </w:p>
    <w:p w14:paraId="5BDFB271" w14:textId="77777777" w:rsidR="001B06FB" w:rsidRDefault="001B06FB">
      <w:pPr>
        <w:pStyle w:val="EMEABodyText"/>
        <w:rPr>
          <w:lang w:val="da-DK"/>
        </w:rPr>
      </w:pPr>
      <w:r>
        <w:rPr>
          <w:lang w:val="da-DK"/>
        </w:rPr>
        <w:t>Lot</w:t>
      </w:r>
    </w:p>
    <w:p w14:paraId="2FCD6D46" w14:textId="77777777" w:rsidR="001B06FB" w:rsidRDefault="001B06FB">
      <w:pPr>
        <w:pStyle w:val="EMEABodyText"/>
        <w:rPr>
          <w:lang w:val="da-DK"/>
        </w:rPr>
      </w:pPr>
    </w:p>
    <w:p w14:paraId="76E5D032" w14:textId="77777777" w:rsidR="001B06FB" w:rsidRDefault="001B06FB">
      <w:pPr>
        <w:pStyle w:val="EMEABodyText"/>
        <w:rPr>
          <w:lang w:val="da-DK"/>
        </w:rPr>
      </w:pPr>
    </w:p>
    <w:p w14:paraId="69711016" w14:textId="77777777" w:rsidR="001B06FB" w:rsidRDefault="001B06FB" w:rsidP="001B06FB">
      <w:pPr>
        <w:pStyle w:val="EMEATitlePAC"/>
        <w:rPr>
          <w:lang w:val="da-DK"/>
        </w:rPr>
      </w:pPr>
      <w:r>
        <w:rPr>
          <w:lang w:val="da-DK"/>
        </w:rPr>
        <w:t>5.</w:t>
      </w:r>
      <w:r>
        <w:rPr>
          <w:lang w:val="da-DK"/>
        </w:rPr>
        <w:tab/>
        <w:t>ANDET</w:t>
      </w:r>
    </w:p>
    <w:p w14:paraId="31831AFF" w14:textId="77777777" w:rsidR="001B06FB" w:rsidRDefault="001B06FB">
      <w:pPr>
        <w:pStyle w:val="EMEABodyText"/>
        <w:rPr>
          <w:lang w:val="da-DK"/>
        </w:rPr>
      </w:pPr>
    </w:p>
    <w:p w14:paraId="0DAF7DE9" w14:textId="77777777" w:rsidR="001B06FB" w:rsidRDefault="001B06FB">
      <w:pPr>
        <w:pStyle w:val="EMEABodyText"/>
        <w:rPr>
          <w:lang w:val="da-DK"/>
        </w:rPr>
      </w:pPr>
      <w:r w:rsidRPr="009D71B3">
        <w:rPr>
          <w:highlight w:val="lightGray"/>
          <w:lang w:val="da-DK"/>
        </w:rPr>
        <w:t>14 - 28 - 56 - 84 - 98 </w:t>
      </w:r>
      <w:r w:rsidRPr="00CB0FB7">
        <w:rPr>
          <w:highlight w:val="lightGray"/>
          <w:lang w:val="da-DK"/>
        </w:rPr>
        <w:t>tabletter:</w:t>
      </w:r>
    </w:p>
    <w:p w14:paraId="207DFBE2" w14:textId="77777777" w:rsidR="001B06FB" w:rsidRPr="009D71B3" w:rsidRDefault="001B06FB" w:rsidP="001B06FB">
      <w:pPr>
        <w:pStyle w:val="EMEABodyText"/>
        <w:rPr>
          <w:lang w:val="da-DK"/>
        </w:rPr>
      </w:pPr>
      <w:r w:rsidRPr="009D71B3">
        <w:rPr>
          <w:lang w:val="da-DK"/>
        </w:rPr>
        <w:t>Ma</w:t>
      </w:r>
      <w:r w:rsidRPr="009D71B3">
        <w:rPr>
          <w:lang w:val="da-DK"/>
        </w:rPr>
        <w:br/>
        <w:t>Ti</w:t>
      </w:r>
      <w:r w:rsidRPr="009D71B3">
        <w:rPr>
          <w:lang w:val="da-DK"/>
        </w:rPr>
        <w:br/>
        <w:t>On</w:t>
      </w:r>
      <w:r w:rsidRPr="009D71B3">
        <w:rPr>
          <w:lang w:val="da-DK"/>
        </w:rPr>
        <w:br/>
        <w:t>To</w:t>
      </w:r>
      <w:r w:rsidRPr="009D71B3">
        <w:rPr>
          <w:lang w:val="da-DK"/>
        </w:rPr>
        <w:br/>
        <w:t>Fr</w:t>
      </w:r>
      <w:r w:rsidRPr="009D71B3">
        <w:rPr>
          <w:lang w:val="da-DK"/>
        </w:rPr>
        <w:br/>
        <w:t>Lø</w:t>
      </w:r>
      <w:r w:rsidRPr="009D71B3">
        <w:rPr>
          <w:lang w:val="da-DK"/>
        </w:rPr>
        <w:br/>
        <w:t>Sø</w:t>
      </w:r>
    </w:p>
    <w:p w14:paraId="1C34D556" w14:textId="77777777" w:rsidR="001B06FB" w:rsidRPr="009D71B3" w:rsidRDefault="001B06FB" w:rsidP="001B06FB">
      <w:pPr>
        <w:pStyle w:val="EMEABodyText"/>
        <w:rPr>
          <w:lang w:val="da-DK"/>
        </w:rPr>
      </w:pPr>
    </w:p>
    <w:p w14:paraId="31E8FB9E" w14:textId="77777777" w:rsidR="001B06FB" w:rsidRPr="009D71B3" w:rsidRDefault="001B06FB" w:rsidP="001B06FB">
      <w:pPr>
        <w:pStyle w:val="EMEABodyText"/>
        <w:rPr>
          <w:lang w:val="da-DK"/>
        </w:rPr>
      </w:pPr>
      <w:r w:rsidRPr="009D71B3">
        <w:rPr>
          <w:highlight w:val="lightGray"/>
          <w:lang w:val="da-DK"/>
        </w:rPr>
        <w:t>30 - 56 x 1 - 90 </w:t>
      </w:r>
      <w:r w:rsidRPr="00CB0FB7">
        <w:rPr>
          <w:highlight w:val="lightGray"/>
          <w:lang w:val="da-DK"/>
        </w:rPr>
        <w:t>tabletter:</w:t>
      </w:r>
    </w:p>
    <w:p w14:paraId="520998CA" w14:textId="77777777" w:rsidR="001B06FB" w:rsidRDefault="001B06FB" w:rsidP="001B06FB">
      <w:pPr>
        <w:pStyle w:val="EMEATitlePAC"/>
        <w:rPr>
          <w:lang w:val="da-DK"/>
        </w:rPr>
      </w:pPr>
      <w:r w:rsidRPr="009D71B3">
        <w:rPr>
          <w:lang w:val="da-DK"/>
        </w:rPr>
        <w:br w:type="page"/>
      </w:r>
      <w:r w:rsidR="00A92FB1" w:rsidRPr="00247981">
        <w:rPr>
          <w:szCs w:val="22"/>
          <w:lang w:val="da-DK"/>
        </w:rPr>
        <w:lastRenderedPageBreak/>
        <w:t>MÆRKNING</w:t>
      </w:r>
      <w:r>
        <w:rPr>
          <w:lang w:val="da-DK"/>
        </w:rPr>
        <w:t>, DER SKAL ANFØRES PÅ DEN YDRE EMBALLAGE</w:t>
      </w:r>
    </w:p>
    <w:p w14:paraId="553766A8" w14:textId="77777777" w:rsidR="001B06FB" w:rsidRPr="00EF74F6" w:rsidRDefault="001B06FB" w:rsidP="001B06FB">
      <w:pPr>
        <w:pStyle w:val="EMEATitlePAC"/>
        <w:rPr>
          <w:lang w:val="da-DK"/>
        </w:rPr>
      </w:pPr>
    </w:p>
    <w:p w14:paraId="496A1CBD" w14:textId="77777777" w:rsidR="001B06FB" w:rsidRDefault="001B06FB" w:rsidP="001B06FB">
      <w:pPr>
        <w:pStyle w:val="EMEATitlePAC"/>
        <w:rPr>
          <w:lang w:val="da-DK"/>
        </w:rPr>
      </w:pPr>
      <w:r>
        <w:rPr>
          <w:lang w:val="da-DK"/>
        </w:rPr>
        <w:t>Ydre emballage</w:t>
      </w:r>
    </w:p>
    <w:p w14:paraId="06DD531C" w14:textId="77777777" w:rsidR="001B06FB" w:rsidRDefault="001B06FB">
      <w:pPr>
        <w:pStyle w:val="EMEABodyText"/>
        <w:rPr>
          <w:lang w:val="da-DK"/>
        </w:rPr>
      </w:pPr>
    </w:p>
    <w:p w14:paraId="73CA017B" w14:textId="77777777" w:rsidR="001B06FB" w:rsidRDefault="001B06FB">
      <w:pPr>
        <w:pStyle w:val="EMEABodyText"/>
        <w:rPr>
          <w:lang w:val="da-DK"/>
        </w:rPr>
      </w:pPr>
    </w:p>
    <w:p w14:paraId="27A7C13F" w14:textId="77777777" w:rsidR="001B06FB" w:rsidRDefault="001B06FB" w:rsidP="001B06FB">
      <w:pPr>
        <w:pStyle w:val="EMEATitlePAC"/>
        <w:rPr>
          <w:lang w:val="da-DK"/>
        </w:rPr>
      </w:pPr>
      <w:r>
        <w:rPr>
          <w:lang w:val="da-DK"/>
        </w:rPr>
        <w:t>1.</w:t>
      </w:r>
      <w:r>
        <w:rPr>
          <w:lang w:val="da-DK"/>
        </w:rPr>
        <w:tab/>
        <w:t>LÆGEMIDLETS NAVN</w:t>
      </w:r>
    </w:p>
    <w:p w14:paraId="69AD6793" w14:textId="77777777" w:rsidR="001B06FB" w:rsidRDefault="001B06FB">
      <w:pPr>
        <w:pStyle w:val="EMEABodyText"/>
        <w:rPr>
          <w:lang w:val="da-DK"/>
        </w:rPr>
      </w:pPr>
    </w:p>
    <w:p w14:paraId="3C6B5C80" w14:textId="77777777" w:rsidR="001B06FB" w:rsidRDefault="001B06FB">
      <w:pPr>
        <w:pStyle w:val="EMEABodyText"/>
        <w:rPr>
          <w:lang w:val="da-DK"/>
        </w:rPr>
      </w:pPr>
      <w:r>
        <w:rPr>
          <w:lang w:val="da-DK"/>
        </w:rPr>
        <w:t>Karvea 150 mg filmovertrukne tabletter</w:t>
      </w:r>
    </w:p>
    <w:p w14:paraId="7DC87C21" w14:textId="77777777" w:rsidR="001B06FB" w:rsidRDefault="001B06FB">
      <w:pPr>
        <w:pStyle w:val="EMEABodyText"/>
        <w:rPr>
          <w:lang w:val="da-DK"/>
        </w:rPr>
      </w:pPr>
      <w:r>
        <w:rPr>
          <w:lang w:val="da-DK"/>
        </w:rPr>
        <w:t>irbesartan</w:t>
      </w:r>
    </w:p>
    <w:p w14:paraId="0F4EF1D5" w14:textId="77777777" w:rsidR="001B06FB" w:rsidRDefault="001B06FB">
      <w:pPr>
        <w:pStyle w:val="EMEABodyText"/>
        <w:rPr>
          <w:lang w:val="da-DK"/>
        </w:rPr>
      </w:pPr>
    </w:p>
    <w:p w14:paraId="62A024F6" w14:textId="77777777" w:rsidR="001B06FB" w:rsidRDefault="001B06FB">
      <w:pPr>
        <w:pStyle w:val="EMEABodyText"/>
        <w:rPr>
          <w:lang w:val="da-DK"/>
        </w:rPr>
      </w:pPr>
    </w:p>
    <w:p w14:paraId="34B6CE21" w14:textId="77777777" w:rsidR="001B06FB" w:rsidRDefault="001B06FB" w:rsidP="001B06FB">
      <w:pPr>
        <w:pStyle w:val="EMEATitlePAC"/>
        <w:rPr>
          <w:lang w:val="da-DK"/>
        </w:rPr>
      </w:pPr>
      <w:r>
        <w:rPr>
          <w:lang w:val="da-DK"/>
        </w:rPr>
        <w:t>2.</w:t>
      </w:r>
      <w:r>
        <w:rPr>
          <w:lang w:val="da-DK"/>
        </w:rPr>
        <w:tab/>
        <w:t>ANGIVELSE AF AKTIVT STOF/AKTIVE STOFFER</w:t>
      </w:r>
    </w:p>
    <w:p w14:paraId="640E9CE1" w14:textId="77777777" w:rsidR="001B06FB" w:rsidRDefault="001B06FB">
      <w:pPr>
        <w:pStyle w:val="EMEABodyText"/>
        <w:rPr>
          <w:lang w:val="da-DK"/>
        </w:rPr>
      </w:pPr>
    </w:p>
    <w:p w14:paraId="1FA55C3A" w14:textId="77777777" w:rsidR="001B06FB" w:rsidRDefault="001B06FB">
      <w:pPr>
        <w:pStyle w:val="EMEABodyText"/>
        <w:rPr>
          <w:lang w:val="da-DK"/>
        </w:rPr>
      </w:pPr>
      <w:r>
        <w:rPr>
          <w:lang w:val="da-DK"/>
        </w:rPr>
        <w:t>Hver tablet indeholder: irbesartan 150 mg</w:t>
      </w:r>
    </w:p>
    <w:p w14:paraId="25CFD38C" w14:textId="77777777" w:rsidR="001B06FB" w:rsidRDefault="001B06FB">
      <w:pPr>
        <w:pStyle w:val="EMEABodyText"/>
        <w:rPr>
          <w:lang w:val="da-DK"/>
        </w:rPr>
      </w:pPr>
    </w:p>
    <w:p w14:paraId="30F3575C" w14:textId="77777777" w:rsidR="001B06FB" w:rsidRDefault="001B06FB">
      <w:pPr>
        <w:pStyle w:val="EMEABodyText"/>
        <w:rPr>
          <w:lang w:val="da-DK"/>
        </w:rPr>
      </w:pPr>
    </w:p>
    <w:p w14:paraId="026B326D" w14:textId="77777777" w:rsidR="001B06FB" w:rsidRDefault="001B06FB" w:rsidP="001B06FB">
      <w:pPr>
        <w:pStyle w:val="EMEATitlePAC"/>
        <w:rPr>
          <w:lang w:val="da-DK"/>
        </w:rPr>
      </w:pPr>
      <w:r>
        <w:rPr>
          <w:lang w:val="da-DK"/>
        </w:rPr>
        <w:t>3.</w:t>
      </w:r>
      <w:r>
        <w:rPr>
          <w:lang w:val="da-DK"/>
        </w:rPr>
        <w:tab/>
        <w:t>LISTE OVER HJÆLPESTOFFER</w:t>
      </w:r>
    </w:p>
    <w:p w14:paraId="657A3671" w14:textId="77777777" w:rsidR="001B06FB" w:rsidRDefault="001B06FB">
      <w:pPr>
        <w:pStyle w:val="EMEABodyText"/>
        <w:rPr>
          <w:lang w:val="da-DK"/>
        </w:rPr>
      </w:pPr>
    </w:p>
    <w:p w14:paraId="1C878BC2" w14:textId="77777777" w:rsidR="001B06FB" w:rsidRDefault="001B06FB">
      <w:pPr>
        <w:pStyle w:val="EMEABodyText"/>
        <w:rPr>
          <w:lang w:val="da-DK"/>
        </w:rPr>
      </w:pPr>
      <w:r>
        <w:rPr>
          <w:lang w:val="da-DK"/>
        </w:rPr>
        <w:t>Indholdsstoffer: indeholder også lactosemonohydrat.</w:t>
      </w:r>
      <w:r w:rsidR="004C1E44" w:rsidRPr="00CF2887">
        <w:rPr>
          <w:lang w:val="da-DK"/>
        </w:rPr>
        <w:t xml:space="preserve"> </w:t>
      </w:r>
      <w:r w:rsidR="004C1E44" w:rsidRPr="0054096F">
        <w:rPr>
          <w:lang w:val="da-DK"/>
        </w:rPr>
        <w:t>Se indlægssedlen for yderligere information</w:t>
      </w:r>
      <w:r w:rsidR="004C1E44">
        <w:rPr>
          <w:lang w:val="da-DK"/>
        </w:rPr>
        <w:t>.</w:t>
      </w:r>
    </w:p>
    <w:p w14:paraId="170961E1" w14:textId="77777777" w:rsidR="001B06FB" w:rsidRDefault="001B06FB">
      <w:pPr>
        <w:pStyle w:val="EMEABodyText"/>
        <w:rPr>
          <w:lang w:val="da-DK"/>
        </w:rPr>
      </w:pPr>
    </w:p>
    <w:p w14:paraId="5DFCA464" w14:textId="77777777" w:rsidR="001B06FB" w:rsidRDefault="001B06FB">
      <w:pPr>
        <w:pStyle w:val="EMEABodyText"/>
        <w:rPr>
          <w:lang w:val="da-DK"/>
        </w:rPr>
      </w:pPr>
    </w:p>
    <w:p w14:paraId="403B7E40" w14:textId="77777777" w:rsidR="001B06FB" w:rsidRDefault="001B06FB" w:rsidP="001B06FB">
      <w:pPr>
        <w:pStyle w:val="EMEATitlePAC"/>
        <w:rPr>
          <w:lang w:val="da-DK"/>
        </w:rPr>
      </w:pPr>
      <w:r>
        <w:rPr>
          <w:lang w:val="da-DK"/>
        </w:rPr>
        <w:t>4.</w:t>
      </w:r>
      <w:r>
        <w:rPr>
          <w:lang w:val="da-DK"/>
        </w:rPr>
        <w:tab/>
        <w:t>LÆGEMIDDELFORM OG INDHOLD (PAKNINGSSTØRRELSE)</w:t>
      </w:r>
    </w:p>
    <w:p w14:paraId="456722A2" w14:textId="77777777" w:rsidR="001B06FB" w:rsidRDefault="001B06FB">
      <w:pPr>
        <w:pStyle w:val="EMEABodyText"/>
        <w:rPr>
          <w:lang w:val="da-DK"/>
        </w:rPr>
      </w:pPr>
    </w:p>
    <w:p w14:paraId="20A88256" w14:textId="77777777" w:rsidR="001B06FB" w:rsidRPr="005F41AE" w:rsidRDefault="001B06FB" w:rsidP="001B06FB">
      <w:pPr>
        <w:rPr>
          <w:lang w:val="nl-BE"/>
        </w:rPr>
      </w:pPr>
      <w:r w:rsidRPr="005F41AE">
        <w:rPr>
          <w:lang w:val="nl-BE"/>
        </w:rPr>
        <w:t>14 tabletter</w:t>
      </w:r>
      <w:r w:rsidRPr="005F41AE">
        <w:rPr>
          <w:lang w:val="nl-BE"/>
        </w:rPr>
        <w:br/>
        <w:t>28 tabletter</w:t>
      </w:r>
      <w:r w:rsidRPr="005F41AE">
        <w:rPr>
          <w:lang w:val="nl-BE"/>
        </w:rPr>
        <w:br/>
      </w:r>
      <w:r>
        <w:rPr>
          <w:lang w:val="nl-BE"/>
        </w:rPr>
        <w:t>30</w:t>
      </w:r>
      <w:r w:rsidRPr="005F41AE">
        <w:rPr>
          <w:lang w:val="nl-BE"/>
        </w:rPr>
        <w:t> tabletter</w:t>
      </w:r>
      <w:r>
        <w:rPr>
          <w:lang w:val="nl-BE"/>
        </w:rPr>
        <w:br/>
      </w:r>
      <w:r w:rsidRPr="005F41AE">
        <w:rPr>
          <w:lang w:val="nl-BE"/>
        </w:rPr>
        <w:t>56 tabletter</w:t>
      </w:r>
      <w:r w:rsidRPr="005F41AE">
        <w:rPr>
          <w:lang w:val="nl-BE"/>
        </w:rPr>
        <w:br/>
        <w:t>56 x 1 tabletter</w:t>
      </w:r>
      <w:r w:rsidRPr="005F41AE">
        <w:rPr>
          <w:lang w:val="nl-BE"/>
        </w:rPr>
        <w:br/>
        <w:t>84 tabletter</w:t>
      </w:r>
      <w:r w:rsidRPr="005F41AE">
        <w:rPr>
          <w:lang w:val="nl-BE"/>
        </w:rPr>
        <w:br/>
      </w:r>
      <w:r>
        <w:rPr>
          <w:lang w:val="nl-BE"/>
        </w:rPr>
        <w:t>90</w:t>
      </w:r>
      <w:r w:rsidRPr="005F41AE">
        <w:rPr>
          <w:lang w:val="nl-BE"/>
        </w:rPr>
        <w:t> tabletter</w:t>
      </w:r>
      <w:r>
        <w:rPr>
          <w:lang w:val="nl-BE"/>
        </w:rPr>
        <w:br/>
      </w:r>
      <w:r w:rsidRPr="005F41AE">
        <w:rPr>
          <w:lang w:val="nl-BE"/>
        </w:rPr>
        <w:t>98 tabletter</w:t>
      </w:r>
    </w:p>
    <w:p w14:paraId="7B9CDCC7" w14:textId="77777777" w:rsidR="001B06FB" w:rsidRDefault="001B06FB">
      <w:pPr>
        <w:pStyle w:val="EMEABodyText"/>
        <w:rPr>
          <w:lang w:val="da-DK"/>
        </w:rPr>
      </w:pPr>
    </w:p>
    <w:p w14:paraId="4BCEBFB2" w14:textId="77777777" w:rsidR="001B06FB" w:rsidRDefault="001B06FB">
      <w:pPr>
        <w:pStyle w:val="EMEABodyText"/>
        <w:rPr>
          <w:lang w:val="da-DK"/>
        </w:rPr>
      </w:pPr>
    </w:p>
    <w:p w14:paraId="559CDDD0" w14:textId="77777777" w:rsidR="001B06FB" w:rsidRDefault="001B06FB" w:rsidP="001B06FB">
      <w:pPr>
        <w:pStyle w:val="EMEATitlePAC"/>
        <w:rPr>
          <w:lang w:val="da-DK"/>
        </w:rPr>
      </w:pPr>
      <w:r>
        <w:rPr>
          <w:lang w:val="da-DK"/>
        </w:rPr>
        <w:t>5.</w:t>
      </w:r>
      <w:r>
        <w:rPr>
          <w:lang w:val="da-DK"/>
        </w:rPr>
        <w:tab/>
        <w:t>ANVENDELSESMÅDE OG ADMINISTRATIONSVEJ(E)</w:t>
      </w:r>
    </w:p>
    <w:p w14:paraId="7DF65FB5" w14:textId="77777777" w:rsidR="001B06FB" w:rsidRDefault="001B06FB">
      <w:pPr>
        <w:pStyle w:val="EMEABodyText"/>
        <w:rPr>
          <w:lang w:val="da-DK"/>
        </w:rPr>
      </w:pPr>
    </w:p>
    <w:p w14:paraId="6FC29937" w14:textId="77777777" w:rsidR="001B06FB" w:rsidRDefault="001B06FB">
      <w:pPr>
        <w:pStyle w:val="EMEABodyText"/>
        <w:rPr>
          <w:lang w:val="da-DK"/>
        </w:rPr>
      </w:pPr>
      <w:r>
        <w:rPr>
          <w:lang w:val="da-DK"/>
        </w:rPr>
        <w:t>Oral anvendelse. Læs indlægssedlen inden brug.</w:t>
      </w:r>
    </w:p>
    <w:p w14:paraId="177CB391" w14:textId="77777777" w:rsidR="001B06FB" w:rsidRDefault="001B06FB">
      <w:pPr>
        <w:pStyle w:val="EMEABodyText"/>
        <w:rPr>
          <w:lang w:val="da-DK"/>
        </w:rPr>
      </w:pPr>
    </w:p>
    <w:p w14:paraId="26017A66" w14:textId="77777777" w:rsidR="001B06FB" w:rsidRDefault="001B06FB">
      <w:pPr>
        <w:pStyle w:val="EMEABodyText"/>
        <w:rPr>
          <w:lang w:val="da-DK"/>
        </w:rPr>
      </w:pPr>
    </w:p>
    <w:p w14:paraId="21C161CA" w14:textId="77777777" w:rsidR="001B06FB" w:rsidRDefault="001B06FB" w:rsidP="00A92FB1">
      <w:pPr>
        <w:pStyle w:val="EMEATitlePAC"/>
        <w:ind w:left="600" w:hanging="600"/>
        <w:rPr>
          <w:lang w:val="da-DK"/>
        </w:rPr>
      </w:pPr>
      <w:r>
        <w:rPr>
          <w:lang w:val="da-DK"/>
        </w:rPr>
        <w:t>6.</w:t>
      </w:r>
      <w:r>
        <w:rPr>
          <w:lang w:val="da-DK"/>
        </w:rPr>
        <w:tab/>
      </w:r>
      <w:r w:rsidR="00A92FB1" w:rsidRPr="00247981">
        <w:rPr>
          <w:szCs w:val="22"/>
          <w:lang w:val="da-DK"/>
        </w:rPr>
        <w:t>SÆRLIG ADVARSEL OM, AT LÆGEMIDLET SKAL OPBEVARES UTILGÆNGELIGT FOR BØRN</w:t>
      </w:r>
      <w:r w:rsidR="00A92FB1" w:rsidDel="00A92FB1">
        <w:rPr>
          <w:lang w:val="da-DK"/>
        </w:rPr>
        <w:t xml:space="preserve"> </w:t>
      </w:r>
    </w:p>
    <w:p w14:paraId="12D147D8" w14:textId="77777777" w:rsidR="00A92FB1" w:rsidRDefault="00A92FB1">
      <w:pPr>
        <w:pStyle w:val="EMEABodyText"/>
        <w:rPr>
          <w:lang w:val="da-DK"/>
        </w:rPr>
      </w:pPr>
    </w:p>
    <w:p w14:paraId="01BDEB8F" w14:textId="77777777" w:rsidR="001B06FB" w:rsidRDefault="001B06FB">
      <w:pPr>
        <w:pStyle w:val="EMEABodyText"/>
        <w:rPr>
          <w:lang w:val="da-DK"/>
        </w:rPr>
      </w:pPr>
      <w:r>
        <w:rPr>
          <w:lang w:val="da-DK"/>
        </w:rPr>
        <w:t>Opbevares utilgængeligt for børn.</w:t>
      </w:r>
    </w:p>
    <w:p w14:paraId="6E02885D" w14:textId="77777777" w:rsidR="001B06FB" w:rsidRDefault="001B06FB">
      <w:pPr>
        <w:pStyle w:val="EMEABodyText"/>
        <w:rPr>
          <w:lang w:val="da-DK"/>
        </w:rPr>
      </w:pPr>
    </w:p>
    <w:p w14:paraId="72365990" w14:textId="77777777" w:rsidR="001B06FB" w:rsidRDefault="001B06FB">
      <w:pPr>
        <w:pStyle w:val="EMEABodyText"/>
        <w:rPr>
          <w:lang w:val="da-DK"/>
        </w:rPr>
      </w:pPr>
    </w:p>
    <w:p w14:paraId="2A16CAF2" w14:textId="77777777" w:rsidR="001B06FB" w:rsidRDefault="001B06FB" w:rsidP="001B06FB">
      <w:pPr>
        <w:pStyle w:val="EMEATitlePAC"/>
        <w:rPr>
          <w:lang w:val="da-DK"/>
        </w:rPr>
      </w:pPr>
      <w:r>
        <w:rPr>
          <w:lang w:val="da-DK"/>
        </w:rPr>
        <w:t>7.</w:t>
      </w:r>
      <w:r>
        <w:rPr>
          <w:lang w:val="da-DK"/>
        </w:rPr>
        <w:tab/>
        <w:t>EVENTUELLE ANDRE SÆRLIGE ADVARSLER</w:t>
      </w:r>
    </w:p>
    <w:p w14:paraId="47747377" w14:textId="77777777" w:rsidR="001B06FB" w:rsidRDefault="001B06FB">
      <w:pPr>
        <w:pStyle w:val="EMEABodyText"/>
        <w:rPr>
          <w:lang w:val="da-DK"/>
        </w:rPr>
      </w:pPr>
    </w:p>
    <w:p w14:paraId="597E75FE" w14:textId="77777777" w:rsidR="001B06FB" w:rsidRDefault="001B06FB">
      <w:pPr>
        <w:pStyle w:val="EMEABodyText"/>
        <w:rPr>
          <w:lang w:val="da-DK"/>
        </w:rPr>
      </w:pPr>
    </w:p>
    <w:p w14:paraId="63818257" w14:textId="77777777" w:rsidR="001B06FB" w:rsidRDefault="001B06FB" w:rsidP="001B06FB">
      <w:pPr>
        <w:pStyle w:val="EMEATitlePAC"/>
        <w:rPr>
          <w:lang w:val="da-DK"/>
        </w:rPr>
      </w:pPr>
      <w:r>
        <w:rPr>
          <w:lang w:val="da-DK"/>
        </w:rPr>
        <w:t>8.</w:t>
      </w:r>
      <w:r>
        <w:rPr>
          <w:lang w:val="da-DK"/>
        </w:rPr>
        <w:tab/>
        <w:t>UDLØBSDATO</w:t>
      </w:r>
    </w:p>
    <w:p w14:paraId="7A72211D" w14:textId="77777777" w:rsidR="001B06FB" w:rsidRDefault="001B06FB">
      <w:pPr>
        <w:pStyle w:val="EMEABodyText"/>
        <w:rPr>
          <w:lang w:val="da-DK"/>
        </w:rPr>
      </w:pPr>
    </w:p>
    <w:p w14:paraId="076D49C1" w14:textId="77777777" w:rsidR="001B06FB" w:rsidRDefault="001B06FB">
      <w:pPr>
        <w:pStyle w:val="EMEABodyText"/>
        <w:rPr>
          <w:i/>
          <w:lang w:val="da-DK"/>
        </w:rPr>
      </w:pPr>
      <w:r>
        <w:rPr>
          <w:lang w:val="da-DK"/>
        </w:rPr>
        <w:t>EXP:</w:t>
      </w:r>
    </w:p>
    <w:p w14:paraId="06B31A1A" w14:textId="77777777" w:rsidR="001B06FB" w:rsidRDefault="001B06FB">
      <w:pPr>
        <w:pStyle w:val="EMEABodyText"/>
        <w:rPr>
          <w:i/>
          <w:lang w:val="da-DK"/>
        </w:rPr>
      </w:pPr>
    </w:p>
    <w:p w14:paraId="1FFD18A3" w14:textId="77777777" w:rsidR="001B06FB" w:rsidRDefault="001B06FB">
      <w:pPr>
        <w:pStyle w:val="EMEABodyText"/>
        <w:rPr>
          <w:lang w:val="da-DK"/>
        </w:rPr>
      </w:pPr>
    </w:p>
    <w:p w14:paraId="4BA6D9BD" w14:textId="77777777" w:rsidR="001B06FB" w:rsidRDefault="001B06FB" w:rsidP="001B06FB">
      <w:pPr>
        <w:pStyle w:val="EMEATitlePAC"/>
        <w:rPr>
          <w:lang w:val="da-DK"/>
        </w:rPr>
      </w:pPr>
      <w:r>
        <w:rPr>
          <w:lang w:val="da-DK"/>
        </w:rPr>
        <w:t>9.</w:t>
      </w:r>
      <w:r>
        <w:rPr>
          <w:lang w:val="da-DK"/>
        </w:rPr>
        <w:tab/>
        <w:t>SÆRLIGE OPBEVARINGSBETINGELSER</w:t>
      </w:r>
    </w:p>
    <w:p w14:paraId="5AFC0E29" w14:textId="77777777" w:rsidR="001B06FB" w:rsidRDefault="001B06FB">
      <w:pPr>
        <w:pStyle w:val="EMEABodyText"/>
        <w:rPr>
          <w:lang w:val="da-DK"/>
        </w:rPr>
      </w:pPr>
    </w:p>
    <w:p w14:paraId="12B82752" w14:textId="77777777" w:rsidR="001B06FB" w:rsidRDefault="001B06FB">
      <w:pPr>
        <w:pStyle w:val="EMEABodyText"/>
        <w:rPr>
          <w:lang w:val="da-DK"/>
        </w:rPr>
      </w:pPr>
      <w:r>
        <w:rPr>
          <w:lang w:val="da-DK"/>
        </w:rPr>
        <w:t xml:space="preserve">Må ikke opbevares </w:t>
      </w:r>
      <w:r w:rsidR="00E03395">
        <w:rPr>
          <w:lang w:val="da-DK"/>
        </w:rPr>
        <w:t xml:space="preserve">ved temperaturer </w:t>
      </w:r>
      <w:r>
        <w:rPr>
          <w:lang w:val="da-DK"/>
        </w:rPr>
        <w:t>over 30°C.</w:t>
      </w:r>
    </w:p>
    <w:p w14:paraId="3DC921E5" w14:textId="77777777" w:rsidR="001B06FB" w:rsidRDefault="001B06FB">
      <w:pPr>
        <w:pStyle w:val="EMEABodyText"/>
        <w:rPr>
          <w:lang w:val="da-DK"/>
        </w:rPr>
      </w:pPr>
    </w:p>
    <w:p w14:paraId="6826355E" w14:textId="77777777" w:rsidR="001B06FB" w:rsidRDefault="001B06FB">
      <w:pPr>
        <w:pStyle w:val="EMEABodyText"/>
        <w:rPr>
          <w:lang w:val="da-DK"/>
        </w:rPr>
      </w:pPr>
    </w:p>
    <w:p w14:paraId="1CDA3590" w14:textId="77777777" w:rsidR="001B06FB" w:rsidRDefault="001B06FB" w:rsidP="00125210">
      <w:pPr>
        <w:pStyle w:val="EMEATitlePAC"/>
        <w:ind w:left="600" w:hanging="600"/>
        <w:rPr>
          <w:lang w:val="da-DK"/>
        </w:rPr>
      </w:pPr>
      <w:r>
        <w:rPr>
          <w:lang w:val="da-DK"/>
        </w:rPr>
        <w:t>10.</w:t>
      </w:r>
      <w:r>
        <w:rPr>
          <w:lang w:val="da-DK"/>
        </w:rPr>
        <w:tab/>
      </w:r>
      <w:r w:rsidR="00125210" w:rsidRPr="00247981">
        <w:rPr>
          <w:szCs w:val="22"/>
          <w:lang w:val="da-DK"/>
        </w:rPr>
        <w:t>EVENTUELLE SÆRLIGE FORHOLDSREGLER VED BORTSKAFFELSE AF IKKE ANVENDT LÆGEMIDDEL SAMT AFFALD HERAF</w:t>
      </w:r>
      <w:r w:rsidR="00125210" w:rsidDel="00125210">
        <w:rPr>
          <w:lang w:val="da-DK"/>
        </w:rPr>
        <w:t xml:space="preserve"> </w:t>
      </w:r>
    </w:p>
    <w:p w14:paraId="7A4583B1" w14:textId="77777777" w:rsidR="001B06FB" w:rsidRDefault="001B06FB">
      <w:pPr>
        <w:pStyle w:val="EMEABodyText"/>
        <w:rPr>
          <w:lang w:val="da-DK"/>
        </w:rPr>
      </w:pPr>
    </w:p>
    <w:p w14:paraId="57DA07D9" w14:textId="77777777" w:rsidR="00125210" w:rsidRDefault="00125210">
      <w:pPr>
        <w:pStyle w:val="EMEABodyText"/>
        <w:rPr>
          <w:lang w:val="da-DK"/>
        </w:rPr>
      </w:pPr>
    </w:p>
    <w:p w14:paraId="626BF50F" w14:textId="77777777" w:rsidR="001B06FB" w:rsidRDefault="001B06FB" w:rsidP="001B06FB">
      <w:pPr>
        <w:pStyle w:val="EMEATitlePAC"/>
        <w:rPr>
          <w:lang w:val="da-DK"/>
        </w:rPr>
      </w:pPr>
      <w:r>
        <w:rPr>
          <w:lang w:val="da-DK"/>
        </w:rPr>
        <w:t>11.</w:t>
      </w:r>
      <w:r>
        <w:rPr>
          <w:lang w:val="da-DK"/>
        </w:rPr>
        <w:tab/>
        <w:t>NAVN OG ADRESSE PÅ INDEHAVEREN AF MARKEDSFØRINGSTILLADELSEN</w:t>
      </w:r>
    </w:p>
    <w:p w14:paraId="62A5297F" w14:textId="77777777" w:rsidR="001B06FB" w:rsidRDefault="001B06FB">
      <w:pPr>
        <w:pStyle w:val="EMEABodyText"/>
        <w:rPr>
          <w:lang w:val="da-DK"/>
        </w:rPr>
      </w:pPr>
    </w:p>
    <w:p w14:paraId="7535E04C" w14:textId="77777777" w:rsidR="001B06FB" w:rsidRDefault="001B06FB">
      <w:pPr>
        <w:pStyle w:val="EMEAAddress"/>
        <w:rPr>
          <w:lang w:val="da-DK"/>
        </w:rPr>
      </w:pPr>
      <w:r>
        <w:rPr>
          <w:lang w:val="da-DK"/>
        </w:rPr>
        <w:t>sanofi-aventis groupe</w:t>
      </w:r>
      <w:r>
        <w:rPr>
          <w:lang w:val="da-DK"/>
        </w:rPr>
        <w:br/>
        <w:t>54</w:t>
      </w:r>
      <w:r w:rsidR="00C01801">
        <w:rPr>
          <w:lang w:val="da-DK"/>
        </w:rPr>
        <w:t>,</w:t>
      </w:r>
      <w:r>
        <w:rPr>
          <w:lang w:val="da-DK"/>
        </w:rPr>
        <w:t xml:space="preserve"> rue La Boétie</w:t>
      </w:r>
      <w:r>
        <w:rPr>
          <w:lang w:val="da-DK"/>
        </w:rPr>
        <w:br/>
      </w:r>
      <w:r w:rsidR="00C01801">
        <w:rPr>
          <w:lang w:val="da-DK"/>
        </w:rPr>
        <w:t>F-</w:t>
      </w:r>
      <w:r>
        <w:rPr>
          <w:lang w:val="da-DK"/>
        </w:rPr>
        <w:t>75008 Paris - Frankrig</w:t>
      </w:r>
    </w:p>
    <w:p w14:paraId="2EEACAC8" w14:textId="77777777" w:rsidR="001B06FB" w:rsidRDefault="001B06FB">
      <w:pPr>
        <w:pStyle w:val="EMEABodyText"/>
        <w:rPr>
          <w:lang w:val="da-DK"/>
        </w:rPr>
      </w:pPr>
    </w:p>
    <w:p w14:paraId="00722836" w14:textId="77777777" w:rsidR="001B06FB" w:rsidRDefault="001B06FB">
      <w:pPr>
        <w:pStyle w:val="EMEABodyText"/>
        <w:rPr>
          <w:lang w:val="da-DK"/>
        </w:rPr>
      </w:pPr>
    </w:p>
    <w:p w14:paraId="367D5305" w14:textId="77777777" w:rsidR="001B06FB" w:rsidRDefault="001B06FB" w:rsidP="001B06FB">
      <w:pPr>
        <w:pStyle w:val="EMEATitlePAC"/>
        <w:rPr>
          <w:lang w:val="da-DK"/>
        </w:rPr>
      </w:pPr>
      <w:r>
        <w:rPr>
          <w:lang w:val="da-DK"/>
        </w:rPr>
        <w:t>12.</w:t>
      </w:r>
      <w:r>
        <w:rPr>
          <w:lang w:val="da-DK"/>
        </w:rPr>
        <w:tab/>
        <w:t>MARKEDSFØRINGSTILLADELSESNUMMER (</w:t>
      </w:r>
      <w:r w:rsidR="00125210">
        <w:rPr>
          <w:lang w:val="da-DK"/>
        </w:rPr>
        <w:t>-</w:t>
      </w:r>
      <w:r>
        <w:rPr>
          <w:lang w:val="da-DK"/>
        </w:rPr>
        <w:t>NUMRE)</w:t>
      </w:r>
    </w:p>
    <w:p w14:paraId="00E6B186" w14:textId="77777777" w:rsidR="001B06FB" w:rsidRDefault="001B06FB">
      <w:pPr>
        <w:pStyle w:val="EMEABodyText"/>
        <w:rPr>
          <w:lang w:val="da-DK"/>
        </w:rPr>
      </w:pPr>
    </w:p>
    <w:p w14:paraId="2D35244B" w14:textId="77777777" w:rsidR="001B06FB" w:rsidRPr="00024ADC" w:rsidRDefault="001B06FB" w:rsidP="001B06FB">
      <w:pPr>
        <w:pStyle w:val="EMEABodyText"/>
        <w:rPr>
          <w:highlight w:val="lightGray"/>
          <w:lang w:val="da-DK"/>
        </w:rPr>
      </w:pPr>
      <w:r>
        <w:rPr>
          <w:highlight w:val="lightGray"/>
          <w:lang w:val="da-DK"/>
        </w:rPr>
        <w:t>EU/1/97/049/021 - 14</w:t>
      </w:r>
      <w:r w:rsidRPr="00024ADC">
        <w:rPr>
          <w:highlight w:val="lightGray"/>
          <w:lang w:val="da-DK"/>
        </w:rPr>
        <w:t> tabletter</w:t>
      </w:r>
    </w:p>
    <w:p w14:paraId="6ABE1714" w14:textId="77777777" w:rsidR="001B06FB" w:rsidRPr="00024ADC" w:rsidRDefault="001B06FB" w:rsidP="001B06FB">
      <w:pPr>
        <w:pStyle w:val="EMEABodyText"/>
        <w:rPr>
          <w:highlight w:val="lightGray"/>
          <w:lang w:val="da-DK"/>
        </w:rPr>
      </w:pPr>
      <w:r>
        <w:rPr>
          <w:highlight w:val="lightGray"/>
          <w:lang w:val="da-DK"/>
        </w:rPr>
        <w:t>EU/1/97/049/022 - 28</w:t>
      </w:r>
      <w:r w:rsidRPr="00024ADC">
        <w:rPr>
          <w:highlight w:val="lightGray"/>
          <w:lang w:val="da-DK"/>
        </w:rPr>
        <w:t> tabletter</w:t>
      </w:r>
      <w:r>
        <w:rPr>
          <w:highlight w:val="lightGray"/>
          <w:lang w:val="da-DK"/>
        </w:rPr>
        <w:br/>
        <w:t>EU/1/97/049/035 - 30 tabletter</w:t>
      </w:r>
    </w:p>
    <w:p w14:paraId="19884AB3" w14:textId="77777777" w:rsidR="001B06FB" w:rsidRPr="00024ADC" w:rsidRDefault="001B06FB" w:rsidP="001B06FB">
      <w:pPr>
        <w:pStyle w:val="EMEABodyText"/>
        <w:rPr>
          <w:highlight w:val="lightGray"/>
          <w:lang w:val="da-DK"/>
        </w:rPr>
      </w:pPr>
      <w:r>
        <w:rPr>
          <w:highlight w:val="lightGray"/>
          <w:lang w:val="da-DK"/>
        </w:rPr>
        <w:t>EU/1/97/049/023 - 56</w:t>
      </w:r>
      <w:r w:rsidRPr="00024ADC">
        <w:rPr>
          <w:highlight w:val="lightGray"/>
          <w:lang w:val="da-DK"/>
        </w:rPr>
        <w:t> tabletter</w:t>
      </w:r>
    </w:p>
    <w:p w14:paraId="1CA66A87" w14:textId="77777777" w:rsidR="001B06FB" w:rsidRPr="00024ADC" w:rsidRDefault="001B06FB" w:rsidP="001B06FB">
      <w:pPr>
        <w:pStyle w:val="EMEABodyText"/>
        <w:rPr>
          <w:highlight w:val="lightGray"/>
          <w:lang w:val="da-DK"/>
        </w:rPr>
      </w:pPr>
      <w:r>
        <w:rPr>
          <w:highlight w:val="lightGray"/>
          <w:lang w:val="da-DK"/>
        </w:rPr>
        <w:t>EU/1/97/049/024 - 56 x 1</w:t>
      </w:r>
      <w:r w:rsidRPr="00024ADC">
        <w:rPr>
          <w:highlight w:val="lightGray"/>
          <w:lang w:val="da-DK"/>
        </w:rPr>
        <w:t> tabletter</w:t>
      </w:r>
    </w:p>
    <w:p w14:paraId="37518B0B" w14:textId="77777777" w:rsidR="001B06FB" w:rsidRPr="00024ADC" w:rsidRDefault="001B06FB" w:rsidP="001B06FB">
      <w:pPr>
        <w:pStyle w:val="EMEABodyText"/>
        <w:rPr>
          <w:highlight w:val="lightGray"/>
          <w:lang w:val="da-DK"/>
        </w:rPr>
      </w:pPr>
      <w:r>
        <w:rPr>
          <w:highlight w:val="lightGray"/>
          <w:lang w:val="sl-SI"/>
        </w:rPr>
        <w:t>EU/1/97/049/032 - 84</w:t>
      </w:r>
      <w:r w:rsidRPr="00024ADC">
        <w:rPr>
          <w:highlight w:val="lightGray"/>
          <w:lang w:val="da-DK"/>
        </w:rPr>
        <w:t> tabletter</w:t>
      </w:r>
      <w:r>
        <w:rPr>
          <w:highlight w:val="lightGray"/>
          <w:lang w:val="da-DK"/>
        </w:rPr>
        <w:br/>
        <w:t>EU/1/97/049/038 - 90 tabletter</w:t>
      </w:r>
    </w:p>
    <w:p w14:paraId="4E500235" w14:textId="77777777" w:rsidR="001B06FB" w:rsidRPr="00EE5967" w:rsidRDefault="001B06FB" w:rsidP="001B06FB">
      <w:pPr>
        <w:pStyle w:val="EMEABodyText"/>
        <w:rPr>
          <w:lang w:val="da-DK"/>
        </w:rPr>
      </w:pPr>
      <w:r>
        <w:rPr>
          <w:highlight w:val="lightGray"/>
          <w:lang w:val="da-DK"/>
        </w:rPr>
        <w:t>EU/1/97/049/025 - 98</w:t>
      </w:r>
      <w:r w:rsidRPr="00024ADC">
        <w:rPr>
          <w:highlight w:val="lightGray"/>
          <w:lang w:val="da-DK"/>
        </w:rPr>
        <w:t> tabletter</w:t>
      </w:r>
    </w:p>
    <w:p w14:paraId="6E718398" w14:textId="77777777" w:rsidR="001B06FB" w:rsidRDefault="001B06FB">
      <w:pPr>
        <w:pStyle w:val="EMEABodyText"/>
        <w:rPr>
          <w:lang w:val="da-DK"/>
        </w:rPr>
      </w:pPr>
    </w:p>
    <w:p w14:paraId="13D23DFB" w14:textId="77777777" w:rsidR="001B06FB" w:rsidRDefault="001B06FB">
      <w:pPr>
        <w:pStyle w:val="EMEABodyText"/>
        <w:rPr>
          <w:lang w:val="da-DK"/>
        </w:rPr>
      </w:pPr>
    </w:p>
    <w:p w14:paraId="03A07F0F" w14:textId="77777777" w:rsidR="001B06FB" w:rsidRDefault="001B06FB" w:rsidP="001B06FB">
      <w:pPr>
        <w:pStyle w:val="EMEATitlePAC"/>
        <w:rPr>
          <w:lang w:val="da-DK"/>
        </w:rPr>
      </w:pPr>
      <w:r>
        <w:rPr>
          <w:lang w:val="da-DK"/>
        </w:rPr>
        <w:t>13.</w:t>
      </w:r>
      <w:r>
        <w:rPr>
          <w:lang w:val="da-DK"/>
        </w:rPr>
        <w:tab/>
        <w:t>FREMSTILLERENS BATCHNUMMER</w:t>
      </w:r>
    </w:p>
    <w:p w14:paraId="3F3710C1" w14:textId="77777777" w:rsidR="001B06FB" w:rsidRDefault="001B06FB">
      <w:pPr>
        <w:pStyle w:val="EMEABodyText"/>
        <w:rPr>
          <w:lang w:val="da-DK"/>
        </w:rPr>
      </w:pPr>
    </w:p>
    <w:p w14:paraId="3E8A9FB2" w14:textId="77777777" w:rsidR="001B06FB" w:rsidRDefault="001B06FB">
      <w:pPr>
        <w:pStyle w:val="EMEABodyText"/>
        <w:rPr>
          <w:i/>
          <w:lang w:val="da-DK"/>
        </w:rPr>
      </w:pPr>
      <w:r>
        <w:rPr>
          <w:lang w:val="da-DK"/>
        </w:rPr>
        <w:t>Lot</w:t>
      </w:r>
    </w:p>
    <w:p w14:paraId="671D327F" w14:textId="77777777" w:rsidR="001B06FB" w:rsidRDefault="001B06FB">
      <w:pPr>
        <w:pStyle w:val="EMEABodyText"/>
        <w:rPr>
          <w:i/>
          <w:lang w:val="da-DK"/>
        </w:rPr>
      </w:pPr>
    </w:p>
    <w:p w14:paraId="6627333C" w14:textId="77777777" w:rsidR="001B06FB" w:rsidRDefault="001B06FB">
      <w:pPr>
        <w:pStyle w:val="EMEABodyText"/>
        <w:rPr>
          <w:lang w:val="da-DK"/>
        </w:rPr>
      </w:pPr>
    </w:p>
    <w:p w14:paraId="08E583BB" w14:textId="77777777" w:rsidR="001B06FB" w:rsidRDefault="001B06FB" w:rsidP="001B06FB">
      <w:pPr>
        <w:pStyle w:val="EMEATitlePAC"/>
        <w:rPr>
          <w:lang w:val="da-DK"/>
        </w:rPr>
      </w:pPr>
      <w:r>
        <w:rPr>
          <w:lang w:val="da-DK"/>
        </w:rPr>
        <w:t>14.</w:t>
      </w:r>
      <w:r>
        <w:rPr>
          <w:lang w:val="da-DK"/>
        </w:rPr>
        <w:tab/>
        <w:t xml:space="preserve">GENEREL KLASSIFIKATION FOR UDLEVERING </w:t>
      </w:r>
    </w:p>
    <w:p w14:paraId="67FB44DE" w14:textId="77777777" w:rsidR="001B06FB" w:rsidRDefault="001B06FB">
      <w:pPr>
        <w:pStyle w:val="EMEABodyText"/>
        <w:rPr>
          <w:lang w:val="da-DK"/>
        </w:rPr>
      </w:pPr>
    </w:p>
    <w:p w14:paraId="2D8DF1BC" w14:textId="77777777" w:rsidR="001B06FB" w:rsidRDefault="001B06FB">
      <w:pPr>
        <w:pStyle w:val="EMEABodyText"/>
        <w:rPr>
          <w:lang w:val="da-DK"/>
        </w:rPr>
      </w:pPr>
      <w:r>
        <w:rPr>
          <w:lang w:val="da-DK"/>
        </w:rPr>
        <w:t>Receptpligtigt lægemiddel.</w:t>
      </w:r>
    </w:p>
    <w:p w14:paraId="397F8127" w14:textId="77777777" w:rsidR="001B06FB" w:rsidRDefault="001B06FB">
      <w:pPr>
        <w:pStyle w:val="EMEABodyText"/>
        <w:rPr>
          <w:lang w:val="da-DK"/>
        </w:rPr>
      </w:pPr>
    </w:p>
    <w:p w14:paraId="6B8A966C" w14:textId="77777777" w:rsidR="001B06FB" w:rsidRDefault="001B06FB">
      <w:pPr>
        <w:pStyle w:val="EMEABodyText"/>
        <w:rPr>
          <w:lang w:val="da-DK"/>
        </w:rPr>
      </w:pPr>
    </w:p>
    <w:p w14:paraId="3EB9A498" w14:textId="77777777" w:rsidR="001B06FB" w:rsidRDefault="001B06FB" w:rsidP="001B06FB">
      <w:pPr>
        <w:pStyle w:val="EMEATitlePAC"/>
        <w:rPr>
          <w:lang w:val="da-DK"/>
        </w:rPr>
      </w:pPr>
      <w:r>
        <w:rPr>
          <w:lang w:val="da-DK"/>
        </w:rPr>
        <w:t>15.</w:t>
      </w:r>
      <w:r>
        <w:rPr>
          <w:lang w:val="da-DK"/>
        </w:rPr>
        <w:tab/>
        <w:t>INSTRUKTIONER VEDRØRENDE ANVENDELSEN</w:t>
      </w:r>
    </w:p>
    <w:p w14:paraId="72EC42B1" w14:textId="77777777" w:rsidR="001B06FB" w:rsidRPr="009D71B3" w:rsidRDefault="001B06FB" w:rsidP="001B06FB">
      <w:pPr>
        <w:pStyle w:val="EMEABodyText"/>
        <w:rPr>
          <w:noProof/>
          <w:lang w:val="da-DK"/>
        </w:rPr>
      </w:pPr>
    </w:p>
    <w:p w14:paraId="6CC77A95" w14:textId="77777777" w:rsidR="001B06FB" w:rsidRPr="009D71B3" w:rsidRDefault="001B06FB" w:rsidP="001B06FB">
      <w:pPr>
        <w:pStyle w:val="EMEABodyText"/>
        <w:rPr>
          <w:noProof/>
          <w:lang w:val="da-DK"/>
        </w:rPr>
      </w:pPr>
    </w:p>
    <w:p w14:paraId="3BB690C1" w14:textId="77777777" w:rsidR="001B06FB" w:rsidRPr="009E5F67" w:rsidRDefault="001B06FB" w:rsidP="001B06FB">
      <w:pPr>
        <w:pStyle w:val="EMEATitlePAC"/>
        <w:rPr>
          <w:lang w:val="da-DK"/>
        </w:rPr>
      </w:pPr>
      <w:r w:rsidRPr="009E5F67">
        <w:rPr>
          <w:lang w:val="da-DK"/>
        </w:rPr>
        <w:t>16.</w:t>
      </w:r>
      <w:r w:rsidRPr="009E5F67">
        <w:rPr>
          <w:lang w:val="da-DK"/>
        </w:rPr>
        <w:tab/>
        <w:t>INFORMATION I BRAILLESKRIFT</w:t>
      </w:r>
    </w:p>
    <w:p w14:paraId="65DC01DF" w14:textId="77777777" w:rsidR="001B06FB" w:rsidRPr="009D71B3" w:rsidRDefault="001B06FB">
      <w:pPr>
        <w:pStyle w:val="EMEABodyText"/>
        <w:rPr>
          <w:lang w:val="da-DK"/>
        </w:rPr>
      </w:pPr>
    </w:p>
    <w:p w14:paraId="4440A5F9" w14:textId="77777777" w:rsidR="001B06FB" w:rsidRDefault="001B06FB">
      <w:pPr>
        <w:pStyle w:val="EMEABodyText"/>
        <w:rPr>
          <w:lang w:val="da-DK"/>
        </w:rPr>
      </w:pPr>
      <w:r w:rsidRPr="009D71B3">
        <w:rPr>
          <w:lang w:val="da-DK"/>
        </w:rPr>
        <w:t>Karvea 150</w:t>
      </w:r>
      <w:r>
        <w:rPr>
          <w:lang w:val="de-DE"/>
        </w:rPr>
        <w:t> </w:t>
      </w:r>
      <w:r w:rsidRPr="009D71B3">
        <w:rPr>
          <w:lang w:val="da-DK"/>
        </w:rPr>
        <w:t>mg</w:t>
      </w:r>
    </w:p>
    <w:p w14:paraId="7F2C12C0" w14:textId="77777777" w:rsidR="004C1E44" w:rsidRDefault="004C1E44">
      <w:pPr>
        <w:pStyle w:val="EMEABodyText"/>
        <w:rPr>
          <w:lang w:val="da-DK"/>
        </w:rPr>
      </w:pPr>
    </w:p>
    <w:p w14:paraId="58D85306" w14:textId="77777777"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17</w:t>
      </w:r>
      <w:r>
        <w:rPr>
          <w:b/>
          <w:noProof/>
          <w:szCs w:val="22"/>
          <w:lang w:val="da-DK"/>
        </w:rPr>
        <w:t>.</w:t>
      </w:r>
      <w:r w:rsidRPr="00CF2887">
        <w:rPr>
          <w:b/>
          <w:noProof/>
          <w:szCs w:val="22"/>
          <w:lang w:val="da-DK"/>
        </w:rPr>
        <w:tab/>
        <w:t>ENTYDIG IDENTIFIKATOR – 2D-STREGKODE</w:t>
      </w:r>
    </w:p>
    <w:p w14:paraId="7DF5F002" w14:textId="77777777" w:rsidR="004C1E44" w:rsidRPr="00CF2887" w:rsidRDefault="004C1E44" w:rsidP="004C1E44">
      <w:pPr>
        <w:tabs>
          <w:tab w:val="left" w:pos="720"/>
        </w:tabs>
        <w:rPr>
          <w:noProof/>
          <w:szCs w:val="22"/>
          <w:lang w:val="da-DK"/>
        </w:rPr>
      </w:pPr>
    </w:p>
    <w:p w14:paraId="5F056CF8" w14:textId="77777777" w:rsidR="004C1E44" w:rsidRPr="00CF2887" w:rsidRDefault="004C1E44" w:rsidP="004C1E44">
      <w:pPr>
        <w:rPr>
          <w:noProof/>
          <w:szCs w:val="22"/>
          <w:shd w:val="clear" w:color="auto" w:fill="CCCCCC"/>
          <w:lang w:val="da-DK"/>
        </w:rPr>
      </w:pPr>
      <w:r w:rsidRPr="00CF2887">
        <w:rPr>
          <w:noProof/>
          <w:szCs w:val="22"/>
          <w:lang w:val="da-DK"/>
        </w:rPr>
        <w:t>Der er anført en 2D-stregkode, som indeh</w:t>
      </w:r>
      <w:r w:rsidRPr="0054096F">
        <w:rPr>
          <w:noProof/>
          <w:szCs w:val="22"/>
          <w:lang w:val="da-DK"/>
        </w:rPr>
        <w:t>older en entydig identifikator.</w:t>
      </w:r>
    </w:p>
    <w:p w14:paraId="6E3243D4" w14:textId="77777777" w:rsidR="004C1E44" w:rsidRPr="00CF2887" w:rsidRDefault="004C1E44" w:rsidP="004C1E44">
      <w:pPr>
        <w:rPr>
          <w:noProof/>
          <w:szCs w:val="22"/>
          <w:shd w:val="clear" w:color="auto" w:fill="CCCCCC"/>
          <w:lang w:val="da-DK"/>
        </w:rPr>
      </w:pPr>
    </w:p>
    <w:p w14:paraId="1960FEC6" w14:textId="77777777" w:rsidR="004C1E44" w:rsidRPr="003C5BD8" w:rsidRDefault="004C1E44" w:rsidP="004C1E44">
      <w:pPr>
        <w:tabs>
          <w:tab w:val="left" w:pos="720"/>
        </w:tabs>
        <w:rPr>
          <w:noProof/>
          <w:vanish/>
          <w:szCs w:val="22"/>
        </w:rPr>
      </w:pPr>
    </w:p>
    <w:p w14:paraId="391AB4FE" w14:textId="77777777"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18.</w:t>
      </w:r>
      <w:r w:rsidRPr="00CF2887">
        <w:rPr>
          <w:b/>
          <w:noProof/>
          <w:szCs w:val="22"/>
          <w:lang w:val="da-DK"/>
        </w:rPr>
        <w:tab/>
        <w:t>ENTYDIG IDENTIFIKATOR - MENNESKELIGT LÆSBARE DATA</w:t>
      </w:r>
    </w:p>
    <w:p w14:paraId="509E3D8D" w14:textId="77777777" w:rsidR="004C1E44" w:rsidRPr="00CF2887" w:rsidRDefault="004C1E44" w:rsidP="004C1E44">
      <w:pPr>
        <w:tabs>
          <w:tab w:val="left" w:pos="720"/>
        </w:tabs>
        <w:rPr>
          <w:noProof/>
          <w:szCs w:val="22"/>
          <w:lang w:val="da-DK"/>
        </w:rPr>
      </w:pPr>
    </w:p>
    <w:p w14:paraId="61AC3CC9" w14:textId="77777777" w:rsidR="004C1E44" w:rsidRPr="00CF2887" w:rsidRDefault="004C1E44" w:rsidP="004C1E44">
      <w:pPr>
        <w:rPr>
          <w:color w:val="008000"/>
          <w:szCs w:val="22"/>
          <w:lang w:val="da-DK"/>
        </w:rPr>
      </w:pPr>
      <w:r w:rsidRPr="00CF2887">
        <w:rPr>
          <w:szCs w:val="22"/>
          <w:lang w:val="da-DK"/>
        </w:rPr>
        <w:t xml:space="preserve">PC: </w:t>
      </w:r>
    </w:p>
    <w:p w14:paraId="27A4E0CF" w14:textId="77777777" w:rsidR="004C1E44" w:rsidRPr="00CF2887" w:rsidRDefault="004C1E44" w:rsidP="004C1E44">
      <w:pPr>
        <w:rPr>
          <w:szCs w:val="22"/>
          <w:lang w:val="da-DK"/>
        </w:rPr>
      </w:pPr>
      <w:r w:rsidRPr="00CF2887">
        <w:rPr>
          <w:szCs w:val="22"/>
          <w:lang w:val="da-DK"/>
        </w:rPr>
        <w:t xml:space="preserve">SN: </w:t>
      </w:r>
    </w:p>
    <w:p w14:paraId="7B512D5A" w14:textId="77777777" w:rsidR="004C1E44" w:rsidRPr="00CF2887" w:rsidRDefault="004C1E44" w:rsidP="004C1E44">
      <w:pPr>
        <w:rPr>
          <w:szCs w:val="22"/>
          <w:lang w:val="da-DK"/>
        </w:rPr>
      </w:pPr>
      <w:r w:rsidRPr="00CF2887">
        <w:rPr>
          <w:szCs w:val="22"/>
          <w:lang w:val="da-DK"/>
        </w:rPr>
        <w:t xml:space="preserve">NN: </w:t>
      </w:r>
    </w:p>
    <w:p w14:paraId="7445D2D3" w14:textId="77777777" w:rsidR="004C1E44" w:rsidRPr="009D71B3" w:rsidRDefault="004C1E44">
      <w:pPr>
        <w:pStyle w:val="EMEABodyText"/>
        <w:rPr>
          <w:lang w:val="da-DK"/>
        </w:rPr>
      </w:pPr>
    </w:p>
    <w:p w14:paraId="35B5CFAE" w14:textId="77777777" w:rsidR="001B06FB" w:rsidRDefault="001B06FB" w:rsidP="001B06FB">
      <w:pPr>
        <w:pStyle w:val="EMEATitlePAC"/>
        <w:rPr>
          <w:lang w:val="da-DK"/>
        </w:rPr>
      </w:pPr>
      <w:r>
        <w:rPr>
          <w:lang w:val="da-DK"/>
        </w:rPr>
        <w:br w:type="page"/>
      </w:r>
      <w:r>
        <w:rPr>
          <w:lang w:val="da-DK"/>
        </w:rPr>
        <w:lastRenderedPageBreak/>
        <w:t xml:space="preserve">MINDSTEKRAV TIL </w:t>
      </w:r>
      <w:r w:rsidR="003207B8">
        <w:rPr>
          <w:lang w:val="da-DK"/>
        </w:rPr>
        <w:t>MÆRKNING</w:t>
      </w:r>
      <w:r>
        <w:rPr>
          <w:lang w:val="da-DK"/>
        </w:rPr>
        <w:t xml:space="preserve"> PÅ BLISTER ELLER STRIP</w:t>
      </w:r>
    </w:p>
    <w:p w14:paraId="1AED16C3" w14:textId="77777777" w:rsidR="001B06FB" w:rsidRDefault="001B06FB">
      <w:pPr>
        <w:pStyle w:val="EMEABodyText"/>
        <w:rPr>
          <w:lang w:val="da-DK"/>
        </w:rPr>
      </w:pPr>
    </w:p>
    <w:p w14:paraId="148EF46F" w14:textId="77777777" w:rsidR="001B06FB" w:rsidRDefault="001B06FB">
      <w:pPr>
        <w:pStyle w:val="EMEABodyText"/>
        <w:rPr>
          <w:lang w:val="da-DK"/>
        </w:rPr>
      </w:pPr>
    </w:p>
    <w:p w14:paraId="4B4405A3" w14:textId="77777777" w:rsidR="001B06FB" w:rsidRDefault="001B06FB" w:rsidP="001B06FB">
      <w:pPr>
        <w:pStyle w:val="EMEATitlePAC"/>
        <w:rPr>
          <w:lang w:val="da-DK"/>
        </w:rPr>
      </w:pPr>
      <w:r>
        <w:rPr>
          <w:lang w:val="da-DK"/>
        </w:rPr>
        <w:t>1.</w:t>
      </w:r>
      <w:r>
        <w:rPr>
          <w:lang w:val="da-DK"/>
        </w:rPr>
        <w:tab/>
        <w:t>LÆGEMIDLETS NAVN</w:t>
      </w:r>
    </w:p>
    <w:p w14:paraId="0B992AB7" w14:textId="77777777" w:rsidR="001B06FB" w:rsidRDefault="001B06FB">
      <w:pPr>
        <w:pStyle w:val="EMEABodyText"/>
        <w:rPr>
          <w:lang w:val="da-DK"/>
        </w:rPr>
      </w:pPr>
    </w:p>
    <w:p w14:paraId="0E08628F" w14:textId="77777777" w:rsidR="001B06FB" w:rsidRDefault="001B06FB">
      <w:pPr>
        <w:pStyle w:val="EMEABodyText"/>
        <w:rPr>
          <w:lang w:val="da-DK"/>
        </w:rPr>
      </w:pPr>
      <w:r>
        <w:rPr>
          <w:lang w:val="da-DK"/>
        </w:rPr>
        <w:t>Karvea 150 mg tabletter</w:t>
      </w:r>
    </w:p>
    <w:p w14:paraId="72B9C4A3" w14:textId="77777777" w:rsidR="001B06FB" w:rsidRDefault="001B06FB">
      <w:pPr>
        <w:pStyle w:val="EMEABodyText"/>
        <w:rPr>
          <w:lang w:val="da-DK"/>
        </w:rPr>
      </w:pPr>
      <w:r>
        <w:rPr>
          <w:lang w:val="da-DK"/>
        </w:rPr>
        <w:t>irbesartan</w:t>
      </w:r>
    </w:p>
    <w:p w14:paraId="5BB9A65C" w14:textId="77777777" w:rsidR="001B06FB" w:rsidRDefault="001B06FB">
      <w:pPr>
        <w:pStyle w:val="EMEABodyText"/>
        <w:rPr>
          <w:lang w:val="da-DK"/>
        </w:rPr>
      </w:pPr>
    </w:p>
    <w:p w14:paraId="7C300F14" w14:textId="77777777" w:rsidR="001B06FB" w:rsidRDefault="001B06FB">
      <w:pPr>
        <w:pStyle w:val="EMEABodyText"/>
        <w:rPr>
          <w:lang w:val="da-DK"/>
        </w:rPr>
      </w:pPr>
    </w:p>
    <w:p w14:paraId="5ABF758A" w14:textId="77777777" w:rsidR="001B06FB" w:rsidRDefault="001B06FB" w:rsidP="001B06FB">
      <w:pPr>
        <w:pStyle w:val="EMEATitlePAC"/>
        <w:rPr>
          <w:lang w:val="da-DK"/>
        </w:rPr>
      </w:pPr>
      <w:r>
        <w:rPr>
          <w:lang w:val="da-DK"/>
        </w:rPr>
        <w:t>2.</w:t>
      </w:r>
      <w:r>
        <w:rPr>
          <w:lang w:val="da-DK"/>
        </w:rPr>
        <w:tab/>
        <w:t>NAVN PÅ INDEHAVEREN AF MARKEDSFØRINGSTILLADELSEN</w:t>
      </w:r>
    </w:p>
    <w:p w14:paraId="7E0D11F6" w14:textId="77777777" w:rsidR="001B06FB" w:rsidRDefault="001B06FB">
      <w:pPr>
        <w:pStyle w:val="EMEABodyText"/>
        <w:rPr>
          <w:lang w:val="da-DK"/>
        </w:rPr>
      </w:pPr>
    </w:p>
    <w:p w14:paraId="5676FA9C" w14:textId="77777777" w:rsidR="001B06FB" w:rsidRDefault="001B06FB">
      <w:pPr>
        <w:pStyle w:val="EMEABodyText"/>
        <w:rPr>
          <w:lang w:val="da-DK"/>
        </w:rPr>
      </w:pPr>
      <w:r>
        <w:rPr>
          <w:lang w:val="da-DK"/>
        </w:rPr>
        <w:t>sanofi-aventis groupe</w:t>
      </w:r>
    </w:p>
    <w:p w14:paraId="2D791069" w14:textId="77777777" w:rsidR="001B06FB" w:rsidRDefault="001B06FB">
      <w:pPr>
        <w:pStyle w:val="EMEABodyText"/>
        <w:rPr>
          <w:lang w:val="da-DK"/>
        </w:rPr>
      </w:pPr>
    </w:p>
    <w:p w14:paraId="1877488A" w14:textId="77777777" w:rsidR="001B06FB" w:rsidRDefault="001B06FB">
      <w:pPr>
        <w:pStyle w:val="EMEABodyText"/>
        <w:rPr>
          <w:lang w:val="da-DK"/>
        </w:rPr>
      </w:pPr>
    </w:p>
    <w:p w14:paraId="3326990B" w14:textId="77777777" w:rsidR="001B06FB" w:rsidRDefault="001B06FB" w:rsidP="001B06FB">
      <w:pPr>
        <w:pStyle w:val="EMEATitlePAC"/>
        <w:rPr>
          <w:lang w:val="da-DK"/>
        </w:rPr>
      </w:pPr>
      <w:r>
        <w:rPr>
          <w:lang w:val="da-DK"/>
        </w:rPr>
        <w:t>3.</w:t>
      </w:r>
      <w:r>
        <w:rPr>
          <w:lang w:val="da-DK"/>
        </w:rPr>
        <w:tab/>
        <w:t>UDLØBSDATO</w:t>
      </w:r>
    </w:p>
    <w:p w14:paraId="6ACA1CB3" w14:textId="77777777" w:rsidR="001B06FB" w:rsidRDefault="001B06FB">
      <w:pPr>
        <w:pStyle w:val="EMEABodyText"/>
        <w:rPr>
          <w:lang w:val="da-DK"/>
        </w:rPr>
      </w:pPr>
    </w:p>
    <w:p w14:paraId="66BBF9D5" w14:textId="77777777" w:rsidR="001B06FB" w:rsidRDefault="001B06FB">
      <w:pPr>
        <w:pStyle w:val="EMEABodyText"/>
        <w:rPr>
          <w:i/>
          <w:lang w:val="da-DK"/>
        </w:rPr>
      </w:pPr>
      <w:r>
        <w:rPr>
          <w:lang w:val="da-DK"/>
        </w:rPr>
        <w:t xml:space="preserve">EXP: </w:t>
      </w:r>
    </w:p>
    <w:p w14:paraId="546C557E" w14:textId="77777777" w:rsidR="001B06FB" w:rsidRDefault="001B06FB">
      <w:pPr>
        <w:pStyle w:val="EMEABodyText"/>
        <w:rPr>
          <w:lang w:val="da-DK"/>
        </w:rPr>
      </w:pPr>
    </w:p>
    <w:p w14:paraId="5B1898F1" w14:textId="77777777" w:rsidR="001B06FB" w:rsidRDefault="001B06FB">
      <w:pPr>
        <w:pStyle w:val="EMEABodyText"/>
        <w:rPr>
          <w:lang w:val="da-DK"/>
        </w:rPr>
      </w:pPr>
    </w:p>
    <w:p w14:paraId="59B02B0B" w14:textId="77777777" w:rsidR="001B06FB" w:rsidRDefault="001B06FB" w:rsidP="001B06FB">
      <w:pPr>
        <w:pStyle w:val="EMEATitlePAC"/>
        <w:rPr>
          <w:lang w:val="da-DK"/>
        </w:rPr>
      </w:pPr>
      <w:r>
        <w:rPr>
          <w:lang w:val="da-DK"/>
        </w:rPr>
        <w:t>4.</w:t>
      </w:r>
      <w:r>
        <w:rPr>
          <w:lang w:val="da-DK"/>
        </w:rPr>
        <w:tab/>
        <w:t>BATCHNUMMER</w:t>
      </w:r>
    </w:p>
    <w:p w14:paraId="56702880" w14:textId="77777777" w:rsidR="001B06FB" w:rsidRDefault="001B06FB">
      <w:pPr>
        <w:pStyle w:val="EMEABodyText"/>
        <w:rPr>
          <w:lang w:val="da-DK"/>
        </w:rPr>
      </w:pPr>
    </w:p>
    <w:p w14:paraId="27CE98BC" w14:textId="77777777" w:rsidR="001B06FB" w:rsidRDefault="001B06FB">
      <w:pPr>
        <w:pStyle w:val="EMEABodyText"/>
        <w:rPr>
          <w:lang w:val="da-DK"/>
        </w:rPr>
      </w:pPr>
      <w:r>
        <w:rPr>
          <w:lang w:val="da-DK"/>
        </w:rPr>
        <w:t>Lot</w:t>
      </w:r>
    </w:p>
    <w:p w14:paraId="3BC61CCB" w14:textId="77777777" w:rsidR="001B06FB" w:rsidRDefault="001B06FB">
      <w:pPr>
        <w:pStyle w:val="EMEABodyText"/>
        <w:rPr>
          <w:lang w:val="da-DK"/>
        </w:rPr>
      </w:pPr>
    </w:p>
    <w:p w14:paraId="3A4B6FF0" w14:textId="77777777" w:rsidR="001B06FB" w:rsidRDefault="001B06FB">
      <w:pPr>
        <w:pStyle w:val="EMEABodyText"/>
        <w:rPr>
          <w:lang w:val="da-DK"/>
        </w:rPr>
      </w:pPr>
    </w:p>
    <w:p w14:paraId="7B121C02" w14:textId="77777777" w:rsidR="001B06FB" w:rsidRDefault="001B06FB" w:rsidP="001B06FB">
      <w:pPr>
        <w:pStyle w:val="EMEATitlePAC"/>
        <w:rPr>
          <w:lang w:val="da-DK"/>
        </w:rPr>
      </w:pPr>
      <w:r>
        <w:rPr>
          <w:lang w:val="da-DK"/>
        </w:rPr>
        <w:t>5.</w:t>
      </w:r>
      <w:r>
        <w:rPr>
          <w:lang w:val="da-DK"/>
        </w:rPr>
        <w:tab/>
        <w:t>ANDET</w:t>
      </w:r>
    </w:p>
    <w:p w14:paraId="00C9600F" w14:textId="77777777" w:rsidR="001B06FB" w:rsidRDefault="001B06FB">
      <w:pPr>
        <w:pStyle w:val="EMEABodyText"/>
        <w:rPr>
          <w:lang w:val="da-DK"/>
        </w:rPr>
      </w:pPr>
    </w:p>
    <w:p w14:paraId="4876BF25" w14:textId="77777777" w:rsidR="001B06FB" w:rsidRDefault="001B06FB">
      <w:pPr>
        <w:pStyle w:val="EMEABodyText"/>
        <w:rPr>
          <w:lang w:val="da-DK"/>
        </w:rPr>
      </w:pPr>
      <w:r w:rsidRPr="009D71B3">
        <w:rPr>
          <w:highlight w:val="lightGray"/>
          <w:lang w:val="da-DK"/>
        </w:rPr>
        <w:t>14 - 28 - 56 - 84 - 98 </w:t>
      </w:r>
      <w:r w:rsidRPr="00CB0FB7">
        <w:rPr>
          <w:highlight w:val="lightGray"/>
          <w:lang w:val="da-DK"/>
        </w:rPr>
        <w:t>tabletter:</w:t>
      </w:r>
    </w:p>
    <w:p w14:paraId="0E8FC1EB" w14:textId="77777777" w:rsidR="001B06FB" w:rsidRPr="009D71B3" w:rsidRDefault="001B06FB" w:rsidP="001B06FB">
      <w:pPr>
        <w:pStyle w:val="EMEABodyText"/>
        <w:rPr>
          <w:lang w:val="da-DK"/>
        </w:rPr>
      </w:pPr>
      <w:r w:rsidRPr="009D71B3">
        <w:rPr>
          <w:lang w:val="da-DK"/>
        </w:rPr>
        <w:t>Ma</w:t>
      </w:r>
      <w:r w:rsidRPr="009D71B3">
        <w:rPr>
          <w:lang w:val="da-DK"/>
        </w:rPr>
        <w:br/>
        <w:t>Ti</w:t>
      </w:r>
      <w:r w:rsidRPr="009D71B3">
        <w:rPr>
          <w:lang w:val="da-DK"/>
        </w:rPr>
        <w:br/>
        <w:t>On</w:t>
      </w:r>
      <w:r w:rsidRPr="009D71B3">
        <w:rPr>
          <w:lang w:val="da-DK"/>
        </w:rPr>
        <w:br/>
        <w:t>To</w:t>
      </w:r>
      <w:r w:rsidRPr="009D71B3">
        <w:rPr>
          <w:lang w:val="da-DK"/>
        </w:rPr>
        <w:br/>
        <w:t>Fr</w:t>
      </w:r>
      <w:r w:rsidRPr="009D71B3">
        <w:rPr>
          <w:lang w:val="da-DK"/>
        </w:rPr>
        <w:br/>
        <w:t>Lø</w:t>
      </w:r>
      <w:r w:rsidRPr="009D71B3">
        <w:rPr>
          <w:lang w:val="da-DK"/>
        </w:rPr>
        <w:br/>
        <w:t>Sø</w:t>
      </w:r>
    </w:p>
    <w:p w14:paraId="3C0EFA49" w14:textId="77777777" w:rsidR="001B06FB" w:rsidRPr="009D71B3" w:rsidRDefault="001B06FB" w:rsidP="001B06FB">
      <w:pPr>
        <w:pStyle w:val="EMEABodyText"/>
        <w:rPr>
          <w:lang w:val="da-DK"/>
        </w:rPr>
      </w:pPr>
    </w:p>
    <w:p w14:paraId="25A498EA" w14:textId="77777777" w:rsidR="001B06FB" w:rsidRPr="009D71B3" w:rsidRDefault="001B06FB" w:rsidP="001B06FB">
      <w:pPr>
        <w:pStyle w:val="EMEABodyText"/>
        <w:rPr>
          <w:lang w:val="da-DK"/>
        </w:rPr>
      </w:pPr>
      <w:r w:rsidRPr="009D71B3">
        <w:rPr>
          <w:highlight w:val="lightGray"/>
          <w:lang w:val="da-DK"/>
        </w:rPr>
        <w:t>30 - 56 x 1 - 90 </w:t>
      </w:r>
      <w:r w:rsidRPr="00CB0FB7">
        <w:rPr>
          <w:highlight w:val="lightGray"/>
          <w:lang w:val="da-DK"/>
        </w:rPr>
        <w:t>tabletter:</w:t>
      </w:r>
    </w:p>
    <w:p w14:paraId="368B0D0B" w14:textId="77777777" w:rsidR="001B06FB" w:rsidRDefault="001B06FB" w:rsidP="001B06FB">
      <w:pPr>
        <w:pStyle w:val="EMEATitlePAC"/>
        <w:rPr>
          <w:lang w:val="da-DK"/>
        </w:rPr>
      </w:pPr>
      <w:r w:rsidRPr="009D71B3">
        <w:rPr>
          <w:lang w:val="da-DK"/>
        </w:rPr>
        <w:br w:type="page"/>
      </w:r>
      <w:r w:rsidR="00A92FB1" w:rsidRPr="00247981">
        <w:rPr>
          <w:szCs w:val="22"/>
          <w:lang w:val="da-DK"/>
        </w:rPr>
        <w:lastRenderedPageBreak/>
        <w:t>MÆRKNING</w:t>
      </w:r>
      <w:r>
        <w:rPr>
          <w:lang w:val="da-DK"/>
        </w:rPr>
        <w:t>, DER SKAL ANFØRES PÅ DEN YDRE EMBALLAGE</w:t>
      </w:r>
    </w:p>
    <w:p w14:paraId="0F803624" w14:textId="77777777" w:rsidR="001B06FB" w:rsidRPr="00EF74F6" w:rsidRDefault="001B06FB" w:rsidP="001B06FB">
      <w:pPr>
        <w:pStyle w:val="EMEATitlePAC"/>
        <w:rPr>
          <w:lang w:val="da-DK"/>
        </w:rPr>
      </w:pPr>
    </w:p>
    <w:p w14:paraId="44A9C012" w14:textId="77777777" w:rsidR="001B06FB" w:rsidRDefault="001B06FB" w:rsidP="001B06FB">
      <w:pPr>
        <w:pStyle w:val="EMEATitlePAC"/>
        <w:rPr>
          <w:lang w:val="da-DK"/>
        </w:rPr>
      </w:pPr>
      <w:r>
        <w:rPr>
          <w:lang w:val="da-DK"/>
        </w:rPr>
        <w:t>Ydre emballage</w:t>
      </w:r>
    </w:p>
    <w:p w14:paraId="3F3A46D5" w14:textId="77777777" w:rsidR="001B06FB" w:rsidRDefault="001B06FB">
      <w:pPr>
        <w:pStyle w:val="EMEABodyText"/>
        <w:rPr>
          <w:lang w:val="da-DK"/>
        </w:rPr>
      </w:pPr>
    </w:p>
    <w:p w14:paraId="39BC407B" w14:textId="77777777" w:rsidR="001B06FB" w:rsidRDefault="001B06FB">
      <w:pPr>
        <w:pStyle w:val="EMEABodyText"/>
        <w:rPr>
          <w:lang w:val="da-DK"/>
        </w:rPr>
      </w:pPr>
    </w:p>
    <w:p w14:paraId="06028621" w14:textId="77777777" w:rsidR="001B06FB" w:rsidRDefault="001B06FB" w:rsidP="001B06FB">
      <w:pPr>
        <w:pStyle w:val="EMEATitlePAC"/>
        <w:rPr>
          <w:lang w:val="da-DK"/>
        </w:rPr>
      </w:pPr>
      <w:r>
        <w:rPr>
          <w:lang w:val="da-DK"/>
        </w:rPr>
        <w:t>1.</w:t>
      </w:r>
      <w:r>
        <w:rPr>
          <w:lang w:val="da-DK"/>
        </w:rPr>
        <w:tab/>
        <w:t>LÆGEMIDLETS NAVN</w:t>
      </w:r>
    </w:p>
    <w:p w14:paraId="29E0527E" w14:textId="77777777" w:rsidR="001B06FB" w:rsidRDefault="001B06FB">
      <w:pPr>
        <w:pStyle w:val="EMEABodyText"/>
        <w:rPr>
          <w:lang w:val="da-DK"/>
        </w:rPr>
      </w:pPr>
    </w:p>
    <w:p w14:paraId="1DC96F96" w14:textId="77777777" w:rsidR="001B06FB" w:rsidRDefault="001B06FB">
      <w:pPr>
        <w:pStyle w:val="EMEABodyText"/>
        <w:rPr>
          <w:lang w:val="da-DK"/>
        </w:rPr>
      </w:pPr>
      <w:r>
        <w:rPr>
          <w:lang w:val="da-DK"/>
        </w:rPr>
        <w:t>Karvea 300 mg filmovertrukne tabletter</w:t>
      </w:r>
    </w:p>
    <w:p w14:paraId="53CA8FBA" w14:textId="77777777" w:rsidR="001B06FB" w:rsidRDefault="001B06FB">
      <w:pPr>
        <w:pStyle w:val="EMEABodyText"/>
        <w:rPr>
          <w:lang w:val="da-DK"/>
        </w:rPr>
      </w:pPr>
      <w:r>
        <w:rPr>
          <w:lang w:val="da-DK"/>
        </w:rPr>
        <w:t>irbesartan</w:t>
      </w:r>
    </w:p>
    <w:p w14:paraId="1CF8C24A" w14:textId="77777777" w:rsidR="001B06FB" w:rsidRDefault="001B06FB">
      <w:pPr>
        <w:pStyle w:val="EMEABodyText"/>
        <w:rPr>
          <w:lang w:val="da-DK"/>
        </w:rPr>
      </w:pPr>
    </w:p>
    <w:p w14:paraId="0E42640E" w14:textId="77777777" w:rsidR="001B06FB" w:rsidRDefault="001B06FB">
      <w:pPr>
        <w:pStyle w:val="EMEABodyText"/>
        <w:rPr>
          <w:lang w:val="da-DK"/>
        </w:rPr>
      </w:pPr>
    </w:p>
    <w:p w14:paraId="24053864" w14:textId="77777777" w:rsidR="001B06FB" w:rsidRDefault="001B06FB" w:rsidP="001B06FB">
      <w:pPr>
        <w:pStyle w:val="EMEATitlePAC"/>
        <w:rPr>
          <w:lang w:val="da-DK"/>
        </w:rPr>
      </w:pPr>
      <w:r>
        <w:rPr>
          <w:lang w:val="da-DK"/>
        </w:rPr>
        <w:t>2.</w:t>
      </w:r>
      <w:r>
        <w:rPr>
          <w:lang w:val="da-DK"/>
        </w:rPr>
        <w:tab/>
        <w:t>ANGIVELSE AF AKTIVT STOF/AKTIVE STOFFER</w:t>
      </w:r>
    </w:p>
    <w:p w14:paraId="77511CDB" w14:textId="77777777" w:rsidR="001B06FB" w:rsidRDefault="001B06FB">
      <w:pPr>
        <w:pStyle w:val="EMEABodyText"/>
        <w:rPr>
          <w:lang w:val="da-DK"/>
        </w:rPr>
      </w:pPr>
    </w:p>
    <w:p w14:paraId="7DCCF72A" w14:textId="77777777" w:rsidR="001B06FB" w:rsidRDefault="001B06FB">
      <w:pPr>
        <w:pStyle w:val="EMEABodyText"/>
        <w:rPr>
          <w:lang w:val="da-DK"/>
        </w:rPr>
      </w:pPr>
      <w:r>
        <w:rPr>
          <w:lang w:val="da-DK"/>
        </w:rPr>
        <w:t>Hver tablet indeholder: irbesartan 300 mg</w:t>
      </w:r>
    </w:p>
    <w:p w14:paraId="3B32FEF8" w14:textId="77777777" w:rsidR="001B06FB" w:rsidRDefault="001B06FB">
      <w:pPr>
        <w:pStyle w:val="EMEABodyText"/>
        <w:rPr>
          <w:lang w:val="da-DK"/>
        </w:rPr>
      </w:pPr>
    </w:p>
    <w:p w14:paraId="2E6C3B8C" w14:textId="77777777" w:rsidR="001B06FB" w:rsidRDefault="001B06FB">
      <w:pPr>
        <w:pStyle w:val="EMEABodyText"/>
        <w:rPr>
          <w:lang w:val="da-DK"/>
        </w:rPr>
      </w:pPr>
    </w:p>
    <w:p w14:paraId="09354055" w14:textId="77777777" w:rsidR="001B06FB" w:rsidRDefault="001B06FB" w:rsidP="001B06FB">
      <w:pPr>
        <w:pStyle w:val="EMEATitlePAC"/>
        <w:rPr>
          <w:lang w:val="da-DK"/>
        </w:rPr>
      </w:pPr>
      <w:r>
        <w:rPr>
          <w:lang w:val="da-DK"/>
        </w:rPr>
        <w:t>3.</w:t>
      </w:r>
      <w:r>
        <w:rPr>
          <w:lang w:val="da-DK"/>
        </w:rPr>
        <w:tab/>
        <w:t>LISTE OVER HJÆLPESTOFFER</w:t>
      </w:r>
    </w:p>
    <w:p w14:paraId="5AF1A184" w14:textId="77777777" w:rsidR="001B06FB" w:rsidRDefault="001B06FB">
      <w:pPr>
        <w:pStyle w:val="EMEABodyText"/>
        <w:rPr>
          <w:lang w:val="da-DK"/>
        </w:rPr>
      </w:pPr>
    </w:p>
    <w:p w14:paraId="02CE3E57" w14:textId="77777777" w:rsidR="001B06FB" w:rsidRDefault="001B06FB">
      <w:pPr>
        <w:pStyle w:val="EMEABodyText"/>
        <w:rPr>
          <w:lang w:val="da-DK"/>
        </w:rPr>
      </w:pPr>
      <w:r>
        <w:rPr>
          <w:lang w:val="da-DK"/>
        </w:rPr>
        <w:t>Indholdsstoffer: indeholder også lactosemonohydrat.</w:t>
      </w:r>
      <w:r w:rsidR="004C1E44" w:rsidRPr="00CF2887">
        <w:rPr>
          <w:lang w:val="da-DK"/>
        </w:rPr>
        <w:t xml:space="preserve"> </w:t>
      </w:r>
      <w:r w:rsidR="004C1E44" w:rsidRPr="00D76F8B">
        <w:rPr>
          <w:lang w:val="da-DK"/>
        </w:rPr>
        <w:t>Se indlægssedlen for yderligere information</w:t>
      </w:r>
      <w:r w:rsidR="004C1E44">
        <w:rPr>
          <w:lang w:val="da-DK"/>
        </w:rPr>
        <w:t>.</w:t>
      </w:r>
    </w:p>
    <w:p w14:paraId="3D3A4CF9" w14:textId="77777777" w:rsidR="001B06FB" w:rsidRDefault="001B06FB">
      <w:pPr>
        <w:pStyle w:val="EMEABodyText"/>
        <w:rPr>
          <w:lang w:val="da-DK"/>
        </w:rPr>
      </w:pPr>
    </w:p>
    <w:p w14:paraId="00A7BD3C" w14:textId="77777777" w:rsidR="001B06FB" w:rsidRDefault="001B06FB">
      <w:pPr>
        <w:pStyle w:val="EMEABodyText"/>
        <w:rPr>
          <w:lang w:val="da-DK"/>
        </w:rPr>
      </w:pPr>
    </w:p>
    <w:p w14:paraId="3E1369EF" w14:textId="77777777" w:rsidR="001B06FB" w:rsidRDefault="001B06FB" w:rsidP="001B06FB">
      <w:pPr>
        <w:pStyle w:val="EMEATitlePAC"/>
        <w:rPr>
          <w:lang w:val="da-DK"/>
        </w:rPr>
      </w:pPr>
      <w:r>
        <w:rPr>
          <w:lang w:val="da-DK"/>
        </w:rPr>
        <w:t>4.</w:t>
      </w:r>
      <w:r>
        <w:rPr>
          <w:lang w:val="da-DK"/>
        </w:rPr>
        <w:tab/>
        <w:t>LÆGEMIDDELFORM OG INDHOLD (PAKNINGSSTØRRELSE)</w:t>
      </w:r>
    </w:p>
    <w:p w14:paraId="09D3C614" w14:textId="77777777" w:rsidR="001B06FB" w:rsidRDefault="001B06FB">
      <w:pPr>
        <w:pStyle w:val="EMEABodyText"/>
        <w:rPr>
          <w:lang w:val="da-DK"/>
        </w:rPr>
      </w:pPr>
    </w:p>
    <w:p w14:paraId="1C629A73" w14:textId="77777777" w:rsidR="001B06FB" w:rsidRPr="005F41AE" w:rsidRDefault="001B06FB" w:rsidP="001B06FB">
      <w:pPr>
        <w:rPr>
          <w:lang w:val="nl-BE"/>
        </w:rPr>
      </w:pPr>
      <w:r w:rsidRPr="005F41AE">
        <w:rPr>
          <w:lang w:val="nl-BE"/>
        </w:rPr>
        <w:t>14 tabletter</w:t>
      </w:r>
      <w:r w:rsidRPr="005F41AE">
        <w:rPr>
          <w:lang w:val="nl-BE"/>
        </w:rPr>
        <w:br/>
        <w:t>28 tabletter</w:t>
      </w:r>
      <w:r w:rsidRPr="005F41AE">
        <w:rPr>
          <w:lang w:val="nl-BE"/>
        </w:rPr>
        <w:br/>
      </w:r>
      <w:r>
        <w:rPr>
          <w:lang w:val="nl-BE"/>
        </w:rPr>
        <w:t>30</w:t>
      </w:r>
      <w:r w:rsidRPr="005F41AE">
        <w:rPr>
          <w:lang w:val="nl-BE"/>
        </w:rPr>
        <w:t> tabletter</w:t>
      </w:r>
      <w:r>
        <w:rPr>
          <w:lang w:val="nl-BE"/>
        </w:rPr>
        <w:br/>
      </w:r>
      <w:r w:rsidRPr="005F41AE">
        <w:rPr>
          <w:lang w:val="nl-BE"/>
        </w:rPr>
        <w:t>56 tabletter</w:t>
      </w:r>
      <w:r w:rsidRPr="005F41AE">
        <w:rPr>
          <w:lang w:val="nl-BE"/>
        </w:rPr>
        <w:br/>
        <w:t>56 x 1 tabletter</w:t>
      </w:r>
      <w:r w:rsidRPr="005F41AE">
        <w:rPr>
          <w:lang w:val="nl-BE"/>
        </w:rPr>
        <w:br/>
        <w:t>84 tabletter</w:t>
      </w:r>
      <w:r w:rsidRPr="005F41AE">
        <w:rPr>
          <w:lang w:val="nl-BE"/>
        </w:rPr>
        <w:br/>
      </w:r>
      <w:r>
        <w:rPr>
          <w:lang w:val="nl-BE"/>
        </w:rPr>
        <w:t>90</w:t>
      </w:r>
      <w:r w:rsidRPr="005F41AE">
        <w:rPr>
          <w:lang w:val="nl-BE"/>
        </w:rPr>
        <w:t> tabletter</w:t>
      </w:r>
      <w:r>
        <w:rPr>
          <w:lang w:val="nl-BE"/>
        </w:rPr>
        <w:br/>
      </w:r>
      <w:r w:rsidRPr="005F41AE">
        <w:rPr>
          <w:lang w:val="nl-BE"/>
        </w:rPr>
        <w:t>98 tabletter</w:t>
      </w:r>
    </w:p>
    <w:p w14:paraId="0DCBF590" w14:textId="77777777" w:rsidR="001B06FB" w:rsidRDefault="001B06FB">
      <w:pPr>
        <w:pStyle w:val="EMEABodyText"/>
        <w:rPr>
          <w:lang w:val="da-DK"/>
        </w:rPr>
      </w:pPr>
    </w:p>
    <w:p w14:paraId="6498493C" w14:textId="77777777" w:rsidR="001B06FB" w:rsidRDefault="001B06FB">
      <w:pPr>
        <w:pStyle w:val="EMEABodyText"/>
        <w:rPr>
          <w:lang w:val="da-DK"/>
        </w:rPr>
      </w:pPr>
    </w:p>
    <w:p w14:paraId="413E7E47" w14:textId="77777777" w:rsidR="001B06FB" w:rsidRDefault="001B06FB" w:rsidP="001B06FB">
      <w:pPr>
        <w:pStyle w:val="EMEATitlePAC"/>
        <w:rPr>
          <w:lang w:val="da-DK"/>
        </w:rPr>
      </w:pPr>
      <w:r>
        <w:rPr>
          <w:lang w:val="da-DK"/>
        </w:rPr>
        <w:t>5.</w:t>
      </w:r>
      <w:r>
        <w:rPr>
          <w:lang w:val="da-DK"/>
        </w:rPr>
        <w:tab/>
        <w:t>ANVENDELSESMÅDE OG ADMINISTRATIONSVEJ(E)</w:t>
      </w:r>
    </w:p>
    <w:p w14:paraId="157F50D3" w14:textId="77777777" w:rsidR="001B06FB" w:rsidRDefault="001B06FB">
      <w:pPr>
        <w:pStyle w:val="EMEABodyText"/>
        <w:rPr>
          <w:lang w:val="da-DK"/>
        </w:rPr>
      </w:pPr>
    </w:p>
    <w:p w14:paraId="504C58C3" w14:textId="77777777" w:rsidR="001B06FB" w:rsidRDefault="001B06FB">
      <w:pPr>
        <w:pStyle w:val="EMEABodyText"/>
        <w:rPr>
          <w:lang w:val="da-DK"/>
        </w:rPr>
      </w:pPr>
      <w:r>
        <w:rPr>
          <w:lang w:val="da-DK"/>
        </w:rPr>
        <w:t>Oral anvendelse. Læs indlægssedlen inden brug.</w:t>
      </w:r>
    </w:p>
    <w:p w14:paraId="1BF60DD4" w14:textId="77777777" w:rsidR="001B06FB" w:rsidRDefault="001B06FB">
      <w:pPr>
        <w:pStyle w:val="EMEABodyText"/>
        <w:rPr>
          <w:lang w:val="da-DK"/>
        </w:rPr>
      </w:pPr>
    </w:p>
    <w:p w14:paraId="497D4173" w14:textId="77777777" w:rsidR="001B06FB" w:rsidRDefault="001B06FB">
      <w:pPr>
        <w:pStyle w:val="EMEABodyText"/>
        <w:rPr>
          <w:lang w:val="da-DK"/>
        </w:rPr>
      </w:pPr>
    </w:p>
    <w:p w14:paraId="6544C4E6" w14:textId="77777777" w:rsidR="001B06FB" w:rsidRDefault="001B06FB" w:rsidP="00A92FB1">
      <w:pPr>
        <w:pStyle w:val="EMEATitlePAC"/>
        <w:ind w:left="600" w:hanging="600"/>
        <w:rPr>
          <w:lang w:val="da-DK"/>
        </w:rPr>
      </w:pPr>
      <w:r>
        <w:rPr>
          <w:lang w:val="da-DK"/>
        </w:rPr>
        <w:t>6.</w:t>
      </w:r>
      <w:r>
        <w:rPr>
          <w:lang w:val="da-DK"/>
        </w:rPr>
        <w:tab/>
      </w:r>
      <w:r w:rsidR="00A92FB1" w:rsidRPr="00247981">
        <w:rPr>
          <w:szCs w:val="22"/>
          <w:lang w:val="da-DK"/>
        </w:rPr>
        <w:t>SÆRLIG ADVARSEL OM, AT LÆGEMIDLET SKAL OPBEVARES UTILGÆNGELIGT FOR BØRN</w:t>
      </w:r>
      <w:r w:rsidR="00A92FB1" w:rsidDel="00A92FB1">
        <w:rPr>
          <w:lang w:val="da-DK"/>
        </w:rPr>
        <w:t xml:space="preserve"> </w:t>
      </w:r>
    </w:p>
    <w:p w14:paraId="1A428984" w14:textId="77777777" w:rsidR="00A92FB1" w:rsidRDefault="00A92FB1">
      <w:pPr>
        <w:pStyle w:val="EMEABodyText"/>
        <w:rPr>
          <w:lang w:val="da-DK"/>
        </w:rPr>
      </w:pPr>
    </w:p>
    <w:p w14:paraId="05A25E41" w14:textId="77777777" w:rsidR="001B06FB" w:rsidRDefault="001B06FB">
      <w:pPr>
        <w:pStyle w:val="EMEABodyText"/>
        <w:rPr>
          <w:lang w:val="da-DK"/>
        </w:rPr>
      </w:pPr>
      <w:r>
        <w:rPr>
          <w:lang w:val="da-DK"/>
        </w:rPr>
        <w:t>Opbevares utilgængeligt for børn.</w:t>
      </w:r>
    </w:p>
    <w:p w14:paraId="41069A29" w14:textId="77777777" w:rsidR="001B06FB" w:rsidRDefault="001B06FB">
      <w:pPr>
        <w:pStyle w:val="EMEABodyText"/>
        <w:rPr>
          <w:lang w:val="da-DK"/>
        </w:rPr>
      </w:pPr>
    </w:p>
    <w:p w14:paraId="3554F9BA" w14:textId="77777777" w:rsidR="001B06FB" w:rsidRDefault="001B06FB">
      <w:pPr>
        <w:pStyle w:val="EMEABodyText"/>
        <w:rPr>
          <w:lang w:val="da-DK"/>
        </w:rPr>
      </w:pPr>
    </w:p>
    <w:p w14:paraId="17FD1E74" w14:textId="77777777" w:rsidR="001B06FB" w:rsidRDefault="001B06FB" w:rsidP="001B06FB">
      <w:pPr>
        <w:pStyle w:val="EMEATitlePAC"/>
        <w:rPr>
          <w:lang w:val="da-DK"/>
        </w:rPr>
      </w:pPr>
      <w:r>
        <w:rPr>
          <w:lang w:val="da-DK"/>
        </w:rPr>
        <w:t>7.</w:t>
      </w:r>
      <w:r>
        <w:rPr>
          <w:lang w:val="da-DK"/>
        </w:rPr>
        <w:tab/>
        <w:t>EVENTUELLE ANDRE SÆRLIGE ADVARSLER</w:t>
      </w:r>
    </w:p>
    <w:p w14:paraId="6485FF5C" w14:textId="77777777" w:rsidR="001B06FB" w:rsidRDefault="001B06FB">
      <w:pPr>
        <w:pStyle w:val="EMEABodyText"/>
        <w:rPr>
          <w:lang w:val="da-DK"/>
        </w:rPr>
      </w:pPr>
    </w:p>
    <w:p w14:paraId="03A2679C" w14:textId="77777777" w:rsidR="001B06FB" w:rsidRDefault="001B06FB">
      <w:pPr>
        <w:pStyle w:val="EMEABodyText"/>
        <w:rPr>
          <w:lang w:val="da-DK"/>
        </w:rPr>
      </w:pPr>
    </w:p>
    <w:p w14:paraId="086D7077" w14:textId="77777777" w:rsidR="001B06FB" w:rsidRDefault="001B06FB" w:rsidP="001B06FB">
      <w:pPr>
        <w:pStyle w:val="EMEATitlePAC"/>
        <w:rPr>
          <w:lang w:val="da-DK"/>
        </w:rPr>
      </w:pPr>
      <w:r>
        <w:rPr>
          <w:lang w:val="da-DK"/>
        </w:rPr>
        <w:t>8.</w:t>
      </w:r>
      <w:r>
        <w:rPr>
          <w:lang w:val="da-DK"/>
        </w:rPr>
        <w:tab/>
        <w:t>UDLØBSDATO</w:t>
      </w:r>
    </w:p>
    <w:p w14:paraId="69803FD2" w14:textId="77777777" w:rsidR="001B06FB" w:rsidRDefault="001B06FB">
      <w:pPr>
        <w:pStyle w:val="EMEABodyText"/>
        <w:rPr>
          <w:lang w:val="da-DK"/>
        </w:rPr>
      </w:pPr>
    </w:p>
    <w:p w14:paraId="781D5D23" w14:textId="77777777" w:rsidR="001B06FB" w:rsidRDefault="001B06FB">
      <w:pPr>
        <w:pStyle w:val="EMEABodyText"/>
        <w:rPr>
          <w:i/>
          <w:lang w:val="da-DK"/>
        </w:rPr>
      </w:pPr>
      <w:r>
        <w:rPr>
          <w:lang w:val="da-DK"/>
        </w:rPr>
        <w:t>EXP:</w:t>
      </w:r>
    </w:p>
    <w:p w14:paraId="198AFF9A" w14:textId="77777777" w:rsidR="001B06FB" w:rsidRDefault="001B06FB">
      <w:pPr>
        <w:pStyle w:val="EMEABodyText"/>
        <w:rPr>
          <w:i/>
          <w:lang w:val="da-DK"/>
        </w:rPr>
      </w:pPr>
    </w:p>
    <w:p w14:paraId="047C8267" w14:textId="77777777" w:rsidR="001B06FB" w:rsidRDefault="001B06FB">
      <w:pPr>
        <w:pStyle w:val="EMEABodyText"/>
        <w:rPr>
          <w:lang w:val="da-DK"/>
        </w:rPr>
      </w:pPr>
    </w:p>
    <w:p w14:paraId="37A35986" w14:textId="77777777" w:rsidR="001B06FB" w:rsidRDefault="001B06FB" w:rsidP="001B06FB">
      <w:pPr>
        <w:pStyle w:val="EMEATitlePAC"/>
        <w:rPr>
          <w:lang w:val="da-DK"/>
        </w:rPr>
      </w:pPr>
      <w:r>
        <w:rPr>
          <w:lang w:val="da-DK"/>
        </w:rPr>
        <w:t>9.</w:t>
      </w:r>
      <w:r>
        <w:rPr>
          <w:lang w:val="da-DK"/>
        </w:rPr>
        <w:tab/>
        <w:t>SÆRLIGE OPBEVARINGSBETINGELSER</w:t>
      </w:r>
    </w:p>
    <w:p w14:paraId="10AE34B0" w14:textId="77777777" w:rsidR="001B06FB" w:rsidRDefault="001B06FB">
      <w:pPr>
        <w:pStyle w:val="EMEABodyText"/>
        <w:rPr>
          <w:lang w:val="da-DK"/>
        </w:rPr>
      </w:pPr>
    </w:p>
    <w:p w14:paraId="0627F099" w14:textId="77777777" w:rsidR="001B06FB" w:rsidRDefault="001B06FB">
      <w:pPr>
        <w:pStyle w:val="EMEABodyText"/>
        <w:rPr>
          <w:lang w:val="da-DK"/>
        </w:rPr>
      </w:pPr>
      <w:r>
        <w:rPr>
          <w:lang w:val="da-DK"/>
        </w:rPr>
        <w:t>Må ikke opbevares</w:t>
      </w:r>
      <w:r w:rsidR="00E03395">
        <w:rPr>
          <w:lang w:val="da-DK"/>
        </w:rPr>
        <w:t xml:space="preserve"> ved temperaturer</w:t>
      </w:r>
      <w:r>
        <w:rPr>
          <w:lang w:val="da-DK"/>
        </w:rPr>
        <w:t xml:space="preserve"> over 30°C.</w:t>
      </w:r>
    </w:p>
    <w:p w14:paraId="4545DAF3" w14:textId="77777777" w:rsidR="001B06FB" w:rsidRDefault="001B06FB">
      <w:pPr>
        <w:pStyle w:val="EMEABodyText"/>
        <w:rPr>
          <w:lang w:val="da-DK"/>
        </w:rPr>
      </w:pPr>
    </w:p>
    <w:p w14:paraId="23ED6D0D" w14:textId="77777777" w:rsidR="001B06FB" w:rsidRDefault="001B06FB">
      <w:pPr>
        <w:pStyle w:val="EMEABodyText"/>
        <w:rPr>
          <w:lang w:val="da-DK"/>
        </w:rPr>
      </w:pPr>
    </w:p>
    <w:p w14:paraId="667D5E37" w14:textId="77777777" w:rsidR="001B06FB" w:rsidRDefault="001B06FB" w:rsidP="00125210">
      <w:pPr>
        <w:pStyle w:val="EMEATitlePAC"/>
        <w:ind w:left="600" w:hanging="600"/>
        <w:rPr>
          <w:lang w:val="da-DK"/>
        </w:rPr>
      </w:pPr>
      <w:r>
        <w:rPr>
          <w:lang w:val="da-DK"/>
        </w:rPr>
        <w:t>10.</w:t>
      </w:r>
      <w:r>
        <w:rPr>
          <w:lang w:val="da-DK"/>
        </w:rPr>
        <w:tab/>
      </w:r>
      <w:r w:rsidR="00125210" w:rsidRPr="00247981">
        <w:rPr>
          <w:szCs w:val="22"/>
          <w:lang w:val="da-DK"/>
        </w:rPr>
        <w:t>EVENTUELLE SÆRLIGE FORHOLDSREGLER VED BORTSKAFFELSE AF IKKE ANVENDT LÆGEMIDDEL SAMT AFFALD HERAF</w:t>
      </w:r>
      <w:r w:rsidR="00125210" w:rsidDel="00125210">
        <w:rPr>
          <w:lang w:val="da-DK"/>
        </w:rPr>
        <w:t xml:space="preserve"> </w:t>
      </w:r>
    </w:p>
    <w:p w14:paraId="729463A8" w14:textId="77777777" w:rsidR="001B06FB" w:rsidRDefault="001B06FB">
      <w:pPr>
        <w:pStyle w:val="EMEABodyText"/>
        <w:rPr>
          <w:lang w:val="da-DK"/>
        </w:rPr>
      </w:pPr>
    </w:p>
    <w:p w14:paraId="41C011A7" w14:textId="77777777" w:rsidR="00125210" w:rsidRDefault="00125210">
      <w:pPr>
        <w:pStyle w:val="EMEABodyText"/>
        <w:rPr>
          <w:lang w:val="da-DK"/>
        </w:rPr>
      </w:pPr>
    </w:p>
    <w:p w14:paraId="0072039F" w14:textId="77777777" w:rsidR="001B06FB" w:rsidRDefault="001B06FB" w:rsidP="001B06FB">
      <w:pPr>
        <w:pStyle w:val="EMEATitlePAC"/>
        <w:rPr>
          <w:lang w:val="da-DK"/>
        </w:rPr>
      </w:pPr>
      <w:r>
        <w:rPr>
          <w:lang w:val="da-DK"/>
        </w:rPr>
        <w:t>11.</w:t>
      </w:r>
      <w:r>
        <w:rPr>
          <w:lang w:val="da-DK"/>
        </w:rPr>
        <w:tab/>
        <w:t>NAVN OG ADRESSE PÅ INDEHAVEREN AF MARKEDSFØRINGSTILLADELSEN</w:t>
      </w:r>
    </w:p>
    <w:p w14:paraId="310196F8" w14:textId="77777777" w:rsidR="001B06FB" w:rsidRDefault="001B06FB">
      <w:pPr>
        <w:pStyle w:val="EMEABodyText"/>
        <w:rPr>
          <w:lang w:val="da-DK"/>
        </w:rPr>
      </w:pPr>
    </w:p>
    <w:p w14:paraId="25098861" w14:textId="77777777" w:rsidR="001B06FB" w:rsidRDefault="001B06FB">
      <w:pPr>
        <w:pStyle w:val="EMEAAddress"/>
        <w:rPr>
          <w:lang w:val="da-DK"/>
        </w:rPr>
      </w:pPr>
      <w:r>
        <w:rPr>
          <w:lang w:val="da-DK"/>
        </w:rPr>
        <w:t>sanofi-aventis groupe</w:t>
      </w:r>
      <w:r>
        <w:rPr>
          <w:lang w:val="da-DK"/>
        </w:rPr>
        <w:br/>
        <w:t>54</w:t>
      </w:r>
      <w:r w:rsidR="00C01801">
        <w:rPr>
          <w:lang w:val="da-DK"/>
        </w:rPr>
        <w:t>,</w:t>
      </w:r>
      <w:r>
        <w:rPr>
          <w:lang w:val="da-DK"/>
        </w:rPr>
        <w:t xml:space="preserve"> rue La Boétie</w:t>
      </w:r>
      <w:r>
        <w:rPr>
          <w:lang w:val="da-DK"/>
        </w:rPr>
        <w:br/>
      </w:r>
      <w:r w:rsidR="00C01801">
        <w:rPr>
          <w:lang w:val="da-DK"/>
        </w:rPr>
        <w:t>F-</w:t>
      </w:r>
      <w:r>
        <w:rPr>
          <w:lang w:val="da-DK"/>
        </w:rPr>
        <w:t>75008 Paris - Frankrig</w:t>
      </w:r>
    </w:p>
    <w:p w14:paraId="79C1BFDF" w14:textId="77777777" w:rsidR="001B06FB" w:rsidRDefault="001B06FB">
      <w:pPr>
        <w:pStyle w:val="EMEABodyText"/>
        <w:rPr>
          <w:lang w:val="da-DK"/>
        </w:rPr>
      </w:pPr>
    </w:p>
    <w:p w14:paraId="18EAD346" w14:textId="77777777" w:rsidR="001B06FB" w:rsidRDefault="001B06FB">
      <w:pPr>
        <w:pStyle w:val="EMEABodyText"/>
        <w:rPr>
          <w:lang w:val="da-DK"/>
        </w:rPr>
      </w:pPr>
    </w:p>
    <w:p w14:paraId="03B7ED0A" w14:textId="77777777" w:rsidR="001B06FB" w:rsidRDefault="001B06FB" w:rsidP="001B06FB">
      <w:pPr>
        <w:pStyle w:val="EMEATitlePAC"/>
        <w:rPr>
          <w:lang w:val="da-DK"/>
        </w:rPr>
      </w:pPr>
      <w:r>
        <w:rPr>
          <w:lang w:val="da-DK"/>
        </w:rPr>
        <w:t>12.</w:t>
      </w:r>
      <w:r>
        <w:rPr>
          <w:lang w:val="da-DK"/>
        </w:rPr>
        <w:tab/>
        <w:t>MARKEDSFØRINGSTILLADELSESNUMMER (</w:t>
      </w:r>
      <w:r w:rsidR="00125210">
        <w:rPr>
          <w:lang w:val="da-DK"/>
        </w:rPr>
        <w:t>-</w:t>
      </w:r>
      <w:r>
        <w:rPr>
          <w:lang w:val="da-DK"/>
        </w:rPr>
        <w:t>NUMRE)</w:t>
      </w:r>
    </w:p>
    <w:p w14:paraId="420D4C7C" w14:textId="77777777" w:rsidR="001B06FB" w:rsidRDefault="001B06FB">
      <w:pPr>
        <w:pStyle w:val="EMEABodyText"/>
        <w:rPr>
          <w:lang w:val="da-DK"/>
        </w:rPr>
      </w:pPr>
    </w:p>
    <w:p w14:paraId="133BFF33" w14:textId="77777777" w:rsidR="001B06FB" w:rsidRPr="00024ADC" w:rsidRDefault="001B06FB" w:rsidP="001B06FB">
      <w:pPr>
        <w:pStyle w:val="EMEABodyText"/>
        <w:rPr>
          <w:highlight w:val="lightGray"/>
          <w:lang w:val="da-DK"/>
        </w:rPr>
      </w:pPr>
      <w:r>
        <w:rPr>
          <w:highlight w:val="lightGray"/>
          <w:lang w:val="da-DK"/>
        </w:rPr>
        <w:t>EU/1/97/049/026 - 14</w:t>
      </w:r>
      <w:r w:rsidRPr="00024ADC">
        <w:rPr>
          <w:highlight w:val="lightGray"/>
          <w:lang w:val="da-DK"/>
        </w:rPr>
        <w:t> tabletter</w:t>
      </w:r>
    </w:p>
    <w:p w14:paraId="7FBA0C4F" w14:textId="77777777" w:rsidR="001B06FB" w:rsidRPr="00024ADC" w:rsidRDefault="001B06FB" w:rsidP="001B06FB">
      <w:pPr>
        <w:pStyle w:val="EMEABodyText"/>
        <w:rPr>
          <w:highlight w:val="lightGray"/>
          <w:lang w:val="da-DK"/>
        </w:rPr>
      </w:pPr>
      <w:r>
        <w:rPr>
          <w:highlight w:val="lightGray"/>
          <w:lang w:val="da-DK"/>
        </w:rPr>
        <w:t>EU/1/97/049/027 - 28</w:t>
      </w:r>
      <w:r w:rsidRPr="00024ADC">
        <w:rPr>
          <w:highlight w:val="lightGray"/>
          <w:lang w:val="da-DK"/>
        </w:rPr>
        <w:t> tabletter</w:t>
      </w:r>
      <w:r>
        <w:rPr>
          <w:highlight w:val="lightGray"/>
          <w:lang w:val="da-DK"/>
        </w:rPr>
        <w:br/>
        <w:t>EU/1/97/049/036 - 30 tabletter</w:t>
      </w:r>
    </w:p>
    <w:p w14:paraId="1F77292A" w14:textId="77777777" w:rsidR="001B06FB" w:rsidRPr="00024ADC" w:rsidRDefault="001B06FB" w:rsidP="001B06FB">
      <w:pPr>
        <w:pStyle w:val="EMEABodyText"/>
        <w:rPr>
          <w:highlight w:val="lightGray"/>
          <w:lang w:val="da-DK"/>
        </w:rPr>
      </w:pPr>
      <w:r>
        <w:rPr>
          <w:highlight w:val="lightGray"/>
          <w:lang w:val="da-DK"/>
        </w:rPr>
        <w:t>EU/1/97/049/028 - 56</w:t>
      </w:r>
      <w:r w:rsidRPr="00024ADC">
        <w:rPr>
          <w:highlight w:val="lightGray"/>
          <w:lang w:val="da-DK"/>
        </w:rPr>
        <w:t> tabletter</w:t>
      </w:r>
    </w:p>
    <w:p w14:paraId="3972EA7A" w14:textId="77777777" w:rsidR="001B06FB" w:rsidRPr="00024ADC" w:rsidRDefault="001B06FB" w:rsidP="001B06FB">
      <w:pPr>
        <w:pStyle w:val="EMEABodyText"/>
        <w:rPr>
          <w:highlight w:val="lightGray"/>
          <w:lang w:val="da-DK"/>
        </w:rPr>
      </w:pPr>
      <w:r>
        <w:rPr>
          <w:highlight w:val="lightGray"/>
          <w:lang w:val="da-DK"/>
        </w:rPr>
        <w:t>EU/1/97/049/029 - 56 x 1</w:t>
      </w:r>
      <w:r w:rsidRPr="00024ADC">
        <w:rPr>
          <w:highlight w:val="lightGray"/>
          <w:lang w:val="da-DK"/>
        </w:rPr>
        <w:t> tabletter</w:t>
      </w:r>
    </w:p>
    <w:p w14:paraId="089A2955" w14:textId="77777777" w:rsidR="001B06FB" w:rsidRPr="00024ADC" w:rsidRDefault="001B06FB" w:rsidP="001B06FB">
      <w:pPr>
        <w:pStyle w:val="EMEABodyText"/>
        <w:rPr>
          <w:highlight w:val="lightGray"/>
          <w:lang w:val="da-DK"/>
        </w:rPr>
      </w:pPr>
      <w:r>
        <w:rPr>
          <w:highlight w:val="lightGray"/>
          <w:lang w:val="sl-SI"/>
        </w:rPr>
        <w:t>EU/1/97/049/033 - 84</w:t>
      </w:r>
      <w:r w:rsidRPr="00024ADC">
        <w:rPr>
          <w:highlight w:val="lightGray"/>
          <w:lang w:val="da-DK"/>
        </w:rPr>
        <w:t> tabletter</w:t>
      </w:r>
      <w:r>
        <w:rPr>
          <w:highlight w:val="lightGray"/>
          <w:lang w:val="da-DK"/>
        </w:rPr>
        <w:br/>
        <w:t>EU/1/97/049/039 - 90 tabletter</w:t>
      </w:r>
    </w:p>
    <w:p w14:paraId="1D3061A5" w14:textId="77777777" w:rsidR="001B06FB" w:rsidRPr="00EE5967" w:rsidRDefault="001B06FB" w:rsidP="001B06FB">
      <w:pPr>
        <w:pStyle w:val="EMEABodyText"/>
        <w:rPr>
          <w:lang w:val="da-DK"/>
        </w:rPr>
      </w:pPr>
      <w:r>
        <w:rPr>
          <w:highlight w:val="lightGray"/>
          <w:lang w:val="da-DK"/>
        </w:rPr>
        <w:t>EU/1/97/049/030 - 98</w:t>
      </w:r>
      <w:r w:rsidRPr="00024ADC">
        <w:rPr>
          <w:highlight w:val="lightGray"/>
          <w:lang w:val="da-DK"/>
        </w:rPr>
        <w:t> tabletter</w:t>
      </w:r>
    </w:p>
    <w:p w14:paraId="641EC085" w14:textId="77777777" w:rsidR="001B06FB" w:rsidRDefault="001B06FB">
      <w:pPr>
        <w:pStyle w:val="EMEABodyText"/>
        <w:rPr>
          <w:lang w:val="da-DK"/>
        </w:rPr>
      </w:pPr>
    </w:p>
    <w:p w14:paraId="0ACC9665" w14:textId="77777777" w:rsidR="001B06FB" w:rsidRDefault="001B06FB">
      <w:pPr>
        <w:pStyle w:val="EMEABodyText"/>
        <w:rPr>
          <w:lang w:val="da-DK"/>
        </w:rPr>
      </w:pPr>
    </w:p>
    <w:p w14:paraId="65B25FA1" w14:textId="77777777" w:rsidR="001B06FB" w:rsidRDefault="001B06FB" w:rsidP="001B06FB">
      <w:pPr>
        <w:pStyle w:val="EMEATitlePAC"/>
        <w:rPr>
          <w:lang w:val="da-DK"/>
        </w:rPr>
      </w:pPr>
      <w:r>
        <w:rPr>
          <w:lang w:val="da-DK"/>
        </w:rPr>
        <w:t>13.</w:t>
      </w:r>
      <w:r>
        <w:rPr>
          <w:lang w:val="da-DK"/>
        </w:rPr>
        <w:tab/>
        <w:t>FREMSTILLERENS BATCHNUMMER</w:t>
      </w:r>
    </w:p>
    <w:p w14:paraId="070B9383" w14:textId="77777777" w:rsidR="001B06FB" w:rsidRDefault="001B06FB">
      <w:pPr>
        <w:pStyle w:val="EMEABodyText"/>
        <w:rPr>
          <w:lang w:val="da-DK"/>
        </w:rPr>
      </w:pPr>
    </w:p>
    <w:p w14:paraId="6226AAE8" w14:textId="77777777" w:rsidR="001B06FB" w:rsidRDefault="001B06FB">
      <w:pPr>
        <w:pStyle w:val="EMEABodyText"/>
        <w:rPr>
          <w:i/>
          <w:lang w:val="da-DK"/>
        </w:rPr>
      </w:pPr>
      <w:r>
        <w:rPr>
          <w:lang w:val="da-DK"/>
        </w:rPr>
        <w:t>Lot</w:t>
      </w:r>
    </w:p>
    <w:p w14:paraId="00776778" w14:textId="77777777" w:rsidR="001B06FB" w:rsidRDefault="001B06FB">
      <w:pPr>
        <w:pStyle w:val="EMEABodyText"/>
        <w:rPr>
          <w:i/>
          <w:lang w:val="da-DK"/>
        </w:rPr>
      </w:pPr>
    </w:p>
    <w:p w14:paraId="7FC90A42" w14:textId="77777777" w:rsidR="001B06FB" w:rsidRDefault="001B06FB">
      <w:pPr>
        <w:pStyle w:val="EMEABodyText"/>
        <w:rPr>
          <w:lang w:val="da-DK"/>
        </w:rPr>
      </w:pPr>
    </w:p>
    <w:p w14:paraId="5E9B7180" w14:textId="77777777" w:rsidR="001B06FB" w:rsidRDefault="001B06FB" w:rsidP="001B06FB">
      <w:pPr>
        <w:pStyle w:val="EMEATitlePAC"/>
        <w:rPr>
          <w:lang w:val="da-DK"/>
        </w:rPr>
      </w:pPr>
      <w:r>
        <w:rPr>
          <w:lang w:val="da-DK"/>
        </w:rPr>
        <w:t>14.</w:t>
      </w:r>
      <w:r>
        <w:rPr>
          <w:lang w:val="da-DK"/>
        </w:rPr>
        <w:tab/>
        <w:t xml:space="preserve">GENEREL KLASSIFIKATION FOR UDLEVERING </w:t>
      </w:r>
    </w:p>
    <w:p w14:paraId="0C5E13B2" w14:textId="77777777" w:rsidR="001B06FB" w:rsidRDefault="001B06FB">
      <w:pPr>
        <w:pStyle w:val="EMEABodyText"/>
        <w:rPr>
          <w:lang w:val="da-DK"/>
        </w:rPr>
      </w:pPr>
    </w:p>
    <w:p w14:paraId="10263F20" w14:textId="77777777" w:rsidR="001B06FB" w:rsidRDefault="001B06FB">
      <w:pPr>
        <w:pStyle w:val="EMEABodyText"/>
        <w:rPr>
          <w:lang w:val="da-DK"/>
        </w:rPr>
      </w:pPr>
      <w:r>
        <w:rPr>
          <w:lang w:val="da-DK"/>
        </w:rPr>
        <w:t>Receptpligtigt lægemiddel.</w:t>
      </w:r>
    </w:p>
    <w:p w14:paraId="26506F97" w14:textId="77777777" w:rsidR="001B06FB" w:rsidRDefault="001B06FB">
      <w:pPr>
        <w:pStyle w:val="EMEABodyText"/>
        <w:rPr>
          <w:lang w:val="da-DK"/>
        </w:rPr>
      </w:pPr>
    </w:p>
    <w:p w14:paraId="76D5B9D6" w14:textId="77777777" w:rsidR="001B06FB" w:rsidRDefault="001B06FB">
      <w:pPr>
        <w:pStyle w:val="EMEABodyText"/>
        <w:rPr>
          <w:lang w:val="da-DK"/>
        </w:rPr>
      </w:pPr>
    </w:p>
    <w:p w14:paraId="0047399D" w14:textId="77777777" w:rsidR="001B06FB" w:rsidRDefault="001B06FB" w:rsidP="001B06FB">
      <w:pPr>
        <w:pStyle w:val="EMEATitlePAC"/>
        <w:rPr>
          <w:lang w:val="da-DK"/>
        </w:rPr>
      </w:pPr>
      <w:r>
        <w:rPr>
          <w:lang w:val="da-DK"/>
        </w:rPr>
        <w:t>15.</w:t>
      </w:r>
      <w:r>
        <w:rPr>
          <w:lang w:val="da-DK"/>
        </w:rPr>
        <w:tab/>
        <w:t>INSTRUKTIONER VEDRØRENDE ANVENDELSEN</w:t>
      </w:r>
    </w:p>
    <w:p w14:paraId="4779DAAE" w14:textId="77777777" w:rsidR="001B06FB" w:rsidRPr="009D71B3" w:rsidRDefault="001B06FB" w:rsidP="001B06FB">
      <w:pPr>
        <w:pStyle w:val="EMEABodyText"/>
        <w:rPr>
          <w:noProof/>
          <w:lang w:val="da-DK"/>
        </w:rPr>
      </w:pPr>
    </w:p>
    <w:p w14:paraId="28C72A38" w14:textId="77777777" w:rsidR="001B06FB" w:rsidRPr="009D71B3" w:rsidRDefault="001B06FB" w:rsidP="001B06FB">
      <w:pPr>
        <w:pStyle w:val="EMEABodyText"/>
        <w:rPr>
          <w:noProof/>
          <w:lang w:val="da-DK"/>
        </w:rPr>
      </w:pPr>
    </w:p>
    <w:p w14:paraId="7BAB6282" w14:textId="77777777" w:rsidR="001B06FB" w:rsidRPr="009E5F67" w:rsidRDefault="001B06FB" w:rsidP="001B06FB">
      <w:pPr>
        <w:pStyle w:val="EMEATitlePAC"/>
        <w:rPr>
          <w:lang w:val="da-DK"/>
        </w:rPr>
      </w:pPr>
      <w:r w:rsidRPr="009E5F67">
        <w:rPr>
          <w:lang w:val="da-DK"/>
        </w:rPr>
        <w:t>16.</w:t>
      </w:r>
      <w:r w:rsidRPr="009E5F67">
        <w:rPr>
          <w:lang w:val="da-DK"/>
        </w:rPr>
        <w:tab/>
        <w:t>INFORMATION I BRAILLESKRIFT</w:t>
      </w:r>
    </w:p>
    <w:p w14:paraId="78EF0FF5" w14:textId="77777777" w:rsidR="001B06FB" w:rsidRPr="009D71B3" w:rsidRDefault="001B06FB">
      <w:pPr>
        <w:pStyle w:val="EMEABodyText"/>
        <w:rPr>
          <w:lang w:val="da-DK"/>
        </w:rPr>
      </w:pPr>
    </w:p>
    <w:p w14:paraId="0644183A" w14:textId="77777777" w:rsidR="001B06FB" w:rsidRDefault="001B06FB">
      <w:pPr>
        <w:pStyle w:val="EMEABodyText"/>
        <w:rPr>
          <w:lang w:val="da-DK"/>
        </w:rPr>
      </w:pPr>
      <w:r w:rsidRPr="009D71B3">
        <w:rPr>
          <w:lang w:val="da-DK"/>
        </w:rPr>
        <w:t>Karvea 300</w:t>
      </w:r>
      <w:r>
        <w:rPr>
          <w:lang w:val="de-DE"/>
        </w:rPr>
        <w:t> </w:t>
      </w:r>
      <w:r w:rsidRPr="009D71B3">
        <w:rPr>
          <w:lang w:val="da-DK"/>
        </w:rPr>
        <w:t>mg</w:t>
      </w:r>
    </w:p>
    <w:p w14:paraId="7D622409" w14:textId="77777777" w:rsidR="004C1E44" w:rsidRDefault="004C1E44">
      <w:pPr>
        <w:pStyle w:val="EMEABodyText"/>
        <w:rPr>
          <w:lang w:val="da-DK"/>
        </w:rPr>
      </w:pPr>
    </w:p>
    <w:p w14:paraId="390D6B99" w14:textId="77777777"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17</w:t>
      </w:r>
      <w:r>
        <w:rPr>
          <w:b/>
          <w:noProof/>
          <w:szCs w:val="22"/>
          <w:lang w:val="da-DK"/>
        </w:rPr>
        <w:t>.</w:t>
      </w:r>
      <w:r w:rsidRPr="00CF2887">
        <w:rPr>
          <w:b/>
          <w:noProof/>
          <w:szCs w:val="22"/>
          <w:lang w:val="da-DK"/>
        </w:rPr>
        <w:tab/>
        <w:t>ENTYDIG IDENTIFIKATOR – 2D-STREGKODE</w:t>
      </w:r>
    </w:p>
    <w:p w14:paraId="52E5B003" w14:textId="77777777" w:rsidR="004C1E44" w:rsidRPr="00CF2887" w:rsidRDefault="004C1E44" w:rsidP="004C1E44">
      <w:pPr>
        <w:tabs>
          <w:tab w:val="left" w:pos="720"/>
        </w:tabs>
        <w:rPr>
          <w:noProof/>
          <w:szCs w:val="22"/>
          <w:lang w:val="da-DK"/>
        </w:rPr>
      </w:pPr>
    </w:p>
    <w:p w14:paraId="509E3E5A" w14:textId="77777777" w:rsidR="004C1E44" w:rsidRPr="00CF2887" w:rsidRDefault="004C1E44" w:rsidP="004C1E44">
      <w:pPr>
        <w:rPr>
          <w:noProof/>
          <w:szCs w:val="22"/>
          <w:shd w:val="clear" w:color="auto" w:fill="CCCCCC"/>
          <w:lang w:val="da-DK"/>
        </w:rPr>
      </w:pPr>
      <w:r w:rsidRPr="00CF2887">
        <w:rPr>
          <w:noProof/>
          <w:szCs w:val="22"/>
          <w:lang w:val="da-DK"/>
        </w:rPr>
        <w:t>Der er anført en 2D-stregkode, som indeh</w:t>
      </w:r>
      <w:r w:rsidRPr="00D76F8B">
        <w:rPr>
          <w:noProof/>
          <w:szCs w:val="22"/>
          <w:lang w:val="da-DK"/>
        </w:rPr>
        <w:t>older en entydig identifikator.</w:t>
      </w:r>
    </w:p>
    <w:p w14:paraId="61CAE5AD" w14:textId="77777777" w:rsidR="004C1E44" w:rsidRPr="00CF2887" w:rsidRDefault="004C1E44" w:rsidP="004C1E44">
      <w:pPr>
        <w:rPr>
          <w:noProof/>
          <w:szCs w:val="22"/>
          <w:shd w:val="clear" w:color="auto" w:fill="CCCCCC"/>
          <w:lang w:val="da-DK"/>
        </w:rPr>
      </w:pPr>
    </w:p>
    <w:p w14:paraId="3FD9F5AA" w14:textId="77777777" w:rsidR="004C1E44" w:rsidRPr="003C5BD8" w:rsidRDefault="004C1E44" w:rsidP="004C1E44">
      <w:pPr>
        <w:tabs>
          <w:tab w:val="left" w:pos="720"/>
        </w:tabs>
        <w:rPr>
          <w:noProof/>
          <w:vanish/>
          <w:szCs w:val="22"/>
        </w:rPr>
      </w:pPr>
    </w:p>
    <w:p w14:paraId="27B2501A" w14:textId="77777777" w:rsidR="004C1E44" w:rsidRPr="00CF2887" w:rsidRDefault="004C1E44" w:rsidP="004C1E44">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CF2887">
        <w:rPr>
          <w:b/>
          <w:noProof/>
          <w:szCs w:val="22"/>
          <w:lang w:val="da-DK"/>
        </w:rPr>
        <w:t>18.</w:t>
      </w:r>
      <w:r w:rsidRPr="00CF2887">
        <w:rPr>
          <w:b/>
          <w:noProof/>
          <w:szCs w:val="22"/>
          <w:lang w:val="da-DK"/>
        </w:rPr>
        <w:tab/>
        <w:t>ENTYDIG IDENTIFIKATOR - MENNESKELIGT LÆSBARE DATA</w:t>
      </w:r>
    </w:p>
    <w:p w14:paraId="7EB7CB03" w14:textId="77777777" w:rsidR="004C1E44" w:rsidRPr="00CF2887" w:rsidRDefault="004C1E44" w:rsidP="004C1E44">
      <w:pPr>
        <w:tabs>
          <w:tab w:val="left" w:pos="720"/>
        </w:tabs>
        <w:rPr>
          <w:noProof/>
          <w:szCs w:val="22"/>
          <w:lang w:val="da-DK"/>
        </w:rPr>
      </w:pPr>
    </w:p>
    <w:p w14:paraId="6BF41C90" w14:textId="77777777" w:rsidR="004C1E44" w:rsidRPr="00CF2887" w:rsidRDefault="004C1E44" w:rsidP="004C1E44">
      <w:pPr>
        <w:rPr>
          <w:color w:val="008000"/>
          <w:szCs w:val="22"/>
          <w:lang w:val="da-DK"/>
        </w:rPr>
      </w:pPr>
      <w:r w:rsidRPr="00D76F8B">
        <w:rPr>
          <w:szCs w:val="22"/>
          <w:lang w:val="da-DK"/>
        </w:rPr>
        <w:t xml:space="preserve">PC: </w:t>
      </w:r>
    </w:p>
    <w:p w14:paraId="0EF89E80" w14:textId="77777777" w:rsidR="004C1E44" w:rsidRPr="00CF2887" w:rsidRDefault="004C1E44" w:rsidP="004C1E44">
      <w:pPr>
        <w:rPr>
          <w:szCs w:val="22"/>
          <w:lang w:val="da-DK"/>
        </w:rPr>
      </w:pPr>
      <w:r w:rsidRPr="00D76F8B">
        <w:rPr>
          <w:szCs w:val="22"/>
          <w:lang w:val="da-DK"/>
        </w:rPr>
        <w:t xml:space="preserve">SN: </w:t>
      </w:r>
    </w:p>
    <w:p w14:paraId="72E55469" w14:textId="77777777" w:rsidR="004C1E44" w:rsidRPr="00CF2887" w:rsidRDefault="004C1E44" w:rsidP="004C1E44">
      <w:pPr>
        <w:rPr>
          <w:szCs w:val="22"/>
          <w:lang w:val="da-DK"/>
        </w:rPr>
      </w:pPr>
      <w:r w:rsidRPr="00186242">
        <w:rPr>
          <w:szCs w:val="22"/>
          <w:lang w:val="da-DK"/>
        </w:rPr>
        <w:t xml:space="preserve">NN: </w:t>
      </w:r>
    </w:p>
    <w:p w14:paraId="62E43E06" w14:textId="77777777" w:rsidR="004C1E44" w:rsidRPr="009D71B3" w:rsidRDefault="004C1E44">
      <w:pPr>
        <w:pStyle w:val="EMEABodyText"/>
        <w:rPr>
          <w:lang w:val="da-DK"/>
        </w:rPr>
      </w:pPr>
    </w:p>
    <w:p w14:paraId="692C4C03" w14:textId="77777777" w:rsidR="001B06FB" w:rsidRDefault="001B06FB" w:rsidP="001B06FB">
      <w:pPr>
        <w:pStyle w:val="EMEATitlePAC"/>
        <w:rPr>
          <w:lang w:val="da-DK"/>
        </w:rPr>
      </w:pPr>
      <w:r>
        <w:rPr>
          <w:lang w:val="da-DK"/>
        </w:rPr>
        <w:br w:type="page"/>
      </w:r>
      <w:r>
        <w:rPr>
          <w:lang w:val="da-DK"/>
        </w:rPr>
        <w:lastRenderedPageBreak/>
        <w:t xml:space="preserve">MINDSTEKRAV TIL </w:t>
      </w:r>
      <w:r w:rsidR="003207B8">
        <w:rPr>
          <w:lang w:val="da-DK"/>
        </w:rPr>
        <w:t>MÆRKNING</w:t>
      </w:r>
      <w:r>
        <w:rPr>
          <w:lang w:val="da-DK"/>
        </w:rPr>
        <w:t xml:space="preserve"> PÅ BLISTER ELLER STRIP</w:t>
      </w:r>
    </w:p>
    <w:p w14:paraId="636CF524" w14:textId="77777777" w:rsidR="001B06FB" w:rsidRDefault="001B06FB">
      <w:pPr>
        <w:pStyle w:val="EMEABodyText"/>
        <w:rPr>
          <w:lang w:val="da-DK"/>
        </w:rPr>
      </w:pPr>
    </w:p>
    <w:p w14:paraId="66054F0D" w14:textId="77777777" w:rsidR="001B06FB" w:rsidRDefault="001B06FB">
      <w:pPr>
        <w:pStyle w:val="EMEABodyText"/>
        <w:rPr>
          <w:lang w:val="da-DK"/>
        </w:rPr>
      </w:pPr>
    </w:p>
    <w:p w14:paraId="74B691EB" w14:textId="77777777" w:rsidR="001B06FB" w:rsidRDefault="001B06FB" w:rsidP="001B06FB">
      <w:pPr>
        <w:pStyle w:val="EMEATitlePAC"/>
        <w:rPr>
          <w:lang w:val="da-DK"/>
        </w:rPr>
      </w:pPr>
      <w:r>
        <w:rPr>
          <w:lang w:val="da-DK"/>
        </w:rPr>
        <w:t>1.</w:t>
      </w:r>
      <w:r>
        <w:rPr>
          <w:lang w:val="da-DK"/>
        </w:rPr>
        <w:tab/>
        <w:t>LÆGEMIDLETS NAVN</w:t>
      </w:r>
    </w:p>
    <w:p w14:paraId="1B08C94D" w14:textId="77777777" w:rsidR="001B06FB" w:rsidRDefault="001B06FB">
      <w:pPr>
        <w:pStyle w:val="EMEABodyText"/>
        <w:rPr>
          <w:lang w:val="da-DK"/>
        </w:rPr>
      </w:pPr>
    </w:p>
    <w:p w14:paraId="3B1F5C39" w14:textId="77777777" w:rsidR="001B06FB" w:rsidRDefault="001B06FB">
      <w:pPr>
        <w:pStyle w:val="EMEABodyText"/>
        <w:rPr>
          <w:lang w:val="da-DK"/>
        </w:rPr>
      </w:pPr>
      <w:r>
        <w:rPr>
          <w:lang w:val="da-DK"/>
        </w:rPr>
        <w:t>Karvea 300 mg tabletter</w:t>
      </w:r>
    </w:p>
    <w:p w14:paraId="3D21DAF6" w14:textId="77777777" w:rsidR="001B06FB" w:rsidRDefault="001B06FB">
      <w:pPr>
        <w:pStyle w:val="EMEABodyText"/>
        <w:rPr>
          <w:lang w:val="da-DK"/>
        </w:rPr>
      </w:pPr>
      <w:r>
        <w:rPr>
          <w:lang w:val="da-DK"/>
        </w:rPr>
        <w:t>irbesartan</w:t>
      </w:r>
    </w:p>
    <w:p w14:paraId="56D9EA8E" w14:textId="77777777" w:rsidR="001B06FB" w:rsidRDefault="001B06FB">
      <w:pPr>
        <w:pStyle w:val="EMEABodyText"/>
        <w:rPr>
          <w:lang w:val="da-DK"/>
        </w:rPr>
      </w:pPr>
    </w:p>
    <w:p w14:paraId="0108259A" w14:textId="77777777" w:rsidR="001B06FB" w:rsidRDefault="001B06FB">
      <w:pPr>
        <w:pStyle w:val="EMEABodyText"/>
        <w:rPr>
          <w:lang w:val="da-DK"/>
        </w:rPr>
      </w:pPr>
    </w:p>
    <w:p w14:paraId="30973A85" w14:textId="77777777" w:rsidR="001B06FB" w:rsidRDefault="001B06FB" w:rsidP="001B06FB">
      <w:pPr>
        <w:pStyle w:val="EMEATitlePAC"/>
        <w:rPr>
          <w:lang w:val="da-DK"/>
        </w:rPr>
      </w:pPr>
      <w:r>
        <w:rPr>
          <w:lang w:val="da-DK"/>
        </w:rPr>
        <w:t>2.</w:t>
      </w:r>
      <w:r>
        <w:rPr>
          <w:lang w:val="da-DK"/>
        </w:rPr>
        <w:tab/>
        <w:t>NAVN PÅ INDEHAVEREN AF MARKEDSFØRINGSTILLADELSEN</w:t>
      </w:r>
    </w:p>
    <w:p w14:paraId="34ACD54A" w14:textId="77777777" w:rsidR="001B06FB" w:rsidRDefault="001B06FB">
      <w:pPr>
        <w:pStyle w:val="EMEABodyText"/>
        <w:rPr>
          <w:lang w:val="da-DK"/>
        </w:rPr>
      </w:pPr>
    </w:p>
    <w:p w14:paraId="657F361C" w14:textId="77777777" w:rsidR="001B06FB" w:rsidRDefault="001B06FB">
      <w:pPr>
        <w:pStyle w:val="EMEABodyText"/>
        <w:rPr>
          <w:lang w:val="da-DK"/>
        </w:rPr>
      </w:pPr>
      <w:r>
        <w:rPr>
          <w:lang w:val="da-DK"/>
        </w:rPr>
        <w:t>sanofi-aventis groupe</w:t>
      </w:r>
    </w:p>
    <w:p w14:paraId="5C4BB789" w14:textId="77777777" w:rsidR="001B06FB" w:rsidRDefault="001B06FB">
      <w:pPr>
        <w:pStyle w:val="EMEABodyText"/>
        <w:rPr>
          <w:lang w:val="da-DK"/>
        </w:rPr>
      </w:pPr>
    </w:p>
    <w:p w14:paraId="5FCCDF61" w14:textId="77777777" w:rsidR="001B06FB" w:rsidRDefault="001B06FB">
      <w:pPr>
        <w:pStyle w:val="EMEABodyText"/>
        <w:rPr>
          <w:lang w:val="da-DK"/>
        </w:rPr>
      </w:pPr>
    </w:p>
    <w:p w14:paraId="51A2798F" w14:textId="77777777" w:rsidR="001B06FB" w:rsidRDefault="001B06FB" w:rsidP="001B06FB">
      <w:pPr>
        <w:pStyle w:val="EMEATitlePAC"/>
        <w:rPr>
          <w:lang w:val="da-DK"/>
        </w:rPr>
      </w:pPr>
      <w:r>
        <w:rPr>
          <w:lang w:val="da-DK"/>
        </w:rPr>
        <w:t>3.</w:t>
      </w:r>
      <w:r>
        <w:rPr>
          <w:lang w:val="da-DK"/>
        </w:rPr>
        <w:tab/>
        <w:t>UDLØBSDATO</w:t>
      </w:r>
    </w:p>
    <w:p w14:paraId="611E3D50" w14:textId="77777777" w:rsidR="001B06FB" w:rsidRDefault="001B06FB">
      <w:pPr>
        <w:pStyle w:val="EMEABodyText"/>
        <w:rPr>
          <w:lang w:val="da-DK"/>
        </w:rPr>
      </w:pPr>
    </w:p>
    <w:p w14:paraId="60230226" w14:textId="77777777" w:rsidR="001B06FB" w:rsidRDefault="001B06FB">
      <w:pPr>
        <w:pStyle w:val="EMEABodyText"/>
        <w:rPr>
          <w:i/>
          <w:lang w:val="da-DK"/>
        </w:rPr>
      </w:pPr>
      <w:r>
        <w:rPr>
          <w:lang w:val="da-DK"/>
        </w:rPr>
        <w:t xml:space="preserve">EXP: </w:t>
      </w:r>
    </w:p>
    <w:p w14:paraId="3A164EB6" w14:textId="77777777" w:rsidR="001B06FB" w:rsidRDefault="001B06FB">
      <w:pPr>
        <w:pStyle w:val="EMEABodyText"/>
        <w:rPr>
          <w:lang w:val="da-DK"/>
        </w:rPr>
      </w:pPr>
    </w:p>
    <w:p w14:paraId="04D66CF8" w14:textId="77777777" w:rsidR="001B06FB" w:rsidRDefault="001B06FB">
      <w:pPr>
        <w:pStyle w:val="EMEABodyText"/>
        <w:rPr>
          <w:lang w:val="da-DK"/>
        </w:rPr>
      </w:pPr>
    </w:p>
    <w:p w14:paraId="311F1932" w14:textId="77777777" w:rsidR="001B06FB" w:rsidRDefault="001B06FB" w:rsidP="001B06FB">
      <w:pPr>
        <w:pStyle w:val="EMEATitlePAC"/>
        <w:rPr>
          <w:lang w:val="da-DK"/>
        </w:rPr>
      </w:pPr>
      <w:r>
        <w:rPr>
          <w:lang w:val="da-DK"/>
        </w:rPr>
        <w:t>4.</w:t>
      </w:r>
      <w:r>
        <w:rPr>
          <w:lang w:val="da-DK"/>
        </w:rPr>
        <w:tab/>
        <w:t>BATCHNUMMER</w:t>
      </w:r>
    </w:p>
    <w:p w14:paraId="1116685C" w14:textId="77777777" w:rsidR="001B06FB" w:rsidRDefault="001B06FB">
      <w:pPr>
        <w:pStyle w:val="EMEABodyText"/>
        <w:rPr>
          <w:lang w:val="da-DK"/>
        </w:rPr>
      </w:pPr>
    </w:p>
    <w:p w14:paraId="23AE590E" w14:textId="77777777" w:rsidR="001B06FB" w:rsidRDefault="001B06FB">
      <w:pPr>
        <w:pStyle w:val="EMEABodyText"/>
        <w:rPr>
          <w:lang w:val="da-DK"/>
        </w:rPr>
      </w:pPr>
      <w:r>
        <w:rPr>
          <w:lang w:val="da-DK"/>
        </w:rPr>
        <w:t>Lot</w:t>
      </w:r>
    </w:p>
    <w:p w14:paraId="729B3A6F" w14:textId="77777777" w:rsidR="001B06FB" w:rsidRDefault="001B06FB">
      <w:pPr>
        <w:pStyle w:val="EMEABodyText"/>
        <w:rPr>
          <w:lang w:val="da-DK"/>
        </w:rPr>
      </w:pPr>
    </w:p>
    <w:p w14:paraId="481DB80C" w14:textId="77777777" w:rsidR="001B06FB" w:rsidRDefault="001B06FB">
      <w:pPr>
        <w:pStyle w:val="EMEABodyText"/>
        <w:rPr>
          <w:lang w:val="da-DK"/>
        </w:rPr>
      </w:pPr>
    </w:p>
    <w:p w14:paraId="372A8ACA" w14:textId="77777777" w:rsidR="001B06FB" w:rsidRDefault="001B06FB" w:rsidP="001B06FB">
      <w:pPr>
        <w:pStyle w:val="EMEATitlePAC"/>
        <w:rPr>
          <w:lang w:val="da-DK"/>
        </w:rPr>
      </w:pPr>
      <w:r>
        <w:rPr>
          <w:lang w:val="da-DK"/>
        </w:rPr>
        <w:t>5.</w:t>
      </w:r>
      <w:r>
        <w:rPr>
          <w:lang w:val="da-DK"/>
        </w:rPr>
        <w:tab/>
        <w:t>ANDET</w:t>
      </w:r>
    </w:p>
    <w:p w14:paraId="761B2678" w14:textId="77777777" w:rsidR="001B06FB" w:rsidRDefault="001B06FB">
      <w:pPr>
        <w:pStyle w:val="EMEABodyText"/>
        <w:rPr>
          <w:lang w:val="da-DK"/>
        </w:rPr>
      </w:pPr>
    </w:p>
    <w:p w14:paraId="0A9FC78D" w14:textId="77777777" w:rsidR="001B06FB" w:rsidRDefault="001B06FB">
      <w:pPr>
        <w:pStyle w:val="EMEABodyText"/>
        <w:rPr>
          <w:lang w:val="da-DK"/>
        </w:rPr>
      </w:pPr>
      <w:r w:rsidRPr="009D71B3">
        <w:rPr>
          <w:highlight w:val="lightGray"/>
          <w:lang w:val="da-DK"/>
        </w:rPr>
        <w:t>14 - 28 - 56 - 84 - 98 </w:t>
      </w:r>
      <w:r w:rsidRPr="00CB0FB7">
        <w:rPr>
          <w:highlight w:val="lightGray"/>
          <w:lang w:val="da-DK"/>
        </w:rPr>
        <w:t>tabletter:</w:t>
      </w:r>
    </w:p>
    <w:p w14:paraId="2EB72CBD" w14:textId="77777777" w:rsidR="001B06FB" w:rsidRPr="009D71B3" w:rsidRDefault="001B06FB" w:rsidP="001B06FB">
      <w:pPr>
        <w:pStyle w:val="EMEABodyText"/>
        <w:rPr>
          <w:lang w:val="da-DK"/>
        </w:rPr>
      </w:pPr>
      <w:r w:rsidRPr="009D71B3">
        <w:rPr>
          <w:lang w:val="da-DK"/>
        </w:rPr>
        <w:t>Ma</w:t>
      </w:r>
      <w:r w:rsidRPr="009D71B3">
        <w:rPr>
          <w:lang w:val="da-DK"/>
        </w:rPr>
        <w:br/>
        <w:t>Ti</w:t>
      </w:r>
      <w:r w:rsidRPr="009D71B3">
        <w:rPr>
          <w:lang w:val="da-DK"/>
        </w:rPr>
        <w:br/>
        <w:t>On</w:t>
      </w:r>
      <w:r w:rsidRPr="009D71B3">
        <w:rPr>
          <w:lang w:val="da-DK"/>
        </w:rPr>
        <w:br/>
        <w:t>To</w:t>
      </w:r>
      <w:r w:rsidRPr="009D71B3">
        <w:rPr>
          <w:lang w:val="da-DK"/>
        </w:rPr>
        <w:br/>
        <w:t>Fr</w:t>
      </w:r>
      <w:r w:rsidRPr="009D71B3">
        <w:rPr>
          <w:lang w:val="da-DK"/>
        </w:rPr>
        <w:br/>
        <w:t>Lø</w:t>
      </w:r>
      <w:r w:rsidRPr="009D71B3">
        <w:rPr>
          <w:lang w:val="da-DK"/>
        </w:rPr>
        <w:br/>
        <w:t>Sø</w:t>
      </w:r>
    </w:p>
    <w:p w14:paraId="443C1132" w14:textId="77777777" w:rsidR="001B06FB" w:rsidRPr="009D71B3" w:rsidRDefault="001B06FB" w:rsidP="001B06FB">
      <w:pPr>
        <w:pStyle w:val="EMEABodyText"/>
        <w:rPr>
          <w:lang w:val="da-DK"/>
        </w:rPr>
      </w:pPr>
    </w:p>
    <w:p w14:paraId="4F6C9064" w14:textId="77777777" w:rsidR="001B06FB" w:rsidRPr="009D71B3" w:rsidRDefault="001B06FB" w:rsidP="001B06FB">
      <w:pPr>
        <w:pStyle w:val="EMEABodyText"/>
        <w:rPr>
          <w:lang w:val="da-DK"/>
        </w:rPr>
      </w:pPr>
      <w:r w:rsidRPr="009D71B3">
        <w:rPr>
          <w:highlight w:val="lightGray"/>
          <w:lang w:val="da-DK"/>
        </w:rPr>
        <w:t>30 - 56 x 1 - 90 </w:t>
      </w:r>
      <w:r w:rsidRPr="00CB0FB7">
        <w:rPr>
          <w:highlight w:val="lightGray"/>
          <w:lang w:val="da-DK"/>
        </w:rPr>
        <w:t>tabletter:</w:t>
      </w:r>
    </w:p>
    <w:p w14:paraId="12EC3561" w14:textId="77777777" w:rsidR="000669FC" w:rsidRPr="009D71B3" w:rsidRDefault="000669FC">
      <w:pPr>
        <w:pStyle w:val="EMEABodyText"/>
        <w:rPr>
          <w:lang w:val="da-DK"/>
        </w:rPr>
      </w:pPr>
    </w:p>
    <w:p w14:paraId="0AC8970B" w14:textId="77777777" w:rsidR="000669FC" w:rsidRPr="009D71B3" w:rsidRDefault="000669FC">
      <w:pPr>
        <w:pStyle w:val="EMEABodyText"/>
        <w:rPr>
          <w:lang w:val="da-DK"/>
        </w:rPr>
      </w:pPr>
      <w:r w:rsidRPr="009D71B3">
        <w:rPr>
          <w:lang w:val="da-DK"/>
        </w:rPr>
        <w:br w:type="page"/>
      </w:r>
    </w:p>
    <w:p w14:paraId="4C573B71" w14:textId="77777777" w:rsidR="000669FC" w:rsidRPr="009D71B3" w:rsidRDefault="000669FC">
      <w:pPr>
        <w:pStyle w:val="EMEABodyText"/>
        <w:rPr>
          <w:lang w:val="da-DK"/>
        </w:rPr>
      </w:pPr>
    </w:p>
    <w:p w14:paraId="49902B9A" w14:textId="77777777" w:rsidR="000669FC" w:rsidRPr="009D71B3" w:rsidRDefault="000669FC">
      <w:pPr>
        <w:pStyle w:val="EMEABodyText"/>
        <w:rPr>
          <w:lang w:val="da-DK"/>
        </w:rPr>
      </w:pPr>
    </w:p>
    <w:p w14:paraId="3AE58CB6" w14:textId="77777777" w:rsidR="000669FC" w:rsidRPr="009D71B3" w:rsidRDefault="000669FC">
      <w:pPr>
        <w:pStyle w:val="EMEABodyText"/>
        <w:rPr>
          <w:lang w:val="da-DK"/>
        </w:rPr>
      </w:pPr>
    </w:p>
    <w:p w14:paraId="1353ECD3" w14:textId="77777777" w:rsidR="000669FC" w:rsidRPr="009D71B3" w:rsidRDefault="000669FC">
      <w:pPr>
        <w:pStyle w:val="EMEABodyText"/>
        <w:rPr>
          <w:lang w:val="da-DK"/>
        </w:rPr>
      </w:pPr>
    </w:p>
    <w:p w14:paraId="15B111CD" w14:textId="77777777" w:rsidR="000669FC" w:rsidRPr="009D71B3" w:rsidRDefault="000669FC">
      <w:pPr>
        <w:pStyle w:val="EMEABodyText"/>
        <w:rPr>
          <w:lang w:val="da-DK"/>
        </w:rPr>
      </w:pPr>
    </w:p>
    <w:p w14:paraId="4504B353" w14:textId="77777777" w:rsidR="000669FC" w:rsidRPr="009D71B3" w:rsidRDefault="000669FC">
      <w:pPr>
        <w:pStyle w:val="EMEABodyText"/>
        <w:rPr>
          <w:lang w:val="da-DK"/>
        </w:rPr>
      </w:pPr>
    </w:p>
    <w:p w14:paraId="6060466D" w14:textId="77777777" w:rsidR="000669FC" w:rsidRPr="009D71B3" w:rsidRDefault="000669FC">
      <w:pPr>
        <w:pStyle w:val="EMEABodyText"/>
        <w:rPr>
          <w:lang w:val="da-DK"/>
        </w:rPr>
      </w:pPr>
    </w:p>
    <w:p w14:paraId="687AA42E" w14:textId="77777777" w:rsidR="000669FC" w:rsidRPr="009D71B3" w:rsidRDefault="000669FC">
      <w:pPr>
        <w:pStyle w:val="EMEABodyText"/>
        <w:rPr>
          <w:lang w:val="da-DK"/>
        </w:rPr>
      </w:pPr>
    </w:p>
    <w:p w14:paraId="43F957B8" w14:textId="77777777" w:rsidR="000669FC" w:rsidRPr="009D71B3" w:rsidRDefault="000669FC">
      <w:pPr>
        <w:pStyle w:val="EMEABodyText"/>
        <w:rPr>
          <w:lang w:val="da-DK"/>
        </w:rPr>
      </w:pPr>
    </w:p>
    <w:p w14:paraId="4FA713F8" w14:textId="77777777" w:rsidR="000669FC" w:rsidRPr="009D71B3" w:rsidRDefault="000669FC">
      <w:pPr>
        <w:pStyle w:val="EMEABodyText"/>
        <w:rPr>
          <w:lang w:val="da-DK"/>
        </w:rPr>
      </w:pPr>
    </w:p>
    <w:p w14:paraId="57B60109" w14:textId="77777777" w:rsidR="000669FC" w:rsidRPr="009D71B3" w:rsidRDefault="000669FC">
      <w:pPr>
        <w:pStyle w:val="EMEABodyText"/>
        <w:rPr>
          <w:lang w:val="da-DK"/>
        </w:rPr>
      </w:pPr>
    </w:p>
    <w:p w14:paraId="7C529E57" w14:textId="77777777" w:rsidR="000669FC" w:rsidRPr="009D71B3" w:rsidRDefault="000669FC">
      <w:pPr>
        <w:pStyle w:val="EMEABodyText"/>
        <w:rPr>
          <w:lang w:val="da-DK"/>
        </w:rPr>
      </w:pPr>
    </w:p>
    <w:p w14:paraId="08917B47" w14:textId="77777777" w:rsidR="000669FC" w:rsidRPr="009D71B3" w:rsidRDefault="000669FC">
      <w:pPr>
        <w:pStyle w:val="EMEABodyText"/>
        <w:rPr>
          <w:lang w:val="da-DK"/>
        </w:rPr>
      </w:pPr>
    </w:p>
    <w:p w14:paraId="5032F615" w14:textId="77777777" w:rsidR="000669FC" w:rsidRPr="009D71B3" w:rsidRDefault="000669FC">
      <w:pPr>
        <w:pStyle w:val="EMEABodyText"/>
        <w:rPr>
          <w:lang w:val="da-DK"/>
        </w:rPr>
      </w:pPr>
    </w:p>
    <w:p w14:paraId="4E1772AC" w14:textId="77777777" w:rsidR="000669FC" w:rsidRPr="009D71B3" w:rsidRDefault="000669FC">
      <w:pPr>
        <w:pStyle w:val="EMEABodyText"/>
        <w:rPr>
          <w:lang w:val="da-DK"/>
        </w:rPr>
      </w:pPr>
    </w:p>
    <w:p w14:paraId="749711AA" w14:textId="77777777" w:rsidR="000669FC" w:rsidRPr="009D71B3" w:rsidRDefault="000669FC">
      <w:pPr>
        <w:pStyle w:val="EMEABodyText"/>
        <w:rPr>
          <w:lang w:val="da-DK"/>
        </w:rPr>
      </w:pPr>
    </w:p>
    <w:p w14:paraId="628D9726" w14:textId="77777777" w:rsidR="000669FC" w:rsidRPr="009D71B3" w:rsidRDefault="000669FC">
      <w:pPr>
        <w:pStyle w:val="EMEABodyText"/>
        <w:rPr>
          <w:lang w:val="da-DK"/>
        </w:rPr>
      </w:pPr>
    </w:p>
    <w:p w14:paraId="6CEC7853" w14:textId="77777777" w:rsidR="000669FC" w:rsidRPr="009D71B3" w:rsidRDefault="000669FC">
      <w:pPr>
        <w:pStyle w:val="EMEABodyText"/>
        <w:rPr>
          <w:lang w:val="da-DK"/>
        </w:rPr>
      </w:pPr>
    </w:p>
    <w:p w14:paraId="46D0FB18" w14:textId="77777777" w:rsidR="000669FC" w:rsidRPr="009D71B3" w:rsidRDefault="000669FC">
      <w:pPr>
        <w:pStyle w:val="EMEABodyText"/>
        <w:rPr>
          <w:lang w:val="da-DK"/>
        </w:rPr>
      </w:pPr>
    </w:p>
    <w:p w14:paraId="5A3D93C5" w14:textId="77777777" w:rsidR="000669FC" w:rsidRPr="009D71B3" w:rsidRDefault="000669FC">
      <w:pPr>
        <w:pStyle w:val="EMEABodyText"/>
        <w:rPr>
          <w:lang w:val="da-DK"/>
        </w:rPr>
      </w:pPr>
    </w:p>
    <w:p w14:paraId="075AD46C" w14:textId="77777777" w:rsidR="000669FC" w:rsidRPr="009D71B3" w:rsidRDefault="000669FC">
      <w:pPr>
        <w:pStyle w:val="EMEABodyText"/>
        <w:rPr>
          <w:lang w:val="da-DK"/>
        </w:rPr>
      </w:pPr>
    </w:p>
    <w:p w14:paraId="4293DD45" w14:textId="77777777" w:rsidR="000669FC" w:rsidRPr="009D71B3" w:rsidRDefault="000669FC">
      <w:pPr>
        <w:pStyle w:val="EMEABodyText"/>
        <w:rPr>
          <w:lang w:val="da-DK"/>
        </w:rPr>
      </w:pPr>
    </w:p>
    <w:p w14:paraId="3D9C7616" w14:textId="77777777" w:rsidR="003A7358" w:rsidRDefault="003A7358" w:rsidP="003A7358">
      <w:pPr>
        <w:pStyle w:val="EMEATitle"/>
        <w:rPr>
          <w:lang w:val="da-DK"/>
        </w:rPr>
      </w:pPr>
      <w:r>
        <w:rPr>
          <w:lang w:val="da-DK"/>
        </w:rPr>
        <w:t>B. INDLÆGSSEDDEL</w:t>
      </w:r>
    </w:p>
    <w:p w14:paraId="366AF18D" w14:textId="77777777" w:rsidR="001B06FB" w:rsidRPr="002C6D9C" w:rsidRDefault="004024A5">
      <w:pPr>
        <w:pStyle w:val="EMEATitle"/>
        <w:rPr>
          <w:lang w:val="da-DK"/>
        </w:rPr>
      </w:pPr>
      <w:r w:rsidRPr="009D71B3">
        <w:rPr>
          <w:lang w:val="da-DK"/>
        </w:rPr>
        <w:br w:type="page"/>
      </w:r>
      <w:r w:rsidR="00BD3EE4" w:rsidRPr="00247981">
        <w:rPr>
          <w:b w:val="0"/>
          <w:szCs w:val="22"/>
          <w:lang w:val="da-DK"/>
        </w:rPr>
        <w:lastRenderedPageBreak/>
        <w:t xml:space="preserve">Indlægsseddel: Information til </w:t>
      </w:r>
      <w:r w:rsidR="00BD3EE4">
        <w:rPr>
          <w:b w:val="0"/>
          <w:szCs w:val="22"/>
          <w:lang w:val="da-DK"/>
        </w:rPr>
        <w:t>brugeren</w:t>
      </w:r>
    </w:p>
    <w:p w14:paraId="3FC1739B" w14:textId="77777777" w:rsidR="001B06FB" w:rsidRPr="002C6D9C" w:rsidRDefault="001B06FB" w:rsidP="001B06FB">
      <w:pPr>
        <w:pStyle w:val="EMEATitle"/>
        <w:rPr>
          <w:lang w:val="da-DK"/>
        </w:rPr>
      </w:pPr>
      <w:r>
        <w:rPr>
          <w:lang w:val="da-DK"/>
        </w:rPr>
        <w:t>Karvea</w:t>
      </w:r>
      <w:r w:rsidRPr="002C6D9C">
        <w:rPr>
          <w:lang w:val="da-DK"/>
        </w:rPr>
        <w:t xml:space="preserve"> </w:t>
      </w:r>
      <w:r>
        <w:rPr>
          <w:lang w:val="da-DK"/>
        </w:rPr>
        <w:t>75</w:t>
      </w:r>
      <w:r w:rsidRPr="002C6D9C">
        <w:rPr>
          <w:lang w:val="da-DK"/>
        </w:rPr>
        <w:t> mg tabletter</w:t>
      </w:r>
    </w:p>
    <w:p w14:paraId="7B7CE2C9" w14:textId="77777777" w:rsidR="001B06FB" w:rsidRPr="002C6D9C" w:rsidRDefault="001B06FB" w:rsidP="001B06FB">
      <w:pPr>
        <w:pStyle w:val="EMEABodyText"/>
        <w:jc w:val="center"/>
        <w:rPr>
          <w:lang w:val="da-DK"/>
        </w:rPr>
      </w:pPr>
      <w:r w:rsidRPr="002C6D9C">
        <w:rPr>
          <w:lang w:val="da-DK"/>
        </w:rPr>
        <w:t>irbesartan</w:t>
      </w:r>
    </w:p>
    <w:p w14:paraId="0115454A" w14:textId="77777777" w:rsidR="001B06FB" w:rsidRPr="002C6D9C" w:rsidRDefault="001B06FB">
      <w:pPr>
        <w:pStyle w:val="EMEABodyText"/>
        <w:rPr>
          <w:b/>
          <w:lang w:val="da-DK"/>
        </w:rPr>
      </w:pPr>
    </w:p>
    <w:p w14:paraId="280FDC8F" w14:textId="77777777" w:rsidR="00BD3EE4" w:rsidRPr="00247981" w:rsidRDefault="00BD3EE4" w:rsidP="00BD3EE4">
      <w:pPr>
        <w:ind w:right="-2"/>
        <w:rPr>
          <w:b/>
          <w:szCs w:val="22"/>
          <w:lang w:val="da-DK"/>
        </w:rPr>
      </w:pPr>
      <w:r w:rsidRPr="00247981">
        <w:rPr>
          <w:b/>
          <w:szCs w:val="22"/>
          <w:lang w:val="da-DK"/>
        </w:rPr>
        <w:t>Læs denne indlægsseddel grundigt, inden du begynder at tage dette lægemiddel, da den indeholder vigtige oplysninger.</w:t>
      </w:r>
    </w:p>
    <w:p w14:paraId="038D2808" w14:textId="77777777" w:rsidR="00BD3EE4" w:rsidRPr="00247981" w:rsidRDefault="00BD3EE4" w:rsidP="003A62E2">
      <w:pPr>
        <w:numPr>
          <w:ilvl w:val="0"/>
          <w:numId w:val="4"/>
        </w:numPr>
        <w:tabs>
          <w:tab w:val="clear" w:pos="720"/>
        </w:tabs>
        <w:ind w:left="567" w:hanging="567"/>
        <w:rPr>
          <w:szCs w:val="22"/>
          <w:lang w:val="da-DK"/>
        </w:rPr>
      </w:pPr>
      <w:r w:rsidRPr="00247981">
        <w:rPr>
          <w:szCs w:val="22"/>
          <w:lang w:val="da-DK"/>
        </w:rPr>
        <w:t>Gem indlægssedlen. Du kan få brug for at læse den igen.</w:t>
      </w:r>
    </w:p>
    <w:p w14:paraId="59455DDC" w14:textId="77777777" w:rsidR="00BD3EE4" w:rsidRPr="00247981" w:rsidRDefault="00BD3EE4" w:rsidP="003A62E2">
      <w:pPr>
        <w:numPr>
          <w:ilvl w:val="0"/>
          <w:numId w:val="4"/>
        </w:numPr>
        <w:tabs>
          <w:tab w:val="clear" w:pos="720"/>
        </w:tabs>
        <w:ind w:left="567" w:hanging="567"/>
        <w:rPr>
          <w:szCs w:val="22"/>
          <w:lang w:val="da-DK"/>
        </w:rPr>
      </w:pPr>
      <w:r w:rsidRPr="00247981">
        <w:rPr>
          <w:szCs w:val="22"/>
          <w:lang w:val="da-DK"/>
        </w:rPr>
        <w:t>Spørg lægen</w:t>
      </w:r>
      <w:r>
        <w:rPr>
          <w:noProof/>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Pr>
          <w:noProof/>
          <w:szCs w:val="22"/>
          <w:lang w:val="da-DK"/>
        </w:rPr>
        <w:t xml:space="preserve">, </w:t>
      </w:r>
      <w:r w:rsidRPr="00247981">
        <w:rPr>
          <w:szCs w:val="22"/>
          <w:lang w:val="da-DK"/>
        </w:rPr>
        <w:t>hvis der er mere, du vil vide.</w:t>
      </w:r>
    </w:p>
    <w:p w14:paraId="552EA3CA" w14:textId="77777777" w:rsidR="00BD3EE4" w:rsidRPr="00247981" w:rsidRDefault="00BD3EE4" w:rsidP="003A62E2">
      <w:pPr>
        <w:numPr>
          <w:ilvl w:val="0"/>
          <w:numId w:val="4"/>
        </w:numPr>
        <w:tabs>
          <w:tab w:val="clear" w:pos="720"/>
        </w:tabs>
        <w:ind w:left="567" w:hanging="567"/>
        <w:rPr>
          <w:szCs w:val="22"/>
          <w:lang w:val="da-DK"/>
        </w:rPr>
      </w:pPr>
      <w:r w:rsidRPr="00247981">
        <w:rPr>
          <w:szCs w:val="22"/>
          <w:lang w:val="da-DK"/>
        </w:rPr>
        <w:t xml:space="preserve">Lægen har ordineret </w:t>
      </w:r>
      <w:r>
        <w:rPr>
          <w:szCs w:val="22"/>
          <w:lang w:val="da-DK"/>
        </w:rPr>
        <w:t>Karvea</w:t>
      </w:r>
      <w:r w:rsidRPr="00247981">
        <w:rPr>
          <w:szCs w:val="22"/>
          <w:lang w:val="da-DK"/>
        </w:rPr>
        <w:t xml:space="preserve"> til dig personligt. Lad derfor være med at give </w:t>
      </w:r>
      <w:r w:rsidRPr="00247981">
        <w:rPr>
          <w:noProof/>
          <w:szCs w:val="22"/>
          <w:lang w:val="da-DK"/>
        </w:rPr>
        <w:t>medicinen</w:t>
      </w:r>
      <w:r w:rsidRPr="00247981">
        <w:rPr>
          <w:szCs w:val="22"/>
          <w:lang w:val="da-DK"/>
        </w:rPr>
        <w:t xml:space="preserve"> til andre. Det kan være skadeligt for andre, selvom de har de samme symptomer, som</w:t>
      </w:r>
      <w:r>
        <w:rPr>
          <w:szCs w:val="22"/>
          <w:lang w:val="da-DK"/>
        </w:rPr>
        <w:t xml:space="preserve"> </w:t>
      </w:r>
      <w:r w:rsidRPr="00247981">
        <w:rPr>
          <w:szCs w:val="22"/>
          <w:lang w:val="da-DK"/>
        </w:rPr>
        <w:t>du har.</w:t>
      </w:r>
    </w:p>
    <w:p w14:paraId="794E5CE3" w14:textId="77777777" w:rsidR="00BD3EE4" w:rsidRPr="00247981" w:rsidRDefault="00BD3EE4" w:rsidP="003A62E2">
      <w:pPr>
        <w:numPr>
          <w:ilvl w:val="0"/>
          <w:numId w:val="4"/>
        </w:numPr>
        <w:tabs>
          <w:tab w:val="clear" w:pos="720"/>
        </w:tabs>
        <w:ind w:left="567" w:hanging="567"/>
        <w:rPr>
          <w:szCs w:val="22"/>
          <w:lang w:val="da-DK"/>
        </w:rPr>
      </w:pPr>
      <w:r w:rsidRPr="00247981">
        <w:rPr>
          <w:noProof/>
          <w:szCs w:val="22"/>
          <w:lang w:val="da-DK"/>
        </w:rPr>
        <w:t>Kontakt</w:t>
      </w:r>
      <w:r w:rsidRPr="00247981">
        <w:rPr>
          <w:szCs w:val="22"/>
          <w:lang w:val="da-DK"/>
        </w:rPr>
        <w:t xml:space="preserve"> lægen</w:t>
      </w:r>
      <w:r>
        <w:rPr>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sidRPr="00247981">
        <w:rPr>
          <w:szCs w:val="22"/>
          <w:lang w:val="da-DK"/>
        </w:rPr>
        <w:t>, hvis en bivirkning bliver værre, eller du får bivirkninger, som ikke er nævnt her</w:t>
      </w:r>
      <w:r w:rsidRPr="00247981">
        <w:rPr>
          <w:noProof/>
          <w:szCs w:val="22"/>
          <w:lang w:val="da-DK"/>
        </w:rPr>
        <w:t>. Se punkt 4.</w:t>
      </w:r>
    </w:p>
    <w:p w14:paraId="4E4E6EDE" w14:textId="77777777" w:rsidR="001B06FB" w:rsidRDefault="001B06FB">
      <w:pPr>
        <w:pStyle w:val="EMEABodyText"/>
        <w:rPr>
          <w:lang w:val="da-DK"/>
        </w:rPr>
      </w:pPr>
    </w:p>
    <w:p w14:paraId="320024F9" w14:textId="77777777" w:rsidR="00D17C91" w:rsidRPr="00617ED1" w:rsidRDefault="00D17C91" w:rsidP="00D17C91">
      <w:pPr>
        <w:rPr>
          <w:lang w:val="da-DK"/>
        </w:rPr>
      </w:pPr>
      <w:r w:rsidRPr="00617ED1">
        <w:rPr>
          <w:lang w:val="da-DK"/>
        </w:rPr>
        <w:t xml:space="preserve">Se den nyeste indlægsseddel på </w:t>
      </w:r>
      <w:r w:rsidRPr="00617ED1">
        <w:rPr>
          <w:u w:val="single"/>
          <w:lang w:val="da-DK"/>
        </w:rPr>
        <w:t>www.indlaegsseddel.dk.</w:t>
      </w:r>
    </w:p>
    <w:p w14:paraId="4A9734A1" w14:textId="77777777" w:rsidR="00D17C91" w:rsidRPr="002C6D9C" w:rsidRDefault="00D17C91">
      <w:pPr>
        <w:pStyle w:val="EMEABodyText"/>
        <w:rPr>
          <w:lang w:val="da-DK"/>
        </w:rPr>
      </w:pPr>
    </w:p>
    <w:p w14:paraId="25CAEBF7" w14:textId="77777777" w:rsidR="001B06FB" w:rsidRPr="0042467A" w:rsidRDefault="001B06FB" w:rsidP="001B06FB">
      <w:pPr>
        <w:pStyle w:val="EMEAHeading3"/>
        <w:rPr>
          <w:noProof/>
          <w:u w:val="single"/>
          <w:lang w:val="da-DK"/>
        </w:rPr>
      </w:pPr>
      <w:r w:rsidRPr="0042467A">
        <w:rPr>
          <w:u w:val="single"/>
          <w:lang w:val="da-DK"/>
        </w:rPr>
        <w:t>Oversigt over indlægssedlen</w:t>
      </w:r>
      <w:r w:rsidRPr="0042467A">
        <w:rPr>
          <w:noProof/>
          <w:u w:val="single"/>
          <w:lang w:val="da-DK"/>
        </w:rPr>
        <w:t>:</w:t>
      </w:r>
    </w:p>
    <w:p w14:paraId="74CB36A6" w14:textId="77777777" w:rsidR="001B06FB" w:rsidRPr="002C6D9C" w:rsidRDefault="001B06FB" w:rsidP="001B06FB">
      <w:pPr>
        <w:pStyle w:val="EMEABodyText"/>
        <w:rPr>
          <w:noProof/>
          <w:lang w:val="da-DK"/>
        </w:rPr>
      </w:pPr>
      <w:r w:rsidRPr="002C6D9C">
        <w:rPr>
          <w:noProof/>
          <w:lang w:val="da-DK"/>
        </w:rPr>
        <w:t>1.</w:t>
      </w:r>
      <w:r w:rsidRPr="002C6D9C">
        <w:rPr>
          <w:noProof/>
          <w:lang w:val="da-DK"/>
        </w:rPr>
        <w:tab/>
      </w:r>
      <w:r>
        <w:rPr>
          <w:lang w:val="da-DK"/>
        </w:rPr>
        <w:t>V</w:t>
      </w:r>
      <w:r w:rsidRPr="002C6D9C">
        <w:rPr>
          <w:lang w:val="da-DK"/>
        </w:rPr>
        <w:t xml:space="preserve">irkning og </w:t>
      </w:r>
      <w:r>
        <w:rPr>
          <w:lang w:val="da-DK"/>
        </w:rPr>
        <w:t>anvendelse</w:t>
      </w:r>
    </w:p>
    <w:p w14:paraId="32FC68EE" w14:textId="77777777" w:rsidR="001B06FB" w:rsidRPr="002C6D9C" w:rsidRDefault="001B06FB" w:rsidP="001B06FB">
      <w:pPr>
        <w:pStyle w:val="EMEABodyText"/>
        <w:rPr>
          <w:lang w:val="da-DK"/>
        </w:rPr>
      </w:pPr>
      <w:r w:rsidRPr="002C6D9C">
        <w:rPr>
          <w:noProof/>
          <w:lang w:val="da-DK"/>
        </w:rPr>
        <w:t>2.</w:t>
      </w:r>
      <w:r w:rsidRPr="002C6D9C">
        <w:rPr>
          <w:noProof/>
          <w:lang w:val="da-DK"/>
        </w:rPr>
        <w:tab/>
        <w:t>Det</w:t>
      </w:r>
      <w:r w:rsidRPr="002C6D9C">
        <w:rPr>
          <w:lang w:val="da-DK"/>
        </w:rPr>
        <w:t xml:space="preserve"> skal du vide, før du begynder at </w:t>
      </w:r>
      <w:r>
        <w:rPr>
          <w:lang w:val="da-DK"/>
        </w:rPr>
        <w:t>tage</w:t>
      </w:r>
      <w:r w:rsidRPr="002C6D9C">
        <w:rPr>
          <w:lang w:val="da-DK"/>
        </w:rPr>
        <w:t xml:space="preserve"> </w:t>
      </w:r>
      <w:r>
        <w:rPr>
          <w:lang w:val="da-DK"/>
        </w:rPr>
        <w:t>Karvea</w:t>
      </w:r>
    </w:p>
    <w:p w14:paraId="18523839" w14:textId="77777777" w:rsidR="001B06FB" w:rsidRPr="002C6D9C" w:rsidRDefault="001B06FB" w:rsidP="001B06FB">
      <w:pPr>
        <w:pStyle w:val="EMEABodyText"/>
        <w:rPr>
          <w:noProof/>
          <w:lang w:val="da-DK"/>
        </w:rPr>
      </w:pPr>
      <w:r w:rsidRPr="002C6D9C">
        <w:rPr>
          <w:noProof/>
          <w:lang w:val="da-DK"/>
        </w:rPr>
        <w:t>3.</w:t>
      </w:r>
      <w:r w:rsidRPr="002C6D9C">
        <w:rPr>
          <w:noProof/>
          <w:lang w:val="da-DK"/>
        </w:rPr>
        <w:tab/>
      </w:r>
      <w:r w:rsidRPr="002C6D9C">
        <w:rPr>
          <w:lang w:val="da-DK"/>
        </w:rPr>
        <w:t xml:space="preserve">Sådan skal du </w:t>
      </w:r>
      <w:r>
        <w:rPr>
          <w:lang w:val="da-DK"/>
        </w:rPr>
        <w:t>tage</w:t>
      </w:r>
      <w:r w:rsidRPr="002C6D9C">
        <w:rPr>
          <w:lang w:val="da-DK"/>
        </w:rPr>
        <w:t xml:space="preserve"> </w:t>
      </w:r>
      <w:r>
        <w:rPr>
          <w:lang w:val="da-DK"/>
        </w:rPr>
        <w:t>Karvea</w:t>
      </w:r>
    </w:p>
    <w:p w14:paraId="25439A4E" w14:textId="77777777" w:rsidR="001B06FB" w:rsidRPr="002C6D9C" w:rsidRDefault="001B06FB" w:rsidP="001B06FB">
      <w:pPr>
        <w:pStyle w:val="EMEABodyText"/>
        <w:rPr>
          <w:noProof/>
          <w:lang w:val="da-DK"/>
        </w:rPr>
      </w:pPr>
      <w:r w:rsidRPr="002C6D9C">
        <w:rPr>
          <w:noProof/>
          <w:lang w:val="da-DK"/>
        </w:rPr>
        <w:t>4.</w:t>
      </w:r>
      <w:r w:rsidRPr="002C6D9C">
        <w:rPr>
          <w:noProof/>
          <w:lang w:val="da-DK"/>
        </w:rPr>
        <w:tab/>
        <w:t>Bivirkninger</w:t>
      </w:r>
    </w:p>
    <w:p w14:paraId="2D8373A2" w14:textId="77777777" w:rsidR="001B06FB" w:rsidRPr="002C6D9C" w:rsidRDefault="001B06FB" w:rsidP="001B06FB">
      <w:pPr>
        <w:pStyle w:val="EMEABodyText"/>
        <w:rPr>
          <w:noProof/>
          <w:lang w:val="da-DK"/>
        </w:rPr>
      </w:pPr>
      <w:r w:rsidRPr="002C6D9C">
        <w:rPr>
          <w:noProof/>
          <w:lang w:val="da-DK"/>
        </w:rPr>
        <w:t>5.</w:t>
      </w:r>
      <w:r w:rsidRPr="002C6D9C">
        <w:rPr>
          <w:noProof/>
          <w:lang w:val="da-DK"/>
        </w:rPr>
        <w:tab/>
      </w:r>
      <w:r>
        <w:rPr>
          <w:noProof/>
          <w:lang w:val="da-DK"/>
        </w:rPr>
        <w:t>Op</w:t>
      </w:r>
      <w:r w:rsidRPr="002C6D9C">
        <w:rPr>
          <w:noProof/>
          <w:lang w:val="da-DK"/>
        </w:rPr>
        <w:t>bevar</w:t>
      </w:r>
      <w:r>
        <w:rPr>
          <w:lang w:val="da-DK"/>
        </w:rPr>
        <w:t>ing</w:t>
      </w:r>
    </w:p>
    <w:p w14:paraId="26F7EAC4" w14:textId="77777777" w:rsidR="001B06FB" w:rsidRPr="002C6D9C" w:rsidRDefault="001B06FB" w:rsidP="001B06FB">
      <w:pPr>
        <w:pStyle w:val="EMEABodyText"/>
        <w:rPr>
          <w:noProof/>
          <w:lang w:val="da-DK"/>
        </w:rPr>
      </w:pPr>
      <w:r w:rsidRPr="002C6D9C">
        <w:rPr>
          <w:noProof/>
          <w:lang w:val="da-DK"/>
        </w:rPr>
        <w:t>6.</w:t>
      </w:r>
      <w:r w:rsidRPr="002C6D9C">
        <w:rPr>
          <w:noProof/>
          <w:lang w:val="da-DK"/>
        </w:rPr>
        <w:tab/>
      </w:r>
      <w:r w:rsidR="00BD3EE4" w:rsidRPr="00247981">
        <w:rPr>
          <w:szCs w:val="22"/>
          <w:lang w:val="da-DK"/>
        </w:rPr>
        <w:t>Pakningsstørrelser og yderligere oplysninger</w:t>
      </w:r>
    </w:p>
    <w:p w14:paraId="0FF61DAC" w14:textId="77777777" w:rsidR="001B06FB" w:rsidRPr="002C6D9C" w:rsidRDefault="001B06FB">
      <w:pPr>
        <w:pStyle w:val="EMEABodyText"/>
        <w:rPr>
          <w:lang w:val="da-DK"/>
        </w:rPr>
      </w:pPr>
    </w:p>
    <w:p w14:paraId="6FDD195C" w14:textId="77777777" w:rsidR="001B06FB" w:rsidRPr="002C6D9C" w:rsidRDefault="001B06FB">
      <w:pPr>
        <w:pStyle w:val="EMEABodyText"/>
        <w:rPr>
          <w:lang w:val="da-DK"/>
        </w:rPr>
      </w:pPr>
    </w:p>
    <w:p w14:paraId="1022E260" w14:textId="77777777" w:rsidR="001B06FB" w:rsidRPr="002C6D9C" w:rsidRDefault="001B06FB" w:rsidP="001B06FB">
      <w:pPr>
        <w:pStyle w:val="EMEAHeading1"/>
        <w:rPr>
          <w:lang w:val="da-DK"/>
        </w:rPr>
      </w:pPr>
      <w:r w:rsidRPr="002C6D9C">
        <w:rPr>
          <w:lang w:val="da-DK"/>
        </w:rPr>
        <w:t>1.</w:t>
      </w:r>
      <w:r w:rsidRPr="002C6D9C">
        <w:rPr>
          <w:lang w:val="da-DK"/>
        </w:rPr>
        <w:tab/>
      </w:r>
      <w:r w:rsidR="00BD3EE4" w:rsidRPr="00BD3EE4">
        <w:rPr>
          <w:caps w:val="0"/>
          <w:lang w:val="da-DK"/>
        </w:rPr>
        <w:t>Virkning og anvendelse</w:t>
      </w:r>
    </w:p>
    <w:p w14:paraId="25532B68" w14:textId="77777777" w:rsidR="001B06FB" w:rsidRPr="002C6D9C" w:rsidRDefault="001B06FB" w:rsidP="001B06FB">
      <w:pPr>
        <w:pStyle w:val="EMEAHeading1"/>
        <w:rPr>
          <w:lang w:val="da-DK"/>
        </w:rPr>
      </w:pPr>
    </w:p>
    <w:p w14:paraId="02B506E8" w14:textId="77777777" w:rsidR="001B06FB" w:rsidRPr="002C6D9C" w:rsidRDefault="001B06FB">
      <w:pPr>
        <w:pStyle w:val="EMEABodyText"/>
        <w:rPr>
          <w:lang w:val="da-DK"/>
        </w:rPr>
      </w:pPr>
      <w:r>
        <w:rPr>
          <w:lang w:val="da-DK"/>
        </w:rPr>
        <w:t>Karvea</w:t>
      </w:r>
      <w:r w:rsidRPr="002C6D9C">
        <w:rPr>
          <w:lang w:val="da-DK"/>
        </w:rPr>
        <w:t xml:space="preserve"> tilhører en medicingruppe, der kaldes angiotensin-II receptorantagonister. Angiotensin-II er et stof, der produceres i kroppen, og som binder sig til receptorer i blodårerne og får dem til at trække sig sammen. Dette medfører, at blodtrykket øges. </w:t>
      </w:r>
      <w:r>
        <w:rPr>
          <w:lang w:val="da-DK"/>
        </w:rPr>
        <w:t>Karvea</w:t>
      </w:r>
      <w:r w:rsidRPr="002C6D9C">
        <w:rPr>
          <w:lang w:val="da-DK"/>
        </w:rPr>
        <w:t xml:space="preserve"> forebygger at angiotensin-II binder sig til disse receptorer. Derved afslappes blodårerne, og blodtrykket falder.</w:t>
      </w:r>
      <w:r>
        <w:rPr>
          <w:lang w:val="da-DK"/>
        </w:rPr>
        <w:t xml:space="preserve"> Karvea</w:t>
      </w:r>
      <w:r w:rsidRPr="002C6D9C">
        <w:rPr>
          <w:lang w:val="da-DK"/>
        </w:rPr>
        <w:t xml:space="preserve"> mindsker faldende nyrefunktion hos patienter med forhøjet blodtryk og type 2 diabetes</w:t>
      </w:r>
      <w:r w:rsidR="00EF48AE">
        <w:rPr>
          <w:lang w:val="da-DK"/>
        </w:rPr>
        <w:t xml:space="preserve"> (sukkersyge)</w:t>
      </w:r>
      <w:r w:rsidRPr="002C6D9C">
        <w:rPr>
          <w:lang w:val="da-DK"/>
        </w:rPr>
        <w:t>.</w:t>
      </w:r>
    </w:p>
    <w:p w14:paraId="75D6A8C0" w14:textId="77777777" w:rsidR="001B06FB" w:rsidRPr="002C6D9C" w:rsidRDefault="001B06FB">
      <w:pPr>
        <w:pStyle w:val="EMEABodyText"/>
        <w:rPr>
          <w:lang w:val="da-DK"/>
        </w:rPr>
      </w:pPr>
    </w:p>
    <w:p w14:paraId="4714CFFA" w14:textId="77777777" w:rsidR="001B06FB" w:rsidRDefault="001B06FB">
      <w:pPr>
        <w:pStyle w:val="EMEABodyText"/>
        <w:rPr>
          <w:lang w:val="da-DK"/>
        </w:rPr>
      </w:pPr>
      <w:r>
        <w:rPr>
          <w:lang w:val="da-DK"/>
        </w:rPr>
        <w:t>Karvea</w:t>
      </w:r>
      <w:r w:rsidRPr="002C6D9C">
        <w:rPr>
          <w:lang w:val="da-DK"/>
        </w:rPr>
        <w:t xml:space="preserve"> anvendes</w:t>
      </w:r>
      <w:r>
        <w:rPr>
          <w:lang w:val="da-DK"/>
        </w:rPr>
        <w:t xml:space="preserve"> til voksne patienter</w:t>
      </w:r>
    </w:p>
    <w:p w14:paraId="047B8EE7" w14:textId="77777777" w:rsidR="001B06FB" w:rsidRDefault="001B06FB" w:rsidP="001B06FB">
      <w:pPr>
        <w:pStyle w:val="EMEABodyTextIndent"/>
        <w:tabs>
          <w:tab w:val="num" w:pos="567"/>
        </w:tabs>
        <w:rPr>
          <w:lang w:val="da-DK"/>
        </w:rPr>
      </w:pPr>
      <w:r w:rsidRPr="002A00F0">
        <w:rPr>
          <w:lang w:val="da-DK"/>
        </w:rPr>
        <w:t xml:space="preserve">til </w:t>
      </w:r>
      <w:r>
        <w:rPr>
          <w:lang w:val="da-DK"/>
        </w:rPr>
        <w:t xml:space="preserve">at behandle </w:t>
      </w:r>
      <w:r w:rsidRPr="002A00F0">
        <w:rPr>
          <w:lang w:val="da-DK"/>
        </w:rPr>
        <w:t>forhøjet blodtryk (</w:t>
      </w:r>
      <w:r w:rsidRPr="00381892">
        <w:rPr>
          <w:i/>
          <w:lang w:val="da-DK"/>
        </w:rPr>
        <w:t>hypertension</w:t>
      </w:r>
      <w:r w:rsidRPr="002A00F0">
        <w:rPr>
          <w:lang w:val="da-DK"/>
        </w:rPr>
        <w:t>)</w:t>
      </w:r>
    </w:p>
    <w:p w14:paraId="1325E8AC" w14:textId="77777777" w:rsidR="001B06FB" w:rsidRPr="002A00F0" w:rsidRDefault="001B06FB" w:rsidP="001B06FB">
      <w:pPr>
        <w:pStyle w:val="EMEABodyTextIndent"/>
        <w:tabs>
          <w:tab w:val="num" w:pos="567"/>
        </w:tabs>
        <w:rPr>
          <w:lang w:val="da-DK"/>
        </w:rPr>
      </w:pPr>
      <w:r w:rsidRPr="002A00F0">
        <w:rPr>
          <w:lang w:val="da-DK"/>
        </w:rPr>
        <w:t xml:space="preserve">til at beskytte nyrerne hos </w:t>
      </w:r>
      <w:r>
        <w:rPr>
          <w:lang w:val="da-DK"/>
        </w:rPr>
        <w:t xml:space="preserve">patienter med for højt blodtryk, </w:t>
      </w:r>
      <w:r w:rsidRPr="002A00F0">
        <w:rPr>
          <w:lang w:val="da-DK"/>
        </w:rPr>
        <w:t>type 2</w:t>
      </w:r>
      <w:r w:rsidR="001E4BC5">
        <w:rPr>
          <w:lang w:val="da-DK"/>
        </w:rPr>
        <w:t xml:space="preserve"> </w:t>
      </w:r>
      <w:r w:rsidRPr="002A00F0">
        <w:rPr>
          <w:lang w:val="da-DK"/>
        </w:rPr>
        <w:t>diabet</w:t>
      </w:r>
      <w:r>
        <w:rPr>
          <w:lang w:val="da-DK"/>
        </w:rPr>
        <w:t xml:space="preserve">es og blodprøver, der viser </w:t>
      </w:r>
      <w:r w:rsidRPr="002A00F0">
        <w:rPr>
          <w:lang w:val="da-DK"/>
        </w:rPr>
        <w:t>nedsat nyrefunktion.</w:t>
      </w:r>
    </w:p>
    <w:p w14:paraId="305BBD2A" w14:textId="77777777" w:rsidR="001B06FB" w:rsidRPr="002C6D9C" w:rsidRDefault="001B06FB">
      <w:pPr>
        <w:pStyle w:val="EMEABodyText"/>
        <w:rPr>
          <w:lang w:val="da-DK"/>
        </w:rPr>
      </w:pPr>
    </w:p>
    <w:p w14:paraId="4A74D451" w14:textId="77777777" w:rsidR="001B06FB" w:rsidRPr="002C6D9C" w:rsidRDefault="001B06FB">
      <w:pPr>
        <w:pStyle w:val="EMEABodyText"/>
        <w:rPr>
          <w:lang w:val="da-DK"/>
        </w:rPr>
      </w:pPr>
    </w:p>
    <w:p w14:paraId="7F01FC04" w14:textId="77777777" w:rsidR="001B06FB" w:rsidRPr="002C6D9C" w:rsidRDefault="001B06FB">
      <w:pPr>
        <w:pStyle w:val="EMEAHeading1"/>
        <w:rPr>
          <w:lang w:val="da-DK"/>
        </w:rPr>
      </w:pPr>
      <w:r w:rsidRPr="002C6D9C">
        <w:rPr>
          <w:lang w:val="da-DK"/>
        </w:rPr>
        <w:t>2.</w:t>
      </w:r>
      <w:r w:rsidRPr="002C6D9C">
        <w:rPr>
          <w:lang w:val="da-DK"/>
        </w:rPr>
        <w:tab/>
      </w:r>
      <w:r w:rsidR="00BD3EE4" w:rsidRPr="00CF7A22">
        <w:rPr>
          <w:caps w:val="0"/>
          <w:lang w:val="da-DK"/>
        </w:rPr>
        <w:t xml:space="preserve">Det skal du vide, før du begynder at tage </w:t>
      </w:r>
      <w:r w:rsidR="00BD3EE4">
        <w:rPr>
          <w:caps w:val="0"/>
          <w:lang w:val="da-DK"/>
        </w:rPr>
        <w:t>Karvea</w:t>
      </w:r>
    </w:p>
    <w:p w14:paraId="0A2E286E" w14:textId="77777777" w:rsidR="001B06FB" w:rsidRPr="002C6D9C" w:rsidRDefault="001B06FB">
      <w:pPr>
        <w:pStyle w:val="EMEAHeading1"/>
        <w:rPr>
          <w:lang w:val="da-DK"/>
        </w:rPr>
      </w:pPr>
    </w:p>
    <w:p w14:paraId="27D1CAEB" w14:textId="77777777" w:rsidR="001B06FB" w:rsidRPr="002C6D9C" w:rsidRDefault="001B06FB" w:rsidP="001B06FB">
      <w:pPr>
        <w:pStyle w:val="EMEAHeading3"/>
        <w:rPr>
          <w:lang w:val="da-DK"/>
        </w:rPr>
      </w:pPr>
      <w:r>
        <w:rPr>
          <w:lang w:val="da-DK"/>
        </w:rPr>
        <w:t>Tag</w:t>
      </w:r>
      <w:r w:rsidRPr="002C6D9C">
        <w:rPr>
          <w:lang w:val="da-DK"/>
        </w:rPr>
        <w:t xml:space="preserve"> ikke </w:t>
      </w:r>
      <w:r>
        <w:rPr>
          <w:lang w:val="da-DK"/>
        </w:rPr>
        <w:t>Karvea</w:t>
      </w:r>
      <w:r w:rsidRPr="002C6D9C">
        <w:rPr>
          <w:lang w:val="da-DK"/>
        </w:rPr>
        <w:t>:</w:t>
      </w:r>
    </w:p>
    <w:p w14:paraId="366273BC" w14:textId="77777777" w:rsidR="001B06FB" w:rsidRDefault="001B06FB">
      <w:pPr>
        <w:pStyle w:val="EMEABodyTextIndent"/>
        <w:numPr>
          <w:ilvl w:val="0"/>
          <w:numId w:val="0"/>
        </w:numPr>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hvis du er </w:t>
      </w:r>
      <w:r w:rsidRPr="00B00810">
        <w:rPr>
          <w:b/>
          <w:lang w:val="da-DK"/>
        </w:rPr>
        <w:t>overfølsom</w:t>
      </w:r>
      <w:r w:rsidRPr="002C6D9C">
        <w:rPr>
          <w:lang w:val="da-DK"/>
        </w:rPr>
        <w:t xml:space="preserve"> (allergisk) over for irbesartan eller et af de øvrige indholdsstoffer i </w:t>
      </w:r>
      <w:r>
        <w:rPr>
          <w:lang w:val="da-DK"/>
        </w:rPr>
        <w:t>Karvea</w:t>
      </w:r>
      <w:r w:rsidR="00BD3EE4">
        <w:rPr>
          <w:lang w:val="da-DK"/>
        </w:rPr>
        <w:t xml:space="preserve"> </w:t>
      </w:r>
      <w:r w:rsidR="00BD3EE4" w:rsidRPr="00247981">
        <w:rPr>
          <w:szCs w:val="22"/>
          <w:lang w:val="da-DK"/>
        </w:rPr>
        <w:t>(angivet i punkt 6).</w:t>
      </w:r>
    </w:p>
    <w:p w14:paraId="79FECF61" w14:textId="77777777" w:rsidR="001B06FB" w:rsidRPr="00984B27" w:rsidRDefault="001B06FB" w:rsidP="00FE4CDA">
      <w:pPr>
        <w:pStyle w:val="EMEABodyTextIndent"/>
        <w:tabs>
          <w:tab w:val="clear" w:pos="360"/>
          <w:tab w:val="num" w:pos="567"/>
        </w:tabs>
        <w:ind w:left="567" w:hanging="567"/>
        <w:rPr>
          <w:lang w:val="da-DK"/>
        </w:rPr>
      </w:pPr>
      <w:r>
        <w:rPr>
          <w:lang w:val="da-DK"/>
        </w:rPr>
        <w:t xml:space="preserve">hvis du er </w:t>
      </w:r>
      <w:r w:rsidRPr="00984B27">
        <w:rPr>
          <w:b/>
          <w:lang w:val="da-DK"/>
        </w:rPr>
        <w:t>længere end 3</w:t>
      </w:r>
      <w:r>
        <w:rPr>
          <w:b/>
          <w:lang w:val="da-DK"/>
        </w:rPr>
        <w:t xml:space="preserve"> måneder henne</w:t>
      </w:r>
      <w:r w:rsidRPr="00984B27">
        <w:rPr>
          <w:b/>
          <w:lang w:val="da-DK"/>
        </w:rPr>
        <w:t xml:space="preserve"> i din graviditet</w:t>
      </w:r>
      <w:r>
        <w:rPr>
          <w:lang w:val="da-DK"/>
        </w:rPr>
        <w:t>. (Det er også bedre at lade være med at tage Karvea i begyndelsen af graviditeten – se afsnittet om graviditet)</w:t>
      </w:r>
    </w:p>
    <w:p w14:paraId="3F66C582" w14:textId="77777777" w:rsidR="00BD3EE4" w:rsidRPr="005B0D26" w:rsidRDefault="00BD3EE4" w:rsidP="00FE4CDA">
      <w:pPr>
        <w:pStyle w:val="EMEABodyTextIndent"/>
        <w:tabs>
          <w:tab w:val="clear" w:pos="360"/>
          <w:tab w:val="num" w:pos="567"/>
        </w:tabs>
        <w:ind w:left="567" w:hanging="567"/>
        <w:rPr>
          <w:lang w:val="da-DK"/>
        </w:rPr>
      </w:pPr>
      <w:r w:rsidRPr="00C15B09">
        <w:rPr>
          <w:b/>
          <w:lang w:val="da-DK"/>
        </w:rPr>
        <w:t xml:space="preserve">hvis du </w:t>
      </w:r>
      <w:r w:rsidR="003207B8">
        <w:rPr>
          <w:b/>
          <w:lang w:val="da-DK"/>
        </w:rPr>
        <w:t>har</w:t>
      </w:r>
      <w:r w:rsidRPr="00C15B09">
        <w:rPr>
          <w:b/>
          <w:lang w:val="da-DK"/>
        </w:rPr>
        <w:t xml:space="preserve"> diabetes eller nedsat nyrefunktion</w:t>
      </w:r>
      <w:r>
        <w:rPr>
          <w:b/>
          <w:lang w:val="da-DK"/>
        </w:rPr>
        <w:t>,</w:t>
      </w:r>
      <w:r w:rsidRPr="005B0D26">
        <w:rPr>
          <w:lang w:val="da-DK"/>
        </w:rPr>
        <w:t xml:space="preserve"> og du bliver behandlet med </w:t>
      </w:r>
      <w:r w:rsidR="00476A21" w:rsidRPr="005B0D26">
        <w:rPr>
          <w:lang w:val="da-DK"/>
        </w:rPr>
        <w:t>et lægemiddel</w:t>
      </w:r>
      <w:r w:rsidR="00476A21">
        <w:rPr>
          <w:lang w:val="da-DK"/>
        </w:rPr>
        <w:t xml:space="preserve">, der sænker </w:t>
      </w:r>
      <w:r w:rsidR="00476A21" w:rsidRPr="005B0D26">
        <w:rPr>
          <w:lang w:val="da-DK"/>
        </w:rPr>
        <w:t>blodtryk</w:t>
      </w:r>
      <w:r w:rsidR="00476A21">
        <w:rPr>
          <w:lang w:val="da-DK"/>
        </w:rPr>
        <w:t>ket, som indeholder</w:t>
      </w:r>
      <w:r w:rsidR="00476A21" w:rsidRPr="005B0D26">
        <w:rPr>
          <w:lang w:val="da-DK"/>
        </w:rPr>
        <w:t xml:space="preserve"> </w:t>
      </w:r>
      <w:r w:rsidRPr="005B0D26">
        <w:rPr>
          <w:lang w:val="da-DK"/>
        </w:rPr>
        <w:t xml:space="preserve">aliskiren </w:t>
      </w:r>
    </w:p>
    <w:p w14:paraId="64B3DD13" w14:textId="77777777" w:rsidR="001B06FB" w:rsidRPr="002C6D9C" w:rsidRDefault="001B06FB">
      <w:pPr>
        <w:pStyle w:val="EMEABodyText"/>
        <w:rPr>
          <w:lang w:val="da-DK"/>
        </w:rPr>
      </w:pPr>
    </w:p>
    <w:p w14:paraId="6334FB5D" w14:textId="77777777" w:rsidR="00BD3EE4" w:rsidRPr="00247981" w:rsidRDefault="00BD3EE4" w:rsidP="00BD3EE4">
      <w:pPr>
        <w:suppressAutoHyphens/>
        <w:ind w:left="567" w:hanging="567"/>
        <w:rPr>
          <w:szCs w:val="22"/>
          <w:lang w:val="da-DK"/>
        </w:rPr>
      </w:pPr>
      <w:r w:rsidRPr="00247981">
        <w:rPr>
          <w:b/>
          <w:szCs w:val="22"/>
          <w:lang w:val="da-DK"/>
        </w:rPr>
        <w:t>Advarsler og forsigtighedsregler</w:t>
      </w:r>
    </w:p>
    <w:p w14:paraId="029C1A59" w14:textId="77777777" w:rsidR="00BD3EE4" w:rsidRPr="00C15B09" w:rsidRDefault="00BD3EE4" w:rsidP="00BD3EE4">
      <w:pPr>
        <w:pStyle w:val="EMEAHeading3"/>
        <w:rPr>
          <w:b w:val="0"/>
          <w:szCs w:val="22"/>
          <w:lang w:val="da-DK"/>
        </w:rPr>
      </w:pPr>
      <w:r w:rsidRPr="00C15B09">
        <w:rPr>
          <w:b w:val="0"/>
          <w:szCs w:val="22"/>
          <w:lang w:val="da-DK"/>
        </w:rPr>
        <w:t xml:space="preserve">Kontakt lægen, før du tager </w:t>
      </w:r>
      <w:r>
        <w:rPr>
          <w:b w:val="0"/>
          <w:szCs w:val="22"/>
          <w:lang w:val="da-DK"/>
        </w:rPr>
        <w:t>Karvea</w:t>
      </w:r>
      <w:r w:rsidR="005A3909">
        <w:rPr>
          <w:rStyle w:val="EMEATableLeft"/>
          <w:b w:val="0"/>
          <w:color w:val="333333"/>
          <w:lang w:val="da-DK"/>
        </w:rPr>
        <w:t>,</w:t>
      </w:r>
      <w:r w:rsidRPr="00C15B09">
        <w:rPr>
          <w:rStyle w:val="EMEATableLeft"/>
          <w:b w:val="0"/>
          <w:color w:val="333333"/>
          <w:lang w:val="da-DK"/>
        </w:rPr>
        <w:t xml:space="preserve"> </w:t>
      </w:r>
      <w:r w:rsidRPr="00C15B09">
        <w:rPr>
          <w:rStyle w:val="hps"/>
          <w:b w:val="0"/>
          <w:color w:val="333333"/>
          <w:lang w:val="da-DK"/>
        </w:rPr>
        <w:t>hvis noget af det</w:t>
      </w:r>
      <w:r w:rsidRPr="00C15B09">
        <w:rPr>
          <w:rStyle w:val="shorttext"/>
          <w:b w:val="0"/>
          <w:color w:val="333333"/>
          <w:lang w:val="da-DK"/>
        </w:rPr>
        <w:t xml:space="preserve"> </w:t>
      </w:r>
      <w:r w:rsidRPr="00C15B09">
        <w:rPr>
          <w:rStyle w:val="hps"/>
          <w:b w:val="0"/>
          <w:color w:val="333333"/>
          <w:lang w:val="da-DK"/>
        </w:rPr>
        <w:t>følgende gælder for dig</w:t>
      </w:r>
      <w:r>
        <w:rPr>
          <w:rStyle w:val="hps"/>
          <w:b w:val="0"/>
          <w:color w:val="333333"/>
          <w:lang w:val="da-DK"/>
        </w:rPr>
        <w:t>:</w:t>
      </w:r>
    </w:p>
    <w:p w14:paraId="39AB699A" w14:textId="77777777" w:rsidR="001B06FB" w:rsidRPr="002C6D9C" w:rsidRDefault="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Pr>
          <w:lang w:val="da-DK"/>
        </w:rPr>
        <w:t xml:space="preserve">hvis du får </w:t>
      </w:r>
      <w:r w:rsidRPr="00381892">
        <w:rPr>
          <w:b/>
          <w:lang w:val="da-DK"/>
        </w:rPr>
        <w:t>hyppig opkastning eller diarré</w:t>
      </w:r>
    </w:p>
    <w:p w14:paraId="7FFF054C" w14:textId="77777777" w:rsidR="001B06FB" w:rsidRPr="002C6D9C" w:rsidRDefault="001B06FB">
      <w:pPr>
        <w:pStyle w:val="EMEABodyTextIndent"/>
        <w:numPr>
          <w:ilvl w:val="0"/>
          <w:numId w:val="0"/>
        </w:numPr>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hvis du lider af </w:t>
      </w:r>
      <w:r w:rsidRPr="00223494">
        <w:rPr>
          <w:b/>
          <w:lang w:val="da-DK"/>
        </w:rPr>
        <w:t>nyreproblemer</w:t>
      </w:r>
    </w:p>
    <w:p w14:paraId="757B28F8" w14:textId="77777777" w:rsidR="001B06FB" w:rsidRPr="002C6D9C" w:rsidRDefault="001B06FB" w:rsidP="003A62E2">
      <w:pPr>
        <w:pStyle w:val="EMEABodyTextIndent"/>
        <w:numPr>
          <w:ilvl w:val="0"/>
          <w:numId w:val="3"/>
        </w:numPr>
        <w:tabs>
          <w:tab w:val="clear" w:pos="930"/>
          <w:tab w:val="num" w:pos="567"/>
        </w:tabs>
        <w:ind w:left="567" w:hanging="567"/>
        <w:rPr>
          <w:lang w:val="da-DK"/>
        </w:rPr>
      </w:pPr>
      <w:r w:rsidRPr="002C6D9C">
        <w:rPr>
          <w:lang w:val="da-DK"/>
        </w:rPr>
        <w:t xml:space="preserve">hvis du lider af </w:t>
      </w:r>
      <w:r w:rsidRPr="00223494">
        <w:rPr>
          <w:b/>
          <w:lang w:val="da-DK"/>
        </w:rPr>
        <w:t>hjerteproblemer</w:t>
      </w:r>
    </w:p>
    <w:p w14:paraId="10DFB5BF" w14:textId="77777777" w:rsidR="001B06FB" w:rsidRDefault="001B06FB" w:rsidP="00FE4CDA">
      <w:pPr>
        <w:pStyle w:val="EMEABodyTextIndent"/>
        <w:tabs>
          <w:tab w:val="clear" w:pos="360"/>
          <w:tab w:val="num" w:pos="567"/>
        </w:tabs>
        <w:ind w:left="567" w:hanging="567"/>
        <w:rPr>
          <w:lang w:val="da-DK"/>
        </w:rPr>
      </w:pPr>
      <w:r w:rsidRPr="002C6D9C">
        <w:rPr>
          <w:lang w:val="da-DK"/>
        </w:rPr>
        <w:t xml:space="preserve">hvis du får </w:t>
      </w:r>
      <w:r>
        <w:rPr>
          <w:lang w:val="da-DK"/>
        </w:rPr>
        <w:t>Karvea</w:t>
      </w:r>
      <w:r w:rsidRPr="002C6D9C">
        <w:rPr>
          <w:lang w:val="da-DK"/>
        </w:rPr>
        <w:t xml:space="preserve"> for </w:t>
      </w:r>
      <w:r w:rsidRPr="00B00810">
        <w:rPr>
          <w:b/>
          <w:lang w:val="da-DK"/>
        </w:rPr>
        <w:t>diabetisk nyresygdom</w:t>
      </w:r>
      <w:r w:rsidRPr="002C6D9C">
        <w:rPr>
          <w:lang w:val="da-DK"/>
        </w:rPr>
        <w:t>. I dette tilfælde kan lægen tage regelmæssige blodprøver med særlig henblik på at måle kaliumniveauet i blodet, hvis nyrefunktionen er nedsat</w:t>
      </w:r>
    </w:p>
    <w:p w14:paraId="714C1968" w14:textId="77777777" w:rsidR="00D17C91" w:rsidRPr="005C2131" w:rsidRDefault="00D17C91" w:rsidP="00617ED1">
      <w:pPr>
        <w:pStyle w:val="EMEABodyTextIndent"/>
        <w:tabs>
          <w:tab w:val="clear" w:pos="360"/>
          <w:tab w:val="num" w:pos="567"/>
        </w:tabs>
        <w:ind w:left="567" w:hanging="567"/>
        <w:rPr>
          <w:lang w:val="da-DK"/>
        </w:rPr>
      </w:pPr>
      <w:bookmarkStart w:id="3" w:name="_Hlk61011577"/>
      <w:r w:rsidRPr="00CB0C99">
        <w:rPr>
          <w:lang w:val="da-DK"/>
        </w:rPr>
        <w:lastRenderedPageBreak/>
        <w:t>hvis du</w:t>
      </w:r>
      <w:r>
        <w:rPr>
          <w:lang w:val="da-DK"/>
        </w:rPr>
        <w:t xml:space="preserve"> udvikler </w:t>
      </w:r>
      <w:r w:rsidRPr="00EF1206">
        <w:rPr>
          <w:b/>
          <w:bCs/>
          <w:lang w:val="da-DK"/>
        </w:rPr>
        <w:t>lavt blodsukkerniveau</w:t>
      </w:r>
      <w:r>
        <w:rPr>
          <w:lang w:val="da-DK"/>
        </w:rPr>
        <w:t xml:space="preserve"> (symptomerne kan inkludere svedtendens, svaghed, sult, svimmelhed, skælven, hovedpine, rødmen eller bleghed, følelsesløshed, hurtige og hamrende hjerteslag), især hvis du er i behandling for diabetes</w:t>
      </w:r>
    </w:p>
    <w:bookmarkEnd w:id="3"/>
    <w:p w14:paraId="0F778D64" w14:textId="77777777" w:rsidR="001B06FB" w:rsidRDefault="001B06FB" w:rsidP="00FE4CDA">
      <w:pPr>
        <w:pStyle w:val="EMEABodyTextIndent"/>
        <w:tabs>
          <w:tab w:val="clear" w:pos="360"/>
          <w:tab w:val="num" w:pos="567"/>
        </w:tabs>
        <w:rPr>
          <w:lang w:val="da-DK"/>
        </w:rPr>
      </w:pPr>
      <w:r w:rsidRPr="002C6D9C">
        <w:rPr>
          <w:lang w:val="da-DK"/>
        </w:rPr>
        <w:t xml:space="preserve">hvis du skal </w:t>
      </w:r>
      <w:r w:rsidRPr="00223494">
        <w:rPr>
          <w:b/>
          <w:lang w:val="da-DK"/>
        </w:rPr>
        <w:t>opereres</w:t>
      </w:r>
      <w:r w:rsidRPr="002C6D9C">
        <w:rPr>
          <w:lang w:val="da-DK"/>
        </w:rPr>
        <w:t xml:space="preserve"> eller </w:t>
      </w:r>
      <w:r w:rsidRPr="00223494">
        <w:rPr>
          <w:b/>
          <w:lang w:val="da-DK"/>
        </w:rPr>
        <w:t>bedøves</w:t>
      </w:r>
    </w:p>
    <w:p w14:paraId="7877EA4D" w14:textId="77777777" w:rsidR="00476A21" w:rsidRDefault="00BD3EE4" w:rsidP="00617ED1">
      <w:pPr>
        <w:pStyle w:val="EMEABodyTextIndent"/>
        <w:tabs>
          <w:tab w:val="clear" w:pos="360"/>
          <w:tab w:val="num" w:pos="567"/>
        </w:tabs>
        <w:rPr>
          <w:lang w:val="da-DK"/>
        </w:rPr>
      </w:pPr>
      <w:r>
        <w:rPr>
          <w:lang w:val="da-DK"/>
        </w:rPr>
        <w:t xml:space="preserve">hvis du tager </w:t>
      </w:r>
      <w:r w:rsidR="00476A21">
        <w:rPr>
          <w:lang w:val="da-DK"/>
        </w:rPr>
        <w:t>en af følgende lægemidler, der anvendes til at behandle forhøjet blodtryk:</w:t>
      </w:r>
    </w:p>
    <w:p w14:paraId="2B6475EC" w14:textId="77777777" w:rsidR="00476A21" w:rsidRDefault="00476A21" w:rsidP="003A62E2">
      <w:pPr>
        <w:pStyle w:val="EMEABodyTextIndent"/>
        <w:numPr>
          <w:ilvl w:val="0"/>
          <w:numId w:val="9"/>
        </w:numPr>
        <w:rPr>
          <w:lang w:val="da-DK"/>
        </w:rPr>
      </w:pPr>
      <w:r>
        <w:rPr>
          <w:lang w:val="da-DK"/>
        </w:rPr>
        <w:t>en ACE-hæmmer (f.eks. enalapril, lisinopril, remipril) især hvis du har nyreproblemer, der skyldes diabetes.</w:t>
      </w:r>
    </w:p>
    <w:p w14:paraId="480CB294" w14:textId="77777777" w:rsidR="004C1E44" w:rsidRDefault="004C1E44" w:rsidP="003A62E2">
      <w:pPr>
        <w:pStyle w:val="EMEABodyTextIndent"/>
        <w:numPr>
          <w:ilvl w:val="0"/>
          <w:numId w:val="10"/>
        </w:numPr>
        <w:rPr>
          <w:lang w:val="da-DK"/>
        </w:rPr>
      </w:pPr>
      <w:r>
        <w:rPr>
          <w:lang w:val="da-DK"/>
        </w:rPr>
        <w:t>A</w:t>
      </w:r>
      <w:r w:rsidR="00BD3EE4">
        <w:rPr>
          <w:lang w:val="da-DK"/>
        </w:rPr>
        <w:t>lis</w:t>
      </w:r>
      <w:r w:rsidR="00476A21">
        <w:rPr>
          <w:lang w:val="da-DK"/>
        </w:rPr>
        <w:t>k</w:t>
      </w:r>
      <w:r w:rsidR="00BD3EE4">
        <w:rPr>
          <w:lang w:val="da-DK"/>
        </w:rPr>
        <w:t>iren</w:t>
      </w:r>
      <w:r>
        <w:rPr>
          <w:lang w:val="da-DK"/>
        </w:rPr>
        <w:t>.</w:t>
      </w:r>
    </w:p>
    <w:p w14:paraId="2A2BBB6C" w14:textId="77777777" w:rsidR="00BD3EE4" w:rsidRDefault="00BD3EE4" w:rsidP="00FC2E5F">
      <w:pPr>
        <w:pStyle w:val="EMEABodyTextIndent"/>
        <w:numPr>
          <w:ilvl w:val="0"/>
          <w:numId w:val="0"/>
        </w:numPr>
        <w:ind w:left="1494"/>
        <w:rPr>
          <w:lang w:val="da-DK"/>
        </w:rPr>
      </w:pPr>
    </w:p>
    <w:p w14:paraId="6AC1E809" w14:textId="77777777" w:rsidR="00476A21" w:rsidRPr="00F21831" w:rsidRDefault="00476A21" w:rsidP="00476A21">
      <w:pPr>
        <w:tabs>
          <w:tab w:val="left" w:pos="-720"/>
        </w:tabs>
        <w:suppressAutoHyphens/>
        <w:rPr>
          <w:lang w:val="da-DK"/>
        </w:rPr>
      </w:pPr>
      <w:r w:rsidRPr="00F21831">
        <w:rPr>
          <w:lang w:val="da-DK"/>
        </w:rPr>
        <w:t xml:space="preserve">Din læge vil måske </w:t>
      </w:r>
      <w:r>
        <w:rPr>
          <w:lang w:val="da-DK"/>
        </w:rPr>
        <w:t xml:space="preserve">regelmæssigt </w:t>
      </w:r>
      <w:r w:rsidRPr="00F21831">
        <w:rPr>
          <w:lang w:val="da-DK"/>
        </w:rPr>
        <w:t>kontrollere din nyrefunktion, dit blodtryk og mængden af elektrolytter (f.eks.</w:t>
      </w:r>
      <w:r w:rsidRPr="00621FFB">
        <w:rPr>
          <w:lang w:val="da-DK"/>
        </w:rPr>
        <w:t xml:space="preserve"> kalium) i dit blod</w:t>
      </w:r>
      <w:r w:rsidRPr="00F21831">
        <w:rPr>
          <w:lang w:val="da-DK"/>
        </w:rPr>
        <w:t xml:space="preserve">. </w:t>
      </w:r>
    </w:p>
    <w:p w14:paraId="2BEF9E40" w14:textId="77777777" w:rsidR="00476A21" w:rsidRPr="00F21831" w:rsidRDefault="00476A21" w:rsidP="00476A21">
      <w:pPr>
        <w:tabs>
          <w:tab w:val="left" w:pos="-720"/>
        </w:tabs>
        <w:suppressAutoHyphens/>
        <w:rPr>
          <w:lang w:val="da-DK"/>
        </w:rPr>
      </w:pPr>
    </w:p>
    <w:p w14:paraId="2296D631" w14:textId="77777777" w:rsidR="00476A21" w:rsidRDefault="00476A21" w:rsidP="00476A21">
      <w:pPr>
        <w:tabs>
          <w:tab w:val="left" w:pos="-720"/>
        </w:tabs>
        <w:suppressAutoHyphens/>
        <w:rPr>
          <w:lang w:val="da-DK"/>
        </w:rPr>
      </w:pPr>
      <w:r w:rsidRPr="00F21831">
        <w:rPr>
          <w:lang w:val="da-DK"/>
        </w:rPr>
        <w:t>Se ogs</w:t>
      </w:r>
      <w:r w:rsidRPr="005F2C2E">
        <w:rPr>
          <w:lang w:val="da-DK"/>
        </w:rPr>
        <w:t>å information under ”</w:t>
      </w:r>
      <w:r>
        <w:rPr>
          <w:lang w:val="da-DK"/>
        </w:rPr>
        <w:t>Tag</w:t>
      </w:r>
      <w:r w:rsidRPr="005F2C2E">
        <w:rPr>
          <w:lang w:val="da-DK"/>
        </w:rPr>
        <w:t xml:space="preserve"> ikke </w:t>
      </w:r>
      <w:r>
        <w:rPr>
          <w:lang w:val="da-DK"/>
        </w:rPr>
        <w:t>Karvea</w:t>
      </w:r>
      <w:r w:rsidRPr="00F21831">
        <w:rPr>
          <w:lang w:val="da-DK"/>
        </w:rPr>
        <w:t>”.</w:t>
      </w:r>
    </w:p>
    <w:p w14:paraId="0FA3E095" w14:textId="77777777" w:rsidR="00476A21" w:rsidRDefault="00476A21" w:rsidP="00476A21">
      <w:pPr>
        <w:tabs>
          <w:tab w:val="left" w:pos="-720"/>
        </w:tabs>
        <w:suppressAutoHyphens/>
        <w:rPr>
          <w:lang w:val="da-DK"/>
        </w:rPr>
      </w:pPr>
    </w:p>
    <w:p w14:paraId="1CEB723F" w14:textId="77777777" w:rsidR="001B06FB" w:rsidRPr="002C6D9C" w:rsidRDefault="001B06FB" w:rsidP="001B06FB">
      <w:pPr>
        <w:pStyle w:val="EMEABodyTextIndent"/>
        <w:numPr>
          <w:ilvl w:val="0"/>
          <w:numId w:val="0"/>
        </w:numPr>
        <w:rPr>
          <w:lang w:val="da-DK"/>
        </w:rPr>
      </w:pPr>
      <w:r>
        <w:rPr>
          <w:lang w:val="da-DK"/>
        </w:rPr>
        <w:t xml:space="preserve">Du skal fortælle det til din læge, </w:t>
      </w:r>
      <w:r w:rsidRPr="002C6D9C">
        <w:rPr>
          <w:lang w:val="da-DK"/>
        </w:rPr>
        <w:t>hvis du</w:t>
      </w:r>
      <w:r>
        <w:rPr>
          <w:lang w:val="da-DK"/>
        </w:rPr>
        <w:t xml:space="preserve"> </w:t>
      </w:r>
      <w:r w:rsidRPr="002C6D9C">
        <w:rPr>
          <w:lang w:val="da-DK"/>
        </w:rPr>
        <w:t xml:space="preserve">tror du er gravid </w:t>
      </w:r>
      <w:r w:rsidRPr="00D048FC">
        <w:rPr>
          <w:u w:val="single"/>
          <w:lang w:val="da-DK"/>
        </w:rPr>
        <w:t>eller planlægger at blive gravid.</w:t>
      </w:r>
      <w:r w:rsidRPr="002C6D9C">
        <w:rPr>
          <w:lang w:val="da-DK"/>
        </w:rPr>
        <w:t xml:space="preserve"> </w:t>
      </w:r>
      <w:r>
        <w:rPr>
          <w:lang w:val="da-DK"/>
        </w:rPr>
        <w:t>Karvea</w:t>
      </w:r>
      <w:r w:rsidRPr="002C6D9C">
        <w:rPr>
          <w:lang w:val="da-DK"/>
        </w:rPr>
        <w:t xml:space="preserve"> bør ikke bruges tidligt i graviditeten og</w:t>
      </w:r>
      <w:r>
        <w:rPr>
          <w:lang w:val="da-DK"/>
        </w:rPr>
        <w:t xml:space="preserve"> du må ikke tage Karvea, hvis du er længere end 3 måneder henne i din graviditet, da det</w:t>
      </w:r>
      <w:r w:rsidRPr="002C6D9C">
        <w:rPr>
          <w:lang w:val="da-DK"/>
        </w:rPr>
        <w:t xml:space="preserve"> kan skade dit barn</w:t>
      </w:r>
      <w:r>
        <w:rPr>
          <w:lang w:val="da-DK"/>
        </w:rPr>
        <w:t xml:space="preserve"> alvorligt, hvis det bruges i den periode</w:t>
      </w:r>
      <w:r w:rsidRPr="002C6D9C">
        <w:rPr>
          <w:lang w:val="da-DK"/>
        </w:rPr>
        <w:t xml:space="preserve"> </w:t>
      </w:r>
      <w:r>
        <w:rPr>
          <w:lang w:val="da-DK"/>
        </w:rPr>
        <w:t>(</w:t>
      </w:r>
      <w:r w:rsidRPr="002C6D9C">
        <w:rPr>
          <w:lang w:val="da-DK"/>
        </w:rPr>
        <w:t>se afsnittet</w:t>
      </w:r>
      <w:r>
        <w:rPr>
          <w:lang w:val="da-DK"/>
        </w:rPr>
        <w:t xml:space="preserve"> om g</w:t>
      </w:r>
      <w:r w:rsidRPr="002C6D9C">
        <w:rPr>
          <w:lang w:val="da-DK"/>
        </w:rPr>
        <w:t>raviditet</w:t>
      </w:r>
      <w:r>
        <w:rPr>
          <w:lang w:val="da-DK"/>
        </w:rPr>
        <w:t>)</w:t>
      </w:r>
      <w:r w:rsidRPr="002C6D9C">
        <w:rPr>
          <w:lang w:val="da-DK"/>
        </w:rPr>
        <w:t>.</w:t>
      </w:r>
    </w:p>
    <w:p w14:paraId="0F8AA49F" w14:textId="77777777" w:rsidR="001B06FB" w:rsidRDefault="001B06FB" w:rsidP="001B06FB">
      <w:pPr>
        <w:pStyle w:val="EMEABodyText"/>
        <w:rPr>
          <w:lang w:val="da-DK"/>
        </w:rPr>
      </w:pPr>
    </w:p>
    <w:p w14:paraId="54DA110C" w14:textId="77777777" w:rsidR="00BD3EE4" w:rsidRPr="00247981" w:rsidRDefault="00BD3EE4" w:rsidP="00BD3EE4">
      <w:pPr>
        <w:suppressAutoHyphens/>
        <w:rPr>
          <w:b/>
          <w:szCs w:val="22"/>
          <w:lang w:val="da-DK"/>
        </w:rPr>
      </w:pPr>
      <w:r w:rsidRPr="00247981">
        <w:rPr>
          <w:b/>
          <w:szCs w:val="22"/>
          <w:lang w:val="da-DK"/>
        </w:rPr>
        <w:t xml:space="preserve">Børn og </w:t>
      </w:r>
      <w:r w:rsidRPr="00247981">
        <w:rPr>
          <w:b/>
          <w:noProof/>
          <w:szCs w:val="22"/>
          <w:lang w:val="da-DK"/>
        </w:rPr>
        <w:t>unge</w:t>
      </w:r>
      <w:r w:rsidRPr="00247981">
        <w:rPr>
          <w:b/>
          <w:szCs w:val="22"/>
          <w:lang w:val="da-DK"/>
        </w:rPr>
        <w:t xml:space="preserve"> </w:t>
      </w:r>
    </w:p>
    <w:p w14:paraId="4CCCD66B" w14:textId="77777777" w:rsidR="001B06FB" w:rsidRPr="000A3E64" w:rsidRDefault="001B06FB" w:rsidP="001B06FB">
      <w:pPr>
        <w:pStyle w:val="EMEABodyText"/>
        <w:rPr>
          <w:lang w:val="da-DK"/>
        </w:rPr>
      </w:pPr>
      <w:r w:rsidRPr="000A3E64">
        <w:rPr>
          <w:lang w:val="da-DK"/>
        </w:rPr>
        <w:t xml:space="preserve">Dette lægemiddel bør ikke anvendes til </w:t>
      </w:r>
      <w:r>
        <w:rPr>
          <w:lang w:val="da-DK"/>
        </w:rPr>
        <w:t>bø</w:t>
      </w:r>
      <w:r w:rsidRPr="000A3E64">
        <w:rPr>
          <w:lang w:val="da-DK"/>
        </w:rPr>
        <w:t xml:space="preserve">rn og unge, da sikkerhed og </w:t>
      </w:r>
      <w:r>
        <w:rPr>
          <w:lang w:val="da-DK"/>
        </w:rPr>
        <w:t>virkning</w:t>
      </w:r>
      <w:r w:rsidRPr="000A3E64">
        <w:rPr>
          <w:lang w:val="da-DK"/>
        </w:rPr>
        <w:t xml:space="preserve"> </w:t>
      </w:r>
      <w:r>
        <w:rPr>
          <w:lang w:val="da-DK"/>
        </w:rPr>
        <w:t>ikke er blevet fuldstændig klar</w:t>
      </w:r>
      <w:r w:rsidRPr="000A3E64">
        <w:rPr>
          <w:lang w:val="da-DK"/>
        </w:rPr>
        <w:t>lagt.</w:t>
      </w:r>
    </w:p>
    <w:p w14:paraId="694AB7A3" w14:textId="77777777" w:rsidR="001B06FB" w:rsidRPr="002C6D9C" w:rsidRDefault="001B06FB" w:rsidP="001B06FB">
      <w:pPr>
        <w:pStyle w:val="EMEABodyText"/>
        <w:rPr>
          <w:lang w:val="da-DK"/>
        </w:rPr>
      </w:pPr>
    </w:p>
    <w:p w14:paraId="7273D036" w14:textId="77777777" w:rsidR="00BD3EE4" w:rsidRPr="00247981" w:rsidRDefault="00BD3EE4" w:rsidP="00BD3EE4">
      <w:pPr>
        <w:suppressAutoHyphens/>
        <w:rPr>
          <w:b/>
          <w:szCs w:val="22"/>
          <w:lang w:val="da-DK"/>
        </w:rPr>
      </w:pPr>
      <w:r w:rsidRPr="00247981">
        <w:rPr>
          <w:b/>
          <w:szCs w:val="22"/>
          <w:lang w:val="da-DK"/>
        </w:rPr>
        <w:t xml:space="preserve">Brug af anden medicin sammen med </w:t>
      </w:r>
      <w:r>
        <w:rPr>
          <w:b/>
          <w:szCs w:val="22"/>
          <w:lang w:val="da-DK"/>
        </w:rPr>
        <w:t>Karvea</w:t>
      </w:r>
    </w:p>
    <w:p w14:paraId="6007AC50" w14:textId="77777777" w:rsidR="00BD3EE4" w:rsidRPr="00247981" w:rsidRDefault="00BD3EE4" w:rsidP="00BD3EE4">
      <w:pPr>
        <w:tabs>
          <w:tab w:val="left" w:pos="2268"/>
        </w:tabs>
        <w:suppressAutoHyphens/>
        <w:rPr>
          <w:b/>
          <w:szCs w:val="22"/>
          <w:lang w:val="da-DK"/>
        </w:rPr>
      </w:pPr>
      <w:r w:rsidRPr="00247981">
        <w:rPr>
          <w:szCs w:val="22"/>
          <w:lang w:val="da-DK"/>
        </w:rPr>
        <w:t xml:space="preserve">Fortæl </w:t>
      </w:r>
      <w:r w:rsidRPr="00247981">
        <w:rPr>
          <w:noProof/>
          <w:szCs w:val="22"/>
          <w:lang w:val="da-DK"/>
        </w:rPr>
        <w:t>det altid til</w:t>
      </w:r>
      <w:r>
        <w:rPr>
          <w:noProof/>
          <w:szCs w:val="22"/>
          <w:lang w:val="da-DK"/>
        </w:rPr>
        <w:t xml:space="preserve"> </w:t>
      </w:r>
      <w:r w:rsidRPr="00247981">
        <w:rPr>
          <w:szCs w:val="22"/>
          <w:lang w:val="da-DK"/>
        </w:rPr>
        <w:t>lægen</w:t>
      </w:r>
      <w:r>
        <w:rPr>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sidRPr="00247981">
        <w:rPr>
          <w:szCs w:val="22"/>
          <w:lang w:val="da-DK"/>
        </w:rPr>
        <w:t>, hvis du</w:t>
      </w:r>
      <w:r>
        <w:rPr>
          <w:szCs w:val="22"/>
          <w:lang w:val="da-DK"/>
        </w:rPr>
        <w:t xml:space="preserve"> </w:t>
      </w:r>
      <w:r w:rsidRPr="00247981">
        <w:rPr>
          <w:szCs w:val="22"/>
          <w:lang w:val="da-DK"/>
        </w:rPr>
        <w:t>tager</w:t>
      </w:r>
      <w:r>
        <w:rPr>
          <w:szCs w:val="22"/>
          <w:lang w:val="da-DK"/>
        </w:rPr>
        <w:t xml:space="preserve"> </w:t>
      </w:r>
      <w:r w:rsidRPr="00247981">
        <w:rPr>
          <w:szCs w:val="22"/>
          <w:lang w:val="da-DK"/>
        </w:rPr>
        <w:t xml:space="preserve">anden medicin eller har gjort det for nylig. </w:t>
      </w:r>
    </w:p>
    <w:p w14:paraId="216A6D47" w14:textId="77777777" w:rsidR="00BD3EE4" w:rsidRDefault="00BD3EE4" w:rsidP="00BD3EE4">
      <w:pPr>
        <w:pStyle w:val="EMEABodyText"/>
        <w:rPr>
          <w:lang w:val="da-DK"/>
        </w:rPr>
      </w:pPr>
    </w:p>
    <w:p w14:paraId="0AEF0C12" w14:textId="77777777" w:rsidR="00476A21" w:rsidRDefault="003207B8" w:rsidP="00476A21">
      <w:pPr>
        <w:pStyle w:val="EMEABodyText"/>
        <w:rPr>
          <w:lang w:val="da-DK"/>
        </w:rPr>
      </w:pPr>
      <w:r>
        <w:rPr>
          <w:lang w:val="da-DK"/>
        </w:rPr>
        <w:t>Din læge kan blive nødt til</w:t>
      </w:r>
      <w:r w:rsidR="00BD3EE4">
        <w:rPr>
          <w:lang w:val="da-DK"/>
        </w:rPr>
        <w:t xml:space="preserve"> at ændre din dosis og/eller tage andre forholdsregler</w:t>
      </w:r>
      <w:r w:rsidR="00476A21">
        <w:rPr>
          <w:lang w:val="da-DK"/>
        </w:rPr>
        <w:t>:</w:t>
      </w:r>
    </w:p>
    <w:p w14:paraId="0FAEC8C3" w14:textId="77777777" w:rsidR="00476A21" w:rsidRDefault="00476A21" w:rsidP="00476A21">
      <w:pPr>
        <w:pStyle w:val="EMEABodyText"/>
        <w:rPr>
          <w:lang w:val="da-DK"/>
        </w:rPr>
      </w:pPr>
      <w:r>
        <w:rPr>
          <w:lang w:val="da-DK"/>
        </w:rPr>
        <w:t>Hvis du tager en ACE-hæmmer eller aliskiren (se også information under ”Tag ikke Karvea” og ”Advarsler og forsigtighedsregler”).</w:t>
      </w:r>
      <w:r w:rsidRPr="006A634E">
        <w:rPr>
          <w:lang w:val="da-DK"/>
        </w:rPr>
        <w:t xml:space="preserve"> </w:t>
      </w:r>
    </w:p>
    <w:p w14:paraId="3F58997C" w14:textId="77777777" w:rsidR="001B06FB" w:rsidRPr="002C6D9C" w:rsidRDefault="001B06FB" w:rsidP="001B06FB">
      <w:pPr>
        <w:pStyle w:val="EMEABodyText"/>
        <w:rPr>
          <w:lang w:val="da-DK"/>
        </w:rPr>
      </w:pPr>
    </w:p>
    <w:p w14:paraId="4505102D" w14:textId="77777777" w:rsidR="001B06FB" w:rsidRDefault="001B06FB" w:rsidP="001B06FB">
      <w:pPr>
        <w:pStyle w:val="EMEAHeading3"/>
        <w:rPr>
          <w:lang w:val="da-DK"/>
        </w:rPr>
      </w:pPr>
      <w:r>
        <w:rPr>
          <w:lang w:val="da-DK"/>
        </w:rPr>
        <w:t>Det kan være nødvendigt at tage blodprøver, hvis du tager:</w:t>
      </w:r>
    </w:p>
    <w:p w14:paraId="6E4A57ED" w14:textId="77777777" w:rsidR="001B06FB" w:rsidRDefault="001B06FB" w:rsidP="001B06FB">
      <w:pPr>
        <w:pStyle w:val="EMEABodyTextIndent"/>
        <w:tabs>
          <w:tab w:val="num" w:pos="567"/>
        </w:tabs>
        <w:rPr>
          <w:lang w:val="da-DK"/>
        </w:rPr>
      </w:pPr>
      <w:r w:rsidRPr="002A00F0">
        <w:rPr>
          <w:lang w:val="da-DK"/>
        </w:rPr>
        <w:t>kaliumtilskud</w:t>
      </w:r>
    </w:p>
    <w:p w14:paraId="351C072D" w14:textId="77777777" w:rsidR="001B06FB" w:rsidRDefault="001B06FB" w:rsidP="001B06FB">
      <w:pPr>
        <w:pStyle w:val="EMEABodyTextIndent"/>
        <w:tabs>
          <w:tab w:val="num" w:pos="567"/>
        </w:tabs>
        <w:rPr>
          <w:lang w:val="da-DK"/>
        </w:rPr>
      </w:pPr>
      <w:r w:rsidRPr="002A00F0">
        <w:rPr>
          <w:lang w:val="da-DK"/>
        </w:rPr>
        <w:t>salterstatninger,</w:t>
      </w:r>
      <w:r>
        <w:rPr>
          <w:lang w:val="da-DK"/>
        </w:rPr>
        <w:t xml:space="preserve"> der indeholder kalium</w:t>
      </w:r>
    </w:p>
    <w:p w14:paraId="0F4C085E" w14:textId="77777777" w:rsidR="001B06FB" w:rsidRDefault="001B06FB" w:rsidP="001B06FB">
      <w:pPr>
        <w:pStyle w:val="EMEABodyTextIndent"/>
        <w:tabs>
          <w:tab w:val="num" w:pos="567"/>
        </w:tabs>
        <w:rPr>
          <w:lang w:val="da-DK"/>
        </w:rPr>
      </w:pPr>
      <w:r w:rsidRPr="002A00F0">
        <w:rPr>
          <w:lang w:val="da-DK"/>
        </w:rPr>
        <w:t>kaliumsparende medicin (som visse vanddrivende lægemidler)</w:t>
      </w:r>
    </w:p>
    <w:p w14:paraId="72E9A868" w14:textId="77777777" w:rsidR="00D17C91" w:rsidRDefault="001B06FB" w:rsidP="001B06FB">
      <w:pPr>
        <w:pStyle w:val="EMEABodyTextIndent"/>
        <w:tabs>
          <w:tab w:val="num" w:pos="567"/>
        </w:tabs>
        <w:rPr>
          <w:lang w:val="da-DK"/>
        </w:rPr>
      </w:pPr>
      <w:r>
        <w:rPr>
          <w:lang w:val="da-DK"/>
        </w:rPr>
        <w:t>medicin, der indeholder lithium</w:t>
      </w:r>
    </w:p>
    <w:p w14:paraId="08EE88B5" w14:textId="77777777" w:rsidR="001B06FB" w:rsidRDefault="00D17C91" w:rsidP="001B06FB">
      <w:pPr>
        <w:pStyle w:val="EMEABodyTextIndent"/>
        <w:tabs>
          <w:tab w:val="num" w:pos="567"/>
        </w:tabs>
        <w:rPr>
          <w:lang w:val="da-DK"/>
        </w:rPr>
      </w:pPr>
      <w:r>
        <w:rPr>
          <w:lang w:val="da-DK"/>
        </w:rPr>
        <w:t>repaglinid (medicin, der anvendes til at sænke blodsukkerniveauet)</w:t>
      </w:r>
      <w:r w:rsidR="001B06FB">
        <w:rPr>
          <w:lang w:val="da-DK"/>
        </w:rPr>
        <w:t>.</w:t>
      </w:r>
    </w:p>
    <w:p w14:paraId="41FF4306" w14:textId="77777777" w:rsidR="001B06FB" w:rsidRDefault="001B06FB" w:rsidP="001B06FB">
      <w:pPr>
        <w:pStyle w:val="EMEABodyText"/>
        <w:rPr>
          <w:lang w:val="da-DK"/>
        </w:rPr>
      </w:pPr>
    </w:p>
    <w:p w14:paraId="78BB0AA7" w14:textId="77777777" w:rsidR="001B06FB" w:rsidRPr="002C6D9C" w:rsidRDefault="001B06FB" w:rsidP="001B06FB">
      <w:pPr>
        <w:pStyle w:val="EMEABodyText"/>
        <w:rPr>
          <w:lang w:val="da-DK"/>
        </w:rPr>
      </w:pPr>
      <w:r>
        <w:rPr>
          <w:lang w:val="da-DK"/>
        </w:rPr>
        <w:t>H</w:t>
      </w:r>
      <w:r w:rsidRPr="002A00F0">
        <w:rPr>
          <w:lang w:val="da-DK"/>
        </w:rPr>
        <w:t xml:space="preserve">vis du tager </w:t>
      </w:r>
      <w:r>
        <w:rPr>
          <w:lang w:val="da-DK"/>
        </w:rPr>
        <w:t xml:space="preserve">en bestemt slags </w:t>
      </w:r>
      <w:r w:rsidRPr="002A00F0">
        <w:rPr>
          <w:lang w:val="da-DK"/>
        </w:rPr>
        <w:t xml:space="preserve">smertestillende </w:t>
      </w:r>
      <w:r>
        <w:rPr>
          <w:lang w:val="da-DK"/>
        </w:rPr>
        <w:t xml:space="preserve">medicin, der kaldes </w:t>
      </w:r>
      <w:r w:rsidRPr="002A00F0">
        <w:rPr>
          <w:lang w:val="da-DK"/>
        </w:rPr>
        <w:t>non</w:t>
      </w:r>
      <w:r>
        <w:rPr>
          <w:lang w:val="da-DK"/>
        </w:rPr>
        <w:t>-</w:t>
      </w:r>
      <w:r w:rsidRPr="002A00F0">
        <w:rPr>
          <w:lang w:val="da-DK"/>
        </w:rPr>
        <w:t>steroide anti</w:t>
      </w:r>
      <w:r>
        <w:rPr>
          <w:lang w:val="da-DK"/>
        </w:rPr>
        <w:t>-</w:t>
      </w:r>
      <w:r w:rsidRPr="002A00F0">
        <w:rPr>
          <w:lang w:val="da-DK"/>
        </w:rPr>
        <w:t>inflammatoriske lægemidler</w:t>
      </w:r>
      <w:r>
        <w:rPr>
          <w:lang w:val="da-DK"/>
        </w:rPr>
        <w:t xml:space="preserve">, </w:t>
      </w:r>
      <w:r w:rsidRPr="002A00F0">
        <w:rPr>
          <w:lang w:val="da-DK"/>
        </w:rPr>
        <w:t>kan virkningen af irbesartan nedsættes</w:t>
      </w:r>
      <w:r w:rsidRPr="002C6D9C">
        <w:rPr>
          <w:lang w:val="da-DK"/>
        </w:rPr>
        <w:t>.</w:t>
      </w:r>
    </w:p>
    <w:p w14:paraId="3A94A1D4" w14:textId="77777777" w:rsidR="001B06FB" w:rsidRPr="002C6D9C" w:rsidRDefault="001B06FB" w:rsidP="001B06FB">
      <w:pPr>
        <w:pStyle w:val="EMEABodyText"/>
        <w:rPr>
          <w:lang w:val="da-DK"/>
        </w:rPr>
      </w:pPr>
    </w:p>
    <w:p w14:paraId="731110EA" w14:textId="77777777" w:rsidR="001B06FB" w:rsidRPr="002C6D9C" w:rsidRDefault="001B06FB" w:rsidP="001B06FB">
      <w:pPr>
        <w:pStyle w:val="EMEAHeading3"/>
        <w:rPr>
          <w:lang w:val="da-DK"/>
        </w:rPr>
      </w:pPr>
      <w:r w:rsidRPr="002C6D9C">
        <w:rPr>
          <w:lang w:val="da-DK"/>
        </w:rPr>
        <w:t xml:space="preserve">Brug af </w:t>
      </w:r>
      <w:r>
        <w:rPr>
          <w:lang w:val="da-DK"/>
        </w:rPr>
        <w:t>Karvea</w:t>
      </w:r>
      <w:r w:rsidRPr="002C6D9C">
        <w:rPr>
          <w:lang w:val="da-DK"/>
        </w:rPr>
        <w:t xml:space="preserve"> sammen med mad og drikke</w:t>
      </w:r>
    </w:p>
    <w:p w14:paraId="70C2C51C" w14:textId="77777777" w:rsidR="001B06FB" w:rsidRPr="002C6D9C" w:rsidRDefault="001B06FB" w:rsidP="001B06FB">
      <w:pPr>
        <w:pStyle w:val="EMEABodyText"/>
        <w:rPr>
          <w:lang w:val="da-DK"/>
        </w:rPr>
      </w:pPr>
      <w:r>
        <w:rPr>
          <w:lang w:val="da-DK"/>
        </w:rPr>
        <w:t>Karvea kan tages med og uden mad.</w:t>
      </w:r>
    </w:p>
    <w:p w14:paraId="7B10B6C8" w14:textId="77777777" w:rsidR="001B06FB" w:rsidRPr="002C6D9C" w:rsidRDefault="001B06FB" w:rsidP="001B06FB">
      <w:pPr>
        <w:pStyle w:val="EMEABodyText"/>
        <w:rPr>
          <w:lang w:val="da-DK"/>
        </w:rPr>
      </w:pPr>
    </w:p>
    <w:p w14:paraId="4B412159" w14:textId="77777777" w:rsidR="001B06FB" w:rsidRDefault="001B06FB" w:rsidP="001B06FB">
      <w:pPr>
        <w:pStyle w:val="EMEAHeading3"/>
        <w:rPr>
          <w:lang w:val="da-DK"/>
        </w:rPr>
      </w:pPr>
      <w:r w:rsidRPr="002C6D9C">
        <w:rPr>
          <w:lang w:val="da-DK"/>
        </w:rPr>
        <w:t>Graviditet og amning</w:t>
      </w:r>
    </w:p>
    <w:p w14:paraId="1CA93591" w14:textId="77777777" w:rsidR="001B06FB" w:rsidRPr="00D048FC" w:rsidRDefault="001B06FB" w:rsidP="001B06FB">
      <w:pPr>
        <w:pStyle w:val="EMEAHeading3"/>
        <w:rPr>
          <w:lang w:val="da-DK"/>
        </w:rPr>
      </w:pPr>
      <w:r w:rsidRPr="00D048FC">
        <w:rPr>
          <w:lang w:val="da-DK"/>
        </w:rPr>
        <w:t>Graviditet</w:t>
      </w:r>
    </w:p>
    <w:p w14:paraId="2278B42D" w14:textId="77777777" w:rsidR="00BD3EE4" w:rsidRPr="00247981" w:rsidRDefault="00BD3EE4" w:rsidP="00BD3EE4">
      <w:pPr>
        <w:suppressAutoHyphens/>
        <w:rPr>
          <w:szCs w:val="22"/>
          <w:lang w:val="da-DK"/>
        </w:rPr>
      </w:pPr>
      <w:r w:rsidRPr="00247981">
        <w:rPr>
          <w:szCs w:val="22"/>
          <w:lang w:val="da-DK"/>
        </w:rPr>
        <w:t>Hvis</w:t>
      </w:r>
      <w:r>
        <w:rPr>
          <w:szCs w:val="22"/>
          <w:lang w:val="da-DK"/>
        </w:rPr>
        <w:t xml:space="preserve"> </w:t>
      </w:r>
      <w:r w:rsidRPr="00247981">
        <w:rPr>
          <w:szCs w:val="22"/>
          <w:lang w:val="da-DK"/>
        </w:rPr>
        <w:t>du er gravid eller ammer, har mistanke om, at du er gravid, eller planlægger at blive gravid, skal du spørge din læge</w:t>
      </w:r>
      <w:r>
        <w:rPr>
          <w:szCs w:val="22"/>
          <w:lang w:val="da-DK"/>
        </w:rPr>
        <w:t xml:space="preserve"> </w:t>
      </w:r>
      <w:r w:rsidRPr="00247981">
        <w:rPr>
          <w:szCs w:val="22"/>
          <w:lang w:val="da-DK"/>
        </w:rPr>
        <w:t>til råds, før du</w:t>
      </w:r>
      <w:r>
        <w:rPr>
          <w:szCs w:val="22"/>
          <w:lang w:val="da-DK"/>
        </w:rPr>
        <w:t xml:space="preserve"> </w:t>
      </w:r>
      <w:r w:rsidRPr="00247981">
        <w:rPr>
          <w:szCs w:val="22"/>
          <w:lang w:val="da-DK"/>
        </w:rPr>
        <w:t>tager</w:t>
      </w:r>
      <w:r>
        <w:rPr>
          <w:szCs w:val="22"/>
          <w:lang w:val="da-DK"/>
        </w:rPr>
        <w:t xml:space="preserve"> Karvea.</w:t>
      </w:r>
      <w:r w:rsidRPr="00247981">
        <w:rPr>
          <w:szCs w:val="22"/>
          <w:lang w:val="da-DK"/>
        </w:rPr>
        <w:t xml:space="preserve"> </w:t>
      </w:r>
    </w:p>
    <w:p w14:paraId="0BA4D42E" w14:textId="77777777" w:rsidR="001B06FB" w:rsidRDefault="00BD3EE4" w:rsidP="001B06FB">
      <w:pPr>
        <w:pStyle w:val="EMEABodyText"/>
        <w:rPr>
          <w:lang w:val="da-DK"/>
        </w:rPr>
      </w:pPr>
      <w:r>
        <w:rPr>
          <w:lang w:val="da-DK"/>
        </w:rPr>
        <w:t>D</w:t>
      </w:r>
      <w:r w:rsidR="001B06FB" w:rsidRPr="002C6D9C">
        <w:rPr>
          <w:lang w:val="da-DK"/>
        </w:rPr>
        <w:t xml:space="preserve">in læge vil </w:t>
      </w:r>
      <w:r w:rsidR="001B06FB">
        <w:rPr>
          <w:lang w:val="da-DK"/>
        </w:rPr>
        <w:t>normalt</w:t>
      </w:r>
      <w:r w:rsidR="001B06FB" w:rsidRPr="002C6D9C">
        <w:rPr>
          <w:lang w:val="da-DK"/>
        </w:rPr>
        <w:t xml:space="preserve"> anbefale</w:t>
      </w:r>
      <w:r w:rsidR="001B06FB">
        <w:rPr>
          <w:lang w:val="da-DK"/>
        </w:rPr>
        <w:t>,</w:t>
      </w:r>
      <w:r w:rsidR="001B06FB" w:rsidRPr="002C6D9C">
        <w:rPr>
          <w:lang w:val="da-DK"/>
        </w:rPr>
        <w:t xml:space="preserve"> at du </w:t>
      </w:r>
      <w:r w:rsidR="001B06FB">
        <w:rPr>
          <w:lang w:val="da-DK"/>
        </w:rPr>
        <w:t>stopper med at tage</w:t>
      </w:r>
      <w:r w:rsidR="001B06FB" w:rsidRPr="002C6D9C">
        <w:rPr>
          <w:lang w:val="da-DK"/>
        </w:rPr>
        <w:t xml:space="preserve"> </w:t>
      </w:r>
      <w:r w:rsidR="001B06FB">
        <w:rPr>
          <w:lang w:val="da-DK"/>
        </w:rPr>
        <w:t>Karvea</w:t>
      </w:r>
      <w:r w:rsidR="001B06FB" w:rsidRPr="00592CB0">
        <w:rPr>
          <w:lang w:val="da-DK"/>
        </w:rPr>
        <w:t>,</w:t>
      </w:r>
      <w:r w:rsidR="001B06FB">
        <w:rPr>
          <w:lang w:val="da-DK"/>
        </w:rPr>
        <w:t xml:space="preserve"> inden du bliver gravid, eller så snart du ved, at du er gravid</w:t>
      </w:r>
      <w:r w:rsidR="001E4BC5">
        <w:rPr>
          <w:lang w:val="da-DK"/>
        </w:rPr>
        <w:t>,</w:t>
      </w:r>
      <w:r w:rsidR="001B06FB">
        <w:rPr>
          <w:lang w:val="da-DK"/>
        </w:rPr>
        <w:t xml:space="preserve"> og anbefale, at du tager anden medicin i stedet for</w:t>
      </w:r>
      <w:r w:rsidR="001B06FB" w:rsidRPr="002C6D9C">
        <w:rPr>
          <w:lang w:val="da-DK"/>
        </w:rPr>
        <w:t xml:space="preserve"> </w:t>
      </w:r>
      <w:r w:rsidR="001B06FB">
        <w:rPr>
          <w:lang w:val="da-DK"/>
        </w:rPr>
        <w:t xml:space="preserve">Karvea. </w:t>
      </w:r>
      <w:r>
        <w:rPr>
          <w:lang w:val="da-DK"/>
        </w:rPr>
        <w:t xml:space="preserve">Karvea </w:t>
      </w:r>
      <w:r w:rsidRPr="00C15B09">
        <w:rPr>
          <w:rStyle w:val="hps"/>
          <w:color w:val="333333"/>
          <w:lang w:val="da-DK"/>
        </w:rPr>
        <w:t>frarådes</w:t>
      </w:r>
      <w:r w:rsidRPr="00C15B09">
        <w:rPr>
          <w:rStyle w:val="shorttext"/>
          <w:color w:val="333333"/>
          <w:lang w:val="da-DK"/>
        </w:rPr>
        <w:t xml:space="preserve"> </w:t>
      </w:r>
      <w:r w:rsidRPr="00C15B09">
        <w:rPr>
          <w:rStyle w:val="hps"/>
          <w:color w:val="333333"/>
          <w:lang w:val="da-DK"/>
        </w:rPr>
        <w:t>tidligt i graviditeten</w:t>
      </w:r>
      <w:r w:rsidR="001B06FB" w:rsidRPr="002C6D9C">
        <w:rPr>
          <w:lang w:val="da-DK"/>
        </w:rPr>
        <w:t>, og</w:t>
      </w:r>
      <w:r w:rsidR="001B06FB">
        <w:rPr>
          <w:lang w:val="da-DK"/>
        </w:rPr>
        <w:t xml:space="preserve"> du må ikke tage det, hvis du er længere end 3 måneder henne i graviditet</w:t>
      </w:r>
      <w:r w:rsidR="001E4BC5">
        <w:rPr>
          <w:lang w:val="da-DK"/>
        </w:rPr>
        <w:t>en</w:t>
      </w:r>
      <w:r w:rsidR="001B06FB">
        <w:rPr>
          <w:lang w:val="da-DK"/>
        </w:rPr>
        <w:t>, da det</w:t>
      </w:r>
      <w:r w:rsidR="001B06FB" w:rsidRPr="002C6D9C">
        <w:rPr>
          <w:lang w:val="da-DK"/>
        </w:rPr>
        <w:t xml:space="preserve"> kan skade dit barn alvorligt</w:t>
      </w:r>
      <w:r w:rsidR="001B06FB">
        <w:rPr>
          <w:lang w:val="da-DK"/>
        </w:rPr>
        <w:t>,</w:t>
      </w:r>
      <w:r w:rsidR="001B06FB" w:rsidRPr="002C6D9C">
        <w:rPr>
          <w:lang w:val="da-DK"/>
        </w:rPr>
        <w:t xml:space="preserve"> hvis </w:t>
      </w:r>
      <w:r w:rsidR="001B06FB">
        <w:rPr>
          <w:lang w:val="da-DK"/>
        </w:rPr>
        <w:t>du tager det efter tredje måned af</w:t>
      </w:r>
      <w:r w:rsidR="001B06FB" w:rsidRPr="002C6D9C">
        <w:rPr>
          <w:lang w:val="da-DK"/>
        </w:rPr>
        <w:t xml:space="preserve"> graviditeten.</w:t>
      </w:r>
    </w:p>
    <w:p w14:paraId="4D6C942B" w14:textId="77777777" w:rsidR="001B06FB" w:rsidRDefault="001B06FB" w:rsidP="001B06FB">
      <w:pPr>
        <w:pStyle w:val="EMEABodyText"/>
        <w:rPr>
          <w:lang w:val="da-DK"/>
        </w:rPr>
      </w:pPr>
    </w:p>
    <w:p w14:paraId="597D1CF2" w14:textId="77777777" w:rsidR="001B06FB" w:rsidRPr="00D048FC" w:rsidRDefault="001B06FB" w:rsidP="001B06FB">
      <w:pPr>
        <w:pStyle w:val="EMEAHeading3"/>
        <w:rPr>
          <w:lang w:val="da-DK"/>
        </w:rPr>
      </w:pPr>
      <w:r w:rsidRPr="00D048FC">
        <w:rPr>
          <w:lang w:val="da-DK"/>
        </w:rPr>
        <w:t>Amning</w:t>
      </w:r>
    </w:p>
    <w:p w14:paraId="2FCC5C43" w14:textId="77777777" w:rsidR="001B06FB" w:rsidRPr="00592CB0" w:rsidRDefault="001B06FB" w:rsidP="001B06FB">
      <w:pPr>
        <w:pStyle w:val="EMEABodyText"/>
        <w:rPr>
          <w:lang w:val="da-DK"/>
        </w:rPr>
      </w:pPr>
      <w:r>
        <w:rPr>
          <w:lang w:val="da-DK"/>
        </w:rPr>
        <w:t>Fortæl det til lægen, hvis du ammer eller skal til at amme. Karvea anbefales ikke til ammende mødre, og lægen vil sædvanligvis vælge en anden behandling til dig, hvis du ønsker at amme dit barn, især hvis dit barn er nyfødt eller født for tidligt.</w:t>
      </w:r>
    </w:p>
    <w:p w14:paraId="4DFC42D7" w14:textId="77777777" w:rsidR="001B06FB" w:rsidRPr="002C6D9C" w:rsidRDefault="001B06FB">
      <w:pPr>
        <w:pStyle w:val="EMEABodyText"/>
        <w:rPr>
          <w:lang w:val="da-DK"/>
        </w:rPr>
      </w:pPr>
    </w:p>
    <w:p w14:paraId="619D1D67" w14:textId="77777777" w:rsidR="001B06FB" w:rsidRPr="002C6D9C" w:rsidRDefault="001B06FB" w:rsidP="001B06FB">
      <w:pPr>
        <w:pStyle w:val="EMEAHeading3"/>
        <w:rPr>
          <w:lang w:val="da-DK"/>
        </w:rPr>
      </w:pPr>
      <w:r w:rsidRPr="002C6D9C">
        <w:rPr>
          <w:lang w:val="da-DK"/>
        </w:rPr>
        <w:t>Trafik- og arbejdssikkerhed</w:t>
      </w:r>
    </w:p>
    <w:p w14:paraId="637DD673" w14:textId="77777777" w:rsidR="001B06FB" w:rsidRPr="002C6D9C" w:rsidRDefault="001B06FB">
      <w:pPr>
        <w:pStyle w:val="EMEABodyText"/>
        <w:rPr>
          <w:lang w:val="da-DK"/>
        </w:rPr>
      </w:pPr>
      <w:r>
        <w:rPr>
          <w:lang w:val="da-DK"/>
        </w:rPr>
        <w:t>Karvea</w:t>
      </w:r>
      <w:r w:rsidRPr="002C6D9C">
        <w:rPr>
          <w:lang w:val="da-DK"/>
        </w:rPr>
        <w:t xml:space="preserve"> påvirker sandsynligvis ikke din evne til at køre bil eller betjene maskiner.Men man kan opleve svimmelhed eller træthed, når man behandles for forhøjet blodtryk. Hvis du </w:t>
      </w:r>
      <w:r w:rsidR="00027BA6">
        <w:rPr>
          <w:lang w:val="da-DK"/>
        </w:rPr>
        <w:t>blive</w:t>
      </w:r>
      <w:r w:rsidR="00027BA6" w:rsidRPr="002C6D9C">
        <w:rPr>
          <w:lang w:val="da-DK"/>
        </w:rPr>
        <w:t xml:space="preserve">r </w:t>
      </w:r>
      <w:r w:rsidRPr="002C6D9C">
        <w:rPr>
          <w:lang w:val="da-DK"/>
        </w:rPr>
        <w:t xml:space="preserve">svimmel eller træt, </w:t>
      </w:r>
      <w:r w:rsidR="00BD3EE4">
        <w:rPr>
          <w:lang w:val="da-DK"/>
        </w:rPr>
        <w:t>skal</w:t>
      </w:r>
      <w:r w:rsidR="00BD3EE4" w:rsidRPr="002C6D9C">
        <w:rPr>
          <w:lang w:val="da-DK"/>
        </w:rPr>
        <w:t xml:space="preserve"> </w:t>
      </w:r>
      <w:r w:rsidRPr="002C6D9C">
        <w:rPr>
          <w:lang w:val="da-DK"/>
        </w:rPr>
        <w:t>du kontakte lægen, inden du kører bil eller betjener maskiner.</w:t>
      </w:r>
    </w:p>
    <w:p w14:paraId="6D98F867" w14:textId="77777777" w:rsidR="001B06FB" w:rsidRPr="002C6D9C" w:rsidRDefault="001B06FB">
      <w:pPr>
        <w:pStyle w:val="EMEABodyText"/>
        <w:rPr>
          <w:lang w:val="da-DK"/>
        </w:rPr>
      </w:pPr>
    </w:p>
    <w:p w14:paraId="207E8693" w14:textId="77777777" w:rsidR="003207B8" w:rsidRDefault="001B06FB" w:rsidP="001B06FB">
      <w:pPr>
        <w:pStyle w:val="EMEABodyText"/>
        <w:rPr>
          <w:lang w:val="da-DK"/>
        </w:rPr>
      </w:pPr>
      <w:r>
        <w:rPr>
          <w:b/>
          <w:lang w:val="da-DK"/>
        </w:rPr>
        <w:t>Karvea</w:t>
      </w:r>
      <w:r w:rsidRPr="00B00810">
        <w:rPr>
          <w:b/>
          <w:lang w:val="da-DK"/>
        </w:rPr>
        <w:t xml:space="preserve"> indeholder la</w:t>
      </w:r>
      <w:r>
        <w:rPr>
          <w:b/>
          <w:lang w:val="da-DK"/>
        </w:rPr>
        <w:t>c</w:t>
      </w:r>
      <w:r w:rsidRPr="00B00810">
        <w:rPr>
          <w:b/>
          <w:lang w:val="da-DK"/>
        </w:rPr>
        <w:t>tose</w:t>
      </w:r>
    </w:p>
    <w:p w14:paraId="30FD7252" w14:textId="77777777" w:rsidR="001B06FB" w:rsidRPr="002C6D9C" w:rsidRDefault="001B06FB" w:rsidP="001B06FB">
      <w:pPr>
        <w:pStyle w:val="EMEABodyText"/>
        <w:rPr>
          <w:lang w:val="da-DK"/>
        </w:rPr>
      </w:pPr>
      <w:r>
        <w:rPr>
          <w:lang w:val="da-DK"/>
        </w:rPr>
        <w:t>Kontakt lægen, før du tager de</w:t>
      </w:r>
      <w:r w:rsidR="004C1E44">
        <w:rPr>
          <w:lang w:val="da-DK"/>
        </w:rPr>
        <w:t>tte lægemiddel</w:t>
      </w:r>
      <w:r>
        <w:rPr>
          <w:lang w:val="da-DK"/>
        </w:rPr>
        <w:t>, h</w:t>
      </w:r>
      <w:r w:rsidRPr="002C6D9C">
        <w:rPr>
          <w:lang w:val="da-DK"/>
        </w:rPr>
        <w:t xml:space="preserve">vis lægen har fortalt dig, at du </w:t>
      </w:r>
      <w:r>
        <w:rPr>
          <w:lang w:val="da-DK"/>
        </w:rPr>
        <w:t xml:space="preserve">ikke tåler visse </w:t>
      </w:r>
      <w:r w:rsidRPr="002C6D9C">
        <w:rPr>
          <w:lang w:val="da-DK"/>
        </w:rPr>
        <w:t>sukkerarter.</w:t>
      </w:r>
    </w:p>
    <w:p w14:paraId="0617811E" w14:textId="77777777" w:rsidR="001B06FB" w:rsidRDefault="001B06FB" w:rsidP="001B06FB">
      <w:pPr>
        <w:pStyle w:val="EMEABodyText"/>
        <w:rPr>
          <w:lang w:val="da-DK"/>
        </w:rPr>
      </w:pPr>
    </w:p>
    <w:p w14:paraId="4EC120C2" w14:textId="77777777" w:rsidR="00D17C91" w:rsidRPr="00617ED1" w:rsidRDefault="00D17C91" w:rsidP="00D17C91">
      <w:pPr>
        <w:rPr>
          <w:b/>
          <w:bCs/>
          <w:lang w:val="da-DK"/>
        </w:rPr>
      </w:pPr>
      <w:bookmarkStart w:id="4" w:name="_Hlk61011817"/>
      <w:r w:rsidRPr="00617ED1">
        <w:rPr>
          <w:b/>
          <w:bCs/>
          <w:lang w:val="da-DK"/>
        </w:rPr>
        <w:t>Karvea indeholder natrium</w:t>
      </w:r>
    </w:p>
    <w:p w14:paraId="6212898B" w14:textId="77777777" w:rsidR="00D17C91" w:rsidRPr="002C6D9C" w:rsidRDefault="00D17C91" w:rsidP="00617ED1">
      <w:pPr>
        <w:rPr>
          <w:lang w:val="da-DK"/>
        </w:rPr>
      </w:pPr>
      <w:r w:rsidRPr="00617ED1">
        <w:rPr>
          <w:lang w:val="da-DK"/>
        </w:rPr>
        <w:t>Dette lægemiddel indeholder mindre end 1 mmol (23 mg) natrium pr. tablet, dvs. det er i det væsentlige natriumfrit.</w:t>
      </w:r>
      <w:bookmarkEnd w:id="4"/>
    </w:p>
    <w:p w14:paraId="7C3375E1" w14:textId="77777777" w:rsidR="001B06FB" w:rsidRPr="002C6D9C" w:rsidRDefault="001B06FB" w:rsidP="001B06FB">
      <w:pPr>
        <w:pStyle w:val="EMEABodyText"/>
        <w:rPr>
          <w:lang w:val="da-DK"/>
        </w:rPr>
      </w:pPr>
    </w:p>
    <w:p w14:paraId="5D3E3784" w14:textId="77777777" w:rsidR="00BD3EE4" w:rsidRPr="002C6D9C" w:rsidRDefault="001B06FB" w:rsidP="00BD3EE4">
      <w:pPr>
        <w:pStyle w:val="EMEAHeading1"/>
        <w:rPr>
          <w:lang w:val="da-DK"/>
        </w:rPr>
      </w:pPr>
      <w:r w:rsidRPr="002C6D9C">
        <w:rPr>
          <w:lang w:val="da-DK"/>
        </w:rPr>
        <w:t>3.</w:t>
      </w:r>
      <w:r w:rsidRPr="002C6D9C">
        <w:rPr>
          <w:lang w:val="da-DK"/>
        </w:rPr>
        <w:tab/>
      </w:r>
      <w:r w:rsidR="00BD3EE4" w:rsidRPr="00B032CF">
        <w:rPr>
          <w:caps w:val="0"/>
          <w:lang w:val="da-DK"/>
        </w:rPr>
        <w:t xml:space="preserve">Sådan skal du tage </w:t>
      </w:r>
      <w:r w:rsidR="00B54B75">
        <w:rPr>
          <w:caps w:val="0"/>
          <w:lang w:val="da-DK"/>
        </w:rPr>
        <w:t>Karvea</w:t>
      </w:r>
    </w:p>
    <w:p w14:paraId="36E4A9AE" w14:textId="77777777" w:rsidR="001B06FB" w:rsidRPr="002C6D9C" w:rsidRDefault="001B06FB" w:rsidP="001B06FB">
      <w:pPr>
        <w:pStyle w:val="EMEAHeading1"/>
        <w:rPr>
          <w:lang w:val="da-DK"/>
        </w:rPr>
      </w:pPr>
    </w:p>
    <w:p w14:paraId="7D4E532C" w14:textId="77777777" w:rsidR="001B06FB" w:rsidRDefault="001B06FB" w:rsidP="001B06FB">
      <w:pPr>
        <w:pStyle w:val="EMEABodyText"/>
        <w:rPr>
          <w:lang w:val="da-DK"/>
        </w:rPr>
      </w:pPr>
      <w:r w:rsidRPr="002C6D9C">
        <w:rPr>
          <w:lang w:val="da-DK"/>
        </w:rPr>
        <w:t xml:space="preserve">Tag altid </w:t>
      </w:r>
      <w:r>
        <w:rPr>
          <w:lang w:val="da-DK"/>
        </w:rPr>
        <w:t>Karvea</w:t>
      </w:r>
      <w:r w:rsidRPr="002C6D9C">
        <w:rPr>
          <w:lang w:val="da-DK"/>
        </w:rPr>
        <w:t xml:space="preserve"> nøjagtigt efter lægen anvisning. Er du i tvivl, så spørg lægen eller </w:t>
      </w:r>
      <w:r w:rsidR="00BD3EE4">
        <w:rPr>
          <w:lang w:val="da-DK"/>
        </w:rPr>
        <w:t xml:space="preserve">på </w:t>
      </w:r>
      <w:r w:rsidRPr="002C6D9C">
        <w:rPr>
          <w:lang w:val="da-DK"/>
        </w:rPr>
        <w:t>apoteket.</w:t>
      </w:r>
    </w:p>
    <w:p w14:paraId="40D9AC74" w14:textId="77777777" w:rsidR="001B06FB" w:rsidRDefault="001B06FB" w:rsidP="001B06FB">
      <w:pPr>
        <w:pStyle w:val="EMEABodyText"/>
        <w:rPr>
          <w:lang w:val="da-DK"/>
        </w:rPr>
      </w:pPr>
    </w:p>
    <w:p w14:paraId="79B9C683" w14:textId="77777777" w:rsidR="001B06FB" w:rsidRDefault="001B06FB" w:rsidP="001B06FB">
      <w:pPr>
        <w:pStyle w:val="EMEAHeading3"/>
        <w:rPr>
          <w:lang w:val="da-DK"/>
        </w:rPr>
      </w:pPr>
      <w:r>
        <w:rPr>
          <w:lang w:val="da-DK"/>
        </w:rPr>
        <w:t>Sådan tages tabletterne</w:t>
      </w:r>
    </w:p>
    <w:p w14:paraId="670190C4" w14:textId="77777777" w:rsidR="001B06FB" w:rsidRDefault="001B06FB" w:rsidP="001B06FB">
      <w:pPr>
        <w:pStyle w:val="EMEABodyText"/>
        <w:rPr>
          <w:lang w:val="da-DK"/>
        </w:rPr>
      </w:pPr>
      <w:r>
        <w:rPr>
          <w:lang w:val="da-DK"/>
        </w:rPr>
        <w:t>Karvea</w:t>
      </w:r>
      <w:r w:rsidRPr="002A00F0">
        <w:rPr>
          <w:lang w:val="da-DK"/>
        </w:rPr>
        <w:t xml:space="preserve"> skal tages </w:t>
      </w:r>
      <w:r w:rsidRPr="00F52C62">
        <w:rPr>
          <w:b/>
          <w:lang w:val="da-DK"/>
        </w:rPr>
        <w:t>gennem munden</w:t>
      </w:r>
      <w:r w:rsidRPr="002A00F0">
        <w:rPr>
          <w:lang w:val="da-DK"/>
        </w:rPr>
        <w:t xml:space="preserve">. Tabletterne skal </w:t>
      </w:r>
      <w:r>
        <w:rPr>
          <w:lang w:val="da-DK"/>
        </w:rPr>
        <w:t>synkes</w:t>
      </w:r>
      <w:r w:rsidRPr="002A00F0">
        <w:rPr>
          <w:lang w:val="da-DK"/>
        </w:rPr>
        <w:t xml:space="preserve"> med en tilstrækkelig mængde væske (for eksempel 1 glas vand). Du kan tage </w:t>
      </w:r>
      <w:r>
        <w:rPr>
          <w:lang w:val="da-DK"/>
        </w:rPr>
        <w:t>Karvea</w:t>
      </w:r>
      <w:r w:rsidRPr="002A00F0">
        <w:rPr>
          <w:lang w:val="da-DK"/>
        </w:rPr>
        <w:t xml:space="preserve"> med eller uden mad. Prøv at tage medicinen på ca. samme tidspunkt hver dag. Det er vigtigt, at du fortsætter med at tage </w:t>
      </w:r>
      <w:r>
        <w:rPr>
          <w:lang w:val="da-DK"/>
        </w:rPr>
        <w:t>Karvea</w:t>
      </w:r>
      <w:r w:rsidRPr="002A00F0">
        <w:rPr>
          <w:lang w:val="da-DK"/>
        </w:rPr>
        <w:t>, indtil lægen siger du kan stoppe.</w:t>
      </w:r>
    </w:p>
    <w:p w14:paraId="421B8EBD" w14:textId="77777777" w:rsidR="001B06FB" w:rsidRPr="002C6D9C" w:rsidRDefault="001B06FB" w:rsidP="001B06FB">
      <w:pPr>
        <w:pStyle w:val="EMEABodyText"/>
        <w:rPr>
          <w:lang w:val="da-DK"/>
        </w:rPr>
      </w:pPr>
    </w:p>
    <w:p w14:paraId="363FB2D7" w14:textId="77777777" w:rsidR="001B06FB" w:rsidRPr="00522C5E" w:rsidRDefault="001B06FB" w:rsidP="001B06FB">
      <w:pPr>
        <w:pStyle w:val="EMEABodyTextIndent"/>
        <w:tabs>
          <w:tab w:val="num" w:pos="567"/>
        </w:tabs>
        <w:rPr>
          <w:b/>
          <w:lang w:val="da-DK"/>
        </w:rPr>
      </w:pPr>
      <w:r w:rsidRPr="00522C5E">
        <w:rPr>
          <w:b/>
          <w:lang w:val="da-DK"/>
        </w:rPr>
        <w:t>Patienter med højt blodtryk</w:t>
      </w:r>
    </w:p>
    <w:p w14:paraId="44BCB533" w14:textId="77777777" w:rsidR="001B06FB" w:rsidRPr="002A00F0" w:rsidRDefault="001B06FB" w:rsidP="001B06FB">
      <w:pPr>
        <w:pStyle w:val="EMEABodyText"/>
        <w:ind w:left="567"/>
        <w:rPr>
          <w:lang w:val="da-DK"/>
        </w:rPr>
      </w:pPr>
      <w:r w:rsidRPr="002A00F0">
        <w:rPr>
          <w:lang w:val="da-DK"/>
        </w:rPr>
        <w:t>Den sædvanlige dosis er 150 mg 1 gang dagligt</w:t>
      </w:r>
      <w:r>
        <w:rPr>
          <w:lang w:val="da-DK"/>
        </w:rPr>
        <w:t xml:space="preserve"> (to tabletter dagligt)</w:t>
      </w:r>
      <w:r w:rsidRPr="002A00F0">
        <w:rPr>
          <w:lang w:val="da-DK"/>
        </w:rPr>
        <w:t>. Dosis kan senere øges til 300 mg 1 gang dagligt</w:t>
      </w:r>
      <w:r>
        <w:rPr>
          <w:lang w:val="da-DK"/>
        </w:rPr>
        <w:t xml:space="preserve"> (fire tabletter dagligt)</w:t>
      </w:r>
      <w:r w:rsidRPr="002A00F0">
        <w:rPr>
          <w:lang w:val="da-DK"/>
        </w:rPr>
        <w:t xml:space="preserve"> </w:t>
      </w:r>
      <w:r>
        <w:rPr>
          <w:lang w:val="da-DK"/>
        </w:rPr>
        <w:t xml:space="preserve">afhængig af </w:t>
      </w:r>
      <w:r w:rsidRPr="002A00F0">
        <w:rPr>
          <w:lang w:val="da-DK"/>
        </w:rPr>
        <w:t>blodtryksmålingerne.</w:t>
      </w:r>
    </w:p>
    <w:p w14:paraId="1680503A" w14:textId="77777777" w:rsidR="001B06FB" w:rsidRPr="002A00F0" w:rsidRDefault="001B06FB" w:rsidP="001B06FB">
      <w:pPr>
        <w:pStyle w:val="EMEABodyText"/>
        <w:rPr>
          <w:lang w:val="da-DK"/>
        </w:rPr>
      </w:pPr>
    </w:p>
    <w:p w14:paraId="53928DB9" w14:textId="77777777" w:rsidR="001B06FB" w:rsidRPr="00522C5E" w:rsidRDefault="001B06FB" w:rsidP="001B06FB">
      <w:pPr>
        <w:pStyle w:val="EMEABodyTextIndent"/>
        <w:tabs>
          <w:tab w:val="num" w:pos="567"/>
        </w:tabs>
        <w:rPr>
          <w:b/>
          <w:lang w:val="da-DK"/>
        </w:rPr>
      </w:pPr>
      <w:r w:rsidRPr="00522C5E">
        <w:rPr>
          <w:b/>
          <w:lang w:val="da-DK"/>
        </w:rPr>
        <w:t>Patienter med højt blodtryk og type 2</w:t>
      </w:r>
      <w:r w:rsidR="00212FF8">
        <w:rPr>
          <w:b/>
          <w:lang w:val="da-DK"/>
        </w:rPr>
        <w:t xml:space="preserve"> </w:t>
      </w:r>
      <w:r w:rsidRPr="00522C5E">
        <w:rPr>
          <w:b/>
          <w:lang w:val="da-DK"/>
        </w:rPr>
        <w:t>diabetes med nyresygom</w:t>
      </w:r>
    </w:p>
    <w:p w14:paraId="3853C514" w14:textId="77777777" w:rsidR="001B06FB" w:rsidRDefault="001B06FB" w:rsidP="001B06FB">
      <w:pPr>
        <w:pStyle w:val="EMEABodyText"/>
        <w:ind w:left="567"/>
        <w:rPr>
          <w:lang w:val="da-DK"/>
        </w:rPr>
      </w:pPr>
      <w:r>
        <w:rPr>
          <w:lang w:val="da-DK"/>
        </w:rPr>
        <w:t>Hos patienter med højt blodtryk og type 2 diabetes</w:t>
      </w:r>
      <w:r w:rsidRPr="002A00F0">
        <w:rPr>
          <w:lang w:val="da-DK"/>
        </w:rPr>
        <w:t xml:space="preserve"> er 300 mg 1 gang dagligt</w:t>
      </w:r>
      <w:r>
        <w:rPr>
          <w:lang w:val="da-DK"/>
        </w:rPr>
        <w:t xml:space="preserve"> (fire tabletter dagligt)</w:t>
      </w:r>
      <w:r w:rsidRPr="002A00F0">
        <w:rPr>
          <w:lang w:val="da-DK"/>
        </w:rPr>
        <w:t xml:space="preserve"> den foretrukne vedligeholdelsesdosis til behandling af ledsagende nyresygdom.</w:t>
      </w:r>
    </w:p>
    <w:p w14:paraId="00BC6610" w14:textId="77777777" w:rsidR="001B06FB" w:rsidRDefault="001B06FB" w:rsidP="001B06FB">
      <w:pPr>
        <w:pStyle w:val="EMEABodyText"/>
        <w:rPr>
          <w:lang w:val="da-DK"/>
        </w:rPr>
      </w:pPr>
    </w:p>
    <w:p w14:paraId="56A42677" w14:textId="77777777" w:rsidR="001B06FB" w:rsidRPr="002C6D9C" w:rsidRDefault="001B06FB">
      <w:pPr>
        <w:pStyle w:val="EMEABodyText"/>
        <w:rPr>
          <w:lang w:val="da-DK"/>
        </w:rPr>
      </w:pPr>
      <w:r w:rsidRPr="002C6D9C">
        <w:rPr>
          <w:lang w:val="da-DK"/>
        </w:rPr>
        <w:t xml:space="preserve">Lægen kan anbefale en lavere dosis, specielt til patienter, som bliver behandlet med </w:t>
      </w:r>
      <w:r w:rsidRPr="00B00810">
        <w:rPr>
          <w:b/>
          <w:lang w:val="da-DK"/>
        </w:rPr>
        <w:t>hæmodialyse</w:t>
      </w:r>
      <w:r w:rsidRPr="002C6D9C">
        <w:rPr>
          <w:lang w:val="da-DK"/>
        </w:rPr>
        <w:t xml:space="preserve"> eller til ældre patienter </w:t>
      </w:r>
      <w:r w:rsidRPr="00B00810">
        <w:rPr>
          <w:b/>
          <w:lang w:val="da-DK"/>
        </w:rPr>
        <w:t>over 75 år</w:t>
      </w:r>
      <w:r w:rsidRPr="002C6D9C">
        <w:rPr>
          <w:lang w:val="da-DK"/>
        </w:rPr>
        <w:t>.</w:t>
      </w:r>
    </w:p>
    <w:p w14:paraId="726474FA" w14:textId="77777777" w:rsidR="001B06FB" w:rsidRPr="002C6D9C" w:rsidRDefault="001B06FB">
      <w:pPr>
        <w:pStyle w:val="EMEABodyText"/>
        <w:rPr>
          <w:lang w:val="da-DK"/>
        </w:rPr>
      </w:pPr>
    </w:p>
    <w:p w14:paraId="12E886A5" w14:textId="77777777" w:rsidR="001B06FB" w:rsidRPr="002C6D9C" w:rsidRDefault="001B06FB">
      <w:pPr>
        <w:pStyle w:val="EMEABodyText"/>
        <w:rPr>
          <w:lang w:val="da-DK"/>
        </w:rPr>
      </w:pPr>
      <w:r w:rsidRPr="002C6D9C">
        <w:rPr>
          <w:lang w:val="da-DK"/>
        </w:rPr>
        <w:t>Den maksimale blodtryksnedsættende virkning skal være nået 4-6 uger efter behandlingsstart.</w:t>
      </w:r>
    </w:p>
    <w:p w14:paraId="7D822A1A" w14:textId="77777777" w:rsidR="00BD3EE4" w:rsidRDefault="00BD3EE4" w:rsidP="00BD3EE4">
      <w:pPr>
        <w:pStyle w:val="EMEAHeading3"/>
        <w:rPr>
          <w:szCs w:val="22"/>
          <w:lang w:val="da-DK"/>
        </w:rPr>
      </w:pPr>
    </w:p>
    <w:p w14:paraId="05961033" w14:textId="77777777" w:rsidR="00BD3EE4" w:rsidRDefault="00BD3EE4" w:rsidP="00BD3EE4">
      <w:pPr>
        <w:pStyle w:val="EMEAHeading3"/>
        <w:rPr>
          <w:lang w:val="da-DK"/>
        </w:rPr>
      </w:pPr>
      <w:r w:rsidRPr="00247981">
        <w:rPr>
          <w:szCs w:val="22"/>
          <w:lang w:val="da-DK"/>
        </w:rPr>
        <w:t xml:space="preserve">Børn og </w:t>
      </w:r>
      <w:r w:rsidRPr="00247981">
        <w:rPr>
          <w:noProof/>
          <w:szCs w:val="22"/>
          <w:lang w:val="da-DK"/>
        </w:rPr>
        <w:t>unge</w:t>
      </w:r>
      <w:r w:rsidR="003207B8">
        <w:rPr>
          <w:noProof/>
          <w:szCs w:val="22"/>
          <w:lang w:val="da-DK"/>
        </w:rPr>
        <w:t xml:space="preserve"> må ikke få Karvea</w:t>
      </w:r>
      <w:r w:rsidRPr="002C6D9C">
        <w:rPr>
          <w:lang w:val="da-DK"/>
        </w:rPr>
        <w:t xml:space="preserve"> </w:t>
      </w:r>
    </w:p>
    <w:p w14:paraId="68F8259A" w14:textId="77777777" w:rsidR="00BD3EE4" w:rsidRPr="00ED2691" w:rsidRDefault="00BD3EE4" w:rsidP="00BD3EE4">
      <w:pPr>
        <w:pStyle w:val="EMEABodyText"/>
        <w:rPr>
          <w:lang w:val="da-DK"/>
        </w:rPr>
      </w:pPr>
      <w:r>
        <w:rPr>
          <w:lang w:val="da-DK"/>
        </w:rPr>
        <w:t>Karvea må ikke gives til børn under 18 år. Hvis et barn sluger en eller flere tabletter, skal du straks kontakte lægen.</w:t>
      </w:r>
    </w:p>
    <w:p w14:paraId="12C7842D" w14:textId="77777777" w:rsidR="001B06FB" w:rsidRPr="002C6D9C" w:rsidRDefault="001B06FB">
      <w:pPr>
        <w:pStyle w:val="EMEABodyText"/>
        <w:rPr>
          <w:lang w:val="da-DK"/>
        </w:rPr>
      </w:pPr>
    </w:p>
    <w:p w14:paraId="0B267629" w14:textId="77777777" w:rsidR="001B06FB" w:rsidRPr="002C6D9C" w:rsidRDefault="001B06FB" w:rsidP="001B06FB">
      <w:pPr>
        <w:pStyle w:val="EMEAHeading3"/>
        <w:rPr>
          <w:lang w:val="da-DK"/>
        </w:rPr>
      </w:pPr>
      <w:r w:rsidRPr="002C6D9C">
        <w:rPr>
          <w:lang w:val="da-DK"/>
        </w:rPr>
        <w:t xml:space="preserve">Hvis du har taget for </w:t>
      </w:r>
      <w:r w:rsidR="00BD3EE4">
        <w:rPr>
          <w:lang w:val="da-DK"/>
        </w:rPr>
        <w:t>mange</w:t>
      </w:r>
      <w:r w:rsidR="00BD3EE4" w:rsidRPr="002C6D9C">
        <w:rPr>
          <w:lang w:val="da-DK"/>
        </w:rPr>
        <w:t xml:space="preserve"> </w:t>
      </w:r>
      <w:r>
        <w:rPr>
          <w:lang w:val="da-DK"/>
        </w:rPr>
        <w:t>Karvea</w:t>
      </w:r>
    </w:p>
    <w:p w14:paraId="5D8FC521" w14:textId="77777777" w:rsidR="001B06FB" w:rsidRPr="002C6D9C" w:rsidRDefault="001B06FB">
      <w:pPr>
        <w:pStyle w:val="EMEABodyText"/>
        <w:rPr>
          <w:lang w:val="da-DK"/>
        </w:rPr>
      </w:pPr>
      <w:r w:rsidRPr="002C6D9C">
        <w:rPr>
          <w:lang w:val="da-DK"/>
        </w:rPr>
        <w:t>Hvis du ved et uheld har taget for mange tabletter, skal du omgående kontakte lægen.</w:t>
      </w:r>
    </w:p>
    <w:p w14:paraId="6F8A72B4" w14:textId="77777777" w:rsidR="001B06FB" w:rsidRPr="002C6D9C" w:rsidRDefault="001B06FB">
      <w:pPr>
        <w:pStyle w:val="EMEABodyText"/>
        <w:rPr>
          <w:lang w:val="da-DK"/>
        </w:rPr>
      </w:pPr>
    </w:p>
    <w:p w14:paraId="2D5F5CED" w14:textId="77777777" w:rsidR="001B06FB" w:rsidRPr="0042467A" w:rsidRDefault="001B06FB" w:rsidP="001B06FB">
      <w:pPr>
        <w:pStyle w:val="EMEAHeading3"/>
        <w:rPr>
          <w:lang w:val="da-DK"/>
        </w:rPr>
      </w:pPr>
      <w:r w:rsidRPr="002C6D9C">
        <w:rPr>
          <w:lang w:val="da-DK"/>
        </w:rPr>
        <w:t xml:space="preserve">Hvis du har glemt at tage </w:t>
      </w:r>
      <w:r>
        <w:rPr>
          <w:lang w:val="da-DK"/>
        </w:rPr>
        <w:t>Karvea</w:t>
      </w:r>
    </w:p>
    <w:p w14:paraId="3E7CBB8D" w14:textId="77777777" w:rsidR="001B06FB" w:rsidRPr="002C6D9C" w:rsidRDefault="001B06FB">
      <w:pPr>
        <w:pStyle w:val="EMEABodyText"/>
        <w:rPr>
          <w:lang w:val="da-DK"/>
        </w:rPr>
      </w:pPr>
      <w:r w:rsidRPr="002C6D9C">
        <w:rPr>
          <w:lang w:val="da-DK"/>
        </w:rPr>
        <w:t>Hvis du har glemt at tage en dosis, skal du blot tage den næste til sædvanlig tid. Tag ikke dobbeltdosis som erstatning for den glemte dosis.</w:t>
      </w:r>
    </w:p>
    <w:p w14:paraId="5233E6B0" w14:textId="77777777" w:rsidR="001B06FB" w:rsidRPr="002C6D9C" w:rsidRDefault="001B06FB">
      <w:pPr>
        <w:pStyle w:val="EMEABodyText"/>
        <w:rPr>
          <w:lang w:val="da-DK"/>
        </w:rPr>
      </w:pPr>
    </w:p>
    <w:p w14:paraId="2C25DF4E" w14:textId="77777777" w:rsidR="00BD3EE4" w:rsidRPr="00247981" w:rsidRDefault="00BD3EE4" w:rsidP="00BD3EE4">
      <w:pPr>
        <w:suppressAutoHyphens/>
        <w:rPr>
          <w:szCs w:val="22"/>
          <w:lang w:val="da-DK"/>
        </w:rPr>
      </w:pPr>
      <w:r w:rsidRPr="00247981">
        <w:rPr>
          <w:szCs w:val="22"/>
          <w:lang w:val="da-DK"/>
        </w:rPr>
        <w:t>Spørg lægen</w:t>
      </w:r>
      <w:r>
        <w:rPr>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sidRPr="00247981">
        <w:rPr>
          <w:szCs w:val="22"/>
          <w:lang w:val="da-DK"/>
        </w:rPr>
        <w:t xml:space="preserve">, hvis der er noget, du er i tvivl om. </w:t>
      </w:r>
    </w:p>
    <w:p w14:paraId="43F4865B" w14:textId="77777777" w:rsidR="001B06FB" w:rsidRPr="002C6D9C" w:rsidRDefault="001B06FB">
      <w:pPr>
        <w:pStyle w:val="EMEABodyText"/>
        <w:rPr>
          <w:lang w:val="da-DK"/>
        </w:rPr>
      </w:pPr>
    </w:p>
    <w:p w14:paraId="16D334CA" w14:textId="77777777" w:rsidR="001B06FB" w:rsidRPr="002C6D9C" w:rsidRDefault="001B06FB">
      <w:pPr>
        <w:pStyle w:val="EMEABodyText"/>
        <w:rPr>
          <w:lang w:val="da-DK"/>
        </w:rPr>
      </w:pPr>
    </w:p>
    <w:p w14:paraId="3F9CFA28" w14:textId="77777777" w:rsidR="00BD3EE4" w:rsidRPr="00B032CF" w:rsidRDefault="001B06FB" w:rsidP="00BD3EE4">
      <w:pPr>
        <w:pStyle w:val="EMEABodyText"/>
        <w:rPr>
          <w:noProof/>
          <w:lang w:val="da-DK"/>
        </w:rPr>
      </w:pPr>
      <w:r w:rsidRPr="002C6D9C">
        <w:rPr>
          <w:lang w:val="da-DK"/>
        </w:rPr>
        <w:t>4.</w:t>
      </w:r>
      <w:r w:rsidRPr="002C6D9C">
        <w:rPr>
          <w:lang w:val="da-DK"/>
        </w:rPr>
        <w:tab/>
      </w:r>
      <w:r w:rsidR="00BD3EE4" w:rsidRPr="00C15B09">
        <w:rPr>
          <w:b/>
          <w:noProof/>
          <w:lang w:val="da-DK"/>
        </w:rPr>
        <w:t>Bivirkninger</w:t>
      </w:r>
    </w:p>
    <w:p w14:paraId="0435A308" w14:textId="77777777" w:rsidR="001B06FB" w:rsidRPr="002C6D9C" w:rsidRDefault="001B06FB">
      <w:pPr>
        <w:pStyle w:val="EMEAHeading1"/>
        <w:rPr>
          <w:lang w:val="da-DK"/>
        </w:rPr>
      </w:pPr>
    </w:p>
    <w:p w14:paraId="18BC1CDC" w14:textId="77777777" w:rsidR="00BD3EE4" w:rsidRPr="00247981" w:rsidRDefault="00BD3EE4" w:rsidP="00BD3EE4">
      <w:pPr>
        <w:rPr>
          <w:szCs w:val="22"/>
          <w:lang w:val="da-DK"/>
        </w:rPr>
      </w:pPr>
      <w:r w:rsidRPr="00247981">
        <w:rPr>
          <w:szCs w:val="22"/>
          <w:lang w:val="da-DK"/>
        </w:rPr>
        <w:t>Dette lægemiddel kan som al anden medicin give bivirkninger, men ikke alle får bivirkninger.</w:t>
      </w:r>
    </w:p>
    <w:p w14:paraId="03ABEB2F" w14:textId="77777777" w:rsidR="001B06FB" w:rsidRPr="002C6D9C" w:rsidRDefault="001B06FB" w:rsidP="001B06FB">
      <w:pPr>
        <w:pStyle w:val="EMEABodyText"/>
        <w:rPr>
          <w:noProof/>
          <w:lang w:val="da-DK"/>
        </w:rPr>
      </w:pPr>
      <w:r w:rsidRPr="002C6D9C">
        <w:rPr>
          <w:noProof/>
          <w:lang w:val="da-DK"/>
        </w:rPr>
        <w:t>Nogle af disse bivirkninger kan være alvorlige og kan kræve medicinsk behandling.</w:t>
      </w:r>
    </w:p>
    <w:p w14:paraId="756A1395" w14:textId="77777777" w:rsidR="001B06FB" w:rsidRPr="002C6D9C" w:rsidRDefault="001B06FB">
      <w:pPr>
        <w:pStyle w:val="EMEABodyText"/>
        <w:rPr>
          <w:lang w:val="da-DK"/>
        </w:rPr>
      </w:pPr>
    </w:p>
    <w:p w14:paraId="017E2D19" w14:textId="77777777" w:rsidR="001B06FB" w:rsidRDefault="001B06FB" w:rsidP="001B06FB">
      <w:pPr>
        <w:pStyle w:val="EMEABodyText"/>
        <w:rPr>
          <w:b/>
          <w:lang w:val="da-DK"/>
        </w:rPr>
      </w:pPr>
      <w:r w:rsidRPr="002A00F0">
        <w:rPr>
          <w:lang w:val="da-DK"/>
        </w:rPr>
        <w:lastRenderedPageBreak/>
        <w:t xml:space="preserve">Som ved anden medicin af samme type, er der hos patienter, der har modtaget behandling med irbesartan, rapporteret sjældne tilfælde af allergiske hudreaktioner (udslæt, nældefeber) samt opsvulmet ansigt, læber og/eller tunge. Hvis du </w:t>
      </w:r>
      <w:r>
        <w:rPr>
          <w:lang w:val="da-DK"/>
        </w:rPr>
        <w:t>får et eller flere af disse symptomer</w:t>
      </w:r>
      <w:r w:rsidRPr="002A00F0">
        <w:rPr>
          <w:lang w:val="da-DK"/>
        </w:rPr>
        <w:t xml:space="preserve"> eller får åndenød, </w:t>
      </w:r>
      <w:r w:rsidRPr="00F15B90">
        <w:rPr>
          <w:b/>
          <w:lang w:val="da-DK"/>
        </w:rPr>
        <w:t xml:space="preserve">skal du holde op med at tage </w:t>
      </w:r>
      <w:r>
        <w:rPr>
          <w:b/>
          <w:lang w:val="da-DK"/>
        </w:rPr>
        <w:t>Karvea</w:t>
      </w:r>
      <w:r w:rsidRPr="00F15B90">
        <w:rPr>
          <w:b/>
          <w:lang w:val="da-DK"/>
        </w:rPr>
        <w:t xml:space="preserve"> og straks søge lægehjælp.</w:t>
      </w:r>
    </w:p>
    <w:p w14:paraId="6094D632" w14:textId="77777777" w:rsidR="001B06FB" w:rsidRDefault="001B06FB" w:rsidP="001B06FB">
      <w:pPr>
        <w:pStyle w:val="EMEABodyText"/>
        <w:rPr>
          <w:b/>
          <w:lang w:val="da-DK"/>
        </w:rPr>
      </w:pPr>
    </w:p>
    <w:p w14:paraId="48EA2C42" w14:textId="77777777" w:rsidR="001B06FB" w:rsidRPr="002C6D9C" w:rsidRDefault="003207B8" w:rsidP="001B06FB">
      <w:pPr>
        <w:pStyle w:val="EMEABodyText"/>
        <w:rPr>
          <w:lang w:val="da-DK"/>
        </w:rPr>
      </w:pPr>
      <w:r>
        <w:rPr>
          <w:lang w:val="da-DK"/>
        </w:rPr>
        <w:t>Hyppigheden af n</w:t>
      </w:r>
      <w:r w:rsidR="001B06FB" w:rsidRPr="002C6D9C">
        <w:rPr>
          <w:lang w:val="da-DK"/>
        </w:rPr>
        <w:t xml:space="preserve">edenstående bivirkninger </w:t>
      </w:r>
      <w:r>
        <w:rPr>
          <w:lang w:val="da-DK"/>
        </w:rPr>
        <w:t>er</w:t>
      </w:r>
      <w:r w:rsidR="001B06FB" w:rsidRPr="002C6D9C">
        <w:rPr>
          <w:lang w:val="da-DK"/>
        </w:rPr>
        <w:t xml:space="preserve"> angive</w:t>
      </w:r>
      <w:r>
        <w:rPr>
          <w:lang w:val="da-DK"/>
        </w:rPr>
        <w:t>t</w:t>
      </w:r>
      <w:r w:rsidR="001B06FB" w:rsidRPr="002C6D9C">
        <w:rPr>
          <w:lang w:val="da-DK"/>
        </w:rPr>
        <w:t xml:space="preserve"> på følgende måde:</w:t>
      </w:r>
    </w:p>
    <w:p w14:paraId="5AB0BB17" w14:textId="77777777" w:rsidR="001B06FB" w:rsidRPr="002C6D9C" w:rsidRDefault="001B06FB" w:rsidP="001B06FB">
      <w:pPr>
        <w:pStyle w:val="EMEABodyText"/>
        <w:rPr>
          <w:lang w:val="da-DK"/>
        </w:rPr>
      </w:pPr>
      <w:r w:rsidRPr="002C6D9C">
        <w:rPr>
          <w:lang w:val="da-DK"/>
        </w:rPr>
        <w:t xml:space="preserve">Meget almindelig: </w:t>
      </w:r>
      <w:r w:rsidR="00CE0A36">
        <w:rPr>
          <w:lang w:val="da-DK"/>
        </w:rPr>
        <w:t>kan påvirke flere end</w:t>
      </w:r>
      <w:r w:rsidRPr="002C6D9C">
        <w:rPr>
          <w:lang w:val="da-DK"/>
        </w:rPr>
        <w:t xml:space="preserve"> 1 ud af 10 patienter </w:t>
      </w:r>
    </w:p>
    <w:p w14:paraId="49063666" w14:textId="77777777" w:rsidR="001B06FB" w:rsidRPr="002C6D9C" w:rsidRDefault="001B06FB" w:rsidP="001B06FB">
      <w:pPr>
        <w:pStyle w:val="EMEABodyText"/>
        <w:rPr>
          <w:lang w:val="da-DK"/>
        </w:rPr>
      </w:pPr>
      <w:r w:rsidRPr="002C6D9C">
        <w:rPr>
          <w:lang w:val="da-DK"/>
        </w:rPr>
        <w:t xml:space="preserve">Almindelig: </w:t>
      </w:r>
      <w:r w:rsidR="00CE0A36">
        <w:rPr>
          <w:lang w:val="da-DK"/>
        </w:rPr>
        <w:t>kan påvirke op til</w:t>
      </w:r>
      <w:r w:rsidRPr="002C6D9C">
        <w:rPr>
          <w:lang w:val="da-DK"/>
        </w:rPr>
        <w:t xml:space="preserve"> 1 ud af 10 patienter</w:t>
      </w:r>
    </w:p>
    <w:p w14:paraId="0E61C71E" w14:textId="77777777" w:rsidR="001B06FB" w:rsidRPr="002C6D9C" w:rsidRDefault="001B06FB" w:rsidP="001B06FB">
      <w:pPr>
        <w:pStyle w:val="EMEABodyText"/>
        <w:rPr>
          <w:lang w:val="da-DK"/>
        </w:rPr>
      </w:pPr>
      <w:r w:rsidRPr="002C6D9C">
        <w:rPr>
          <w:lang w:val="da-DK"/>
        </w:rPr>
        <w:t xml:space="preserve">Ikke almindelig: </w:t>
      </w:r>
      <w:r w:rsidR="00CE0A36">
        <w:rPr>
          <w:lang w:val="da-DK"/>
        </w:rPr>
        <w:t>kan påvirke op til</w:t>
      </w:r>
      <w:r w:rsidRPr="002C6D9C">
        <w:rPr>
          <w:lang w:val="da-DK"/>
        </w:rPr>
        <w:t xml:space="preserve"> 1 ud af 100 patienter</w:t>
      </w:r>
    </w:p>
    <w:p w14:paraId="58207821" w14:textId="77777777" w:rsidR="001B06FB" w:rsidRPr="002C6D9C" w:rsidRDefault="001B06FB" w:rsidP="001B06FB">
      <w:pPr>
        <w:pStyle w:val="EMEABodyText"/>
        <w:rPr>
          <w:lang w:val="da-DK"/>
        </w:rPr>
      </w:pPr>
    </w:p>
    <w:p w14:paraId="70AD6699" w14:textId="77777777" w:rsidR="001B06FB" w:rsidRPr="002A00F0" w:rsidRDefault="001B06FB" w:rsidP="001B06FB">
      <w:pPr>
        <w:pStyle w:val="EMEABodyText"/>
        <w:rPr>
          <w:lang w:val="da-DK"/>
        </w:rPr>
      </w:pPr>
      <w:r w:rsidRPr="002A00F0">
        <w:rPr>
          <w:lang w:val="da-DK"/>
        </w:rPr>
        <w:t>Følgende bivirkninger blev indberettet i kliniske forsøg med patienter</w:t>
      </w:r>
      <w:r>
        <w:rPr>
          <w:lang w:val="da-DK"/>
        </w:rPr>
        <w:t>, der fik Karvea</w:t>
      </w:r>
      <w:r w:rsidRPr="002A00F0">
        <w:rPr>
          <w:lang w:val="da-DK"/>
        </w:rPr>
        <w:t>:</w:t>
      </w:r>
    </w:p>
    <w:p w14:paraId="4745E8E7" w14:textId="77777777" w:rsidR="001B06FB" w:rsidRDefault="001B06FB" w:rsidP="001B06FB">
      <w:pPr>
        <w:pStyle w:val="EMEABodyTextIndent"/>
        <w:tabs>
          <w:tab w:val="num" w:pos="567"/>
        </w:tabs>
        <w:rPr>
          <w:lang w:val="da-DK"/>
        </w:rPr>
      </w:pPr>
      <w:r>
        <w:rPr>
          <w:lang w:val="da-DK"/>
        </w:rPr>
        <w:t>Meget almindelig</w:t>
      </w:r>
      <w:r w:rsidR="00CA3781" w:rsidRPr="00CA3781">
        <w:rPr>
          <w:lang w:val="da-DK"/>
        </w:rPr>
        <w:t xml:space="preserve"> </w:t>
      </w:r>
      <w:r w:rsidR="00CA3781">
        <w:rPr>
          <w:lang w:val="da-DK"/>
        </w:rPr>
        <w:t>(kan påvirke flere end</w:t>
      </w:r>
      <w:r w:rsidR="00CA3781" w:rsidRPr="002C6D9C">
        <w:rPr>
          <w:lang w:val="da-DK"/>
        </w:rPr>
        <w:t xml:space="preserve"> 1 ud af 10 patienter</w:t>
      </w:r>
      <w:r w:rsidR="00CA3781">
        <w:rPr>
          <w:lang w:val="da-DK"/>
        </w:rPr>
        <w:t>):</w:t>
      </w:r>
      <w:r w:rsidR="00CA3781" w:rsidRPr="002C6D9C">
        <w:rPr>
          <w:lang w:val="da-DK"/>
        </w:rPr>
        <w:t xml:space="preserve"> </w:t>
      </w:r>
      <w:r>
        <w:rPr>
          <w:lang w:val="da-DK"/>
        </w:rPr>
        <w:t xml:space="preserve"> hvis du har højt blodtryk og type 2 diabetes med nyresygdom, kan blodprøver vise, at du har for meget kalium i blodet.</w:t>
      </w:r>
    </w:p>
    <w:p w14:paraId="6004C05B" w14:textId="77777777" w:rsidR="001B06FB" w:rsidRDefault="001B06FB" w:rsidP="001B06FB">
      <w:pPr>
        <w:pStyle w:val="EMEABodyText"/>
        <w:rPr>
          <w:lang w:val="da-DK"/>
        </w:rPr>
      </w:pPr>
    </w:p>
    <w:p w14:paraId="3154461D" w14:textId="77777777" w:rsidR="001B06FB" w:rsidRDefault="001B06FB" w:rsidP="001B06FB">
      <w:pPr>
        <w:pStyle w:val="EMEABodyTextIndent"/>
        <w:tabs>
          <w:tab w:val="num" w:pos="567"/>
        </w:tabs>
        <w:rPr>
          <w:lang w:val="da-DK"/>
        </w:rPr>
      </w:pPr>
      <w:r w:rsidRPr="002A00F0">
        <w:rPr>
          <w:lang w:val="da-DK"/>
        </w:rPr>
        <w:t>Almindelig</w:t>
      </w:r>
      <w:r w:rsidR="00CA3781">
        <w:rPr>
          <w:lang w:val="da-DK"/>
        </w:rPr>
        <w:t xml:space="preserve"> (kan påvirke op til</w:t>
      </w:r>
      <w:r w:rsidR="00CA3781" w:rsidRPr="002C6D9C">
        <w:rPr>
          <w:lang w:val="da-DK"/>
        </w:rPr>
        <w:t xml:space="preserve"> 1 ud af 10 patienter</w:t>
      </w:r>
      <w:r w:rsidR="00CA3781">
        <w:rPr>
          <w:lang w:val="da-DK"/>
        </w:rPr>
        <w:t>)</w:t>
      </w:r>
      <w:r w:rsidR="00CA3781" w:rsidRPr="002A00F0">
        <w:rPr>
          <w:lang w:val="da-DK"/>
        </w:rPr>
        <w:t>:</w:t>
      </w:r>
      <w:r w:rsidRPr="002A00F0">
        <w:rPr>
          <w:lang w:val="da-DK"/>
        </w:rPr>
        <w:t xml:space="preserve"> svimmelhed, kvalme/opkastning</w:t>
      </w:r>
      <w:r>
        <w:rPr>
          <w:lang w:val="da-DK"/>
        </w:rPr>
        <w:t xml:space="preserve">, </w:t>
      </w:r>
      <w:r w:rsidRPr="002A00F0">
        <w:rPr>
          <w:lang w:val="da-DK"/>
        </w:rPr>
        <w:t>træthed</w:t>
      </w:r>
      <w:r>
        <w:rPr>
          <w:lang w:val="da-DK"/>
        </w:rPr>
        <w:t xml:space="preserve"> og blodprøver, der viser en forhøjet mængde af et enzym, der måler muskel- og hjertefunktionen (kreatinin-kinase-enzym)</w:t>
      </w:r>
      <w:r w:rsidRPr="002A00F0">
        <w:rPr>
          <w:lang w:val="da-DK"/>
        </w:rPr>
        <w:t>.</w:t>
      </w:r>
      <w:r>
        <w:rPr>
          <w:lang w:val="da-DK"/>
        </w:rPr>
        <w:t xml:space="preserve">Der er hos </w:t>
      </w:r>
      <w:r w:rsidRPr="002A00F0">
        <w:rPr>
          <w:lang w:val="da-DK"/>
        </w:rPr>
        <w:t>patienter med forhøjet blodtryk og type</w:t>
      </w:r>
      <w:r>
        <w:rPr>
          <w:lang w:val="da-DK"/>
        </w:rPr>
        <w:t> </w:t>
      </w:r>
      <w:r w:rsidRPr="002A00F0">
        <w:rPr>
          <w:lang w:val="da-DK"/>
        </w:rPr>
        <w:t>2</w:t>
      </w:r>
      <w:r w:rsidR="001E4BC5">
        <w:rPr>
          <w:lang w:val="da-DK"/>
        </w:rPr>
        <w:t xml:space="preserve"> </w:t>
      </w:r>
      <w:r w:rsidRPr="002A00F0">
        <w:rPr>
          <w:lang w:val="da-DK"/>
        </w:rPr>
        <w:t>diabetes med nyresygdom</w:t>
      </w:r>
      <w:r>
        <w:rPr>
          <w:lang w:val="da-DK"/>
        </w:rPr>
        <w:t xml:space="preserve"> </w:t>
      </w:r>
      <w:r w:rsidRPr="002A00F0">
        <w:rPr>
          <w:lang w:val="da-DK"/>
        </w:rPr>
        <w:t>også indberettet svimmelhed, når man rejser sig op fra liggende eller siddende stilling, lavt blodtryk når man rejser sig op fra liggende eller siddende stilling, led- og muskelsmerter</w:t>
      </w:r>
      <w:r>
        <w:rPr>
          <w:lang w:val="da-DK"/>
        </w:rPr>
        <w:t xml:space="preserve"> og en nedsat mængde protein i de røde blodlegemer (hæmoglobin).</w:t>
      </w:r>
    </w:p>
    <w:p w14:paraId="0912A553" w14:textId="77777777" w:rsidR="001B06FB" w:rsidRDefault="001B06FB" w:rsidP="001B06FB">
      <w:pPr>
        <w:pStyle w:val="EMEABodyText"/>
        <w:ind w:left="360"/>
        <w:rPr>
          <w:lang w:val="da-DK"/>
        </w:rPr>
      </w:pPr>
    </w:p>
    <w:p w14:paraId="2B5D0C03" w14:textId="77777777" w:rsidR="001B06FB" w:rsidRPr="002C6D9C" w:rsidRDefault="001B06FB" w:rsidP="001B06FB">
      <w:pPr>
        <w:pStyle w:val="EMEABodyTextIndent"/>
        <w:tabs>
          <w:tab w:val="num" w:pos="567"/>
        </w:tabs>
        <w:rPr>
          <w:lang w:val="da-DK"/>
        </w:rPr>
      </w:pPr>
      <w:r w:rsidRPr="002A00F0">
        <w:rPr>
          <w:lang w:val="da-DK"/>
        </w:rPr>
        <w:t>Ikke almindelig</w:t>
      </w:r>
      <w:r w:rsidR="00CA3781">
        <w:rPr>
          <w:lang w:val="da-DK"/>
        </w:rPr>
        <w:t xml:space="preserve"> (kan påvirke op til</w:t>
      </w:r>
      <w:r w:rsidR="00CA3781" w:rsidRPr="002C6D9C">
        <w:rPr>
          <w:lang w:val="da-DK"/>
        </w:rPr>
        <w:t xml:space="preserve"> 1 ud af 100 patienter</w:t>
      </w:r>
      <w:r w:rsidR="00CA3781">
        <w:rPr>
          <w:lang w:val="da-DK"/>
        </w:rPr>
        <w:t>)</w:t>
      </w:r>
      <w:r w:rsidR="00CA3781" w:rsidRPr="002A00F0">
        <w:rPr>
          <w:lang w:val="da-DK"/>
        </w:rPr>
        <w:t xml:space="preserve">: </w:t>
      </w:r>
      <w:r w:rsidRPr="002A00F0">
        <w:rPr>
          <w:lang w:val="da-DK"/>
        </w:rPr>
        <w:t>hurtig hjerterytme, rødme, hoste, diarré, fordøjelsesbesvær/halsbrand, seksuelle problemer, brystsmerter.</w:t>
      </w:r>
    </w:p>
    <w:p w14:paraId="2BA2A509" w14:textId="77777777" w:rsidR="001B06FB" w:rsidRPr="002C6D9C" w:rsidRDefault="001B06FB" w:rsidP="001B06FB">
      <w:pPr>
        <w:pStyle w:val="EMEABodyText"/>
        <w:rPr>
          <w:lang w:val="da-DK"/>
        </w:rPr>
      </w:pPr>
    </w:p>
    <w:p w14:paraId="19A20ADC" w14:textId="77777777" w:rsidR="001B06FB" w:rsidRPr="002C6D9C" w:rsidRDefault="001B06FB" w:rsidP="001B06FB">
      <w:pPr>
        <w:pStyle w:val="EMEABodyText"/>
        <w:rPr>
          <w:lang w:val="da-DK"/>
        </w:rPr>
      </w:pPr>
      <w:r w:rsidRPr="002A00F0">
        <w:rPr>
          <w:lang w:val="da-DK"/>
        </w:rPr>
        <w:t>De</w:t>
      </w:r>
      <w:r>
        <w:rPr>
          <w:lang w:val="da-DK"/>
        </w:rPr>
        <w:t xml:space="preserve">r er indberettet </w:t>
      </w:r>
      <w:r w:rsidRPr="002A00F0">
        <w:rPr>
          <w:lang w:val="da-DK"/>
        </w:rPr>
        <w:t xml:space="preserve">bivirkninger efter markedsføring af </w:t>
      </w:r>
      <w:r>
        <w:rPr>
          <w:lang w:val="da-DK"/>
        </w:rPr>
        <w:t>Karvea. Bivirkninger, hvor hyppigheden ikke er kendt,</w:t>
      </w:r>
      <w:r w:rsidRPr="002A00F0">
        <w:rPr>
          <w:lang w:val="da-DK"/>
        </w:rPr>
        <w:t xml:space="preserve"> er: </w:t>
      </w:r>
      <w:r>
        <w:rPr>
          <w:lang w:val="da-DK"/>
        </w:rPr>
        <w:t xml:space="preserve">følelse af, at omgivelserne kører rundt, </w:t>
      </w:r>
      <w:r w:rsidRPr="002A00F0">
        <w:rPr>
          <w:lang w:val="da-DK"/>
        </w:rPr>
        <w:t xml:space="preserve">hovedpine, smagsforstyrrelser, ringen for ørerne, muskelkramper, led- og muskelsmerter, </w:t>
      </w:r>
      <w:r w:rsidR="0067696A">
        <w:rPr>
          <w:lang w:val="da-DK"/>
        </w:rPr>
        <w:t xml:space="preserve">nedsat antal røde blodlegemer (blodmangel – symptomerne kan inkludere træthed, hovedpine, stakåndethed under motion, svimmelhed og bleghed), </w:t>
      </w:r>
      <w:r w:rsidR="00B373B1" w:rsidRPr="00B373B1">
        <w:rPr>
          <w:lang w:val="da-DK"/>
        </w:rPr>
        <w:t xml:space="preserve">nedsat antal blodplader, </w:t>
      </w:r>
      <w:r>
        <w:rPr>
          <w:lang w:val="da-DK"/>
        </w:rPr>
        <w:t>unormal</w:t>
      </w:r>
      <w:r w:rsidRPr="002A00F0">
        <w:rPr>
          <w:lang w:val="da-DK"/>
        </w:rPr>
        <w:t xml:space="preserve"> leverfunktion, forhøjet mængde af kalium i blodet, nedsat nyrefunktion</w:t>
      </w:r>
      <w:r w:rsidR="003A2306">
        <w:rPr>
          <w:lang w:val="da-DK"/>
        </w:rPr>
        <w:t>,</w:t>
      </w:r>
      <w:r w:rsidRPr="002A00F0">
        <w:rPr>
          <w:lang w:val="da-DK"/>
        </w:rPr>
        <w:t xml:space="preserve"> betændelseslignende tilstand i de små blodkar, der primært påvirker huden</w:t>
      </w:r>
      <w:r w:rsidRPr="002A00F0">
        <w:rPr>
          <w:szCs w:val="22"/>
          <w:lang w:val="da-DK"/>
        </w:rPr>
        <w:t xml:space="preserve"> (en tilstand der kaldes leukocytoklastisk vaskulitis)</w:t>
      </w:r>
      <w:r w:rsidR="003A2306">
        <w:rPr>
          <w:szCs w:val="22"/>
          <w:lang w:val="da-DK"/>
        </w:rPr>
        <w:t>,</w:t>
      </w:r>
      <w:r w:rsidR="003A2306" w:rsidRPr="003A2306">
        <w:rPr>
          <w:lang w:val="da-DK"/>
        </w:rPr>
        <w:t xml:space="preserve"> </w:t>
      </w:r>
      <w:r w:rsidR="003A2306" w:rsidRPr="00186242">
        <w:rPr>
          <w:lang w:val="da-DK"/>
        </w:rPr>
        <w:t>alvorlige allergiske reaktioner (anafylaktisk shock)</w:t>
      </w:r>
      <w:r w:rsidR="00D17C91" w:rsidRPr="00D17C91">
        <w:rPr>
          <w:lang w:val="da-DK"/>
        </w:rPr>
        <w:t xml:space="preserve"> </w:t>
      </w:r>
      <w:r w:rsidR="00D17C91">
        <w:rPr>
          <w:lang w:val="da-DK"/>
        </w:rPr>
        <w:t>samt lavt blodsukkerniveau</w:t>
      </w:r>
      <w:r w:rsidR="003A2306" w:rsidRPr="00186242">
        <w:rPr>
          <w:lang w:val="da-DK"/>
        </w:rPr>
        <w:t>.</w:t>
      </w:r>
      <w:r w:rsidR="003A2306">
        <w:rPr>
          <w:lang w:val="da-DK"/>
        </w:rPr>
        <w:t xml:space="preserve"> </w:t>
      </w:r>
      <w:r>
        <w:rPr>
          <w:lang w:val="da-DK"/>
        </w:rPr>
        <w:t>Der er i sjældne tilfælde også indberettet gulsot (gulfarvning af huden og/eller det hvide i øjnene).</w:t>
      </w:r>
    </w:p>
    <w:p w14:paraId="7887636C" w14:textId="77777777" w:rsidR="001B06FB" w:rsidRPr="002C6D9C" w:rsidRDefault="001B06FB">
      <w:pPr>
        <w:pStyle w:val="EMEABodyText"/>
        <w:rPr>
          <w:lang w:val="da-DK"/>
        </w:rPr>
      </w:pPr>
    </w:p>
    <w:p w14:paraId="7CFE2DB4" w14:textId="77777777" w:rsidR="00CA3781" w:rsidRPr="00FC2E5F" w:rsidRDefault="00CA3781" w:rsidP="00CA3781">
      <w:pPr>
        <w:numPr>
          <w:ilvl w:val="12"/>
          <w:numId w:val="0"/>
        </w:numPr>
        <w:outlineLvl w:val="0"/>
        <w:rPr>
          <w:noProof/>
          <w:szCs w:val="22"/>
          <w:u w:val="single"/>
          <w:lang w:val="da-DK"/>
        </w:rPr>
      </w:pPr>
      <w:r w:rsidRPr="00FC2E5F">
        <w:rPr>
          <w:noProof/>
          <w:szCs w:val="22"/>
          <w:u w:val="single"/>
          <w:lang w:val="da-DK"/>
        </w:rPr>
        <w:t xml:space="preserve">Indberetning af </w:t>
      </w:r>
      <w:r w:rsidRPr="00FC2E5F">
        <w:rPr>
          <w:szCs w:val="22"/>
          <w:u w:val="single"/>
          <w:lang w:val="da-DK"/>
        </w:rPr>
        <w:t>bivirkninger</w:t>
      </w:r>
    </w:p>
    <w:p w14:paraId="3E2C3BD1" w14:textId="77777777" w:rsidR="00CA3781" w:rsidRPr="00247981" w:rsidRDefault="00CA3781" w:rsidP="00CA3781">
      <w:pPr>
        <w:suppressAutoHyphens/>
        <w:rPr>
          <w:color w:val="000000"/>
          <w:szCs w:val="22"/>
          <w:lang w:val="da-DK"/>
        </w:rPr>
      </w:pPr>
      <w:r w:rsidRPr="00247981">
        <w:rPr>
          <w:color w:val="000000"/>
          <w:szCs w:val="22"/>
          <w:lang w:val="da-DK"/>
        </w:rPr>
        <w:t xml:space="preserve">Hvis du oplever bivirkninger, bør du tale med din læge, sygeplejerske eller </w:t>
      </w:r>
      <w:r w:rsidRPr="00247981">
        <w:rPr>
          <w:noProof/>
          <w:szCs w:val="22"/>
          <w:lang w:val="da-DK"/>
        </w:rPr>
        <w:t>apoteket</w:t>
      </w:r>
      <w:r w:rsidRPr="00247981">
        <w:rPr>
          <w:color w:val="000000"/>
          <w:szCs w:val="22"/>
          <w:lang w:val="da-DK"/>
        </w:rPr>
        <w:t xml:space="preserve">. Dette gælder også mulige bivirkninger, som ikke er medtaget i denne indlægsseddel. Du eller dine pårørende kan også indberette bivirkninger direkte til </w:t>
      </w:r>
      <w:r w:rsidR="00B373B1">
        <w:rPr>
          <w:color w:val="000000"/>
          <w:szCs w:val="22"/>
          <w:lang w:val="da-DK"/>
        </w:rPr>
        <w:t>Lægemiddelstyrelsen</w:t>
      </w:r>
      <w:r w:rsidRPr="00247981">
        <w:rPr>
          <w:color w:val="000000"/>
          <w:szCs w:val="22"/>
          <w:lang w:val="da-DK"/>
        </w:rPr>
        <w:t xml:space="preserve"> via </w:t>
      </w:r>
      <w:r w:rsidRPr="00602474">
        <w:rPr>
          <w:color w:val="000000"/>
          <w:szCs w:val="22"/>
          <w:highlight w:val="lightGray"/>
          <w:lang w:val="da-DK"/>
        </w:rPr>
        <w:t xml:space="preserve">det nationale rapporteringssystem anført i </w:t>
      </w:r>
      <w:hyperlink r:id="rId16" w:history="1">
        <w:r w:rsidRPr="00602474">
          <w:rPr>
            <w:rStyle w:val="Hyperlink"/>
            <w:szCs w:val="22"/>
            <w:highlight w:val="lightGray"/>
            <w:lang w:val="da-DK"/>
          </w:rPr>
          <w:t>Appendiks V</w:t>
        </w:r>
      </w:hyperlink>
      <w:r w:rsidRPr="00247981">
        <w:rPr>
          <w:color w:val="000000"/>
          <w:szCs w:val="22"/>
          <w:lang w:val="da-DK"/>
        </w:rPr>
        <w:t>. Ved at indrapportere bivirkninger kan du hjælpe med at fremskaffe mere information om sikkerheden af dette lægemiddel.</w:t>
      </w:r>
    </w:p>
    <w:p w14:paraId="41FF8A48" w14:textId="77777777" w:rsidR="005A3909" w:rsidRDefault="005A3909">
      <w:pPr>
        <w:pStyle w:val="EMEABodyText"/>
        <w:rPr>
          <w:lang w:val="da-DK"/>
        </w:rPr>
      </w:pPr>
    </w:p>
    <w:p w14:paraId="0368BF55" w14:textId="77777777" w:rsidR="001B06FB" w:rsidRPr="002C6D9C" w:rsidRDefault="001B06FB">
      <w:pPr>
        <w:pStyle w:val="EMEABodyText"/>
        <w:rPr>
          <w:lang w:val="da-DK"/>
        </w:rPr>
      </w:pPr>
    </w:p>
    <w:p w14:paraId="6480C4D1" w14:textId="77777777" w:rsidR="00CA3781" w:rsidRPr="002C6D9C" w:rsidRDefault="001B06FB" w:rsidP="00CA3781">
      <w:pPr>
        <w:pStyle w:val="EMEAHeading1"/>
        <w:rPr>
          <w:lang w:val="da-DK"/>
        </w:rPr>
      </w:pPr>
      <w:r w:rsidRPr="002C6D9C">
        <w:rPr>
          <w:lang w:val="da-DK"/>
        </w:rPr>
        <w:t>5.</w:t>
      </w:r>
      <w:r w:rsidRPr="002C6D9C">
        <w:rPr>
          <w:lang w:val="da-DK"/>
        </w:rPr>
        <w:tab/>
      </w:r>
      <w:r w:rsidR="00CA3781" w:rsidRPr="00B032CF">
        <w:rPr>
          <w:caps w:val="0"/>
          <w:lang w:val="da-DK"/>
        </w:rPr>
        <w:t>Opbevaring</w:t>
      </w:r>
    </w:p>
    <w:p w14:paraId="3B0B74D2" w14:textId="77777777" w:rsidR="00CA3781" w:rsidRPr="002C6D9C" w:rsidRDefault="00CA3781" w:rsidP="00CA3781">
      <w:pPr>
        <w:pStyle w:val="EMEAHeading1"/>
        <w:rPr>
          <w:lang w:val="da-DK"/>
        </w:rPr>
      </w:pPr>
    </w:p>
    <w:p w14:paraId="418D6F89" w14:textId="77777777" w:rsidR="00CA3781" w:rsidRPr="00247981" w:rsidRDefault="00CA3781" w:rsidP="00CA3781">
      <w:pPr>
        <w:rPr>
          <w:szCs w:val="22"/>
          <w:lang w:val="da-DK"/>
        </w:rPr>
      </w:pPr>
      <w:r w:rsidRPr="00247981">
        <w:rPr>
          <w:szCs w:val="22"/>
          <w:lang w:val="da-DK"/>
        </w:rPr>
        <w:t xml:space="preserve">Opbevar </w:t>
      </w:r>
      <w:r w:rsidRPr="00247981">
        <w:rPr>
          <w:noProof/>
          <w:szCs w:val="22"/>
          <w:lang w:val="da-DK"/>
        </w:rPr>
        <w:t>lægemidlet</w:t>
      </w:r>
      <w:r w:rsidRPr="00247981">
        <w:rPr>
          <w:szCs w:val="22"/>
          <w:lang w:val="da-DK"/>
        </w:rPr>
        <w:t xml:space="preserve"> utilgængeligt for børn.</w:t>
      </w:r>
    </w:p>
    <w:p w14:paraId="69FCAD0A" w14:textId="77777777" w:rsidR="00CA3781" w:rsidRPr="002C6D9C" w:rsidRDefault="00CA3781" w:rsidP="00CA3781">
      <w:pPr>
        <w:pStyle w:val="EMEABodyText"/>
        <w:rPr>
          <w:lang w:val="da-DK"/>
        </w:rPr>
      </w:pPr>
    </w:p>
    <w:p w14:paraId="1D874368" w14:textId="77777777" w:rsidR="00CA3781" w:rsidRPr="00247981" w:rsidRDefault="00CA3781" w:rsidP="00CA3781">
      <w:pPr>
        <w:rPr>
          <w:szCs w:val="22"/>
          <w:lang w:val="da-DK"/>
        </w:rPr>
      </w:pPr>
      <w:r w:rsidRPr="00247981">
        <w:rPr>
          <w:szCs w:val="22"/>
          <w:lang w:val="da-DK"/>
        </w:rPr>
        <w:t xml:space="preserve">Brug ikke </w:t>
      </w:r>
      <w:r w:rsidRPr="00247981">
        <w:rPr>
          <w:noProof/>
          <w:szCs w:val="22"/>
          <w:lang w:val="da-DK"/>
        </w:rPr>
        <w:t>lægemidlet</w:t>
      </w:r>
      <w:r w:rsidRPr="00247981">
        <w:rPr>
          <w:szCs w:val="22"/>
          <w:lang w:val="da-DK"/>
        </w:rPr>
        <w:t xml:space="preserve"> efter den udløbsdato, der står på</w:t>
      </w:r>
      <w:r>
        <w:rPr>
          <w:szCs w:val="22"/>
          <w:lang w:val="da-DK"/>
        </w:rPr>
        <w:t xml:space="preserve"> æsken og blister</w:t>
      </w:r>
      <w:r w:rsidRPr="00247981">
        <w:rPr>
          <w:szCs w:val="22"/>
          <w:lang w:val="da-DK"/>
        </w:rPr>
        <w:t>pakningen efter Exp. Udløbsdatoen er den sidste dag i den nævnte måned.</w:t>
      </w:r>
    </w:p>
    <w:p w14:paraId="6931C066" w14:textId="77777777" w:rsidR="001B06FB" w:rsidRPr="002C6D9C" w:rsidRDefault="001B06FB" w:rsidP="00CA3781">
      <w:pPr>
        <w:pStyle w:val="EMEAHeading1"/>
        <w:rPr>
          <w:lang w:val="da-DK"/>
        </w:rPr>
      </w:pPr>
    </w:p>
    <w:p w14:paraId="34AEFE2B" w14:textId="77777777" w:rsidR="001B06FB" w:rsidRPr="002C6D9C" w:rsidRDefault="001B06FB">
      <w:pPr>
        <w:pStyle w:val="EMEABodyText"/>
        <w:rPr>
          <w:lang w:val="da-DK"/>
        </w:rPr>
      </w:pPr>
      <w:r w:rsidRPr="002C6D9C">
        <w:rPr>
          <w:lang w:val="da-DK"/>
        </w:rPr>
        <w:t xml:space="preserve">Må ikke opbevares </w:t>
      </w:r>
      <w:r>
        <w:rPr>
          <w:lang w:val="da-DK"/>
        </w:rPr>
        <w:t xml:space="preserve">ved temperaturer </w:t>
      </w:r>
      <w:r w:rsidRPr="002C6D9C">
        <w:rPr>
          <w:lang w:val="da-DK"/>
        </w:rPr>
        <w:t>over 30°C.</w:t>
      </w:r>
    </w:p>
    <w:p w14:paraId="38598DCA" w14:textId="77777777" w:rsidR="001B06FB" w:rsidRPr="002C6D9C" w:rsidRDefault="001B06FB">
      <w:pPr>
        <w:pStyle w:val="EMEABodyText"/>
        <w:rPr>
          <w:lang w:val="da-DK"/>
        </w:rPr>
      </w:pPr>
    </w:p>
    <w:p w14:paraId="5EA153E0" w14:textId="77777777" w:rsidR="00CA3781" w:rsidRPr="00247981" w:rsidRDefault="00CA3781" w:rsidP="00CA3781">
      <w:pPr>
        <w:suppressAutoHyphens/>
        <w:rPr>
          <w:szCs w:val="22"/>
          <w:lang w:val="da-DK"/>
        </w:rPr>
      </w:pPr>
      <w:r w:rsidRPr="00247981">
        <w:rPr>
          <w:szCs w:val="22"/>
          <w:lang w:val="da-DK"/>
        </w:rPr>
        <w:t xml:space="preserve">Spørg </w:t>
      </w:r>
      <w:r w:rsidRPr="00247981">
        <w:rPr>
          <w:noProof/>
          <w:szCs w:val="22"/>
          <w:lang w:val="da-DK"/>
        </w:rPr>
        <w:t>på apoteket</w:t>
      </w:r>
      <w:r>
        <w:rPr>
          <w:szCs w:val="22"/>
          <w:lang w:val="da-DK"/>
        </w:rPr>
        <w:t>, hvordan</w:t>
      </w:r>
      <w:r w:rsidRPr="00247981">
        <w:rPr>
          <w:szCs w:val="22"/>
          <w:lang w:val="da-DK"/>
        </w:rPr>
        <w:t xml:space="preserve"> du skal bortskaffe medicinrester. Af hensyn til miljøet må du ikke smide medicinrester i afløbet</w:t>
      </w:r>
      <w:r>
        <w:rPr>
          <w:szCs w:val="22"/>
          <w:lang w:val="da-DK"/>
        </w:rPr>
        <w:t xml:space="preserve">, toilettet </w:t>
      </w:r>
      <w:r w:rsidRPr="00247981">
        <w:rPr>
          <w:szCs w:val="22"/>
          <w:lang w:val="da-DK"/>
        </w:rPr>
        <w:t>eller skraldespanden</w:t>
      </w:r>
      <w:r>
        <w:rPr>
          <w:szCs w:val="22"/>
          <w:lang w:val="da-DK"/>
        </w:rPr>
        <w:t>.</w:t>
      </w:r>
    </w:p>
    <w:p w14:paraId="6E1B9BE1" w14:textId="77777777" w:rsidR="001B06FB" w:rsidRPr="002C6D9C" w:rsidRDefault="001B06FB">
      <w:pPr>
        <w:pStyle w:val="EMEABodyText"/>
        <w:rPr>
          <w:lang w:val="da-DK"/>
        </w:rPr>
      </w:pPr>
    </w:p>
    <w:p w14:paraId="3437E8F8" w14:textId="77777777" w:rsidR="001B06FB" w:rsidRPr="002C6D9C" w:rsidRDefault="001B06FB">
      <w:pPr>
        <w:pStyle w:val="EMEABodyText"/>
        <w:rPr>
          <w:lang w:val="da-DK"/>
        </w:rPr>
      </w:pPr>
    </w:p>
    <w:p w14:paraId="5FF15107" w14:textId="77777777" w:rsidR="00CA3781" w:rsidRPr="002C6D9C" w:rsidRDefault="001B06FB" w:rsidP="00CA3781">
      <w:pPr>
        <w:pStyle w:val="EMEAHeading1"/>
        <w:rPr>
          <w:lang w:val="da-DK"/>
        </w:rPr>
      </w:pPr>
      <w:r w:rsidRPr="002C6D9C">
        <w:rPr>
          <w:lang w:val="da-DK"/>
        </w:rPr>
        <w:lastRenderedPageBreak/>
        <w:t>6.</w:t>
      </w:r>
      <w:r w:rsidRPr="002C6D9C">
        <w:rPr>
          <w:lang w:val="da-DK"/>
        </w:rPr>
        <w:tab/>
      </w:r>
      <w:r w:rsidR="00CA3781" w:rsidRPr="00B032CF">
        <w:rPr>
          <w:caps w:val="0"/>
          <w:lang w:val="da-DK"/>
        </w:rPr>
        <w:t>Pakningsstørrelser og yderligere oplysninger</w:t>
      </w:r>
    </w:p>
    <w:p w14:paraId="47BE58B4" w14:textId="77777777" w:rsidR="001B06FB" w:rsidRPr="002C6D9C" w:rsidRDefault="001B06FB">
      <w:pPr>
        <w:pStyle w:val="EMEAHeading1"/>
        <w:rPr>
          <w:lang w:val="da-DK"/>
        </w:rPr>
      </w:pPr>
    </w:p>
    <w:p w14:paraId="6C5DBF17" w14:textId="77777777" w:rsidR="001B06FB" w:rsidRPr="002C6D9C" w:rsidRDefault="001B06FB" w:rsidP="001B06FB">
      <w:pPr>
        <w:pStyle w:val="EMEAHeading3"/>
        <w:rPr>
          <w:lang w:val="da-DK"/>
        </w:rPr>
      </w:pPr>
      <w:r>
        <w:rPr>
          <w:lang w:val="da-DK"/>
        </w:rPr>
        <w:t xml:space="preserve">Karvea </w:t>
      </w:r>
      <w:r w:rsidRPr="002C6D9C">
        <w:rPr>
          <w:lang w:val="da-DK"/>
        </w:rPr>
        <w:t>indeholder:</w:t>
      </w:r>
    </w:p>
    <w:p w14:paraId="6378BD0E" w14:textId="77777777" w:rsidR="001B06FB" w:rsidRPr="002C6D9C" w:rsidRDefault="001B06FB" w:rsidP="001B06FB">
      <w:pPr>
        <w:pStyle w:val="EMEABodyTextIndent"/>
        <w:numPr>
          <w:ilvl w:val="0"/>
          <w:numId w:val="0"/>
        </w:numPr>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Aktivt stof: irbesartan. Hver </w:t>
      </w:r>
      <w:r>
        <w:rPr>
          <w:lang w:val="da-DK"/>
        </w:rPr>
        <w:t>Karvea</w:t>
      </w:r>
      <w:r w:rsidRPr="002C6D9C">
        <w:rPr>
          <w:lang w:val="da-DK"/>
        </w:rPr>
        <w:t>-tablet </w:t>
      </w:r>
      <w:r>
        <w:rPr>
          <w:lang w:val="da-DK"/>
        </w:rPr>
        <w:t>75</w:t>
      </w:r>
      <w:r w:rsidRPr="002C6D9C">
        <w:rPr>
          <w:lang w:val="da-DK"/>
        </w:rPr>
        <w:t xml:space="preserve"> mg indeholder </w:t>
      </w:r>
      <w:r>
        <w:rPr>
          <w:lang w:val="da-DK"/>
        </w:rPr>
        <w:t>75</w:t>
      </w:r>
      <w:r w:rsidRPr="002C6D9C">
        <w:rPr>
          <w:lang w:val="da-DK"/>
        </w:rPr>
        <w:t> mg irbesartan.</w:t>
      </w:r>
    </w:p>
    <w:p w14:paraId="29F9AAEA" w14:textId="77777777" w:rsidR="003A2306" w:rsidRDefault="001B06FB" w:rsidP="003A2306">
      <w:pPr>
        <w:pStyle w:val="EMEABodyTextIndent"/>
        <w:tabs>
          <w:tab w:val="left" w:pos="567"/>
        </w:tabs>
        <w:ind w:left="567" w:hanging="567"/>
        <w:rPr>
          <w:lang w:val="da-DK"/>
        </w:rPr>
      </w:pPr>
      <w:r w:rsidRPr="002C6D9C">
        <w:rPr>
          <w:rFonts w:ascii="Wingdings" w:hAnsi="Wingdings"/>
          <w:lang w:val="da-DK"/>
        </w:rPr>
        <w:tab/>
      </w:r>
      <w:r w:rsidRPr="002C6D9C">
        <w:rPr>
          <w:lang w:val="da-DK"/>
        </w:rPr>
        <w:t>Øvrige indholdsstoffer: lactosemonohydrat, mikrokrystallinsk cellulose, croscarmellosenatrium, magnesiumstearat, kolloid silica, prægelatineret majsstivelse, poloaxamer 188.</w:t>
      </w:r>
      <w:r w:rsidR="003A2306" w:rsidRPr="00CF2887">
        <w:rPr>
          <w:lang w:val="da-DK"/>
        </w:rPr>
        <w:t xml:space="preserve"> </w:t>
      </w:r>
    </w:p>
    <w:p w14:paraId="6A1E8AE7" w14:textId="77777777" w:rsidR="001B06FB" w:rsidRPr="002C6D9C" w:rsidRDefault="003A2306" w:rsidP="003A2306">
      <w:pPr>
        <w:pStyle w:val="EMEABodyTextIndent"/>
        <w:numPr>
          <w:ilvl w:val="0"/>
          <w:numId w:val="0"/>
        </w:numPr>
        <w:tabs>
          <w:tab w:val="left" w:pos="567"/>
        </w:tabs>
        <w:ind w:left="567"/>
        <w:rPr>
          <w:lang w:val="da-DK"/>
        </w:rPr>
      </w:pPr>
      <w:r w:rsidRPr="00186242">
        <w:rPr>
          <w:lang w:val="da-DK"/>
        </w:rPr>
        <w:t xml:space="preserve">Se </w:t>
      </w:r>
      <w:r>
        <w:rPr>
          <w:lang w:val="da-DK"/>
        </w:rPr>
        <w:t>punkt</w:t>
      </w:r>
      <w:r w:rsidRPr="00186242">
        <w:rPr>
          <w:lang w:val="da-DK"/>
        </w:rPr>
        <w:t xml:space="preserve"> 2 ”Aprovel indeholder la</w:t>
      </w:r>
      <w:r>
        <w:rPr>
          <w:lang w:val="da-DK"/>
        </w:rPr>
        <w:t>c</w:t>
      </w:r>
      <w:r w:rsidRPr="00186242">
        <w:rPr>
          <w:lang w:val="da-DK"/>
        </w:rPr>
        <w:t>tose”</w:t>
      </w:r>
    </w:p>
    <w:p w14:paraId="30C3AD17" w14:textId="77777777" w:rsidR="001B06FB" w:rsidRPr="002C6D9C" w:rsidRDefault="001B06FB" w:rsidP="001B06FB">
      <w:pPr>
        <w:pStyle w:val="EMEABodyText"/>
        <w:rPr>
          <w:lang w:val="da-DK"/>
        </w:rPr>
      </w:pPr>
    </w:p>
    <w:p w14:paraId="5DD417C8" w14:textId="77777777" w:rsidR="001B06FB" w:rsidRPr="002C6D9C" w:rsidRDefault="001B06FB" w:rsidP="001B06FB">
      <w:pPr>
        <w:pStyle w:val="EMEAHeading3"/>
        <w:rPr>
          <w:lang w:val="da-DK"/>
        </w:rPr>
      </w:pPr>
      <w:r>
        <w:rPr>
          <w:lang w:val="da-DK"/>
        </w:rPr>
        <w:t>U</w:t>
      </w:r>
      <w:r w:rsidRPr="002C6D9C">
        <w:rPr>
          <w:lang w:val="da-DK"/>
        </w:rPr>
        <w:t>dseende og pakningstørrelse</w:t>
      </w:r>
      <w:r>
        <w:rPr>
          <w:lang w:val="da-DK"/>
        </w:rPr>
        <w:t>r</w:t>
      </w:r>
    </w:p>
    <w:p w14:paraId="2CA137FD" w14:textId="77777777" w:rsidR="001B06FB" w:rsidRPr="002C6D9C" w:rsidRDefault="001B06FB" w:rsidP="001B06FB">
      <w:pPr>
        <w:pStyle w:val="EMEABodyText"/>
        <w:rPr>
          <w:lang w:val="da-DK"/>
        </w:rPr>
      </w:pPr>
      <w:r>
        <w:rPr>
          <w:lang w:val="da-DK"/>
        </w:rPr>
        <w:t>Karvea</w:t>
      </w:r>
      <w:r w:rsidRPr="002C6D9C">
        <w:rPr>
          <w:lang w:val="da-DK"/>
        </w:rPr>
        <w:t xml:space="preserve"> </w:t>
      </w:r>
      <w:r>
        <w:rPr>
          <w:lang w:val="da-DK"/>
        </w:rPr>
        <w:t>75</w:t>
      </w:r>
      <w:r w:rsidRPr="002C6D9C">
        <w:rPr>
          <w:lang w:val="da-DK"/>
        </w:rPr>
        <w:t xml:space="preserve"> mg tabletter er hvide til mathvide, bikonvekse og ovale med et hjerte præget på den ene side og nummeret </w:t>
      </w:r>
      <w:r>
        <w:rPr>
          <w:lang w:val="da-DK"/>
        </w:rPr>
        <w:t>2771</w:t>
      </w:r>
      <w:r w:rsidRPr="002C6D9C">
        <w:rPr>
          <w:lang w:val="da-DK"/>
        </w:rPr>
        <w:t xml:space="preserve"> på den anden side.</w:t>
      </w:r>
    </w:p>
    <w:p w14:paraId="3FEDA0B4" w14:textId="77777777" w:rsidR="001B06FB" w:rsidRPr="002C6D9C" w:rsidRDefault="001B06FB" w:rsidP="001B06FB">
      <w:pPr>
        <w:pStyle w:val="EMEABodyText"/>
        <w:rPr>
          <w:lang w:val="da-DK"/>
        </w:rPr>
      </w:pPr>
    </w:p>
    <w:p w14:paraId="1A3AF149" w14:textId="77777777" w:rsidR="001B06FB" w:rsidRPr="002C6D9C" w:rsidRDefault="001B06FB" w:rsidP="001B06FB">
      <w:pPr>
        <w:pStyle w:val="EMEABodyText"/>
        <w:rPr>
          <w:lang w:val="da-DK"/>
        </w:rPr>
      </w:pPr>
      <w:r>
        <w:rPr>
          <w:lang w:val="da-DK"/>
        </w:rPr>
        <w:t>Karvea</w:t>
      </w:r>
      <w:r w:rsidRPr="002C6D9C">
        <w:rPr>
          <w:lang w:val="da-DK"/>
        </w:rPr>
        <w:t> </w:t>
      </w:r>
      <w:r>
        <w:rPr>
          <w:lang w:val="da-DK"/>
        </w:rPr>
        <w:t>75</w:t>
      </w:r>
      <w:r w:rsidRPr="002C6D9C">
        <w:rPr>
          <w:lang w:val="da-DK"/>
        </w:rPr>
        <w:t xml:space="preserve"> mg tabletter leveres i blisterpakninger </w:t>
      </w:r>
      <w:r w:rsidR="005D399A">
        <w:rPr>
          <w:lang w:val="da-DK"/>
        </w:rPr>
        <w:t>af</w:t>
      </w:r>
      <w:r w:rsidRPr="002C6D9C">
        <w:rPr>
          <w:lang w:val="da-DK"/>
        </w:rPr>
        <w:t xml:space="preserve"> 14, 28, 56 eller 98 tabletter. Der fås også enkeltdosisblisterpakninger med 56 x</w:t>
      </w:r>
      <w:r>
        <w:rPr>
          <w:lang w:val="da-DK"/>
        </w:rPr>
        <w:t> </w:t>
      </w:r>
      <w:r w:rsidRPr="002C6D9C">
        <w:rPr>
          <w:lang w:val="da-DK"/>
        </w:rPr>
        <w:t>1</w:t>
      </w:r>
      <w:r>
        <w:rPr>
          <w:lang w:val="da-DK"/>
        </w:rPr>
        <w:t> </w:t>
      </w:r>
      <w:r w:rsidRPr="002C6D9C">
        <w:rPr>
          <w:lang w:val="da-DK"/>
        </w:rPr>
        <w:t>tablet til hospitalsbrug.</w:t>
      </w:r>
    </w:p>
    <w:p w14:paraId="62473377" w14:textId="77777777" w:rsidR="001B06FB" w:rsidRPr="002C6D9C" w:rsidRDefault="001B06FB" w:rsidP="001B06FB">
      <w:pPr>
        <w:pStyle w:val="EMEABodyText"/>
        <w:rPr>
          <w:lang w:val="da-DK"/>
        </w:rPr>
      </w:pPr>
    </w:p>
    <w:p w14:paraId="608E540A" w14:textId="77777777" w:rsidR="001B06FB" w:rsidRPr="002C6D9C" w:rsidRDefault="001B06FB" w:rsidP="001B06FB">
      <w:pPr>
        <w:pStyle w:val="EMEABodyText"/>
        <w:rPr>
          <w:lang w:val="da-DK"/>
        </w:rPr>
      </w:pPr>
      <w:r w:rsidRPr="002C6D9C">
        <w:rPr>
          <w:lang w:val="da-DK"/>
        </w:rPr>
        <w:t>Ikke alle pakningsstørrelser er nødvendigvis markedsført.</w:t>
      </w:r>
    </w:p>
    <w:p w14:paraId="4F3AEE7B" w14:textId="77777777" w:rsidR="00CA3781" w:rsidRDefault="00CA3781" w:rsidP="00CA3781">
      <w:pPr>
        <w:numPr>
          <w:ilvl w:val="12"/>
          <w:numId w:val="0"/>
        </w:numPr>
        <w:ind w:right="-2"/>
        <w:rPr>
          <w:b/>
          <w:szCs w:val="22"/>
          <w:lang w:val="da-DK"/>
        </w:rPr>
      </w:pPr>
    </w:p>
    <w:p w14:paraId="22DBBF46" w14:textId="77777777" w:rsidR="001B06FB" w:rsidRPr="002C6D9C" w:rsidRDefault="001B06FB" w:rsidP="001B06FB">
      <w:pPr>
        <w:pStyle w:val="EMEAHeading3"/>
        <w:rPr>
          <w:lang w:val="da-DK"/>
        </w:rPr>
      </w:pPr>
      <w:r w:rsidRPr="002C6D9C">
        <w:rPr>
          <w:lang w:val="da-DK"/>
        </w:rPr>
        <w:t>Indehaveren af markedsføringstilladelsen:</w:t>
      </w:r>
    </w:p>
    <w:p w14:paraId="6345AB0E" w14:textId="77777777" w:rsidR="001B06FB" w:rsidRPr="002C6D9C" w:rsidRDefault="001B06FB" w:rsidP="001B06FB">
      <w:pPr>
        <w:pStyle w:val="EMEAAddress"/>
        <w:rPr>
          <w:lang w:val="da-DK"/>
        </w:rPr>
      </w:pPr>
      <w:r>
        <w:rPr>
          <w:lang w:val="da-DK"/>
        </w:rPr>
        <w:t>sanofi-aventis groupe</w:t>
      </w:r>
      <w:r w:rsidRPr="002C6D9C">
        <w:rPr>
          <w:lang w:val="da-DK"/>
        </w:rPr>
        <w:br/>
      </w:r>
      <w:r>
        <w:rPr>
          <w:lang w:val="da-DK"/>
        </w:rPr>
        <w:t>54</w:t>
      </w:r>
      <w:r w:rsidR="00CA3781">
        <w:rPr>
          <w:lang w:val="da-DK"/>
        </w:rPr>
        <w:t>,</w:t>
      </w:r>
      <w:r>
        <w:rPr>
          <w:lang w:val="da-DK"/>
        </w:rPr>
        <w:t xml:space="preserve"> rue La Boétie</w:t>
      </w:r>
      <w:r>
        <w:rPr>
          <w:lang w:val="da-DK"/>
        </w:rPr>
        <w:br/>
      </w:r>
      <w:r w:rsidR="00CA3781">
        <w:rPr>
          <w:lang w:val="da-DK"/>
        </w:rPr>
        <w:t>F-</w:t>
      </w:r>
      <w:r>
        <w:rPr>
          <w:lang w:val="da-DK"/>
        </w:rPr>
        <w:t>75008 Paris</w:t>
      </w:r>
      <w:r w:rsidRPr="002C6D9C">
        <w:rPr>
          <w:lang w:val="da-DK"/>
        </w:rPr>
        <w:t> - </w:t>
      </w:r>
      <w:r>
        <w:rPr>
          <w:lang w:val="da-DK"/>
        </w:rPr>
        <w:t>Frankrig</w:t>
      </w:r>
    </w:p>
    <w:p w14:paraId="02C034FF" w14:textId="77777777" w:rsidR="001B06FB" w:rsidRPr="002C6D9C" w:rsidRDefault="001B06FB" w:rsidP="001B06FB">
      <w:pPr>
        <w:pStyle w:val="EMEABodyText"/>
        <w:rPr>
          <w:bCs/>
          <w:caps/>
          <w:lang w:val="da-DK"/>
        </w:rPr>
      </w:pPr>
    </w:p>
    <w:p w14:paraId="22BDC63F" w14:textId="77777777" w:rsidR="001B06FB" w:rsidRPr="002C6D9C" w:rsidRDefault="001B06FB" w:rsidP="001B06FB">
      <w:pPr>
        <w:pStyle w:val="EMEAHeading3"/>
        <w:rPr>
          <w:lang w:val="da-DK"/>
        </w:rPr>
      </w:pPr>
      <w:r w:rsidRPr="002C6D9C">
        <w:rPr>
          <w:lang w:val="da-DK"/>
        </w:rPr>
        <w:t>Fremstiller:</w:t>
      </w:r>
    </w:p>
    <w:p w14:paraId="656B2DC9" w14:textId="77777777" w:rsidR="001B06FB" w:rsidRPr="00FC2E5F" w:rsidRDefault="001B06FB" w:rsidP="001B06FB">
      <w:pPr>
        <w:pStyle w:val="EMEAAddress"/>
        <w:rPr>
          <w:lang w:val="da-DK"/>
        </w:rPr>
      </w:pPr>
      <w:r w:rsidRPr="00FC2E5F">
        <w:rPr>
          <w:lang w:val="da-DK"/>
        </w:rPr>
        <w:t>SANOFI WINTHROP INDUSTRIE</w:t>
      </w:r>
      <w:r w:rsidRPr="00FC2E5F">
        <w:rPr>
          <w:lang w:val="da-DK"/>
        </w:rPr>
        <w:br/>
        <w:t>1, rue de la Vierge</w:t>
      </w:r>
      <w:r w:rsidRPr="00FC2E5F">
        <w:rPr>
          <w:lang w:val="da-DK"/>
        </w:rPr>
        <w:br/>
        <w:t>Ambarès &amp; Lagrave</w:t>
      </w:r>
      <w:r w:rsidRPr="00FC2E5F">
        <w:rPr>
          <w:lang w:val="da-DK"/>
        </w:rPr>
        <w:br/>
        <w:t>F-33565 Carbon Blanc Cedex - Frankrig</w:t>
      </w:r>
    </w:p>
    <w:p w14:paraId="5BC87320" w14:textId="77777777" w:rsidR="001B06FB" w:rsidRPr="00FC2E5F" w:rsidRDefault="001B06FB" w:rsidP="001B06FB">
      <w:pPr>
        <w:pStyle w:val="EMEAAddress"/>
        <w:rPr>
          <w:lang w:val="da-DK"/>
        </w:rPr>
      </w:pPr>
    </w:p>
    <w:p w14:paraId="33F57D2D" w14:textId="77777777" w:rsidR="001B06FB" w:rsidRPr="009D71B3" w:rsidRDefault="001B06FB" w:rsidP="001B06FB">
      <w:pPr>
        <w:pStyle w:val="EMEAAddress"/>
        <w:rPr>
          <w:lang w:val="en-US"/>
        </w:rPr>
      </w:pPr>
      <w:r w:rsidRPr="009D71B3">
        <w:rPr>
          <w:lang w:val="en-US"/>
        </w:rPr>
        <w:t>SANOFI WINTHROP INDUSTRIE</w:t>
      </w:r>
      <w:r w:rsidRPr="009D71B3">
        <w:rPr>
          <w:lang w:val="en-US"/>
        </w:rPr>
        <w:br/>
        <w:t>30-36 Avenue Gustave Eiffel, BP 7166</w:t>
      </w:r>
      <w:r w:rsidRPr="009D71B3">
        <w:rPr>
          <w:lang w:val="en-US"/>
        </w:rPr>
        <w:br/>
        <w:t>F-37071 Tours Cedex 2 - Frankrig</w:t>
      </w:r>
    </w:p>
    <w:p w14:paraId="6BCFE60F" w14:textId="77777777" w:rsidR="001B06FB" w:rsidRPr="009D71B3" w:rsidRDefault="001B06FB" w:rsidP="001B06FB">
      <w:pPr>
        <w:pStyle w:val="EMEAAddress"/>
        <w:rPr>
          <w:lang w:val="en-US"/>
        </w:rPr>
      </w:pPr>
    </w:p>
    <w:p w14:paraId="21B9CEED" w14:textId="77777777" w:rsidR="00D71325" w:rsidRDefault="001B06FB">
      <w:pPr>
        <w:pStyle w:val="EMEABodyText"/>
        <w:rPr>
          <w:lang w:val="da-DK"/>
        </w:rPr>
      </w:pPr>
      <w:r w:rsidRPr="002C6D9C">
        <w:rPr>
          <w:lang w:val="da-DK"/>
        </w:rPr>
        <w:t xml:space="preserve">Hvis du vil have yderligere oplysninger om </w:t>
      </w:r>
      <w:r>
        <w:rPr>
          <w:lang w:val="da-DK"/>
        </w:rPr>
        <w:t>Karvea</w:t>
      </w:r>
      <w:r w:rsidRPr="002C6D9C">
        <w:rPr>
          <w:lang w:val="da-DK"/>
        </w:rPr>
        <w:t>, skal du henvende dig til den lokale repræsentant</w:t>
      </w:r>
      <w:r w:rsidR="00D71325" w:rsidRPr="00D71325">
        <w:rPr>
          <w:szCs w:val="22"/>
          <w:lang w:val="da-DK"/>
        </w:rPr>
        <w:t xml:space="preserve"> </w:t>
      </w:r>
      <w:r w:rsidR="00D71325" w:rsidRPr="00247981">
        <w:rPr>
          <w:szCs w:val="22"/>
          <w:lang w:val="da-DK"/>
        </w:rPr>
        <w:t>for indehaveren af markedsføringstilladelsen:</w:t>
      </w:r>
    </w:p>
    <w:p w14:paraId="70442F23" w14:textId="77777777" w:rsidR="001B06FB" w:rsidRPr="002C6D9C" w:rsidRDefault="001B06FB">
      <w:pPr>
        <w:pStyle w:val="EMEABodyText"/>
        <w:rPr>
          <w:lang w:val="da-DK"/>
        </w:rPr>
      </w:pPr>
    </w:p>
    <w:p w14:paraId="02D15824" w14:textId="77777777" w:rsidR="001B06FB" w:rsidRPr="002C6D9C" w:rsidRDefault="001B06FB">
      <w:pPr>
        <w:pStyle w:val="EMEABodyText"/>
        <w:rPr>
          <w:lang w:val="da-DK"/>
        </w:rPr>
      </w:pPr>
    </w:p>
    <w:tbl>
      <w:tblPr>
        <w:tblW w:w="9356" w:type="dxa"/>
        <w:tblInd w:w="-34" w:type="dxa"/>
        <w:tblLayout w:type="fixed"/>
        <w:tblLook w:val="0000" w:firstRow="0" w:lastRow="0" w:firstColumn="0" w:lastColumn="0" w:noHBand="0" w:noVBand="0"/>
      </w:tblPr>
      <w:tblGrid>
        <w:gridCol w:w="34"/>
        <w:gridCol w:w="4644"/>
        <w:gridCol w:w="4678"/>
      </w:tblGrid>
      <w:tr w:rsidR="001B06FB" w14:paraId="0A2F62E6" w14:textId="77777777" w:rsidTr="00EF0E54">
        <w:trPr>
          <w:gridBefore w:val="1"/>
          <w:wBefore w:w="34" w:type="dxa"/>
          <w:cantSplit/>
        </w:trPr>
        <w:tc>
          <w:tcPr>
            <w:tcW w:w="4644" w:type="dxa"/>
          </w:tcPr>
          <w:p w14:paraId="342F0B76" w14:textId="77777777" w:rsidR="001B06FB" w:rsidRDefault="001B06FB">
            <w:pPr>
              <w:rPr>
                <w:b/>
                <w:bCs/>
                <w:lang w:val="fr-BE"/>
              </w:rPr>
            </w:pPr>
            <w:r>
              <w:rPr>
                <w:b/>
                <w:bCs/>
                <w:lang w:val="mt-MT"/>
              </w:rPr>
              <w:t>België/</w:t>
            </w:r>
            <w:r>
              <w:rPr>
                <w:b/>
                <w:bCs/>
                <w:lang w:val="cs-CZ"/>
              </w:rPr>
              <w:t>Belgique</w:t>
            </w:r>
            <w:r>
              <w:rPr>
                <w:b/>
                <w:bCs/>
                <w:lang w:val="mt-MT"/>
              </w:rPr>
              <w:t>/Belgien</w:t>
            </w:r>
          </w:p>
          <w:p w14:paraId="0BD7720F" w14:textId="77777777" w:rsidR="001B06FB" w:rsidRDefault="00D71325">
            <w:pPr>
              <w:rPr>
                <w:lang w:val="fr-BE"/>
              </w:rPr>
            </w:pPr>
            <w:r>
              <w:rPr>
                <w:snapToGrid w:val="0"/>
                <w:lang w:val="fr-BE"/>
              </w:rPr>
              <w:t>S</w:t>
            </w:r>
            <w:r w:rsidR="001B06FB">
              <w:rPr>
                <w:snapToGrid w:val="0"/>
                <w:lang w:val="fr-BE"/>
              </w:rPr>
              <w:t>anofi Belgium</w:t>
            </w:r>
          </w:p>
          <w:p w14:paraId="633F58CD" w14:textId="77777777" w:rsidR="001B06FB" w:rsidRDefault="001B06FB">
            <w:pPr>
              <w:rPr>
                <w:snapToGrid w:val="0"/>
                <w:lang w:val="fr-BE"/>
              </w:rPr>
            </w:pPr>
            <w:r>
              <w:rPr>
                <w:lang w:val="fr-BE"/>
              </w:rPr>
              <w:t xml:space="preserve">Tél/Tel: </w:t>
            </w:r>
            <w:r>
              <w:rPr>
                <w:snapToGrid w:val="0"/>
                <w:lang w:val="fr-BE"/>
              </w:rPr>
              <w:t>+32 (0)2 710 54 00</w:t>
            </w:r>
          </w:p>
          <w:p w14:paraId="103EA8E3" w14:textId="77777777" w:rsidR="001B06FB" w:rsidRDefault="001B06FB">
            <w:pPr>
              <w:rPr>
                <w:lang w:val="fr-BE"/>
              </w:rPr>
            </w:pPr>
          </w:p>
        </w:tc>
        <w:tc>
          <w:tcPr>
            <w:tcW w:w="4678" w:type="dxa"/>
          </w:tcPr>
          <w:p w14:paraId="4EE1BBF8" w14:textId="77777777" w:rsidR="00D71325" w:rsidRDefault="00D71325" w:rsidP="00D71325">
            <w:pPr>
              <w:rPr>
                <w:b/>
                <w:bCs/>
                <w:lang w:val="lt-LT"/>
              </w:rPr>
            </w:pPr>
            <w:r>
              <w:rPr>
                <w:b/>
                <w:bCs/>
                <w:lang w:val="lt-LT"/>
              </w:rPr>
              <w:t>Lietuva</w:t>
            </w:r>
          </w:p>
          <w:p w14:paraId="44F4F914" w14:textId="77777777" w:rsidR="00D71325" w:rsidRDefault="00D71325" w:rsidP="00D71325">
            <w:pPr>
              <w:rPr>
                <w:lang w:val="fr-FR"/>
              </w:rPr>
            </w:pPr>
            <w:r>
              <w:rPr>
                <w:lang w:val="cs-CZ"/>
              </w:rPr>
              <w:t>UAB sanofi-aventis Lietuva</w:t>
            </w:r>
          </w:p>
          <w:p w14:paraId="050441E5" w14:textId="77777777" w:rsidR="00D71325" w:rsidRDefault="00D71325" w:rsidP="00D71325">
            <w:pPr>
              <w:rPr>
                <w:lang w:val="cs-CZ"/>
              </w:rPr>
            </w:pPr>
            <w:r>
              <w:rPr>
                <w:lang w:val="cs-CZ"/>
              </w:rPr>
              <w:t>Tel: +370 5 2755224</w:t>
            </w:r>
          </w:p>
          <w:p w14:paraId="0F60A890" w14:textId="77777777" w:rsidR="001B06FB" w:rsidRDefault="001B06FB" w:rsidP="00D71325">
            <w:pPr>
              <w:rPr>
                <w:lang w:val="fr-BE"/>
              </w:rPr>
            </w:pPr>
          </w:p>
        </w:tc>
      </w:tr>
      <w:tr w:rsidR="001B06FB" w14:paraId="35B6E78A" w14:textId="77777777" w:rsidTr="00EF0E54">
        <w:trPr>
          <w:gridBefore w:val="1"/>
          <w:wBefore w:w="34" w:type="dxa"/>
          <w:cantSplit/>
        </w:trPr>
        <w:tc>
          <w:tcPr>
            <w:tcW w:w="4644" w:type="dxa"/>
          </w:tcPr>
          <w:p w14:paraId="56F1C913" w14:textId="77777777" w:rsidR="001B06FB" w:rsidRDefault="001B06FB">
            <w:pPr>
              <w:rPr>
                <w:b/>
                <w:bCs/>
                <w:lang w:val="fr-BE"/>
              </w:rPr>
            </w:pPr>
            <w:r>
              <w:rPr>
                <w:b/>
                <w:bCs/>
              </w:rPr>
              <w:t>България</w:t>
            </w:r>
          </w:p>
          <w:p w14:paraId="14BBCE99" w14:textId="77777777" w:rsidR="001B06FB" w:rsidRDefault="003A2306">
            <w:pPr>
              <w:rPr>
                <w:noProof/>
                <w:lang w:val="fr-BE"/>
              </w:rPr>
            </w:pPr>
            <w:r>
              <w:rPr>
                <w:noProof/>
                <w:lang w:val="fr-BE"/>
              </w:rPr>
              <w:t>S</w:t>
            </w:r>
            <w:r w:rsidR="001B06FB">
              <w:rPr>
                <w:noProof/>
                <w:lang w:val="fr-BE"/>
              </w:rPr>
              <w:t>anofi Bulgaria EOOD</w:t>
            </w:r>
          </w:p>
          <w:p w14:paraId="03F17E41" w14:textId="77777777" w:rsidR="001B06FB" w:rsidRDefault="001B06FB">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14:paraId="62853FB4" w14:textId="77777777" w:rsidR="001B06FB" w:rsidRDefault="001B06FB">
            <w:pPr>
              <w:rPr>
                <w:lang w:val="cs-CZ"/>
              </w:rPr>
            </w:pPr>
          </w:p>
        </w:tc>
        <w:tc>
          <w:tcPr>
            <w:tcW w:w="4678" w:type="dxa"/>
          </w:tcPr>
          <w:p w14:paraId="2CE9D028" w14:textId="77777777" w:rsidR="00D71325" w:rsidRDefault="00D71325" w:rsidP="00D71325">
            <w:pPr>
              <w:rPr>
                <w:b/>
                <w:bCs/>
                <w:lang w:val="fr-LU"/>
              </w:rPr>
            </w:pPr>
            <w:r>
              <w:rPr>
                <w:b/>
                <w:bCs/>
                <w:lang w:val="fr-LU"/>
              </w:rPr>
              <w:t>Luxembourg/Luxemburg</w:t>
            </w:r>
          </w:p>
          <w:p w14:paraId="20E35A5C" w14:textId="77777777" w:rsidR="00D71325" w:rsidRDefault="00D71325" w:rsidP="00D71325">
            <w:pPr>
              <w:rPr>
                <w:snapToGrid w:val="0"/>
                <w:lang w:val="fr-BE"/>
              </w:rPr>
            </w:pPr>
            <w:r>
              <w:rPr>
                <w:snapToGrid w:val="0"/>
                <w:lang w:val="fr-BE"/>
              </w:rPr>
              <w:t xml:space="preserve">Sanofi Belgium </w:t>
            </w:r>
          </w:p>
          <w:p w14:paraId="4D0E4E5E" w14:textId="77777777" w:rsidR="00D71325" w:rsidRDefault="00D71325" w:rsidP="00D71325">
            <w:pPr>
              <w:rPr>
                <w:lang w:val="fr-BE"/>
              </w:rPr>
            </w:pPr>
            <w:r>
              <w:rPr>
                <w:lang w:val="fr-LU"/>
              </w:rPr>
              <w:t xml:space="preserve">Tél/Tel: </w:t>
            </w:r>
            <w:r>
              <w:rPr>
                <w:snapToGrid w:val="0"/>
                <w:lang w:val="fr-BE"/>
              </w:rPr>
              <w:t>+32 (0)2 710 54 00 (</w:t>
            </w:r>
            <w:r>
              <w:rPr>
                <w:lang w:val="fr-BE"/>
              </w:rPr>
              <w:t>Belgique/Belgien)</w:t>
            </w:r>
          </w:p>
          <w:p w14:paraId="38E148E9" w14:textId="77777777" w:rsidR="001B06FB" w:rsidRDefault="001B06FB" w:rsidP="00D71325">
            <w:pPr>
              <w:rPr>
                <w:lang w:val="hu-HU"/>
              </w:rPr>
            </w:pPr>
          </w:p>
        </w:tc>
      </w:tr>
      <w:tr w:rsidR="001B06FB" w14:paraId="6795A58C" w14:textId="77777777" w:rsidTr="00EF0E54">
        <w:trPr>
          <w:gridBefore w:val="1"/>
          <w:wBefore w:w="34" w:type="dxa"/>
          <w:cantSplit/>
        </w:trPr>
        <w:tc>
          <w:tcPr>
            <w:tcW w:w="4644" w:type="dxa"/>
          </w:tcPr>
          <w:p w14:paraId="44DD6B41" w14:textId="77777777" w:rsidR="001B06FB" w:rsidRDefault="001B06FB">
            <w:pPr>
              <w:rPr>
                <w:b/>
                <w:bCs/>
                <w:lang w:val="fr-BE"/>
              </w:rPr>
            </w:pPr>
            <w:r>
              <w:rPr>
                <w:b/>
                <w:bCs/>
                <w:lang w:val="fr-BE"/>
              </w:rPr>
              <w:t>Česká republika</w:t>
            </w:r>
          </w:p>
          <w:p w14:paraId="7D687972" w14:textId="77777777" w:rsidR="001B06FB" w:rsidRDefault="001B06FB">
            <w:pPr>
              <w:rPr>
                <w:lang w:val="cs-CZ"/>
              </w:rPr>
            </w:pPr>
            <w:r>
              <w:rPr>
                <w:lang w:val="cs-CZ"/>
              </w:rPr>
              <w:t>sanofi-aventis, s.r.o.</w:t>
            </w:r>
          </w:p>
          <w:p w14:paraId="2C080CA4" w14:textId="77777777" w:rsidR="001B06FB" w:rsidRDefault="001B06FB">
            <w:pPr>
              <w:rPr>
                <w:lang w:val="cs-CZ"/>
              </w:rPr>
            </w:pPr>
            <w:r>
              <w:rPr>
                <w:lang w:val="cs-CZ"/>
              </w:rPr>
              <w:t>Tel: +420 233 086 111</w:t>
            </w:r>
          </w:p>
          <w:p w14:paraId="4BD9BDBA" w14:textId="77777777" w:rsidR="001B06FB" w:rsidRDefault="001B06FB">
            <w:pPr>
              <w:rPr>
                <w:lang w:val="cs-CZ"/>
              </w:rPr>
            </w:pPr>
          </w:p>
        </w:tc>
        <w:tc>
          <w:tcPr>
            <w:tcW w:w="4678" w:type="dxa"/>
          </w:tcPr>
          <w:p w14:paraId="7B5073B7" w14:textId="77777777" w:rsidR="00D71325" w:rsidRDefault="00D71325" w:rsidP="00D71325">
            <w:pPr>
              <w:rPr>
                <w:b/>
                <w:bCs/>
                <w:lang w:val="hu-HU"/>
              </w:rPr>
            </w:pPr>
            <w:r>
              <w:rPr>
                <w:b/>
                <w:bCs/>
                <w:lang w:val="hu-HU"/>
              </w:rPr>
              <w:t>Magyarország</w:t>
            </w:r>
          </w:p>
          <w:p w14:paraId="587429F1" w14:textId="77777777" w:rsidR="00226A8A" w:rsidRDefault="00B373B1" w:rsidP="00D71325">
            <w:pPr>
              <w:rPr>
                <w:lang w:val="cs-CZ"/>
              </w:rPr>
            </w:pPr>
            <w:r w:rsidRPr="00B373B1">
              <w:rPr>
                <w:lang w:val="cs-CZ"/>
              </w:rPr>
              <w:t>SANOFI-AVENTIS Zrt.</w:t>
            </w:r>
          </w:p>
          <w:p w14:paraId="7B79E321" w14:textId="77777777" w:rsidR="00D71325" w:rsidRDefault="00D71325" w:rsidP="00D71325">
            <w:pPr>
              <w:rPr>
                <w:lang w:val="hu-HU"/>
              </w:rPr>
            </w:pPr>
            <w:r>
              <w:rPr>
                <w:lang w:val="cs-CZ"/>
              </w:rPr>
              <w:t xml:space="preserve">Tel.: +36 1 </w:t>
            </w:r>
            <w:r>
              <w:rPr>
                <w:lang w:val="hu-HU"/>
              </w:rPr>
              <w:t>505 0050</w:t>
            </w:r>
          </w:p>
          <w:p w14:paraId="0E0B6E5D" w14:textId="77777777" w:rsidR="001B06FB" w:rsidRDefault="001B06FB" w:rsidP="00D71325">
            <w:pPr>
              <w:rPr>
                <w:lang w:val="cs-CZ"/>
              </w:rPr>
            </w:pPr>
          </w:p>
        </w:tc>
      </w:tr>
      <w:tr w:rsidR="001B06FB" w:rsidRPr="00CA5A1A" w14:paraId="7C2EB082" w14:textId="77777777" w:rsidTr="00EF0E54">
        <w:trPr>
          <w:gridBefore w:val="1"/>
          <w:wBefore w:w="34" w:type="dxa"/>
          <w:cantSplit/>
        </w:trPr>
        <w:tc>
          <w:tcPr>
            <w:tcW w:w="4644" w:type="dxa"/>
          </w:tcPr>
          <w:p w14:paraId="72FCDBCD" w14:textId="77777777" w:rsidR="001B06FB" w:rsidRDefault="001B06FB">
            <w:pPr>
              <w:rPr>
                <w:b/>
                <w:bCs/>
                <w:lang w:val="cs-CZ"/>
              </w:rPr>
            </w:pPr>
            <w:r>
              <w:rPr>
                <w:b/>
                <w:bCs/>
                <w:lang w:val="cs-CZ"/>
              </w:rPr>
              <w:t>Danmark</w:t>
            </w:r>
          </w:p>
          <w:p w14:paraId="69892F8C" w14:textId="77777777" w:rsidR="001B06FB" w:rsidRDefault="003A62E2">
            <w:pPr>
              <w:rPr>
                <w:lang w:val="cs-CZ"/>
              </w:rPr>
            </w:pPr>
            <w:r>
              <w:rPr>
                <w:lang w:val="cs-CZ"/>
              </w:rPr>
              <w:t>S</w:t>
            </w:r>
            <w:r w:rsidR="001B06FB">
              <w:rPr>
                <w:lang w:val="cs-CZ"/>
              </w:rPr>
              <w:t>anofi A/S</w:t>
            </w:r>
          </w:p>
          <w:p w14:paraId="4EF1F33D" w14:textId="77777777" w:rsidR="001B06FB" w:rsidRDefault="001B06FB">
            <w:pPr>
              <w:rPr>
                <w:lang w:val="cs-CZ"/>
              </w:rPr>
            </w:pPr>
            <w:r>
              <w:rPr>
                <w:lang w:val="cs-CZ"/>
              </w:rPr>
              <w:t>Tlf: +45 45 16 70 00</w:t>
            </w:r>
          </w:p>
          <w:p w14:paraId="330D3BC9" w14:textId="77777777" w:rsidR="001B06FB" w:rsidRDefault="001B06FB">
            <w:pPr>
              <w:rPr>
                <w:lang w:val="cs-CZ"/>
              </w:rPr>
            </w:pPr>
          </w:p>
        </w:tc>
        <w:tc>
          <w:tcPr>
            <w:tcW w:w="4678" w:type="dxa"/>
          </w:tcPr>
          <w:p w14:paraId="1DBB5295" w14:textId="77777777" w:rsidR="00D71325" w:rsidRDefault="00D71325" w:rsidP="00D71325">
            <w:pPr>
              <w:rPr>
                <w:b/>
                <w:bCs/>
                <w:lang w:val="mt-MT"/>
              </w:rPr>
            </w:pPr>
            <w:r>
              <w:rPr>
                <w:b/>
                <w:bCs/>
                <w:lang w:val="mt-MT"/>
              </w:rPr>
              <w:t>Malta</w:t>
            </w:r>
          </w:p>
          <w:p w14:paraId="365BD953" w14:textId="77777777" w:rsidR="00D71325" w:rsidRDefault="00D71325" w:rsidP="00D71325">
            <w:pPr>
              <w:rPr>
                <w:lang w:val="cs-CZ"/>
              </w:rPr>
            </w:pPr>
            <w:r>
              <w:rPr>
                <w:lang w:val="fr-FR"/>
              </w:rPr>
              <w:t xml:space="preserve">Sanofi </w:t>
            </w:r>
            <w:r w:rsidR="003A62E2">
              <w:rPr>
                <w:lang w:val="fr-FR"/>
              </w:rPr>
              <w:t>S.</w:t>
            </w:r>
            <w:r w:rsidR="00D17C91">
              <w:rPr>
                <w:lang w:val="fr-FR"/>
              </w:rPr>
              <w:t>r.l</w:t>
            </w:r>
            <w:r w:rsidR="003A62E2">
              <w:rPr>
                <w:lang w:val="fr-FR"/>
              </w:rPr>
              <w:t>.</w:t>
            </w:r>
          </w:p>
          <w:p w14:paraId="7CAD0BA8" w14:textId="77777777" w:rsidR="00D71325" w:rsidRDefault="00D71325" w:rsidP="00D71325">
            <w:pPr>
              <w:rPr>
                <w:lang w:val="cs-CZ"/>
              </w:rPr>
            </w:pPr>
            <w:r>
              <w:rPr>
                <w:lang w:val="cs-CZ"/>
              </w:rPr>
              <w:t xml:space="preserve">Tel: </w:t>
            </w:r>
            <w:r w:rsidR="003A62E2">
              <w:rPr>
                <w:lang w:val="cs-CZ"/>
              </w:rPr>
              <w:t>+39 02 39394275</w:t>
            </w:r>
          </w:p>
          <w:p w14:paraId="15A52950" w14:textId="77777777" w:rsidR="001B06FB" w:rsidRDefault="001B06FB" w:rsidP="00D71325">
            <w:pPr>
              <w:rPr>
                <w:lang w:val="cs-CZ"/>
              </w:rPr>
            </w:pPr>
          </w:p>
        </w:tc>
      </w:tr>
      <w:tr w:rsidR="001B06FB" w14:paraId="211C6807" w14:textId="77777777" w:rsidTr="00EF0E54">
        <w:trPr>
          <w:gridBefore w:val="1"/>
          <w:wBefore w:w="34" w:type="dxa"/>
          <w:cantSplit/>
        </w:trPr>
        <w:tc>
          <w:tcPr>
            <w:tcW w:w="4644" w:type="dxa"/>
          </w:tcPr>
          <w:p w14:paraId="26367240" w14:textId="77777777" w:rsidR="001B06FB" w:rsidRDefault="001B06FB">
            <w:pPr>
              <w:rPr>
                <w:b/>
                <w:bCs/>
                <w:lang w:val="cs-CZ"/>
              </w:rPr>
            </w:pPr>
            <w:r>
              <w:rPr>
                <w:b/>
                <w:bCs/>
                <w:lang w:val="cs-CZ"/>
              </w:rPr>
              <w:t>Deutschland</w:t>
            </w:r>
          </w:p>
          <w:p w14:paraId="11C9C104" w14:textId="77777777" w:rsidR="003A2306" w:rsidRPr="00335592" w:rsidRDefault="003A2306" w:rsidP="003A2306">
            <w:pPr>
              <w:rPr>
                <w:lang w:val="fr-FR"/>
              </w:rPr>
            </w:pPr>
            <w:r w:rsidRPr="00335592">
              <w:rPr>
                <w:lang w:val="fr-FR"/>
              </w:rPr>
              <w:t>Sanofi-Aventis Deutschland GmbH</w:t>
            </w:r>
          </w:p>
          <w:p w14:paraId="03FE8009" w14:textId="77777777" w:rsidR="003A2306" w:rsidRPr="009313D0" w:rsidRDefault="003A2306" w:rsidP="003A2306">
            <w:pPr>
              <w:rPr>
                <w:lang w:val="cs-CZ"/>
              </w:rPr>
            </w:pPr>
            <w:r>
              <w:rPr>
                <w:lang w:val="cs-CZ"/>
              </w:rPr>
              <w:t>Tel</w:t>
            </w:r>
            <w:r w:rsidRPr="009313D0">
              <w:rPr>
                <w:lang w:val="cs-CZ"/>
              </w:rPr>
              <w:t>: 0800 52 52 010</w:t>
            </w:r>
          </w:p>
          <w:p w14:paraId="55829AFB" w14:textId="77777777" w:rsidR="001B06FB" w:rsidRDefault="003A2306" w:rsidP="00137E29">
            <w:pPr>
              <w:rPr>
                <w:lang w:val="cs-CZ"/>
              </w:rPr>
            </w:pPr>
            <w:r w:rsidRPr="009313D0">
              <w:rPr>
                <w:lang w:val="cs-CZ"/>
              </w:rPr>
              <w:t>Tel. aus dem Ausland: +49 69 305 21 131</w:t>
            </w:r>
          </w:p>
          <w:p w14:paraId="0E80747D" w14:textId="77777777" w:rsidR="003A2306" w:rsidRPr="00FE4CDA" w:rsidRDefault="003A2306" w:rsidP="00137E29">
            <w:pPr>
              <w:rPr>
                <w:lang w:val="de-DE"/>
              </w:rPr>
            </w:pPr>
          </w:p>
        </w:tc>
        <w:tc>
          <w:tcPr>
            <w:tcW w:w="4678" w:type="dxa"/>
          </w:tcPr>
          <w:p w14:paraId="7101A910" w14:textId="77777777" w:rsidR="00D71325" w:rsidRDefault="00D71325" w:rsidP="00D71325">
            <w:pPr>
              <w:rPr>
                <w:b/>
                <w:bCs/>
                <w:lang w:val="cs-CZ"/>
              </w:rPr>
            </w:pPr>
            <w:r>
              <w:rPr>
                <w:b/>
                <w:bCs/>
                <w:lang w:val="cs-CZ"/>
              </w:rPr>
              <w:t>Nederland</w:t>
            </w:r>
          </w:p>
          <w:p w14:paraId="67BFB9DB" w14:textId="77777777" w:rsidR="00D71325" w:rsidRDefault="00A9527B" w:rsidP="00D71325">
            <w:pPr>
              <w:rPr>
                <w:lang w:val="cs-CZ"/>
              </w:rPr>
            </w:pPr>
            <w:r>
              <w:rPr>
                <w:lang w:val="cs-CZ"/>
              </w:rPr>
              <w:t>Genzyme Europe</w:t>
            </w:r>
            <w:r w:rsidR="00D71325">
              <w:rPr>
                <w:lang w:val="cs-CZ"/>
              </w:rPr>
              <w:t xml:space="preserve"> B.V.</w:t>
            </w:r>
          </w:p>
          <w:p w14:paraId="4149E7E4" w14:textId="77777777" w:rsidR="00137E29" w:rsidRDefault="00D71325" w:rsidP="00D71325">
            <w:pPr>
              <w:rPr>
                <w:lang w:val="nl-NL"/>
              </w:rPr>
            </w:pPr>
            <w:r>
              <w:rPr>
                <w:lang w:val="cs-CZ"/>
              </w:rPr>
              <w:t xml:space="preserve">Tel: </w:t>
            </w:r>
            <w:r w:rsidR="003A62E2">
              <w:rPr>
                <w:lang w:val="cs-CZ"/>
              </w:rPr>
              <w:t>+31 20 245 4000</w:t>
            </w:r>
          </w:p>
          <w:p w14:paraId="4B51EDCB" w14:textId="77777777" w:rsidR="001B06FB" w:rsidRDefault="001B06FB" w:rsidP="00EF0E54">
            <w:pPr>
              <w:rPr>
                <w:lang w:val="et-EE"/>
              </w:rPr>
            </w:pPr>
          </w:p>
        </w:tc>
      </w:tr>
      <w:tr w:rsidR="00137E29" w14:paraId="3E4237D2" w14:textId="77777777" w:rsidTr="00EF0E54">
        <w:trPr>
          <w:gridBefore w:val="1"/>
          <w:wBefore w:w="34" w:type="dxa"/>
          <w:cantSplit/>
        </w:trPr>
        <w:tc>
          <w:tcPr>
            <w:tcW w:w="4644" w:type="dxa"/>
          </w:tcPr>
          <w:p w14:paraId="59CFA1DE" w14:textId="77777777" w:rsidR="00137E29" w:rsidRDefault="00137E29" w:rsidP="00D71325">
            <w:pPr>
              <w:rPr>
                <w:b/>
                <w:bCs/>
                <w:lang w:val="et-EE"/>
              </w:rPr>
            </w:pPr>
            <w:r>
              <w:rPr>
                <w:b/>
                <w:bCs/>
                <w:lang w:val="et-EE"/>
              </w:rPr>
              <w:lastRenderedPageBreak/>
              <w:t>Eesti</w:t>
            </w:r>
          </w:p>
          <w:p w14:paraId="0D81ACE0" w14:textId="77777777" w:rsidR="00137E29" w:rsidRDefault="00137E29" w:rsidP="00D71325">
            <w:pPr>
              <w:rPr>
                <w:lang w:val="cs-CZ"/>
              </w:rPr>
            </w:pPr>
            <w:r>
              <w:rPr>
                <w:lang w:val="cs-CZ"/>
              </w:rPr>
              <w:t>sanofi-aventis Estonia OÜ</w:t>
            </w:r>
          </w:p>
          <w:p w14:paraId="42D1BE14" w14:textId="77777777" w:rsidR="00137E29" w:rsidRDefault="00137E29" w:rsidP="00D71325">
            <w:pPr>
              <w:rPr>
                <w:lang w:val="cs-CZ"/>
              </w:rPr>
            </w:pPr>
            <w:r>
              <w:rPr>
                <w:lang w:val="cs-CZ"/>
              </w:rPr>
              <w:t>Tel: +372 627 34 88</w:t>
            </w:r>
          </w:p>
          <w:p w14:paraId="0375E1A8" w14:textId="77777777" w:rsidR="00137E29" w:rsidRDefault="00137E29">
            <w:pPr>
              <w:rPr>
                <w:b/>
                <w:bCs/>
                <w:lang w:val="cs-CZ"/>
              </w:rPr>
            </w:pPr>
          </w:p>
        </w:tc>
        <w:tc>
          <w:tcPr>
            <w:tcW w:w="4678" w:type="dxa"/>
          </w:tcPr>
          <w:p w14:paraId="5C5E9C15" w14:textId="77777777" w:rsidR="00137E29" w:rsidRDefault="00137E29" w:rsidP="00137E29">
            <w:pPr>
              <w:rPr>
                <w:b/>
                <w:bCs/>
                <w:lang w:val="cs-CZ"/>
              </w:rPr>
            </w:pPr>
            <w:r>
              <w:rPr>
                <w:b/>
                <w:bCs/>
                <w:lang w:val="cs-CZ"/>
              </w:rPr>
              <w:t>Norge</w:t>
            </w:r>
          </w:p>
          <w:p w14:paraId="3496B85B" w14:textId="77777777" w:rsidR="00137E29" w:rsidRDefault="00137E29" w:rsidP="00137E29">
            <w:pPr>
              <w:rPr>
                <w:lang w:val="cs-CZ"/>
              </w:rPr>
            </w:pPr>
            <w:r>
              <w:rPr>
                <w:lang w:val="cs-CZ"/>
              </w:rPr>
              <w:t>sanofi-aventis Norge AS</w:t>
            </w:r>
          </w:p>
          <w:p w14:paraId="152B5606" w14:textId="77777777" w:rsidR="00137E29" w:rsidRDefault="00137E29" w:rsidP="00137E29">
            <w:pPr>
              <w:rPr>
                <w:lang w:val="cs-CZ"/>
              </w:rPr>
            </w:pPr>
            <w:r>
              <w:rPr>
                <w:lang w:val="cs-CZ"/>
              </w:rPr>
              <w:t>Tlf: +47 67 10 71 00</w:t>
            </w:r>
          </w:p>
          <w:p w14:paraId="3A8FEB4A" w14:textId="77777777" w:rsidR="00137E29" w:rsidRDefault="00137E29" w:rsidP="00D71325">
            <w:pPr>
              <w:rPr>
                <w:b/>
                <w:bCs/>
                <w:lang w:val="cs-CZ"/>
              </w:rPr>
            </w:pPr>
          </w:p>
        </w:tc>
      </w:tr>
      <w:tr w:rsidR="00137E29" w14:paraId="2DA44E5A" w14:textId="77777777" w:rsidTr="00EF0E54">
        <w:trPr>
          <w:gridBefore w:val="1"/>
          <w:wBefore w:w="34" w:type="dxa"/>
          <w:cantSplit/>
        </w:trPr>
        <w:tc>
          <w:tcPr>
            <w:tcW w:w="4644" w:type="dxa"/>
          </w:tcPr>
          <w:p w14:paraId="0D644723" w14:textId="77777777" w:rsidR="00137E29" w:rsidRDefault="00137E29" w:rsidP="00D71325">
            <w:pPr>
              <w:rPr>
                <w:b/>
                <w:bCs/>
                <w:lang w:val="cs-CZ"/>
              </w:rPr>
            </w:pPr>
            <w:r>
              <w:rPr>
                <w:b/>
                <w:bCs/>
                <w:lang w:val="el-GR"/>
              </w:rPr>
              <w:t>Ελλάδα</w:t>
            </w:r>
          </w:p>
          <w:p w14:paraId="5B09C701" w14:textId="77777777" w:rsidR="00137E29" w:rsidRDefault="00137E29" w:rsidP="00D71325">
            <w:pPr>
              <w:rPr>
                <w:lang w:val="et-EE"/>
              </w:rPr>
            </w:pPr>
            <w:r>
              <w:rPr>
                <w:lang w:val="cs-CZ"/>
              </w:rPr>
              <w:t>sanofi-aventis AEBE</w:t>
            </w:r>
          </w:p>
          <w:p w14:paraId="21246188" w14:textId="77777777" w:rsidR="00137E29" w:rsidRDefault="00137E29" w:rsidP="00D71325">
            <w:pPr>
              <w:rPr>
                <w:lang w:val="cs-CZ"/>
              </w:rPr>
            </w:pPr>
            <w:r>
              <w:rPr>
                <w:lang w:val="el-GR"/>
              </w:rPr>
              <w:t>Τηλ</w:t>
            </w:r>
            <w:r>
              <w:rPr>
                <w:lang w:val="cs-CZ"/>
              </w:rPr>
              <w:t>: +30 210 900 16 00</w:t>
            </w:r>
          </w:p>
          <w:p w14:paraId="0BBE7507" w14:textId="77777777" w:rsidR="00137E29" w:rsidRDefault="00137E29" w:rsidP="00D71325">
            <w:pPr>
              <w:rPr>
                <w:lang w:val="et-EE"/>
              </w:rPr>
            </w:pPr>
          </w:p>
        </w:tc>
        <w:tc>
          <w:tcPr>
            <w:tcW w:w="4678" w:type="dxa"/>
          </w:tcPr>
          <w:p w14:paraId="249C401F" w14:textId="77777777" w:rsidR="00137E29" w:rsidRDefault="00137E29" w:rsidP="00D71325">
            <w:pPr>
              <w:rPr>
                <w:b/>
                <w:bCs/>
                <w:lang w:val="cs-CZ"/>
              </w:rPr>
            </w:pPr>
            <w:r>
              <w:rPr>
                <w:b/>
                <w:bCs/>
                <w:lang w:val="cs-CZ"/>
              </w:rPr>
              <w:t>Österreich</w:t>
            </w:r>
          </w:p>
          <w:p w14:paraId="1954B00B" w14:textId="77777777" w:rsidR="00137E29" w:rsidRDefault="00137E29" w:rsidP="00D71325">
            <w:r>
              <w:t>sanofi-aventis GmbH</w:t>
            </w:r>
          </w:p>
          <w:p w14:paraId="60F2541C" w14:textId="77777777" w:rsidR="00137E29" w:rsidRDefault="00137E29" w:rsidP="00D71325">
            <w:pPr>
              <w:rPr>
                <w:lang w:val="fr-FR"/>
              </w:rPr>
            </w:pPr>
            <w:r>
              <w:rPr>
                <w:lang w:val="fr-FR"/>
              </w:rPr>
              <w:t>Tel: +43 1 80 185 – 0</w:t>
            </w:r>
          </w:p>
          <w:p w14:paraId="4B91A644" w14:textId="77777777" w:rsidR="00137E29" w:rsidRDefault="00137E29" w:rsidP="00D71325">
            <w:pPr>
              <w:rPr>
                <w:lang w:val="fr-FR"/>
              </w:rPr>
            </w:pPr>
          </w:p>
        </w:tc>
      </w:tr>
      <w:tr w:rsidR="00137E29" w14:paraId="286477F8" w14:textId="77777777" w:rsidTr="00EF0E54">
        <w:trPr>
          <w:gridBefore w:val="1"/>
          <w:wBefore w:w="34" w:type="dxa"/>
          <w:cantSplit/>
        </w:trPr>
        <w:tc>
          <w:tcPr>
            <w:tcW w:w="4644" w:type="dxa"/>
          </w:tcPr>
          <w:p w14:paraId="135EAFC2" w14:textId="77777777" w:rsidR="00137E29" w:rsidRDefault="00137E29" w:rsidP="00D71325">
            <w:pPr>
              <w:rPr>
                <w:b/>
                <w:bCs/>
                <w:lang w:val="es-ES"/>
              </w:rPr>
            </w:pPr>
            <w:r>
              <w:rPr>
                <w:b/>
                <w:bCs/>
                <w:lang w:val="es-ES"/>
              </w:rPr>
              <w:t>España</w:t>
            </w:r>
          </w:p>
          <w:p w14:paraId="32896FE2" w14:textId="77777777" w:rsidR="00137E29" w:rsidRDefault="00137E29" w:rsidP="00D71325">
            <w:pPr>
              <w:rPr>
                <w:smallCaps/>
                <w:lang w:val="pt-PT"/>
              </w:rPr>
            </w:pPr>
            <w:r>
              <w:rPr>
                <w:lang w:val="pt-PT"/>
              </w:rPr>
              <w:t>sanofi-aventis, S.A.</w:t>
            </w:r>
          </w:p>
          <w:p w14:paraId="5D95F2BD" w14:textId="77777777" w:rsidR="00137E29" w:rsidRDefault="00137E29" w:rsidP="00D71325">
            <w:pPr>
              <w:rPr>
                <w:lang w:val="pt-PT"/>
              </w:rPr>
            </w:pPr>
            <w:r>
              <w:rPr>
                <w:lang w:val="pt-PT"/>
              </w:rPr>
              <w:t>Tel: +34 93 485 94 00</w:t>
            </w:r>
          </w:p>
          <w:p w14:paraId="5C8E1AFE" w14:textId="77777777" w:rsidR="00137E29" w:rsidRDefault="00137E29" w:rsidP="00D71325">
            <w:pPr>
              <w:rPr>
                <w:lang w:val="cs-CZ"/>
              </w:rPr>
            </w:pPr>
          </w:p>
        </w:tc>
        <w:tc>
          <w:tcPr>
            <w:tcW w:w="4678" w:type="dxa"/>
          </w:tcPr>
          <w:p w14:paraId="52AE7669" w14:textId="77777777" w:rsidR="00137E29" w:rsidRDefault="00137E29" w:rsidP="00D71325">
            <w:pPr>
              <w:rPr>
                <w:b/>
                <w:bCs/>
                <w:lang w:val="lv-LV"/>
              </w:rPr>
            </w:pPr>
            <w:r>
              <w:rPr>
                <w:b/>
                <w:bCs/>
                <w:lang w:val="lv-LV"/>
              </w:rPr>
              <w:t>Polska</w:t>
            </w:r>
          </w:p>
          <w:p w14:paraId="0A0188D1" w14:textId="77777777" w:rsidR="00137E29" w:rsidRDefault="00137E29" w:rsidP="00D71325">
            <w:pPr>
              <w:rPr>
                <w:lang w:val="sv-SE"/>
              </w:rPr>
            </w:pPr>
            <w:r>
              <w:rPr>
                <w:lang w:val="sv-SE"/>
              </w:rPr>
              <w:t>sanofi-aventis Sp. z o.o.</w:t>
            </w:r>
          </w:p>
          <w:p w14:paraId="77EA7843" w14:textId="77777777" w:rsidR="00137E29" w:rsidRDefault="00137E29" w:rsidP="00D71325">
            <w:pPr>
              <w:rPr>
                <w:lang w:val="fr-FR"/>
              </w:rPr>
            </w:pPr>
            <w:r>
              <w:rPr>
                <w:lang w:val="fr-FR"/>
              </w:rPr>
              <w:t>Tel.: +48 22 280 00 00</w:t>
            </w:r>
          </w:p>
          <w:p w14:paraId="7914A756" w14:textId="77777777" w:rsidR="00137E29" w:rsidRDefault="00137E29" w:rsidP="00D71325">
            <w:pPr>
              <w:rPr>
                <w:lang w:val="fr-FR"/>
              </w:rPr>
            </w:pPr>
          </w:p>
        </w:tc>
      </w:tr>
      <w:tr w:rsidR="00137E29" w14:paraId="2B8E9996" w14:textId="77777777" w:rsidTr="00EF0E54">
        <w:trPr>
          <w:gridBefore w:val="1"/>
          <w:wBefore w:w="34" w:type="dxa"/>
          <w:cantSplit/>
        </w:trPr>
        <w:tc>
          <w:tcPr>
            <w:tcW w:w="4644" w:type="dxa"/>
          </w:tcPr>
          <w:p w14:paraId="315B23F6" w14:textId="77777777" w:rsidR="00137E29" w:rsidRDefault="00137E29" w:rsidP="00D71325">
            <w:pPr>
              <w:rPr>
                <w:b/>
                <w:bCs/>
                <w:lang w:val="fr-FR"/>
              </w:rPr>
            </w:pPr>
            <w:r>
              <w:rPr>
                <w:b/>
                <w:bCs/>
                <w:lang w:val="fr-FR"/>
              </w:rPr>
              <w:t>France</w:t>
            </w:r>
          </w:p>
          <w:p w14:paraId="107F570E" w14:textId="77777777" w:rsidR="00137E29" w:rsidRDefault="00137E29" w:rsidP="00D71325">
            <w:pPr>
              <w:rPr>
                <w:lang w:val="fr-FR"/>
              </w:rPr>
            </w:pPr>
            <w:r>
              <w:rPr>
                <w:lang w:val="fr-BE"/>
              </w:rPr>
              <w:t>sanofi-aventis France</w:t>
            </w:r>
          </w:p>
          <w:p w14:paraId="003B80E4" w14:textId="77777777" w:rsidR="00137E29" w:rsidRDefault="00137E29" w:rsidP="00D71325">
            <w:pPr>
              <w:rPr>
                <w:lang w:val="pt-PT"/>
              </w:rPr>
            </w:pPr>
            <w:r>
              <w:rPr>
                <w:lang w:val="pt-PT"/>
              </w:rPr>
              <w:t xml:space="preserve">Tél: </w:t>
            </w:r>
          </w:p>
          <w:p w14:paraId="05CC6547" w14:textId="77777777" w:rsidR="00137E29" w:rsidRDefault="00137E29" w:rsidP="00D71325">
            <w:pPr>
              <w:rPr>
                <w:lang w:val="pt-PT"/>
              </w:rPr>
            </w:pPr>
            <w:r>
              <w:rPr>
                <w:lang w:val="pt-PT"/>
              </w:rPr>
              <w:t>0 800 222 555</w:t>
            </w:r>
          </w:p>
          <w:p w14:paraId="0D55FBFC" w14:textId="77777777" w:rsidR="00137E29" w:rsidRDefault="00137E29" w:rsidP="00D71325">
            <w:pPr>
              <w:rPr>
                <w:lang w:val="pt-PT"/>
              </w:rPr>
            </w:pPr>
            <w:r>
              <w:rPr>
                <w:lang w:val="pt-PT"/>
              </w:rPr>
              <w:t>Appel depuis l’étranger : +33 1 57 63 23 23</w:t>
            </w:r>
          </w:p>
          <w:p w14:paraId="36B0B452" w14:textId="77777777" w:rsidR="00137E29" w:rsidRDefault="00137E29" w:rsidP="00D71325">
            <w:pPr>
              <w:rPr>
                <w:lang w:val="cs-CZ"/>
              </w:rPr>
            </w:pPr>
          </w:p>
        </w:tc>
        <w:tc>
          <w:tcPr>
            <w:tcW w:w="4678" w:type="dxa"/>
          </w:tcPr>
          <w:p w14:paraId="3402832C" w14:textId="77777777" w:rsidR="00137E29" w:rsidRPr="00045B15" w:rsidRDefault="00137E29" w:rsidP="00D71325">
            <w:pPr>
              <w:rPr>
                <w:b/>
                <w:bCs/>
                <w:lang w:val="pt-PT"/>
              </w:rPr>
            </w:pPr>
            <w:r w:rsidRPr="00045B15">
              <w:rPr>
                <w:b/>
                <w:bCs/>
                <w:lang w:val="pt-PT"/>
              </w:rPr>
              <w:t>Portugal</w:t>
            </w:r>
          </w:p>
          <w:p w14:paraId="5F6EF4D1" w14:textId="77777777" w:rsidR="00137E29" w:rsidRPr="00045B15" w:rsidRDefault="00137E29" w:rsidP="00D71325">
            <w:pPr>
              <w:rPr>
                <w:lang w:val="pt-PT"/>
              </w:rPr>
            </w:pPr>
            <w:r>
              <w:rPr>
                <w:lang w:val="pt-PT"/>
              </w:rPr>
              <w:t>Sanofi</w:t>
            </w:r>
            <w:r w:rsidRPr="00045B15">
              <w:rPr>
                <w:lang w:val="pt-PT"/>
              </w:rPr>
              <w:t xml:space="preserve"> - Produtos Farmacêuticos, Ld</w:t>
            </w:r>
            <w:r>
              <w:rPr>
                <w:lang w:val="pt-PT"/>
              </w:rPr>
              <w:t>a</w:t>
            </w:r>
          </w:p>
          <w:p w14:paraId="3EB2DADB" w14:textId="77777777" w:rsidR="00137E29" w:rsidRDefault="00137E29" w:rsidP="00D71325">
            <w:pPr>
              <w:rPr>
                <w:lang w:val="fr-FR"/>
              </w:rPr>
            </w:pPr>
            <w:r>
              <w:rPr>
                <w:lang w:val="fr-FR"/>
              </w:rPr>
              <w:t>Tel: +351 21 35 89 400</w:t>
            </w:r>
          </w:p>
          <w:p w14:paraId="6E82D0BB" w14:textId="77777777" w:rsidR="00137E29" w:rsidRDefault="00137E29" w:rsidP="00D71325">
            <w:pPr>
              <w:rPr>
                <w:lang w:val="fr-FR"/>
              </w:rPr>
            </w:pPr>
          </w:p>
        </w:tc>
      </w:tr>
      <w:tr w:rsidR="00137E29" w14:paraId="42E95077" w14:textId="77777777" w:rsidTr="00EF0E54">
        <w:trPr>
          <w:cantSplit/>
        </w:trPr>
        <w:tc>
          <w:tcPr>
            <w:tcW w:w="4678" w:type="dxa"/>
            <w:gridSpan w:val="2"/>
          </w:tcPr>
          <w:p w14:paraId="18A6C884" w14:textId="77777777" w:rsidR="00137E29" w:rsidRPr="00020AFF" w:rsidRDefault="00137E29" w:rsidP="00D71325">
            <w:pPr>
              <w:keepNext/>
              <w:rPr>
                <w:rFonts w:eastAsia="SimSun"/>
                <w:b/>
                <w:bCs/>
                <w:lang w:val="it-IT"/>
              </w:rPr>
            </w:pPr>
            <w:r w:rsidRPr="00020AFF">
              <w:rPr>
                <w:rFonts w:eastAsia="SimSun"/>
                <w:b/>
                <w:bCs/>
                <w:lang w:val="it-IT"/>
              </w:rPr>
              <w:t>Hrvatska</w:t>
            </w:r>
          </w:p>
          <w:p w14:paraId="51672C32" w14:textId="77777777" w:rsidR="00137E29" w:rsidRPr="00020AFF" w:rsidRDefault="00137E29" w:rsidP="00D71325">
            <w:pPr>
              <w:rPr>
                <w:rFonts w:eastAsia="SimSun"/>
                <w:lang w:val="it-IT"/>
              </w:rPr>
            </w:pPr>
            <w:r w:rsidRPr="00020AFF">
              <w:rPr>
                <w:rFonts w:eastAsia="SimSun"/>
                <w:lang w:val="it-IT"/>
              </w:rPr>
              <w:t>sanofi-aventis Croatia d.o.o.</w:t>
            </w:r>
          </w:p>
          <w:p w14:paraId="7E175580" w14:textId="77777777" w:rsidR="00137E29" w:rsidRDefault="00137E29" w:rsidP="00D71325">
            <w:pPr>
              <w:rPr>
                <w:lang w:val="fr-FR"/>
              </w:rPr>
            </w:pPr>
            <w:r w:rsidRPr="00020AFF">
              <w:rPr>
                <w:rFonts w:eastAsia="SimSun"/>
                <w:lang w:val="fr-FR"/>
              </w:rPr>
              <w:t>Tel: +385 1 600 34 00</w:t>
            </w:r>
          </w:p>
        </w:tc>
        <w:tc>
          <w:tcPr>
            <w:tcW w:w="4678" w:type="dxa"/>
          </w:tcPr>
          <w:p w14:paraId="6037F972" w14:textId="77777777" w:rsidR="00137E29" w:rsidRDefault="00137E29" w:rsidP="00D71325">
            <w:pPr>
              <w:tabs>
                <w:tab w:val="left" w:pos="-720"/>
                <w:tab w:val="left" w:pos="4536"/>
              </w:tabs>
              <w:suppressAutoHyphens/>
              <w:rPr>
                <w:b/>
                <w:noProof/>
                <w:szCs w:val="22"/>
                <w:lang w:val="pl-PL"/>
              </w:rPr>
            </w:pPr>
            <w:r>
              <w:rPr>
                <w:b/>
                <w:noProof/>
                <w:szCs w:val="22"/>
                <w:lang w:val="pl-PL"/>
              </w:rPr>
              <w:t>România</w:t>
            </w:r>
          </w:p>
          <w:p w14:paraId="5E69849F" w14:textId="77777777" w:rsidR="00137E29" w:rsidRDefault="00DA7688" w:rsidP="00D71325">
            <w:pPr>
              <w:tabs>
                <w:tab w:val="left" w:pos="-720"/>
                <w:tab w:val="left" w:pos="4536"/>
              </w:tabs>
              <w:suppressAutoHyphens/>
              <w:rPr>
                <w:noProof/>
                <w:szCs w:val="22"/>
                <w:lang w:val="pl-PL"/>
              </w:rPr>
            </w:pPr>
            <w:r>
              <w:rPr>
                <w:bCs/>
                <w:szCs w:val="22"/>
                <w:lang w:val="fr-FR"/>
              </w:rPr>
              <w:t>S</w:t>
            </w:r>
            <w:r w:rsidR="00137E29">
              <w:rPr>
                <w:bCs/>
                <w:szCs w:val="22"/>
                <w:lang w:val="fr-FR"/>
              </w:rPr>
              <w:t>anofi Rom</w:t>
            </w:r>
            <w:r>
              <w:rPr>
                <w:bCs/>
                <w:szCs w:val="22"/>
                <w:lang w:val="fr-FR"/>
              </w:rPr>
              <w:t>a</w:t>
            </w:r>
            <w:r w:rsidR="00137E29">
              <w:rPr>
                <w:bCs/>
                <w:szCs w:val="22"/>
                <w:lang w:val="fr-FR"/>
              </w:rPr>
              <w:t>nia SRL</w:t>
            </w:r>
          </w:p>
          <w:p w14:paraId="1111AB6B" w14:textId="77777777" w:rsidR="00137E29" w:rsidRDefault="00137E29" w:rsidP="00D71325">
            <w:pPr>
              <w:rPr>
                <w:szCs w:val="22"/>
                <w:lang w:val="fr-FR"/>
              </w:rPr>
            </w:pPr>
            <w:r>
              <w:rPr>
                <w:noProof/>
                <w:szCs w:val="22"/>
                <w:lang w:val="pl-PL"/>
              </w:rPr>
              <w:t xml:space="preserve">Tel: +40 </w:t>
            </w:r>
            <w:r>
              <w:rPr>
                <w:szCs w:val="22"/>
                <w:lang w:val="fr-FR"/>
              </w:rPr>
              <w:t>(0) 21 317 31 36</w:t>
            </w:r>
          </w:p>
          <w:p w14:paraId="6DE9F1AC" w14:textId="77777777" w:rsidR="00137E29" w:rsidRDefault="00137E29" w:rsidP="00D71325">
            <w:pPr>
              <w:rPr>
                <w:lang w:val="fr-FR"/>
              </w:rPr>
            </w:pPr>
          </w:p>
        </w:tc>
      </w:tr>
      <w:tr w:rsidR="00137E29" w14:paraId="32C79C14" w14:textId="77777777" w:rsidTr="00EF0E54">
        <w:trPr>
          <w:gridBefore w:val="1"/>
          <w:wBefore w:w="34" w:type="dxa"/>
          <w:cantSplit/>
        </w:trPr>
        <w:tc>
          <w:tcPr>
            <w:tcW w:w="4644" w:type="dxa"/>
          </w:tcPr>
          <w:p w14:paraId="0BC0BE2D" w14:textId="77777777" w:rsidR="00137E29" w:rsidRDefault="00137E29" w:rsidP="00D71325">
            <w:pPr>
              <w:rPr>
                <w:b/>
                <w:bCs/>
                <w:lang w:val="fr-FR"/>
              </w:rPr>
            </w:pPr>
            <w:r>
              <w:rPr>
                <w:b/>
                <w:bCs/>
                <w:lang w:val="fr-FR"/>
              </w:rPr>
              <w:t>Ireland</w:t>
            </w:r>
          </w:p>
          <w:p w14:paraId="7C4C68C2" w14:textId="77777777" w:rsidR="00137E29" w:rsidRDefault="00137E29" w:rsidP="00D71325">
            <w:pPr>
              <w:rPr>
                <w:lang w:val="fr-FR"/>
              </w:rPr>
            </w:pPr>
            <w:r>
              <w:rPr>
                <w:lang w:val="fr-FR"/>
              </w:rPr>
              <w:t>sanofi-aventis Ireland Ltd. T/A SANOFI</w:t>
            </w:r>
          </w:p>
          <w:p w14:paraId="1A5BE552" w14:textId="77777777" w:rsidR="00137E29" w:rsidRDefault="00137E29" w:rsidP="00D71325">
            <w:pPr>
              <w:rPr>
                <w:lang w:val="fr-FR"/>
              </w:rPr>
            </w:pPr>
            <w:r>
              <w:rPr>
                <w:lang w:val="fr-FR"/>
              </w:rPr>
              <w:t>Tel: +353 (0) 1 403 56 00</w:t>
            </w:r>
          </w:p>
          <w:p w14:paraId="52794498" w14:textId="77777777" w:rsidR="00137E29" w:rsidRDefault="00137E29" w:rsidP="00D71325">
            <w:pPr>
              <w:rPr>
                <w:lang w:val="fr-FR"/>
              </w:rPr>
            </w:pPr>
          </w:p>
        </w:tc>
        <w:tc>
          <w:tcPr>
            <w:tcW w:w="4678" w:type="dxa"/>
          </w:tcPr>
          <w:p w14:paraId="114951D7" w14:textId="77777777" w:rsidR="00137E29" w:rsidRDefault="00137E29" w:rsidP="009B00F9">
            <w:pPr>
              <w:rPr>
                <w:b/>
                <w:bCs/>
                <w:lang w:val="sl-SI"/>
              </w:rPr>
            </w:pPr>
            <w:r>
              <w:rPr>
                <w:b/>
                <w:bCs/>
                <w:lang w:val="sl-SI"/>
              </w:rPr>
              <w:t>Slovenija</w:t>
            </w:r>
          </w:p>
          <w:p w14:paraId="44D557AF" w14:textId="77777777" w:rsidR="00137E29" w:rsidRDefault="00137E29" w:rsidP="009B00F9">
            <w:pPr>
              <w:rPr>
                <w:lang w:val="cs-CZ"/>
              </w:rPr>
            </w:pPr>
            <w:r>
              <w:rPr>
                <w:lang w:val="cs-CZ"/>
              </w:rPr>
              <w:t>sanofi-aventis d.o.o.</w:t>
            </w:r>
          </w:p>
          <w:p w14:paraId="47919F5A" w14:textId="77777777" w:rsidR="00137E29" w:rsidRDefault="00137E29" w:rsidP="009B00F9">
            <w:pPr>
              <w:rPr>
                <w:lang w:val="cs-CZ"/>
              </w:rPr>
            </w:pPr>
            <w:r>
              <w:rPr>
                <w:lang w:val="cs-CZ"/>
              </w:rPr>
              <w:t>Tel: +386 1 560 48 00</w:t>
            </w:r>
          </w:p>
          <w:p w14:paraId="389B242D" w14:textId="77777777" w:rsidR="00137E29" w:rsidRDefault="00137E29" w:rsidP="00D71325">
            <w:pPr>
              <w:rPr>
                <w:lang w:val="cs-CZ"/>
              </w:rPr>
            </w:pPr>
          </w:p>
        </w:tc>
      </w:tr>
      <w:tr w:rsidR="00137E29" w:rsidRPr="004D0C23" w14:paraId="15E3E7FF" w14:textId="77777777" w:rsidTr="00EF0E54">
        <w:trPr>
          <w:gridBefore w:val="1"/>
          <w:wBefore w:w="34" w:type="dxa"/>
          <w:cantSplit/>
        </w:trPr>
        <w:tc>
          <w:tcPr>
            <w:tcW w:w="4644" w:type="dxa"/>
          </w:tcPr>
          <w:p w14:paraId="2EBB7AEA" w14:textId="77777777" w:rsidR="00137E29" w:rsidRPr="004D0C23" w:rsidRDefault="00137E29" w:rsidP="00D71325">
            <w:pPr>
              <w:rPr>
                <w:b/>
                <w:bCs/>
                <w:szCs w:val="22"/>
                <w:lang w:val="is-IS"/>
              </w:rPr>
            </w:pPr>
            <w:r w:rsidRPr="004D0C23">
              <w:rPr>
                <w:b/>
                <w:bCs/>
                <w:szCs w:val="22"/>
                <w:lang w:val="is-IS"/>
              </w:rPr>
              <w:t>Ísland</w:t>
            </w:r>
          </w:p>
          <w:p w14:paraId="69674011" w14:textId="77777777" w:rsidR="00137E29" w:rsidRPr="004D0C23" w:rsidRDefault="00137E29" w:rsidP="00D71325">
            <w:pPr>
              <w:rPr>
                <w:szCs w:val="22"/>
                <w:lang w:val="is-IS"/>
              </w:rPr>
            </w:pPr>
            <w:r w:rsidRPr="004D0C23">
              <w:rPr>
                <w:szCs w:val="22"/>
                <w:lang w:val="cs-CZ"/>
              </w:rPr>
              <w:t>Vistor hf.</w:t>
            </w:r>
          </w:p>
          <w:p w14:paraId="3911BCF2" w14:textId="77777777" w:rsidR="00137E29" w:rsidRPr="004D0C23" w:rsidRDefault="00137E29" w:rsidP="00D71325">
            <w:pPr>
              <w:rPr>
                <w:szCs w:val="22"/>
                <w:lang w:val="cs-CZ"/>
              </w:rPr>
            </w:pPr>
            <w:r w:rsidRPr="004D0C23">
              <w:rPr>
                <w:noProof/>
                <w:szCs w:val="22"/>
              </w:rPr>
              <w:t>Sími</w:t>
            </w:r>
            <w:r w:rsidRPr="004D0C23">
              <w:rPr>
                <w:szCs w:val="22"/>
                <w:lang w:val="cs-CZ"/>
              </w:rPr>
              <w:t>: +354 535 7000</w:t>
            </w:r>
          </w:p>
          <w:p w14:paraId="788A518C" w14:textId="77777777" w:rsidR="00137E29" w:rsidRPr="004D0C23" w:rsidRDefault="00137E29" w:rsidP="00D71325">
            <w:pPr>
              <w:rPr>
                <w:szCs w:val="22"/>
                <w:lang w:val="cs-CZ"/>
              </w:rPr>
            </w:pPr>
          </w:p>
        </w:tc>
        <w:tc>
          <w:tcPr>
            <w:tcW w:w="4678" w:type="dxa"/>
          </w:tcPr>
          <w:p w14:paraId="6D676C8E" w14:textId="77777777" w:rsidR="00137E29" w:rsidRPr="004D0C23" w:rsidRDefault="00137E29" w:rsidP="009B00F9">
            <w:pPr>
              <w:rPr>
                <w:b/>
                <w:bCs/>
                <w:szCs w:val="22"/>
                <w:lang w:val="sk-SK"/>
              </w:rPr>
            </w:pPr>
            <w:r w:rsidRPr="004D0C23">
              <w:rPr>
                <w:b/>
                <w:bCs/>
                <w:szCs w:val="22"/>
                <w:lang w:val="sk-SK"/>
              </w:rPr>
              <w:t>Slovenská republika</w:t>
            </w:r>
          </w:p>
          <w:p w14:paraId="33BC77CD" w14:textId="77777777" w:rsidR="00137E29" w:rsidRPr="004D0C23" w:rsidRDefault="00137E29" w:rsidP="009B00F9">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604CC2D2" w14:textId="77777777" w:rsidR="00137E29" w:rsidRPr="004D0C23" w:rsidRDefault="00137E29" w:rsidP="009B00F9">
            <w:pPr>
              <w:rPr>
                <w:szCs w:val="22"/>
                <w:lang w:val="sk-SK"/>
              </w:rPr>
            </w:pPr>
            <w:r w:rsidRPr="004D0C23">
              <w:rPr>
                <w:szCs w:val="22"/>
                <w:lang w:val="cs-CZ"/>
              </w:rPr>
              <w:t>Tel: +</w:t>
            </w:r>
            <w:r w:rsidRPr="004D0C23">
              <w:rPr>
                <w:szCs w:val="22"/>
                <w:lang w:val="sk-SK"/>
              </w:rPr>
              <w:t xml:space="preserve">421 2 </w:t>
            </w:r>
            <w:r w:rsidRPr="004D0C23">
              <w:rPr>
                <w:szCs w:val="22"/>
              </w:rPr>
              <w:t>33 100 100</w:t>
            </w:r>
          </w:p>
          <w:p w14:paraId="7BDAD9D6" w14:textId="77777777" w:rsidR="00137E29" w:rsidRPr="004D0C23" w:rsidRDefault="00137E29" w:rsidP="009B00F9">
            <w:pPr>
              <w:rPr>
                <w:szCs w:val="22"/>
                <w:lang w:val="sk-SK"/>
              </w:rPr>
            </w:pPr>
          </w:p>
        </w:tc>
      </w:tr>
      <w:tr w:rsidR="00137E29" w:rsidRPr="009D71B3" w14:paraId="41CDDD4B" w14:textId="77777777" w:rsidTr="00EF0E54">
        <w:trPr>
          <w:gridBefore w:val="1"/>
          <w:wBefore w:w="34" w:type="dxa"/>
          <w:cantSplit/>
        </w:trPr>
        <w:tc>
          <w:tcPr>
            <w:tcW w:w="4644" w:type="dxa"/>
          </w:tcPr>
          <w:p w14:paraId="6347E1D9" w14:textId="77777777" w:rsidR="00137E29" w:rsidRDefault="00137E29" w:rsidP="00D71325">
            <w:pPr>
              <w:rPr>
                <w:b/>
                <w:bCs/>
                <w:lang w:val="it-IT"/>
              </w:rPr>
            </w:pPr>
            <w:r>
              <w:rPr>
                <w:b/>
                <w:bCs/>
                <w:lang w:val="it-IT"/>
              </w:rPr>
              <w:t>Italia</w:t>
            </w:r>
          </w:p>
          <w:p w14:paraId="57B03538" w14:textId="77777777" w:rsidR="00137E29" w:rsidRDefault="00A90999" w:rsidP="00D71325">
            <w:pPr>
              <w:rPr>
                <w:lang w:val="it-IT"/>
              </w:rPr>
            </w:pPr>
            <w:r>
              <w:rPr>
                <w:lang w:val="it-IT"/>
              </w:rPr>
              <w:t>S</w:t>
            </w:r>
            <w:r w:rsidR="00137E29">
              <w:rPr>
                <w:lang w:val="it-IT"/>
              </w:rPr>
              <w:t>anofi S.</w:t>
            </w:r>
            <w:r w:rsidR="00A9527B">
              <w:rPr>
                <w:lang w:val="it-IT"/>
              </w:rPr>
              <w:t>r.l</w:t>
            </w:r>
            <w:r w:rsidR="00137E29">
              <w:rPr>
                <w:lang w:val="it-IT"/>
              </w:rPr>
              <w:t>.</w:t>
            </w:r>
          </w:p>
          <w:p w14:paraId="1DF69B0F" w14:textId="77777777" w:rsidR="00137E29" w:rsidRDefault="00137E29" w:rsidP="00D71325">
            <w:pPr>
              <w:rPr>
                <w:lang w:val="it-IT"/>
              </w:rPr>
            </w:pPr>
            <w:r>
              <w:rPr>
                <w:lang w:val="it-IT"/>
              </w:rPr>
              <w:t xml:space="preserve">Tel: </w:t>
            </w:r>
            <w:r w:rsidR="00DA7688">
              <w:rPr>
                <w:lang w:val="it-IT"/>
              </w:rPr>
              <w:t>800.536389</w:t>
            </w:r>
          </w:p>
          <w:p w14:paraId="18A74FA4" w14:textId="77777777" w:rsidR="00137E29" w:rsidRDefault="00137E29" w:rsidP="00D71325">
            <w:pPr>
              <w:rPr>
                <w:lang w:val="it-IT"/>
              </w:rPr>
            </w:pPr>
          </w:p>
        </w:tc>
        <w:tc>
          <w:tcPr>
            <w:tcW w:w="4678" w:type="dxa"/>
          </w:tcPr>
          <w:p w14:paraId="65A6FB1A" w14:textId="77777777" w:rsidR="00137E29" w:rsidRDefault="00137E29" w:rsidP="009B00F9">
            <w:pPr>
              <w:rPr>
                <w:b/>
                <w:bCs/>
                <w:lang w:val="it-IT"/>
              </w:rPr>
            </w:pPr>
            <w:r>
              <w:rPr>
                <w:b/>
                <w:bCs/>
                <w:lang w:val="it-IT"/>
              </w:rPr>
              <w:t>Suomi/Finland</w:t>
            </w:r>
          </w:p>
          <w:p w14:paraId="51FBFAF2" w14:textId="77777777" w:rsidR="00137E29" w:rsidRDefault="00137E29" w:rsidP="009B00F9">
            <w:pPr>
              <w:rPr>
                <w:lang w:val="it-IT"/>
              </w:rPr>
            </w:pPr>
            <w:r>
              <w:rPr>
                <w:lang w:val="it-IT"/>
              </w:rPr>
              <w:t>Sanofi Oy</w:t>
            </w:r>
          </w:p>
          <w:p w14:paraId="4AD70256" w14:textId="77777777" w:rsidR="00137E29" w:rsidRDefault="00137E29" w:rsidP="009B00F9">
            <w:pPr>
              <w:rPr>
                <w:lang w:val="it-IT"/>
              </w:rPr>
            </w:pPr>
            <w:r>
              <w:rPr>
                <w:lang w:val="it-IT"/>
              </w:rPr>
              <w:t>Puh/Tel: +358 (0) 201 200 300</w:t>
            </w:r>
          </w:p>
          <w:p w14:paraId="358170B7" w14:textId="77777777" w:rsidR="00137E29" w:rsidRDefault="00137E29" w:rsidP="009B00F9">
            <w:pPr>
              <w:rPr>
                <w:lang w:val="it-IT"/>
              </w:rPr>
            </w:pPr>
          </w:p>
        </w:tc>
      </w:tr>
      <w:tr w:rsidR="00137E29" w:rsidRPr="009D71B3" w14:paraId="663183ED" w14:textId="77777777" w:rsidTr="00EF0E54">
        <w:trPr>
          <w:gridBefore w:val="1"/>
          <w:wBefore w:w="34" w:type="dxa"/>
          <w:cantSplit/>
        </w:trPr>
        <w:tc>
          <w:tcPr>
            <w:tcW w:w="4644" w:type="dxa"/>
          </w:tcPr>
          <w:p w14:paraId="11AF64A9" w14:textId="77777777" w:rsidR="00137E29" w:rsidRDefault="00137E29" w:rsidP="00D71325">
            <w:pPr>
              <w:rPr>
                <w:b/>
                <w:bCs/>
                <w:lang w:val="it-IT"/>
              </w:rPr>
            </w:pPr>
            <w:r>
              <w:rPr>
                <w:b/>
                <w:bCs/>
                <w:lang w:val="el-GR"/>
              </w:rPr>
              <w:t>Κύπρος</w:t>
            </w:r>
          </w:p>
          <w:p w14:paraId="10B555C7" w14:textId="77777777" w:rsidR="00137E29" w:rsidRDefault="00137E29" w:rsidP="00D71325">
            <w:pPr>
              <w:rPr>
                <w:lang w:val="it-IT"/>
              </w:rPr>
            </w:pPr>
            <w:r>
              <w:rPr>
                <w:lang w:val="it-IT"/>
              </w:rPr>
              <w:t>sanofi-aventis Cyprus Ltd.</w:t>
            </w:r>
          </w:p>
          <w:p w14:paraId="17A8777B" w14:textId="77777777" w:rsidR="00137E29" w:rsidRDefault="00137E29" w:rsidP="00D71325">
            <w:pPr>
              <w:rPr>
                <w:lang w:val="fr-FR"/>
              </w:rPr>
            </w:pPr>
            <w:r>
              <w:rPr>
                <w:lang w:val="el-GR"/>
              </w:rPr>
              <w:t>Τηλ: +</w:t>
            </w:r>
            <w:r>
              <w:rPr>
                <w:lang w:val="fr-FR"/>
              </w:rPr>
              <w:t>357 22 871600</w:t>
            </w:r>
          </w:p>
          <w:p w14:paraId="34FC6866" w14:textId="77777777" w:rsidR="00137E29" w:rsidRDefault="00137E29" w:rsidP="00D71325">
            <w:pPr>
              <w:rPr>
                <w:lang w:val="fr-FR"/>
              </w:rPr>
            </w:pPr>
          </w:p>
        </w:tc>
        <w:tc>
          <w:tcPr>
            <w:tcW w:w="4678" w:type="dxa"/>
          </w:tcPr>
          <w:p w14:paraId="523DEC2B" w14:textId="77777777" w:rsidR="00137E29" w:rsidRDefault="00137E29" w:rsidP="009B00F9">
            <w:pPr>
              <w:rPr>
                <w:b/>
                <w:bCs/>
                <w:lang w:val="sv-SE"/>
              </w:rPr>
            </w:pPr>
            <w:r>
              <w:rPr>
                <w:b/>
                <w:bCs/>
                <w:lang w:val="sv-SE"/>
              </w:rPr>
              <w:t>Sverige</w:t>
            </w:r>
          </w:p>
          <w:p w14:paraId="2C9A02AB" w14:textId="77777777" w:rsidR="00137E29" w:rsidRDefault="00137E29" w:rsidP="009B00F9">
            <w:pPr>
              <w:rPr>
                <w:lang w:val="sv-SE"/>
              </w:rPr>
            </w:pPr>
            <w:r>
              <w:rPr>
                <w:lang w:val="sv-SE"/>
              </w:rPr>
              <w:t>Sanofi AB</w:t>
            </w:r>
          </w:p>
          <w:p w14:paraId="2B6513D1" w14:textId="77777777" w:rsidR="00137E29" w:rsidRDefault="00137E29" w:rsidP="009B00F9">
            <w:pPr>
              <w:rPr>
                <w:lang w:val="sv-SE"/>
              </w:rPr>
            </w:pPr>
            <w:r>
              <w:rPr>
                <w:lang w:val="sv-SE"/>
              </w:rPr>
              <w:t>Tel: +46 (0)8 634 50 00</w:t>
            </w:r>
          </w:p>
          <w:p w14:paraId="5FB60D85" w14:textId="77777777" w:rsidR="00137E29" w:rsidRDefault="00137E29" w:rsidP="009B00F9">
            <w:pPr>
              <w:rPr>
                <w:lang w:val="sv-SE"/>
              </w:rPr>
            </w:pPr>
          </w:p>
        </w:tc>
      </w:tr>
      <w:tr w:rsidR="00137E29" w14:paraId="3C7BF51A" w14:textId="77777777" w:rsidTr="00EF0E54">
        <w:trPr>
          <w:gridBefore w:val="1"/>
          <w:wBefore w:w="34" w:type="dxa"/>
          <w:cantSplit/>
        </w:trPr>
        <w:tc>
          <w:tcPr>
            <w:tcW w:w="4644" w:type="dxa"/>
          </w:tcPr>
          <w:p w14:paraId="149F086C" w14:textId="77777777" w:rsidR="00137E29" w:rsidRDefault="00137E29" w:rsidP="00D71325">
            <w:pPr>
              <w:rPr>
                <w:b/>
                <w:bCs/>
                <w:lang w:val="lv-LV"/>
              </w:rPr>
            </w:pPr>
            <w:r>
              <w:rPr>
                <w:b/>
                <w:bCs/>
                <w:lang w:val="lv-LV"/>
              </w:rPr>
              <w:t>Latvija</w:t>
            </w:r>
          </w:p>
          <w:p w14:paraId="3412CB3C" w14:textId="77777777" w:rsidR="00137E29" w:rsidRDefault="00137E29" w:rsidP="00D71325">
            <w:pPr>
              <w:rPr>
                <w:lang w:val="sv-SE"/>
              </w:rPr>
            </w:pPr>
            <w:r>
              <w:rPr>
                <w:lang w:val="sv-SE"/>
              </w:rPr>
              <w:t>sanofi-aventis Latvia SIA</w:t>
            </w:r>
          </w:p>
          <w:p w14:paraId="500B98E2" w14:textId="77777777" w:rsidR="00137E29" w:rsidRDefault="00137E29" w:rsidP="00D71325">
            <w:pPr>
              <w:rPr>
                <w:lang w:val="sv-SE"/>
              </w:rPr>
            </w:pPr>
            <w:r>
              <w:rPr>
                <w:lang w:val="sv-SE"/>
              </w:rPr>
              <w:t>Tel: +371 67 33 24 51</w:t>
            </w:r>
          </w:p>
          <w:p w14:paraId="67F4F901" w14:textId="77777777" w:rsidR="00137E29" w:rsidRDefault="00137E29" w:rsidP="00D71325">
            <w:pPr>
              <w:rPr>
                <w:lang w:val="sv-SE"/>
              </w:rPr>
            </w:pPr>
          </w:p>
        </w:tc>
        <w:tc>
          <w:tcPr>
            <w:tcW w:w="4678" w:type="dxa"/>
          </w:tcPr>
          <w:p w14:paraId="3C019293" w14:textId="77777777" w:rsidR="00137E29" w:rsidRDefault="00137E29" w:rsidP="009B00F9">
            <w:pPr>
              <w:rPr>
                <w:b/>
                <w:bCs/>
                <w:lang w:val="sv-SE"/>
              </w:rPr>
            </w:pPr>
            <w:r>
              <w:rPr>
                <w:b/>
                <w:bCs/>
                <w:lang w:val="sv-SE"/>
              </w:rPr>
              <w:t>United Kingdom</w:t>
            </w:r>
          </w:p>
          <w:p w14:paraId="2360EADE" w14:textId="77777777" w:rsidR="00137E29" w:rsidRDefault="00137E29" w:rsidP="009B00F9">
            <w:pPr>
              <w:rPr>
                <w:lang w:val="sv-SE"/>
              </w:rPr>
            </w:pPr>
            <w:r>
              <w:rPr>
                <w:lang w:val="sv-SE"/>
              </w:rPr>
              <w:t>Sanofi</w:t>
            </w:r>
          </w:p>
          <w:p w14:paraId="581F1BD7" w14:textId="77777777" w:rsidR="00137E29" w:rsidRDefault="00137E29" w:rsidP="00C70E7C">
            <w:pPr>
              <w:rPr>
                <w:lang w:val="sv-SE"/>
              </w:rPr>
            </w:pPr>
            <w:r>
              <w:rPr>
                <w:lang w:val="sv-SE"/>
              </w:rPr>
              <w:t>Tel: +44 (0) 845 372 7101</w:t>
            </w:r>
          </w:p>
        </w:tc>
      </w:tr>
    </w:tbl>
    <w:p w14:paraId="7A76B2CB" w14:textId="77777777" w:rsidR="001B06FB" w:rsidRDefault="001B06FB">
      <w:pPr>
        <w:rPr>
          <w:lang w:val="fr-FR"/>
        </w:rPr>
      </w:pPr>
    </w:p>
    <w:p w14:paraId="36B61979" w14:textId="77777777" w:rsidR="009B00F9" w:rsidRPr="00247981" w:rsidRDefault="009B00F9" w:rsidP="009B00F9">
      <w:pPr>
        <w:rPr>
          <w:b/>
          <w:szCs w:val="22"/>
          <w:lang w:val="da-DK"/>
        </w:rPr>
      </w:pPr>
      <w:r w:rsidRPr="00247981">
        <w:rPr>
          <w:b/>
          <w:szCs w:val="22"/>
          <w:lang w:val="da-DK"/>
        </w:rPr>
        <w:t xml:space="preserve">Denne indlægsseddel blev senest ændret </w:t>
      </w:r>
    </w:p>
    <w:p w14:paraId="02FBF706" w14:textId="77777777" w:rsidR="001B06FB" w:rsidRPr="002C6D9C" w:rsidRDefault="001B06FB" w:rsidP="001B06FB">
      <w:pPr>
        <w:pStyle w:val="EMEABodyText"/>
        <w:rPr>
          <w:lang w:val="da-DK"/>
        </w:rPr>
      </w:pPr>
    </w:p>
    <w:p w14:paraId="17406046" w14:textId="77777777" w:rsidR="001B06FB" w:rsidRDefault="001B06FB" w:rsidP="001B06FB">
      <w:pPr>
        <w:pStyle w:val="EMEABodyText"/>
        <w:rPr>
          <w:bCs/>
          <w:noProof/>
          <w:lang w:val="da-DK"/>
        </w:rPr>
      </w:pPr>
      <w:r w:rsidRPr="002C6D9C">
        <w:rPr>
          <w:noProof/>
          <w:lang w:val="da-DK"/>
        </w:rPr>
        <w:t xml:space="preserve">Du kan finde yderligere information om </w:t>
      </w:r>
      <w:r>
        <w:rPr>
          <w:lang w:val="da-DK"/>
        </w:rPr>
        <w:t>Karvea</w:t>
      </w:r>
      <w:r w:rsidRPr="002C6D9C">
        <w:rPr>
          <w:lang w:val="da-DK"/>
        </w:rPr>
        <w:t xml:space="preserve"> </w:t>
      </w:r>
      <w:r w:rsidRPr="002C6D9C">
        <w:rPr>
          <w:noProof/>
          <w:lang w:val="da-DK"/>
        </w:rPr>
        <w:t xml:space="preserve">på </w:t>
      </w:r>
      <w:r w:rsidRPr="002C6D9C">
        <w:rPr>
          <w:bCs/>
          <w:noProof/>
          <w:lang w:val="da-DK"/>
        </w:rPr>
        <w:t xml:space="preserve">Det </w:t>
      </w:r>
      <w:r>
        <w:rPr>
          <w:bCs/>
          <w:noProof/>
          <w:lang w:val="da-DK"/>
        </w:rPr>
        <w:t>E</w:t>
      </w:r>
      <w:r w:rsidRPr="002C6D9C">
        <w:rPr>
          <w:bCs/>
          <w:noProof/>
          <w:lang w:val="da-DK"/>
        </w:rPr>
        <w:t xml:space="preserve">uropæiske Lægemiddelagenturs hjemmeside </w:t>
      </w:r>
      <w:r w:rsidR="00A9527B" w:rsidRPr="00617ED1">
        <w:rPr>
          <w:bCs/>
          <w:noProof/>
          <w:lang w:val="da-DK"/>
        </w:rPr>
        <w:t>http://www.ema.europa.eu</w:t>
      </w:r>
    </w:p>
    <w:p w14:paraId="1BBA0EAA" w14:textId="77777777" w:rsidR="00137E29" w:rsidRPr="002C6D9C" w:rsidRDefault="00137E29" w:rsidP="001B06FB">
      <w:pPr>
        <w:pStyle w:val="EMEABodyText"/>
        <w:rPr>
          <w:lang w:val="da-DK"/>
        </w:rPr>
      </w:pPr>
    </w:p>
    <w:p w14:paraId="4BD140D6" w14:textId="77777777" w:rsidR="00C16E6D" w:rsidRPr="002C6D9C" w:rsidRDefault="001B06FB" w:rsidP="00C16E6D">
      <w:pPr>
        <w:pStyle w:val="EMEATitle"/>
        <w:rPr>
          <w:lang w:val="da-DK"/>
        </w:rPr>
      </w:pPr>
      <w:r w:rsidRPr="009D71B3">
        <w:rPr>
          <w:lang w:val="da-DK"/>
        </w:rPr>
        <w:br w:type="page"/>
      </w:r>
      <w:r w:rsidR="00C16E6D" w:rsidRPr="00247981">
        <w:rPr>
          <w:b w:val="0"/>
          <w:szCs w:val="22"/>
          <w:lang w:val="da-DK"/>
        </w:rPr>
        <w:lastRenderedPageBreak/>
        <w:t xml:space="preserve">Indlægsseddel: Information til </w:t>
      </w:r>
      <w:r w:rsidR="00C16E6D">
        <w:rPr>
          <w:b w:val="0"/>
          <w:szCs w:val="22"/>
          <w:lang w:val="da-DK"/>
        </w:rPr>
        <w:t>brugeren</w:t>
      </w:r>
    </w:p>
    <w:p w14:paraId="35B12A9C" w14:textId="77777777" w:rsidR="001B06FB" w:rsidRPr="002C6D9C" w:rsidRDefault="001B06FB" w:rsidP="001B06FB">
      <w:pPr>
        <w:pStyle w:val="EMEATitle"/>
        <w:rPr>
          <w:lang w:val="da-DK"/>
        </w:rPr>
      </w:pPr>
      <w:r>
        <w:rPr>
          <w:lang w:val="da-DK"/>
        </w:rPr>
        <w:t>Karvea</w:t>
      </w:r>
      <w:r w:rsidRPr="002C6D9C">
        <w:rPr>
          <w:lang w:val="da-DK"/>
        </w:rPr>
        <w:t xml:space="preserve"> </w:t>
      </w:r>
      <w:r>
        <w:rPr>
          <w:lang w:val="da-DK"/>
        </w:rPr>
        <w:t>150</w:t>
      </w:r>
      <w:r w:rsidRPr="002C6D9C">
        <w:rPr>
          <w:lang w:val="da-DK"/>
        </w:rPr>
        <w:t> mg tabletter</w:t>
      </w:r>
    </w:p>
    <w:p w14:paraId="68BC667B" w14:textId="77777777" w:rsidR="001B06FB" w:rsidRPr="002C6D9C" w:rsidRDefault="001B06FB" w:rsidP="001B06FB">
      <w:pPr>
        <w:pStyle w:val="EMEABodyText"/>
        <w:jc w:val="center"/>
        <w:rPr>
          <w:lang w:val="da-DK"/>
        </w:rPr>
      </w:pPr>
      <w:r w:rsidRPr="002C6D9C">
        <w:rPr>
          <w:lang w:val="da-DK"/>
        </w:rPr>
        <w:t>irbesartan</w:t>
      </w:r>
    </w:p>
    <w:p w14:paraId="1EB46549" w14:textId="77777777" w:rsidR="001B06FB" w:rsidRPr="002C6D9C" w:rsidRDefault="001B06FB">
      <w:pPr>
        <w:pStyle w:val="EMEABodyText"/>
        <w:rPr>
          <w:b/>
          <w:lang w:val="da-DK"/>
        </w:rPr>
      </w:pPr>
    </w:p>
    <w:p w14:paraId="099E6AE1" w14:textId="77777777" w:rsidR="00C16E6D" w:rsidRPr="00247981" w:rsidRDefault="00C16E6D" w:rsidP="00C16E6D">
      <w:pPr>
        <w:ind w:right="-2"/>
        <w:rPr>
          <w:b/>
          <w:szCs w:val="22"/>
          <w:lang w:val="da-DK"/>
        </w:rPr>
      </w:pPr>
      <w:r w:rsidRPr="00247981">
        <w:rPr>
          <w:b/>
          <w:szCs w:val="22"/>
          <w:lang w:val="da-DK"/>
        </w:rPr>
        <w:t>Læs denne indlægsseddel grundigt, inden du begynder at tage dette lægemiddel, da den indeholder vigtige oplysninger.</w:t>
      </w:r>
    </w:p>
    <w:p w14:paraId="1D76E68C" w14:textId="77777777" w:rsidR="00C16E6D" w:rsidRPr="00247981" w:rsidRDefault="00C16E6D" w:rsidP="003A62E2">
      <w:pPr>
        <w:numPr>
          <w:ilvl w:val="0"/>
          <w:numId w:val="4"/>
        </w:numPr>
        <w:tabs>
          <w:tab w:val="clear" w:pos="720"/>
        </w:tabs>
        <w:ind w:left="567" w:hanging="567"/>
        <w:rPr>
          <w:szCs w:val="22"/>
          <w:lang w:val="da-DK"/>
        </w:rPr>
      </w:pPr>
      <w:r w:rsidRPr="00247981">
        <w:rPr>
          <w:szCs w:val="22"/>
          <w:lang w:val="da-DK"/>
        </w:rPr>
        <w:t>Gem indlægssedlen. Du kan få brug for at læse den igen.</w:t>
      </w:r>
    </w:p>
    <w:p w14:paraId="75775429" w14:textId="77777777" w:rsidR="00C16E6D" w:rsidRPr="00247981" w:rsidRDefault="00C16E6D" w:rsidP="003A62E2">
      <w:pPr>
        <w:numPr>
          <w:ilvl w:val="0"/>
          <w:numId w:val="4"/>
        </w:numPr>
        <w:tabs>
          <w:tab w:val="clear" w:pos="720"/>
        </w:tabs>
        <w:ind w:left="567" w:hanging="567"/>
        <w:rPr>
          <w:szCs w:val="22"/>
          <w:lang w:val="da-DK"/>
        </w:rPr>
      </w:pPr>
      <w:r w:rsidRPr="00247981">
        <w:rPr>
          <w:szCs w:val="22"/>
          <w:lang w:val="da-DK"/>
        </w:rPr>
        <w:t>Spørg lægen</w:t>
      </w:r>
      <w:r>
        <w:rPr>
          <w:noProof/>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Pr>
          <w:noProof/>
          <w:szCs w:val="22"/>
          <w:lang w:val="da-DK"/>
        </w:rPr>
        <w:t xml:space="preserve">, </w:t>
      </w:r>
      <w:r w:rsidRPr="00247981">
        <w:rPr>
          <w:szCs w:val="22"/>
          <w:lang w:val="da-DK"/>
        </w:rPr>
        <w:t>hvis der er mere, du vil vide.</w:t>
      </w:r>
    </w:p>
    <w:p w14:paraId="7DE497C9" w14:textId="77777777" w:rsidR="00C16E6D" w:rsidRPr="00247981" w:rsidRDefault="00C16E6D" w:rsidP="003A62E2">
      <w:pPr>
        <w:numPr>
          <w:ilvl w:val="0"/>
          <w:numId w:val="4"/>
        </w:numPr>
        <w:tabs>
          <w:tab w:val="clear" w:pos="720"/>
        </w:tabs>
        <w:ind w:left="567" w:hanging="567"/>
        <w:rPr>
          <w:szCs w:val="22"/>
          <w:lang w:val="da-DK"/>
        </w:rPr>
      </w:pPr>
      <w:r w:rsidRPr="00247981">
        <w:rPr>
          <w:szCs w:val="22"/>
          <w:lang w:val="da-DK"/>
        </w:rPr>
        <w:t xml:space="preserve">Lægen har ordineret </w:t>
      </w:r>
      <w:r>
        <w:rPr>
          <w:szCs w:val="22"/>
          <w:lang w:val="da-DK"/>
        </w:rPr>
        <w:t>Karvea</w:t>
      </w:r>
      <w:r w:rsidRPr="00247981">
        <w:rPr>
          <w:szCs w:val="22"/>
          <w:lang w:val="da-DK"/>
        </w:rPr>
        <w:t xml:space="preserve"> til dig personligt. Lad derfor være med at give </w:t>
      </w:r>
      <w:r w:rsidRPr="00247981">
        <w:rPr>
          <w:noProof/>
          <w:szCs w:val="22"/>
          <w:lang w:val="da-DK"/>
        </w:rPr>
        <w:t>medicinen</w:t>
      </w:r>
      <w:r w:rsidRPr="00247981">
        <w:rPr>
          <w:szCs w:val="22"/>
          <w:lang w:val="da-DK"/>
        </w:rPr>
        <w:t xml:space="preserve"> til andre. Det kan være skadeligt for andre, selvom de har de samme symptomer, som</w:t>
      </w:r>
      <w:r>
        <w:rPr>
          <w:szCs w:val="22"/>
          <w:lang w:val="da-DK"/>
        </w:rPr>
        <w:t xml:space="preserve"> </w:t>
      </w:r>
      <w:r w:rsidRPr="00247981">
        <w:rPr>
          <w:szCs w:val="22"/>
          <w:lang w:val="da-DK"/>
        </w:rPr>
        <w:t>du har.</w:t>
      </w:r>
    </w:p>
    <w:p w14:paraId="459FF3A1" w14:textId="77777777" w:rsidR="00C16E6D" w:rsidRPr="00247981" w:rsidRDefault="00C16E6D" w:rsidP="003A62E2">
      <w:pPr>
        <w:numPr>
          <w:ilvl w:val="0"/>
          <w:numId w:val="4"/>
        </w:numPr>
        <w:tabs>
          <w:tab w:val="clear" w:pos="720"/>
        </w:tabs>
        <w:ind w:left="567" w:hanging="567"/>
        <w:rPr>
          <w:szCs w:val="22"/>
          <w:lang w:val="da-DK"/>
        </w:rPr>
      </w:pPr>
      <w:r w:rsidRPr="00247981">
        <w:rPr>
          <w:noProof/>
          <w:szCs w:val="22"/>
          <w:lang w:val="da-DK"/>
        </w:rPr>
        <w:t>Kontakt</w:t>
      </w:r>
      <w:r w:rsidRPr="00247981">
        <w:rPr>
          <w:szCs w:val="22"/>
          <w:lang w:val="da-DK"/>
        </w:rPr>
        <w:t xml:space="preserve"> lægen</w:t>
      </w:r>
      <w:r>
        <w:rPr>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sidRPr="00247981">
        <w:rPr>
          <w:szCs w:val="22"/>
          <w:lang w:val="da-DK"/>
        </w:rPr>
        <w:t>, hvis en bivirkning bliver værre, eller du får bivirkninger, som ikke er nævnt her</w:t>
      </w:r>
      <w:r w:rsidRPr="00247981">
        <w:rPr>
          <w:noProof/>
          <w:szCs w:val="22"/>
          <w:lang w:val="da-DK"/>
        </w:rPr>
        <w:t>. Se punkt 4.</w:t>
      </w:r>
    </w:p>
    <w:p w14:paraId="245239D6" w14:textId="77777777" w:rsidR="001B06FB" w:rsidRDefault="001B06FB">
      <w:pPr>
        <w:pStyle w:val="EMEABodyText"/>
        <w:rPr>
          <w:lang w:val="da-DK"/>
        </w:rPr>
      </w:pPr>
    </w:p>
    <w:p w14:paraId="01819220" w14:textId="77777777" w:rsidR="00A9527B" w:rsidRPr="00617ED1" w:rsidRDefault="00A9527B" w:rsidP="00A9527B">
      <w:pPr>
        <w:rPr>
          <w:lang w:val="da-DK"/>
        </w:rPr>
      </w:pPr>
      <w:r w:rsidRPr="00617ED1">
        <w:rPr>
          <w:lang w:val="da-DK"/>
        </w:rPr>
        <w:t xml:space="preserve">Se den nyeste indlægsseddel på </w:t>
      </w:r>
      <w:r w:rsidRPr="00617ED1">
        <w:rPr>
          <w:u w:val="single"/>
          <w:lang w:val="da-DK"/>
        </w:rPr>
        <w:t>www.indlaegsseddel.dk.</w:t>
      </w:r>
    </w:p>
    <w:p w14:paraId="62CF7EC2" w14:textId="77777777" w:rsidR="00A9527B" w:rsidRPr="002C6D9C" w:rsidRDefault="00A9527B">
      <w:pPr>
        <w:pStyle w:val="EMEABodyText"/>
        <w:rPr>
          <w:lang w:val="da-DK"/>
        </w:rPr>
      </w:pPr>
    </w:p>
    <w:p w14:paraId="4D3ECDF7" w14:textId="77777777" w:rsidR="001B06FB" w:rsidRPr="0042467A" w:rsidRDefault="001B06FB" w:rsidP="001B06FB">
      <w:pPr>
        <w:pStyle w:val="EMEAHeading3"/>
        <w:rPr>
          <w:noProof/>
          <w:u w:val="single"/>
          <w:lang w:val="da-DK"/>
        </w:rPr>
      </w:pPr>
      <w:r w:rsidRPr="0042467A">
        <w:rPr>
          <w:u w:val="single"/>
          <w:lang w:val="da-DK"/>
        </w:rPr>
        <w:t>Oversigt over indlægssedlen</w:t>
      </w:r>
      <w:r w:rsidRPr="0042467A">
        <w:rPr>
          <w:noProof/>
          <w:u w:val="single"/>
          <w:lang w:val="da-DK"/>
        </w:rPr>
        <w:t>:</w:t>
      </w:r>
    </w:p>
    <w:p w14:paraId="7D705AD6" w14:textId="77777777" w:rsidR="001B06FB" w:rsidRPr="002C6D9C" w:rsidRDefault="001B06FB" w:rsidP="001B06FB">
      <w:pPr>
        <w:pStyle w:val="EMEABodyText"/>
        <w:rPr>
          <w:noProof/>
          <w:lang w:val="da-DK"/>
        </w:rPr>
      </w:pPr>
      <w:r w:rsidRPr="002C6D9C">
        <w:rPr>
          <w:noProof/>
          <w:lang w:val="da-DK"/>
        </w:rPr>
        <w:t>1.</w:t>
      </w:r>
      <w:r w:rsidRPr="002C6D9C">
        <w:rPr>
          <w:noProof/>
          <w:lang w:val="da-DK"/>
        </w:rPr>
        <w:tab/>
      </w:r>
      <w:r>
        <w:rPr>
          <w:lang w:val="da-DK"/>
        </w:rPr>
        <w:t>V</w:t>
      </w:r>
      <w:r w:rsidRPr="002C6D9C">
        <w:rPr>
          <w:lang w:val="da-DK"/>
        </w:rPr>
        <w:t xml:space="preserve">irkning og </w:t>
      </w:r>
      <w:r>
        <w:rPr>
          <w:lang w:val="da-DK"/>
        </w:rPr>
        <w:t>anvendelse</w:t>
      </w:r>
    </w:p>
    <w:p w14:paraId="5A59C957" w14:textId="77777777" w:rsidR="001B06FB" w:rsidRPr="002C6D9C" w:rsidRDefault="001B06FB" w:rsidP="001B06FB">
      <w:pPr>
        <w:pStyle w:val="EMEABodyText"/>
        <w:rPr>
          <w:lang w:val="da-DK"/>
        </w:rPr>
      </w:pPr>
      <w:r w:rsidRPr="002C6D9C">
        <w:rPr>
          <w:noProof/>
          <w:lang w:val="da-DK"/>
        </w:rPr>
        <w:t>2.</w:t>
      </w:r>
      <w:r w:rsidRPr="002C6D9C">
        <w:rPr>
          <w:noProof/>
          <w:lang w:val="da-DK"/>
        </w:rPr>
        <w:tab/>
        <w:t>Det</w:t>
      </w:r>
      <w:r w:rsidRPr="002C6D9C">
        <w:rPr>
          <w:lang w:val="da-DK"/>
        </w:rPr>
        <w:t xml:space="preserve"> skal du vide, før du begynder at </w:t>
      </w:r>
      <w:r>
        <w:rPr>
          <w:lang w:val="da-DK"/>
        </w:rPr>
        <w:t>tage</w:t>
      </w:r>
      <w:r w:rsidRPr="002C6D9C">
        <w:rPr>
          <w:lang w:val="da-DK"/>
        </w:rPr>
        <w:t xml:space="preserve"> </w:t>
      </w:r>
      <w:r>
        <w:rPr>
          <w:lang w:val="da-DK"/>
        </w:rPr>
        <w:t>Karvea</w:t>
      </w:r>
    </w:p>
    <w:p w14:paraId="418DE359" w14:textId="77777777" w:rsidR="001B06FB" w:rsidRPr="002C6D9C" w:rsidRDefault="001B06FB" w:rsidP="001B06FB">
      <w:pPr>
        <w:pStyle w:val="EMEABodyText"/>
        <w:rPr>
          <w:noProof/>
          <w:lang w:val="da-DK"/>
        </w:rPr>
      </w:pPr>
      <w:r w:rsidRPr="002C6D9C">
        <w:rPr>
          <w:noProof/>
          <w:lang w:val="da-DK"/>
        </w:rPr>
        <w:t>3.</w:t>
      </w:r>
      <w:r w:rsidRPr="002C6D9C">
        <w:rPr>
          <w:noProof/>
          <w:lang w:val="da-DK"/>
        </w:rPr>
        <w:tab/>
      </w:r>
      <w:r w:rsidRPr="002C6D9C">
        <w:rPr>
          <w:lang w:val="da-DK"/>
        </w:rPr>
        <w:t xml:space="preserve">Sådan skal du </w:t>
      </w:r>
      <w:r>
        <w:rPr>
          <w:lang w:val="da-DK"/>
        </w:rPr>
        <w:t>tage</w:t>
      </w:r>
      <w:r w:rsidRPr="002C6D9C">
        <w:rPr>
          <w:lang w:val="da-DK"/>
        </w:rPr>
        <w:t xml:space="preserve"> </w:t>
      </w:r>
      <w:r>
        <w:rPr>
          <w:lang w:val="da-DK"/>
        </w:rPr>
        <w:t>Karvea</w:t>
      </w:r>
    </w:p>
    <w:p w14:paraId="7B57B7E0" w14:textId="77777777" w:rsidR="001B06FB" w:rsidRPr="002C6D9C" w:rsidRDefault="001B06FB" w:rsidP="001B06FB">
      <w:pPr>
        <w:pStyle w:val="EMEABodyText"/>
        <w:rPr>
          <w:noProof/>
          <w:lang w:val="da-DK"/>
        </w:rPr>
      </w:pPr>
      <w:r w:rsidRPr="002C6D9C">
        <w:rPr>
          <w:noProof/>
          <w:lang w:val="da-DK"/>
        </w:rPr>
        <w:t>4.</w:t>
      </w:r>
      <w:r w:rsidRPr="002C6D9C">
        <w:rPr>
          <w:noProof/>
          <w:lang w:val="da-DK"/>
        </w:rPr>
        <w:tab/>
        <w:t>Bivirkninger</w:t>
      </w:r>
    </w:p>
    <w:p w14:paraId="6F3617D0" w14:textId="77777777" w:rsidR="001B06FB" w:rsidRPr="002C6D9C" w:rsidRDefault="001B06FB" w:rsidP="001B06FB">
      <w:pPr>
        <w:pStyle w:val="EMEABodyText"/>
        <w:rPr>
          <w:noProof/>
          <w:lang w:val="da-DK"/>
        </w:rPr>
      </w:pPr>
      <w:r w:rsidRPr="002C6D9C">
        <w:rPr>
          <w:noProof/>
          <w:lang w:val="da-DK"/>
        </w:rPr>
        <w:t>5.</w:t>
      </w:r>
      <w:r w:rsidRPr="002C6D9C">
        <w:rPr>
          <w:noProof/>
          <w:lang w:val="da-DK"/>
        </w:rPr>
        <w:tab/>
      </w:r>
      <w:r>
        <w:rPr>
          <w:noProof/>
          <w:lang w:val="da-DK"/>
        </w:rPr>
        <w:t>Op</w:t>
      </w:r>
      <w:r w:rsidRPr="002C6D9C">
        <w:rPr>
          <w:noProof/>
          <w:lang w:val="da-DK"/>
        </w:rPr>
        <w:t>bevar</w:t>
      </w:r>
      <w:r>
        <w:rPr>
          <w:lang w:val="da-DK"/>
        </w:rPr>
        <w:t>ing</w:t>
      </w:r>
    </w:p>
    <w:p w14:paraId="093C881E" w14:textId="77777777" w:rsidR="001B06FB" w:rsidRPr="002C6D9C" w:rsidRDefault="001B06FB" w:rsidP="001B06FB">
      <w:pPr>
        <w:pStyle w:val="EMEABodyText"/>
        <w:rPr>
          <w:noProof/>
          <w:lang w:val="da-DK"/>
        </w:rPr>
      </w:pPr>
      <w:r w:rsidRPr="002C6D9C">
        <w:rPr>
          <w:noProof/>
          <w:lang w:val="da-DK"/>
        </w:rPr>
        <w:t>6.</w:t>
      </w:r>
      <w:r w:rsidRPr="002C6D9C">
        <w:rPr>
          <w:noProof/>
          <w:lang w:val="da-DK"/>
        </w:rPr>
        <w:tab/>
      </w:r>
      <w:r w:rsidR="00C16E6D" w:rsidRPr="00EF69C7">
        <w:rPr>
          <w:szCs w:val="22"/>
          <w:lang w:val="da-DK"/>
        </w:rPr>
        <w:t>Pakningsstørrelser og yderligere oplysninger</w:t>
      </w:r>
    </w:p>
    <w:p w14:paraId="723E9C9F" w14:textId="77777777" w:rsidR="001B06FB" w:rsidRPr="002C6D9C" w:rsidRDefault="001B06FB">
      <w:pPr>
        <w:pStyle w:val="EMEABodyText"/>
        <w:rPr>
          <w:lang w:val="da-DK"/>
        </w:rPr>
      </w:pPr>
    </w:p>
    <w:p w14:paraId="670B62AA" w14:textId="77777777" w:rsidR="001B06FB" w:rsidRPr="002C6D9C" w:rsidRDefault="001B06FB">
      <w:pPr>
        <w:pStyle w:val="EMEABodyText"/>
        <w:rPr>
          <w:lang w:val="da-DK"/>
        </w:rPr>
      </w:pPr>
    </w:p>
    <w:p w14:paraId="3AD50AF8" w14:textId="77777777" w:rsidR="001B06FB" w:rsidRPr="002C6D9C" w:rsidRDefault="001B06FB" w:rsidP="001B06FB">
      <w:pPr>
        <w:pStyle w:val="EMEAHeading1"/>
        <w:rPr>
          <w:lang w:val="da-DK"/>
        </w:rPr>
      </w:pPr>
      <w:r w:rsidRPr="002C6D9C">
        <w:rPr>
          <w:lang w:val="da-DK"/>
        </w:rPr>
        <w:t>1.</w:t>
      </w:r>
      <w:r w:rsidRPr="002C6D9C">
        <w:rPr>
          <w:lang w:val="da-DK"/>
        </w:rPr>
        <w:tab/>
      </w:r>
      <w:r w:rsidR="00C16E6D" w:rsidRPr="00EF69C7">
        <w:rPr>
          <w:caps w:val="0"/>
          <w:szCs w:val="22"/>
          <w:lang w:val="da-DK" w:eastAsia="fr-LU"/>
        </w:rPr>
        <w:t>Virkning og anvendelse</w:t>
      </w:r>
    </w:p>
    <w:p w14:paraId="1A12A590" w14:textId="77777777" w:rsidR="001B06FB" w:rsidRPr="002C6D9C" w:rsidRDefault="001B06FB" w:rsidP="001B06FB">
      <w:pPr>
        <w:pStyle w:val="EMEAHeading1"/>
        <w:rPr>
          <w:lang w:val="da-DK"/>
        </w:rPr>
      </w:pPr>
    </w:p>
    <w:p w14:paraId="58663424" w14:textId="77777777" w:rsidR="001B06FB" w:rsidRPr="002C6D9C" w:rsidRDefault="001B06FB">
      <w:pPr>
        <w:pStyle w:val="EMEABodyText"/>
        <w:rPr>
          <w:lang w:val="da-DK"/>
        </w:rPr>
      </w:pPr>
      <w:r>
        <w:rPr>
          <w:lang w:val="da-DK"/>
        </w:rPr>
        <w:t>Karvea</w:t>
      </w:r>
      <w:r w:rsidRPr="002C6D9C">
        <w:rPr>
          <w:lang w:val="da-DK"/>
        </w:rPr>
        <w:t xml:space="preserve"> tilhører en medicingruppe, der kaldes angiotensin-II receptorantagonister. Angiotensin-II er et stof, der produceres i kroppen, og som binder sig til receptorer i blodårerne og får dem til at trække sig sammen. Dette medfører, at blodtrykket øges. </w:t>
      </w:r>
      <w:r>
        <w:rPr>
          <w:lang w:val="da-DK"/>
        </w:rPr>
        <w:t>Karvea</w:t>
      </w:r>
      <w:r w:rsidRPr="002C6D9C">
        <w:rPr>
          <w:lang w:val="da-DK"/>
        </w:rPr>
        <w:t xml:space="preserve"> forebygger at angiotensin-II binder sig til disse receptorer. Derved afslappes blodårerne, og blodtrykket falder.</w:t>
      </w:r>
      <w:r>
        <w:rPr>
          <w:lang w:val="da-DK"/>
        </w:rPr>
        <w:t xml:space="preserve"> Karvea</w:t>
      </w:r>
      <w:r w:rsidRPr="002C6D9C">
        <w:rPr>
          <w:lang w:val="da-DK"/>
        </w:rPr>
        <w:t xml:space="preserve"> mindsker faldende nyrefunktion hos patienter med forhøjet blodtryk og type 2 diabetes</w:t>
      </w:r>
      <w:r w:rsidR="00EF48AE">
        <w:rPr>
          <w:lang w:val="da-DK"/>
        </w:rPr>
        <w:t xml:space="preserve"> (sukkersyge)</w:t>
      </w:r>
      <w:r w:rsidR="00EF48AE" w:rsidRPr="002C6D9C">
        <w:rPr>
          <w:lang w:val="da-DK"/>
        </w:rPr>
        <w:t>.</w:t>
      </w:r>
    </w:p>
    <w:p w14:paraId="63EB3712" w14:textId="77777777" w:rsidR="001B06FB" w:rsidRPr="002C6D9C" w:rsidRDefault="001B06FB">
      <w:pPr>
        <w:pStyle w:val="EMEABodyText"/>
        <w:rPr>
          <w:lang w:val="da-DK"/>
        </w:rPr>
      </w:pPr>
    </w:p>
    <w:p w14:paraId="51ACA041" w14:textId="77777777" w:rsidR="001B06FB" w:rsidRDefault="001B06FB">
      <w:pPr>
        <w:pStyle w:val="EMEABodyText"/>
        <w:rPr>
          <w:lang w:val="da-DK"/>
        </w:rPr>
      </w:pPr>
      <w:r>
        <w:rPr>
          <w:lang w:val="da-DK"/>
        </w:rPr>
        <w:t>Karvea</w:t>
      </w:r>
      <w:r w:rsidRPr="002C6D9C">
        <w:rPr>
          <w:lang w:val="da-DK"/>
        </w:rPr>
        <w:t xml:space="preserve"> anvendes</w:t>
      </w:r>
      <w:r>
        <w:rPr>
          <w:lang w:val="da-DK"/>
        </w:rPr>
        <w:t xml:space="preserve"> til voksne patienter</w:t>
      </w:r>
    </w:p>
    <w:p w14:paraId="668CBAF9" w14:textId="77777777" w:rsidR="001B06FB" w:rsidRDefault="001B06FB" w:rsidP="001B06FB">
      <w:pPr>
        <w:pStyle w:val="EMEABodyTextIndent"/>
        <w:tabs>
          <w:tab w:val="num" w:pos="567"/>
        </w:tabs>
        <w:rPr>
          <w:lang w:val="da-DK"/>
        </w:rPr>
      </w:pPr>
      <w:r w:rsidRPr="002A00F0">
        <w:rPr>
          <w:lang w:val="da-DK"/>
        </w:rPr>
        <w:t xml:space="preserve">til </w:t>
      </w:r>
      <w:r>
        <w:rPr>
          <w:lang w:val="da-DK"/>
        </w:rPr>
        <w:t xml:space="preserve">at behandle </w:t>
      </w:r>
      <w:r w:rsidRPr="002A00F0">
        <w:rPr>
          <w:lang w:val="da-DK"/>
        </w:rPr>
        <w:t>forhøjet blodtryk (</w:t>
      </w:r>
      <w:r w:rsidRPr="00381892">
        <w:rPr>
          <w:i/>
          <w:lang w:val="da-DK"/>
        </w:rPr>
        <w:t>hypertension</w:t>
      </w:r>
      <w:r w:rsidRPr="002A00F0">
        <w:rPr>
          <w:lang w:val="da-DK"/>
        </w:rPr>
        <w:t>)</w:t>
      </w:r>
    </w:p>
    <w:p w14:paraId="3FEDC8BC" w14:textId="77777777" w:rsidR="001B06FB" w:rsidRPr="002A00F0" w:rsidRDefault="001B06FB" w:rsidP="001B06FB">
      <w:pPr>
        <w:pStyle w:val="EMEABodyTextIndent"/>
        <w:tabs>
          <w:tab w:val="num" w:pos="567"/>
        </w:tabs>
        <w:rPr>
          <w:lang w:val="da-DK"/>
        </w:rPr>
      </w:pPr>
      <w:r w:rsidRPr="002A00F0">
        <w:rPr>
          <w:lang w:val="da-DK"/>
        </w:rPr>
        <w:t xml:space="preserve">til at beskytte nyrerne hos </w:t>
      </w:r>
      <w:r>
        <w:rPr>
          <w:lang w:val="da-DK"/>
        </w:rPr>
        <w:t xml:space="preserve">patienter med for højt blodtryk, </w:t>
      </w:r>
      <w:r w:rsidRPr="002A00F0">
        <w:rPr>
          <w:lang w:val="da-DK"/>
        </w:rPr>
        <w:t>type 2</w:t>
      </w:r>
      <w:r w:rsidR="00212FF8">
        <w:rPr>
          <w:lang w:val="da-DK"/>
        </w:rPr>
        <w:t xml:space="preserve"> </w:t>
      </w:r>
      <w:r w:rsidRPr="002A00F0">
        <w:rPr>
          <w:lang w:val="da-DK"/>
        </w:rPr>
        <w:t>diabet</w:t>
      </w:r>
      <w:r>
        <w:rPr>
          <w:lang w:val="da-DK"/>
        </w:rPr>
        <w:t xml:space="preserve">es og blodprøver, der viser </w:t>
      </w:r>
      <w:r w:rsidRPr="002A00F0">
        <w:rPr>
          <w:lang w:val="da-DK"/>
        </w:rPr>
        <w:t>nedsat nyrefunktion.</w:t>
      </w:r>
    </w:p>
    <w:p w14:paraId="203AABD1" w14:textId="77777777" w:rsidR="001B06FB" w:rsidRPr="002C6D9C" w:rsidRDefault="001B06FB">
      <w:pPr>
        <w:pStyle w:val="EMEABodyText"/>
        <w:rPr>
          <w:lang w:val="da-DK"/>
        </w:rPr>
      </w:pPr>
    </w:p>
    <w:p w14:paraId="05DE2A66" w14:textId="77777777" w:rsidR="001B06FB" w:rsidRPr="002C6D9C" w:rsidRDefault="001B06FB">
      <w:pPr>
        <w:pStyle w:val="EMEABodyText"/>
        <w:rPr>
          <w:lang w:val="da-DK"/>
        </w:rPr>
      </w:pPr>
    </w:p>
    <w:p w14:paraId="370D4ABF" w14:textId="77777777" w:rsidR="00C16E6D" w:rsidRPr="007C2EC5" w:rsidRDefault="001B06FB" w:rsidP="00C16E6D">
      <w:pPr>
        <w:pStyle w:val="EMEAHeading1"/>
        <w:rPr>
          <w:caps w:val="0"/>
          <w:lang w:val="da-DK"/>
        </w:rPr>
      </w:pPr>
      <w:r w:rsidRPr="002C6D9C">
        <w:rPr>
          <w:lang w:val="da-DK"/>
        </w:rPr>
        <w:t>2.</w:t>
      </w:r>
      <w:r w:rsidRPr="002C6D9C">
        <w:rPr>
          <w:lang w:val="da-DK"/>
        </w:rPr>
        <w:tab/>
      </w:r>
      <w:r w:rsidR="00C16E6D" w:rsidRPr="00CF7A22">
        <w:rPr>
          <w:caps w:val="0"/>
          <w:lang w:val="da-DK"/>
        </w:rPr>
        <w:t xml:space="preserve">Det skal du vide, før du begynder at tage </w:t>
      </w:r>
      <w:r w:rsidR="00C16E6D">
        <w:rPr>
          <w:caps w:val="0"/>
          <w:lang w:val="da-DK"/>
        </w:rPr>
        <w:t>Karvea</w:t>
      </w:r>
    </w:p>
    <w:p w14:paraId="13F94400" w14:textId="77777777" w:rsidR="001B06FB" w:rsidRPr="002C6D9C" w:rsidRDefault="001B06FB">
      <w:pPr>
        <w:pStyle w:val="EMEAHeading1"/>
        <w:rPr>
          <w:lang w:val="da-DK"/>
        </w:rPr>
      </w:pPr>
    </w:p>
    <w:p w14:paraId="5CB279D5" w14:textId="77777777" w:rsidR="001B06FB" w:rsidRPr="002C6D9C" w:rsidRDefault="001B06FB" w:rsidP="001B06FB">
      <w:pPr>
        <w:pStyle w:val="EMEAHeading3"/>
        <w:rPr>
          <w:lang w:val="da-DK"/>
        </w:rPr>
      </w:pPr>
      <w:r>
        <w:rPr>
          <w:lang w:val="da-DK"/>
        </w:rPr>
        <w:t>Tag</w:t>
      </w:r>
      <w:r w:rsidRPr="002C6D9C">
        <w:rPr>
          <w:lang w:val="da-DK"/>
        </w:rPr>
        <w:t xml:space="preserve"> ikke </w:t>
      </w:r>
      <w:r>
        <w:rPr>
          <w:lang w:val="da-DK"/>
        </w:rPr>
        <w:t>Karvea</w:t>
      </w:r>
      <w:r w:rsidRPr="002C6D9C">
        <w:rPr>
          <w:lang w:val="da-DK"/>
        </w:rPr>
        <w:t>:</w:t>
      </w:r>
    </w:p>
    <w:p w14:paraId="45F8C54F" w14:textId="77777777" w:rsidR="001B06FB" w:rsidRDefault="001B06FB">
      <w:pPr>
        <w:pStyle w:val="EMEABodyTextIndent"/>
        <w:numPr>
          <w:ilvl w:val="0"/>
          <w:numId w:val="0"/>
        </w:numPr>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hvis du er </w:t>
      </w:r>
      <w:r w:rsidRPr="00B00810">
        <w:rPr>
          <w:b/>
          <w:lang w:val="da-DK"/>
        </w:rPr>
        <w:t>overfølsom</w:t>
      </w:r>
      <w:r w:rsidRPr="002C6D9C">
        <w:rPr>
          <w:lang w:val="da-DK"/>
        </w:rPr>
        <w:t xml:space="preserve"> (allergisk) over for irbesartan eller et af de øvrige indholdsstoffer i </w:t>
      </w:r>
      <w:r>
        <w:rPr>
          <w:lang w:val="da-DK"/>
        </w:rPr>
        <w:t>Karvea</w:t>
      </w:r>
      <w:r w:rsidR="00C16E6D">
        <w:rPr>
          <w:lang w:val="da-DK"/>
        </w:rPr>
        <w:t xml:space="preserve"> </w:t>
      </w:r>
      <w:r w:rsidR="00C16E6D" w:rsidRPr="00247981">
        <w:rPr>
          <w:szCs w:val="22"/>
          <w:lang w:val="da-DK"/>
        </w:rPr>
        <w:t>(angivet i punkt 6).</w:t>
      </w:r>
    </w:p>
    <w:p w14:paraId="73B634DF" w14:textId="77777777" w:rsidR="001B06FB" w:rsidRPr="00984B27" w:rsidRDefault="001B06FB" w:rsidP="00FE4CDA">
      <w:pPr>
        <w:pStyle w:val="EMEABodyTextIndent"/>
        <w:tabs>
          <w:tab w:val="clear" w:pos="360"/>
          <w:tab w:val="num" w:pos="567"/>
        </w:tabs>
        <w:ind w:left="567" w:hanging="567"/>
        <w:rPr>
          <w:lang w:val="da-DK"/>
        </w:rPr>
      </w:pPr>
      <w:r>
        <w:rPr>
          <w:lang w:val="da-DK"/>
        </w:rPr>
        <w:t xml:space="preserve">hvis du er </w:t>
      </w:r>
      <w:r w:rsidRPr="00984B27">
        <w:rPr>
          <w:b/>
          <w:lang w:val="da-DK"/>
        </w:rPr>
        <w:t>længere end 3</w:t>
      </w:r>
      <w:r>
        <w:rPr>
          <w:b/>
          <w:lang w:val="da-DK"/>
        </w:rPr>
        <w:t xml:space="preserve"> måneder henne</w:t>
      </w:r>
      <w:r w:rsidRPr="00984B27">
        <w:rPr>
          <w:b/>
          <w:lang w:val="da-DK"/>
        </w:rPr>
        <w:t xml:space="preserve"> i din graviditet</w:t>
      </w:r>
      <w:r>
        <w:rPr>
          <w:lang w:val="da-DK"/>
        </w:rPr>
        <w:t>. (Det er også bedre at lade være med at tage Karvea i begyndelsen af graviditeten – se afsnittet om graviditet)</w:t>
      </w:r>
    </w:p>
    <w:p w14:paraId="301752A9" w14:textId="77777777" w:rsidR="00C16E6D" w:rsidRPr="005B0D26" w:rsidRDefault="00C16E6D" w:rsidP="00FE4CDA">
      <w:pPr>
        <w:pStyle w:val="EMEABodyTextIndent"/>
        <w:tabs>
          <w:tab w:val="clear" w:pos="360"/>
          <w:tab w:val="num" w:pos="567"/>
        </w:tabs>
        <w:ind w:left="567" w:hanging="567"/>
        <w:rPr>
          <w:lang w:val="da-DK"/>
        </w:rPr>
      </w:pPr>
      <w:r w:rsidRPr="007C2EC5">
        <w:rPr>
          <w:b/>
          <w:lang w:val="da-DK"/>
        </w:rPr>
        <w:t xml:space="preserve">hvis du </w:t>
      </w:r>
      <w:r w:rsidR="005A3909">
        <w:rPr>
          <w:b/>
          <w:lang w:val="da-DK"/>
        </w:rPr>
        <w:t xml:space="preserve">har </w:t>
      </w:r>
      <w:r w:rsidRPr="007C2EC5">
        <w:rPr>
          <w:b/>
          <w:lang w:val="da-DK"/>
        </w:rPr>
        <w:t>diabetes eller nedsat nyrefunktion</w:t>
      </w:r>
      <w:r>
        <w:rPr>
          <w:b/>
          <w:lang w:val="da-DK"/>
        </w:rPr>
        <w:t>,</w:t>
      </w:r>
      <w:r w:rsidRPr="005B0D26">
        <w:rPr>
          <w:lang w:val="da-DK"/>
        </w:rPr>
        <w:t xml:space="preserve"> og du bliver behandlet med </w:t>
      </w:r>
      <w:r w:rsidR="00476A21" w:rsidRPr="005B0D26">
        <w:rPr>
          <w:lang w:val="da-DK"/>
        </w:rPr>
        <w:t>et lægemiddel</w:t>
      </w:r>
      <w:r w:rsidR="00476A21">
        <w:rPr>
          <w:lang w:val="da-DK"/>
        </w:rPr>
        <w:t xml:space="preserve">, der sænker </w:t>
      </w:r>
      <w:r w:rsidR="00476A21" w:rsidRPr="005B0D26">
        <w:rPr>
          <w:lang w:val="da-DK"/>
        </w:rPr>
        <w:t>blodtryk</w:t>
      </w:r>
      <w:r w:rsidR="00476A21">
        <w:rPr>
          <w:lang w:val="da-DK"/>
        </w:rPr>
        <w:t>ket, som indeholder</w:t>
      </w:r>
      <w:r w:rsidR="00476A21" w:rsidRPr="005B0D26">
        <w:rPr>
          <w:lang w:val="da-DK"/>
        </w:rPr>
        <w:t xml:space="preserve"> </w:t>
      </w:r>
      <w:r w:rsidRPr="005B0D26">
        <w:rPr>
          <w:lang w:val="da-DK"/>
        </w:rPr>
        <w:t xml:space="preserve">aliskiren </w:t>
      </w:r>
    </w:p>
    <w:p w14:paraId="09CAFCC8" w14:textId="77777777" w:rsidR="001B06FB" w:rsidRPr="002C6D9C" w:rsidRDefault="001B06FB" w:rsidP="00FE4CDA">
      <w:pPr>
        <w:pStyle w:val="EMEABodyText"/>
        <w:ind w:firstLine="567"/>
        <w:rPr>
          <w:lang w:val="da-DK"/>
        </w:rPr>
      </w:pPr>
    </w:p>
    <w:p w14:paraId="4B5040E6" w14:textId="77777777" w:rsidR="000F2F47" w:rsidRPr="00247981" w:rsidRDefault="000F2F47" w:rsidP="000F2F47">
      <w:pPr>
        <w:suppressAutoHyphens/>
        <w:ind w:left="567" w:hanging="567"/>
        <w:rPr>
          <w:szCs w:val="22"/>
          <w:lang w:val="da-DK"/>
        </w:rPr>
      </w:pPr>
      <w:r w:rsidRPr="00247981">
        <w:rPr>
          <w:b/>
          <w:szCs w:val="22"/>
          <w:lang w:val="da-DK"/>
        </w:rPr>
        <w:t>Advarsler og forsigtighedsregler</w:t>
      </w:r>
    </w:p>
    <w:p w14:paraId="60D692E4" w14:textId="77777777" w:rsidR="000F2F47" w:rsidRPr="007C2EC5" w:rsidRDefault="000F2F47" w:rsidP="000F2F47">
      <w:pPr>
        <w:pStyle w:val="EMEAHeading3"/>
        <w:rPr>
          <w:b w:val="0"/>
          <w:szCs w:val="22"/>
          <w:lang w:val="da-DK"/>
        </w:rPr>
      </w:pPr>
      <w:r w:rsidRPr="007C2EC5">
        <w:rPr>
          <w:b w:val="0"/>
          <w:szCs w:val="22"/>
          <w:lang w:val="da-DK"/>
        </w:rPr>
        <w:t xml:space="preserve">Kontakt lægen, før du tager </w:t>
      </w:r>
      <w:r>
        <w:rPr>
          <w:b w:val="0"/>
          <w:szCs w:val="22"/>
          <w:lang w:val="da-DK"/>
        </w:rPr>
        <w:t>Karvea</w:t>
      </w:r>
      <w:r w:rsidR="005A3909">
        <w:rPr>
          <w:rStyle w:val="EMEATableLeft"/>
          <w:b w:val="0"/>
          <w:color w:val="333333"/>
          <w:lang w:val="da-DK"/>
        </w:rPr>
        <w:t>,</w:t>
      </w:r>
      <w:r w:rsidRPr="007C2EC5">
        <w:rPr>
          <w:rStyle w:val="EMEATableLeft"/>
          <w:b w:val="0"/>
          <w:color w:val="333333"/>
          <w:lang w:val="da-DK"/>
        </w:rPr>
        <w:t xml:space="preserve"> </w:t>
      </w:r>
      <w:r w:rsidRPr="007C2EC5">
        <w:rPr>
          <w:rStyle w:val="hps"/>
          <w:b w:val="0"/>
          <w:color w:val="333333"/>
          <w:lang w:val="da-DK"/>
        </w:rPr>
        <w:t>hvis noget af det</w:t>
      </w:r>
      <w:r w:rsidRPr="007C2EC5">
        <w:rPr>
          <w:rStyle w:val="shorttext"/>
          <w:b w:val="0"/>
          <w:color w:val="333333"/>
          <w:lang w:val="da-DK"/>
        </w:rPr>
        <w:t xml:space="preserve"> </w:t>
      </w:r>
      <w:r w:rsidRPr="007C2EC5">
        <w:rPr>
          <w:rStyle w:val="hps"/>
          <w:b w:val="0"/>
          <w:color w:val="333333"/>
          <w:lang w:val="da-DK"/>
        </w:rPr>
        <w:t>følgende gælder for dig</w:t>
      </w:r>
      <w:r>
        <w:rPr>
          <w:rStyle w:val="hps"/>
          <w:b w:val="0"/>
          <w:color w:val="333333"/>
          <w:lang w:val="da-DK"/>
        </w:rPr>
        <w:t>:</w:t>
      </w:r>
    </w:p>
    <w:p w14:paraId="22CE1EC7" w14:textId="77777777" w:rsidR="001B06FB" w:rsidRPr="002C6D9C" w:rsidRDefault="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Pr>
          <w:lang w:val="da-DK"/>
        </w:rPr>
        <w:t xml:space="preserve">hvis du får </w:t>
      </w:r>
      <w:r w:rsidRPr="00381892">
        <w:rPr>
          <w:b/>
          <w:lang w:val="da-DK"/>
        </w:rPr>
        <w:t>hyppig opkastning eller diarré</w:t>
      </w:r>
    </w:p>
    <w:p w14:paraId="587F8BFD" w14:textId="77777777" w:rsidR="001B06FB" w:rsidRPr="002C6D9C" w:rsidRDefault="001B06FB">
      <w:pPr>
        <w:pStyle w:val="EMEABodyTextIndent"/>
        <w:numPr>
          <w:ilvl w:val="0"/>
          <w:numId w:val="0"/>
        </w:numPr>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hvis du lider af </w:t>
      </w:r>
      <w:r w:rsidRPr="00223494">
        <w:rPr>
          <w:b/>
          <w:lang w:val="da-DK"/>
        </w:rPr>
        <w:t>nyreproblemer</w:t>
      </w:r>
    </w:p>
    <w:p w14:paraId="302A3EA1" w14:textId="77777777" w:rsidR="001B06FB" w:rsidRPr="002C6D9C" w:rsidRDefault="001B06FB" w:rsidP="00915CF8">
      <w:pPr>
        <w:pStyle w:val="EMEABodyTextIndent"/>
        <w:numPr>
          <w:ilvl w:val="0"/>
          <w:numId w:val="3"/>
        </w:numPr>
        <w:tabs>
          <w:tab w:val="clear" w:pos="930"/>
          <w:tab w:val="num" w:pos="567"/>
        </w:tabs>
        <w:ind w:left="567" w:hanging="567"/>
        <w:rPr>
          <w:lang w:val="da-DK"/>
        </w:rPr>
      </w:pPr>
      <w:r w:rsidRPr="002C6D9C">
        <w:rPr>
          <w:lang w:val="da-DK"/>
        </w:rPr>
        <w:t xml:space="preserve">hvis du lider af </w:t>
      </w:r>
      <w:r w:rsidRPr="00223494">
        <w:rPr>
          <w:b/>
          <w:lang w:val="da-DK"/>
        </w:rPr>
        <w:t>hjerteproblemer</w:t>
      </w:r>
    </w:p>
    <w:p w14:paraId="5FB17888" w14:textId="77777777" w:rsidR="001B06FB" w:rsidRDefault="001B06FB" w:rsidP="00FE4CDA">
      <w:pPr>
        <w:pStyle w:val="EMEABodyTextIndent"/>
        <w:tabs>
          <w:tab w:val="clear" w:pos="360"/>
          <w:tab w:val="num" w:pos="567"/>
        </w:tabs>
        <w:ind w:left="567" w:hanging="567"/>
        <w:rPr>
          <w:lang w:val="da-DK"/>
        </w:rPr>
      </w:pPr>
      <w:r w:rsidRPr="002C6D9C">
        <w:rPr>
          <w:lang w:val="da-DK"/>
        </w:rPr>
        <w:t xml:space="preserve">hvis du får </w:t>
      </w:r>
      <w:r>
        <w:rPr>
          <w:lang w:val="da-DK"/>
        </w:rPr>
        <w:t>Karvea</w:t>
      </w:r>
      <w:r w:rsidRPr="002C6D9C">
        <w:rPr>
          <w:lang w:val="da-DK"/>
        </w:rPr>
        <w:t xml:space="preserve"> for </w:t>
      </w:r>
      <w:r w:rsidRPr="00B00810">
        <w:rPr>
          <w:b/>
          <w:lang w:val="da-DK"/>
        </w:rPr>
        <w:t>diabetisk nyresygdom</w:t>
      </w:r>
      <w:r w:rsidRPr="002C6D9C">
        <w:rPr>
          <w:lang w:val="da-DK"/>
        </w:rPr>
        <w:t>. I dette tilfælde kan lægen tage regelmæssige blodprøver med særlig henblik på at måle kaliumniveauet i blodet, hvis nyrefunktionen er nedsat</w:t>
      </w:r>
    </w:p>
    <w:p w14:paraId="3669F5A3" w14:textId="77777777" w:rsidR="00A9527B" w:rsidRPr="005C2131" w:rsidRDefault="00A9527B" w:rsidP="00617ED1">
      <w:pPr>
        <w:pStyle w:val="EMEABodyTextIndent"/>
        <w:tabs>
          <w:tab w:val="clear" w:pos="360"/>
          <w:tab w:val="num" w:pos="567"/>
        </w:tabs>
        <w:ind w:left="567" w:hanging="567"/>
        <w:rPr>
          <w:lang w:val="da-DK"/>
        </w:rPr>
      </w:pPr>
      <w:r w:rsidRPr="00CB0C99">
        <w:rPr>
          <w:lang w:val="da-DK"/>
        </w:rPr>
        <w:lastRenderedPageBreak/>
        <w:t>hvis du</w:t>
      </w:r>
      <w:r>
        <w:rPr>
          <w:lang w:val="da-DK"/>
        </w:rPr>
        <w:t xml:space="preserve"> udvikler </w:t>
      </w:r>
      <w:r w:rsidRPr="00EF1206">
        <w:rPr>
          <w:b/>
          <w:bCs/>
          <w:lang w:val="da-DK"/>
        </w:rPr>
        <w:t>lavt blodsukkerniveau</w:t>
      </w:r>
      <w:r>
        <w:rPr>
          <w:lang w:val="da-DK"/>
        </w:rPr>
        <w:t xml:space="preserve"> (symptomerne kan inkludere svedtendens, svaghed, sult, svimmelhed, skælven, hovedpine, rødmen eller bleghed, følelsesløshed, hurtige og hamrende hjerteslag), især hvis du er i behandling for diabetes</w:t>
      </w:r>
    </w:p>
    <w:p w14:paraId="1A014E33" w14:textId="77777777" w:rsidR="001B06FB" w:rsidRDefault="001B06FB" w:rsidP="00FE4CDA">
      <w:pPr>
        <w:pStyle w:val="EMEABodyTextIndent"/>
        <w:tabs>
          <w:tab w:val="clear" w:pos="360"/>
          <w:tab w:val="num" w:pos="567"/>
        </w:tabs>
        <w:rPr>
          <w:lang w:val="da-DK"/>
        </w:rPr>
      </w:pPr>
      <w:r w:rsidRPr="002C6D9C">
        <w:rPr>
          <w:lang w:val="da-DK"/>
        </w:rPr>
        <w:t xml:space="preserve">hvis du skal </w:t>
      </w:r>
      <w:r w:rsidRPr="00223494">
        <w:rPr>
          <w:b/>
          <w:lang w:val="da-DK"/>
        </w:rPr>
        <w:t>opereres</w:t>
      </w:r>
      <w:r w:rsidRPr="002C6D9C">
        <w:rPr>
          <w:lang w:val="da-DK"/>
        </w:rPr>
        <w:t xml:space="preserve"> eller </w:t>
      </w:r>
      <w:r w:rsidRPr="00223494">
        <w:rPr>
          <w:b/>
          <w:lang w:val="da-DK"/>
        </w:rPr>
        <w:t>bedøves</w:t>
      </w:r>
    </w:p>
    <w:p w14:paraId="3F21C827" w14:textId="77777777" w:rsidR="00DB2D03" w:rsidRDefault="000F2F47" w:rsidP="00617ED1">
      <w:pPr>
        <w:pStyle w:val="EMEABodyTextIndent"/>
        <w:tabs>
          <w:tab w:val="clear" w:pos="360"/>
          <w:tab w:val="num" w:pos="567"/>
        </w:tabs>
        <w:ind w:left="426" w:hanging="426"/>
        <w:rPr>
          <w:lang w:val="da-DK"/>
        </w:rPr>
      </w:pPr>
      <w:r>
        <w:rPr>
          <w:lang w:val="da-DK"/>
        </w:rPr>
        <w:t xml:space="preserve">hvis du tager </w:t>
      </w:r>
      <w:r w:rsidR="00DB2D03">
        <w:rPr>
          <w:lang w:val="da-DK"/>
        </w:rPr>
        <w:t>en af følgende lægemidler, der anvendes til at behandle forhøjet blodtryk:</w:t>
      </w:r>
    </w:p>
    <w:p w14:paraId="0E0860E7" w14:textId="77777777" w:rsidR="00DB2D03" w:rsidRDefault="00DB2D03" w:rsidP="003A62E2">
      <w:pPr>
        <w:pStyle w:val="EMEABodyTextIndent"/>
        <w:numPr>
          <w:ilvl w:val="0"/>
          <w:numId w:val="9"/>
        </w:numPr>
        <w:rPr>
          <w:lang w:val="da-DK"/>
        </w:rPr>
      </w:pPr>
      <w:r>
        <w:rPr>
          <w:lang w:val="da-DK"/>
        </w:rPr>
        <w:t>en ACE-hæmmer (f.eks. enalapril, lisinopril, remipril) især hvis du har nyreproblemer, der skyldes diabetes.</w:t>
      </w:r>
    </w:p>
    <w:p w14:paraId="727A447F" w14:textId="77777777" w:rsidR="000F2F47" w:rsidRDefault="000F2F47" w:rsidP="003A62E2">
      <w:pPr>
        <w:pStyle w:val="EMEABodyTextIndent"/>
        <w:numPr>
          <w:ilvl w:val="0"/>
          <w:numId w:val="11"/>
        </w:numPr>
        <w:rPr>
          <w:lang w:val="da-DK"/>
        </w:rPr>
      </w:pPr>
      <w:r>
        <w:rPr>
          <w:lang w:val="da-DK"/>
        </w:rPr>
        <w:t>alis</w:t>
      </w:r>
      <w:r w:rsidR="00DB2D03">
        <w:rPr>
          <w:lang w:val="da-DK"/>
        </w:rPr>
        <w:t>k</w:t>
      </w:r>
      <w:r>
        <w:rPr>
          <w:lang w:val="da-DK"/>
        </w:rPr>
        <w:t>iren</w:t>
      </w:r>
      <w:r w:rsidR="00DB2D03">
        <w:rPr>
          <w:lang w:val="da-DK"/>
        </w:rPr>
        <w:t>.</w:t>
      </w:r>
    </w:p>
    <w:p w14:paraId="57A2C062" w14:textId="77777777" w:rsidR="003A2306" w:rsidRDefault="003A2306" w:rsidP="00DB2D03">
      <w:pPr>
        <w:tabs>
          <w:tab w:val="left" w:pos="-720"/>
        </w:tabs>
        <w:suppressAutoHyphens/>
        <w:rPr>
          <w:lang w:val="da-DK"/>
        </w:rPr>
      </w:pPr>
    </w:p>
    <w:p w14:paraId="19BB605F" w14:textId="77777777" w:rsidR="00DB2D03" w:rsidRPr="00F21831" w:rsidRDefault="00DB2D03" w:rsidP="00DB2D03">
      <w:pPr>
        <w:tabs>
          <w:tab w:val="left" w:pos="-720"/>
        </w:tabs>
        <w:suppressAutoHyphens/>
        <w:rPr>
          <w:lang w:val="da-DK"/>
        </w:rPr>
      </w:pPr>
      <w:r w:rsidRPr="00F21831">
        <w:rPr>
          <w:lang w:val="da-DK"/>
        </w:rPr>
        <w:t xml:space="preserve">Din læge vil måske </w:t>
      </w:r>
      <w:r>
        <w:rPr>
          <w:lang w:val="da-DK"/>
        </w:rPr>
        <w:t xml:space="preserve">regelmæssigt </w:t>
      </w:r>
      <w:r w:rsidRPr="00F21831">
        <w:rPr>
          <w:lang w:val="da-DK"/>
        </w:rPr>
        <w:t>kontrollere din nyrefunktion, dit blodtryk og mængden af elektrolytter (f.eks.</w:t>
      </w:r>
      <w:r w:rsidRPr="00621FFB">
        <w:rPr>
          <w:lang w:val="da-DK"/>
        </w:rPr>
        <w:t xml:space="preserve"> kalium) i dit blod</w:t>
      </w:r>
      <w:r w:rsidRPr="00F21831">
        <w:rPr>
          <w:lang w:val="da-DK"/>
        </w:rPr>
        <w:t xml:space="preserve">. </w:t>
      </w:r>
    </w:p>
    <w:p w14:paraId="446CDE26" w14:textId="77777777" w:rsidR="00DB2D03" w:rsidRPr="00F21831" w:rsidRDefault="00DB2D03" w:rsidP="00DB2D03">
      <w:pPr>
        <w:tabs>
          <w:tab w:val="left" w:pos="-720"/>
        </w:tabs>
        <w:suppressAutoHyphens/>
        <w:rPr>
          <w:lang w:val="da-DK"/>
        </w:rPr>
      </w:pPr>
    </w:p>
    <w:p w14:paraId="1F933624" w14:textId="77777777" w:rsidR="00DB2D03" w:rsidRDefault="00DB2D03" w:rsidP="00DB2D03">
      <w:pPr>
        <w:tabs>
          <w:tab w:val="left" w:pos="-720"/>
        </w:tabs>
        <w:suppressAutoHyphens/>
        <w:rPr>
          <w:lang w:val="da-DK"/>
        </w:rPr>
      </w:pPr>
      <w:r w:rsidRPr="00F21831">
        <w:rPr>
          <w:lang w:val="da-DK"/>
        </w:rPr>
        <w:t>Se ogs</w:t>
      </w:r>
      <w:r w:rsidRPr="005F2C2E">
        <w:rPr>
          <w:lang w:val="da-DK"/>
        </w:rPr>
        <w:t>å information under ”</w:t>
      </w:r>
      <w:r>
        <w:rPr>
          <w:lang w:val="da-DK"/>
        </w:rPr>
        <w:t>Tag</w:t>
      </w:r>
      <w:r w:rsidRPr="005F2C2E">
        <w:rPr>
          <w:lang w:val="da-DK"/>
        </w:rPr>
        <w:t xml:space="preserve"> ikke </w:t>
      </w:r>
      <w:r>
        <w:rPr>
          <w:lang w:val="da-DK"/>
        </w:rPr>
        <w:t>Karvea</w:t>
      </w:r>
      <w:r w:rsidRPr="00F21831">
        <w:rPr>
          <w:lang w:val="da-DK"/>
        </w:rPr>
        <w:t>”.</w:t>
      </w:r>
    </w:p>
    <w:p w14:paraId="6D90D0DA" w14:textId="77777777" w:rsidR="00DB2D03" w:rsidRDefault="00DB2D03" w:rsidP="00DB2D03">
      <w:pPr>
        <w:tabs>
          <w:tab w:val="left" w:pos="-720"/>
        </w:tabs>
        <w:suppressAutoHyphens/>
        <w:rPr>
          <w:lang w:val="da-DK"/>
        </w:rPr>
      </w:pPr>
    </w:p>
    <w:p w14:paraId="67A929DD" w14:textId="77777777" w:rsidR="001B06FB" w:rsidRPr="002C6D9C" w:rsidRDefault="001B06FB" w:rsidP="001B06FB">
      <w:pPr>
        <w:pStyle w:val="EMEABodyTextIndent"/>
        <w:numPr>
          <w:ilvl w:val="0"/>
          <w:numId w:val="0"/>
        </w:numPr>
        <w:rPr>
          <w:lang w:val="da-DK"/>
        </w:rPr>
      </w:pPr>
      <w:r>
        <w:rPr>
          <w:lang w:val="da-DK"/>
        </w:rPr>
        <w:t xml:space="preserve">Du skal fortælle det til din læge, </w:t>
      </w:r>
      <w:r w:rsidRPr="002C6D9C">
        <w:rPr>
          <w:lang w:val="da-DK"/>
        </w:rPr>
        <w:t>hvis du</w:t>
      </w:r>
      <w:r>
        <w:rPr>
          <w:lang w:val="da-DK"/>
        </w:rPr>
        <w:t xml:space="preserve"> </w:t>
      </w:r>
      <w:r w:rsidRPr="002C6D9C">
        <w:rPr>
          <w:lang w:val="da-DK"/>
        </w:rPr>
        <w:t xml:space="preserve">tror du er gravid </w:t>
      </w:r>
      <w:r w:rsidRPr="00D048FC">
        <w:rPr>
          <w:u w:val="single"/>
          <w:lang w:val="da-DK"/>
        </w:rPr>
        <w:t>eller planlægger at blive gravid.</w:t>
      </w:r>
      <w:r w:rsidRPr="002C6D9C">
        <w:rPr>
          <w:lang w:val="da-DK"/>
        </w:rPr>
        <w:t xml:space="preserve"> </w:t>
      </w:r>
      <w:r>
        <w:rPr>
          <w:lang w:val="da-DK"/>
        </w:rPr>
        <w:t>Karvea</w:t>
      </w:r>
      <w:r w:rsidRPr="002C6D9C">
        <w:rPr>
          <w:lang w:val="da-DK"/>
        </w:rPr>
        <w:t xml:space="preserve"> bør ikke bruges tidligt i graviditeten og</w:t>
      </w:r>
      <w:r>
        <w:rPr>
          <w:lang w:val="da-DK"/>
        </w:rPr>
        <w:t xml:space="preserve"> du må ikke tage Karvea, hvis du er længere end 3 måneder henne i din graviditet, da det</w:t>
      </w:r>
      <w:r w:rsidRPr="002C6D9C">
        <w:rPr>
          <w:lang w:val="da-DK"/>
        </w:rPr>
        <w:t xml:space="preserve"> kan skade dit barn</w:t>
      </w:r>
      <w:r>
        <w:rPr>
          <w:lang w:val="da-DK"/>
        </w:rPr>
        <w:t xml:space="preserve"> alvorligt, hvis det bruges i den periode</w:t>
      </w:r>
      <w:r w:rsidRPr="002C6D9C">
        <w:rPr>
          <w:lang w:val="da-DK"/>
        </w:rPr>
        <w:t xml:space="preserve"> </w:t>
      </w:r>
      <w:r>
        <w:rPr>
          <w:lang w:val="da-DK"/>
        </w:rPr>
        <w:t>(</w:t>
      </w:r>
      <w:r w:rsidRPr="002C6D9C">
        <w:rPr>
          <w:lang w:val="da-DK"/>
        </w:rPr>
        <w:t>se afsnittet</w:t>
      </w:r>
      <w:r>
        <w:rPr>
          <w:lang w:val="da-DK"/>
        </w:rPr>
        <w:t xml:space="preserve"> om g</w:t>
      </w:r>
      <w:r w:rsidRPr="002C6D9C">
        <w:rPr>
          <w:lang w:val="da-DK"/>
        </w:rPr>
        <w:t>raviditet</w:t>
      </w:r>
      <w:r>
        <w:rPr>
          <w:lang w:val="da-DK"/>
        </w:rPr>
        <w:t>)</w:t>
      </w:r>
      <w:r w:rsidRPr="002C6D9C">
        <w:rPr>
          <w:lang w:val="da-DK"/>
        </w:rPr>
        <w:t>.</w:t>
      </w:r>
    </w:p>
    <w:p w14:paraId="5FB7E810" w14:textId="77777777" w:rsidR="001B06FB" w:rsidRDefault="001B06FB" w:rsidP="001B06FB">
      <w:pPr>
        <w:pStyle w:val="EMEABodyText"/>
        <w:rPr>
          <w:lang w:val="da-DK"/>
        </w:rPr>
      </w:pPr>
    </w:p>
    <w:p w14:paraId="2D4E936B" w14:textId="77777777" w:rsidR="000F2F47" w:rsidRPr="00247981" w:rsidRDefault="000F2F47" w:rsidP="000F2F47">
      <w:pPr>
        <w:suppressAutoHyphens/>
        <w:rPr>
          <w:b/>
          <w:szCs w:val="22"/>
          <w:lang w:val="da-DK"/>
        </w:rPr>
      </w:pPr>
      <w:r w:rsidRPr="00247981">
        <w:rPr>
          <w:b/>
          <w:szCs w:val="22"/>
          <w:lang w:val="da-DK"/>
        </w:rPr>
        <w:t xml:space="preserve">Børn og </w:t>
      </w:r>
      <w:r w:rsidRPr="00247981">
        <w:rPr>
          <w:b/>
          <w:noProof/>
          <w:szCs w:val="22"/>
          <w:lang w:val="da-DK"/>
        </w:rPr>
        <w:t>unge</w:t>
      </w:r>
    </w:p>
    <w:p w14:paraId="3A7A2F09" w14:textId="77777777" w:rsidR="001B06FB" w:rsidRPr="000A3E64" w:rsidRDefault="001B06FB" w:rsidP="001B06FB">
      <w:pPr>
        <w:pStyle w:val="EMEABodyText"/>
        <w:rPr>
          <w:lang w:val="da-DK"/>
        </w:rPr>
      </w:pPr>
      <w:r w:rsidRPr="000A3E64">
        <w:rPr>
          <w:lang w:val="da-DK"/>
        </w:rPr>
        <w:t xml:space="preserve">Dette lægemiddel bør ikke anvendes til </w:t>
      </w:r>
      <w:r>
        <w:rPr>
          <w:lang w:val="da-DK"/>
        </w:rPr>
        <w:t>bø</w:t>
      </w:r>
      <w:r w:rsidRPr="000A3E64">
        <w:rPr>
          <w:lang w:val="da-DK"/>
        </w:rPr>
        <w:t xml:space="preserve">rn og unge, da sikkerhed og </w:t>
      </w:r>
      <w:r>
        <w:rPr>
          <w:lang w:val="da-DK"/>
        </w:rPr>
        <w:t>virkning</w:t>
      </w:r>
      <w:r w:rsidRPr="000A3E64">
        <w:rPr>
          <w:lang w:val="da-DK"/>
        </w:rPr>
        <w:t xml:space="preserve"> </w:t>
      </w:r>
      <w:r>
        <w:rPr>
          <w:lang w:val="da-DK"/>
        </w:rPr>
        <w:t>ikke er blevet fuldstændig klar</w:t>
      </w:r>
      <w:r w:rsidRPr="000A3E64">
        <w:rPr>
          <w:lang w:val="da-DK"/>
        </w:rPr>
        <w:t>lagt.</w:t>
      </w:r>
    </w:p>
    <w:p w14:paraId="7C6B4AD3" w14:textId="77777777" w:rsidR="001B06FB" w:rsidRPr="002C6D9C" w:rsidRDefault="001B06FB" w:rsidP="001B06FB">
      <w:pPr>
        <w:pStyle w:val="EMEABodyText"/>
        <w:rPr>
          <w:lang w:val="da-DK"/>
        </w:rPr>
      </w:pPr>
    </w:p>
    <w:p w14:paraId="3B2289B2" w14:textId="77777777" w:rsidR="000F2F47" w:rsidRPr="000C227E" w:rsidRDefault="000F2F47" w:rsidP="000F2F47">
      <w:pPr>
        <w:suppressAutoHyphens/>
        <w:rPr>
          <w:b/>
          <w:szCs w:val="22"/>
          <w:lang w:val="da-DK"/>
        </w:rPr>
      </w:pPr>
      <w:r w:rsidRPr="000C227E">
        <w:rPr>
          <w:b/>
          <w:szCs w:val="22"/>
          <w:lang w:val="da-DK"/>
        </w:rPr>
        <w:t xml:space="preserve">Brug af anden medicin sammen med </w:t>
      </w:r>
      <w:r>
        <w:rPr>
          <w:b/>
          <w:szCs w:val="22"/>
          <w:lang w:val="da-DK"/>
        </w:rPr>
        <w:t>Karvea</w:t>
      </w:r>
    </w:p>
    <w:p w14:paraId="3709540C" w14:textId="77777777" w:rsidR="000F2F47" w:rsidRPr="000C227E" w:rsidRDefault="000F2F47" w:rsidP="000F2F47">
      <w:pPr>
        <w:tabs>
          <w:tab w:val="left" w:pos="2268"/>
        </w:tabs>
        <w:suppressAutoHyphens/>
        <w:rPr>
          <w:b/>
          <w:szCs w:val="22"/>
          <w:lang w:val="da-DK"/>
        </w:rPr>
      </w:pPr>
      <w:r w:rsidRPr="000C227E">
        <w:rPr>
          <w:szCs w:val="22"/>
          <w:lang w:val="da-DK"/>
        </w:rPr>
        <w:t xml:space="preserve">Fortæl </w:t>
      </w:r>
      <w:r w:rsidRPr="000C227E">
        <w:rPr>
          <w:noProof/>
          <w:szCs w:val="22"/>
          <w:lang w:val="da-DK"/>
        </w:rPr>
        <w:t xml:space="preserve">det altid til </w:t>
      </w:r>
      <w:r w:rsidRPr="000C227E">
        <w:rPr>
          <w:szCs w:val="22"/>
          <w:lang w:val="da-DK"/>
        </w:rPr>
        <w:t xml:space="preserve">lægen eller </w:t>
      </w:r>
      <w:r w:rsidRPr="000C227E">
        <w:rPr>
          <w:noProof/>
          <w:szCs w:val="22"/>
          <w:lang w:val="da-DK"/>
        </w:rPr>
        <w:t>apotekspersonalet</w:t>
      </w:r>
      <w:r w:rsidRPr="000C227E">
        <w:rPr>
          <w:szCs w:val="22"/>
          <w:lang w:val="da-DK"/>
        </w:rPr>
        <w:t xml:space="preserve">, hvis du tager anden medicin eller har gjort det for nylig. </w:t>
      </w:r>
    </w:p>
    <w:p w14:paraId="7BEA16CA" w14:textId="77777777" w:rsidR="000F2F47" w:rsidRPr="000C227E" w:rsidRDefault="000F2F47" w:rsidP="000F2F47">
      <w:pPr>
        <w:rPr>
          <w:lang w:val="da-DK"/>
        </w:rPr>
      </w:pPr>
    </w:p>
    <w:p w14:paraId="5E7939B1" w14:textId="77777777" w:rsidR="00DB2D03" w:rsidRDefault="005A3909" w:rsidP="00DB2D03">
      <w:pPr>
        <w:pStyle w:val="EMEABodyText"/>
        <w:rPr>
          <w:lang w:val="da-DK"/>
        </w:rPr>
      </w:pPr>
      <w:r>
        <w:rPr>
          <w:lang w:val="da-DK"/>
        </w:rPr>
        <w:t>Din læge kan blive nødt til</w:t>
      </w:r>
      <w:r w:rsidR="000F2F47" w:rsidRPr="000C227E">
        <w:rPr>
          <w:lang w:val="da-DK"/>
        </w:rPr>
        <w:t xml:space="preserve"> at ændre din dosis og/eller tage andre forholdsregler</w:t>
      </w:r>
      <w:r w:rsidR="00DB2D03">
        <w:rPr>
          <w:lang w:val="da-DK"/>
        </w:rPr>
        <w:t>:</w:t>
      </w:r>
    </w:p>
    <w:p w14:paraId="6BA7344F" w14:textId="77777777" w:rsidR="00DB2D03" w:rsidRDefault="00DB2D03" w:rsidP="00DB2D03">
      <w:pPr>
        <w:pStyle w:val="EMEABodyText"/>
        <w:rPr>
          <w:lang w:val="da-DK"/>
        </w:rPr>
      </w:pPr>
      <w:r>
        <w:rPr>
          <w:lang w:val="da-DK"/>
        </w:rPr>
        <w:t>Hvis du tager en ACE-hæmmer eller aliskiren (se også information under ”Tag ikke Karvea” og ”Advarsler og forsigtighedsregler”).</w:t>
      </w:r>
      <w:r w:rsidRPr="006A634E">
        <w:rPr>
          <w:lang w:val="da-DK"/>
        </w:rPr>
        <w:t xml:space="preserve"> </w:t>
      </w:r>
    </w:p>
    <w:p w14:paraId="088EA1F4" w14:textId="77777777" w:rsidR="001B06FB" w:rsidRPr="002C6D9C" w:rsidRDefault="001B06FB" w:rsidP="00DB2D03">
      <w:pPr>
        <w:rPr>
          <w:lang w:val="da-DK"/>
        </w:rPr>
      </w:pPr>
    </w:p>
    <w:p w14:paraId="62E7CCCE" w14:textId="77777777" w:rsidR="001B06FB" w:rsidRDefault="001B06FB" w:rsidP="001B06FB">
      <w:pPr>
        <w:pStyle w:val="EMEAHeading3"/>
        <w:rPr>
          <w:lang w:val="da-DK"/>
        </w:rPr>
      </w:pPr>
      <w:r>
        <w:rPr>
          <w:lang w:val="da-DK"/>
        </w:rPr>
        <w:t>Det kan være nødvendigt at tage blodprøver, hvis du tager:</w:t>
      </w:r>
    </w:p>
    <w:p w14:paraId="71A8D965" w14:textId="77777777" w:rsidR="001B06FB" w:rsidRDefault="001B06FB" w:rsidP="001B06FB">
      <w:pPr>
        <w:pStyle w:val="EMEABodyTextIndent"/>
        <w:tabs>
          <w:tab w:val="num" w:pos="567"/>
        </w:tabs>
        <w:rPr>
          <w:lang w:val="da-DK"/>
        </w:rPr>
      </w:pPr>
      <w:r w:rsidRPr="002A00F0">
        <w:rPr>
          <w:lang w:val="da-DK"/>
        </w:rPr>
        <w:t>kaliumtilskud</w:t>
      </w:r>
    </w:p>
    <w:p w14:paraId="75A8DA5E" w14:textId="77777777" w:rsidR="001B06FB" w:rsidRDefault="001B06FB" w:rsidP="001B06FB">
      <w:pPr>
        <w:pStyle w:val="EMEABodyTextIndent"/>
        <w:tabs>
          <w:tab w:val="num" w:pos="567"/>
        </w:tabs>
        <w:rPr>
          <w:lang w:val="da-DK"/>
        </w:rPr>
      </w:pPr>
      <w:r w:rsidRPr="002A00F0">
        <w:rPr>
          <w:lang w:val="da-DK"/>
        </w:rPr>
        <w:t>salterstatninger,</w:t>
      </w:r>
      <w:r>
        <w:rPr>
          <w:lang w:val="da-DK"/>
        </w:rPr>
        <w:t xml:space="preserve"> der indeholder kalium</w:t>
      </w:r>
    </w:p>
    <w:p w14:paraId="69CE50E4" w14:textId="77777777" w:rsidR="001B06FB" w:rsidRDefault="001B06FB" w:rsidP="001B06FB">
      <w:pPr>
        <w:pStyle w:val="EMEABodyTextIndent"/>
        <w:tabs>
          <w:tab w:val="num" w:pos="567"/>
        </w:tabs>
        <w:rPr>
          <w:lang w:val="da-DK"/>
        </w:rPr>
      </w:pPr>
      <w:r w:rsidRPr="002A00F0">
        <w:rPr>
          <w:lang w:val="da-DK"/>
        </w:rPr>
        <w:t>kaliumsparende medicin (som visse vanddrivende lægemidler)</w:t>
      </w:r>
    </w:p>
    <w:p w14:paraId="2B0227B3" w14:textId="77777777" w:rsidR="00EF1EBE" w:rsidRDefault="001B06FB" w:rsidP="001B06FB">
      <w:pPr>
        <w:pStyle w:val="EMEABodyTextIndent"/>
        <w:tabs>
          <w:tab w:val="num" w:pos="567"/>
        </w:tabs>
        <w:rPr>
          <w:lang w:val="da-DK"/>
        </w:rPr>
      </w:pPr>
      <w:r>
        <w:rPr>
          <w:lang w:val="da-DK"/>
        </w:rPr>
        <w:t>medicin, der indeholder lithium</w:t>
      </w:r>
    </w:p>
    <w:p w14:paraId="0CB9D4F3" w14:textId="77777777" w:rsidR="001B06FB" w:rsidRPr="00617ED1" w:rsidRDefault="00EF1EBE" w:rsidP="00617ED1">
      <w:pPr>
        <w:pStyle w:val="EMEABodyTextIndent"/>
        <w:rPr>
          <w:lang w:val="da-DK"/>
        </w:rPr>
      </w:pPr>
      <w:bookmarkStart w:id="5" w:name="_Hlk61011747"/>
      <w:r>
        <w:rPr>
          <w:lang w:val="da-DK"/>
        </w:rPr>
        <w:t>repaglinid (medicin, der anvendes til at sænke blodsukkerniveauet)</w:t>
      </w:r>
      <w:bookmarkEnd w:id="5"/>
      <w:r w:rsidR="001B06FB" w:rsidRPr="000E2028">
        <w:rPr>
          <w:lang w:val="da-DK"/>
        </w:rPr>
        <w:t>.</w:t>
      </w:r>
    </w:p>
    <w:p w14:paraId="502B165D" w14:textId="77777777" w:rsidR="001B06FB" w:rsidRDefault="001B06FB" w:rsidP="001B06FB">
      <w:pPr>
        <w:pStyle w:val="EMEABodyText"/>
        <w:rPr>
          <w:lang w:val="da-DK"/>
        </w:rPr>
      </w:pPr>
    </w:p>
    <w:p w14:paraId="2005CE72" w14:textId="77777777" w:rsidR="001B06FB" w:rsidRPr="002C6D9C" w:rsidRDefault="001B06FB" w:rsidP="001B06FB">
      <w:pPr>
        <w:pStyle w:val="EMEABodyText"/>
        <w:rPr>
          <w:lang w:val="da-DK"/>
        </w:rPr>
      </w:pPr>
      <w:r>
        <w:rPr>
          <w:lang w:val="da-DK"/>
        </w:rPr>
        <w:t>H</w:t>
      </w:r>
      <w:r w:rsidRPr="002A00F0">
        <w:rPr>
          <w:lang w:val="da-DK"/>
        </w:rPr>
        <w:t xml:space="preserve">vis du tager </w:t>
      </w:r>
      <w:r>
        <w:rPr>
          <w:lang w:val="da-DK"/>
        </w:rPr>
        <w:t xml:space="preserve">en bestemt slags </w:t>
      </w:r>
      <w:r w:rsidRPr="002A00F0">
        <w:rPr>
          <w:lang w:val="da-DK"/>
        </w:rPr>
        <w:t xml:space="preserve">smertestillende </w:t>
      </w:r>
      <w:r>
        <w:rPr>
          <w:lang w:val="da-DK"/>
        </w:rPr>
        <w:t xml:space="preserve">medicin, der kaldes </w:t>
      </w:r>
      <w:r w:rsidRPr="002A00F0">
        <w:rPr>
          <w:lang w:val="da-DK"/>
        </w:rPr>
        <w:t>non</w:t>
      </w:r>
      <w:r>
        <w:rPr>
          <w:lang w:val="da-DK"/>
        </w:rPr>
        <w:t>-</w:t>
      </w:r>
      <w:r w:rsidRPr="002A00F0">
        <w:rPr>
          <w:lang w:val="da-DK"/>
        </w:rPr>
        <w:t>steroide anti</w:t>
      </w:r>
      <w:r>
        <w:rPr>
          <w:lang w:val="da-DK"/>
        </w:rPr>
        <w:t>-</w:t>
      </w:r>
      <w:r w:rsidRPr="002A00F0">
        <w:rPr>
          <w:lang w:val="da-DK"/>
        </w:rPr>
        <w:t>inflammatoriske lægemidler</w:t>
      </w:r>
      <w:r>
        <w:rPr>
          <w:lang w:val="da-DK"/>
        </w:rPr>
        <w:t xml:space="preserve">, </w:t>
      </w:r>
      <w:r w:rsidRPr="002A00F0">
        <w:rPr>
          <w:lang w:val="da-DK"/>
        </w:rPr>
        <w:t>kan virkningen af irbesartan nedsættes</w:t>
      </w:r>
      <w:r w:rsidRPr="002C6D9C">
        <w:rPr>
          <w:lang w:val="da-DK"/>
        </w:rPr>
        <w:t>.</w:t>
      </w:r>
    </w:p>
    <w:p w14:paraId="19CDAB08" w14:textId="77777777" w:rsidR="001B06FB" w:rsidRPr="002C6D9C" w:rsidRDefault="001B06FB" w:rsidP="001B06FB">
      <w:pPr>
        <w:pStyle w:val="EMEABodyText"/>
        <w:rPr>
          <w:lang w:val="da-DK"/>
        </w:rPr>
      </w:pPr>
    </w:p>
    <w:p w14:paraId="02270D8E" w14:textId="77777777" w:rsidR="001B06FB" w:rsidRPr="002C6D9C" w:rsidRDefault="001B06FB" w:rsidP="001B06FB">
      <w:pPr>
        <w:pStyle w:val="EMEAHeading3"/>
        <w:rPr>
          <w:lang w:val="da-DK"/>
        </w:rPr>
      </w:pPr>
      <w:r w:rsidRPr="002C6D9C">
        <w:rPr>
          <w:lang w:val="da-DK"/>
        </w:rPr>
        <w:t xml:space="preserve">Brug af </w:t>
      </w:r>
      <w:r>
        <w:rPr>
          <w:lang w:val="da-DK"/>
        </w:rPr>
        <w:t>Karvea</w:t>
      </w:r>
      <w:r w:rsidRPr="002C6D9C">
        <w:rPr>
          <w:lang w:val="da-DK"/>
        </w:rPr>
        <w:t xml:space="preserve"> sammen med mad og drikke</w:t>
      </w:r>
    </w:p>
    <w:p w14:paraId="2F3FA42E" w14:textId="77777777" w:rsidR="001B06FB" w:rsidRPr="002C6D9C" w:rsidRDefault="001B06FB" w:rsidP="001B06FB">
      <w:pPr>
        <w:pStyle w:val="EMEABodyText"/>
        <w:rPr>
          <w:lang w:val="da-DK"/>
        </w:rPr>
      </w:pPr>
      <w:r>
        <w:rPr>
          <w:lang w:val="da-DK"/>
        </w:rPr>
        <w:t>Karvea kan tages med og uden mad.</w:t>
      </w:r>
    </w:p>
    <w:p w14:paraId="378A36E8" w14:textId="77777777" w:rsidR="001B06FB" w:rsidRPr="002C6D9C" w:rsidRDefault="001B06FB" w:rsidP="001B06FB">
      <w:pPr>
        <w:pStyle w:val="EMEABodyText"/>
        <w:rPr>
          <w:lang w:val="da-DK"/>
        </w:rPr>
      </w:pPr>
    </w:p>
    <w:p w14:paraId="4C69239E" w14:textId="77777777" w:rsidR="001B06FB" w:rsidRDefault="001B06FB" w:rsidP="001B06FB">
      <w:pPr>
        <w:pStyle w:val="EMEAHeading3"/>
        <w:rPr>
          <w:lang w:val="da-DK"/>
        </w:rPr>
      </w:pPr>
      <w:r w:rsidRPr="002C6D9C">
        <w:rPr>
          <w:lang w:val="da-DK"/>
        </w:rPr>
        <w:t>Graviditet og amning</w:t>
      </w:r>
    </w:p>
    <w:p w14:paraId="78884D38" w14:textId="77777777" w:rsidR="001B06FB" w:rsidRPr="00D048FC" w:rsidRDefault="001B06FB" w:rsidP="001B06FB">
      <w:pPr>
        <w:pStyle w:val="EMEAHeading3"/>
        <w:rPr>
          <w:lang w:val="da-DK"/>
        </w:rPr>
      </w:pPr>
      <w:r w:rsidRPr="00D048FC">
        <w:rPr>
          <w:lang w:val="da-DK"/>
        </w:rPr>
        <w:t>Graviditet</w:t>
      </w:r>
    </w:p>
    <w:p w14:paraId="200761F8" w14:textId="77777777" w:rsidR="000F2F47" w:rsidRPr="000C227E" w:rsidRDefault="000F2F47" w:rsidP="000F2F47">
      <w:pPr>
        <w:suppressAutoHyphens/>
        <w:rPr>
          <w:szCs w:val="22"/>
          <w:lang w:val="da-DK"/>
        </w:rPr>
      </w:pPr>
      <w:r w:rsidRPr="000C227E">
        <w:rPr>
          <w:szCs w:val="22"/>
          <w:lang w:val="da-DK"/>
        </w:rPr>
        <w:t xml:space="preserve">Hvis du er gravid eller ammer, har mistanke om, at du er gravid, eller planlægger at blive gravid, skal du spørge din læge til råds, før du tager </w:t>
      </w:r>
      <w:r>
        <w:rPr>
          <w:szCs w:val="22"/>
          <w:lang w:val="da-DK"/>
        </w:rPr>
        <w:t>Karvea</w:t>
      </w:r>
      <w:r w:rsidRPr="000C227E">
        <w:rPr>
          <w:szCs w:val="22"/>
          <w:lang w:val="da-DK"/>
        </w:rPr>
        <w:t xml:space="preserve">. </w:t>
      </w:r>
    </w:p>
    <w:p w14:paraId="56462E0D" w14:textId="77777777" w:rsidR="000F2F47" w:rsidRPr="000C227E" w:rsidRDefault="000F2F47" w:rsidP="000F2F47">
      <w:pPr>
        <w:rPr>
          <w:lang w:val="da-DK"/>
        </w:rPr>
      </w:pPr>
      <w:r w:rsidRPr="000C227E">
        <w:rPr>
          <w:lang w:val="da-DK"/>
        </w:rPr>
        <w:t xml:space="preserve">Din læge vil normalt anbefale, at du stopper med at tage </w:t>
      </w:r>
      <w:r>
        <w:rPr>
          <w:lang w:val="da-DK"/>
        </w:rPr>
        <w:t>Karvea</w:t>
      </w:r>
      <w:r w:rsidRPr="000C227E">
        <w:rPr>
          <w:lang w:val="da-DK"/>
        </w:rPr>
        <w:t>, inden du bliver gravid, eller så snart du ved, at du er gravid</w:t>
      </w:r>
      <w:r w:rsidR="001E4BC5">
        <w:rPr>
          <w:lang w:val="da-DK"/>
        </w:rPr>
        <w:t>,</w:t>
      </w:r>
      <w:r w:rsidRPr="000C227E">
        <w:rPr>
          <w:lang w:val="da-DK"/>
        </w:rPr>
        <w:t xml:space="preserve"> og anbefale, at du tager anden medicin i stedet for </w:t>
      </w:r>
      <w:r>
        <w:rPr>
          <w:lang w:val="da-DK"/>
        </w:rPr>
        <w:t>Karvea</w:t>
      </w:r>
      <w:r w:rsidRPr="000C227E">
        <w:rPr>
          <w:lang w:val="da-DK"/>
        </w:rPr>
        <w:t xml:space="preserve">. </w:t>
      </w:r>
    </w:p>
    <w:p w14:paraId="5D618316" w14:textId="77777777" w:rsidR="000F2F47" w:rsidRDefault="000F2F47" w:rsidP="000F2F47">
      <w:pPr>
        <w:pStyle w:val="EMEABodyText"/>
        <w:rPr>
          <w:lang w:val="da-DK"/>
        </w:rPr>
      </w:pPr>
      <w:r>
        <w:rPr>
          <w:lang w:val="da-DK"/>
        </w:rPr>
        <w:t>Karvea</w:t>
      </w:r>
      <w:r w:rsidRPr="000C227E">
        <w:rPr>
          <w:lang w:val="da-DK"/>
        </w:rPr>
        <w:t xml:space="preserve"> </w:t>
      </w:r>
      <w:r w:rsidRPr="000C227E">
        <w:rPr>
          <w:color w:val="333333"/>
          <w:lang w:val="da-DK"/>
        </w:rPr>
        <w:t>frarådes tidligt i graviditeten</w:t>
      </w:r>
      <w:r w:rsidRPr="000C227E">
        <w:rPr>
          <w:lang w:val="da-DK"/>
        </w:rPr>
        <w:t>, og du må ikke tage det, hvis du er længere end 3 måneder henne i graviditet</w:t>
      </w:r>
      <w:r w:rsidR="001E4BC5">
        <w:rPr>
          <w:lang w:val="da-DK"/>
        </w:rPr>
        <w:t>en</w:t>
      </w:r>
      <w:r w:rsidRPr="000C227E">
        <w:rPr>
          <w:lang w:val="da-DK"/>
        </w:rPr>
        <w:t>, da det kan skade dit barn alvorligt, hvis du tager det efter tredje måned af graviditeten</w:t>
      </w:r>
    </w:p>
    <w:p w14:paraId="00EEBF15" w14:textId="77777777" w:rsidR="000F2F47" w:rsidRDefault="000F2F47" w:rsidP="000F2F47">
      <w:pPr>
        <w:pStyle w:val="EMEABodyText"/>
        <w:rPr>
          <w:lang w:val="da-DK"/>
        </w:rPr>
      </w:pPr>
    </w:p>
    <w:p w14:paraId="6225452B" w14:textId="77777777" w:rsidR="001B06FB" w:rsidRPr="00D048FC" w:rsidRDefault="001B06FB" w:rsidP="001B06FB">
      <w:pPr>
        <w:pStyle w:val="EMEAHeading3"/>
        <w:rPr>
          <w:lang w:val="da-DK"/>
        </w:rPr>
      </w:pPr>
      <w:r w:rsidRPr="00D048FC">
        <w:rPr>
          <w:lang w:val="da-DK"/>
        </w:rPr>
        <w:t>Amning</w:t>
      </w:r>
    </w:p>
    <w:p w14:paraId="4ADB79D5" w14:textId="77777777" w:rsidR="001B06FB" w:rsidRPr="00592CB0" w:rsidRDefault="001B06FB" w:rsidP="001B06FB">
      <w:pPr>
        <w:pStyle w:val="EMEABodyText"/>
        <w:rPr>
          <w:lang w:val="da-DK"/>
        </w:rPr>
      </w:pPr>
      <w:r>
        <w:rPr>
          <w:lang w:val="da-DK"/>
        </w:rPr>
        <w:t>Fortæl det til lægen, hvis du ammer eller skal til at amme. Karvea anbefales ikke til ammende mødre, og lægen vil sædvanligvis vælge en anden behandling til dig, hvis du ønsker at amme dit barn, især hvis dit barn er nyfødt eller født for tidligt.</w:t>
      </w:r>
    </w:p>
    <w:p w14:paraId="60DDC54E" w14:textId="77777777" w:rsidR="001B06FB" w:rsidRPr="002C6D9C" w:rsidRDefault="001B06FB">
      <w:pPr>
        <w:pStyle w:val="EMEABodyText"/>
        <w:rPr>
          <w:lang w:val="da-DK"/>
        </w:rPr>
      </w:pPr>
    </w:p>
    <w:p w14:paraId="36E734E0" w14:textId="77777777" w:rsidR="001B06FB" w:rsidRPr="002C6D9C" w:rsidRDefault="001B06FB" w:rsidP="001B06FB">
      <w:pPr>
        <w:pStyle w:val="EMEAHeading3"/>
        <w:rPr>
          <w:lang w:val="da-DK"/>
        </w:rPr>
      </w:pPr>
      <w:r w:rsidRPr="002C6D9C">
        <w:rPr>
          <w:lang w:val="da-DK"/>
        </w:rPr>
        <w:t>Trafik- og arbejdssikkerhed</w:t>
      </w:r>
    </w:p>
    <w:p w14:paraId="5EE452A9" w14:textId="77777777" w:rsidR="001B06FB" w:rsidRPr="002C6D9C" w:rsidRDefault="001B06FB">
      <w:pPr>
        <w:pStyle w:val="EMEABodyText"/>
        <w:rPr>
          <w:lang w:val="da-DK"/>
        </w:rPr>
      </w:pPr>
      <w:r>
        <w:rPr>
          <w:lang w:val="da-DK"/>
        </w:rPr>
        <w:t>Karvea</w:t>
      </w:r>
      <w:r w:rsidRPr="002C6D9C">
        <w:rPr>
          <w:lang w:val="da-DK"/>
        </w:rPr>
        <w:t xml:space="preserve"> påvirker sandsynligvis ikke din evne til at køre bil eller betjene maskiner.Men man kan opleve svimmelhed eller træthed, når man behandles for forhøjet blodtryk. Hvis du </w:t>
      </w:r>
      <w:r w:rsidR="00027BA6">
        <w:rPr>
          <w:lang w:val="da-DK"/>
        </w:rPr>
        <w:t>bliver</w:t>
      </w:r>
      <w:r w:rsidR="00027BA6" w:rsidRPr="002C6D9C">
        <w:rPr>
          <w:lang w:val="da-DK"/>
        </w:rPr>
        <w:t xml:space="preserve"> </w:t>
      </w:r>
      <w:r w:rsidRPr="002C6D9C">
        <w:rPr>
          <w:lang w:val="da-DK"/>
        </w:rPr>
        <w:t xml:space="preserve">svimmel eller træt, </w:t>
      </w:r>
      <w:r w:rsidR="000F2F47">
        <w:rPr>
          <w:lang w:val="da-DK"/>
        </w:rPr>
        <w:t>skal</w:t>
      </w:r>
      <w:r w:rsidR="000F2F47" w:rsidRPr="002C6D9C">
        <w:rPr>
          <w:lang w:val="da-DK"/>
        </w:rPr>
        <w:t xml:space="preserve"> </w:t>
      </w:r>
      <w:r w:rsidRPr="002C6D9C">
        <w:rPr>
          <w:lang w:val="da-DK"/>
        </w:rPr>
        <w:t>du kontakte lægen, inden du kører bil eller betjener maskiner.</w:t>
      </w:r>
    </w:p>
    <w:p w14:paraId="7843FCB3" w14:textId="77777777" w:rsidR="001B06FB" w:rsidRPr="002C6D9C" w:rsidRDefault="001B06FB">
      <w:pPr>
        <w:pStyle w:val="EMEABodyText"/>
        <w:rPr>
          <w:lang w:val="da-DK"/>
        </w:rPr>
      </w:pPr>
    </w:p>
    <w:p w14:paraId="63426107" w14:textId="77777777" w:rsidR="00C64481" w:rsidRDefault="001B06FB" w:rsidP="001B06FB">
      <w:pPr>
        <w:pStyle w:val="EMEABodyText"/>
        <w:rPr>
          <w:lang w:val="da-DK"/>
        </w:rPr>
      </w:pPr>
      <w:r>
        <w:rPr>
          <w:b/>
          <w:lang w:val="da-DK"/>
        </w:rPr>
        <w:t>Karvea</w:t>
      </w:r>
      <w:r w:rsidRPr="00B00810">
        <w:rPr>
          <w:b/>
          <w:lang w:val="da-DK"/>
        </w:rPr>
        <w:t xml:space="preserve"> indeholder la</w:t>
      </w:r>
      <w:r>
        <w:rPr>
          <w:b/>
          <w:lang w:val="da-DK"/>
        </w:rPr>
        <w:t>c</w:t>
      </w:r>
      <w:r w:rsidRPr="00B00810">
        <w:rPr>
          <w:b/>
          <w:lang w:val="da-DK"/>
        </w:rPr>
        <w:t>tose</w:t>
      </w:r>
    </w:p>
    <w:p w14:paraId="04912915" w14:textId="77777777" w:rsidR="001B06FB" w:rsidRDefault="001B06FB" w:rsidP="001B06FB">
      <w:pPr>
        <w:pStyle w:val="EMEABodyText"/>
        <w:rPr>
          <w:lang w:val="da-DK"/>
        </w:rPr>
      </w:pPr>
      <w:r>
        <w:rPr>
          <w:lang w:val="da-DK"/>
        </w:rPr>
        <w:t>Kontakt lægen, før du tager de</w:t>
      </w:r>
      <w:r w:rsidR="003A2306">
        <w:rPr>
          <w:lang w:val="da-DK"/>
        </w:rPr>
        <w:t>tte lægemiddel</w:t>
      </w:r>
      <w:r>
        <w:rPr>
          <w:lang w:val="da-DK"/>
        </w:rPr>
        <w:t>, h</w:t>
      </w:r>
      <w:r w:rsidRPr="002C6D9C">
        <w:rPr>
          <w:lang w:val="da-DK"/>
        </w:rPr>
        <w:t xml:space="preserve">vis lægen har fortalt dig, at du </w:t>
      </w:r>
      <w:r>
        <w:rPr>
          <w:lang w:val="da-DK"/>
        </w:rPr>
        <w:t xml:space="preserve">ikke tåler visse </w:t>
      </w:r>
      <w:r w:rsidRPr="002C6D9C">
        <w:rPr>
          <w:lang w:val="da-DK"/>
        </w:rPr>
        <w:t>sukkerarter.</w:t>
      </w:r>
    </w:p>
    <w:p w14:paraId="4FE1AE72" w14:textId="77777777" w:rsidR="00EF1EBE" w:rsidRDefault="00EF1EBE" w:rsidP="001B06FB">
      <w:pPr>
        <w:pStyle w:val="EMEABodyText"/>
        <w:rPr>
          <w:lang w:val="da-DK"/>
        </w:rPr>
      </w:pPr>
    </w:p>
    <w:p w14:paraId="1FEE1E83" w14:textId="77777777" w:rsidR="00EF1EBE" w:rsidRPr="00617ED1" w:rsidRDefault="00EF1EBE" w:rsidP="00EF1EBE">
      <w:pPr>
        <w:rPr>
          <w:b/>
          <w:bCs/>
          <w:lang w:val="da-DK"/>
        </w:rPr>
      </w:pPr>
      <w:r w:rsidRPr="00617ED1">
        <w:rPr>
          <w:b/>
          <w:bCs/>
          <w:lang w:val="da-DK"/>
        </w:rPr>
        <w:t>Karvea indeholder natrium</w:t>
      </w:r>
    </w:p>
    <w:p w14:paraId="0D154BEE" w14:textId="77777777" w:rsidR="00EF1EBE" w:rsidRPr="002C6D9C" w:rsidRDefault="00EF1EBE" w:rsidP="00617ED1">
      <w:pPr>
        <w:rPr>
          <w:lang w:val="da-DK"/>
        </w:rPr>
      </w:pPr>
      <w:r w:rsidRPr="00617ED1">
        <w:rPr>
          <w:lang w:val="da-DK"/>
        </w:rPr>
        <w:t>Dette lægemiddel indeholder mindre end 1 mmol (23 mg) natrium pr. tablet, dvs. det er i det væsentlige natriumfrit.</w:t>
      </w:r>
    </w:p>
    <w:p w14:paraId="050E8FC1" w14:textId="77777777" w:rsidR="001B06FB" w:rsidRPr="002C6D9C" w:rsidRDefault="001B06FB" w:rsidP="001B06FB">
      <w:pPr>
        <w:pStyle w:val="EMEABodyText"/>
        <w:rPr>
          <w:lang w:val="da-DK"/>
        </w:rPr>
      </w:pPr>
    </w:p>
    <w:p w14:paraId="1AAD8BA0" w14:textId="77777777" w:rsidR="001B06FB" w:rsidRPr="002C6D9C" w:rsidRDefault="001B06FB" w:rsidP="001B06FB">
      <w:pPr>
        <w:pStyle w:val="EMEABodyText"/>
        <w:rPr>
          <w:lang w:val="da-DK"/>
        </w:rPr>
      </w:pPr>
    </w:p>
    <w:p w14:paraId="0ED2288F" w14:textId="77777777" w:rsidR="000F2F47" w:rsidRDefault="001B06FB" w:rsidP="001B06FB">
      <w:pPr>
        <w:pStyle w:val="EMEAHeading1"/>
        <w:rPr>
          <w:caps w:val="0"/>
          <w:lang w:val="da-DK"/>
        </w:rPr>
      </w:pPr>
      <w:r w:rsidRPr="002C6D9C">
        <w:rPr>
          <w:lang w:val="da-DK"/>
        </w:rPr>
        <w:t>3.</w:t>
      </w:r>
      <w:r w:rsidRPr="002C6D9C">
        <w:rPr>
          <w:lang w:val="da-DK"/>
        </w:rPr>
        <w:tab/>
      </w:r>
      <w:r w:rsidR="000F2F47" w:rsidRPr="00B032CF">
        <w:rPr>
          <w:caps w:val="0"/>
          <w:lang w:val="da-DK"/>
        </w:rPr>
        <w:t xml:space="preserve">Sådan skal du tage </w:t>
      </w:r>
      <w:r w:rsidR="000F2F47">
        <w:rPr>
          <w:caps w:val="0"/>
          <w:lang w:val="da-DK"/>
        </w:rPr>
        <w:t>Karvea</w:t>
      </w:r>
    </w:p>
    <w:p w14:paraId="2F6AA89A" w14:textId="77777777" w:rsidR="001B06FB" w:rsidRPr="002C6D9C" w:rsidRDefault="001B06FB" w:rsidP="001B06FB">
      <w:pPr>
        <w:pStyle w:val="EMEAHeading1"/>
        <w:rPr>
          <w:lang w:val="da-DK"/>
        </w:rPr>
      </w:pPr>
    </w:p>
    <w:p w14:paraId="29D2EDB2" w14:textId="77777777" w:rsidR="001B06FB" w:rsidRDefault="001B06FB" w:rsidP="001B06FB">
      <w:pPr>
        <w:pStyle w:val="EMEABodyText"/>
        <w:rPr>
          <w:lang w:val="da-DK"/>
        </w:rPr>
      </w:pPr>
      <w:r w:rsidRPr="002C6D9C">
        <w:rPr>
          <w:lang w:val="da-DK"/>
        </w:rPr>
        <w:t xml:space="preserve">Tag altid </w:t>
      </w:r>
      <w:r>
        <w:rPr>
          <w:lang w:val="da-DK"/>
        </w:rPr>
        <w:t>Karvea</w:t>
      </w:r>
      <w:r w:rsidRPr="002C6D9C">
        <w:rPr>
          <w:lang w:val="da-DK"/>
        </w:rPr>
        <w:t xml:space="preserve"> nøjagtigt efter lægen anvisning. Er du i tvivl, så spørg lægen eller</w:t>
      </w:r>
      <w:r w:rsidR="000F2F47">
        <w:rPr>
          <w:lang w:val="da-DK"/>
        </w:rPr>
        <w:t xml:space="preserve"> på</w:t>
      </w:r>
      <w:r w:rsidRPr="002C6D9C">
        <w:rPr>
          <w:lang w:val="da-DK"/>
        </w:rPr>
        <w:t xml:space="preserve"> apoteket.</w:t>
      </w:r>
    </w:p>
    <w:p w14:paraId="1BF57FA9" w14:textId="77777777" w:rsidR="001B06FB" w:rsidRDefault="001B06FB" w:rsidP="001B06FB">
      <w:pPr>
        <w:pStyle w:val="EMEABodyText"/>
        <w:rPr>
          <w:lang w:val="da-DK"/>
        </w:rPr>
      </w:pPr>
    </w:p>
    <w:p w14:paraId="342F4080" w14:textId="77777777" w:rsidR="001B06FB" w:rsidRDefault="001B06FB" w:rsidP="001B06FB">
      <w:pPr>
        <w:pStyle w:val="EMEAHeading3"/>
        <w:rPr>
          <w:lang w:val="da-DK"/>
        </w:rPr>
      </w:pPr>
      <w:r>
        <w:rPr>
          <w:lang w:val="da-DK"/>
        </w:rPr>
        <w:t>Sådan tages tabletterne</w:t>
      </w:r>
    </w:p>
    <w:p w14:paraId="13CA3AA1" w14:textId="77777777" w:rsidR="001B06FB" w:rsidRDefault="001B06FB" w:rsidP="001B06FB">
      <w:pPr>
        <w:pStyle w:val="EMEABodyText"/>
        <w:rPr>
          <w:lang w:val="da-DK"/>
        </w:rPr>
      </w:pPr>
      <w:r>
        <w:rPr>
          <w:lang w:val="da-DK"/>
        </w:rPr>
        <w:t>Karvea</w:t>
      </w:r>
      <w:r w:rsidRPr="002A00F0">
        <w:rPr>
          <w:lang w:val="da-DK"/>
        </w:rPr>
        <w:t xml:space="preserve"> skal tages </w:t>
      </w:r>
      <w:r w:rsidRPr="00F52C62">
        <w:rPr>
          <w:b/>
          <w:lang w:val="da-DK"/>
        </w:rPr>
        <w:t>gennem munden</w:t>
      </w:r>
      <w:r w:rsidRPr="002A00F0">
        <w:rPr>
          <w:lang w:val="da-DK"/>
        </w:rPr>
        <w:t xml:space="preserve">. Tabletterne skal </w:t>
      </w:r>
      <w:r>
        <w:rPr>
          <w:lang w:val="da-DK"/>
        </w:rPr>
        <w:t>synkes</w:t>
      </w:r>
      <w:r w:rsidRPr="002A00F0">
        <w:rPr>
          <w:lang w:val="da-DK"/>
        </w:rPr>
        <w:t xml:space="preserve"> med en tilstrækkelig mængde væske (for eksempel 1 glas vand). Du kan tage </w:t>
      </w:r>
      <w:r>
        <w:rPr>
          <w:lang w:val="da-DK"/>
        </w:rPr>
        <w:t>Karvea</w:t>
      </w:r>
      <w:r w:rsidRPr="002A00F0">
        <w:rPr>
          <w:lang w:val="da-DK"/>
        </w:rPr>
        <w:t xml:space="preserve"> med eller uden mad. Prøv at tage medicinen på ca. samme tidspunkt hver dag. Det er vigtigt, at du fortsætter med at tage </w:t>
      </w:r>
      <w:r>
        <w:rPr>
          <w:lang w:val="da-DK"/>
        </w:rPr>
        <w:t>Karvea</w:t>
      </w:r>
      <w:r w:rsidRPr="002A00F0">
        <w:rPr>
          <w:lang w:val="da-DK"/>
        </w:rPr>
        <w:t>, indtil lægen siger du kan stoppe.</w:t>
      </w:r>
    </w:p>
    <w:p w14:paraId="5037FAF1" w14:textId="77777777" w:rsidR="001B06FB" w:rsidRPr="002C6D9C" w:rsidRDefault="001B06FB" w:rsidP="001B06FB">
      <w:pPr>
        <w:pStyle w:val="EMEABodyText"/>
        <w:rPr>
          <w:lang w:val="da-DK"/>
        </w:rPr>
      </w:pPr>
    </w:p>
    <w:p w14:paraId="0EA2E232" w14:textId="77777777" w:rsidR="001B06FB" w:rsidRPr="00522C5E" w:rsidRDefault="001B06FB" w:rsidP="001B06FB">
      <w:pPr>
        <w:pStyle w:val="EMEABodyTextIndent"/>
        <w:tabs>
          <w:tab w:val="num" w:pos="567"/>
        </w:tabs>
        <w:rPr>
          <w:b/>
          <w:lang w:val="da-DK"/>
        </w:rPr>
      </w:pPr>
      <w:r w:rsidRPr="00522C5E">
        <w:rPr>
          <w:b/>
          <w:lang w:val="da-DK"/>
        </w:rPr>
        <w:t>Patienter med højt blodtryk</w:t>
      </w:r>
    </w:p>
    <w:p w14:paraId="19CC4832" w14:textId="77777777" w:rsidR="001B06FB" w:rsidRPr="002A00F0" w:rsidRDefault="001B06FB" w:rsidP="001B06FB">
      <w:pPr>
        <w:pStyle w:val="EMEABodyText"/>
        <w:ind w:left="567"/>
        <w:rPr>
          <w:lang w:val="da-DK"/>
        </w:rPr>
      </w:pPr>
      <w:r w:rsidRPr="002A00F0">
        <w:rPr>
          <w:lang w:val="da-DK"/>
        </w:rPr>
        <w:t>Den sædvanlige dosis er 150 mg 1 gang dagligt. Dosis kan senere øges til 300 mg 1 gang dagligt</w:t>
      </w:r>
      <w:r>
        <w:rPr>
          <w:lang w:val="da-DK"/>
        </w:rPr>
        <w:t xml:space="preserve"> (to tabletter dagligt)</w:t>
      </w:r>
      <w:r w:rsidRPr="002A00F0">
        <w:rPr>
          <w:lang w:val="da-DK"/>
        </w:rPr>
        <w:t xml:space="preserve"> </w:t>
      </w:r>
      <w:r>
        <w:rPr>
          <w:lang w:val="da-DK"/>
        </w:rPr>
        <w:t xml:space="preserve">afhængig af </w:t>
      </w:r>
      <w:r w:rsidRPr="002A00F0">
        <w:rPr>
          <w:lang w:val="da-DK"/>
        </w:rPr>
        <w:t>blodtryksmålingerne.</w:t>
      </w:r>
    </w:p>
    <w:p w14:paraId="4CFA6A33" w14:textId="77777777" w:rsidR="001B06FB" w:rsidRPr="002A00F0" w:rsidRDefault="001B06FB" w:rsidP="001B06FB">
      <w:pPr>
        <w:pStyle w:val="EMEABodyText"/>
        <w:rPr>
          <w:lang w:val="da-DK"/>
        </w:rPr>
      </w:pPr>
    </w:p>
    <w:p w14:paraId="3DC8FDAB" w14:textId="77777777" w:rsidR="001B06FB" w:rsidRPr="00522C5E" w:rsidRDefault="001B06FB" w:rsidP="001B06FB">
      <w:pPr>
        <w:pStyle w:val="EMEABodyTextIndent"/>
        <w:tabs>
          <w:tab w:val="num" w:pos="567"/>
        </w:tabs>
        <w:rPr>
          <w:b/>
          <w:lang w:val="da-DK"/>
        </w:rPr>
      </w:pPr>
      <w:r w:rsidRPr="00522C5E">
        <w:rPr>
          <w:b/>
          <w:lang w:val="da-DK"/>
        </w:rPr>
        <w:t>Patienter med højt blodtryk og type 2</w:t>
      </w:r>
      <w:r w:rsidR="001E4BC5">
        <w:rPr>
          <w:b/>
          <w:lang w:val="da-DK"/>
        </w:rPr>
        <w:t xml:space="preserve"> </w:t>
      </w:r>
      <w:r w:rsidRPr="00522C5E">
        <w:rPr>
          <w:b/>
          <w:lang w:val="da-DK"/>
        </w:rPr>
        <w:t>diabetes med nyresygom</w:t>
      </w:r>
    </w:p>
    <w:p w14:paraId="62B86C79" w14:textId="77777777" w:rsidR="001B06FB" w:rsidRDefault="001B06FB" w:rsidP="001B06FB">
      <w:pPr>
        <w:pStyle w:val="EMEABodyText"/>
        <w:ind w:left="567"/>
        <w:rPr>
          <w:lang w:val="da-DK"/>
        </w:rPr>
      </w:pPr>
      <w:r>
        <w:rPr>
          <w:lang w:val="da-DK"/>
        </w:rPr>
        <w:t>Hos patienter med højt blodtryk og type 2 diabetes</w:t>
      </w:r>
      <w:r w:rsidR="001E4BC5">
        <w:rPr>
          <w:lang w:val="da-DK"/>
        </w:rPr>
        <w:t xml:space="preserve"> </w:t>
      </w:r>
      <w:r w:rsidRPr="002A00F0">
        <w:rPr>
          <w:lang w:val="da-DK"/>
        </w:rPr>
        <w:t>er 300 mg 1 gang dagligt</w:t>
      </w:r>
      <w:r>
        <w:rPr>
          <w:lang w:val="da-DK"/>
        </w:rPr>
        <w:t xml:space="preserve"> (to tabletter dagligt)</w:t>
      </w:r>
      <w:r w:rsidRPr="002A00F0">
        <w:rPr>
          <w:lang w:val="da-DK"/>
        </w:rPr>
        <w:t xml:space="preserve"> den foretrukne vedligeholdelsesdosis til behandling af ledsagende nyresygdom.</w:t>
      </w:r>
    </w:p>
    <w:p w14:paraId="5826589D" w14:textId="77777777" w:rsidR="001B06FB" w:rsidRDefault="001B06FB" w:rsidP="001B06FB">
      <w:pPr>
        <w:pStyle w:val="EMEABodyText"/>
        <w:rPr>
          <w:lang w:val="da-DK"/>
        </w:rPr>
      </w:pPr>
    </w:p>
    <w:p w14:paraId="52226623" w14:textId="77777777" w:rsidR="001B06FB" w:rsidRPr="002C6D9C" w:rsidRDefault="001B06FB">
      <w:pPr>
        <w:pStyle w:val="EMEABodyText"/>
        <w:rPr>
          <w:lang w:val="da-DK"/>
        </w:rPr>
      </w:pPr>
      <w:r w:rsidRPr="002C6D9C">
        <w:rPr>
          <w:lang w:val="da-DK"/>
        </w:rPr>
        <w:t xml:space="preserve">Lægen kan anbefale en lavere dosis, specielt til patienter, som bliver behandlet med </w:t>
      </w:r>
      <w:r w:rsidRPr="00B00810">
        <w:rPr>
          <w:b/>
          <w:lang w:val="da-DK"/>
        </w:rPr>
        <w:t>hæmodialyse</w:t>
      </w:r>
      <w:r w:rsidRPr="002C6D9C">
        <w:rPr>
          <w:lang w:val="da-DK"/>
        </w:rPr>
        <w:t xml:space="preserve"> eller til ældre patienter </w:t>
      </w:r>
      <w:r w:rsidRPr="00B00810">
        <w:rPr>
          <w:b/>
          <w:lang w:val="da-DK"/>
        </w:rPr>
        <w:t>over 75 år</w:t>
      </w:r>
      <w:r w:rsidRPr="002C6D9C">
        <w:rPr>
          <w:lang w:val="da-DK"/>
        </w:rPr>
        <w:t>.</w:t>
      </w:r>
    </w:p>
    <w:p w14:paraId="0CB52429" w14:textId="77777777" w:rsidR="001B06FB" w:rsidRPr="002C6D9C" w:rsidRDefault="001B06FB">
      <w:pPr>
        <w:pStyle w:val="EMEABodyText"/>
        <w:rPr>
          <w:lang w:val="da-DK"/>
        </w:rPr>
      </w:pPr>
    </w:p>
    <w:p w14:paraId="1C38EB66" w14:textId="77777777" w:rsidR="001B06FB" w:rsidRPr="002C6D9C" w:rsidRDefault="001B06FB">
      <w:pPr>
        <w:pStyle w:val="EMEABodyText"/>
        <w:rPr>
          <w:lang w:val="da-DK"/>
        </w:rPr>
      </w:pPr>
      <w:r w:rsidRPr="002C6D9C">
        <w:rPr>
          <w:lang w:val="da-DK"/>
        </w:rPr>
        <w:t>Den maksimale blodtryksnedsættende virkning skal være nået 4-6 uger efter behandlingsstart.</w:t>
      </w:r>
    </w:p>
    <w:p w14:paraId="4EAB6BDD" w14:textId="77777777" w:rsidR="000F2F47" w:rsidRDefault="000F2F47" w:rsidP="000F2F47">
      <w:pPr>
        <w:keepNext/>
        <w:keepLines/>
        <w:outlineLvl w:val="2"/>
        <w:rPr>
          <w:b/>
          <w:szCs w:val="22"/>
          <w:lang w:val="da-DK"/>
        </w:rPr>
      </w:pPr>
    </w:p>
    <w:p w14:paraId="2155E5E3" w14:textId="77777777" w:rsidR="000F2F47" w:rsidRPr="00834581" w:rsidRDefault="000F2F47" w:rsidP="000F2F47">
      <w:pPr>
        <w:keepNext/>
        <w:keepLines/>
        <w:outlineLvl w:val="2"/>
        <w:rPr>
          <w:b/>
          <w:lang w:val="da-DK"/>
        </w:rPr>
      </w:pPr>
      <w:r w:rsidRPr="00834581">
        <w:rPr>
          <w:b/>
          <w:szCs w:val="22"/>
          <w:lang w:val="da-DK"/>
        </w:rPr>
        <w:t xml:space="preserve">Børn og </w:t>
      </w:r>
      <w:r w:rsidRPr="00834581">
        <w:rPr>
          <w:b/>
          <w:noProof/>
          <w:szCs w:val="22"/>
          <w:lang w:val="da-DK"/>
        </w:rPr>
        <w:t>unge</w:t>
      </w:r>
      <w:r w:rsidR="005A3909">
        <w:rPr>
          <w:b/>
          <w:noProof/>
          <w:szCs w:val="22"/>
          <w:lang w:val="da-DK"/>
        </w:rPr>
        <w:t xml:space="preserve"> må ikke få Karvea</w:t>
      </w:r>
      <w:r w:rsidRPr="00834581">
        <w:rPr>
          <w:b/>
          <w:lang w:val="da-DK"/>
        </w:rPr>
        <w:t xml:space="preserve"> </w:t>
      </w:r>
    </w:p>
    <w:p w14:paraId="7760FED1" w14:textId="77777777" w:rsidR="000F2F47" w:rsidRPr="00834581" w:rsidRDefault="000F2F47" w:rsidP="000F2F47">
      <w:pPr>
        <w:rPr>
          <w:lang w:val="da-DK"/>
        </w:rPr>
      </w:pPr>
      <w:r>
        <w:rPr>
          <w:lang w:val="da-DK"/>
        </w:rPr>
        <w:t>Karvea</w:t>
      </w:r>
      <w:r w:rsidRPr="00834581">
        <w:rPr>
          <w:lang w:val="da-DK"/>
        </w:rPr>
        <w:t xml:space="preserve"> må ikke gives til børn under 18 år. Hvis et barn sluger en eller flere tabletter, skal du straks kontakte lægen.</w:t>
      </w:r>
    </w:p>
    <w:p w14:paraId="5F1C9175" w14:textId="77777777" w:rsidR="000F2F47" w:rsidRPr="000F2F47" w:rsidRDefault="000F2F47" w:rsidP="000F2F47">
      <w:pPr>
        <w:pStyle w:val="EMEABodyText"/>
        <w:rPr>
          <w:lang w:val="da-DK"/>
        </w:rPr>
      </w:pPr>
    </w:p>
    <w:p w14:paraId="66052751" w14:textId="77777777" w:rsidR="001B06FB" w:rsidRPr="002C6D9C" w:rsidRDefault="001B06FB" w:rsidP="001B06FB">
      <w:pPr>
        <w:pStyle w:val="EMEAHeading3"/>
        <w:rPr>
          <w:lang w:val="da-DK"/>
        </w:rPr>
      </w:pPr>
      <w:r w:rsidRPr="002C6D9C">
        <w:rPr>
          <w:lang w:val="da-DK"/>
        </w:rPr>
        <w:t xml:space="preserve">Hvis du har taget for </w:t>
      </w:r>
      <w:r w:rsidR="000F2F47">
        <w:rPr>
          <w:lang w:val="da-DK"/>
        </w:rPr>
        <w:t>mange</w:t>
      </w:r>
      <w:r w:rsidRPr="002C6D9C">
        <w:rPr>
          <w:lang w:val="da-DK"/>
        </w:rPr>
        <w:t xml:space="preserve"> </w:t>
      </w:r>
      <w:r>
        <w:rPr>
          <w:lang w:val="da-DK"/>
        </w:rPr>
        <w:t>Karvea</w:t>
      </w:r>
    </w:p>
    <w:p w14:paraId="6EC24B41" w14:textId="77777777" w:rsidR="001B06FB" w:rsidRPr="002C6D9C" w:rsidRDefault="001B06FB">
      <w:pPr>
        <w:pStyle w:val="EMEABodyText"/>
        <w:rPr>
          <w:lang w:val="da-DK"/>
        </w:rPr>
      </w:pPr>
      <w:r w:rsidRPr="002C6D9C">
        <w:rPr>
          <w:lang w:val="da-DK"/>
        </w:rPr>
        <w:t>Hvis du ved et uheld har taget for mange tabletter, skal du omgående kontakte lægen.</w:t>
      </w:r>
    </w:p>
    <w:p w14:paraId="2ECDEDFB" w14:textId="77777777" w:rsidR="001B06FB" w:rsidRPr="002C6D9C" w:rsidRDefault="001B06FB">
      <w:pPr>
        <w:pStyle w:val="EMEABodyText"/>
        <w:rPr>
          <w:lang w:val="da-DK"/>
        </w:rPr>
      </w:pPr>
    </w:p>
    <w:p w14:paraId="2D2F8948" w14:textId="77777777" w:rsidR="001B06FB" w:rsidRPr="0042467A" w:rsidRDefault="001B06FB" w:rsidP="001B06FB">
      <w:pPr>
        <w:pStyle w:val="EMEAHeading3"/>
        <w:rPr>
          <w:lang w:val="da-DK"/>
        </w:rPr>
      </w:pPr>
      <w:r w:rsidRPr="002C6D9C">
        <w:rPr>
          <w:lang w:val="da-DK"/>
        </w:rPr>
        <w:t xml:space="preserve">Hvis du har glemt at tage </w:t>
      </w:r>
      <w:r>
        <w:rPr>
          <w:lang w:val="da-DK"/>
        </w:rPr>
        <w:t>Karvea</w:t>
      </w:r>
    </w:p>
    <w:p w14:paraId="13B2537E" w14:textId="77777777" w:rsidR="001B06FB" w:rsidRPr="002C6D9C" w:rsidRDefault="001B06FB">
      <w:pPr>
        <w:pStyle w:val="EMEABodyText"/>
        <w:rPr>
          <w:lang w:val="da-DK"/>
        </w:rPr>
      </w:pPr>
      <w:r w:rsidRPr="002C6D9C">
        <w:rPr>
          <w:lang w:val="da-DK"/>
        </w:rPr>
        <w:t>Hvis du har glemt at tage en dosis, skal du blot tage den næste til sædvanlig tid. Tag ikke dobbeltdosis som erstatning for den glemte dosis.</w:t>
      </w:r>
    </w:p>
    <w:p w14:paraId="3B39D56D" w14:textId="77777777" w:rsidR="001B06FB" w:rsidRPr="002C6D9C" w:rsidRDefault="001B06FB">
      <w:pPr>
        <w:pStyle w:val="EMEABodyText"/>
        <w:rPr>
          <w:lang w:val="da-DK"/>
        </w:rPr>
      </w:pPr>
    </w:p>
    <w:p w14:paraId="34BD8978" w14:textId="77777777" w:rsidR="000F2F47" w:rsidRPr="00247981" w:rsidRDefault="000F2F47" w:rsidP="000F2F47">
      <w:pPr>
        <w:suppressAutoHyphens/>
        <w:rPr>
          <w:szCs w:val="22"/>
          <w:lang w:val="da-DK"/>
        </w:rPr>
      </w:pPr>
      <w:r w:rsidRPr="00247981">
        <w:rPr>
          <w:szCs w:val="22"/>
          <w:lang w:val="da-DK"/>
        </w:rPr>
        <w:t>Spørg lægen</w:t>
      </w:r>
      <w:r>
        <w:rPr>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sidRPr="00247981">
        <w:rPr>
          <w:szCs w:val="22"/>
          <w:lang w:val="da-DK"/>
        </w:rPr>
        <w:t xml:space="preserve">, hvis der er noget, du er i tvivl om. </w:t>
      </w:r>
    </w:p>
    <w:p w14:paraId="664F9662" w14:textId="77777777" w:rsidR="001B06FB" w:rsidRDefault="001B06FB">
      <w:pPr>
        <w:pStyle w:val="EMEABodyText"/>
        <w:rPr>
          <w:lang w:val="da-DK"/>
        </w:rPr>
      </w:pPr>
    </w:p>
    <w:p w14:paraId="16492CFC" w14:textId="77777777" w:rsidR="000F2F47" w:rsidRPr="002C6D9C" w:rsidRDefault="000F2F47">
      <w:pPr>
        <w:pStyle w:val="EMEABodyText"/>
        <w:rPr>
          <w:lang w:val="da-DK"/>
        </w:rPr>
      </w:pPr>
    </w:p>
    <w:p w14:paraId="104F6AEF" w14:textId="77777777" w:rsidR="000F2F47" w:rsidRPr="000F2F47" w:rsidRDefault="001B06FB" w:rsidP="000F2F47">
      <w:pPr>
        <w:pStyle w:val="EMEABodyText"/>
        <w:rPr>
          <w:b/>
          <w:noProof/>
          <w:lang w:val="da-DK"/>
        </w:rPr>
      </w:pPr>
      <w:r w:rsidRPr="002C6D9C">
        <w:rPr>
          <w:lang w:val="da-DK"/>
        </w:rPr>
        <w:t>4.</w:t>
      </w:r>
      <w:r w:rsidRPr="002C6D9C">
        <w:rPr>
          <w:lang w:val="da-DK"/>
        </w:rPr>
        <w:tab/>
      </w:r>
      <w:r w:rsidR="000F2F47" w:rsidRPr="000F2F47">
        <w:rPr>
          <w:b/>
          <w:noProof/>
          <w:lang w:val="da-DK"/>
        </w:rPr>
        <w:t>Bivirkninger</w:t>
      </w:r>
    </w:p>
    <w:p w14:paraId="51C60CD1" w14:textId="77777777" w:rsidR="000F2F47" w:rsidRPr="000F2F47" w:rsidRDefault="000F2F47" w:rsidP="000F2F47">
      <w:pPr>
        <w:keepNext/>
        <w:keepLines/>
        <w:tabs>
          <w:tab w:val="left" w:pos="1764"/>
        </w:tabs>
        <w:ind w:left="567" w:hanging="567"/>
        <w:outlineLvl w:val="0"/>
        <w:rPr>
          <w:b/>
          <w:caps/>
          <w:lang w:val="da-DK"/>
        </w:rPr>
      </w:pPr>
      <w:r w:rsidRPr="000F2F47">
        <w:rPr>
          <w:b/>
          <w:caps/>
          <w:lang w:val="da-DK"/>
        </w:rPr>
        <w:tab/>
      </w:r>
      <w:r w:rsidRPr="000F2F47">
        <w:rPr>
          <w:b/>
          <w:caps/>
          <w:lang w:val="da-DK"/>
        </w:rPr>
        <w:tab/>
      </w:r>
    </w:p>
    <w:p w14:paraId="35E69E65" w14:textId="77777777" w:rsidR="000F2F47" w:rsidRPr="000F2F47" w:rsidRDefault="000F2F47" w:rsidP="000F2F47">
      <w:pPr>
        <w:rPr>
          <w:szCs w:val="22"/>
          <w:lang w:val="da-DK"/>
        </w:rPr>
      </w:pPr>
      <w:r w:rsidRPr="000F2F47">
        <w:rPr>
          <w:szCs w:val="22"/>
          <w:lang w:val="da-DK"/>
        </w:rPr>
        <w:t>Dette lægemiddel kan som al anden medicin give bivirkninger, men ikke alle får bivirkninger.</w:t>
      </w:r>
    </w:p>
    <w:p w14:paraId="6B5754D1" w14:textId="77777777" w:rsidR="001B06FB" w:rsidRPr="002C6D9C" w:rsidRDefault="001B06FB" w:rsidP="001B06FB">
      <w:pPr>
        <w:pStyle w:val="EMEABodyText"/>
        <w:rPr>
          <w:noProof/>
          <w:lang w:val="da-DK"/>
        </w:rPr>
      </w:pPr>
      <w:r w:rsidRPr="002C6D9C">
        <w:rPr>
          <w:noProof/>
          <w:lang w:val="da-DK"/>
        </w:rPr>
        <w:t>Nogle af disse bivirkninger kan være alvorlige og kan kræve medicinsk behandling.</w:t>
      </w:r>
    </w:p>
    <w:p w14:paraId="105DC4BF" w14:textId="77777777" w:rsidR="001B06FB" w:rsidRPr="002C6D9C" w:rsidRDefault="001B06FB">
      <w:pPr>
        <w:pStyle w:val="EMEABodyText"/>
        <w:rPr>
          <w:lang w:val="da-DK"/>
        </w:rPr>
      </w:pPr>
    </w:p>
    <w:p w14:paraId="78519FBC" w14:textId="77777777" w:rsidR="001B06FB" w:rsidRDefault="001B06FB" w:rsidP="001B06FB">
      <w:pPr>
        <w:pStyle w:val="EMEABodyText"/>
        <w:rPr>
          <w:b/>
          <w:lang w:val="da-DK"/>
        </w:rPr>
      </w:pPr>
      <w:r w:rsidRPr="002A00F0">
        <w:rPr>
          <w:lang w:val="da-DK"/>
        </w:rPr>
        <w:lastRenderedPageBreak/>
        <w:t xml:space="preserve">Som ved anden medicin af samme type, er der hos patienter, der har modtaget behandling med irbesartan, rapporteret sjældne tilfælde af allergiske hudreaktioner (udslæt, nældefeber) samt opsvulmet ansigt, læber og/eller tunge. Hvis du </w:t>
      </w:r>
      <w:r>
        <w:rPr>
          <w:lang w:val="da-DK"/>
        </w:rPr>
        <w:t>får et eller flere af disse symptomer</w:t>
      </w:r>
      <w:r w:rsidRPr="002A00F0">
        <w:rPr>
          <w:lang w:val="da-DK"/>
        </w:rPr>
        <w:t xml:space="preserve"> eller får åndenød, </w:t>
      </w:r>
      <w:r w:rsidRPr="00F15B90">
        <w:rPr>
          <w:b/>
          <w:lang w:val="da-DK"/>
        </w:rPr>
        <w:t xml:space="preserve">skal du holde op med at tage </w:t>
      </w:r>
      <w:r>
        <w:rPr>
          <w:b/>
          <w:lang w:val="da-DK"/>
        </w:rPr>
        <w:t>Karvea</w:t>
      </w:r>
      <w:r w:rsidRPr="00F15B90">
        <w:rPr>
          <w:b/>
          <w:lang w:val="da-DK"/>
        </w:rPr>
        <w:t xml:space="preserve"> og straks søge lægehjælp.</w:t>
      </w:r>
    </w:p>
    <w:p w14:paraId="6E69F305" w14:textId="77777777" w:rsidR="001B06FB" w:rsidRDefault="001B06FB" w:rsidP="001B06FB">
      <w:pPr>
        <w:pStyle w:val="EMEABodyText"/>
        <w:rPr>
          <w:b/>
          <w:lang w:val="da-DK"/>
        </w:rPr>
      </w:pPr>
    </w:p>
    <w:p w14:paraId="719CED3E" w14:textId="77777777" w:rsidR="001B06FB" w:rsidRPr="002C6D9C" w:rsidRDefault="008C5AC9" w:rsidP="001B06FB">
      <w:pPr>
        <w:pStyle w:val="EMEABodyText"/>
        <w:rPr>
          <w:lang w:val="da-DK"/>
        </w:rPr>
      </w:pPr>
      <w:r>
        <w:rPr>
          <w:lang w:val="da-DK"/>
        </w:rPr>
        <w:t>Hyppigheden af n</w:t>
      </w:r>
      <w:r w:rsidR="001B06FB" w:rsidRPr="002C6D9C">
        <w:rPr>
          <w:lang w:val="da-DK"/>
        </w:rPr>
        <w:t>edenstående bivirkninger</w:t>
      </w:r>
      <w:r>
        <w:rPr>
          <w:lang w:val="da-DK"/>
        </w:rPr>
        <w:t xml:space="preserve"> er</w:t>
      </w:r>
      <w:r w:rsidR="001B06FB" w:rsidRPr="002C6D9C">
        <w:rPr>
          <w:lang w:val="da-DK"/>
        </w:rPr>
        <w:t xml:space="preserve"> angive</w:t>
      </w:r>
      <w:r>
        <w:rPr>
          <w:lang w:val="da-DK"/>
        </w:rPr>
        <w:t>t</w:t>
      </w:r>
      <w:r w:rsidR="001B06FB" w:rsidRPr="002C6D9C">
        <w:rPr>
          <w:lang w:val="da-DK"/>
        </w:rPr>
        <w:t xml:space="preserve"> på følgende måde:</w:t>
      </w:r>
    </w:p>
    <w:p w14:paraId="2C46490E" w14:textId="77777777" w:rsidR="001B06FB" w:rsidRPr="002C6D9C" w:rsidRDefault="001B06FB" w:rsidP="001B06FB">
      <w:pPr>
        <w:pStyle w:val="EMEABodyText"/>
        <w:rPr>
          <w:lang w:val="da-DK"/>
        </w:rPr>
      </w:pPr>
      <w:r w:rsidRPr="002C6D9C">
        <w:rPr>
          <w:lang w:val="da-DK"/>
        </w:rPr>
        <w:t xml:space="preserve">Meget almindelig: </w:t>
      </w:r>
      <w:r w:rsidR="000F2F47">
        <w:rPr>
          <w:lang w:val="da-DK"/>
        </w:rPr>
        <w:t>kan påvirke flere end</w:t>
      </w:r>
      <w:r w:rsidRPr="002C6D9C">
        <w:rPr>
          <w:lang w:val="da-DK"/>
        </w:rPr>
        <w:t xml:space="preserve"> 1 ud af 10 patienter </w:t>
      </w:r>
    </w:p>
    <w:p w14:paraId="1F6D565C" w14:textId="77777777" w:rsidR="001B06FB" w:rsidRPr="002C6D9C" w:rsidRDefault="001B06FB" w:rsidP="001B06FB">
      <w:pPr>
        <w:pStyle w:val="EMEABodyText"/>
        <w:rPr>
          <w:lang w:val="da-DK"/>
        </w:rPr>
      </w:pPr>
      <w:r w:rsidRPr="002C6D9C">
        <w:rPr>
          <w:lang w:val="da-DK"/>
        </w:rPr>
        <w:t xml:space="preserve">Almindelig: </w:t>
      </w:r>
      <w:r w:rsidR="000F2F47">
        <w:rPr>
          <w:lang w:val="da-DK"/>
        </w:rPr>
        <w:t>kan påvirke op til</w:t>
      </w:r>
      <w:r w:rsidRPr="002C6D9C">
        <w:rPr>
          <w:lang w:val="da-DK"/>
        </w:rPr>
        <w:t xml:space="preserve"> 1 ud af 10 patienter</w:t>
      </w:r>
    </w:p>
    <w:p w14:paraId="4096CAB5" w14:textId="77777777" w:rsidR="001B06FB" w:rsidRPr="002C6D9C" w:rsidRDefault="001B06FB" w:rsidP="001B06FB">
      <w:pPr>
        <w:pStyle w:val="EMEABodyText"/>
        <w:rPr>
          <w:lang w:val="da-DK"/>
        </w:rPr>
      </w:pPr>
      <w:r w:rsidRPr="002C6D9C">
        <w:rPr>
          <w:lang w:val="da-DK"/>
        </w:rPr>
        <w:t xml:space="preserve">Ikke almindelig: </w:t>
      </w:r>
      <w:r w:rsidR="000F2F47">
        <w:rPr>
          <w:lang w:val="da-DK"/>
        </w:rPr>
        <w:t>kan påvirke op til</w:t>
      </w:r>
      <w:r w:rsidRPr="002C6D9C">
        <w:rPr>
          <w:lang w:val="da-DK"/>
        </w:rPr>
        <w:t xml:space="preserve"> 1 ud af 100 patienter</w:t>
      </w:r>
    </w:p>
    <w:p w14:paraId="73EB5FF0" w14:textId="77777777" w:rsidR="001B06FB" w:rsidRPr="002C6D9C" w:rsidRDefault="001B06FB" w:rsidP="001B06FB">
      <w:pPr>
        <w:pStyle w:val="EMEABodyText"/>
        <w:rPr>
          <w:lang w:val="da-DK"/>
        </w:rPr>
      </w:pPr>
    </w:p>
    <w:p w14:paraId="27CC6064" w14:textId="77777777" w:rsidR="001B06FB" w:rsidRPr="002A00F0" w:rsidRDefault="001B06FB" w:rsidP="001B06FB">
      <w:pPr>
        <w:pStyle w:val="EMEABodyText"/>
        <w:rPr>
          <w:lang w:val="da-DK"/>
        </w:rPr>
      </w:pPr>
      <w:r w:rsidRPr="002A00F0">
        <w:rPr>
          <w:lang w:val="da-DK"/>
        </w:rPr>
        <w:t>Følgende bivirkninger blev indberettet i kliniske forsøg med patienter</w:t>
      </w:r>
      <w:r>
        <w:rPr>
          <w:lang w:val="da-DK"/>
        </w:rPr>
        <w:t>, der fik Karvea</w:t>
      </w:r>
      <w:r w:rsidRPr="002A00F0">
        <w:rPr>
          <w:lang w:val="da-DK"/>
        </w:rPr>
        <w:t>:</w:t>
      </w:r>
    </w:p>
    <w:p w14:paraId="669AACE0" w14:textId="77777777" w:rsidR="001B06FB" w:rsidRDefault="001B06FB" w:rsidP="001B06FB">
      <w:pPr>
        <w:pStyle w:val="EMEABodyTextIndent"/>
        <w:tabs>
          <w:tab w:val="num" w:pos="567"/>
        </w:tabs>
        <w:rPr>
          <w:lang w:val="da-DK"/>
        </w:rPr>
      </w:pPr>
      <w:r>
        <w:rPr>
          <w:lang w:val="da-DK"/>
        </w:rPr>
        <w:t>Meget almindelig</w:t>
      </w:r>
      <w:r w:rsidR="00E063D5">
        <w:rPr>
          <w:lang w:val="da-DK"/>
        </w:rPr>
        <w:t xml:space="preserve"> (kan påvirke flere end </w:t>
      </w:r>
      <w:r w:rsidR="00E063D5" w:rsidRPr="002C6D9C">
        <w:rPr>
          <w:lang w:val="da-DK"/>
        </w:rPr>
        <w:t>1 ud af 10 patienter</w:t>
      </w:r>
      <w:r w:rsidR="00E063D5">
        <w:rPr>
          <w:lang w:val="da-DK"/>
        </w:rPr>
        <w:t>):</w:t>
      </w:r>
      <w:r>
        <w:rPr>
          <w:lang w:val="da-DK"/>
        </w:rPr>
        <w:t xml:space="preserve"> hvis du har højt blodtryk og type 2 diabetes med nyresygdom, kan blodprøver vise, at du har for meget kalium i blodet.</w:t>
      </w:r>
    </w:p>
    <w:p w14:paraId="56E6F154" w14:textId="77777777" w:rsidR="001B06FB" w:rsidRDefault="001B06FB" w:rsidP="001B06FB">
      <w:pPr>
        <w:pStyle w:val="EMEABodyText"/>
        <w:rPr>
          <w:lang w:val="da-DK"/>
        </w:rPr>
      </w:pPr>
    </w:p>
    <w:p w14:paraId="74C50931" w14:textId="77777777" w:rsidR="001B06FB" w:rsidRDefault="001B06FB" w:rsidP="001B06FB">
      <w:pPr>
        <w:pStyle w:val="EMEABodyTextIndent"/>
        <w:tabs>
          <w:tab w:val="num" w:pos="567"/>
        </w:tabs>
        <w:rPr>
          <w:lang w:val="da-DK"/>
        </w:rPr>
      </w:pPr>
      <w:r w:rsidRPr="002A00F0">
        <w:rPr>
          <w:lang w:val="da-DK"/>
        </w:rPr>
        <w:t>Almindelig</w:t>
      </w:r>
      <w:r w:rsidR="00E063D5">
        <w:rPr>
          <w:lang w:val="da-DK"/>
        </w:rPr>
        <w:t xml:space="preserve"> (kan påvirke op til</w:t>
      </w:r>
      <w:r w:rsidR="00E063D5" w:rsidRPr="002C6D9C">
        <w:rPr>
          <w:lang w:val="da-DK"/>
        </w:rPr>
        <w:t xml:space="preserve"> 1 ud af 10 patienter</w:t>
      </w:r>
      <w:r w:rsidR="00E063D5">
        <w:rPr>
          <w:lang w:val="da-DK"/>
        </w:rPr>
        <w:t>)</w:t>
      </w:r>
      <w:r w:rsidR="00E063D5" w:rsidRPr="002A00F0">
        <w:rPr>
          <w:lang w:val="da-DK"/>
        </w:rPr>
        <w:t xml:space="preserve">: </w:t>
      </w:r>
      <w:r w:rsidRPr="002A00F0">
        <w:rPr>
          <w:lang w:val="da-DK"/>
        </w:rPr>
        <w:t>svimmelhed, kvalme/opkastning</w:t>
      </w:r>
      <w:r>
        <w:rPr>
          <w:lang w:val="da-DK"/>
        </w:rPr>
        <w:t xml:space="preserve">, </w:t>
      </w:r>
      <w:r w:rsidRPr="002A00F0">
        <w:rPr>
          <w:lang w:val="da-DK"/>
        </w:rPr>
        <w:t>træthed</w:t>
      </w:r>
      <w:r>
        <w:rPr>
          <w:lang w:val="da-DK"/>
        </w:rPr>
        <w:t xml:space="preserve"> og blodprøver, der viser en forhøjet mængde af et enzym, der måler muskel- og hjertefunktionen (kreatinin-kinase-enzym)</w:t>
      </w:r>
      <w:r w:rsidRPr="002A00F0">
        <w:rPr>
          <w:lang w:val="da-DK"/>
        </w:rPr>
        <w:t>.</w:t>
      </w:r>
      <w:r>
        <w:rPr>
          <w:lang w:val="da-DK"/>
        </w:rPr>
        <w:t xml:space="preserve">Der er hos </w:t>
      </w:r>
      <w:r w:rsidRPr="002A00F0">
        <w:rPr>
          <w:lang w:val="da-DK"/>
        </w:rPr>
        <w:t>patienter med forhøjet blodtryk og type</w:t>
      </w:r>
      <w:r>
        <w:rPr>
          <w:lang w:val="da-DK"/>
        </w:rPr>
        <w:t> </w:t>
      </w:r>
      <w:r w:rsidRPr="002A00F0">
        <w:rPr>
          <w:lang w:val="da-DK"/>
        </w:rPr>
        <w:t>2</w:t>
      </w:r>
      <w:r w:rsidR="001E4BC5">
        <w:rPr>
          <w:lang w:val="da-DK"/>
        </w:rPr>
        <w:t xml:space="preserve"> </w:t>
      </w:r>
      <w:r w:rsidRPr="002A00F0">
        <w:rPr>
          <w:lang w:val="da-DK"/>
        </w:rPr>
        <w:t>diabetes med nyresygdom</w:t>
      </w:r>
      <w:r>
        <w:rPr>
          <w:lang w:val="da-DK"/>
        </w:rPr>
        <w:t xml:space="preserve"> </w:t>
      </w:r>
      <w:r w:rsidRPr="002A00F0">
        <w:rPr>
          <w:lang w:val="da-DK"/>
        </w:rPr>
        <w:t>også indberettet svimmelhed, når man rejser sig op fra liggende eller siddende stilling, lavt blodtryk når man rejser sig op fra liggende eller siddende stilling, led- og muskelsmerter</w:t>
      </w:r>
      <w:r>
        <w:rPr>
          <w:lang w:val="da-DK"/>
        </w:rPr>
        <w:t xml:space="preserve"> og en nedsat mængde protein i de røde blodlegemer (hæmoglobin).</w:t>
      </w:r>
    </w:p>
    <w:p w14:paraId="45FE894C" w14:textId="77777777" w:rsidR="001B06FB" w:rsidRDefault="001B06FB" w:rsidP="001B06FB">
      <w:pPr>
        <w:pStyle w:val="EMEABodyText"/>
        <w:ind w:left="360"/>
        <w:rPr>
          <w:lang w:val="da-DK"/>
        </w:rPr>
      </w:pPr>
    </w:p>
    <w:p w14:paraId="50E6030C" w14:textId="77777777" w:rsidR="001B06FB" w:rsidRPr="002C6D9C" w:rsidRDefault="001B06FB" w:rsidP="001B06FB">
      <w:pPr>
        <w:pStyle w:val="EMEABodyTextIndent"/>
        <w:tabs>
          <w:tab w:val="num" w:pos="567"/>
        </w:tabs>
        <w:rPr>
          <w:lang w:val="da-DK"/>
        </w:rPr>
      </w:pPr>
      <w:r w:rsidRPr="002A00F0">
        <w:rPr>
          <w:lang w:val="da-DK"/>
        </w:rPr>
        <w:t>Ikke almindelig</w:t>
      </w:r>
      <w:r w:rsidR="00E063D5">
        <w:rPr>
          <w:lang w:val="da-DK"/>
        </w:rPr>
        <w:t xml:space="preserve"> (kan påvirke op til</w:t>
      </w:r>
      <w:r w:rsidR="00E063D5" w:rsidRPr="002C6D9C">
        <w:rPr>
          <w:lang w:val="da-DK"/>
        </w:rPr>
        <w:t xml:space="preserve"> 1 ud af 100 patienter</w:t>
      </w:r>
      <w:r w:rsidR="00E063D5">
        <w:rPr>
          <w:lang w:val="da-DK"/>
        </w:rPr>
        <w:t>)</w:t>
      </w:r>
      <w:r w:rsidR="00E063D5" w:rsidRPr="002A00F0">
        <w:rPr>
          <w:lang w:val="da-DK"/>
        </w:rPr>
        <w:t>:</w:t>
      </w:r>
      <w:r w:rsidRPr="002A00F0">
        <w:rPr>
          <w:lang w:val="da-DK"/>
        </w:rPr>
        <w:t xml:space="preserve"> hurtig hjerterytme, rødme, hoste, diarré, fordøjelsesbesvær/halsbrand, seksuelle problemer, brystsmerter.</w:t>
      </w:r>
    </w:p>
    <w:p w14:paraId="230FC66B" w14:textId="77777777" w:rsidR="001B06FB" w:rsidRPr="002C6D9C" w:rsidRDefault="001B06FB" w:rsidP="001B06FB">
      <w:pPr>
        <w:pStyle w:val="EMEABodyText"/>
        <w:rPr>
          <w:lang w:val="da-DK"/>
        </w:rPr>
      </w:pPr>
    </w:p>
    <w:p w14:paraId="2F3BAF4B" w14:textId="77777777" w:rsidR="001B06FB" w:rsidRPr="002C6D9C" w:rsidRDefault="001B06FB" w:rsidP="001B06FB">
      <w:pPr>
        <w:pStyle w:val="EMEABodyText"/>
        <w:rPr>
          <w:lang w:val="da-DK"/>
        </w:rPr>
      </w:pPr>
      <w:r w:rsidRPr="002A00F0">
        <w:rPr>
          <w:lang w:val="da-DK"/>
        </w:rPr>
        <w:t>De</w:t>
      </w:r>
      <w:r>
        <w:rPr>
          <w:lang w:val="da-DK"/>
        </w:rPr>
        <w:t xml:space="preserve">r er indberettet </w:t>
      </w:r>
      <w:r w:rsidRPr="002A00F0">
        <w:rPr>
          <w:lang w:val="da-DK"/>
        </w:rPr>
        <w:t xml:space="preserve">bivirkninger efter markedsføring af </w:t>
      </w:r>
      <w:r>
        <w:rPr>
          <w:lang w:val="da-DK"/>
        </w:rPr>
        <w:t>Karvea. Bivirkninger, hvor hyppigheden ikke er kendt,</w:t>
      </w:r>
      <w:r w:rsidRPr="002A00F0">
        <w:rPr>
          <w:lang w:val="da-DK"/>
        </w:rPr>
        <w:t xml:space="preserve"> er: </w:t>
      </w:r>
      <w:r>
        <w:rPr>
          <w:lang w:val="da-DK"/>
        </w:rPr>
        <w:t xml:space="preserve">følelse af, at omgivelserne kører rundt, </w:t>
      </w:r>
      <w:r w:rsidRPr="002A00F0">
        <w:rPr>
          <w:lang w:val="da-DK"/>
        </w:rPr>
        <w:t xml:space="preserve">hovedpine, smagsforstyrrelser, ringen for ørerne, muskelkramper, led- og muskelsmerter, </w:t>
      </w:r>
      <w:r w:rsidR="0057294D">
        <w:rPr>
          <w:lang w:val="da-DK"/>
        </w:rPr>
        <w:t xml:space="preserve">nedsat antal røde blodlegemer (blodmangel – symptomerne kan inkludere træthed, hovedpine, stakåndethed under motion, svimmelhed og bleghed), </w:t>
      </w:r>
      <w:r w:rsidR="00B373B1" w:rsidRPr="00B373B1">
        <w:rPr>
          <w:lang w:val="da-DK"/>
        </w:rPr>
        <w:t xml:space="preserve">nedsat antal blodplader, </w:t>
      </w:r>
      <w:r>
        <w:rPr>
          <w:lang w:val="da-DK"/>
        </w:rPr>
        <w:t>unormal</w:t>
      </w:r>
      <w:r w:rsidRPr="002A00F0">
        <w:rPr>
          <w:lang w:val="da-DK"/>
        </w:rPr>
        <w:t xml:space="preserve"> leverfunktion, forhøjet mængde af kalium i blodet, nedsat nyrefunktion</w:t>
      </w:r>
      <w:r w:rsidR="003A2306">
        <w:rPr>
          <w:lang w:val="da-DK"/>
        </w:rPr>
        <w:t xml:space="preserve">, </w:t>
      </w:r>
      <w:r w:rsidRPr="002A00F0">
        <w:rPr>
          <w:lang w:val="da-DK"/>
        </w:rPr>
        <w:t>betændelseslignende tilstand i de små blodkar, der primært påvirker huden</w:t>
      </w:r>
      <w:r w:rsidRPr="002A00F0">
        <w:rPr>
          <w:szCs w:val="22"/>
          <w:lang w:val="da-DK"/>
        </w:rPr>
        <w:t xml:space="preserve"> (en tilstand der kaldes leukocytoklastisk vaskulitis)</w:t>
      </w:r>
      <w:r w:rsidR="00EF1EBE">
        <w:rPr>
          <w:szCs w:val="22"/>
          <w:lang w:val="da-DK"/>
        </w:rPr>
        <w:t>,</w:t>
      </w:r>
      <w:r w:rsidR="003A2306" w:rsidRPr="003A2306">
        <w:rPr>
          <w:lang w:val="da-DK"/>
        </w:rPr>
        <w:t xml:space="preserve"> </w:t>
      </w:r>
      <w:r w:rsidR="003A2306" w:rsidRPr="00186242">
        <w:rPr>
          <w:lang w:val="da-DK"/>
        </w:rPr>
        <w:t>alvorlige allergiske reaktioner (anafylaktisk shock)</w:t>
      </w:r>
      <w:r w:rsidR="00EF1EBE" w:rsidRPr="00EF1EBE">
        <w:rPr>
          <w:lang w:val="da-DK"/>
        </w:rPr>
        <w:t xml:space="preserve"> </w:t>
      </w:r>
      <w:r w:rsidR="00EF1EBE">
        <w:rPr>
          <w:lang w:val="da-DK"/>
        </w:rPr>
        <w:t>samt lavt blodsukkerniveau</w:t>
      </w:r>
      <w:r w:rsidRPr="002A00F0">
        <w:rPr>
          <w:lang w:val="da-DK"/>
        </w:rPr>
        <w:t>.</w:t>
      </w:r>
      <w:r w:rsidRPr="004B0728">
        <w:rPr>
          <w:lang w:val="da-DK"/>
        </w:rPr>
        <w:t xml:space="preserve"> </w:t>
      </w:r>
      <w:r>
        <w:rPr>
          <w:lang w:val="da-DK"/>
        </w:rPr>
        <w:t>Der er i sjældne tilfælde også indberettet gulsot (gulfarvning af huden og/eller det hvide i øjnene).</w:t>
      </w:r>
    </w:p>
    <w:p w14:paraId="1FC0A178" w14:textId="77777777" w:rsidR="001B06FB" w:rsidRPr="002C6D9C" w:rsidRDefault="001B06FB">
      <w:pPr>
        <w:pStyle w:val="EMEABodyText"/>
        <w:rPr>
          <w:lang w:val="da-DK"/>
        </w:rPr>
      </w:pPr>
    </w:p>
    <w:p w14:paraId="3BFF4E89" w14:textId="77777777" w:rsidR="00E063D5" w:rsidRPr="00FC2E5F" w:rsidRDefault="00E063D5" w:rsidP="00E063D5">
      <w:pPr>
        <w:numPr>
          <w:ilvl w:val="12"/>
          <w:numId w:val="0"/>
        </w:numPr>
        <w:outlineLvl w:val="0"/>
        <w:rPr>
          <w:noProof/>
          <w:szCs w:val="22"/>
          <w:u w:val="single"/>
          <w:lang w:val="da-DK"/>
        </w:rPr>
      </w:pPr>
      <w:r w:rsidRPr="00FC2E5F">
        <w:rPr>
          <w:noProof/>
          <w:szCs w:val="22"/>
          <w:u w:val="single"/>
          <w:lang w:val="da-DK"/>
        </w:rPr>
        <w:t xml:space="preserve">Indberetning af </w:t>
      </w:r>
      <w:r w:rsidRPr="00FC2E5F">
        <w:rPr>
          <w:szCs w:val="22"/>
          <w:u w:val="single"/>
          <w:lang w:val="da-DK"/>
        </w:rPr>
        <w:t>bivirkninger</w:t>
      </w:r>
    </w:p>
    <w:p w14:paraId="4C74C4B8" w14:textId="77777777" w:rsidR="00E063D5" w:rsidRPr="00247981" w:rsidRDefault="00E063D5" w:rsidP="00E063D5">
      <w:pPr>
        <w:suppressAutoHyphens/>
        <w:rPr>
          <w:color w:val="000000"/>
          <w:szCs w:val="22"/>
          <w:lang w:val="da-DK"/>
        </w:rPr>
      </w:pPr>
      <w:r w:rsidRPr="00247981">
        <w:rPr>
          <w:color w:val="000000"/>
          <w:szCs w:val="22"/>
          <w:lang w:val="da-DK"/>
        </w:rPr>
        <w:t xml:space="preserve">Hvis du oplever bivirkninger, bør du tale med din læge, sygeplejerske eller </w:t>
      </w:r>
      <w:r w:rsidRPr="00247981">
        <w:rPr>
          <w:noProof/>
          <w:szCs w:val="22"/>
          <w:lang w:val="da-DK"/>
        </w:rPr>
        <w:t>apoteket</w:t>
      </w:r>
      <w:r w:rsidRPr="00247981">
        <w:rPr>
          <w:color w:val="000000"/>
          <w:szCs w:val="22"/>
          <w:lang w:val="da-DK"/>
        </w:rPr>
        <w:t xml:space="preserve">. Dette gælder også mulige bivirkninger, som ikke er medtaget i denne indlægsseddel. Du eller dine pårørende kan også indberette bivirkninger direkte til </w:t>
      </w:r>
      <w:r w:rsidR="00B373B1">
        <w:rPr>
          <w:color w:val="000000"/>
          <w:szCs w:val="22"/>
          <w:lang w:val="da-DK"/>
        </w:rPr>
        <w:t>Lægemiddelstyrelsen</w:t>
      </w:r>
      <w:r w:rsidRPr="00247981">
        <w:rPr>
          <w:color w:val="000000"/>
          <w:szCs w:val="22"/>
          <w:lang w:val="da-DK"/>
        </w:rPr>
        <w:t xml:space="preserve"> via </w:t>
      </w:r>
      <w:r w:rsidRPr="00602474">
        <w:rPr>
          <w:color w:val="000000"/>
          <w:szCs w:val="22"/>
          <w:highlight w:val="lightGray"/>
          <w:lang w:val="da-DK"/>
        </w:rPr>
        <w:t xml:space="preserve">det nationale rapporteringssystem anført i </w:t>
      </w:r>
      <w:hyperlink r:id="rId17" w:history="1">
        <w:r w:rsidRPr="00602474">
          <w:rPr>
            <w:rStyle w:val="Hyperlink"/>
            <w:szCs w:val="22"/>
            <w:highlight w:val="lightGray"/>
            <w:lang w:val="da-DK"/>
          </w:rPr>
          <w:t>Appendiks V</w:t>
        </w:r>
      </w:hyperlink>
      <w:r w:rsidRPr="00247981">
        <w:rPr>
          <w:color w:val="000000"/>
          <w:szCs w:val="22"/>
          <w:lang w:val="da-DK"/>
        </w:rPr>
        <w:t>. Ved at indrapportere bivirkninger kan du hjælpe med at fremskaffe mere information om sikkerheden af dette lægemiddel.</w:t>
      </w:r>
    </w:p>
    <w:p w14:paraId="36ABB6B6" w14:textId="77777777" w:rsidR="001B06FB" w:rsidRPr="002C6D9C" w:rsidRDefault="001B06FB">
      <w:pPr>
        <w:pStyle w:val="EMEABodyText"/>
        <w:rPr>
          <w:lang w:val="da-DK"/>
        </w:rPr>
      </w:pPr>
    </w:p>
    <w:p w14:paraId="748D4539" w14:textId="77777777" w:rsidR="001B06FB" w:rsidRPr="002C6D9C" w:rsidRDefault="001B06FB">
      <w:pPr>
        <w:pStyle w:val="EMEABodyText"/>
        <w:rPr>
          <w:lang w:val="da-DK"/>
        </w:rPr>
      </w:pPr>
    </w:p>
    <w:p w14:paraId="6AA58521" w14:textId="77777777" w:rsidR="005C2C40" w:rsidRPr="00834581" w:rsidRDefault="001B06FB" w:rsidP="005C2C40">
      <w:pPr>
        <w:pStyle w:val="EMEAHeading1"/>
        <w:rPr>
          <w:lang w:val="da-DK"/>
        </w:rPr>
      </w:pPr>
      <w:r w:rsidRPr="002C6D9C">
        <w:rPr>
          <w:lang w:val="da-DK"/>
        </w:rPr>
        <w:t>5.</w:t>
      </w:r>
      <w:r w:rsidRPr="002C6D9C">
        <w:rPr>
          <w:lang w:val="da-DK"/>
        </w:rPr>
        <w:tab/>
      </w:r>
      <w:r w:rsidR="005C2C40" w:rsidRPr="00CC45E2">
        <w:rPr>
          <w:caps w:val="0"/>
          <w:szCs w:val="22"/>
          <w:lang w:val="da-DK" w:eastAsia="fr-LU"/>
        </w:rPr>
        <w:t>Opbevaring</w:t>
      </w:r>
    </w:p>
    <w:p w14:paraId="6AF132B4" w14:textId="77777777" w:rsidR="005C2C40" w:rsidRPr="00834581" w:rsidRDefault="005C2C40" w:rsidP="005C2C40">
      <w:pPr>
        <w:keepNext/>
        <w:keepLines/>
        <w:ind w:left="567" w:hanging="567"/>
        <w:outlineLvl w:val="0"/>
        <w:rPr>
          <w:b/>
          <w:caps/>
          <w:lang w:val="da-DK"/>
        </w:rPr>
      </w:pPr>
    </w:p>
    <w:p w14:paraId="42331CED" w14:textId="77777777" w:rsidR="005C2C40" w:rsidRPr="00834581" w:rsidRDefault="005C2C40" w:rsidP="005C2C40">
      <w:pPr>
        <w:rPr>
          <w:szCs w:val="22"/>
          <w:lang w:val="da-DK"/>
        </w:rPr>
      </w:pPr>
      <w:r w:rsidRPr="00834581">
        <w:rPr>
          <w:szCs w:val="22"/>
          <w:lang w:val="da-DK"/>
        </w:rPr>
        <w:t xml:space="preserve">Opbevar </w:t>
      </w:r>
      <w:r w:rsidRPr="00834581">
        <w:rPr>
          <w:noProof/>
          <w:szCs w:val="22"/>
          <w:lang w:val="da-DK"/>
        </w:rPr>
        <w:t>lægemidlet</w:t>
      </w:r>
      <w:r w:rsidRPr="00834581">
        <w:rPr>
          <w:szCs w:val="22"/>
          <w:lang w:val="da-DK"/>
        </w:rPr>
        <w:t xml:space="preserve"> utilgængeligt for børn.</w:t>
      </w:r>
    </w:p>
    <w:p w14:paraId="3DE97B8D" w14:textId="77777777" w:rsidR="005C2C40" w:rsidRPr="00834581" w:rsidRDefault="005C2C40" w:rsidP="005C2C40">
      <w:pPr>
        <w:rPr>
          <w:lang w:val="da-DK"/>
        </w:rPr>
      </w:pPr>
    </w:p>
    <w:p w14:paraId="4135A6B1" w14:textId="77777777" w:rsidR="005C2C40" w:rsidRPr="00834581" w:rsidRDefault="005C2C40" w:rsidP="005C2C40">
      <w:pPr>
        <w:rPr>
          <w:szCs w:val="22"/>
          <w:lang w:val="da-DK"/>
        </w:rPr>
      </w:pPr>
      <w:r w:rsidRPr="00834581">
        <w:rPr>
          <w:szCs w:val="22"/>
          <w:lang w:val="da-DK"/>
        </w:rPr>
        <w:t xml:space="preserve">Brug ikke </w:t>
      </w:r>
      <w:r w:rsidRPr="00834581">
        <w:rPr>
          <w:noProof/>
          <w:szCs w:val="22"/>
          <w:lang w:val="da-DK"/>
        </w:rPr>
        <w:t>lægemidlet</w:t>
      </w:r>
      <w:r w:rsidRPr="00834581">
        <w:rPr>
          <w:szCs w:val="22"/>
          <w:lang w:val="da-DK"/>
        </w:rPr>
        <w:t xml:space="preserve"> efter den udløbsdato, der står på</w:t>
      </w:r>
      <w:r>
        <w:rPr>
          <w:szCs w:val="22"/>
          <w:lang w:val="da-DK"/>
        </w:rPr>
        <w:t xml:space="preserve"> </w:t>
      </w:r>
      <w:r w:rsidRPr="00834581">
        <w:rPr>
          <w:szCs w:val="22"/>
          <w:lang w:val="da-DK"/>
        </w:rPr>
        <w:t>æsken og blisterpakningen efter Exp. Udløbsdatoen er den sidste dag i den nævnte måned.</w:t>
      </w:r>
    </w:p>
    <w:p w14:paraId="42489F4E" w14:textId="77777777" w:rsidR="001B06FB" w:rsidRPr="002C6D9C" w:rsidRDefault="001B06FB" w:rsidP="005C2C40">
      <w:pPr>
        <w:pStyle w:val="EMEAHeading1"/>
        <w:rPr>
          <w:lang w:val="da-DK"/>
        </w:rPr>
      </w:pPr>
    </w:p>
    <w:p w14:paraId="7714465A" w14:textId="77777777" w:rsidR="001B06FB" w:rsidRPr="002C6D9C" w:rsidRDefault="001B06FB">
      <w:pPr>
        <w:pStyle w:val="EMEABodyText"/>
        <w:rPr>
          <w:lang w:val="da-DK"/>
        </w:rPr>
      </w:pPr>
      <w:r w:rsidRPr="002C6D9C">
        <w:rPr>
          <w:lang w:val="da-DK"/>
        </w:rPr>
        <w:t xml:space="preserve">Må ikke opbevares </w:t>
      </w:r>
      <w:r>
        <w:rPr>
          <w:lang w:val="da-DK"/>
        </w:rPr>
        <w:t xml:space="preserve">ved temperaturer </w:t>
      </w:r>
      <w:r w:rsidRPr="002C6D9C">
        <w:rPr>
          <w:lang w:val="da-DK"/>
        </w:rPr>
        <w:t>over 30°C.</w:t>
      </w:r>
    </w:p>
    <w:p w14:paraId="5FDBF4C9" w14:textId="77777777" w:rsidR="001B06FB" w:rsidRPr="002C6D9C" w:rsidRDefault="001B06FB">
      <w:pPr>
        <w:pStyle w:val="EMEABodyText"/>
        <w:rPr>
          <w:lang w:val="da-DK"/>
        </w:rPr>
      </w:pPr>
    </w:p>
    <w:p w14:paraId="144ABA3C" w14:textId="77777777" w:rsidR="005C2C40" w:rsidRPr="006F6C51" w:rsidRDefault="005C2C40" w:rsidP="005C2C40">
      <w:pPr>
        <w:suppressAutoHyphens/>
        <w:rPr>
          <w:szCs w:val="22"/>
          <w:lang w:val="da-DK"/>
        </w:rPr>
      </w:pPr>
      <w:r w:rsidRPr="006F6C51">
        <w:rPr>
          <w:szCs w:val="22"/>
          <w:lang w:val="da-DK"/>
        </w:rPr>
        <w:t xml:space="preserve">Spørg </w:t>
      </w:r>
      <w:r w:rsidRPr="006F6C51">
        <w:rPr>
          <w:noProof/>
          <w:szCs w:val="22"/>
          <w:lang w:val="da-DK"/>
        </w:rPr>
        <w:t>på apoteket</w:t>
      </w:r>
      <w:r w:rsidRPr="006F6C51">
        <w:rPr>
          <w:szCs w:val="22"/>
          <w:lang w:val="da-DK"/>
        </w:rPr>
        <w:t>, hvordan du skal bortskaffe medicinrester. Af hensyn til miljøet må du ikke smide medicinrester i afløbet, toilettet eller skraldespanden.</w:t>
      </w:r>
    </w:p>
    <w:p w14:paraId="11D742E7" w14:textId="77777777" w:rsidR="001B06FB" w:rsidRPr="002C6D9C" w:rsidRDefault="001B06FB">
      <w:pPr>
        <w:pStyle w:val="EMEABodyText"/>
        <w:rPr>
          <w:lang w:val="da-DK"/>
        </w:rPr>
      </w:pPr>
    </w:p>
    <w:p w14:paraId="0A2E46C0" w14:textId="77777777" w:rsidR="001B06FB" w:rsidRPr="002C6D9C" w:rsidRDefault="001B06FB">
      <w:pPr>
        <w:pStyle w:val="EMEABodyText"/>
        <w:rPr>
          <w:lang w:val="da-DK"/>
        </w:rPr>
      </w:pPr>
    </w:p>
    <w:p w14:paraId="2C5CFB62" w14:textId="77777777" w:rsidR="005C2C40" w:rsidRPr="006F6C51" w:rsidRDefault="001B06FB" w:rsidP="005C2C40">
      <w:pPr>
        <w:keepNext/>
        <w:keepLines/>
        <w:ind w:left="567" w:hanging="567"/>
        <w:outlineLvl w:val="0"/>
        <w:rPr>
          <w:b/>
          <w:caps/>
          <w:lang w:val="da-DK"/>
        </w:rPr>
      </w:pPr>
      <w:r w:rsidRPr="002C6D9C">
        <w:rPr>
          <w:lang w:val="da-DK"/>
        </w:rPr>
        <w:lastRenderedPageBreak/>
        <w:t>6.</w:t>
      </w:r>
      <w:r w:rsidRPr="002C6D9C">
        <w:rPr>
          <w:lang w:val="da-DK"/>
        </w:rPr>
        <w:tab/>
      </w:r>
      <w:r w:rsidR="005C2C40" w:rsidRPr="006F6C51">
        <w:rPr>
          <w:b/>
          <w:lang w:val="da-DK"/>
        </w:rPr>
        <w:t>Pakningsstørrelser og yderligere oplysninger</w:t>
      </w:r>
    </w:p>
    <w:p w14:paraId="0624AAF5" w14:textId="77777777" w:rsidR="001B06FB" w:rsidRPr="002C6D9C" w:rsidRDefault="001B06FB">
      <w:pPr>
        <w:pStyle w:val="EMEAHeading1"/>
        <w:rPr>
          <w:lang w:val="da-DK"/>
        </w:rPr>
      </w:pPr>
    </w:p>
    <w:p w14:paraId="47BF3000" w14:textId="77777777" w:rsidR="001B06FB" w:rsidRPr="002C6D9C" w:rsidRDefault="001B06FB" w:rsidP="001B06FB">
      <w:pPr>
        <w:pStyle w:val="EMEAHeading3"/>
        <w:rPr>
          <w:lang w:val="da-DK"/>
        </w:rPr>
      </w:pPr>
      <w:r>
        <w:rPr>
          <w:lang w:val="da-DK"/>
        </w:rPr>
        <w:t xml:space="preserve">Karvea </w:t>
      </w:r>
      <w:r w:rsidRPr="002C6D9C">
        <w:rPr>
          <w:lang w:val="da-DK"/>
        </w:rPr>
        <w:t>indeholder:</w:t>
      </w:r>
    </w:p>
    <w:p w14:paraId="0CA15648" w14:textId="77777777" w:rsidR="001B06FB" w:rsidRPr="002C6D9C" w:rsidRDefault="001B06FB" w:rsidP="001B06FB">
      <w:pPr>
        <w:pStyle w:val="EMEABodyTextIndent"/>
        <w:numPr>
          <w:ilvl w:val="0"/>
          <w:numId w:val="0"/>
        </w:numPr>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Aktivt stof: irbesartan. Hver </w:t>
      </w:r>
      <w:r>
        <w:rPr>
          <w:lang w:val="da-DK"/>
        </w:rPr>
        <w:t>Karvea</w:t>
      </w:r>
      <w:r w:rsidRPr="002C6D9C">
        <w:rPr>
          <w:lang w:val="da-DK"/>
        </w:rPr>
        <w:t>-tablet </w:t>
      </w:r>
      <w:r>
        <w:rPr>
          <w:lang w:val="da-DK"/>
        </w:rPr>
        <w:t>150</w:t>
      </w:r>
      <w:r w:rsidRPr="002C6D9C">
        <w:rPr>
          <w:lang w:val="da-DK"/>
        </w:rPr>
        <w:t xml:space="preserve"> mg indeholder </w:t>
      </w:r>
      <w:r>
        <w:rPr>
          <w:lang w:val="da-DK"/>
        </w:rPr>
        <w:t>150</w:t>
      </w:r>
      <w:r w:rsidRPr="002C6D9C">
        <w:rPr>
          <w:lang w:val="da-DK"/>
        </w:rPr>
        <w:t> mg irbesartan.</w:t>
      </w:r>
    </w:p>
    <w:p w14:paraId="2477B950" w14:textId="77777777" w:rsidR="001B06FB" w:rsidRPr="002C6D9C" w:rsidRDefault="001B06FB" w:rsidP="001B06FB">
      <w:pPr>
        <w:pStyle w:val="EMEABodyTextIndent"/>
        <w:numPr>
          <w:ilvl w:val="0"/>
          <w:numId w:val="0"/>
        </w:numPr>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Øvrige indholdsstoffer: lactosemonohydrat, mikrokrystallinsk cellulose, croscarmellosenatrium, magnesiumstearat, kolloid silica, prægelatineret majsstivelse, poloaxamer 188.</w:t>
      </w:r>
    </w:p>
    <w:p w14:paraId="200CEB89" w14:textId="77777777" w:rsidR="003A2306" w:rsidRPr="002C6D9C" w:rsidRDefault="003A2306" w:rsidP="00FC2E5F">
      <w:pPr>
        <w:pStyle w:val="EMEABodyTextIndent"/>
        <w:numPr>
          <w:ilvl w:val="0"/>
          <w:numId w:val="0"/>
        </w:numPr>
        <w:tabs>
          <w:tab w:val="left" w:pos="567"/>
        </w:tabs>
        <w:ind w:left="567"/>
        <w:rPr>
          <w:lang w:val="da-DK"/>
        </w:rPr>
      </w:pPr>
      <w:r w:rsidRPr="00186242">
        <w:rPr>
          <w:lang w:val="da-DK"/>
        </w:rPr>
        <w:t xml:space="preserve">Se </w:t>
      </w:r>
      <w:r>
        <w:rPr>
          <w:lang w:val="da-DK"/>
        </w:rPr>
        <w:t>punkt</w:t>
      </w:r>
      <w:r w:rsidRPr="00186242">
        <w:rPr>
          <w:lang w:val="da-DK"/>
        </w:rPr>
        <w:t xml:space="preserve"> 2 ”Aprovel indeholder la</w:t>
      </w:r>
      <w:r>
        <w:rPr>
          <w:lang w:val="da-DK"/>
        </w:rPr>
        <w:t>c</w:t>
      </w:r>
      <w:r w:rsidRPr="00186242">
        <w:rPr>
          <w:lang w:val="da-DK"/>
        </w:rPr>
        <w:t>tose”</w:t>
      </w:r>
    </w:p>
    <w:p w14:paraId="2AB4A676" w14:textId="77777777" w:rsidR="001B06FB" w:rsidRPr="002C6D9C" w:rsidRDefault="001B06FB" w:rsidP="001B06FB">
      <w:pPr>
        <w:pStyle w:val="EMEABodyText"/>
        <w:rPr>
          <w:lang w:val="da-DK"/>
        </w:rPr>
      </w:pPr>
    </w:p>
    <w:p w14:paraId="6F62BF7A" w14:textId="77777777" w:rsidR="001B06FB" w:rsidRPr="002C6D9C" w:rsidRDefault="001B06FB" w:rsidP="001B06FB">
      <w:pPr>
        <w:pStyle w:val="EMEAHeading3"/>
        <w:rPr>
          <w:lang w:val="da-DK"/>
        </w:rPr>
      </w:pPr>
      <w:r>
        <w:rPr>
          <w:lang w:val="da-DK"/>
        </w:rPr>
        <w:t>U</w:t>
      </w:r>
      <w:r w:rsidRPr="002C6D9C">
        <w:rPr>
          <w:lang w:val="da-DK"/>
        </w:rPr>
        <w:t>dseende og pakningstørrelse</w:t>
      </w:r>
      <w:r>
        <w:rPr>
          <w:lang w:val="da-DK"/>
        </w:rPr>
        <w:t>r</w:t>
      </w:r>
    </w:p>
    <w:p w14:paraId="3A589784" w14:textId="77777777" w:rsidR="001B06FB" w:rsidRPr="002C6D9C" w:rsidRDefault="001B06FB" w:rsidP="001B06FB">
      <w:pPr>
        <w:pStyle w:val="EMEABodyText"/>
        <w:rPr>
          <w:lang w:val="da-DK"/>
        </w:rPr>
      </w:pPr>
      <w:r>
        <w:rPr>
          <w:lang w:val="da-DK"/>
        </w:rPr>
        <w:t>Karvea</w:t>
      </w:r>
      <w:r w:rsidRPr="002C6D9C">
        <w:rPr>
          <w:lang w:val="da-DK"/>
        </w:rPr>
        <w:t xml:space="preserve"> </w:t>
      </w:r>
      <w:r>
        <w:rPr>
          <w:lang w:val="da-DK"/>
        </w:rPr>
        <w:t>150</w:t>
      </w:r>
      <w:r w:rsidRPr="002C6D9C">
        <w:rPr>
          <w:lang w:val="da-DK"/>
        </w:rPr>
        <w:t xml:space="preserve"> mg tabletter er hvide til mathvide, bikonvekse og ovale med et hjerte præget på den ene side og nummeret </w:t>
      </w:r>
      <w:r>
        <w:rPr>
          <w:lang w:val="da-DK"/>
        </w:rPr>
        <w:t>2772</w:t>
      </w:r>
      <w:r w:rsidRPr="002C6D9C">
        <w:rPr>
          <w:lang w:val="da-DK"/>
        </w:rPr>
        <w:t xml:space="preserve"> på den anden side.</w:t>
      </w:r>
    </w:p>
    <w:p w14:paraId="73B987E1" w14:textId="77777777" w:rsidR="001B06FB" w:rsidRPr="002C6D9C" w:rsidRDefault="001B06FB" w:rsidP="001B06FB">
      <w:pPr>
        <w:pStyle w:val="EMEABodyText"/>
        <w:rPr>
          <w:lang w:val="da-DK"/>
        </w:rPr>
      </w:pPr>
    </w:p>
    <w:p w14:paraId="2F9EB647" w14:textId="77777777" w:rsidR="001B06FB" w:rsidRPr="002C6D9C" w:rsidRDefault="001B06FB" w:rsidP="001B06FB">
      <w:pPr>
        <w:pStyle w:val="EMEABodyText"/>
        <w:rPr>
          <w:lang w:val="da-DK"/>
        </w:rPr>
      </w:pPr>
      <w:r>
        <w:rPr>
          <w:lang w:val="da-DK"/>
        </w:rPr>
        <w:t>Karvea</w:t>
      </w:r>
      <w:r w:rsidRPr="002C6D9C">
        <w:rPr>
          <w:lang w:val="da-DK"/>
        </w:rPr>
        <w:t> </w:t>
      </w:r>
      <w:r>
        <w:rPr>
          <w:lang w:val="da-DK"/>
        </w:rPr>
        <w:t>150</w:t>
      </w:r>
      <w:r w:rsidRPr="002C6D9C">
        <w:rPr>
          <w:lang w:val="da-DK"/>
        </w:rPr>
        <w:t xml:space="preserve"> mg tabletter leveres i blisterpakninger </w:t>
      </w:r>
      <w:r w:rsidR="005D399A">
        <w:rPr>
          <w:lang w:val="da-DK"/>
        </w:rPr>
        <w:t>af</w:t>
      </w:r>
      <w:r w:rsidRPr="002C6D9C">
        <w:rPr>
          <w:lang w:val="da-DK"/>
        </w:rPr>
        <w:t xml:space="preserve"> 14, 28, 56 eller 98 tabletter. Der fås også enkeltdosisblisterpakninger med 56 x</w:t>
      </w:r>
      <w:r>
        <w:rPr>
          <w:lang w:val="da-DK"/>
        </w:rPr>
        <w:t> </w:t>
      </w:r>
      <w:r w:rsidRPr="002C6D9C">
        <w:rPr>
          <w:lang w:val="da-DK"/>
        </w:rPr>
        <w:t>1</w:t>
      </w:r>
      <w:r>
        <w:rPr>
          <w:lang w:val="da-DK"/>
        </w:rPr>
        <w:t> </w:t>
      </w:r>
      <w:r w:rsidRPr="002C6D9C">
        <w:rPr>
          <w:lang w:val="da-DK"/>
        </w:rPr>
        <w:t>tablet til hospitalsbrug.</w:t>
      </w:r>
    </w:p>
    <w:p w14:paraId="76C39F3A" w14:textId="77777777" w:rsidR="001B06FB" w:rsidRPr="002C6D9C" w:rsidRDefault="001B06FB" w:rsidP="001B06FB">
      <w:pPr>
        <w:pStyle w:val="EMEABodyText"/>
        <w:rPr>
          <w:lang w:val="da-DK"/>
        </w:rPr>
      </w:pPr>
    </w:p>
    <w:p w14:paraId="49C06151" w14:textId="77777777" w:rsidR="001B06FB" w:rsidRPr="002C6D9C" w:rsidRDefault="001B06FB" w:rsidP="001B06FB">
      <w:pPr>
        <w:pStyle w:val="EMEABodyText"/>
        <w:rPr>
          <w:lang w:val="da-DK"/>
        </w:rPr>
      </w:pPr>
      <w:r w:rsidRPr="002C6D9C">
        <w:rPr>
          <w:lang w:val="da-DK"/>
        </w:rPr>
        <w:t>Ikke alle pakningsstørrelser er nødvendigvis markedsført.</w:t>
      </w:r>
    </w:p>
    <w:p w14:paraId="746233F8" w14:textId="77777777" w:rsidR="005C2C40" w:rsidRDefault="005C2C40" w:rsidP="005C2C40">
      <w:pPr>
        <w:numPr>
          <w:ilvl w:val="12"/>
          <w:numId w:val="0"/>
        </w:numPr>
        <w:ind w:right="-2"/>
        <w:rPr>
          <w:b/>
          <w:szCs w:val="22"/>
          <w:lang w:val="da-DK"/>
        </w:rPr>
      </w:pPr>
    </w:p>
    <w:p w14:paraId="76709F3C" w14:textId="77777777" w:rsidR="001B06FB" w:rsidRPr="002C6D9C" w:rsidRDefault="001B06FB" w:rsidP="001B06FB">
      <w:pPr>
        <w:pStyle w:val="EMEAHeading3"/>
        <w:rPr>
          <w:lang w:val="da-DK"/>
        </w:rPr>
      </w:pPr>
      <w:r w:rsidRPr="002C6D9C">
        <w:rPr>
          <w:lang w:val="da-DK"/>
        </w:rPr>
        <w:t>Indehaveren af markedsføringstilladelsen:</w:t>
      </w:r>
    </w:p>
    <w:p w14:paraId="5999C199" w14:textId="77777777" w:rsidR="001B06FB" w:rsidRPr="002C6D9C" w:rsidRDefault="001B06FB" w:rsidP="001B06FB">
      <w:pPr>
        <w:pStyle w:val="EMEAAddress"/>
        <w:rPr>
          <w:lang w:val="da-DK"/>
        </w:rPr>
      </w:pPr>
      <w:r>
        <w:rPr>
          <w:lang w:val="da-DK"/>
        </w:rPr>
        <w:t>sanofi-aventis groupe</w:t>
      </w:r>
      <w:r w:rsidRPr="002C6D9C">
        <w:rPr>
          <w:lang w:val="da-DK"/>
        </w:rPr>
        <w:br/>
      </w:r>
      <w:r>
        <w:rPr>
          <w:lang w:val="da-DK"/>
        </w:rPr>
        <w:t>54</w:t>
      </w:r>
      <w:r w:rsidR="005C2C40">
        <w:rPr>
          <w:lang w:val="da-DK"/>
        </w:rPr>
        <w:t>,</w:t>
      </w:r>
      <w:r>
        <w:rPr>
          <w:lang w:val="da-DK"/>
        </w:rPr>
        <w:t xml:space="preserve"> rue La Boétie</w:t>
      </w:r>
      <w:r>
        <w:rPr>
          <w:lang w:val="da-DK"/>
        </w:rPr>
        <w:br/>
      </w:r>
      <w:r w:rsidR="005C2C40">
        <w:rPr>
          <w:lang w:val="da-DK"/>
        </w:rPr>
        <w:t>F-</w:t>
      </w:r>
      <w:r>
        <w:rPr>
          <w:lang w:val="da-DK"/>
        </w:rPr>
        <w:t>75008 Paris</w:t>
      </w:r>
      <w:r w:rsidRPr="002C6D9C">
        <w:rPr>
          <w:lang w:val="da-DK"/>
        </w:rPr>
        <w:t> - </w:t>
      </w:r>
      <w:r>
        <w:rPr>
          <w:lang w:val="da-DK"/>
        </w:rPr>
        <w:t>Frankrig</w:t>
      </w:r>
    </w:p>
    <w:p w14:paraId="7AA4EDB5" w14:textId="77777777" w:rsidR="001B06FB" w:rsidRPr="002C6D9C" w:rsidRDefault="001B06FB" w:rsidP="001B06FB">
      <w:pPr>
        <w:pStyle w:val="EMEABodyText"/>
        <w:rPr>
          <w:bCs/>
          <w:caps/>
          <w:lang w:val="da-DK"/>
        </w:rPr>
      </w:pPr>
    </w:p>
    <w:p w14:paraId="244044DF" w14:textId="77777777" w:rsidR="001B06FB" w:rsidRPr="002C6D9C" w:rsidRDefault="001B06FB" w:rsidP="001B06FB">
      <w:pPr>
        <w:pStyle w:val="EMEAHeading3"/>
        <w:rPr>
          <w:lang w:val="da-DK"/>
        </w:rPr>
      </w:pPr>
      <w:r w:rsidRPr="002C6D9C">
        <w:rPr>
          <w:lang w:val="da-DK"/>
        </w:rPr>
        <w:t>Fremstiller:</w:t>
      </w:r>
    </w:p>
    <w:p w14:paraId="509EEC43" w14:textId="77777777" w:rsidR="001B06FB" w:rsidRPr="00FC2E5F" w:rsidRDefault="001B06FB" w:rsidP="001B06FB">
      <w:pPr>
        <w:pStyle w:val="EMEAAddress"/>
        <w:rPr>
          <w:lang w:val="da-DK"/>
        </w:rPr>
      </w:pPr>
      <w:r w:rsidRPr="00FC2E5F">
        <w:rPr>
          <w:lang w:val="da-DK"/>
        </w:rPr>
        <w:t>SANOFI WINTHROP INDUSTRIE</w:t>
      </w:r>
      <w:r w:rsidRPr="00FC2E5F">
        <w:rPr>
          <w:lang w:val="da-DK"/>
        </w:rPr>
        <w:br/>
        <w:t>1, rue de la Vierge</w:t>
      </w:r>
      <w:r w:rsidRPr="00FC2E5F">
        <w:rPr>
          <w:lang w:val="da-DK"/>
        </w:rPr>
        <w:br/>
        <w:t>Ambarès &amp; Lagrave</w:t>
      </w:r>
      <w:r w:rsidRPr="00FC2E5F">
        <w:rPr>
          <w:lang w:val="da-DK"/>
        </w:rPr>
        <w:br/>
        <w:t>F-33565 Carbon Blanc Cedex - Frankrig</w:t>
      </w:r>
    </w:p>
    <w:p w14:paraId="7BDAAA97" w14:textId="77777777" w:rsidR="001B06FB" w:rsidRPr="00FC2E5F" w:rsidRDefault="001B06FB" w:rsidP="001B06FB">
      <w:pPr>
        <w:pStyle w:val="EMEAAddress"/>
        <w:rPr>
          <w:lang w:val="da-DK"/>
        </w:rPr>
      </w:pPr>
    </w:p>
    <w:p w14:paraId="0ECF6469" w14:textId="77777777" w:rsidR="001B06FB" w:rsidRPr="009D71B3" w:rsidRDefault="001B06FB" w:rsidP="001B06FB">
      <w:pPr>
        <w:pStyle w:val="EMEAAddress"/>
        <w:rPr>
          <w:lang w:val="en-US"/>
        </w:rPr>
      </w:pPr>
      <w:r w:rsidRPr="009D71B3">
        <w:rPr>
          <w:lang w:val="en-US"/>
        </w:rPr>
        <w:t>SANOFI WINTHROP INDUSTRIE</w:t>
      </w:r>
      <w:r w:rsidRPr="009D71B3">
        <w:rPr>
          <w:lang w:val="en-US"/>
        </w:rPr>
        <w:br/>
        <w:t>30-36 Avenue Gustave Eiffel, BP 7166</w:t>
      </w:r>
      <w:r w:rsidRPr="009D71B3">
        <w:rPr>
          <w:lang w:val="en-US"/>
        </w:rPr>
        <w:br/>
        <w:t>F-37071 Tours Cedex 2 - Frankrig</w:t>
      </w:r>
    </w:p>
    <w:p w14:paraId="454BC5DE" w14:textId="77777777" w:rsidR="001B06FB" w:rsidRPr="009D71B3" w:rsidRDefault="001B06FB" w:rsidP="001B06FB">
      <w:pPr>
        <w:pStyle w:val="EMEAAddress"/>
        <w:rPr>
          <w:lang w:val="en-US"/>
        </w:rPr>
      </w:pPr>
    </w:p>
    <w:p w14:paraId="06F2B88F" w14:textId="77777777" w:rsidR="001B06FB" w:rsidRPr="009D71B3" w:rsidRDefault="001B06FB" w:rsidP="001B06FB">
      <w:pPr>
        <w:pStyle w:val="EMEAAddress"/>
        <w:rPr>
          <w:lang w:val="en-US"/>
        </w:rPr>
      </w:pPr>
      <w:r w:rsidRPr="009D71B3">
        <w:rPr>
          <w:lang w:val="en-US"/>
        </w:rPr>
        <w:t>CHINOIN PRIVATE CO. LTD.</w:t>
      </w:r>
      <w:r w:rsidRPr="009D71B3">
        <w:rPr>
          <w:lang w:val="en-US"/>
        </w:rPr>
        <w:br/>
        <w:t>Lévai u.5.</w:t>
      </w:r>
      <w:r w:rsidRPr="009D71B3">
        <w:rPr>
          <w:lang w:val="en-US"/>
        </w:rPr>
        <w:br/>
        <w:t>2112 Veresegyház - Ungarn</w:t>
      </w:r>
    </w:p>
    <w:p w14:paraId="289EF06F" w14:textId="77777777" w:rsidR="005C2C40" w:rsidRPr="00EF0E54" w:rsidRDefault="005C2C40">
      <w:pPr>
        <w:pStyle w:val="EMEABodyText"/>
        <w:rPr>
          <w:lang w:val="en-US"/>
        </w:rPr>
      </w:pPr>
    </w:p>
    <w:p w14:paraId="747AABC9" w14:textId="77777777" w:rsidR="005C2C40" w:rsidRPr="00247981" w:rsidRDefault="001B06FB" w:rsidP="005C2C40">
      <w:pPr>
        <w:rPr>
          <w:szCs w:val="22"/>
          <w:lang w:val="da-DK"/>
        </w:rPr>
      </w:pPr>
      <w:r w:rsidRPr="002C6D9C">
        <w:rPr>
          <w:lang w:val="da-DK"/>
        </w:rPr>
        <w:t xml:space="preserve">Hvis du vil have yderligere oplysninger om </w:t>
      </w:r>
      <w:r>
        <w:rPr>
          <w:lang w:val="da-DK"/>
        </w:rPr>
        <w:t>Karvea</w:t>
      </w:r>
      <w:r w:rsidRPr="002C6D9C">
        <w:rPr>
          <w:lang w:val="da-DK"/>
        </w:rPr>
        <w:t>, skal du henvende dig til den lokale repræsentant</w:t>
      </w:r>
      <w:r w:rsidR="005C2C40" w:rsidRPr="005C2C40">
        <w:rPr>
          <w:szCs w:val="22"/>
          <w:lang w:val="da-DK"/>
        </w:rPr>
        <w:t xml:space="preserve"> </w:t>
      </w:r>
      <w:r w:rsidR="005C2C40" w:rsidRPr="00247981">
        <w:rPr>
          <w:szCs w:val="22"/>
          <w:lang w:val="da-DK"/>
        </w:rPr>
        <w:t>for indehaveren af markedsføringstilladelsen:</w:t>
      </w:r>
    </w:p>
    <w:p w14:paraId="211D3994" w14:textId="77777777" w:rsidR="001B06FB" w:rsidRPr="002C6D9C" w:rsidRDefault="001B06FB">
      <w:pPr>
        <w:pStyle w:val="EMEABodyText"/>
        <w:rPr>
          <w:lang w:val="da-DK"/>
        </w:rPr>
      </w:pPr>
    </w:p>
    <w:p w14:paraId="7936AA78" w14:textId="77777777" w:rsidR="001B06FB" w:rsidRPr="002C6D9C" w:rsidRDefault="001B06FB">
      <w:pPr>
        <w:pStyle w:val="EMEABodyText"/>
        <w:rPr>
          <w:lang w:val="da-DK"/>
        </w:rPr>
      </w:pPr>
    </w:p>
    <w:tbl>
      <w:tblPr>
        <w:tblW w:w="9356" w:type="dxa"/>
        <w:tblInd w:w="-34" w:type="dxa"/>
        <w:tblLayout w:type="fixed"/>
        <w:tblLook w:val="0000" w:firstRow="0" w:lastRow="0" w:firstColumn="0" w:lastColumn="0" w:noHBand="0" w:noVBand="0"/>
      </w:tblPr>
      <w:tblGrid>
        <w:gridCol w:w="34"/>
        <w:gridCol w:w="4644"/>
        <w:gridCol w:w="4678"/>
      </w:tblGrid>
      <w:tr w:rsidR="001B06FB" w14:paraId="1AC2AF20" w14:textId="77777777">
        <w:trPr>
          <w:gridBefore w:val="1"/>
          <w:wBefore w:w="34" w:type="dxa"/>
          <w:cantSplit/>
        </w:trPr>
        <w:tc>
          <w:tcPr>
            <w:tcW w:w="4644" w:type="dxa"/>
          </w:tcPr>
          <w:p w14:paraId="4136B747" w14:textId="77777777" w:rsidR="001B06FB" w:rsidRDefault="001B06FB">
            <w:pPr>
              <w:rPr>
                <w:b/>
                <w:bCs/>
                <w:lang w:val="fr-BE"/>
              </w:rPr>
            </w:pPr>
            <w:r>
              <w:rPr>
                <w:b/>
                <w:bCs/>
                <w:lang w:val="mt-MT"/>
              </w:rPr>
              <w:t>België/</w:t>
            </w:r>
            <w:r>
              <w:rPr>
                <w:b/>
                <w:bCs/>
                <w:lang w:val="cs-CZ"/>
              </w:rPr>
              <w:t>Belgique</w:t>
            </w:r>
            <w:r>
              <w:rPr>
                <w:b/>
                <w:bCs/>
                <w:lang w:val="mt-MT"/>
              </w:rPr>
              <w:t>/Belgien</w:t>
            </w:r>
          </w:p>
          <w:p w14:paraId="6B21F808" w14:textId="77777777" w:rsidR="001B06FB" w:rsidRDefault="005C2C40">
            <w:pPr>
              <w:rPr>
                <w:lang w:val="fr-BE"/>
              </w:rPr>
            </w:pPr>
            <w:r>
              <w:rPr>
                <w:snapToGrid w:val="0"/>
                <w:lang w:val="fr-BE"/>
              </w:rPr>
              <w:t>S</w:t>
            </w:r>
            <w:r w:rsidR="001B06FB">
              <w:rPr>
                <w:snapToGrid w:val="0"/>
                <w:lang w:val="fr-BE"/>
              </w:rPr>
              <w:t>anofi Belgium</w:t>
            </w:r>
          </w:p>
          <w:p w14:paraId="11353190" w14:textId="77777777" w:rsidR="001B06FB" w:rsidRDefault="001B06FB">
            <w:pPr>
              <w:rPr>
                <w:snapToGrid w:val="0"/>
                <w:lang w:val="fr-BE"/>
              </w:rPr>
            </w:pPr>
            <w:r>
              <w:rPr>
                <w:lang w:val="fr-BE"/>
              </w:rPr>
              <w:t xml:space="preserve">Tél/Tel: </w:t>
            </w:r>
            <w:r>
              <w:rPr>
                <w:snapToGrid w:val="0"/>
                <w:lang w:val="fr-BE"/>
              </w:rPr>
              <w:t>+32 (0)2 710 54 00</w:t>
            </w:r>
          </w:p>
          <w:p w14:paraId="40BB0F18" w14:textId="77777777" w:rsidR="001B06FB" w:rsidRDefault="001B06FB">
            <w:pPr>
              <w:rPr>
                <w:lang w:val="fr-BE"/>
              </w:rPr>
            </w:pPr>
          </w:p>
        </w:tc>
        <w:tc>
          <w:tcPr>
            <w:tcW w:w="4678" w:type="dxa"/>
          </w:tcPr>
          <w:p w14:paraId="633EE4E2" w14:textId="77777777" w:rsidR="005C2C40" w:rsidRDefault="005C2C40" w:rsidP="005C2C40">
            <w:pPr>
              <w:rPr>
                <w:b/>
                <w:bCs/>
                <w:lang w:val="lt-LT"/>
              </w:rPr>
            </w:pPr>
            <w:r>
              <w:rPr>
                <w:b/>
                <w:bCs/>
                <w:lang w:val="lt-LT"/>
              </w:rPr>
              <w:t>Lietuva</w:t>
            </w:r>
          </w:p>
          <w:p w14:paraId="7EDF91C8" w14:textId="77777777" w:rsidR="005C2C40" w:rsidRDefault="005C2C40" w:rsidP="005C2C40">
            <w:pPr>
              <w:rPr>
                <w:lang w:val="fr-FR"/>
              </w:rPr>
            </w:pPr>
            <w:r>
              <w:rPr>
                <w:lang w:val="cs-CZ"/>
              </w:rPr>
              <w:t>UAB sanofi-aventis Lietuva</w:t>
            </w:r>
          </w:p>
          <w:p w14:paraId="61E8A422" w14:textId="77777777" w:rsidR="005C2C40" w:rsidRDefault="005C2C40" w:rsidP="005C2C40">
            <w:pPr>
              <w:rPr>
                <w:lang w:val="cs-CZ"/>
              </w:rPr>
            </w:pPr>
            <w:r>
              <w:rPr>
                <w:lang w:val="cs-CZ"/>
              </w:rPr>
              <w:t>Tel: +370 5 2755224</w:t>
            </w:r>
          </w:p>
          <w:p w14:paraId="34ED9D92" w14:textId="77777777" w:rsidR="001B06FB" w:rsidRDefault="001B06FB" w:rsidP="005C2C40">
            <w:pPr>
              <w:rPr>
                <w:lang w:val="fr-BE"/>
              </w:rPr>
            </w:pPr>
          </w:p>
        </w:tc>
      </w:tr>
      <w:tr w:rsidR="001B06FB" w14:paraId="105E0097" w14:textId="77777777">
        <w:trPr>
          <w:gridBefore w:val="1"/>
          <w:wBefore w:w="34" w:type="dxa"/>
          <w:cantSplit/>
        </w:trPr>
        <w:tc>
          <w:tcPr>
            <w:tcW w:w="4644" w:type="dxa"/>
          </w:tcPr>
          <w:p w14:paraId="39C5243C" w14:textId="77777777" w:rsidR="001B06FB" w:rsidRDefault="001B06FB">
            <w:pPr>
              <w:rPr>
                <w:b/>
                <w:bCs/>
                <w:lang w:val="fr-BE"/>
              </w:rPr>
            </w:pPr>
            <w:r>
              <w:rPr>
                <w:b/>
                <w:bCs/>
              </w:rPr>
              <w:t>България</w:t>
            </w:r>
          </w:p>
          <w:p w14:paraId="5B0BE1D2" w14:textId="77777777" w:rsidR="001B06FB" w:rsidRDefault="00F4639E">
            <w:pPr>
              <w:rPr>
                <w:noProof/>
                <w:lang w:val="fr-BE"/>
              </w:rPr>
            </w:pPr>
            <w:r>
              <w:rPr>
                <w:noProof/>
                <w:lang w:val="fr-BE"/>
              </w:rPr>
              <w:t>S</w:t>
            </w:r>
            <w:r w:rsidR="001B06FB">
              <w:rPr>
                <w:noProof/>
                <w:lang w:val="fr-BE"/>
              </w:rPr>
              <w:t>anofi Bulgaria EOOD</w:t>
            </w:r>
          </w:p>
          <w:p w14:paraId="71E30ED3" w14:textId="77777777" w:rsidR="001B06FB" w:rsidRDefault="001B06FB">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14:paraId="2EBCB72E" w14:textId="77777777" w:rsidR="001B06FB" w:rsidRDefault="001B06FB">
            <w:pPr>
              <w:rPr>
                <w:lang w:val="cs-CZ"/>
              </w:rPr>
            </w:pPr>
          </w:p>
        </w:tc>
        <w:tc>
          <w:tcPr>
            <w:tcW w:w="4678" w:type="dxa"/>
          </w:tcPr>
          <w:p w14:paraId="18CC2360" w14:textId="77777777" w:rsidR="005C2C40" w:rsidRDefault="005C2C40" w:rsidP="005C2C40">
            <w:pPr>
              <w:rPr>
                <w:b/>
                <w:bCs/>
                <w:lang w:val="fr-LU"/>
              </w:rPr>
            </w:pPr>
            <w:r>
              <w:rPr>
                <w:b/>
                <w:bCs/>
                <w:lang w:val="fr-LU"/>
              </w:rPr>
              <w:t>Luxembourg/Luxemburg</w:t>
            </w:r>
          </w:p>
          <w:p w14:paraId="6A75CE2C" w14:textId="77777777" w:rsidR="005C2C40" w:rsidRDefault="005C2C40" w:rsidP="005C2C40">
            <w:pPr>
              <w:rPr>
                <w:snapToGrid w:val="0"/>
                <w:lang w:val="fr-BE"/>
              </w:rPr>
            </w:pPr>
            <w:r>
              <w:rPr>
                <w:snapToGrid w:val="0"/>
                <w:lang w:val="fr-BE"/>
              </w:rPr>
              <w:t xml:space="preserve">Sanofi Belgium </w:t>
            </w:r>
          </w:p>
          <w:p w14:paraId="447365F2" w14:textId="77777777" w:rsidR="005C2C40" w:rsidRDefault="005C2C40" w:rsidP="005C2C40">
            <w:pPr>
              <w:rPr>
                <w:lang w:val="fr-BE"/>
              </w:rPr>
            </w:pPr>
            <w:r>
              <w:rPr>
                <w:lang w:val="fr-LU"/>
              </w:rPr>
              <w:t xml:space="preserve">Tél/Tel: </w:t>
            </w:r>
            <w:r>
              <w:rPr>
                <w:snapToGrid w:val="0"/>
                <w:lang w:val="fr-BE"/>
              </w:rPr>
              <w:t>+32 (0)2 710 54 00 (</w:t>
            </w:r>
            <w:r>
              <w:rPr>
                <w:lang w:val="fr-BE"/>
              </w:rPr>
              <w:t>Belgique/Belgien)</w:t>
            </w:r>
          </w:p>
          <w:p w14:paraId="1A1AC756" w14:textId="77777777" w:rsidR="001B06FB" w:rsidRDefault="001B06FB" w:rsidP="005C2C40">
            <w:pPr>
              <w:rPr>
                <w:lang w:val="hu-HU"/>
              </w:rPr>
            </w:pPr>
          </w:p>
        </w:tc>
      </w:tr>
      <w:tr w:rsidR="001B06FB" w14:paraId="28C4F65A" w14:textId="77777777">
        <w:trPr>
          <w:gridBefore w:val="1"/>
          <w:wBefore w:w="34" w:type="dxa"/>
          <w:cantSplit/>
        </w:trPr>
        <w:tc>
          <w:tcPr>
            <w:tcW w:w="4644" w:type="dxa"/>
          </w:tcPr>
          <w:p w14:paraId="01496C3D" w14:textId="77777777" w:rsidR="001B06FB" w:rsidRDefault="001B06FB">
            <w:pPr>
              <w:rPr>
                <w:b/>
                <w:bCs/>
                <w:lang w:val="fr-BE"/>
              </w:rPr>
            </w:pPr>
            <w:r>
              <w:rPr>
                <w:b/>
                <w:bCs/>
                <w:lang w:val="fr-BE"/>
              </w:rPr>
              <w:t>Česká republika</w:t>
            </w:r>
          </w:p>
          <w:p w14:paraId="78CA094B" w14:textId="77777777" w:rsidR="001B06FB" w:rsidRDefault="001B06FB">
            <w:pPr>
              <w:rPr>
                <w:lang w:val="cs-CZ"/>
              </w:rPr>
            </w:pPr>
            <w:r>
              <w:rPr>
                <w:lang w:val="cs-CZ"/>
              </w:rPr>
              <w:t>sanofi-aventis, s.r.o.</w:t>
            </w:r>
          </w:p>
          <w:p w14:paraId="79D377BB" w14:textId="77777777" w:rsidR="001B06FB" w:rsidRDefault="001B06FB">
            <w:pPr>
              <w:rPr>
                <w:lang w:val="cs-CZ"/>
              </w:rPr>
            </w:pPr>
            <w:r>
              <w:rPr>
                <w:lang w:val="cs-CZ"/>
              </w:rPr>
              <w:t>Tel: +420 233 086 111</w:t>
            </w:r>
          </w:p>
          <w:p w14:paraId="40A5457B" w14:textId="77777777" w:rsidR="001B06FB" w:rsidRDefault="001B06FB">
            <w:pPr>
              <w:rPr>
                <w:lang w:val="cs-CZ"/>
              </w:rPr>
            </w:pPr>
          </w:p>
        </w:tc>
        <w:tc>
          <w:tcPr>
            <w:tcW w:w="4678" w:type="dxa"/>
          </w:tcPr>
          <w:p w14:paraId="1F6765F7" w14:textId="77777777" w:rsidR="005C2C40" w:rsidRDefault="005C2C40" w:rsidP="005C2C40">
            <w:pPr>
              <w:rPr>
                <w:b/>
                <w:bCs/>
                <w:lang w:val="hu-HU"/>
              </w:rPr>
            </w:pPr>
            <w:r>
              <w:rPr>
                <w:b/>
                <w:bCs/>
                <w:lang w:val="hu-HU"/>
              </w:rPr>
              <w:t>Magyarország</w:t>
            </w:r>
          </w:p>
          <w:p w14:paraId="5CBF65E2" w14:textId="77777777" w:rsidR="00226A8A" w:rsidRDefault="00B373B1" w:rsidP="005C2C40">
            <w:pPr>
              <w:rPr>
                <w:lang w:val="cs-CZ"/>
              </w:rPr>
            </w:pPr>
            <w:r w:rsidRPr="00B373B1">
              <w:rPr>
                <w:lang w:val="cs-CZ"/>
              </w:rPr>
              <w:t>SANOFI-AVENTIS Zrt.</w:t>
            </w:r>
          </w:p>
          <w:p w14:paraId="35B46EF0" w14:textId="77777777" w:rsidR="005C2C40" w:rsidRDefault="005C2C40" w:rsidP="005C2C40">
            <w:pPr>
              <w:rPr>
                <w:lang w:val="hu-HU"/>
              </w:rPr>
            </w:pPr>
            <w:r>
              <w:rPr>
                <w:lang w:val="cs-CZ"/>
              </w:rPr>
              <w:t xml:space="preserve">Tel.: +36 1 </w:t>
            </w:r>
            <w:r>
              <w:rPr>
                <w:lang w:val="hu-HU"/>
              </w:rPr>
              <w:t>505 0050</w:t>
            </w:r>
          </w:p>
          <w:p w14:paraId="6610ACE0" w14:textId="77777777" w:rsidR="001B06FB" w:rsidRDefault="001B06FB" w:rsidP="005C2C40">
            <w:pPr>
              <w:rPr>
                <w:lang w:val="cs-CZ"/>
              </w:rPr>
            </w:pPr>
          </w:p>
        </w:tc>
      </w:tr>
      <w:tr w:rsidR="001B06FB" w:rsidRPr="00CA5A1A" w14:paraId="50DEA474" w14:textId="77777777">
        <w:trPr>
          <w:gridBefore w:val="1"/>
          <w:wBefore w:w="34" w:type="dxa"/>
          <w:cantSplit/>
        </w:trPr>
        <w:tc>
          <w:tcPr>
            <w:tcW w:w="4644" w:type="dxa"/>
          </w:tcPr>
          <w:p w14:paraId="272BA088" w14:textId="77777777" w:rsidR="001B06FB" w:rsidRDefault="001B06FB">
            <w:pPr>
              <w:rPr>
                <w:b/>
                <w:bCs/>
                <w:lang w:val="cs-CZ"/>
              </w:rPr>
            </w:pPr>
            <w:r>
              <w:rPr>
                <w:b/>
                <w:bCs/>
                <w:lang w:val="cs-CZ"/>
              </w:rPr>
              <w:t>Danmark</w:t>
            </w:r>
          </w:p>
          <w:p w14:paraId="4FBA3FF9" w14:textId="77777777" w:rsidR="001B06FB" w:rsidRDefault="003A62E2">
            <w:pPr>
              <w:rPr>
                <w:lang w:val="cs-CZ"/>
              </w:rPr>
            </w:pPr>
            <w:r>
              <w:rPr>
                <w:lang w:val="cs-CZ"/>
              </w:rPr>
              <w:t>S</w:t>
            </w:r>
            <w:r w:rsidR="001B06FB">
              <w:rPr>
                <w:lang w:val="cs-CZ"/>
              </w:rPr>
              <w:t>anofi A/S</w:t>
            </w:r>
          </w:p>
          <w:p w14:paraId="373500A2" w14:textId="77777777" w:rsidR="001B06FB" w:rsidRDefault="001B06FB">
            <w:pPr>
              <w:rPr>
                <w:lang w:val="cs-CZ"/>
              </w:rPr>
            </w:pPr>
            <w:r>
              <w:rPr>
                <w:lang w:val="cs-CZ"/>
              </w:rPr>
              <w:t>Tlf: +45 45 16 70 00</w:t>
            </w:r>
          </w:p>
          <w:p w14:paraId="07662424" w14:textId="77777777" w:rsidR="001B06FB" w:rsidRDefault="001B06FB">
            <w:pPr>
              <w:rPr>
                <w:lang w:val="cs-CZ"/>
              </w:rPr>
            </w:pPr>
          </w:p>
        </w:tc>
        <w:tc>
          <w:tcPr>
            <w:tcW w:w="4678" w:type="dxa"/>
          </w:tcPr>
          <w:p w14:paraId="74853205" w14:textId="77777777" w:rsidR="005C2C40" w:rsidRDefault="005C2C40" w:rsidP="005C2C40">
            <w:pPr>
              <w:rPr>
                <w:b/>
                <w:bCs/>
                <w:lang w:val="mt-MT"/>
              </w:rPr>
            </w:pPr>
            <w:r>
              <w:rPr>
                <w:b/>
                <w:bCs/>
                <w:lang w:val="mt-MT"/>
              </w:rPr>
              <w:t>Malta</w:t>
            </w:r>
          </w:p>
          <w:p w14:paraId="34DCEBD1" w14:textId="77777777" w:rsidR="005C2C40" w:rsidRDefault="005C2C40" w:rsidP="005C2C40">
            <w:pPr>
              <w:rPr>
                <w:lang w:val="cs-CZ"/>
              </w:rPr>
            </w:pPr>
            <w:r>
              <w:rPr>
                <w:lang w:val="fr-FR"/>
              </w:rPr>
              <w:t xml:space="preserve">Sanofi </w:t>
            </w:r>
            <w:r w:rsidR="003A62E2">
              <w:rPr>
                <w:lang w:val="fr-FR"/>
              </w:rPr>
              <w:t>S.</w:t>
            </w:r>
            <w:r w:rsidR="00EF1EBE">
              <w:rPr>
                <w:lang w:val="fr-FR"/>
              </w:rPr>
              <w:t>r</w:t>
            </w:r>
            <w:r w:rsidR="003A62E2">
              <w:rPr>
                <w:lang w:val="fr-FR"/>
              </w:rPr>
              <w:t>.</w:t>
            </w:r>
            <w:r w:rsidR="00EF1EBE">
              <w:rPr>
                <w:lang w:val="fr-FR"/>
              </w:rPr>
              <w:t>l.</w:t>
            </w:r>
          </w:p>
          <w:p w14:paraId="1A4F9076" w14:textId="77777777" w:rsidR="005C2C40" w:rsidRDefault="005C2C40" w:rsidP="005C2C40">
            <w:pPr>
              <w:rPr>
                <w:lang w:val="cs-CZ"/>
              </w:rPr>
            </w:pPr>
            <w:r>
              <w:rPr>
                <w:lang w:val="cs-CZ"/>
              </w:rPr>
              <w:t xml:space="preserve">Tel: </w:t>
            </w:r>
            <w:r w:rsidR="003A62E2">
              <w:rPr>
                <w:lang w:val="cs-CZ"/>
              </w:rPr>
              <w:t>+39 02 39394275</w:t>
            </w:r>
          </w:p>
          <w:p w14:paraId="7965C90B" w14:textId="77777777" w:rsidR="001B06FB" w:rsidRDefault="001B06FB" w:rsidP="005C2C40">
            <w:pPr>
              <w:rPr>
                <w:lang w:val="cs-CZ"/>
              </w:rPr>
            </w:pPr>
          </w:p>
        </w:tc>
      </w:tr>
      <w:tr w:rsidR="001B06FB" w14:paraId="5B8F6DAD" w14:textId="77777777">
        <w:trPr>
          <w:gridBefore w:val="1"/>
          <w:wBefore w:w="34" w:type="dxa"/>
          <w:cantSplit/>
        </w:trPr>
        <w:tc>
          <w:tcPr>
            <w:tcW w:w="4644" w:type="dxa"/>
          </w:tcPr>
          <w:p w14:paraId="0857E0EB" w14:textId="77777777" w:rsidR="001B06FB" w:rsidRDefault="001B06FB">
            <w:pPr>
              <w:rPr>
                <w:b/>
                <w:bCs/>
                <w:lang w:val="cs-CZ"/>
              </w:rPr>
            </w:pPr>
            <w:r>
              <w:rPr>
                <w:b/>
                <w:bCs/>
                <w:lang w:val="cs-CZ"/>
              </w:rPr>
              <w:lastRenderedPageBreak/>
              <w:t>Deutschland</w:t>
            </w:r>
          </w:p>
          <w:p w14:paraId="2E5C44A1" w14:textId="77777777" w:rsidR="00F4639E" w:rsidRPr="00335592" w:rsidRDefault="00F4639E" w:rsidP="00F4639E">
            <w:pPr>
              <w:rPr>
                <w:lang w:val="fr-FR"/>
              </w:rPr>
            </w:pPr>
            <w:r w:rsidRPr="00335592">
              <w:rPr>
                <w:lang w:val="fr-FR"/>
              </w:rPr>
              <w:t>Sanofi-Aventis Deutschland GmbH</w:t>
            </w:r>
          </w:p>
          <w:p w14:paraId="24C1A33D" w14:textId="77777777" w:rsidR="00F4639E" w:rsidRPr="009313D0" w:rsidRDefault="00F4639E" w:rsidP="00F4639E">
            <w:pPr>
              <w:rPr>
                <w:lang w:val="cs-CZ"/>
              </w:rPr>
            </w:pPr>
            <w:r>
              <w:rPr>
                <w:lang w:val="cs-CZ"/>
              </w:rPr>
              <w:t>Tel</w:t>
            </w:r>
            <w:r w:rsidRPr="009313D0">
              <w:rPr>
                <w:lang w:val="cs-CZ"/>
              </w:rPr>
              <w:t>: 0800 52 52 010</w:t>
            </w:r>
          </w:p>
          <w:p w14:paraId="33A03154" w14:textId="77777777" w:rsidR="00F4639E" w:rsidRDefault="00F4639E" w:rsidP="00F4639E">
            <w:pPr>
              <w:rPr>
                <w:lang w:val="cs-CZ"/>
              </w:rPr>
            </w:pPr>
            <w:r w:rsidRPr="009313D0">
              <w:rPr>
                <w:lang w:val="cs-CZ"/>
              </w:rPr>
              <w:t>Tel. aus dem Ausland: +49 69 305 21 131</w:t>
            </w:r>
          </w:p>
          <w:p w14:paraId="23913903" w14:textId="77777777" w:rsidR="001B06FB" w:rsidRPr="00FE4CDA" w:rsidRDefault="001B06FB" w:rsidP="00137E29">
            <w:pPr>
              <w:rPr>
                <w:lang w:val="de-DE"/>
              </w:rPr>
            </w:pPr>
          </w:p>
        </w:tc>
        <w:tc>
          <w:tcPr>
            <w:tcW w:w="4678" w:type="dxa"/>
          </w:tcPr>
          <w:p w14:paraId="1544E53C" w14:textId="77777777" w:rsidR="005C2C40" w:rsidRDefault="005C2C40" w:rsidP="005C2C40">
            <w:pPr>
              <w:rPr>
                <w:b/>
                <w:bCs/>
                <w:lang w:val="cs-CZ"/>
              </w:rPr>
            </w:pPr>
            <w:r>
              <w:rPr>
                <w:b/>
                <w:bCs/>
                <w:lang w:val="cs-CZ"/>
              </w:rPr>
              <w:t>Nederland</w:t>
            </w:r>
          </w:p>
          <w:p w14:paraId="0F1AEAAB" w14:textId="77777777" w:rsidR="005C2C40" w:rsidRDefault="00EF1EBE" w:rsidP="005C2C40">
            <w:pPr>
              <w:rPr>
                <w:lang w:val="cs-CZ"/>
              </w:rPr>
            </w:pPr>
            <w:r>
              <w:rPr>
                <w:lang w:val="cs-CZ"/>
              </w:rPr>
              <w:t>Genzyme Europe</w:t>
            </w:r>
            <w:r w:rsidR="005C2C40">
              <w:rPr>
                <w:lang w:val="cs-CZ"/>
              </w:rPr>
              <w:t xml:space="preserve"> B.V.</w:t>
            </w:r>
          </w:p>
          <w:p w14:paraId="16A95A9F" w14:textId="77777777" w:rsidR="005C2C40" w:rsidRDefault="005C2C40" w:rsidP="005C2C40">
            <w:pPr>
              <w:rPr>
                <w:lang w:val="nl-NL"/>
              </w:rPr>
            </w:pPr>
            <w:r>
              <w:rPr>
                <w:lang w:val="cs-CZ"/>
              </w:rPr>
              <w:t xml:space="preserve">Tel: </w:t>
            </w:r>
            <w:r w:rsidR="003A62E2">
              <w:rPr>
                <w:lang w:val="cs-CZ"/>
              </w:rPr>
              <w:t>+31 20 245 4000</w:t>
            </w:r>
          </w:p>
          <w:p w14:paraId="7A063796" w14:textId="77777777" w:rsidR="001B06FB" w:rsidRDefault="001B06FB" w:rsidP="005C2C40">
            <w:pPr>
              <w:rPr>
                <w:lang w:val="et-EE"/>
              </w:rPr>
            </w:pPr>
          </w:p>
        </w:tc>
      </w:tr>
      <w:tr w:rsidR="001B06FB" w14:paraId="0A5405B9" w14:textId="77777777">
        <w:trPr>
          <w:gridBefore w:val="1"/>
          <w:wBefore w:w="34" w:type="dxa"/>
          <w:cantSplit/>
        </w:trPr>
        <w:tc>
          <w:tcPr>
            <w:tcW w:w="4644" w:type="dxa"/>
          </w:tcPr>
          <w:p w14:paraId="286F6D2D" w14:textId="77777777" w:rsidR="001B06FB" w:rsidRDefault="001B06FB">
            <w:pPr>
              <w:rPr>
                <w:b/>
                <w:bCs/>
                <w:lang w:val="et-EE"/>
              </w:rPr>
            </w:pPr>
            <w:r>
              <w:rPr>
                <w:b/>
                <w:bCs/>
                <w:lang w:val="et-EE"/>
              </w:rPr>
              <w:t>Eesti</w:t>
            </w:r>
          </w:p>
          <w:p w14:paraId="55BC1D54" w14:textId="77777777" w:rsidR="001B06FB" w:rsidRDefault="001B06FB">
            <w:pPr>
              <w:rPr>
                <w:lang w:val="cs-CZ"/>
              </w:rPr>
            </w:pPr>
            <w:r>
              <w:rPr>
                <w:lang w:val="cs-CZ"/>
              </w:rPr>
              <w:t>sanofi-aventis Estonia OÜ</w:t>
            </w:r>
          </w:p>
          <w:p w14:paraId="2CBE1262" w14:textId="77777777" w:rsidR="001B06FB" w:rsidRDefault="001B06FB">
            <w:pPr>
              <w:rPr>
                <w:lang w:val="cs-CZ"/>
              </w:rPr>
            </w:pPr>
            <w:r>
              <w:rPr>
                <w:lang w:val="cs-CZ"/>
              </w:rPr>
              <w:t>Tel: +372 627 34 88</w:t>
            </w:r>
          </w:p>
          <w:p w14:paraId="12D3FE8A" w14:textId="77777777" w:rsidR="001B06FB" w:rsidRDefault="001B06FB">
            <w:pPr>
              <w:rPr>
                <w:lang w:val="et-EE"/>
              </w:rPr>
            </w:pPr>
          </w:p>
        </w:tc>
        <w:tc>
          <w:tcPr>
            <w:tcW w:w="4678" w:type="dxa"/>
          </w:tcPr>
          <w:p w14:paraId="69D8ABCD" w14:textId="77777777" w:rsidR="005C2C40" w:rsidRDefault="005C2C40" w:rsidP="005C2C40">
            <w:pPr>
              <w:rPr>
                <w:b/>
                <w:bCs/>
                <w:lang w:val="cs-CZ"/>
              </w:rPr>
            </w:pPr>
            <w:r>
              <w:rPr>
                <w:b/>
                <w:bCs/>
                <w:lang w:val="cs-CZ"/>
              </w:rPr>
              <w:t>Norge</w:t>
            </w:r>
          </w:p>
          <w:p w14:paraId="3843D61A" w14:textId="77777777" w:rsidR="005C2C40" w:rsidRDefault="005C2C40" w:rsidP="005C2C40">
            <w:pPr>
              <w:rPr>
                <w:lang w:val="cs-CZ"/>
              </w:rPr>
            </w:pPr>
            <w:r>
              <w:rPr>
                <w:lang w:val="cs-CZ"/>
              </w:rPr>
              <w:t>sanofi-aventis Norge AS</w:t>
            </w:r>
          </w:p>
          <w:p w14:paraId="1D797C3D" w14:textId="77777777" w:rsidR="005C2C40" w:rsidRDefault="005C2C40" w:rsidP="005C2C40">
            <w:pPr>
              <w:rPr>
                <w:lang w:val="cs-CZ"/>
              </w:rPr>
            </w:pPr>
            <w:r>
              <w:rPr>
                <w:lang w:val="cs-CZ"/>
              </w:rPr>
              <w:t>Tlf: +47 67 10 71 00</w:t>
            </w:r>
          </w:p>
          <w:p w14:paraId="589FED00" w14:textId="77777777" w:rsidR="001B06FB" w:rsidRDefault="001B06FB" w:rsidP="005C2C40">
            <w:pPr>
              <w:rPr>
                <w:lang w:val="fr-FR"/>
              </w:rPr>
            </w:pPr>
          </w:p>
        </w:tc>
      </w:tr>
      <w:tr w:rsidR="001B06FB" w14:paraId="3B6C415A" w14:textId="77777777">
        <w:trPr>
          <w:gridBefore w:val="1"/>
          <w:wBefore w:w="34" w:type="dxa"/>
          <w:cantSplit/>
        </w:trPr>
        <w:tc>
          <w:tcPr>
            <w:tcW w:w="4644" w:type="dxa"/>
          </w:tcPr>
          <w:p w14:paraId="546C5330" w14:textId="77777777" w:rsidR="001B06FB" w:rsidRDefault="001B06FB">
            <w:pPr>
              <w:rPr>
                <w:b/>
                <w:bCs/>
                <w:lang w:val="cs-CZ"/>
              </w:rPr>
            </w:pPr>
            <w:r>
              <w:rPr>
                <w:b/>
                <w:bCs/>
                <w:lang w:val="el-GR"/>
              </w:rPr>
              <w:t>Ελλάδα</w:t>
            </w:r>
          </w:p>
          <w:p w14:paraId="5AC02F21" w14:textId="77777777" w:rsidR="001B06FB" w:rsidRDefault="001B06FB">
            <w:pPr>
              <w:rPr>
                <w:lang w:val="et-EE"/>
              </w:rPr>
            </w:pPr>
            <w:r>
              <w:rPr>
                <w:lang w:val="cs-CZ"/>
              </w:rPr>
              <w:t>sanofi-aventis AEBE</w:t>
            </w:r>
          </w:p>
          <w:p w14:paraId="19DCE4E6" w14:textId="77777777" w:rsidR="001B06FB" w:rsidRDefault="001B06FB">
            <w:pPr>
              <w:rPr>
                <w:lang w:val="cs-CZ"/>
              </w:rPr>
            </w:pPr>
            <w:r>
              <w:rPr>
                <w:lang w:val="el-GR"/>
              </w:rPr>
              <w:t>Τηλ</w:t>
            </w:r>
            <w:r>
              <w:rPr>
                <w:lang w:val="cs-CZ"/>
              </w:rPr>
              <w:t>: +30 210 900 16 00</w:t>
            </w:r>
          </w:p>
          <w:p w14:paraId="4A461236" w14:textId="77777777" w:rsidR="001B06FB" w:rsidRDefault="001B06FB">
            <w:pPr>
              <w:rPr>
                <w:lang w:val="cs-CZ"/>
              </w:rPr>
            </w:pPr>
          </w:p>
        </w:tc>
        <w:tc>
          <w:tcPr>
            <w:tcW w:w="4678" w:type="dxa"/>
            <w:tcBorders>
              <w:top w:val="nil"/>
              <w:left w:val="nil"/>
              <w:bottom w:val="nil"/>
              <w:right w:val="nil"/>
            </w:tcBorders>
          </w:tcPr>
          <w:p w14:paraId="7D358678" w14:textId="77777777" w:rsidR="005C2C40" w:rsidRDefault="005C2C40" w:rsidP="005C2C40">
            <w:pPr>
              <w:rPr>
                <w:b/>
                <w:bCs/>
                <w:lang w:val="cs-CZ"/>
              </w:rPr>
            </w:pPr>
            <w:r>
              <w:rPr>
                <w:b/>
                <w:bCs/>
                <w:lang w:val="cs-CZ"/>
              </w:rPr>
              <w:t>Österreich</w:t>
            </w:r>
          </w:p>
          <w:p w14:paraId="0974962B" w14:textId="77777777" w:rsidR="005C2C40" w:rsidRDefault="005C2C40" w:rsidP="005C2C40">
            <w:r>
              <w:t>sanofi-aventis GmbH</w:t>
            </w:r>
          </w:p>
          <w:p w14:paraId="58B1AABD" w14:textId="77777777" w:rsidR="005C2C40" w:rsidRDefault="005C2C40" w:rsidP="005C2C40">
            <w:pPr>
              <w:rPr>
                <w:lang w:val="fr-FR"/>
              </w:rPr>
            </w:pPr>
            <w:r>
              <w:rPr>
                <w:lang w:val="fr-FR"/>
              </w:rPr>
              <w:t>Tel: +43 1 80 185 – 0</w:t>
            </w:r>
          </w:p>
          <w:p w14:paraId="32EFFA90" w14:textId="77777777" w:rsidR="001B06FB" w:rsidRDefault="001B06FB" w:rsidP="005C2C40">
            <w:pPr>
              <w:rPr>
                <w:lang w:val="fr-FR"/>
              </w:rPr>
            </w:pPr>
          </w:p>
        </w:tc>
      </w:tr>
      <w:tr w:rsidR="001B06FB" w14:paraId="4A5B6EB2" w14:textId="77777777">
        <w:trPr>
          <w:gridBefore w:val="1"/>
          <w:wBefore w:w="34" w:type="dxa"/>
          <w:cantSplit/>
        </w:trPr>
        <w:tc>
          <w:tcPr>
            <w:tcW w:w="4644" w:type="dxa"/>
            <w:tcBorders>
              <w:top w:val="nil"/>
              <w:left w:val="nil"/>
              <w:bottom w:val="nil"/>
              <w:right w:val="nil"/>
            </w:tcBorders>
          </w:tcPr>
          <w:p w14:paraId="4313E7C5" w14:textId="77777777" w:rsidR="001B06FB" w:rsidRDefault="001B06FB">
            <w:pPr>
              <w:rPr>
                <w:b/>
                <w:bCs/>
                <w:lang w:val="es-ES"/>
              </w:rPr>
            </w:pPr>
            <w:r>
              <w:rPr>
                <w:b/>
                <w:bCs/>
                <w:lang w:val="es-ES"/>
              </w:rPr>
              <w:t>España</w:t>
            </w:r>
          </w:p>
          <w:p w14:paraId="6DAF54BE" w14:textId="77777777" w:rsidR="001B06FB" w:rsidRDefault="001B06FB">
            <w:pPr>
              <w:rPr>
                <w:smallCaps/>
                <w:lang w:val="pt-PT"/>
              </w:rPr>
            </w:pPr>
            <w:r>
              <w:rPr>
                <w:lang w:val="pt-PT"/>
              </w:rPr>
              <w:t>sanofi-aventis, S.A.</w:t>
            </w:r>
          </w:p>
          <w:p w14:paraId="7A52F79A" w14:textId="77777777" w:rsidR="001B06FB" w:rsidRDefault="001B06FB">
            <w:pPr>
              <w:rPr>
                <w:lang w:val="pt-PT"/>
              </w:rPr>
            </w:pPr>
            <w:r>
              <w:rPr>
                <w:lang w:val="pt-PT"/>
              </w:rPr>
              <w:t>Tel: +34 93 485 94 00</w:t>
            </w:r>
          </w:p>
          <w:p w14:paraId="5BF1D571" w14:textId="77777777" w:rsidR="001B06FB" w:rsidRDefault="001B06FB">
            <w:pPr>
              <w:rPr>
                <w:lang w:val="sv-SE"/>
              </w:rPr>
            </w:pPr>
          </w:p>
        </w:tc>
        <w:tc>
          <w:tcPr>
            <w:tcW w:w="4678" w:type="dxa"/>
          </w:tcPr>
          <w:p w14:paraId="67962BB0" w14:textId="77777777" w:rsidR="005C2C40" w:rsidRDefault="005C2C40" w:rsidP="005C2C40">
            <w:pPr>
              <w:rPr>
                <w:b/>
                <w:bCs/>
                <w:lang w:val="lv-LV"/>
              </w:rPr>
            </w:pPr>
            <w:r>
              <w:rPr>
                <w:b/>
                <w:bCs/>
                <w:lang w:val="lv-LV"/>
              </w:rPr>
              <w:t>Polska</w:t>
            </w:r>
          </w:p>
          <w:p w14:paraId="0716DE66" w14:textId="77777777" w:rsidR="005C2C40" w:rsidRDefault="005C2C40" w:rsidP="005C2C40">
            <w:pPr>
              <w:rPr>
                <w:lang w:val="sv-SE"/>
              </w:rPr>
            </w:pPr>
            <w:r>
              <w:rPr>
                <w:lang w:val="sv-SE"/>
              </w:rPr>
              <w:t>sanofi-aventis Sp. z o.o.</w:t>
            </w:r>
          </w:p>
          <w:p w14:paraId="135EB245" w14:textId="77777777" w:rsidR="005C2C40" w:rsidRDefault="005C2C40" w:rsidP="005C2C40">
            <w:pPr>
              <w:rPr>
                <w:lang w:val="fr-FR"/>
              </w:rPr>
            </w:pPr>
            <w:r>
              <w:rPr>
                <w:lang w:val="fr-FR"/>
              </w:rPr>
              <w:t>Tel.: +48 22 280 00 00</w:t>
            </w:r>
          </w:p>
          <w:p w14:paraId="32E9B1EC" w14:textId="77777777" w:rsidR="001B06FB" w:rsidRDefault="001B06FB" w:rsidP="005C2C40">
            <w:pPr>
              <w:rPr>
                <w:lang w:val="fr-FR"/>
              </w:rPr>
            </w:pPr>
          </w:p>
        </w:tc>
      </w:tr>
      <w:tr w:rsidR="001B06FB" w14:paraId="24BEF4F5" w14:textId="77777777">
        <w:trPr>
          <w:cantSplit/>
        </w:trPr>
        <w:tc>
          <w:tcPr>
            <w:tcW w:w="4678" w:type="dxa"/>
            <w:gridSpan w:val="2"/>
          </w:tcPr>
          <w:p w14:paraId="30B272D7" w14:textId="77777777" w:rsidR="001B06FB" w:rsidRDefault="001B06FB">
            <w:pPr>
              <w:rPr>
                <w:b/>
                <w:bCs/>
                <w:lang w:val="fr-FR"/>
              </w:rPr>
            </w:pPr>
            <w:r>
              <w:rPr>
                <w:b/>
                <w:bCs/>
                <w:lang w:val="fr-FR"/>
              </w:rPr>
              <w:t>France</w:t>
            </w:r>
          </w:p>
          <w:p w14:paraId="48EC6338" w14:textId="77777777" w:rsidR="001B06FB" w:rsidRDefault="001B06FB">
            <w:pPr>
              <w:rPr>
                <w:lang w:val="fr-FR"/>
              </w:rPr>
            </w:pPr>
            <w:r>
              <w:rPr>
                <w:lang w:val="fr-BE"/>
              </w:rPr>
              <w:t>sanofi-aventis France</w:t>
            </w:r>
          </w:p>
          <w:p w14:paraId="2FA72F44" w14:textId="77777777" w:rsidR="001B06FB" w:rsidRDefault="001B06FB">
            <w:pPr>
              <w:rPr>
                <w:lang w:val="pt-PT"/>
              </w:rPr>
            </w:pPr>
            <w:r>
              <w:rPr>
                <w:lang w:val="pt-PT"/>
              </w:rPr>
              <w:t xml:space="preserve">Tél: </w:t>
            </w:r>
          </w:p>
          <w:p w14:paraId="3BCD07F7" w14:textId="77777777" w:rsidR="00D2779E" w:rsidRDefault="008F6FD7">
            <w:pPr>
              <w:rPr>
                <w:lang w:val="pt-PT"/>
              </w:rPr>
            </w:pPr>
            <w:r>
              <w:rPr>
                <w:lang w:val="pt-PT"/>
              </w:rPr>
              <w:t>0 800 222 555</w:t>
            </w:r>
          </w:p>
          <w:p w14:paraId="43B7546A" w14:textId="77777777" w:rsidR="001B06FB" w:rsidRDefault="001B06FB">
            <w:pPr>
              <w:rPr>
                <w:lang w:val="pt-PT"/>
              </w:rPr>
            </w:pPr>
            <w:r>
              <w:rPr>
                <w:lang w:val="pt-PT"/>
              </w:rPr>
              <w:t>Appel depuis l’étranger : +33 1 57 63 23 23</w:t>
            </w:r>
          </w:p>
          <w:p w14:paraId="6B2E3D7F" w14:textId="77777777" w:rsidR="001B06FB" w:rsidRDefault="001B06FB">
            <w:pPr>
              <w:rPr>
                <w:lang w:val="fr-FR"/>
              </w:rPr>
            </w:pPr>
          </w:p>
        </w:tc>
        <w:tc>
          <w:tcPr>
            <w:tcW w:w="4678" w:type="dxa"/>
          </w:tcPr>
          <w:p w14:paraId="67FA2CEB" w14:textId="77777777" w:rsidR="005C2C40" w:rsidRPr="00045B15" w:rsidRDefault="005C2C40" w:rsidP="005C2C40">
            <w:pPr>
              <w:rPr>
                <w:b/>
                <w:bCs/>
                <w:lang w:val="pt-PT"/>
              </w:rPr>
            </w:pPr>
            <w:r w:rsidRPr="00045B15">
              <w:rPr>
                <w:b/>
                <w:bCs/>
                <w:lang w:val="pt-PT"/>
              </w:rPr>
              <w:t>Portugal</w:t>
            </w:r>
          </w:p>
          <w:p w14:paraId="039A0FE9" w14:textId="77777777" w:rsidR="005C2C40" w:rsidRPr="00045B15" w:rsidRDefault="005C2C40" w:rsidP="005C2C40">
            <w:pPr>
              <w:rPr>
                <w:lang w:val="pt-PT"/>
              </w:rPr>
            </w:pPr>
            <w:r>
              <w:rPr>
                <w:lang w:val="pt-PT"/>
              </w:rPr>
              <w:t>Sanofi</w:t>
            </w:r>
            <w:r w:rsidRPr="00045B15">
              <w:rPr>
                <w:lang w:val="pt-PT"/>
              </w:rPr>
              <w:t xml:space="preserve"> - Produtos Farmacêuticos, Ld</w:t>
            </w:r>
            <w:r>
              <w:rPr>
                <w:lang w:val="pt-PT"/>
              </w:rPr>
              <w:t>a</w:t>
            </w:r>
          </w:p>
          <w:p w14:paraId="48611DA2" w14:textId="77777777" w:rsidR="005C2C40" w:rsidRDefault="005C2C40" w:rsidP="005C2C40">
            <w:pPr>
              <w:rPr>
                <w:lang w:val="fr-FR"/>
              </w:rPr>
            </w:pPr>
            <w:r>
              <w:rPr>
                <w:lang w:val="fr-FR"/>
              </w:rPr>
              <w:t>Tel: +351 21 35 89 400</w:t>
            </w:r>
          </w:p>
          <w:p w14:paraId="50BAAE56" w14:textId="77777777" w:rsidR="001B06FB" w:rsidRDefault="001B06FB" w:rsidP="005C2C40">
            <w:pPr>
              <w:rPr>
                <w:lang w:val="cs-CZ"/>
              </w:rPr>
            </w:pPr>
          </w:p>
        </w:tc>
      </w:tr>
      <w:tr w:rsidR="001B06FB" w14:paraId="03E1379F" w14:textId="77777777">
        <w:trPr>
          <w:gridBefore w:val="1"/>
          <w:wBefore w:w="34" w:type="dxa"/>
          <w:cantSplit/>
        </w:trPr>
        <w:tc>
          <w:tcPr>
            <w:tcW w:w="4644" w:type="dxa"/>
          </w:tcPr>
          <w:p w14:paraId="4CC81B11" w14:textId="77777777" w:rsidR="005C2C40" w:rsidRPr="00020AFF" w:rsidRDefault="005C2C40" w:rsidP="005C2C40">
            <w:pPr>
              <w:keepNext/>
              <w:rPr>
                <w:rFonts w:eastAsia="SimSun"/>
                <w:b/>
                <w:bCs/>
                <w:lang w:val="it-IT"/>
              </w:rPr>
            </w:pPr>
            <w:r w:rsidRPr="00020AFF">
              <w:rPr>
                <w:rFonts w:eastAsia="SimSun"/>
                <w:b/>
                <w:bCs/>
                <w:lang w:val="it-IT"/>
              </w:rPr>
              <w:t>Hrvatska</w:t>
            </w:r>
          </w:p>
          <w:p w14:paraId="33C340A1" w14:textId="77777777" w:rsidR="005C2C40" w:rsidRPr="00020AFF" w:rsidRDefault="005C2C40" w:rsidP="005C2C40">
            <w:pPr>
              <w:rPr>
                <w:rFonts w:eastAsia="SimSun"/>
                <w:lang w:val="it-IT"/>
              </w:rPr>
            </w:pPr>
            <w:r w:rsidRPr="00020AFF">
              <w:rPr>
                <w:rFonts w:eastAsia="SimSun"/>
                <w:lang w:val="it-IT"/>
              </w:rPr>
              <w:t>sanofi-aventis Croatia d.o.o.</w:t>
            </w:r>
          </w:p>
          <w:p w14:paraId="64933814" w14:textId="77777777" w:rsidR="001B06FB" w:rsidRDefault="005C2C40" w:rsidP="005C2C40">
            <w:pPr>
              <w:rPr>
                <w:lang w:val="fr-FR"/>
              </w:rPr>
            </w:pPr>
            <w:r w:rsidRPr="00020AFF">
              <w:rPr>
                <w:rFonts w:eastAsia="SimSun"/>
                <w:lang w:val="fr-FR"/>
              </w:rPr>
              <w:t>Tel: +385 1 600 34 00</w:t>
            </w:r>
          </w:p>
        </w:tc>
        <w:tc>
          <w:tcPr>
            <w:tcW w:w="4678" w:type="dxa"/>
          </w:tcPr>
          <w:p w14:paraId="7EDB3E10" w14:textId="77777777" w:rsidR="005C2C40" w:rsidRDefault="005C2C40" w:rsidP="005C2C40">
            <w:pPr>
              <w:tabs>
                <w:tab w:val="left" w:pos="-720"/>
                <w:tab w:val="left" w:pos="4536"/>
              </w:tabs>
              <w:suppressAutoHyphens/>
              <w:rPr>
                <w:b/>
                <w:noProof/>
                <w:szCs w:val="22"/>
                <w:lang w:val="pl-PL"/>
              </w:rPr>
            </w:pPr>
            <w:r>
              <w:rPr>
                <w:b/>
                <w:noProof/>
                <w:szCs w:val="22"/>
                <w:lang w:val="pl-PL"/>
              </w:rPr>
              <w:t>România</w:t>
            </w:r>
          </w:p>
          <w:p w14:paraId="3BE8F41C" w14:textId="77777777" w:rsidR="005C2C40" w:rsidRDefault="00DA7688" w:rsidP="005C2C40">
            <w:pPr>
              <w:tabs>
                <w:tab w:val="left" w:pos="-720"/>
                <w:tab w:val="left" w:pos="4536"/>
              </w:tabs>
              <w:suppressAutoHyphens/>
              <w:rPr>
                <w:noProof/>
                <w:szCs w:val="22"/>
                <w:lang w:val="pl-PL"/>
              </w:rPr>
            </w:pPr>
            <w:r>
              <w:rPr>
                <w:bCs/>
                <w:szCs w:val="22"/>
                <w:lang w:val="fr-FR"/>
              </w:rPr>
              <w:t>S</w:t>
            </w:r>
            <w:r w:rsidR="005C2C40">
              <w:rPr>
                <w:bCs/>
                <w:szCs w:val="22"/>
                <w:lang w:val="fr-FR"/>
              </w:rPr>
              <w:t>anofi Rom</w:t>
            </w:r>
            <w:r>
              <w:rPr>
                <w:bCs/>
                <w:szCs w:val="22"/>
                <w:lang w:val="fr-FR"/>
              </w:rPr>
              <w:t>a</w:t>
            </w:r>
            <w:r w:rsidR="005C2C40">
              <w:rPr>
                <w:bCs/>
                <w:szCs w:val="22"/>
                <w:lang w:val="fr-FR"/>
              </w:rPr>
              <w:t>nia SRL</w:t>
            </w:r>
          </w:p>
          <w:p w14:paraId="72E9993B" w14:textId="77777777" w:rsidR="005C2C40" w:rsidRDefault="005C2C40" w:rsidP="005C2C40">
            <w:pPr>
              <w:rPr>
                <w:szCs w:val="22"/>
                <w:lang w:val="fr-FR"/>
              </w:rPr>
            </w:pPr>
            <w:r>
              <w:rPr>
                <w:noProof/>
                <w:szCs w:val="22"/>
                <w:lang w:val="pl-PL"/>
              </w:rPr>
              <w:t xml:space="preserve">Tel: +40 </w:t>
            </w:r>
            <w:r>
              <w:rPr>
                <w:szCs w:val="22"/>
                <w:lang w:val="fr-FR"/>
              </w:rPr>
              <w:t>(0) 21 317 31 36</w:t>
            </w:r>
          </w:p>
          <w:p w14:paraId="06A85C15" w14:textId="77777777" w:rsidR="001B06FB" w:rsidRDefault="001B06FB" w:rsidP="005C2C40">
            <w:pPr>
              <w:rPr>
                <w:lang w:val="cs-CZ"/>
              </w:rPr>
            </w:pPr>
          </w:p>
        </w:tc>
      </w:tr>
      <w:tr w:rsidR="001B06FB" w:rsidRPr="004D0C23" w14:paraId="6B692562" w14:textId="77777777">
        <w:trPr>
          <w:gridBefore w:val="1"/>
          <w:wBefore w:w="34" w:type="dxa"/>
          <w:cantSplit/>
        </w:trPr>
        <w:tc>
          <w:tcPr>
            <w:tcW w:w="4644" w:type="dxa"/>
          </w:tcPr>
          <w:p w14:paraId="721F85C2" w14:textId="77777777" w:rsidR="005C2C40" w:rsidRDefault="005C2C40" w:rsidP="005C2C40">
            <w:pPr>
              <w:rPr>
                <w:b/>
                <w:bCs/>
                <w:lang w:val="fr-FR"/>
              </w:rPr>
            </w:pPr>
            <w:r>
              <w:rPr>
                <w:b/>
                <w:bCs/>
                <w:lang w:val="fr-FR"/>
              </w:rPr>
              <w:t>Ireland</w:t>
            </w:r>
          </w:p>
          <w:p w14:paraId="3E5B49C1" w14:textId="77777777" w:rsidR="005C2C40" w:rsidRDefault="005C2C40" w:rsidP="005C2C40">
            <w:pPr>
              <w:rPr>
                <w:lang w:val="fr-FR"/>
              </w:rPr>
            </w:pPr>
            <w:r>
              <w:rPr>
                <w:lang w:val="fr-FR"/>
              </w:rPr>
              <w:t>sanofi-aventis Ireland Ltd. T/A SANOFI</w:t>
            </w:r>
          </w:p>
          <w:p w14:paraId="4F2948B4" w14:textId="77777777" w:rsidR="005C2C40" w:rsidRDefault="005C2C40" w:rsidP="005C2C40">
            <w:pPr>
              <w:rPr>
                <w:lang w:val="fr-FR"/>
              </w:rPr>
            </w:pPr>
            <w:r>
              <w:rPr>
                <w:lang w:val="fr-FR"/>
              </w:rPr>
              <w:t>Tel: +353 (0) 1 403 56 00</w:t>
            </w:r>
          </w:p>
          <w:p w14:paraId="7DD70830" w14:textId="77777777" w:rsidR="001B06FB" w:rsidRPr="004D0C23" w:rsidRDefault="001B06FB" w:rsidP="005C2C40">
            <w:pPr>
              <w:rPr>
                <w:szCs w:val="22"/>
                <w:lang w:val="cs-CZ"/>
              </w:rPr>
            </w:pPr>
          </w:p>
        </w:tc>
        <w:tc>
          <w:tcPr>
            <w:tcW w:w="4678" w:type="dxa"/>
          </w:tcPr>
          <w:p w14:paraId="3D6221BC" w14:textId="77777777" w:rsidR="005C2C40" w:rsidRDefault="005C2C40" w:rsidP="005C2C40">
            <w:pPr>
              <w:rPr>
                <w:b/>
                <w:bCs/>
                <w:lang w:val="sl-SI"/>
              </w:rPr>
            </w:pPr>
            <w:r>
              <w:rPr>
                <w:b/>
                <w:bCs/>
                <w:lang w:val="sl-SI"/>
              </w:rPr>
              <w:t>Slovenija</w:t>
            </w:r>
          </w:p>
          <w:p w14:paraId="78B4EC5B" w14:textId="77777777" w:rsidR="005C2C40" w:rsidRDefault="005C2C40" w:rsidP="005C2C40">
            <w:pPr>
              <w:rPr>
                <w:lang w:val="cs-CZ"/>
              </w:rPr>
            </w:pPr>
            <w:r>
              <w:rPr>
                <w:lang w:val="cs-CZ"/>
              </w:rPr>
              <w:t>sanofi-aventis d.o.o.</w:t>
            </w:r>
          </w:p>
          <w:p w14:paraId="4FDC4EB3" w14:textId="77777777" w:rsidR="005C2C40" w:rsidRDefault="005C2C40" w:rsidP="005C2C40">
            <w:pPr>
              <w:rPr>
                <w:lang w:val="cs-CZ"/>
              </w:rPr>
            </w:pPr>
            <w:r>
              <w:rPr>
                <w:lang w:val="cs-CZ"/>
              </w:rPr>
              <w:t>Tel: +386 1 560 48 00</w:t>
            </w:r>
          </w:p>
          <w:p w14:paraId="51C41BBE" w14:textId="77777777" w:rsidR="001B06FB" w:rsidRPr="004D0C23" w:rsidRDefault="001B06FB" w:rsidP="005C2C40">
            <w:pPr>
              <w:rPr>
                <w:szCs w:val="22"/>
                <w:lang w:val="sk-SK"/>
              </w:rPr>
            </w:pPr>
          </w:p>
        </w:tc>
      </w:tr>
      <w:tr w:rsidR="001B06FB" w:rsidRPr="009D71B3" w14:paraId="5F65F827" w14:textId="77777777">
        <w:trPr>
          <w:gridBefore w:val="1"/>
          <w:wBefore w:w="34" w:type="dxa"/>
          <w:cantSplit/>
        </w:trPr>
        <w:tc>
          <w:tcPr>
            <w:tcW w:w="4644" w:type="dxa"/>
          </w:tcPr>
          <w:p w14:paraId="3BCC06E1" w14:textId="77777777" w:rsidR="005C2C40" w:rsidRPr="004D0C23" w:rsidRDefault="005C2C40" w:rsidP="005C2C40">
            <w:pPr>
              <w:rPr>
                <w:b/>
                <w:bCs/>
                <w:szCs w:val="22"/>
                <w:lang w:val="is-IS"/>
              </w:rPr>
            </w:pPr>
            <w:r w:rsidRPr="004D0C23">
              <w:rPr>
                <w:b/>
                <w:bCs/>
                <w:szCs w:val="22"/>
                <w:lang w:val="is-IS"/>
              </w:rPr>
              <w:t>Ísland</w:t>
            </w:r>
          </w:p>
          <w:p w14:paraId="1D30BD55" w14:textId="77777777" w:rsidR="005C2C40" w:rsidRPr="004D0C23" w:rsidRDefault="005C2C40" w:rsidP="005C2C40">
            <w:pPr>
              <w:rPr>
                <w:szCs w:val="22"/>
                <w:lang w:val="is-IS"/>
              </w:rPr>
            </w:pPr>
            <w:r w:rsidRPr="004D0C23">
              <w:rPr>
                <w:szCs w:val="22"/>
                <w:lang w:val="cs-CZ"/>
              </w:rPr>
              <w:t>Vistor hf.</w:t>
            </w:r>
          </w:p>
          <w:p w14:paraId="71DC2651" w14:textId="77777777" w:rsidR="005C2C40" w:rsidRPr="004D0C23" w:rsidRDefault="005C2C40" w:rsidP="005C2C40">
            <w:pPr>
              <w:rPr>
                <w:szCs w:val="22"/>
                <w:lang w:val="cs-CZ"/>
              </w:rPr>
            </w:pPr>
            <w:r w:rsidRPr="004D0C23">
              <w:rPr>
                <w:noProof/>
                <w:szCs w:val="22"/>
              </w:rPr>
              <w:t>Sími</w:t>
            </w:r>
            <w:r w:rsidRPr="004D0C23">
              <w:rPr>
                <w:szCs w:val="22"/>
                <w:lang w:val="cs-CZ"/>
              </w:rPr>
              <w:t>: +354 535 7000</w:t>
            </w:r>
          </w:p>
          <w:p w14:paraId="25B6D35C" w14:textId="77777777" w:rsidR="001B06FB" w:rsidRDefault="001B06FB" w:rsidP="005C2C40">
            <w:pPr>
              <w:rPr>
                <w:lang w:val="it-IT"/>
              </w:rPr>
            </w:pPr>
          </w:p>
        </w:tc>
        <w:tc>
          <w:tcPr>
            <w:tcW w:w="4678" w:type="dxa"/>
          </w:tcPr>
          <w:p w14:paraId="71D7337B" w14:textId="77777777" w:rsidR="005C2C40" w:rsidRPr="004D0C23" w:rsidRDefault="005C2C40" w:rsidP="005C2C40">
            <w:pPr>
              <w:rPr>
                <w:b/>
                <w:bCs/>
                <w:szCs w:val="22"/>
                <w:lang w:val="sk-SK"/>
              </w:rPr>
            </w:pPr>
            <w:r w:rsidRPr="004D0C23">
              <w:rPr>
                <w:b/>
                <w:bCs/>
                <w:szCs w:val="22"/>
                <w:lang w:val="sk-SK"/>
              </w:rPr>
              <w:t>Slovenská republika</w:t>
            </w:r>
          </w:p>
          <w:p w14:paraId="67DEE553" w14:textId="77777777" w:rsidR="005C2C40" w:rsidRPr="004D0C23" w:rsidRDefault="005C2C40" w:rsidP="005C2C40">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6D1093DD" w14:textId="77777777" w:rsidR="005C2C40" w:rsidRPr="004D0C23" w:rsidRDefault="005C2C40" w:rsidP="005C2C40">
            <w:pPr>
              <w:rPr>
                <w:szCs w:val="22"/>
                <w:lang w:val="sk-SK"/>
              </w:rPr>
            </w:pPr>
            <w:r w:rsidRPr="004D0C23">
              <w:rPr>
                <w:szCs w:val="22"/>
                <w:lang w:val="cs-CZ"/>
              </w:rPr>
              <w:t>Tel: +</w:t>
            </w:r>
            <w:r w:rsidRPr="004D0C23">
              <w:rPr>
                <w:szCs w:val="22"/>
                <w:lang w:val="sk-SK"/>
              </w:rPr>
              <w:t xml:space="preserve">421 2 </w:t>
            </w:r>
            <w:r w:rsidRPr="004D0C23">
              <w:rPr>
                <w:szCs w:val="22"/>
              </w:rPr>
              <w:t>33 100 100</w:t>
            </w:r>
          </w:p>
          <w:p w14:paraId="30058903" w14:textId="77777777" w:rsidR="001B06FB" w:rsidRDefault="001B06FB" w:rsidP="005C2C40">
            <w:pPr>
              <w:rPr>
                <w:lang w:val="it-IT"/>
              </w:rPr>
            </w:pPr>
          </w:p>
        </w:tc>
      </w:tr>
      <w:tr w:rsidR="001B06FB" w:rsidRPr="009D71B3" w14:paraId="47275BE2" w14:textId="77777777">
        <w:trPr>
          <w:gridBefore w:val="1"/>
          <w:wBefore w:w="34" w:type="dxa"/>
          <w:cantSplit/>
        </w:trPr>
        <w:tc>
          <w:tcPr>
            <w:tcW w:w="4644" w:type="dxa"/>
          </w:tcPr>
          <w:p w14:paraId="65EDD59E" w14:textId="77777777" w:rsidR="005C2C40" w:rsidRDefault="005C2C40" w:rsidP="005C2C40">
            <w:pPr>
              <w:rPr>
                <w:b/>
                <w:bCs/>
                <w:lang w:val="it-IT"/>
              </w:rPr>
            </w:pPr>
            <w:r>
              <w:rPr>
                <w:b/>
                <w:bCs/>
                <w:lang w:val="it-IT"/>
              </w:rPr>
              <w:t>Italia</w:t>
            </w:r>
          </w:p>
          <w:p w14:paraId="70290C5A" w14:textId="77777777" w:rsidR="005C2C40" w:rsidRDefault="00A90999" w:rsidP="005C2C40">
            <w:pPr>
              <w:rPr>
                <w:lang w:val="it-IT"/>
              </w:rPr>
            </w:pPr>
            <w:r>
              <w:rPr>
                <w:lang w:val="it-IT"/>
              </w:rPr>
              <w:t>S</w:t>
            </w:r>
            <w:r w:rsidR="005C2C40">
              <w:rPr>
                <w:lang w:val="it-IT"/>
              </w:rPr>
              <w:t>anofi S.</w:t>
            </w:r>
            <w:r w:rsidR="00EF1EBE">
              <w:rPr>
                <w:lang w:val="it-IT"/>
              </w:rPr>
              <w:t>r.l</w:t>
            </w:r>
            <w:r w:rsidR="005C2C40">
              <w:rPr>
                <w:lang w:val="it-IT"/>
              </w:rPr>
              <w:t>.</w:t>
            </w:r>
          </w:p>
          <w:p w14:paraId="71CBBF7F" w14:textId="77777777" w:rsidR="005C2C40" w:rsidRDefault="005C2C40" w:rsidP="005C2C40">
            <w:pPr>
              <w:rPr>
                <w:lang w:val="it-IT"/>
              </w:rPr>
            </w:pPr>
            <w:r>
              <w:rPr>
                <w:lang w:val="it-IT"/>
              </w:rPr>
              <w:t xml:space="preserve">Tel: </w:t>
            </w:r>
            <w:r w:rsidR="00DA7688">
              <w:rPr>
                <w:lang w:val="it-IT"/>
              </w:rPr>
              <w:t>800.536389</w:t>
            </w:r>
          </w:p>
          <w:p w14:paraId="307E4D12" w14:textId="77777777" w:rsidR="001B06FB" w:rsidRDefault="001B06FB" w:rsidP="005C2C40">
            <w:pPr>
              <w:rPr>
                <w:lang w:val="fr-FR"/>
              </w:rPr>
            </w:pPr>
          </w:p>
        </w:tc>
        <w:tc>
          <w:tcPr>
            <w:tcW w:w="4678" w:type="dxa"/>
          </w:tcPr>
          <w:p w14:paraId="785F6E99" w14:textId="77777777" w:rsidR="005C2C40" w:rsidRDefault="005C2C40" w:rsidP="005C2C40">
            <w:pPr>
              <w:rPr>
                <w:b/>
                <w:bCs/>
                <w:lang w:val="it-IT"/>
              </w:rPr>
            </w:pPr>
            <w:r>
              <w:rPr>
                <w:b/>
                <w:bCs/>
                <w:lang w:val="it-IT"/>
              </w:rPr>
              <w:t>Suomi/Finland</w:t>
            </w:r>
          </w:p>
          <w:p w14:paraId="0022D33B" w14:textId="77777777" w:rsidR="005C2C40" w:rsidRDefault="00C70E7C" w:rsidP="005C2C40">
            <w:pPr>
              <w:rPr>
                <w:lang w:val="it-IT"/>
              </w:rPr>
            </w:pPr>
            <w:r>
              <w:rPr>
                <w:lang w:val="it-IT"/>
              </w:rPr>
              <w:t>Sanofi</w:t>
            </w:r>
            <w:r w:rsidR="005C2C40">
              <w:rPr>
                <w:lang w:val="it-IT"/>
              </w:rPr>
              <w:t xml:space="preserve"> Oy</w:t>
            </w:r>
          </w:p>
          <w:p w14:paraId="530E246C" w14:textId="77777777" w:rsidR="005C2C40" w:rsidRDefault="005C2C40" w:rsidP="005C2C40">
            <w:pPr>
              <w:rPr>
                <w:lang w:val="it-IT"/>
              </w:rPr>
            </w:pPr>
            <w:r>
              <w:rPr>
                <w:lang w:val="it-IT"/>
              </w:rPr>
              <w:t>Puh/Tel: +358 (0) 201 200 300</w:t>
            </w:r>
          </w:p>
          <w:p w14:paraId="60982098" w14:textId="77777777" w:rsidR="001B06FB" w:rsidRDefault="001B06FB" w:rsidP="005C2C40">
            <w:pPr>
              <w:rPr>
                <w:lang w:val="sv-SE"/>
              </w:rPr>
            </w:pPr>
          </w:p>
        </w:tc>
      </w:tr>
      <w:tr w:rsidR="001B06FB" w:rsidRPr="00EF0E54" w14:paraId="4E2EF332" w14:textId="77777777">
        <w:trPr>
          <w:gridBefore w:val="1"/>
          <w:wBefore w:w="34" w:type="dxa"/>
          <w:cantSplit/>
        </w:trPr>
        <w:tc>
          <w:tcPr>
            <w:tcW w:w="4644" w:type="dxa"/>
          </w:tcPr>
          <w:p w14:paraId="4BFCBFD2" w14:textId="77777777" w:rsidR="005C2C40" w:rsidRDefault="005C2C40" w:rsidP="005C2C40">
            <w:pPr>
              <w:rPr>
                <w:b/>
                <w:bCs/>
                <w:lang w:val="it-IT"/>
              </w:rPr>
            </w:pPr>
            <w:r>
              <w:rPr>
                <w:b/>
                <w:bCs/>
                <w:lang w:val="el-GR"/>
              </w:rPr>
              <w:t>Κύπρος</w:t>
            </w:r>
          </w:p>
          <w:p w14:paraId="3A57C982" w14:textId="77777777" w:rsidR="005C2C40" w:rsidRDefault="005C2C40" w:rsidP="005C2C40">
            <w:pPr>
              <w:rPr>
                <w:lang w:val="it-IT"/>
              </w:rPr>
            </w:pPr>
            <w:r>
              <w:rPr>
                <w:lang w:val="it-IT"/>
              </w:rPr>
              <w:t>sanofi-aventis Cyprus Ltd.</w:t>
            </w:r>
          </w:p>
          <w:p w14:paraId="54DA617C" w14:textId="77777777" w:rsidR="005C2C40" w:rsidRDefault="005C2C40" w:rsidP="005C2C40">
            <w:pPr>
              <w:rPr>
                <w:lang w:val="fr-FR"/>
              </w:rPr>
            </w:pPr>
            <w:r>
              <w:rPr>
                <w:lang w:val="el-GR"/>
              </w:rPr>
              <w:t>Τηλ: +</w:t>
            </w:r>
            <w:r>
              <w:rPr>
                <w:lang w:val="fr-FR"/>
              </w:rPr>
              <w:t>357 22 871600</w:t>
            </w:r>
          </w:p>
          <w:p w14:paraId="58DAA30B" w14:textId="77777777" w:rsidR="001B06FB" w:rsidRDefault="001B06FB" w:rsidP="005C2C40">
            <w:pPr>
              <w:rPr>
                <w:lang w:val="sv-SE"/>
              </w:rPr>
            </w:pPr>
          </w:p>
        </w:tc>
        <w:tc>
          <w:tcPr>
            <w:tcW w:w="4678" w:type="dxa"/>
          </w:tcPr>
          <w:p w14:paraId="56ADC465" w14:textId="77777777" w:rsidR="005C2C40" w:rsidRDefault="005C2C40" w:rsidP="005C2C40">
            <w:pPr>
              <w:rPr>
                <w:b/>
                <w:bCs/>
                <w:lang w:val="sv-SE"/>
              </w:rPr>
            </w:pPr>
            <w:r>
              <w:rPr>
                <w:b/>
                <w:bCs/>
                <w:lang w:val="sv-SE"/>
              </w:rPr>
              <w:t>Sverige</w:t>
            </w:r>
          </w:p>
          <w:p w14:paraId="63544A01" w14:textId="77777777" w:rsidR="005C2C40" w:rsidRDefault="00C70E7C" w:rsidP="005C2C40">
            <w:pPr>
              <w:rPr>
                <w:lang w:val="sv-SE"/>
              </w:rPr>
            </w:pPr>
            <w:r>
              <w:rPr>
                <w:lang w:val="sv-SE"/>
              </w:rPr>
              <w:t>Sanofi</w:t>
            </w:r>
            <w:r w:rsidR="005C2C40">
              <w:rPr>
                <w:lang w:val="sv-SE"/>
              </w:rPr>
              <w:t xml:space="preserve"> AB</w:t>
            </w:r>
          </w:p>
          <w:p w14:paraId="33A7F71C" w14:textId="77777777" w:rsidR="005C2C40" w:rsidRDefault="005C2C40" w:rsidP="005C2C40">
            <w:pPr>
              <w:rPr>
                <w:lang w:val="sv-SE"/>
              </w:rPr>
            </w:pPr>
            <w:r>
              <w:rPr>
                <w:lang w:val="sv-SE"/>
              </w:rPr>
              <w:t>Tel: +46 (0)8 634 50 00</w:t>
            </w:r>
          </w:p>
          <w:p w14:paraId="4DBFB27B" w14:textId="77777777" w:rsidR="001B06FB" w:rsidRDefault="001B06FB" w:rsidP="005C2C40">
            <w:pPr>
              <w:rPr>
                <w:lang w:val="sv-SE"/>
              </w:rPr>
            </w:pPr>
          </w:p>
        </w:tc>
      </w:tr>
      <w:tr w:rsidR="001B06FB" w14:paraId="1A3000B2" w14:textId="77777777">
        <w:trPr>
          <w:gridBefore w:val="1"/>
          <w:wBefore w:w="34" w:type="dxa"/>
          <w:cantSplit/>
        </w:trPr>
        <w:tc>
          <w:tcPr>
            <w:tcW w:w="4644" w:type="dxa"/>
          </w:tcPr>
          <w:p w14:paraId="7A34AF2F" w14:textId="77777777" w:rsidR="005C2C40" w:rsidRDefault="005C2C40" w:rsidP="005C2C40">
            <w:pPr>
              <w:rPr>
                <w:b/>
                <w:bCs/>
                <w:lang w:val="lv-LV"/>
              </w:rPr>
            </w:pPr>
            <w:r>
              <w:rPr>
                <w:b/>
                <w:bCs/>
                <w:lang w:val="lv-LV"/>
              </w:rPr>
              <w:t>Latvija</w:t>
            </w:r>
          </w:p>
          <w:p w14:paraId="52319F1A" w14:textId="77777777" w:rsidR="005C2C40" w:rsidRDefault="005C2C40" w:rsidP="005C2C40">
            <w:pPr>
              <w:rPr>
                <w:lang w:val="sv-SE"/>
              </w:rPr>
            </w:pPr>
            <w:r>
              <w:rPr>
                <w:lang w:val="sv-SE"/>
              </w:rPr>
              <w:t>sanofi-aventis Latvia SIA</w:t>
            </w:r>
          </w:p>
          <w:p w14:paraId="54B17A31" w14:textId="77777777" w:rsidR="005C2C40" w:rsidRDefault="005C2C40" w:rsidP="005C2C40">
            <w:pPr>
              <w:rPr>
                <w:lang w:val="sv-SE"/>
              </w:rPr>
            </w:pPr>
            <w:r>
              <w:rPr>
                <w:lang w:val="sv-SE"/>
              </w:rPr>
              <w:t>Tel: +371 67 33 24 51</w:t>
            </w:r>
          </w:p>
          <w:p w14:paraId="37A98A29" w14:textId="77777777" w:rsidR="001B06FB" w:rsidRDefault="001B06FB" w:rsidP="005C2C40">
            <w:pPr>
              <w:rPr>
                <w:lang w:val="lv-LV"/>
              </w:rPr>
            </w:pPr>
          </w:p>
        </w:tc>
        <w:tc>
          <w:tcPr>
            <w:tcW w:w="4678" w:type="dxa"/>
          </w:tcPr>
          <w:p w14:paraId="7E2610FF" w14:textId="77777777" w:rsidR="005C2C40" w:rsidRDefault="005C2C40" w:rsidP="005C2C40">
            <w:pPr>
              <w:rPr>
                <w:b/>
                <w:bCs/>
                <w:lang w:val="sv-SE"/>
              </w:rPr>
            </w:pPr>
            <w:r>
              <w:rPr>
                <w:b/>
                <w:bCs/>
                <w:lang w:val="sv-SE"/>
              </w:rPr>
              <w:t>United Kingdom</w:t>
            </w:r>
          </w:p>
          <w:p w14:paraId="1566F921" w14:textId="77777777" w:rsidR="005C2C40" w:rsidRDefault="005C2C40" w:rsidP="005C2C40">
            <w:pPr>
              <w:rPr>
                <w:lang w:val="sv-SE"/>
              </w:rPr>
            </w:pPr>
            <w:r>
              <w:rPr>
                <w:lang w:val="sv-SE"/>
              </w:rPr>
              <w:t>Sanofi</w:t>
            </w:r>
          </w:p>
          <w:p w14:paraId="2A702F72" w14:textId="77777777" w:rsidR="005C2C40" w:rsidRDefault="005C2C40" w:rsidP="005C2C40">
            <w:pPr>
              <w:rPr>
                <w:lang w:val="sv-SE"/>
              </w:rPr>
            </w:pPr>
            <w:r>
              <w:rPr>
                <w:lang w:val="sv-SE"/>
              </w:rPr>
              <w:t xml:space="preserve">Tel: </w:t>
            </w:r>
            <w:r w:rsidR="00C70E7C">
              <w:rPr>
                <w:lang w:val="sv-SE"/>
              </w:rPr>
              <w:t>+44 (0) 845 372 7101</w:t>
            </w:r>
          </w:p>
          <w:p w14:paraId="2CD8F4B1" w14:textId="77777777" w:rsidR="001B06FB" w:rsidRDefault="001B06FB">
            <w:pPr>
              <w:rPr>
                <w:lang w:val="lv-LV"/>
              </w:rPr>
            </w:pPr>
          </w:p>
        </w:tc>
      </w:tr>
    </w:tbl>
    <w:p w14:paraId="3E9770B3" w14:textId="77777777" w:rsidR="001B06FB" w:rsidRDefault="001B06FB">
      <w:pPr>
        <w:rPr>
          <w:lang w:val="fr-FR"/>
        </w:rPr>
      </w:pPr>
    </w:p>
    <w:p w14:paraId="52CB5A2B" w14:textId="77777777" w:rsidR="00865C32" w:rsidRPr="00247981" w:rsidRDefault="00865C32" w:rsidP="00865C32">
      <w:pPr>
        <w:rPr>
          <w:b/>
          <w:szCs w:val="22"/>
          <w:lang w:val="da-DK"/>
        </w:rPr>
      </w:pPr>
      <w:r w:rsidRPr="00247981">
        <w:rPr>
          <w:b/>
          <w:szCs w:val="22"/>
          <w:lang w:val="da-DK"/>
        </w:rPr>
        <w:t xml:space="preserve">Denne indlægsseddel blev senest ændret </w:t>
      </w:r>
    </w:p>
    <w:p w14:paraId="5E4F06F9" w14:textId="77777777" w:rsidR="001B06FB" w:rsidRPr="002C6D9C" w:rsidRDefault="001B06FB" w:rsidP="001B06FB">
      <w:pPr>
        <w:pStyle w:val="EMEABodyText"/>
        <w:rPr>
          <w:lang w:val="da-DK"/>
        </w:rPr>
      </w:pPr>
    </w:p>
    <w:p w14:paraId="18CB791E" w14:textId="77777777" w:rsidR="001B06FB" w:rsidRDefault="001B06FB" w:rsidP="001B06FB">
      <w:pPr>
        <w:pStyle w:val="EMEABodyText"/>
        <w:rPr>
          <w:bCs/>
          <w:noProof/>
          <w:lang w:val="da-DK"/>
        </w:rPr>
      </w:pPr>
      <w:r w:rsidRPr="002C6D9C">
        <w:rPr>
          <w:noProof/>
          <w:lang w:val="da-DK"/>
        </w:rPr>
        <w:t xml:space="preserve">Du kan finde yderligere information om </w:t>
      </w:r>
      <w:r>
        <w:rPr>
          <w:lang w:val="da-DK"/>
        </w:rPr>
        <w:t>Karvea</w:t>
      </w:r>
      <w:r w:rsidRPr="002C6D9C">
        <w:rPr>
          <w:lang w:val="da-DK"/>
        </w:rPr>
        <w:t xml:space="preserve"> </w:t>
      </w:r>
      <w:r w:rsidRPr="002C6D9C">
        <w:rPr>
          <w:noProof/>
          <w:lang w:val="da-DK"/>
        </w:rPr>
        <w:t xml:space="preserve">på </w:t>
      </w:r>
      <w:r w:rsidRPr="002C6D9C">
        <w:rPr>
          <w:bCs/>
          <w:noProof/>
          <w:lang w:val="da-DK"/>
        </w:rPr>
        <w:t xml:space="preserve">Det </w:t>
      </w:r>
      <w:r>
        <w:rPr>
          <w:bCs/>
          <w:noProof/>
          <w:lang w:val="da-DK"/>
        </w:rPr>
        <w:t>E</w:t>
      </w:r>
      <w:r w:rsidRPr="002C6D9C">
        <w:rPr>
          <w:bCs/>
          <w:noProof/>
          <w:lang w:val="da-DK"/>
        </w:rPr>
        <w:t xml:space="preserve">uropæiske Lægemiddelagenturs hjemmeside </w:t>
      </w:r>
      <w:r w:rsidR="00EF1EBE" w:rsidRPr="00617ED1">
        <w:rPr>
          <w:bCs/>
          <w:noProof/>
          <w:lang w:val="da-DK"/>
        </w:rPr>
        <w:t>http://www.ema.europa.eu</w:t>
      </w:r>
    </w:p>
    <w:p w14:paraId="50F234A3" w14:textId="77777777" w:rsidR="007F08A9" w:rsidRPr="002C6D9C" w:rsidRDefault="007F08A9" w:rsidP="001B06FB">
      <w:pPr>
        <w:pStyle w:val="EMEABodyText"/>
        <w:rPr>
          <w:lang w:val="da-DK"/>
        </w:rPr>
      </w:pPr>
    </w:p>
    <w:p w14:paraId="76DA28A7" w14:textId="77777777" w:rsidR="001B06FB" w:rsidRPr="002C6D9C" w:rsidRDefault="001B06FB">
      <w:pPr>
        <w:pStyle w:val="EMEATitle"/>
        <w:rPr>
          <w:lang w:val="da-DK"/>
        </w:rPr>
      </w:pPr>
      <w:r w:rsidRPr="009D71B3">
        <w:rPr>
          <w:lang w:val="da-DK"/>
        </w:rPr>
        <w:br w:type="page"/>
      </w:r>
      <w:r w:rsidRPr="002C6D9C">
        <w:rPr>
          <w:lang w:val="da-DK"/>
        </w:rPr>
        <w:lastRenderedPageBreak/>
        <w:t>INDLÆGSSEDDEL: INFORMATION TIL BRUGEREN</w:t>
      </w:r>
    </w:p>
    <w:p w14:paraId="2A568DE6" w14:textId="77777777" w:rsidR="001B06FB" w:rsidRPr="002C6D9C" w:rsidRDefault="001B06FB" w:rsidP="001B06FB">
      <w:pPr>
        <w:pStyle w:val="EMEATitle"/>
        <w:rPr>
          <w:lang w:val="da-DK"/>
        </w:rPr>
      </w:pPr>
      <w:r>
        <w:rPr>
          <w:lang w:val="da-DK"/>
        </w:rPr>
        <w:t>Karvea</w:t>
      </w:r>
      <w:r w:rsidRPr="002C6D9C">
        <w:rPr>
          <w:lang w:val="da-DK"/>
        </w:rPr>
        <w:t xml:space="preserve"> </w:t>
      </w:r>
      <w:r>
        <w:rPr>
          <w:lang w:val="da-DK"/>
        </w:rPr>
        <w:t>300</w:t>
      </w:r>
      <w:r w:rsidRPr="002C6D9C">
        <w:rPr>
          <w:lang w:val="da-DK"/>
        </w:rPr>
        <w:t> mg tabletter</w:t>
      </w:r>
    </w:p>
    <w:p w14:paraId="558E7483" w14:textId="77777777" w:rsidR="001B06FB" w:rsidRPr="002C6D9C" w:rsidRDefault="001B06FB" w:rsidP="001B06FB">
      <w:pPr>
        <w:pStyle w:val="EMEABodyText"/>
        <w:jc w:val="center"/>
        <w:rPr>
          <w:lang w:val="da-DK"/>
        </w:rPr>
      </w:pPr>
      <w:r w:rsidRPr="002C6D9C">
        <w:rPr>
          <w:lang w:val="da-DK"/>
        </w:rPr>
        <w:t>irbesartan</w:t>
      </w:r>
    </w:p>
    <w:p w14:paraId="5518BC20" w14:textId="77777777" w:rsidR="001B06FB" w:rsidRPr="002C6D9C" w:rsidRDefault="001B06FB">
      <w:pPr>
        <w:pStyle w:val="EMEABodyText"/>
        <w:rPr>
          <w:b/>
          <w:lang w:val="da-DK"/>
        </w:rPr>
      </w:pPr>
    </w:p>
    <w:p w14:paraId="30F5FF1A" w14:textId="77777777" w:rsidR="00BE06BD" w:rsidRPr="00247981" w:rsidRDefault="00BE06BD" w:rsidP="00BE06BD">
      <w:pPr>
        <w:ind w:right="-2"/>
        <w:rPr>
          <w:b/>
          <w:szCs w:val="22"/>
          <w:lang w:val="da-DK"/>
        </w:rPr>
      </w:pPr>
      <w:r w:rsidRPr="00247981">
        <w:rPr>
          <w:b/>
          <w:szCs w:val="22"/>
          <w:lang w:val="da-DK"/>
        </w:rPr>
        <w:t>Læs denne indlægsseddel grundigt, inden du begynder at tage dette lægemiddel, da den indeholder vigtige oplysninger.</w:t>
      </w:r>
    </w:p>
    <w:p w14:paraId="68485C5D" w14:textId="77777777" w:rsidR="00BE06BD" w:rsidRPr="00247981" w:rsidRDefault="00BE06BD" w:rsidP="003A62E2">
      <w:pPr>
        <w:numPr>
          <w:ilvl w:val="0"/>
          <w:numId w:val="4"/>
        </w:numPr>
        <w:tabs>
          <w:tab w:val="clear" w:pos="720"/>
        </w:tabs>
        <w:ind w:left="567" w:hanging="567"/>
        <w:rPr>
          <w:szCs w:val="22"/>
          <w:lang w:val="da-DK"/>
        </w:rPr>
      </w:pPr>
      <w:r w:rsidRPr="00247981">
        <w:rPr>
          <w:szCs w:val="22"/>
          <w:lang w:val="da-DK"/>
        </w:rPr>
        <w:t>Gem indlægssedlen. Du kan få brug for at læse den igen.</w:t>
      </w:r>
    </w:p>
    <w:p w14:paraId="3B0C4669" w14:textId="77777777" w:rsidR="00BE06BD" w:rsidRPr="00247981" w:rsidRDefault="00BE06BD" w:rsidP="003A62E2">
      <w:pPr>
        <w:numPr>
          <w:ilvl w:val="0"/>
          <w:numId w:val="4"/>
        </w:numPr>
        <w:tabs>
          <w:tab w:val="clear" w:pos="720"/>
        </w:tabs>
        <w:ind w:left="567" w:hanging="567"/>
        <w:rPr>
          <w:szCs w:val="22"/>
          <w:lang w:val="da-DK"/>
        </w:rPr>
      </w:pPr>
      <w:r w:rsidRPr="00247981">
        <w:rPr>
          <w:szCs w:val="22"/>
          <w:lang w:val="da-DK"/>
        </w:rPr>
        <w:t>Spørg lægen</w:t>
      </w:r>
      <w:r>
        <w:rPr>
          <w:noProof/>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Pr>
          <w:noProof/>
          <w:szCs w:val="22"/>
          <w:lang w:val="da-DK"/>
        </w:rPr>
        <w:t xml:space="preserve">, </w:t>
      </w:r>
      <w:r w:rsidRPr="00247981">
        <w:rPr>
          <w:szCs w:val="22"/>
          <w:lang w:val="da-DK"/>
        </w:rPr>
        <w:t>hvis der er mere, du vil vide.</w:t>
      </w:r>
    </w:p>
    <w:p w14:paraId="60F5EFD3" w14:textId="77777777" w:rsidR="00BE06BD" w:rsidRPr="00247981" w:rsidRDefault="00BE06BD" w:rsidP="003A62E2">
      <w:pPr>
        <w:numPr>
          <w:ilvl w:val="0"/>
          <w:numId w:val="4"/>
        </w:numPr>
        <w:tabs>
          <w:tab w:val="clear" w:pos="720"/>
        </w:tabs>
        <w:ind w:left="567" w:hanging="567"/>
        <w:rPr>
          <w:szCs w:val="22"/>
          <w:lang w:val="da-DK"/>
        </w:rPr>
      </w:pPr>
      <w:r w:rsidRPr="00247981">
        <w:rPr>
          <w:szCs w:val="22"/>
          <w:lang w:val="da-DK"/>
        </w:rPr>
        <w:t xml:space="preserve">Lægen har ordineret </w:t>
      </w:r>
      <w:r w:rsidR="00B54B75">
        <w:rPr>
          <w:szCs w:val="22"/>
          <w:lang w:val="da-DK"/>
        </w:rPr>
        <w:t>Karvea</w:t>
      </w:r>
      <w:r w:rsidRPr="00247981">
        <w:rPr>
          <w:szCs w:val="22"/>
          <w:lang w:val="da-DK"/>
        </w:rPr>
        <w:t xml:space="preserve"> til dig personligt. Lad derfor være med at give </w:t>
      </w:r>
      <w:r w:rsidRPr="00247981">
        <w:rPr>
          <w:noProof/>
          <w:szCs w:val="22"/>
          <w:lang w:val="da-DK"/>
        </w:rPr>
        <w:t>medicinen</w:t>
      </w:r>
      <w:r w:rsidRPr="00247981">
        <w:rPr>
          <w:szCs w:val="22"/>
          <w:lang w:val="da-DK"/>
        </w:rPr>
        <w:t xml:space="preserve"> til andre. Det kan være skadeligt for andre, selvom de har de samme symptomer, som</w:t>
      </w:r>
      <w:r>
        <w:rPr>
          <w:szCs w:val="22"/>
          <w:lang w:val="da-DK"/>
        </w:rPr>
        <w:t xml:space="preserve"> </w:t>
      </w:r>
      <w:r w:rsidRPr="00247981">
        <w:rPr>
          <w:szCs w:val="22"/>
          <w:lang w:val="da-DK"/>
        </w:rPr>
        <w:t>du har.</w:t>
      </w:r>
    </w:p>
    <w:p w14:paraId="55FE6F02" w14:textId="77777777" w:rsidR="00BE06BD" w:rsidRPr="00247981" w:rsidRDefault="00BE06BD" w:rsidP="003A62E2">
      <w:pPr>
        <w:numPr>
          <w:ilvl w:val="0"/>
          <w:numId w:val="4"/>
        </w:numPr>
        <w:tabs>
          <w:tab w:val="clear" w:pos="720"/>
        </w:tabs>
        <w:ind w:left="567" w:hanging="567"/>
        <w:rPr>
          <w:szCs w:val="22"/>
          <w:lang w:val="da-DK"/>
        </w:rPr>
      </w:pPr>
      <w:r w:rsidRPr="00247981">
        <w:rPr>
          <w:noProof/>
          <w:szCs w:val="22"/>
          <w:lang w:val="da-DK"/>
        </w:rPr>
        <w:t>Kontakt</w:t>
      </w:r>
      <w:r w:rsidRPr="00247981">
        <w:rPr>
          <w:szCs w:val="22"/>
          <w:lang w:val="da-DK"/>
        </w:rPr>
        <w:t xml:space="preserve"> lægen</w:t>
      </w:r>
      <w:r>
        <w:rPr>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sidRPr="00247981">
        <w:rPr>
          <w:szCs w:val="22"/>
          <w:lang w:val="da-DK"/>
        </w:rPr>
        <w:t>, hvis en bivirkning bliver værre, eller du får bivirkninger, som ikke er nævnt her</w:t>
      </w:r>
      <w:r w:rsidRPr="00247981">
        <w:rPr>
          <w:noProof/>
          <w:szCs w:val="22"/>
          <w:lang w:val="da-DK"/>
        </w:rPr>
        <w:t>. Se punkt 4.</w:t>
      </w:r>
    </w:p>
    <w:p w14:paraId="1CF57526" w14:textId="77777777" w:rsidR="001B06FB" w:rsidRDefault="001B06FB">
      <w:pPr>
        <w:pStyle w:val="EMEABodyText"/>
        <w:rPr>
          <w:lang w:val="da-DK"/>
        </w:rPr>
      </w:pPr>
    </w:p>
    <w:p w14:paraId="0F9BE8FB" w14:textId="77777777" w:rsidR="00EF1EBE" w:rsidRPr="00617ED1" w:rsidRDefault="00EF1EBE" w:rsidP="00EF1EBE">
      <w:pPr>
        <w:rPr>
          <w:lang w:val="da-DK"/>
        </w:rPr>
      </w:pPr>
      <w:r w:rsidRPr="00617ED1">
        <w:rPr>
          <w:lang w:val="da-DK"/>
        </w:rPr>
        <w:t xml:space="preserve">Se den nyeste indlægsseddel på </w:t>
      </w:r>
      <w:r w:rsidRPr="00617ED1">
        <w:rPr>
          <w:u w:val="single"/>
          <w:lang w:val="da-DK"/>
        </w:rPr>
        <w:t>www.indlaegsseddel.dk.</w:t>
      </w:r>
    </w:p>
    <w:p w14:paraId="6B45A52C" w14:textId="77777777" w:rsidR="00EF1EBE" w:rsidRPr="002C6D9C" w:rsidRDefault="00EF1EBE">
      <w:pPr>
        <w:pStyle w:val="EMEABodyText"/>
        <w:rPr>
          <w:lang w:val="da-DK"/>
        </w:rPr>
      </w:pPr>
    </w:p>
    <w:p w14:paraId="69DE6777" w14:textId="77777777" w:rsidR="001B06FB" w:rsidRPr="0042467A" w:rsidRDefault="001B06FB" w:rsidP="001B06FB">
      <w:pPr>
        <w:pStyle w:val="EMEAHeading3"/>
        <w:rPr>
          <w:noProof/>
          <w:u w:val="single"/>
          <w:lang w:val="da-DK"/>
        </w:rPr>
      </w:pPr>
      <w:r w:rsidRPr="0042467A">
        <w:rPr>
          <w:u w:val="single"/>
          <w:lang w:val="da-DK"/>
        </w:rPr>
        <w:t>Oversigt over indlægssedlen</w:t>
      </w:r>
      <w:r w:rsidRPr="0042467A">
        <w:rPr>
          <w:noProof/>
          <w:u w:val="single"/>
          <w:lang w:val="da-DK"/>
        </w:rPr>
        <w:t>:</w:t>
      </w:r>
    </w:p>
    <w:p w14:paraId="14344262" w14:textId="77777777" w:rsidR="001B06FB" w:rsidRPr="002C6D9C" w:rsidRDefault="001B06FB" w:rsidP="001B06FB">
      <w:pPr>
        <w:pStyle w:val="EMEABodyText"/>
        <w:rPr>
          <w:noProof/>
          <w:lang w:val="da-DK"/>
        </w:rPr>
      </w:pPr>
      <w:r w:rsidRPr="002C6D9C">
        <w:rPr>
          <w:noProof/>
          <w:lang w:val="da-DK"/>
        </w:rPr>
        <w:t>1.</w:t>
      </w:r>
      <w:r w:rsidRPr="002C6D9C">
        <w:rPr>
          <w:noProof/>
          <w:lang w:val="da-DK"/>
        </w:rPr>
        <w:tab/>
      </w:r>
      <w:r>
        <w:rPr>
          <w:lang w:val="da-DK"/>
        </w:rPr>
        <w:t>V</w:t>
      </w:r>
      <w:r w:rsidRPr="002C6D9C">
        <w:rPr>
          <w:lang w:val="da-DK"/>
        </w:rPr>
        <w:t xml:space="preserve">irkning og </w:t>
      </w:r>
      <w:r>
        <w:rPr>
          <w:lang w:val="da-DK"/>
        </w:rPr>
        <w:t>anvendelse</w:t>
      </w:r>
    </w:p>
    <w:p w14:paraId="33E370A2" w14:textId="77777777" w:rsidR="001B06FB" w:rsidRPr="002C6D9C" w:rsidRDefault="001B06FB" w:rsidP="001B06FB">
      <w:pPr>
        <w:pStyle w:val="EMEABodyText"/>
        <w:rPr>
          <w:lang w:val="da-DK"/>
        </w:rPr>
      </w:pPr>
      <w:r w:rsidRPr="002C6D9C">
        <w:rPr>
          <w:noProof/>
          <w:lang w:val="da-DK"/>
        </w:rPr>
        <w:t>2.</w:t>
      </w:r>
      <w:r w:rsidRPr="002C6D9C">
        <w:rPr>
          <w:noProof/>
          <w:lang w:val="da-DK"/>
        </w:rPr>
        <w:tab/>
        <w:t>Det</w:t>
      </w:r>
      <w:r w:rsidRPr="002C6D9C">
        <w:rPr>
          <w:lang w:val="da-DK"/>
        </w:rPr>
        <w:t xml:space="preserve"> skal du vide, før du begynder at </w:t>
      </w:r>
      <w:r>
        <w:rPr>
          <w:lang w:val="da-DK"/>
        </w:rPr>
        <w:t>tage</w:t>
      </w:r>
      <w:r w:rsidRPr="002C6D9C">
        <w:rPr>
          <w:lang w:val="da-DK"/>
        </w:rPr>
        <w:t xml:space="preserve"> </w:t>
      </w:r>
      <w:r>
        <w:rPr>
          <w:lang w:val="da-DK"/>
        </w:rPr>
        <w:t>Karvea</w:t>
      </w:r>
    </w:p>
    <w:p w14:paraId="3764D82F" w14:textId="77777777" w:rsidR="001B06FB" w:rsidRPr="002C6D9C" w:rsidRDefault="001B06FB" w:rsidP="001B06FB">
      <w:pPr>
        <w:pStyle w:val="EMEABodyText"/>
        <w:rPr>
          <w:noProof/>
          <w:lang w:val="da-DK"/>
        </w:rPr>
      </w:pPr>
      <w:r w:rsidRPr="002C6D9C">
        <w:rPr>
          <w:noProof/>
          <w:lang w:val="da-DK"/>
        </w:rPr>
        <w:t>3.</w:t>
      </w:r>
      <w:r w:rsidRPr="002C6D9C">
        <w:rPr>
          <w:noProof/>
          <w:lang w:val="da-DK"/>
        </w:rPr>
        <w:tab/>
      </w:r>
      <w:r w:rsidRPr="002C6D9C">
        <w:rPr>
          <w:lang w:val="da-DK"/>
        </w:rPr>
        <w:t xml:space="preserve">Sådan skal du </w:t>
      </w:r>
      <w:r>
        <w:rPr>
          <w:lang w:val="da-DK"/>
        </w:rPr>
        <w:t>tage</w:t>
      </w:r>
      <w:r w:rsidRPr="002C6D9C">
        <w:rPr>
          <w:lang w:val="da-DK"/>
        </w:rPr>
        <w:t xml:space="preserve"> </w:t>
      </w:r>
      <w:r>
        <w:rPr>
          <w:lang w:val="da-DK"/>
        </w:rPr>
        <w:t>Karvea</w:t>
      </w:r>
    </w:p>
    <w:p w14:paraId="32C65B0B" w14:textId="77777777" w:rsidR="001B06FB" w:rsidRPr="002C6D9C" w:rsidRDefault="001B06FB" w:rsidP="001B06FB">
      <w:pPr>
        <w:pStyle w:val="EMEABodyText"/>
        <w:rPr>
          <w:noProof/>
          <w:lang w:val="da-DK"/>
        </w:rPr>
      </w:pPr>
      <w:r w:rsidRPr="002C6D9C">
        <w:rPr>
          <w:noProof/>
          <w:lang w:val="da-DK"/>
        </w:rPr>
        <w:t>4.</w:t>
      </w:r>
      <w:r w:rsidRPr="002C6D9C">
        <w:rPr>
          <w:noProof/>
          <w:lang w:val="da-DK"/>
        </w:rPr>
        <w:tab/>
        <w:t>Bivirkninger</w:t>
      </w:r>
    </w:p>
    <w:p w14:paraId="7E9F71E9" w14:textId="77777777" w:rsidR="001B06FB" w:rsidRPr="002C6D9C" w:rsidRDefault="001B06FB" w:rsidP="001B06FB">
      <w:pPr>
        <w:pStyle w:val="EMEABodyText"/>
        <w:rPr>
          <w:noProof/>
          <w:lang w:val="da-DK"/>
        </w:rPr>
      </w:pPr>
      <w:r w:rsidRPr="002C6D9C">
        <w:rPr>
          <w:noProof/>
          <w:lang w:val="da-DK"/>
        </w:rPr>
        <w:t>5.</w:t>
      </w:r>
      <w:r w:rsidRPr="002C6D9C">
        <w:rPr>
          <w:noProof/>
          <w:lang w:val="da-DK"/>
        </w:rPr>
        <w:tab/>
      </w:r>
      <w:r>
        <w:rPr>
          <w:noProof/>
          <w:lang w:val="da-DK"/>
        </w:rPr>
        <w:t>Op</w:t>
      </w:r>
      <w:r w:rsidRPr="002C6D9C">
        <w:rPr>
          <w:noProof/>
          <w:lang w:val="da-DK"/>
        </w:rPr>
        <w:t>bevar</w:t>
      </w:r>
      <w:r>
        <w:rPr>
          <w:lang w:val="da-DK"/>
        </w:rPr>
        <w:t>ing</w:t>
      </w:r>
    </w:p>
    <w:p w14:paraId="45E1EB55" w14:textId="77777777" w:rsidR="001B06FB" w:rsidRPr="002C6D9C" w:rsidRDefault="001B06FB" w:rsidP="001B06FB">
      <w:pPr>
        <w:pStyle w:val="EMEABodyText"/>
        <w:rPr>
          <w:noProof/>
          <w:lang w:val="da-DK"/>
        </w:rPr>
      </w:pPr>
      <w:r w:rsidRPr="002C6D9C">
        <w:rPr>
          <w:noProof/>
          <w:lang w:val="da-DK"/>
        </w:rPr>
        <w:t>6.</w:t>
      </w:r>
      <w:r w:rsidRPr="002C6D9C">
        <w:rPr>
          <w:noProof/>
          <w:lang w:val="da-DK"/>
        </w:rPr>
        <w:tab/>
      </w:r>
      <w:r w:rsidR="00BE06BD" w:rsidRPr="00247981">
        <w:rPr>
          <w:szCs w:val="22"/>
          <w:lang w:val="da-DK"/>
        </w:rPr>
        <w:t>Pakningsstørrelser og yderligere oplysninger</w:t>
      </w:r>
    </w:p>
    <w:p w14:paraId="070E071B" w14:textId="77777777" w:rsidR="001B06FB" w:rsidRPr="002C6D9C" w:rsidRDefault="001B06FB">
      <w:pPr>
        <w:pStyle w:val="EMEABodyText"/>
        <w:rPr>
          <w:lang w:val="da-DK"/>
        </w:rPr>
      </w:pPr>
    </w:p>
    <w:p w14:paraId="40334783" w14:textId="77777777" w:rsidR="001B06FB" w:rsidRPr="002C6D9C" w:rsidRDefault="001B06FB">
      <w:pPr>
        <w:pStyle w:val="EMEABodyText"/>
        <w:rPr>
          <w:lang w:val="da-DK"/>
        </w:rPr>
      </w:pPr>
    </w:p>
    <w:p w14:paraId="0A4B48FB" w14:textId="77777777" w:rsidR="00BE06BD" w:rsidRPr="002C6D9C" w:rsidRDefault="001B06FB" w:rsidP="00BE06BD">
      <w:pPr>
        <w:pStyle w:val="EMEAHeading1"/>
        <w:rPr>
          <w:lang w:val="da-DK"/>
        </w:rPr>
      </w:pPr>
      <w:r w:rsidRPr="002C6D9C">
        <w:rPr>
          <w:lang w:val="da-DK"/>
        </w:rPr>
        <w:t>1.</w:t>
      </w:r>
      <w:r w:rsidRPr="002C6D9C">
        <w:rPr>
          <w:lang w:val="da-DK"/>
        </w:rPr>
        <w:tab/>
      </w:r>
      <w:r w:rsidR="00BE06BD" w:rsidRPr="00751575">
        <w:rPr>
          <w:caps w:val="0"/>
          <w:lang w:val="da-DK"/>
        </w:rPr>
        <w:t>Virkning og anvendelse</w:t>
      </w:r>
    </w:p>
    <w:p w14:paraId="053B773D" w14:textId="77777777" w:rsidR="001B06FB" w:rsidRPr="002C6D9C" w:rsidRDefault="001B06FB" w:rsidP="001B06FB">
      <w:pPr>
        <w:pStyle w:val="EMEAHeading1"/>
        <w:rPr>
          <w:lang w:val="da-DK"/>
        </w:rPr>
      </w:pPr>
    </w:p>
    <w:p w14:paraId="555A1F86" w14:textId="77777777" w:rsidR="001B06FB" w:rsidRPr="002C6D9C" w:rsidRDefault="001B06FB">
      <w:pPr>
        <w:pStyle w:val="EMEABodyText"/>
        <w:rPr>
          <w:lang w:val="da-DK"/>
        </w:rPr>
      </w:pPr>
      <w:r>
        <w:rPr>
          <w:lang w:val="da-DK"/>
        </w:rPr>
        <w:t>Karvea</w:t>
      </w:r>
      <w:r w:rsidRPr="002C6D9C">
        <w:rPr>
          <w:lang w:val="da-DK"/>
        </w:rPr>
        <w:t xml:space="preserve"> tilhører en medicingruppe, der kaldes angiotensin-II receptorantagonister. Angiotensin-II er et stof, der produceres i kroppen, og som binder sig til receptorer i blodårerne og får dem til at trække sig sammen. Dette medfører, at blodtrykket øges. </w:t>
      </w:r>
      <w:r>
        <w:rPr>
          <w:lang w:val="da-DK"/>
        </w:rPr>
        <w:t>Karvea</w:t>
      </w:r>
      <w:r w:rsidRPr="002C6D9C">
        <w:rPr>
          <w:lang w:val="da-DK"/>
        </w:rPr>
        <w:t xml:space="preserve"> forebygger at angiotensin-II binder sig til disse receptorer. Derved afslappes blodårerne, og blodtrykket falder.</w:t>
      </w:r>
      <w:r>
        <w:rPr>
          <w:lang w:val="da-DK"/>
        </w:rPr>
        <w:t xml:space="preserve"> Karvea</w:t>
      </w:r>
      <w:r w:rsidRPr="002C6D9C">
        <w:rPr>
          <w:lang w:val="da-DK"/>
        </w:rPr>
        <w:t xml:space="preserve"> mindsker faldende nyrefunktion hos patienter med forhøjet blodtryk og type 2 diabetes</w:t>
      </w:r>
      <w:r w:rsidR="00EF48AE">
        <w:rPr>
          <w:lang w:val="da-DK"/>
        </w:rPr>
        <w:t xml:space="preserve"> (sukkersyge)</w:t>
      </w:r>
      <w:r w:rsidR="00EF48AE" w:rsidRPr="002C6D9C">
        <w:rPr>
          <w:lang w:val="da-DK"/>
        </w:rPr>
        <w:t>.</w:t>
      </w:r>
    </w:p>
    <w:p w14:paraId="7D7832A4" w14:textId="77777777" w:rsidR="001B06FB" w:rsidRPr="002C6D9C" w:rsidRDefault="001B06FB">
      <w:pPr>
        <w:pStyle w:val="EMEABodyText"/>
        <w:rPr>
          <w:lang w:val="da-DK"/>
        </w:rPr>
      </w:pPr>
    </w:p>
    <w:p w14:paraId="073BAB0D" w14:textId="77777777" w:rsidR="001B06FB" w:rsidRDefault="001B06FB">
      <w:pPr>
        <w:pStyle w:val="EMEABodyText"/>
        <w:rPr>
          <w:lang w:val="da-DK"/>
        </w:rPr>
      </w:pPr>
      <w:r>
        <w:rPr>
          <w:lang w:val="da-DK"/>
        </w:rPr>
        <w:t>Karvea</w:t>
      </w:r>
      <w:r w:rsidRPr="002C6D9C">
        <w:rPr>
          <w:lang w:val="da-DK"/>
        </w:rPr>
        <w:t xml:space="preserve"> anvendes</w:t>
      </w:r>
      <w:r>
        <w:rPr>
          <w:lang w:val="da-DK"/>
        </w:rPr>
        <w:t xml:space="preserve"> til voksne patienter</w:t>
      </w:r>
    </w:p>
    <w:p w14:paraId="171DD3BD" w14:textId="77777777" w:rsidR="001B06FB" w:rsidRDefault="001B06FB" w:rsidP="001B06FB">
      <w:pPr>
        <w:pStyle w:val="EMEABodyTextIndent"/>
        <w:tabs>
          <w:tab w:val="num" w:pos="567"/>
        </w:tabs>
        <w:rPr>
          <w:lang w:val="da-DK"/>
        </w:rPr>
      </w:pPr>
      <w:r w:rsidRPr="002A00F0">
        <w:rPr>
          <w:lang w:val="da-DK"/>
        </w:rPr>
        <w:t xml:space="preserve">til </w:t>
      </w:r>
      <w:r>
        <w:rPr>
          <w:lang w:val="da-DK"/>
        </w:rPr>
        <w:t xml:space="preserve">at behandle </w:t>
      </w:r>
      <w:r w:rsidRPr="002A00F0">
        <w:rPr>
          <w:lang w:val="da-DK"/>
        </w:rPr>
        <w:t>forhøjet blodtryk (</w:t>
      </w:r>
      <w:r w:rsidRPr="00381892">
        <w:rPr>
          <w:i/>
          <w:lang w:val="da-DK"/>
        </w:rPr>
        <w:t>hypertension</w:t>
      </w:r>
      <w:r w:rsidRPr="002A00F0">
        <w:rPr>
          <w:lang w:val="da-DK"/>
        </w:rPr>
        <w:t>)</w:t>
      </w:r>
    </w:p>
    <w:p w14:paraId="6E50AE1C" w14:textId="77777777" w:rsidR="001B06FB" w:rsidRPr="002A00F0" w:rsidRDefault="001B06FB" w:rsidP="001B06FB">
      <w:pPr>
        <w:pStyle w:val="EMEABodyTextIndent"/>
        <w:tabs>
          <w:tab w:val="num" w:pos="567"/>
        </w:tabs>
        <w:rPr>
          <w:lang w:val="da-DK"/>
        </w:rPr>
      </w:pPr>
      <w:r w:rsidRPr="002A00F0">
        <w:rPr>
          <w:lang w:val="da-DK"/>
        </w:rPr>
        <w:t xml:space="preserve">til at beskytte nyrerne hos </w:t>
      </w:r>
      <w:r>
        <w:rPr>
          <w:lang w:val="da-DK"/>
        </w:rPr>
        <w:t xml:space="preserve">patienter med for højt blodtryk, </w:t>
      </w:r>
      <w:r w:rsidRPr="002A00F0">
        <w:rPr>
          <w:lang w:val="da-DK"/>
        </w:rPr>
        <w:t>type 2</w:t>
      </w:r>
      <w:r w:rsidR="001E4BC5">
        <w:rPr>
          <w:lang w:val="da-DK"/>
        </w:rPr>
        <w:t xml:space="preserve"> </w:t>
      </w:r>
      <w:r w:rsidRPr="002A00F0">
        <w:rPr>
          <w:lang w:val="da-DK"/>
        </w:rPr>
        <w:t>diabet</w:t>
      </w:r>
      <w:r>
        <w:rPr>
          <w:lang w:val="da-DK"/>
        </w:rPr>
        <w:t xml:space="preserve">es og blodprøver, der viser </w:t>
      </w:r>
      <w:r w:rsidRPr="002A00F0">
        <w:rPr>
          <w:lang w:val="da-DK"/>
        </w:rPr>
        <w:t>nedsat nyrefunktion.</w:t>
      </w:r>
    </w:p>
    <w:p w14:paraId="283447B5" w14:textId="77777777" w:rsidR="001B06FB" w:rsidRPr="002C6D9C" w:rsidRDefault="001B06FB">
      <w:pPr>
        <w:pStyle w:val="EMEABodyText"/>
        <w:rPr>
          <w:lang w:val="da-DK"/>
        </w:rPr>
      </w:pPr>
    </w:p>
    <w:p w14:paraId="78AFB501" w14:textId="77777777" w:rsidR="001B06FB" w:rsidRPr="002C6D9C" w:rsidRDefault="001B06FB">
      <w:pPr>
        <w:pStyle w:val="EMEABodyText"/>
        <w:rPr>
          <w:lang w:val="da-DK"/>
        </w:rPr>
      </w:pPr>
    </w:p>
    <w:p w14:paraId="07BFE7CB" w14:textId="77777777" w:rsidR="001B06FB" w:rsidRPr="002C6D9C" w:rsidRDefault="001B06FB">
      <w:pPr>
        <w:pStyle w:val="EMEAHeading1"/>
        <w:rPr>
          <w:lang w:val="da-DK"/>
        </w:rPr>
      </w:pPr>
      <w:r w:rsidRPr="002C6D9C">
        <w:rPr>
          <w:lang w:val="da-DK"/>
        </w:rPr>
        <w:t>2.</w:t>
      </w:r>
      <w:r w:rsidRPr="002C6D9C">
        <w:rPr>
          <w:lang w:val="da-DK"/>
        </w:rPr>
        <w:tab/>
      </w:r>
      <w:r w:rsidR="00BE06BD" w:rsidRPr="00CF7A22">
        <w:rPr>
          <w:caps w:val="0"/>
          <w:lang w:val="da-DK"/>
        </w:rPr>
        <w:t xml:space="preserve">Det skal du vide, før du begynder at tage </w:t>
      </w:r>
      <w:r w:rsidR="00BE06BD">
        <w:rPr>
          <w:caps w:val="0"/>
          <w:lang w:val="da-DK"/>
        </w:rPr>
        <w:t>Karvea</w:t>
      </w:r>
    </w:p>
    <w:p w14:paraId="682C171B" w14:textId="77777777" w:rsidR="001B06FB" w:rsidRPr="002C6D9C" w:rsidRDefault="001B06FB">
      <w:pPr>
        <w:pStyle w:val="EMEAHeading1"/>
        <w:rPr>
          <w:lang w:val="da-DK"/>
        </w:rPr>
      </w:pPr>
    </w:p>
    <w:p w14:paraId="7E7F6822" w14:textId="77777777" w:rsidR="001B06FB" w:rsidRPr="002C6D9C" w:rsidRDefault="001B06FB" w:rsidP="001B06FB">
      <w:pPr>
        <w:pStyle w:val="EMEAHeading3"/>
        <w:rPr>
          <w:lang w:val="da-DK"/>
        </w:rPr>
      </w:pPr>
      <w:r>
        <w:rPr>
          <w:lang w:val="da-DK"/>
        </w:rPr>
        <w:t>Tag</w:t>
      </w:r>
      <w:r w:rsidRPr="002C6D9C">
        <w:rPr>
          <w:lang w:val="da-DK"/>
        </w:rPr>
        <w:t xml:space="preserve"> ikke </w:t>
      </w:r>
      <w:r>
        <w:rPr>
          <w:lang w:val="da-DK"/>
        </w:rPr>
        <w:t>Karvea</w:t>
      </w:r>
      <w:r w:rsidRPr="002C6D9C">
        <w:rPr>
          <w:lang w:val="da-DK"/>
        </w:rPr>
        <w:t>:</w:t>
      </w:r>
    </w:p>
    <w:p w14:paraId="78CACDD2" w14:textId="77777777" w:rsidR="001B06FB" w:rsidRDefault="001B06FB" w:rsidP="00FE4CDA">
      <w:pPr>
        <w:pStyle w:val="EMEABodyTextIndent"/>
        <w:numPr>
          <w:ilvl w:val="0"/>
          <w:numId w:val="0"/>
        </w:numPr>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hvis du er </w:t>
      </w:r>
      <w:r w:rsidRPr="00B00810">
        <w:rPr>
          <w:b/>
          <w:lang w:val="da-DK"/>
        </w:rPr>
        <w:t>overfølsom</w:t>
      </w:r>
      <w:r w:rsidRPr="002C6D9C">
        <w:rPr>
          <w:lang w:val="da-DK"/>
        </w:rPr>
        <w:t xml:space="preserve"> (allergisk) over for irbesartan eller et af de øvrige indholdsstoffer i </w:t>
      </w:r>
      <w:r>
        <w:rPr>
          <w:lang w:val="da-DK"/>
        </w:rPr>
        <w:t>Karvea</w:t>
      </w:r>
      <w:r w:rsidR="00BE06BD">
        <w:rPr>
          <w:lang w:val="da-DK"/>
        </w:rPr>
        <w:t xml:space="preserve"> </w:t>
      </w:r>
      <w:r w:rsidR="00BE06BD" w:rsidRPr="00247981">
        <w:rPr>
          <w:szCs w:val="22"/>
          <w:lang w:val="da-DK"/>
        </w:rPr>
        <w:t>(angivet i punkt 6).</w:t>
      </w:r>
    </w:p>
    <w:p w14:paraId="1746D9AB" w14:textId="77777777" w:rsidR="001B06FB" w:rsidRDefault="001B06FB" w:rsidP="00FE4CDA">
      <w:pPr>
        <w:pStyle w:val="EMEABodyTextIndent"/>
        <w:tabs>
          <w:tab w:val="clear" w:pos="360"/>
          <w:tab w:val="num" w:pos="567"/>
        </w:tabs>
        <w:ind w:left="567" w:hanging="567"/>
        <w:rPr>
          <w:lang w:val="da-DK"/>
        </w:rPr>
      </w:pPr>
      <w:r>
        <w:rPr>
          <w:lang w:val="da-DK"/>
        </w:rPr>
        <w:t xml:space="preserve">hvis du er </w:t>
      </w:r>
      <w:r w:rsidRPr="00984B27">
        <w:rPr>
          <w:b/>
          <w:lang w:val="da-DK"/>
        </w:rPr>
        <w:t>længere end 3</w:t>
      </w:r>
      <w:r>
        <w:rPr>
          <w:b/>
          <w:lang w:val="da-DK"/>
        </w:rPr>
        <w:t xml:space="preserve"> måneder henne</w:t>
      </w:r>
      <w:r w:rsidRPr="00984B27">
        <w:rPr>
          <w:b/>
          <w:lang w:val="da-DK"/>
        </w:rPr>
        <w:t xml:space="preserve"> i din graviditet</w:t>
      </w:r>
      <w:r>
        <w:rPr>
          <w:lang w:val="da-DK"/>
        </w:rPr>
        <w:t>. (Det er også bedre at lade være med at tage Karvea i begyndelsen af graviditeten – se afsnittet om graviditet)</w:t>
      </w:r>
    </w:p>
    <w:p w14:paraId="141929A6" w14:textId="77777777" w:rsidR="00BE06BD" w:rsidRPr="005B0D26" w:rsidRDefault="00BE06BD" w:rsidP="00FE4CDA">
      <w:pPr>
        <w:pStyle w:val="EMEABodyTextIndent"/>
        <w:tabs>
          <w:tab w:val="clear" w:pos="360"/>
          <w:tab w:val="num" w:pos="567"/>
        </w:tabs>
        <w:ind w:left="567" w:hanging="567"/>
        <w:rPr>
          <w:lang w:val="da-DK"/>
        </w:rPr>
      </w:pPr>
      <w:r w:rsidRPr="007C2EC5">
        <w:rPr>
          <w:b/>
          <w:lang w:val="da-DK"/>
        </w:rPr>
        <w:t xml:space="preserve">hvis du </w:t>
      </w:r>
      <w:r w:rsidR="008C5AC9">
        <w:rPr>
          <w:b/>
          <w:lang w:val="da-DK"/>
        </w:rPr>
        <w:t xml:space="preserve">har </w:t>
      </w:r>
      <w:r w:rsidRPr="007C2EC5">
        <w:rPr>
          <w:b/>
          <w:lang w:val="da-DK"/>
        </w:rPr>
        <w:t>diabetes eller nedsat nyrefunktion</w:t>
      </w:r>
      <w:r>
        <w:rPr>
          <w:b/>
          <w:lang w:val="da-DK"/>
        </w:rPr>
        <w:t>,</w:t>
      </w:r>
      <w:r>
        <w:rPr>
          <w:lang w:val="da-DK"/>
        </w:rPr>
        <w:t xml:space="preserve"> og du bliver behandlet med</w:t>
      </w:r>
      <w:r w:rsidR="008C5AC9">
        <w:rPr>
          <w:lang w:val="da-DK"/>
        </w:rPr>
        <w:t xml:space="preserve"> </w:t>
      </w:r>
      <w:r w:rsidR="00DB2D03" w:rsidRPr="005B0D26">
        <w:rPr>
          <w:lang w:val="da-DK"/>
        </w:rPr>
        <w:t>et lægemiddel</w:t>
      </w:r>
      <w:r w:rsidR="00DB2D03">
        <w:rPr>
          <w:lang w:val="da-DK"/>
        </w:rPr>
        <w:t xml:space="preserve">, der sænker </w:t>
      </w:r>
      <w:r w:rsidR="00DB2D03" w:rsidRPr="005B0D26">
        <w:rPr>
          <w:lang w:val="da-DK"/>
        </w:rPr>
        <w:t>blodtryk</w:t>
      </w:r>
      <w:r w:rsidR="00DB2D03">
        <w:rPr>
          <w:lang w:val="da-DK"/>
        </w:rPr>
        <w:t>ket, som indeholder</w:t>
      </w:r>
      <w:r w:rsidR="00DB2D03" w:rsidRPr="005B0D26">
        <w:rPr>
          <w:lang w:val="da-DK"/>
        </w:rPr>
        <w:t xml:space="preserve"> </w:t>
      </w:r>
      <w:r w:rsidRPr="005B0D26">
        <w:rPr>
          <w:lang w:val="da-DK"/>
        </w:rPr>
        <w:t xml:space="preserve">aliskiren </w:t>
      </w:r>
    </w:p>
    <w:p w14:paraId="245F8572" w14:textId="77777777" w:rsidR="001B06FB" w:rsidRPr="002C6D9C" w:rsidRDefault="001B06FB">
      <w:pPr>
        <w:pStyle w:val="EMEABodyText"/>
        <w:rPr>
          <w:lang w:val="da-DK"/>
        </w:rPr>
      </w:pPr>
    </w:p>
    <w:p w14:paraId="7F8F2C78" w14:textId="77777777" w:rsidR="00285439" w:rsidRPr="00701FDE" w:rsidRDefault="00285439" w:rsidP="00285439">
      <w:pPr>
        <w:suppressAutoHyphens/>
        <w:ind w:left="567" w:hanging="567"/>
        <w:rPr>
          <w:szCs w:val="22"/>
          <w:lang w:val="da-DK"/>
        </w:rPr>
      </w:pPr>
      <w:r w:rsidRPr="00701FDE">
        <w:rPr>
          <w:b/>
          <w:szCs w:val="22"/>
          <w:lang w:val="da-DK"/>
        </w:rPr>
        <w:t>Advarsler og forsigtighedsregler</w:t>
      </w:r>
    </w:p>
    <w:p w14:paraId="32A9F16E" w14:textId="77777777" w:rsidR="00285439" w:rsidRPr="00B94961" w:rsidRDefault="00285439" w:rsidP="00285439">
      <w:pPr>
        <w:keepNext/>
        <w:keepLines/>
        <w:outlineLvl w:val="2"/>
        <w:rPr>
          <w:szCs w:val="22"/>
          <w:lang w:val="da-DK"/>
        </w:rPr>
      </w:pPr>
      <w:r w:rsidRPr="00B94961">
        <w:rPr>
          <w:szCs w:val="22"/>
          <w:lang w:val="da-DK"/>
        </w:rPr>
        <w:t xml:space="preserve">Kontakt lægen, før du tager </w:t>
      </w:r>
      <w:r>
        <w:rPr>
          <w:szCs w:val="22"/>
          <w:lang w:val="da-DK"/>
        </w:rPr>
        <w:t>Karvea</w:t>
      </w:r>
      <w:r w:rsidR="008C5AC9">
        <w:rPr>
          <w:color w:val="333333"/>
          <w:lang w:val="da-DK"/>
        </w:rPr>
        <w:t>,</w:t>
      </w:r>
      <w:r w:rsidRPr="00B94961">
        <w:rPr>
          <w:color w:val="333333"/>
          <w:lang w:val="da-DK"/>
        </w:rPr>
        <w:t xml:space="preserve"> hvis noget af det følgende gælder for dig:</w:t>
      </w:r>
    </w:p>
    <w:p w14:paraId="3C9FC9ED" w14:textId="77777777" w:rsidR="001B06FB" w:rsidRPr="002C6D9C" w:rsidRDefault="001B06FB" w:rsidP="00285439">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Pr>
          <w:lang w:val="da-DK"/>
        </w:rPr>
        <w:t xml:space="preserve">hvis du får </w:t>
      </w:r>
      <w:r w:rsidRPr="00381892">
        <w:rPr>
          <w:b/>
          <w:lang w:val="da-DK"/>
        </w:rPr>
        <w:t>hyppig opkastning eller diarré</w:t>
      </w:r>
    </w:p>
    <w:p w14:paraId="59124F14" w14:textId="77777777" w:rsidR="001B06FB" w:rsidRPr="002C6D9C" w:rsidRDefault="001B06FB">
      <w:pPr>
        <w:pStyle w:val="EMEABodyTextIndent"/>
        <w:numPr>
          <w:ilvl w:val="0"/>
          <w:numId w:val="0"/>
        </w:numPr>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hvis du lider af </w:t>
      </w:r>
      <w:r w:rsidRPr="00223494">
        <w:rPr>
          <w:b/>
          <w:lang w:val="da-DK"/>
        </w:rPr>
        <w:t>nyreproblemer</w:t>
      </w:r>
    </w:p>
    <w:p w14:paraId="2E70A522" w14:textId="77777777" w:rsidR="001B06FB" w:rsidRPr="002C6D9C" w:rsidRDefault="001B06FB" w:rsidP="003A62E2">
      <w:pPr>
        <w:pStyle w:val="EMEABodyTextIndent"/>
        <w:numPr>
          <w:ilvl w:val="0"/>
          <w:numId w:val="3"/>
        </w:numPr>
        <w:tabs>
          <w:tab w:val="clear" w:pos="930"/>
          <w:tab w:val="num" w:pos="567"/>
        </w:tabs>
        <w:ind w:left="567" w:hanging="567"/>
        <w:rPr>
          <w:lang w:val="da-DK"/>
        </w:rPr>
      </w:pPr>
      <w:r w:rsidRPr="002C6D9C">
        <w:rPr>
          <w:lang w:val="da-DK"/>
        </w:rPr>
        <w:t xml:space="preserve">hvis du lider af </w:t>
      </w:r>
      <w:r w:rsidRPr="00223494">
        <w:rPr>
          <w:b/>
          <w:lang w:val="da-DK"/>
        </w:rPr>
        <w:t>hjerteproblemer</w:t>
      </w:r>
    </w:p>
    <w:p w14:paraId="327BCE49" w14:textId="77777777" w:rsidR="001B06FB" w:rsidRPr="002C6D9C" w:rsidRDefault="001B06FB" w:rsidP="00FE4CDA">
      <w:pPr>
        <w:pStyle w:val="EMEABodyTextIndent"/>
        <w:tabs>
          <w:tab w:val="clear" w:pos="360"/>
          <w:tab w:val="num" w:pos="567"/>
        </w:tabs>
        <w:ind w:left="567" w:hanging="567"/>
        <w:rPr>
          <w:lang w:val="da-DK"/>
        </w:rPr>
      </w:pPr>
      <w:r w:rsidRPr="002C6D9C">
        <w:rPr>
          <w:lang w:val="da-DK"/>
        </w:rPr>
        <w:t xml:space="preserve">hvis du får </w:t>
      </w:r>
      <w:r>
        <w:rPr>
          <w:lang w:val="da-DK"/>
        </w:rPr>
        <w:t>Karvea</w:t>
      </w:r>
      <w:r w:rsidRPr="002C6D9C">
        <w:rPr>
          <w:lang w:val="da-DK"/>
        </w:rPr>
        <w:t xml:space="preserve"> for </w:t>
      </w:r>
      <w:r w:rsidRPr="00B00810">
        <w:rPr>
          <w:b/>
          <w:lang w:val="da-DK"/>
        </w:rPr>
        <w:t>diabetisk nyresygdom</w:t>
      </w:r>
      <w:r w:rsidRPr="002C6D9C">
        <w:rPr>
          <w:lang w:val="da-DK"/>
        </w:rPr>
        <w:t>. I dette tilfælde kan lægen tage regelmæssige blodprøver med særlig henblik på at måle kaliumniveauet i blodet, hvis nyrefunktionen er nedsat</w:t>
      </w:r>
    </w:p>
    <w:p w14:paraId="52A5A48E" w14:textId="77777777" w:rsidR="00EF1EBE" w:rsidRPr="005C2131" w:rsidRDefault="00EF1EBE" w:rsidP="00617ED1">
      <w:pPr>
        <w:pStyle w:val="EMEABodyTextIndent"/>
        <w:tabs>
          <w:tab w:val="clear" w:pos="360"/>
          <w:tab w:val="num" w:pos="567"/>
        </w:tabs>
        <w:ind w:left="567" w:hanging="567"/>
        <w:rPr>
          <w:lang w:val="da-DK"/>
        </w:rPr>
      </w:pPr>
      <w:r w:rsidRPr="00CB0C99">
        <w:rPr>
          <w:lang w:val="da-DK"/>
        </w:rPr>
        <w:lastRenderedPageBreak/>
        <w:t>hvis du</w:t>
      </w:r>
      <w:r>
        <w:rPr>
          <w:lang w:val="da-DK"/>
        </w:rPr>
        <w:t xml:space="preserve"> udvikler </w:t>
      </w:r>
      <w:r w:rsidRPr="00EF1206">
        <w:rPr>
          <w:b/>
          <w:bCs/>
          <w:lang w:val="da-DK"/>
        </w:rPr>
        <w:t>lavt blodsukkerniveau</w:t>
      </w:r>
      <w:r>
        <w:rPr>
          <w:lang w:val="da-DK"/>
        </w:rPr>
        <w:t xml:space="preserve"> (symptomerne kan inkludere svedtendens, svaghed, sult, svimmelhed, skælven, hovedpine, rødmen eller bleghed, følelsesløshed, hurtige og hamrende hjerteslag), især hvis du er i behandling for diabetes</w:t>
      </w:r>
    </w:p>
    <w:p w14:paraId="37A6B3DA" w14:textId="77777777" w:rsidR="00285439" w:rsidRDefault="001B06FB" w:rsidP="00FE4CDA">
      <w:pPr>
        <w:pStyle w:val="EMEABodyTextIndent"/>
        <w:tabs>
          <w:tab w:val="clear" w:pos="360"/>
          <w:tab w:val="num" w:pos="567"/>
        </w:tabs>
        <w:ind w:left="567" w:hanging="567"/>
        <w:rPr>
          <w:lang w:val="da-DK"/>
        </w:rPr>
      </w:pPr>
      <w:r w:rsidRPr="002C6D9C">
        <w:rPr>
          <w:lang w:val="da-DK"/>
        </w:rPr>
        <w:t xml:space="preserve">hvis du skal </w:t>
      </w:r>
      <w:r w:rsidRPr="00223494">
        <w:rPr>
          <w:b/>
          <w:lang w:val="da-DK"/>
        </w:rPr>
        <w:t>opereres</w:t>
      </w:r>
      <w:r w:rsidRPr="002C6D9C">
        <w:rPr>
          <w:lang w:val="da-DK"/>
        </w:rPr>
        <w:t xml:space="preserve"> eller </w:t>
      </w:r>
      <w:r w:rsidRPr="00223494">
        <w:rPr>
          <w:b/>
          <w:lang w:val="da-DK"/>
        </w:rPr>
        <w:t>bedøves</w:t>
      </w:r>
    </w:p>
    <w:p w14:paraId="114E8AFD" w14:textId="77777777" w:rsidR="00DB2D03" w:rsidRDefault="00285439" w:rsidP="00617ED1">
      <w:pPr>
        <w:pStyle w:val="EMEABodyTextIndent"/>
        <w:tabs>
          <w:tab w:val="clear" w:pos="360"/>
          <w:tab w:val="num" w:pos="567"/>
        </w:tabs>
        <w:ind w:left="567" w:hanging="567"/>
        <w:rPr>
          <w:lang w:val="da-DK"/>
        </w:rPr>
      </w:pPr>
      <w:r>
        <w:rPr>
          <w:lang w:val="da-DK"/>
        </w:rPr>
        <w:t xml:space="preserve">hvis du tager </w:t>
      </w:r>
      <w:r w:rsidR="00DB2D03">
        <w:rPr>
          <w:lang w:val="da-DK"/>
        </w:rPr>
        <w:t>en af følgende lægemidler, der anvendes til at behandle forhøjet blodtryk:</w:t>
      </w:r>
    </w:p>
    <w:p w14:paraId="0D36C8C1" w14:textId="77777777" w:rsidR="00DB2D03" w:rsidRDefault="00DB2D03" w:rsidP="003A62E2">
      <w:pPr>
        <w:pStyle w:val="EMEABodyTextIndent"/>
        <w:numPr>
          <w:ilvl w:val="0"/>
          <w:numId w:val="9"/>
        </w:numPr>
        <w:rPr>
          <w:lang w:val="da-DK"/>
        </w:rPr>
      </w:pPr>
      <w:r>
        <w:rPr>
          <w:lang w:val="da-DK"/>
        </w:rPr>
        <w:t>en ACE-hæmmer (f.eks. enalapril, lisinopril, remipril) især hvis du har nyreproblemer, der skyldes diabetes.</w:t>
      </w:r>
    </w:p>
    <w:p w14:paraId="09C05A79" w14:textId="77777777" w:rsidR="00285439" w:rsidRDefault="00285439" w:rsidP="003A62E2">
      <w:pPr>
        <w:pStyle w:val="EMEABodyTextIndent"/>
        <w:numPr>
          <w:ilvl w:val="0"/>
          <w:numId w:val="12"/>
        </w:numPr>
        <w:rPr>
          <w:lang w:val="da-DK"/>
        </w:rPr>
      </w:pPr>
      <w:r>
        <w:rPr>
          <w:lang w:val="da-DK"/>
        </w:rPr>
        <w:t>alis</w:t>
      </w:r>
      <w:r w:rsidR="00DB2D03">
        <w:rPr>
          <w:lang w:val="da-DK"/>
        </w:rPr>
        <w:t>k</w:t>
      </w:r>
      <w:r>
        <w:rPr>
          <w:lang w:val="da-DK"/>
        </w:rPr>
        <w:t>iren</w:t>
      </w:r>
      <w:r w:rsidR="00DB2D03">
        <w:rPr>
          <w:lang w:val="da-DK"/>
        </w:rPr>
        <w:t>.</w:t>
      </w:r>
    </w:p>
    <w:p w14:paraId="335B9CF0" w14:textId="77777777" w:rsidR="00F4639E" w:rsidRDefault="00F4639E" w:rsidP="00DB2D03">
      <w:pPr>
        <w:tabs>
          <w:tab w:val="left" w:pos="-720"/>
        </w:tabs>
        <w:suppressAutoHyphens/>
        <w:rPr>
          <w:lang w:val="da-DK"/>
        </w:rPr>
      </w:pPr>
    </w:p>
    <w:p w14:paraId="5CA079E1" w14:textId="77777777" w:rsidR="00DB2D03" w:rsidRPr="00F21831" w:rsidRDefault="00DB2D03" w:rsidP="00DB2D03">
      <w:pPr>
        <w:tabs>
          <w:tab w:val="left" w:pos="-720"/>
        </w:tabs>
        <w:suppressAutoHyphens/>
        <w:rPr>
          <w:lang w:val="da-DK"/>
        </w:rPr>
      </w:pPr>
      <w:r w:rsidRPr="00F21831">
        <w:rPr>
          <w:lang w:val="da-DK"/>
        </w:rPr>
        <w:t xml:space="preserve">Din læge vil måske </w:t>
      </w:r>
      <w:r>
        <w:rPr>
          <w:lang w:val="da-DK"/>
        </w:rPr>
        <w:t xml:space="preserve">regelmæssigt </w:t>
      </w:r>
      <w:r w:rsidRPr="00F21831">
        <w:rPr>
          <w:lang w:val="da-DK"/>
        </w:rPr>
        <w:t>kontrollere din nyrefunktion, dit blodtryk og mængden af elektrolytter (f.eks.</w:t>
      </w:r>
      <w:r w:rsidRPr="00621FFB">
        <w:rPr>
          <w:lang w:val="da-DK"/>
        </w:rPr>
        <w:t xml:space="preserve"> kalium) i dit blod</w:t>
      </w:r>
      <w:r w:rsidRPr="00F21831">
        <w:rPr>
          <w:lang w:val="da-DK"/>
        </w:rPr>
        <w:t xml:space="preserve">. </w:t>
      </w:r>
    </w:p>
    <w:p w14:paraId="13708CA6" w14:textId="77777777" w:rsidR="00DB2D03" w:rsidRPr="00F21831" w:rsidRDefault="00DB2D03" w:rsidP="00DB2D03">
      <w:pPr>
        <w:tabs>
          <w:tab w:val="left" w:pos="-720"/>
        </w:tabs>
        <w:suppressAutoHyphens/>
        <w:rPr>
          <w:lang w:val="da-DK"/>
        </w:rPr>
      </w:pPr>
    </w:p>
    <w:p w14:paraId="5FD082F6" w14:textId="77777777" w:rsidR="00DB2D03" w:rsidRDefault="00DB2D03" w:rsidP="00DB2D03">
      <w:pPr>
        <w:pStyle w:val="EMEABodyTextIndent"/>
        <w:numPr>
          <w:ilvl w:val="0"/>
          <w:numId w:val="0"/>
        </w:numPr>
        <w:rPr>
          <w:lang w:val="da-DK"/>
        </w:rPr>
      </w:pPr>
      <w:r w:rsidRPr="00F21831">
        <w:rPr>
          <w:lang w:val="da-DK"/>
        </w:rPr>
        <w:t>Se ogs</w:t>
      </w:r>
      <w:r w:rsidRPr="005F2C2E">
        <w:rPr>
          <w:lang w:val="da-DK"/>
        </w:rPr>
        <w:t>å information under ”</w:t>
      </w:r>
      <w:r>
        <w:rPr>
          <w:lang w:val="da-DK"/>
        </w:rPr>
        <w:t>Tag</w:t>
      </w:r>
      <w:r w:rsidRPr="005F2C2E">
        <w:rPr>
          <w:lang w:val="da-DK"/>
        </w:rPr>
        <w:t xml:space="preserve"> ikke </w:t>
      </w:r>
      <w:r>
        <w:rPr>
          <w:lang w:val="da-DK"/>
        </w:rPr>
        <w:t>Karvea</w:t>
      </w:r>
      <w:r w:rsidRPr="00F21831">
        <w:rPr>
          <w:lang w:val="da-DK"/>
        </w:rPr>
        <w:t>”.</w:t>
      </w:r>
    </w:p>
    <w:p w14:paraId="5D3CFC38" w14:textId="77777777" w:rsidR="00DB2D03" w:rsidRDefault="00DB2D03" w:rsidP="00DB2D03">
      <w:pPr>
        <w:pStyle w:val="EMEABodyTextIndent"/>
        <w:numPr>
          <w:ilvl w:val="0"/>
          <w:numId w:val="0"/>
        </w:numPr>
        <w:rPr>
          <w:lang w:val="da-DK"/>
        </w:rPr>
      </w:pPr>
    </w:p>
    <w:p w14:paraId="07A4DCEB" w14:textId="77777777" w:rsidR="001B06FB" w:rsidRPr="002C6D9C" w:rsidRDefault="001B06FB" w:rsidP="00DB2D03">
      <w:pPr>
        <w:pStyle w:val="EMEABodyTextIndent"/>
        <w:numPr>
          <w:ilvl w:val="0"/>
          <w:numId w:val="0"/>
        </w:numPr>
        <w:rPr>
          <w:lang w:val="da-DK"/>
        </w:rPr>
      </w:pPr>
      <w:r>
        <w:rPr>
          <w:lang w:val="da-DK"/>
        </w:rPr>
        <w:t xml:space="preserve">Du skal fortælle det til din læge, </w:t>
      </w:r>
      <w:r w:rsidRPr="002C6D9C">
        <w:rPr>
          <w:lang w:val="da-DK"/>
        </w:rPr>
        <w:t>hvis du</w:t>
      </w:r>
      <w:r>
        <w:rPr>
          <w:lang w:val="da-DK"/>
        </w:rPr>
        <w:t xml:space="preserve"> </w:t>
      </w:r>
      <w:r w:rsidRPr="002C6D9C">
        <w:rPr>
          <w:lang w:val="da-DK"/>
        </w:rPr>
        <w:t xml:space="preserve">tror du er gravid </w:t>
      </w:r>
      <w:r w:rsidRPr="00D048FC">
        <w:rPr>
          <w:u w:val="single"/>
          <w:lang w:val="da-DK"/>
        </w:rPr>
        <w:t>eller planlægger at blive gravid.</w:t>
      </w:r>
      <w:r w:rsidRPr="002C6D9C">
        <w:rPr>
          <w:lang w:val="da-DK"/>
        </w:rPr>
        <w:t xml:space="preserve"> </w:t>
      </w:r>
      <w:r>
        <w:rPr>
          <w:lang w:val="da-DK"/>
        </w:rPr>
        <w:t>Karvea</w:t>
      </w:r>
      <w:r w:rsidRPr="002C6D9C">
        <w:rPr>
          <w:lang w:val="da-DK"/>
        </w:rPr>
        <w:t xml:space="preserve"> bør ikke bruges tidligt i graviditeten og</w:t>
      </w:r>
      <w:r>
        <w:rPr>
          <w:lang w:val="da-DK"/>
        </w:rPr>
        <w:t xml:space="preserve"> du må ikke tage Karvea, hvis du er længere end 3 måneder henne i din graviditet, da det</w:t>
      </w:r>
      <w:r w:rsidRPr="002C6D9C">
        <w:rPr>
          <w:lang w:val="da-DK"/>
        </w:rPr>
        <w:t xml:space="preserve"> kan skade dit barn</w:t>
      </w:r>
      <w:r>
        <w:rPr>
          <w:lang w:val="da-DK"/>
        </w:rPr>
        <w:t xml:space="preserve"> alvorligt, hvis det bruges i den periode</w:t>
      </w:r>
      <w:r w:rsidRPr="002C6D9C">
        <w:rPr>
          <w:lang w:val="da-DK"/>
        </w:rPr>
        <w:t xml:space="preserve"> </w:t>
      </w:r>
      <w:r>
        <w:rPr>
          <w:lang w:val="da-DK"/>
        </w:rPr>
        <w:t>(</w:t>
      </w:r>
      <w:r w:rsidRPr="002C6D9C">
        <w:rPr>
          <w:lang w:val="da-DK"/>
        </w:rPr>
        <w:t>se afsnittet</w:t>
      </w:r>
      <w:r>
        <w:rPr>
          <w:lang w:val="da-DK"/>
        </w:rPr>
        <w:t xml:space="preserve"> om g</w:t>
      </w:r>
      <w:r w:rsidRPr="002C6D9C">
        <w:rPr>
          <w:lang w:val="da-DK"/>
        </w:rPr>
        <w:t>raviditet</w:t>
      </w:r>
      <w:r>
        <w:rPr>
          <w:lang w:val="da-DK"/>
        </w:rPr>
        <w:t>)</w:t>
      </w:r>
      <w:r w:rsidRPr="002C6D9C">
        <w:rPr>
          <w:lang w:val="da-DK"/>
        </w:rPr>
        <w:t>.</w:t>
      </w:r>
    </w:p>
    <w:p w14:paraId="5ABBDE6A" w14:textId="77777777" w:rsidR="001B06FB" w:rsidRDefault="001B06FB" w:rsidP="001B06FB">
      <w:pPr>
        <w:pStyle w:val="EMEABodyText"/>
        <w:rPr>
          <w:lang w:val="da-DK"/>
        </w:rPr>
      </w:pPr>
    </w:p>
    <w:p w14:paraId="74506770" w14:textId="77777777" w:rsidR="00285439" w:rsidRPr="00701FDE" w:rsidRDefault="00285439" w:rsidP="00285439">
      <w:pPr>
        <w:suppressAutoHyphens/>
        <w:rPr>
          <w:b/>
          <w:szCs w:val="22"/>
          <w:lang w:val="da-DK"/>
        </w:rPr>
      </w:pPr>
      <w:r w:rsidRPr="00701FDE">
        <w:rPr>
          <w:b/>
          <w:szCs w:val="22"/>
          <w:lang w:val="da-DK"/>
        </w:rPr>
        <w:t xml:space="preserve">Børn og </w:t>
      </w:r>
      <w:r w:rsidRPr="00701FDE">
        <w:rPr>
          <w:b/>
          <w:noProof/>
          <w:szCs w:val="22"/>
          <w:lang w:val="da-DK"/>
        </w:rPr>
        <w:t>unge</w:t>
      </w:r>
    </w:p>
    <w:p w14:paraId="4B9D3936" w14:textId="77777777" w:rsidR="001B06FB" w:rsidRPr="000A3E64" w:rsidRDefault="001B06FB" w:rsidP="001B06FB">
      <w:pPr>
        <w:pStyle w:val="EMEABodyText"/>
        <w:rPr>
          <w:lang w:val="da-DK"/>
        </w:rPr>
      </w:pPr>
      <w:r w:rsidRPr="000A3E64">
        <w:rPr>
          <w:lang w:val="da-DK"/>
        </w:rPr>
        <w:t xml:space="preserve">Dette lægemiddel bør ikke anvendes til </w:t>
      </w:r>
      <w:r>
        <w:rPr>
          <w:lang w:val="da-DK"/>
        </w:rPr>
        <w:t>bø</w:t>
      </w:r>
      <w:r w:rsidRPr="000A3E64">
        <w:rPr>
          <w:lang w:val="da-DK"/>
        </w:rPr>
        <w:t xml:space="preserve">rn og unge, da sikkerhed og </w:t>
      </w:r>
      <w:r>
        <w:rPr>
          <w:lang w:val="da-DK"/>
        </w:rPr>
        <w:t>virkning</w:t>
      </w:r>
      <w:r w:rsidRPr="000A3E64">
        <w:rPr>
          <w:lang w:val="da-DK"/>
        </w:rPr>
        <w:t xml:space="preserve"> </w:t>
      </w:r>
      <w:r>
        <w:rPr>
          <w:lang w:val="da-DK"/>
        </w:rPr>
        <w:t>ikke er blevet fuldstændig klar</w:t>
      </w:r>
      <w:r w:rsidRPr="000A3E64">
        <w:rPr>
          <w:lang w:val="da-DK"/>
        </w:rPr>
        <w:t>lagt.</w:t>
      </w:r>
    </w:p>
    <w:p w14:paraId="69A89A77" w14:textId="77777777" w:rsidR="001B06FB" w:rsidRPr="002C6D9C" w:rsidRDefault="001B06FB" w:rsidP="001B06FB">
      <w:pPr>
        <w:pStyle w:val="EMEABodyText"/>
        <w:rPr>
          <w:lang w:val="da-DK"/>
        </w:rPr>
      </w:pPr>
    </w:p>
    <w:p w14:paraId="043ABCDF" w14:textId="77777777" w:rsidR="00285439" w:rsidRPr="00701FDE" w:rsidRDefault="00285439" w:rsidP="00285439">
      <w:pPr>
        <w:suppressAutoHyphens/>
        <w:rPr>
          <w:b/>
          <w:szCs w:val="22"/>
          <w:lang w:val="da-DK"/>
        </w:rPr>
      </w:pPr>
      <w:r w:rsidRPr="00701FDE">
        <w:rPr>
          <w:b/>
          <w:szCs w:val="22"/>
          <w:lang w:val="da-DK"/>
        </w:rPr>
        <w:t xml:space="preserve">Brug af anden medicin sammen med </w:t>
      </w:r>
      <w:r>
        <w:rPr>
          <w:b/>
          <w:szCs w:val="22"/>
          <w:lang w:val="da-DK"/>
        </w:rPr>
        <w:t>Karvea</w:t>
      </w:r>
    </w:p>
    <w:p w14:paraId="5C6C713B" w14:textId="77777777" w:rsidR="00285439" w:rsidRPr="00701FDE" w:rsidRDefault="00285439" w:rsidP="00285439">
      <w:pPr>
        <w:tabs>
          <w:tab w:val="left" w:pos="2268"/>
        </w:tabs>
        <w:suppressAutoHyphens/>
        <w:rPr>
          <w:b/>
          <w:szCs w:val="22"/>
          <w:lang w:val="da-DK"/>
        </w:rPr>
      </w:pPr>
      <w:r w:rsidRPr="00701FDE">
        <w:rPr>
          <w:szCs w:val="22"/>
          <w:lang w:val="da-DK"/>
        </w:rPr>
        <w:t xml:space="preserve">Fortæl </w:t>
      </w:r>
      <w:r w:rsidRPr="00701FDE">
        <w:rPr>
          <w:noProof/>
          <w:szCs w:val="22"/>
          <w:lang w:val="da-DK"/>
        </w:rPr>
        <w:t xml:space="preserve">det altid til </w:t>
      </w:r>
      <w:r w:rsidRPr="00701FDE">
        <w:rPr>
          <w:szCs w:val="22"/>
          <w:lang w:val="da-DK"/>
        </w:rPr>
        <w:t xml:space="preserve">lægen eller </w:t>
      </w:r>
      <w:r w:rsidRPr="00701FDE">
        <w:rPr>
          <w:noProof/>
          <w:szCs w:val="22"/>
          <w:lang w:val="da-DK"/>
        </w:rPr>
        <w:t>apotekspersonalet</w:t>
      </w:r>
      <w:r w:rsidRPr="00701FDE">
        <w:rPr>
          <w:szCs w:val="22"/>
          <w:lang w:val="da-DK"/>
        </w:rPr>
        <w:t xml:space="preserve">, hvis du tager anden medicin eller har gjort det for nylig. </w:t>
      </w:r>
    </w:p>
    <w:p w14:paraId="4740C371" w14:textId="77777777" w:rsidR="00285439" w:rsidRPr="00701FDE" w:rsidRDefault="00285439" w:rsidP="00285439">
      <w:pPr>
        <w:rPr>
          <w:lang w:val="da-DK"/>
        </w:rPr>
      </w:pPr>
    </w:p>
    <w:p w14:paraId="1A96AC2E" w14:textId="77777777" w:rsidR="00DB2D03" w:rsidRDefault="008C5AC9" w:rsidP="00DB2D03">
      <w:pPr>
        <w:pStyle w:val="EMEABodyText"/>
        <w:rPr>
          <w:lang w:val="da-DK"/>
        </w:rPr>
      </w:pPr>
      <w:r>
        <w:rPr>
          <w:lang w:val="da-DK"/>
        </w:rPr>
        <w:t>Din læge kan blive nødt til</w:t>
      </w:r>
      <w:r w:rsidR="00285439" w:rsidRPr="00701FDE">
        <w:rPr>
          <w:lang w:val="da-DK"/>
        </w:rPr>
        <w:t xml:space="preserve"> at ændre din dosis og/eller tage andre forholdsregler</w:t>
      </w:r>
      <w:r w:rsidR="00DB2D03">
        <w:rPr>
          <w:lang w:val="da-DK"/>
        </w:rPr>
        <w:t>:</w:t>
      </w:r>
    </w:p>
    <w:p w14:paraId="21582A4B" w14:textId="77777777" w:rsidR="00DB2D03" w:rsidRDefault="00DB2D03" w:rsidP="00DB2D03">
      <w:pPr>
        <w:pStyle w:val="EMEABodyText"/>
        <w:rPr>
          <w:lang w:val="da-DK"/>
        </w:rPr>
      </w:pPr>
      <w:r>
        <w:rPr>
          <w:lang w:val="da-DK"/>
        </w:rPr>
        <w:t>Hvis du tager en ACE-hæmmer eller aliskiren (se også information under ”Tag ikke Karvea” og ”Advarsler og forsigtighedsregler”).</w:t>
      </w:r>
      <w:r w:rsidRPr="006A634E">
        <w:rPr>
          <w:lang w:val="da-DK"/>
        </w:rPr>
        <w:t xml:space="preserve"> </w:t>
      </w:r>
    </w:p>
    <w:p w14:paraId="4E5B40F5" w14:textId="77777777" w:rsidR="001B06FB" w:rsidRPr="002C6D9C" w:rsidRDefault="001B06FB" w:rsidP="00DB2D03">
      <w:pPr>
        <w:rPr>
          <w:lang w:val="da-DK"/>
        </w:rPr>
      </w:pPr>
    </w:p>
    <w:p w14:paraId="1DD7DC4F" w14:textId="77777777" w:rsidR="001B06FB" w:rsidRDefault="001B06FB" w:rsidP="001B06FB">
      <w:pPr>
        <w:pStyle w:val="EMEAHeading3"/>
        <w:rPr>
          <w:lang w:val="da-DK"/>
        </w:rPr>
      </w:pPr>
      <w:r>
        <w:rPr>
          <w:lang w:val="da-DK"/>
        </w:rPr>
        <w:t>Det kan være nødvendigt at tage blodprøver, hvis du tager:</w:t>
      </w:r>
    </w:p>
    <w:p w14:paraId="7D2B8C5A" w14:textId="77777777" w:rsidR="001B06FB" w:rsidRDefault="001B06FB" w:rsidP="001B06FB">
      <w:pPr>
        <w:pStyle w:val="EMEABodyTextIndent"/>
        <w:tabs>
          <w:tab w:val="num" w:pos="567"/>
        </w:tabs>
        <w:rPr>
          <w:lang w:val="da-DK"/>
        </w:rPr>
      </w:pPr>
      <w:r w:rsidRPr="002A00F0">
        <w:rPr>
          <w:lang w:val="da-DK"/>
        </w:rPr>
        <w:t>kaliumtilskud</w:t>
      </w:r>
    </w:p>
    <w:p w14:paraId="0AB447BE" w14:textId="77777777" w:rsidR="001B06FB" w:rsidRDefault="001B06FB" w:rsidP="001B06FB">
      <w:pPr>
        <w:pStyle w:val="EMEABodyTextIndent"/>
        <w:tabs>
          <w:tab w:val="num" w:pos="567"/>
        </w:tabs>
        <w:rPr>
          <w:lang w:val="da-DK"/>
        </w:rPr>
      </w:pPr>
      <w:r w:rsidRPr="002A00F0">
        <w:rPr>
          <w:lang w:val="da-DK"/>
        </w:rPr>
        <w:t>salterstatninger,</w:t>
      </w:r>
      <w:r>
        <w:rPr>
          <w:lang w:val="da-DK"/>
        </w:rPr>
        <w:t xml:space="preserve"> der indeholder kalium</w:t>
      </w:r>
    </w:p>
    <w:p w14:paraId="4130FEFE" w14:textId="77777777" w:rsidR="001B06FB" w:rsidRDefault="001B06FB" w:rsidP="001B06FB">
      <w:pPr>
        <w:pStyle w:val="EMEABodyTextIndent"/>
        <w:tabs>
          <w:tab w:val="num" w:pos="567"/>
        </w:tabs>
        <w:rPr>
          <w:lang w:val="da-DK"/>
        </w:rPr>
      </w:pPr>
      <w:r w:rsidRPr="002A00F0">
        <w:rPr>
          <w:lang w:val="da-DK"/>
        </w:rPr>
        <w:t>kaliumsparende medicin (som visse vanddrivende lægemidler)</w:t>
      </w:r>
    </w:p>
    <w:p w14:paraId="0FB32E3E" w14:textId="77777777" w:rsidR="00EF1EBE" w:rsidRDefault="001B06FB" w:rsidP="001B06FB">
      <w:pPr>
        <w:pStyle w:val="EMEABodyTextIndent"/>
        <w:tabs>
          <w:tab w:val="num" w:pos="567"/>
        </w:tabs>
        <w:rPr>
          <w:lang w:val="da-DK"/>
        </w:rPr>
      </w:pPr>
      <w:r>
        <w:rPr>
          <w:lang w:val="da-DK"/>
        </w:rPr>
        <w:t>medicin, der indeholder lithium</w:t>
      </w:r>
    </w:p>
    <w:p w14:paraId="6801BD70" w14:textId="77777777" w:rsidR="001B06FB" w:rsidRPr="00617ED1" w:rsidRDefault="00EF1EBE" w:rsidP="00617ED1">
      <w:pPr>
        <w:pStyle w:val="EMEABodyTextIndent"/>
        <w:rPr>
          <w:lang w:val="da-DK"/>
        </w:rPr>
      </w:pPr>
      <w:r>
        <w:rPr>
          <w:lang w:val="da-DK"/>
        </w:rPr>
        <w:t>repaglinid (medicin, der anvendes til at sænke blodsukkerniveauet)</w:t>
      </w:r>
      <w:r w:rsidR="001B06FB" w:rsidRPr="000E2028">
        <w:rPr>
          <w:lang w:val="da-DK"/>
        </w:rPr>
        <w:t>.</w:t>
      </w:r>
    </w:p>
    <w:p w14:paraId="25CD6561" w14:textId="77777777" w:rsidR="001B06FB" w:rsidRDefault="001B06FB" w:rsidP="001B06FB">
      <w:pPr>
        <w:pStyle w:val="EMEABodyText"/>
        <w:rPr>
          <w:lang w:val="da-DK"/>
        </w:rPr>
      </w:pPr>
    </w:p>
    <w:p w14:paraId="53B6FF19" w14:textId="77777777" w:rsidR="001B06FB" w:rsidRPr="002C6D9C" w:rsidRDefault="001B06FB" w:rsidP="001B06FB">
      <w:pPr>
        <w:pStyle w:val="EMEABodyText"/>
        <w:rPr>
          <w:lang w:val="da-DK"/>
        </w:rPr>
      </w:pPr>
      <w:r>
        <w:rPr>
          <w:lang w:val="da-DK"/>
        </w:rPr>
        <w:t>H</w:t>
      </w:r>
      <w:r w:rsidRPr="002A00F0">
        <w:rPr>
          <w:lang w:val="da-DK"/>
        </w:rPr>
        <w:t xml:space="preserve">vis du tager </w:t>
      </w:r>
      <w:r>
        <w:rPr>
          <w:lang w:val="da-DK"/>
        </w:rPr>
        <w:t xml:space="preserve">en bestemt slags </w:t>
      </w:r>
      <w:r w:rsidRPr="002A00F0">
        <w:rPr>
          <w:lang w:val="da-DK"/>
        </w:rPr>
        <w:t xml:space="preserve">smertestillende </w:t>
      </w:r>
      <w:r>
        <w:rPr>
          <w:lang w:val="da-DK"/>
        </w:rPr>
        <w:t xml:space="preserve">medicin, der kaldes </w:t>
      </w:r>
      <w:r w:rsidRPr="002A00F0">
        <w:rPr>
          <w:lang w:val="da-DK"/>
        </w:rPr>
        <w:t>non</w:t>
      </w:r>
      <w:r>
        <w:rPr>
          <w:lang w:val="da-DK"/>
        </w:rPr>
        <w:t>-</w:t>
      </w:r>
      <w:r w:rsidRPr="002A00F0">
        <w:rPr>
          <w:lang w:val="da-DK"/>
        </w:rPr>
        <w:t>steroide anti</w:t>
      </w:r>
      <w:r>
        <w:rPr>
          <w:lang w:val="da-DK"/>
        </w:rPr>
        <w:t>-</w:t>
      </w:r>
      <w:r w:rsidRPr="002A00F0">
        <w:rPr>
          <w:lang w:val="da-DK"/>
        </w:rPr>
        <w:t>inflammatoriske lægemidler</w:t>
      </w:r>
      <w:r>
        <w:rPr>
          <w:lang w:val="da-DK"/>
        </w:rPr>
        <w:t xml:space="preserve">, </w:t>
      </w:r>
      <w:r w:rsidRPr="002A00F0">
        <w:rPr>
          <w:lang w:val="da-DK"/>
        </w:rPr>
        <w:t>kan virkningen af irbesartan nedsættes</w:t>
      </w:r>
      <w:r w:rsidRPr="002C6D9C">
        <w:rPr>
          <w:lang w:val="da-DK"/>
        </w:rPr>
        <w:t>.</w:t>
      </w:r>
    </w:p>
    <w:p w14:paraId="2E653926" w14:textId="77777777" w:rsidR="001B06FB" w:rsidRPr="002C6D9C" w:rsidRDefault="001B06FB" w:rsidP="001B06FB">
      <w:pPr>
        <w:pStyle w:val="EMEABodyText"/>
        <w:rPr>
          <w:lang w:val="da-DK"/>
        </w:rPr>
      </w:pPr>
    </w:p>
    <w:p w14:paraId="7C4E4330" w14:textId="77777777" w:rsidR="001B06FB" w:rsidRPr="002C6D9C" w:rsidRDefault="001B06FB" w:rsidP="001B06FB">
      <w:pPr>
        <w:pStyle w:val="EMEAHeading3"/>
        <w:rPr>
          <w:lang w:val="da-DK"/>
        </w:rPr>
      </w:pPr>
      <w:r w:rsidRPr="002C6D9C">
        <w:rPr>
          <w:lang w:val="da-DK"/>
        </w:rPr>
        <w:t xml:space="preserve">Brug af </w:t>
      </w:r>
      <w:r>
        <w:rPr>
          <w:lang w:val="da-DK"/>
        </w:rPr>
        <w:t>Karvea</w:t>
      </w:r>
      <w:r w:rsidRPr="002C6D9C">
        <w:rPr>
          <w:lang w:val="da-DK"/>
        </w:rPr>
        <w:t xml:space="preserve"> sammen med mad og drikke</w:t>
      </w:r>
    </w:p>
    <w:p w14:paraId="61748737" w14:textId="77777777" w:rsidR="001B06FB" w:rsidRPr="002C6D9C" w:rsidRDefault="001B06FB" w:rsidP="001B06FB">
      <w:pPr>
        <w:pStyle w:val="EMEABodyText"/>
        <w:rPr>
          <w:lang w:val="da-DK"/>
        </w:rPr>
      </w:pPr>
      <w:r>
        <w:rPr>
          <w:lang w:val="da-DK"/>
        </w:rPr>
        <w:t>Karvea kan tages med og uden mad.</w:t>
      </w:r>
    </w:p>
    <w:p w14:paraId="4E742FB5" w14:textId="77777777" w:rsidR="001B06FB" w:rsidRPr="002C6D9C" w:rsidRDefault="001B06FB" w:rsidP="001B06FB">
      <w:pPr>
        <w:pStyle w:val="EMEABodyText"/>
        <w:rPr>
          <w:lang w:val="da-DK"/>
        </w:rPr>
      </w:pPr>
    </w:p>
    <w:p w14:paraId="5A570DB7" w14:textId="77777777" w:rsidR="001B06FB" w:rsidRDefault="001B06FB" w:rsidP="001B06FB">
      <w:pPr>
        <w:pStyle w:val="EMEAHeading3"/>
        <w:rPr>
          <w:lang w:val="da-DK"/>
        </w:rPr>
      </w:pPr>
      <w:r w:rsidRPr="002C6D9C">
        <w:rPr>
          <w:lang w:val="da-DK"/>
        </w:rPr>
        <w:t>Graviditet og amning</w:t>
      </w:r>
    </w:p>
    <w:p w14:paraId="58B612F3" w14:textId="77777777" w:rsidR="001B06FB" w:rsidRPr="00D048FC" w:rsidRDefault="001B06FB" w:rsidP="001B06FB">
      <w:pPr>
        <w:pStyle w:val="EMEAHeading3"/>
        <w:rPr>
          <w:lang w:val="da-DK"/>
        </w:rPr>
      </w:pPr>
      <w:r w:rsidRPr="00D048FC">
        <w:rPr>
          <w:lang w:val="da-DK"/>
        </w:rPr>
        <w:t>Graviditet</w:t>
      </w:r>
    </w:p>
    <w:p w14:paraId="5C01DC93" w14:textId="77777777" w:rsidR="00285439" w:rsidRPr="00701FDE" w:rsidRDefault="00285439" w:rsidP="00285439">
      <w:pPr>
        <w:suppressAutoHyphens/>
        <w:rPr>
          <w:szCs w:val="22"/>
          <w:lang w:val="da-DK"/>
        </w:rPr>
      </w:pPr>
      <w:r w:rsidRPr="00701FDE">
        <w:rPr>
          <w:szCs w:val="22"/>
          <w:lang w:val="da-DK"/>
        </w:rPr>
        <w:t xml:space="preserve">Hvis du er gravid eller ammer, har mistanke om, at du er gravid, eller planlægger at blive gravid, skal du spørge din læge til råds, før du tager </w:t>
      </w:r>
      <w:r>
        <w:rPr>
          <w:szCs w:val="22"/>
          <w:lang w:val="da-DK"/>
        </w:rPr>
        <w:t>Karvea</w:t>
      </w:r>
      <w:r w:rsidRPr="00701FDE">
        <w:rPr>
          <w:szCs w:val="22"/>
          <w:lang w:val="da-DK"/>
        </w:rPr>
        <w:t xml:space="preserve">. </w:t>
      </w:r>
    </w:p>
    <w:p w14:paraId="4E77ED9C" w14:textId="77777777" w:rsidR="00285439" w:rsidRPr="00701FDE" w:rsidRDefault="00285439" w:rsidP="00285439">
      <w:pPr>
        <w:rPr>
          <w:lang w:val="da-DK"/>
        </w:rPr>
      </w:pPr>
      <w:r w:rsidRPr="00701FDE">
        <w:rPr>
          <w:lang w:val="da-DK"/>
        </w:rPr>
        <w:t xml:space="preserve">Din læge vil normalt anbefale, at du stopper med at tage </w:t>
      </w:r>
      <w:r>
        <w:rPr>
          <w:lang w:val="da-DK"/>
        </w:rPr>
        <w:t>Karvea</w:t>
      </w:r>
      <w:r w:rsidRPr="00701FDE">
        <w:rPr>
          <w:lang w:val="da-DK"/>
        </w:rPr>
        <w:t>, inden du bliver gravid, eller så snart du ved, at du er gravid</w:t>
      </w:r>
      <w:r w:rsidR="001E4BC5">
        <w:rPr>
          <w:lang w:val="da-DK"/>
        </w:rPr>
        <w:t>,</w:t>
      </w:r>
      <w:r w:rsidRPr="00701FDE">
        <w:rPr>
          <w:lang w:val="da-DK"/>
        </w:rPr>
        <w:t xml:space="preserve"> og anbefale, at du tager anden medicin i stedet for </w:t>
      </w:r>
      <w:r>
        <w:rPr>
          <w:lang w:val="da-DK"/>
        </w:rPr>
        <w:t>Karvea</w:t>
      </w:r>
      <w:r w:rsidRPr="00701FDE">
        <w:rPr>
          <w:lang w:val="da-DK"/>
        </w:rPr>
        <w:t xml:space="preserve">. </w:t>
      </w:r>
    </w:p>
    <w:p w14:paraId="69E35D53" w14:textId="77777777" w:rsidR="001B06FB" w:rsidRDefault="00285439" w:rsidP="001B06FB">
      <w:pPr>
        <w:pStyle w:val="EMEABodyText"/>
        <w:rPr>
          <w:lang w:val="da-DK"/>
        </w:rPr>
      </w:pPr>
      <w:r>
        <w:rPr>
          <w:lang w:val="da-DK"/>
        </w:rPr>
        <w:t>Karvea</w:t>
      </w:r>
      <w:r w:rsidRPr="00701FDE">
        <w:rPr>
          <w:lang w:val="da-DK"/>
        </w:rPr>
        <w:t xml:space="preserve"> </w:t>
      </w:r>
      <w:r w:rsidRPr="00701FDE">
        <w:rPr>
          <w:color w:val="333333"/>
          <w:lang w:val="da-DK"/>
        </w:rPr>
        <w:t>frarådes tidligt i graviditeten</w:t>
      </w:r>
      <w:r w:rsidRPr="00701FDE">
        <w:rPr>
          <w:lang w:val="da-DK"/>
        </w:rPr>
        <w:t>, og du må ikke tage det, hvis du er længere end 3 måneder henne i graviditet</w:t>
      </w:r>
      <w:r w:rsidR="001E4BC5">
        <w:rPr>
          <w:lang w:val="da-DK"/>
        </w:rPr>
        <w:t>en</w:t>
      </w:r>
      <w:r w:rsidRPr="00701FDE">
        <w:rPr>
          <w:lang w:val="da-DK"/>
        </w:rPr>
        <w:t>, da det kan skade dit barn alvorligt, hvis du tager det efter tredje måned af graviditeten</w:t>
      </w:r>
    </w:p>
    <w:p w14:paraId="52802952" w14:textId="77777777" w:rsidR="00285439" w:rsidRDefault="00285439" w:rsidP="001B06FB">
      <w:pPr>
        <w:pStyle w:val="EMEAHeading3"/>
        <w:rPr>
          <w:lang w:val="da-DK"/>
        </w:rPr>
      </w:pPr>
    </w:p>
    <w:p w14:paraId="19BE0569" w14:textId="77777777" w:rsidR="001B06FB" w:rsidRPr="00D048FC" w:rsidRDefault="001B06FB" w:rsidP="001B06FB">
      <w:pPr>
        <w:pStyle w:val="EMEAHeading3"/>
        <w:rPr>
          <w:lang w:val="da-DK"/>
        </w:rPr>
      </w:pPr>
      <w:r w:rsidRPr="00D048FC">
        <w:rPr>
          <w:lang w:val="da-DK"/>
        </w:rPr>
        <w:t>Amning</w:t>
      </w:r>
    </w:p>
    <w:p w14:paraId="29E23FB9" w14:textId="77777777" w:rsidR="001B06FB" w:rsidRPr="00592CB0" w:rsidRDefault="001B06FB" w:rsidP="001B06FB">
      <w:pPr>
        <w:pStyle w:val="EMEABodyText"/>
        <w:rPr>
          <w:lang w:val="da-DK"/>
        </w:rPr>
      </w:pPr>
      <w:r>
        <w:rPr>
          <w:lang w:val="da-DK"/>
        </w:rPr>
        <w:t>Fortæl det til lægen, hvis du ammer eller skal til at amme. Karvea anbefales ikke til ammende mødre, og lægen vil sædvanligvis vælge en anden behandling til dig, hvis du ønsker at amme dit barn, især hvis dit barn er nyfødt eller født for tidligt.</w:t>
      </w:r>
    </w:p>
    <w:p w14:paraId="67B366FC" w14:textId="77777777" w:rsidR="001B06FB" w:rsidRPr="002C6D9C" w:rsidRDefault="001B06FB">
      <w:pPr>
        <w:pStyle w:val="EMEABodyText"/>
        <w:rPr>
          <w:lang w:val="da-DK"/>
        </w:rPr>
      </w:pPr>
    </w:p>
    <w:p w14:paraId="6882B606" w14:textId="77777777" w:rsidR="001B06FB" w:rsidRPr="002C6D9C" w:rsidRDefault="001B06FB" w:rsidP="001B06FB">
      <w:pPr>
        <w:pStyle w:val="EMEAHeading3"/>
        <w:rPr>
          <w:lang w:val="da-DK"/>
        </w:rPr>
      </w:pPr>
      <w:r w:rsidRPr="002C6D9C">
        <w:rPr>
          <w:lang w:val="da-DK"/>
        </w:rPr>
        <w:t>Trafik- og arbejdssikkerhed</w:t>
      </w:r>
    </w:p>
    <w:p w14:paraId="798DF445" w14:textId="77777777" w:rsidR="001B06FB" w:rsidRPr="002C6D9C" w:rsidRDefault="001B06FB">
      <w:pPr>
        <w:pStyle w:val="EMEABodyText"/>
        <w:rPr>
          <w:lang w:val="da-DK"/>
        </w:rPr>
      </w:pPr>
      <w:r>
        <w:rPr>
          <w:lang w:val="da-DK"/>
        </w:rPr>
        <w:t>Karvea</w:t>
      </w:r>
      <w:r w:rsidRPr="002C6D9C">
        <w:rPr>
          <w:lang w:val="da-DK"/>
        </w:rPr>
        <w:t xml:space="preserve"> påvirker sandsynligvis ikke din evne til at køre bil eller betjene maskiner.Men man kan opleve svimmelhed eller træthed, når man behandles for forhøjet blodtryk. Hvis du </w:t>
      </w:r>
      <w:r w:rsidR="00027BA6">
        <w:rPr>
          <w:lang w:val="da-DK"/>
        </w:rPr>
        <w:t>bliver</w:t>
      </w:r>
      <w:r w:rsidR="00027BA6" w:rsidRPr="002C6D9C">
        <w:rPr>
          <w:lang w:val="da-DK"/>
        </w:rPr>
        <w:t xml:space="preserve"> </w:t>
      </w:r>
      <w:r w:rsidRPr="002C6D9C">
        <w:rPr>
          <w:lang w:val="da-DK"/>
        </w:rPr>
        <w:t xml:space="preserve">svimmel eller træt, </w:t>
      </w:r>
      <w:r w:rsidR="00285439">
        <w:rPr>
          <w:lang w:val="da-DK"/>
        </w:rPr>
        <w:t>skal</w:t>
      </w:r>
      <w:r w:rsidRPr="002C6D9C">
        <w:rPr>
          <w:lang w:val="da-DK"/>
        </w:rPr>
        <w:t xml:space="preserve"> du kontakte lægen, inden du kører bil eller betjener maskiner.</w:t>
      </w:r>
    </w:p>
    <w:p w14:paraId="55E0F114" w14:textId="77777777" w:rsidR="001B06FB" w:rsidRPr="002C6D9C" w:rsidRDefault="001B06FB" w:rsidP="001B06FB">
      <w:pPr>
        <w:pStyle w:val="EMEAHeading3"/>
        <w:rPr>
          <w:lang w:val="da-DK"/>
        </w:rPr>
      </w:pPr>
    </w:p>
    <w:p w14:paraId="318D6967" w14:textId="77777777" w:rsidR="00C64481" w:rsidRDefault="001B06FB" w:rsidP="001B06FB">
      <w:pPr>
        <w:pStyle w:val="EMEABodyText"/>
        <w:rPr>
          <w:lang w:val="da-DK"/>
        </w:rPr>
      </w:pPr>
      <w:r>
        <w:rPr>
          <w:b/>
          <w:lang w:val="da-DK"/>
        </w:rPr>
        <w:t>Karvea</w:t>
      </w:r>
      <w:r w:rsidRPr="00B00810">
        <w:rPr>
          <w:b/>
          <w:lang w:val="da-DK"/>
        </w:rPr>
        <w:t xml:space="preserve"> indeholder la</w:t>
      </w:r>
      <w:r>
        <w:rPr>
          <w:b/>
          <w:lang w:val="da-DK"/>
        </w:rPr>
        <w:t>c</w:t>
      </w:r>
      <w:r w:rsidRPr="00B00810">
        <w:rPr>
          <w:b/>
          <w:lang w:val="da-DK"/>
        </w:rPr>
        <w:t>tose</w:t>
      </w:r>
    </w:p>
    <w:p w14:paraId="191165CB" w14:textId="77777777" w:rsidR="001B06FB" w:rsidRDefault="001B06FB" w:rsidP="001B06FB">
      <w:pPr>
        <w:pStyle w:val="EMEABodyText"/>
        <w:rPr>
          <w:lang w:val="da-DK"/>
        </w:rPr>
      </w:pPr>
      <w:r>
        <w:rPr>
          <w:lang w:val="da-DK"/>
        </w:rPr>
        <w:t>Kontakt lægen, før du tager de</w:t>
      </w:r>
      <w:r w:rsidR="00F4639E">
        <w:rPr>
          <w:lang w:val="da-DK"/>
        </w:rPr>
        <w:t>tte lægemiddel</w:t>
      </w:r>
      <w:r>
        <w:rPr>
          <w:lang w:val="da-DK"/>
        </w:rPr>
        <w:t>, h</w:t>
      </w:r>
      <w:r w:rsidRPr="002C6D9C">
        <w:rPr>
          <w:lang w:val="da-DK"/>
        </w:rPr>
        <w:t xml:space="preserve">vis lægen har fortalt dig, at du </w:t>
      </w:r>
      <w:r>
        <w:rPr>
          <w:lang w:val="da-DK"/>
        </w:rPr>
        <w:t xml:space="preserve">ikke tåler visse </w:t>
      </w:r>
      <w:r w:rsidRPr="002C6D9C">
        <w:rPr>
          <w:lang w:val="da-DK"/>
        </w:rPr>
        <w:t>sukkerarter.</w:t>
      </w:r>
    </w:p>
    <w:p w14:paraId="4B7ADA43" w14:textId="77777777" w:rsidR="00EF1EBE" w:rsidRDefault="00EF1EBE" w:rsidP="001B06FB">
      <w:pPr>
        <w:pStyle w:val="EMEABodyText"/>
        <w:rPr>
          <w:lang w:val="da-DK"/>
        </w:rPr>
      </w:pPr>
    </w:p>
    <w:p w14:paraId="43141B0D" w14:textId="77777777" w:rsidR="00EF1EBE" w:rsidRPr="00617ED1" w:rsidRDefault="00EF1EBE" w:rsidP="00EF1EBE">
      <w:pPr>
        <w:rPr>
          <w:b/>
          <w:bCs/>
          <w:lang w:val="da-DK"/>
        </w:rPr>
      </w:pPr>
      <w:r w:rsidRPr="00617ED1">
        <w:rPr>
          <w:b/>
          <w:bCs/>
          <w:lang w:val="da-DK"/>
        </w:rPr>
        <w:t>Karvea indeholder natrium</w:t>
      </w:r>
    </w:p>
    <w:p w14:paraId="755E8BF9" w14:textId="77777777" w:rsidR="00EF1EBE" w:rsidRPr="002C6D9C" w:rsidRDefault="00EF1EBE" w:rsidP="00617ED1">
      <w:pPr>
        <w:rPr>
          <w:lang w:val="da-DK"/>
        </w:rPr>
      </w:pPr>
      <w:r w:rsidRPr="00617ED1">
        <w:rPr>
          <w:lang w:val="da-DK"/>
        </w:rPr>
        <w:t>Dette lægemiddel indeholder mindre end 1 mmol (23 mg) natrium pr. tablet, dvs. det er i det væsentlige natriumfrit.</w:t>
      </w:r>
    </w:p>
    <w:p w14:paraId="472CCFE2" w14:textId="77777777" w:rsidR="001B06FB" w:rsidRPr="002C6D9C" w:rsidRDefault="001B06FB" w:rsidP="001B06FB">
      <w:pPr>
        <w:pStyle w:val="EMEABodyText"/>
        <w:rPr>
          <w:lang w:val="da-DK"/>
        </w:rPr>
      </w:pPr>
    </w:p>
    <w:p w14:paraId="1D2FF7D5" w14:textId="77777777" w:rsidR="001B06FB" w:rsidRPr="002C6D9C" w:rsidRDefault="001B06FB" w:rsidP="001B06FB">
      <w:pPr>
        <w:pStyle w:val="EMEABodyText"/>
        <w:rPr>
          <w:lang w:val="da-DK"/>
        </w:rPr>
      </w:pPr>
    </w:p>
    <w:p w14:paraId="54435AFA" w14:textId="77777777" w:rsidR="001B06FB" w:rsidRPr="002C6D9C" w:rsidRDefault="001B06FB" w:rsidP="001B06FB">
      <w:pPr>
        <w:pStyle w:val="EMEAHeading1"/>
        <w:rPr>
          <w:lang w:val="da-DK"/>
        </w:rPr>
      </w:pPr>
      <w:r w:rsidRPr="002C6D9C">
        <w:rPr>
          <w:lang w:val="da-DK"/>
        </w:rPr>
        <w:t>3.</w:t>
      </w:r>
      <w:r w:rsidRPr="002C6D9C">
        <w:rPr>
          <w:lang w:val="da-DK"/>
        </w:rPr>
        <w:tab/>
      </w:r>
      <w:r w:rsidR="00F91CBA" w:rsidRPr="00B032CF">
        <w:rPr>
          <w:caps w:val="0"/>
          <w:lang w:val="da-DK"/>
        </w:rPr>
        <w:t xml:space="preserve">Sådan skal du tage </w:t>
      </w:r>
      <w:r w:rsidR="00F91CBA">
        <w:rPr>
          <w:caps w:val="0"/>
          <w:lang w:val="da-DK"/>
        </w:rPr>
        <w:t>Karvea</w:t>
      </w:r>
    </w:p>
    <w:p w14:paraId="3706164B" w14:textId="77777777" w:rsidR="001B06FB" w:rsidRPr="002C6D9C" w:rsidRDefault="001B06FB" w:rsidP="001B06FB">
      <w:pPr>
        <w:pStyle w:val="EMEAHeading1"/>
        <w:rPr>
          <w:lang w:val="da-DK"/>
        </w:rPr>
      </w:pPr>
    </w:p>
    <w:p w14:paraId="7F91FD2E" w14:textId="77777777" w:rsidR="001B06FB" w:rsidRDefault="001B06FB" w:rsidP="001B06FB">
      <w:pPr>
        <w:pStyle w:val="EMEABodyText"/>
        <w:rPr>
          <w:lang w:val="da-DK"/>
        </w:rPr>
      </w:pPr>
      <w:r w:rsidRPr="002C6D9C">
        <w:rPr>
          <w:lang w:val="da-DK"/>
        </w:rPr>
        <w:t xml:space="preserve">Tag altid </w:t>
      </w:r>
      <w:r>
        <w:rPr>
          <w:lang w:val="da-DK"/>
        </w:rPr>
        <w:t>Karvea</w:t>
      </w:r>
      <w:r w:rsidRPr="002C6D9C">
        <w:rPr>
          <w:lang w:val="da-DK"/>
        </w:rPr>
        <w:t xml:space="preserve"> nøjagtigt efter lægen anvisning. Er du i tvivl, så spørg lægen eller </w:t>
      </w:r>
      <w:r w:rsidR="00F91CBA">
        <w:rPr>
          <w:lang w:val="da-DK"/>
        </w:rPr>
        <w:t xml:space="preserve">på </w:t>
      </w:r>
      <w:r w:rsidRPr="002C6D9C">
        <w:rPr>
          <w:lang w:val="da-DK"/>
        </w:rPr>
        <w:t>apoteket.</w:t>
      </w:r>
    </w:p>
    <w:p w14:paraId="1EAAC7EC" w14:textId="77777777" w:rsidR="001B06FB" w:rsidRDefault="001B06FB" w:rsidP="001B06FB">
      <w:pPr>
        <w:pStyle w:val="EMEABodyText"/>
        <w:rPr>
          <w:lang w:val="da-DK"/>
        </w:rPr>
      </w:pPr>
    </w:p>
    <w:p w14:paraId="18C4661A" w14:textId="77777777" w:rsidR="001B06FB" w:rsidRDefault="001B06FB" w:rsidP="001B06FB">
      <w:pPr>
        <w:pStyle w:val="EMEAHeading3"/>
        <w:rPr>
          <w:lang w:val="da-DK"/>
        </w:rPr>
      </w:pPr>
      <w:r>
        <w:rPr>
          <w:lang w:val="da-DK"/>
        </w:rPr>
        <w:t>Sådan tages tabletterne</w:t>
      </w:r>
    </w:p>
    <w:p w14:paraId="418DC438" w14:textId="77777777" w:rsidR="001B06FB" w:rsidRDefault="001B06FB" w:rsidP="001B06FB">
      <w:pPr>
        <w:pStyle w:val="EMEABodyText"/>
        <w:rPr>
          <w:lang w:val="da-DK"/>
        </w:rPr>
      </w:pPr>
      <w:r>
        <w:rPr>
          <w:lang w:val="da-DK"/>
        </w:rPr>
        <w:t>Karvea</w:t>
      </w:r>
      <w:r w:rsidRPr="002A00F0">
        <w:rPr>
          <w:lang w:val="da-DK"/>
        </w:rPr>
        <w:t xml:space="preserve"> skal tages </w:t>
      </w:r>
      <w:r w:rsidRPr="00F52C62">
        <w:rPr>
          <w:b/>
          <w:lang w:val="da-DK"/>
        </w:rPr>
        <w:t>gennem munden</w:t>
      </w:r>
      <w:r w:rsidRPr="002A00F0">
        <w:rPr>
          <w:lang w:val="da-DK"/>
        </w:rPr>
        <w:t xml:space="preserve">. Tabletterne skal </w:t>
      </w:r>
      <w:r>
        <w:rPr>
          <w:lang w:val="da-DK"/>
        </w:rPr>
        <w:t>synkes</w:t>
      </w:r>
      <w:r w:rsidRPr="002A00F0">
        <w:rPr>
          <w:lang w:val="da-DK"/>
        </w:rPr>
        <w:t xml:space="preserve"> med en tilstrækkelig mængde væske (for eksempel 1 glas vand). Du kan tage </w:t>
      </w:r>
      <w:r>
        <w:rPr>
          <w:lang w:val="da-DK"/>
        </w:rPr>
        <w:t>Karvea</w:t>
      </w:r>
      <w:r w:rsidRPr="002A00F0">
        <w:rPr>
          <w:lang w:val="da-DK"/>
        </w:rPr>
        <w:t xml:space="preserve"> med eller uden mad. Prøv at tage medicinen på ca. samme tidspunkt hver dag. Det er vigtigt, at du fortsætter med at tage </w:t>
      </w:r>
      <w:r>
        <w:rPr>
          <w:lang w:val="da-DK"/>
        </w:rPr>
        <w:t>Karvea</w:t>
      </w:r>
      <w:r w:rsidRPr="002A00F0">
        <w:rPr>
          <w:lang w:val="da-DK"/>
        </w:rPr>
        <w:t>, indtil lægen siger du kan stoppe.</w:t>
      </w:r>
    </w:p>
    <w:p w14:paraId="76AD6AD6" w14:textId="77777777" w:rsidR="001B06FB" w:rsidRPr="002C6D9C" w:rsidRDefault="001B06FB" w:rsidP="001B06FB">
      <w:pPr>
        <w:pStyle w:val="EMEABodyText"/>
        <w:rPr>
          <w:lang w:val="da-DK"/>
        </w:rPr>
      </w:pPr>
    </w:p>
    <w:p w14:paraId="75E8936B" w14:textId="77777777" w:rsidR="001B06FB" w:rsidRPr="00522C5E" w:rsidRDefault="001B06FB" w:rsidP="001B06FB">
      <w:pPr>
        <w:pStyle w:val="EMEABodyTextIndent"/>
        <w:tabs>
          <w:tab w:val="num" w:pos="567"/>
        </w:tabs>
        <w:rPr>
          <w:b/>
          <w:lang w:val="da-DK"/>
        </w:rPr>
      </w:pPr>
      <w:r w:rsidRPr="00522C5E">
        <w:rPr>
          <w:b/>
          <w:lang w:val="da-DK"/>
        </w:rPr>
        <w:t>Patienter med højt blodtryk</w:t>
      </w:r>
    </w:p>
    <w:p w14:paraId="766C5D7D" w14:textId="77777777" w:rsidR="001B06FB" w:rsidRPr="002A00F0" w:rsidRDefault="001B06FB" w:rsidP="001B06FB">
      <w:pPr>
        <w:pStyle w:val="EMEABodyText"/>
        <w:ind w:left="567"/>
        <w:rPr>
          <w:lang w:val="da-DK"/>
        </w:rPr>
      </w:pPr>
      <w:r w:rsidRPr="002A00F0">
        <w:rPr>
          <w:lang w:val="da-DK"/>
        </w:rPr>
        <w:t xml:space="preserve">Den sædvanlige dosis er 150 mg 1 gang dagligt. Dosis kan senere øges til 300 mg 1 gang dagligt </w:t>
      </w:r>
      <w:r>
        <w:rPr>
          <w:lang w:val="da-DK"/>
        </w:rPr>
        <w:t xml:space="preserve">afhængig af </w:t>
      </w:r>
      <w:r w:rsidRPr="002A00F0">
        <w:rPr>
          <w:lang w:val="da-DK"/>
        </w:rPr>
        <w:t>blodtryksmålingerne.</w:t>
      </w:r>
    </w:p>
    <w:p w14:paraId="364B7AB9" w14:textId="77777777" w:rsidR="001B06FB" w:rsidRPr="002A00F0" w:rsidRDefault="001B06FB" w:rsidP="001B06FB">
      <w:pPr>
        <w:pStyle w:val="EMEABodyText"/>
        <w:rPr>
          <w:lang w:val="da-DK"/>
        </w:rPr>
      </w:pPr>
    </w:p>
    <w:p w14:paraId="08AFDDDB" w14:textId="77777777" w:rsidR="001B06FB" w:rsidRPr="00522C5E" w:rsidRDefault="001B06FB" w:rsidP="001B06FB">
      <w:pPr>
        <w:pStyle w:val="EMEABodyTextIndent"/>
        <w:tabs>
          <w:tab w:val="num" w:pos="567"/>
        </w:tabs>
        <w:rPr>
          <w:b/>
          <w:lang w:val="da-DK"/>
        </w:rPr>
      </w:pPr>
      <w:r w:rsidRPr="00522C5E">
        <w:rPr>
          <w:b/>
          <w:lang w:val="da-DK"/>
        </w:rPr>
        <w:t>Patienter med højt blodtryk og type 2</w:t>
      </w:r>
      <w:r w:rsidR="001E4BC5">
        <w:rPr>
          <w:b/>
          <w:lang w:val="da-DK"/>
        </w:rPr>
        <w:t xml:space="preserve"> </w:t>
      </w:r>
      <w:r w:rsidRPr="00522C5E">
        <w:rPr>
          <w:b/>
          <w:lang w:val="da-DK"/>
        </w:rPr>
        <w:t>diabetes med nyresygom</w:t>
      </w:r>
    </w:p>
    <w:p w14:paraId="5DDEDB72" w14:textId="77777777" w:rsidR="001B06FB" w:rsidRDefault="001B06FB" w:rsidP="001B06FB">
      <w:pPr>
        <w:pStyle w:val="EMEABodyText"/>
        <w:ind w:left="567"/>
        <w:rPr>
          <w:lang w:val="da-DK"/>
        </w:rPr>
      </w:pPr>
      <w:r>
        <w:rPr>
          <w:lang w:val="da-DK"/>
        </w:rPr>
        <w:t>Hos patienter med højt blodtryk og type 2 diabetes</w:t>
      </w:r>
      <w:r w:rsidRPr="002A00F0">
        <w:rPr>
          <w:lang w:val="da-DK"/>
        </w:rPr>
        <w:t xml:space="preserve"> er 300 mg 1 gang dagligt den foretrukne vedligeholdelsesdosis til behandling af ledsagende nyresygdom.</w:t>
      </w:r>
    </w:p>
    <w:p w14:paraId="499589CB" w14:textId="77777777" w:rsidR="001B06FB" w:rsidRDefault="001B06FB" w:rsidP="001B06FB">
      <w:pPr>
        <w:pStyle w:val="EMEABodyText"/>
        <w:rPr>
          <w:lang w:val="da-DK"/>
        </w:rPr>
      </w:pPr>
    </w:p>
    <w:p w14:paraId="08D4015F" w14:textId="77777777" w:rsidR="001B06FB" w:rsidRPr="002C6D9C" w:rsidRDefault="001B06FB">
      <w:pPr>
        <w:pStyle w:val="EMEABodyText"/>
        <w:rPr>
          <w:lang w:val="da-DK"/>
        </w:rPr>
      </w:pPr>
      <w:r w:rsidRPr="002C6D9C">
        <w:rPr>
          <w:lang w:val="da-DK"/>
        </w:rPr>
        <w:t xml:space="preserve">Lægen kan anbefale en lavere dosis, specielt til patienter, som bliver behandlet med </w:t>
      </w:r>
      <w:r w:rsidRPr="00B00810">
        <w:rPr>
          <w:b/>
          <w:lang w:val="da-DK"/>
        </w:rPr>
        <w:t>hæmodialyse</w:t>
      </w:r>
      <w:r w:rsidRPr="002C6D9C">
        <w:rPr>
          <w:lang w:val="da-DK"/>
        </w:rPr>
        <w:t xml:space="preserve"> eller til ældre patienter </w:t>
      </w:r>
      <w:r w:rsidRPr="00B00810">
        <w:rPr>
          <w:b/>
          <w:lang w:val="da-DK"/>
        </w:rPr>
        <w:t>over 75 år</w:t>
      </w:r>
      <w:r w:rsidRPr="002C6D9C">
        <w:rPr>
          <w:lang w:val="da-DK"/>
        </w:rPr>
        <w:t>.</w:t>
      </w:r>
    </w:p>
    <w:p w14:paraId="48455E12" w14:textId="77777777" w:rsidR="001B06FB" w:rsidRPr="002C6D9C" w:rsidRDefault="001B06FB">
      <w:pPr>
        <w:pStyle w:val="EMEABodyText"/>
        <w:rPr>
          <w:lang w:val="da-DK"/>
        </w:rPr>
      </w:pPr>
    </w:p>
    <w:p w14:paraId="2836BA19" w14:textId="77777777" w:rsidR="001B06FB" w:rsidRPr="002C6D9C" w:rsidRDefault="001B06FB">
      <w:pPr>
        <w:pStyle w:val="EMEABodyText"/>
        <w:rPr>
          <w:lang w:val="da-DK"/>
        </w:rPr>
      </w:pPr>
      <w:r w:rsidRPr="002C6D9C">
        <w:rPr>
          <w:lang w:val="da-DK"/>
        </w:rPr>
        <w:t>Den maksimale blodtryksnedsættende virkning skal være nået 4-6 uger efter behandlingsstart.</w:t>
      </w:r>
    </w:p>
    <w:p w14:paraId="568E1797" w14:textId="77777777" w:rsidR="00EB3801" w:rsidRDefault="00EB3801" w:rsidP="00EB3801">
      <w:pPr>
        <w:keepNext/>
        <w:keepLines/>
        <w:outlineLvl w:val="2"/>
        <w:rPr>
          <w:b/>
          <w:szCs w:val="22"/>
          <w:lang w:val="da-DK"/>
        </w:rPr>
      </w:pPr>
    </w:p>
    <w:p w14:paraId="242BD2C6" w14:textId="77777777" w:rsidR="00EB3801" w:rsidRPr="00F20283" w:rsidRDefault="00EB3801" w:rsidP="00FE4CDA">
      <w:pPr>
        <w:keepNext/>
        <w:keepLines/>
        <w:tabs>
          <w:tab w:val="left" w:pos="2930"/>
        </w:tabs>
        <w:outlineLvl w:val="2"/>
        <w:rPr>
          <w:b/>
          <w:lang w:val="da-DK"/>
        </w:rPr>
      </w:pPr>
      <w:r w:rsidRPr="00F20283">
        <w:rPr>
          <w:b/>
          <w:szCs w:val="22"/>
          <w:lang w:val="da-DK"/>
        </w:rPr>
        <w:t xml:space="preserve">Børn og </w:t>
      </w:r>
      <w:r w:rsidRPr="00F20283">
        <w:rPr>
          <w:b/>
          <w:noProof/>
          <w:szCs w:val="22"/>
          <w:lang w:val="da-DK"/>
        </w:rPr>
        <w:t>unge</w:t>
      </w:r>
      <w:r w:rsidRPr="00F20283">
        <w:rPr>
          <w:b/>
          <w:lang w:val="da-DK"/>
        </w:rPr>
        <w:t xml:space="preserve"> </w:t>
      </w:r>
      <w:r w:rsidR="008C5AC9">
        <w:rPr>
          <w:b/>
          <w:lang w:val="da-DK"/>
        </w:rPr>
        <w:t>må ikke få Karvea</w:t>
      </w:r>
      <w:r w:rsidR="008C5AC9">
        <w:rPr>
          <w:b/>
          <w:lang w:val="da-DK"/>
        </w:rPr>
        <w:tab/>
      </w:r>
    </w:p>
    <w:p w14:paraId="4041C461" w14:textId="77777777" w:rsidR="00EB3801" w:rsidRPr="00F20283" w:rsidRDefault="00B54B75" w:rsidP="00EB3801">
      <w:pPr>
        <w:rPr>
          <w:lang w:val="da-DK"/>
        </w:rPr>
      </w:pPr>
      <w:r>
        <w:rPr>
          <w:lang w:val="da-DK"/>
        </w:rPr>
        <w:t>Karvea</w:t>
      </w:r>
      <w:r w:rsidR="00EB3801" w:rsidRPr="00F20283">
        <w:rPr>
          <w:lang w:val="da-DK"/>
        </w:rPr>
        <w:t xml:space="preserve"> må ikke gives til børn under 18 år. Hvis et barn sluger en eller flere tabletter, skal du straks kontakte lægen.</w:t>
      </w:r>
    </w:p>
    <w:p w14:paraId="36179DE6" w14:textId="77777777" w:rsidR="001B06FB" w:rsidRPr="002C6D9C" w:rsidRDefault="001B06FB">
      <w:pPr>
        <w:pStyle w:val="EMEABodyText"/>
        <w:rPr>
          <w:lang w:val="da-DK"/>
        </w:rPr>
      </w:pPr>
    </w:p>
    <w:p w14:paraId="4311402B" w14:textId="77777777" w:rsidR="001B06FB" w:rsidRPr="002C6D9C" w:rsidRDefault="001B06FB" w:rsidP="001B06FB">
      <w:pPr>
        <w:pStyle w:val="EMEAHeading3"/>
        <w:rPr>
          <w:lang w:val="da-DK"/>
        </w:rPr>
      </w:pPr>
      <w:r w:rsidRPr="002C6D9C">
        <w:rPr>
          <w:lang w:val="da-DK"/>
        </w:rPr>
        <w:t xml:space="preserve">Hvis du har taget for </w:t>
      </w:r>
      <w:r w:rsidR="00EB3801">
        <w:rPr>
          <w:lang w:val="da-DK"/>
        </w:rPr>
        <w:t>mange</w:t>
      </w:r>
      <w:r w:rsidRPr="002C6D9C">
        <w:rPr>
          <w:lang w:val="da-DK"/>
        </w:rPr>
        <w:t xml:space="preserve"> </w:t>
      </w:r>
      <w:r>
        <w:rPr>
          <w:lang w:val="da-DK"/>
        </w:rPr>
        <w:t>Karvea</w:t>
      </w:r>
    </w:p>
    <w:p w14:paraId="07D793A2" w14:textId="77777777" w:rsidR="001B06FB" w:rsidRPr="002C6D9C" w:rsidRDefault="001B06FB">
      <w:pPr>
        <w:pStyle w:val="EMEABodyText"/>
        <w:rPr>
          <w:lang w:val="da-DK"/>
        </w:rPr>
      </w:pPr>
      <w:r w:rsidRPr="002C6D9C">
        <w:rPr>
          <w:lang w:val="da-DK"/>
        </w:rPr>
        <w:t>Hvis du ved et uheld har taget for mange tabletter, skal du omgående kontakte lægen.</w:t>
      </w:r>
    </w:p>
    <w:p w14:paraId="74475171" w14:textId="77777777" w:rsidR="001B06FB" w:rsidRPr="002C6D9C" w:rsidRDefault="001B06FB">
      <w:pPr>
        <w:pStyle w:val="EMEABodyText"/>
        <w:rPr>
          <w:lang w:val="da-DK"/>
        </w:rPr>
      </w:pPr>
    </w:p>
    <w:p w14:paraId="6F0C409A" w14:textId="77777777" w:rsidR="001B06FB" w:rsidRPr="0042467A" w:rsidRDefault="001B06FB" w:rsidP="001B06FB">
      <w:pPr>
        <w:pStyle w:val="EMEAHeading3"/>
        <w:rPr>
          <w:lang w:val="da-DK"/>
        </w:rPr>
      </w:pPr>
      <w:r w:rsidRPr="002C6D9C">
        <w:rPr>
          <w:lang w:val="da-DK"/>
        </w:rPr>
        <w:t xml:space="preserve">Hvis du har glemt at tage </w:t>
      </w:r>
      <w:r>
        <w:rPr>
          <w:lang w:val="da-DK"/>
        </w:rPr>
        <w:t>Karvea</w:t>
      </w:r>
    </w:p>
    <w:p w14:paraId="44174B28" w14:textId="77777777" w:rsidR="001B06FB" w:rsidRPr="002C6D9C" w:rsidRDefault="001B06FB">
      <w:pPr>
        <w:pStyle w:val="EMEABodyText"/>
        <w:rPr>
          <w:lang w:val="da-DK"/>
        </w:rPr>
      </w:pPr>
      <w:r w:rsidRPr="002C6D9C">
        <w:rPr>
          <w:lang w:val="da-DK"/>
        </w:rPr>
        <w:t>Hvis du har glemt at tage en dosis, skal du blot tage den næste til sædvanlig tid. Tag ikke dobbeltdosis som erstatning for den glemte dosis.</w:t>
      </w:r>
    </w:p>
    <w:p w14:paraId="4CAB1712" w14:textId="77777777" w:rsidR="001B06FB" w:rsidRPr="002C6D9C" w:rsidRDefault="001B06FB">
      <w:pPr>
        <w:pStyle w:val="EMEABodyText"/>
        <w:rPr>
          <w:lang w:val="da-DK"/>
        </w:rPr>
      </w:pPr>
    </w:p>
    <w:p w14:paraId="5AA0E9B3" w14:textId="77777777" w:rsidR="00EB3801" w:rsidRPr="00F20283" w:rsidRDefault="00EB3801" w:rsidP="00EB3801">
      <w:pPr>
        <w:suppressAutoHyphens/>
        <w:rPr>
          <w:szCs w:val="22"/>
          <w:lang w:val="da-DK"/>
        </w:rPr>
      </w:pPr>
      <w:r w:rsidRPr="00F20283">
        <w:rPr>
          <w:szCs w:val="22"/>
          <w:lang w:val="da-DK"/>
        </w:rPr>
        <w:t xml:space="preserve">Spørg lægen eller </w:t>
      </w:r>
      <w:r w:rsidRPr="00F20283">
        <w:rPr>
          <w:noProof/>
          <w:szCs w:val="22"/>
          <w:lang w:val="da-DK"/>
        </w:rPr>
        <w:t>apotekspersonalet</w:t>
      </w:r>
      <w:r w:rsidRPr="00F20283">
        <w:rPr>
          <w:szCs w:val="22"/>
          <w:lang w:val="da-DK"/>
        </w:rPr>
        <w:t xml:space="preserve">, hvis der er noget, du er i tvivl om. </w:t>
      </w:r>
    </w:p>
    <w:p w14:paraId="6A3261E6" w14:textId="77777777" w:rsidR="001B06FB" w:rsidRPr="002C6D9C" w:rsidRDefault="001B06FB">
      <w:pPr>
        <w:pStyle w:val="EMEABodyText"/>
        <w:rPr>
          <w:lang w:val="da-DK"/>
        </w:rPr>
      </w:pPr>
    </w:p>
    <w:p w14:paraId="29E2A7A5" w14:textId="77777777" w:rsidR="001B06FB" w:rsidRPr="002C6D9C" w:rsidRDefault="001B06FB">
      <w:pPr>
        <w:pStyle w:val="EMEABodyText"/>
        <w:rPr>
          <w:lang w:val="da-DK"/>
        </w:rPr>
      </w:pPr>
    </w:p>
    <w:p w14:paraId="77463EC7" w14:textId="77777777" w:rsidR="00EB3801" w:rsidRPr="00DE7ED6" w:rsidRDefault="001B06FB" w:rsidP="00EB3801">
      <w:pPr>
        <w:pStyle w:val="EMEABodyText"/>
        <w:rPr>
          <w:b/>
          <w:noProof/>
          <w:lang w:val="da-DK"/>
        </w:rPr>
      </w:pPr>
      <w:r w:rsidRPr="002C6D9C">
        <w:rPr>
          <w:lang w:val="da-DK"/>
        </w:rPr>
        <w:t>4.</w:t>
      </w:r>
      <w:r w:rsidRPr="002C6D9C">
        <w:rPr>
          <w:lang w:val="da-DK"/>
        </w:rPr>
        <w:tab/>
      </w:r>
      <w:r w:rsidR="00EB3801" w:rsidRPr="00DE7ED6">
        <w:rPr>
          <w:b/>
          <w:noProof/>
          <w:lang w:val="da-DK"/>
        </w:rPr>
        <w:t>Bivirkninger</w:t>
      </w:r>
    </w:p>
    <w:p w14:paraId="5CE35054" w14:textId="77777777" w:rsidR="001B06FB" w:rsidRPr="002C6D9C" w:rsidRDefault="001B06FB">
      <w:pPr>
        <w:pStyle w:val="EMEAHeading1"/>
        <w:rPr>
          <w:lang w:val="da-DK"/>
        </w:rPr>
      </w:pPr>
    </w:p>
    <w:p w14:paraId="178D800F" w14:textId="77777777" w:rsidR="00EB3801" w:rsidRPr="00F20283" w:rsidRDefault="00EB3801" w:rsidP="00EB3801">
      <w:pPr>
        <w:rPr>
          <w:szCs w:val="22"/>
          <w:lang w:val="da-DK"/>
        </w:rPr>
      </w:pPr>
      <w:r w:rsidRPr="00F20283">
        <w:rPr>
          <w:szCs w:val="22"/>
          <w:lang w:val="da-DK"/>
        </w:rPr>
        <w:t>Dette lægemiddel kan som al anden medicin give bivirkninger, men ikke alle får bivirkninger.</w:t>
      </w:r>
    </w:p>
    <w:p w14:paraId="2A767540" w14:textId="77777777" w:rsidR="001B06FB" w:rsidRPr="002C6D9C" w:rsidRDefault="001B06FB" w:rsidP="001B06FB">
      <w:pPr>
        <w:pStyle w:val="EMEABodyText"/>
        <w:rPr>
          <w:noProof/>
          <w:lang w:val="da-DK"/>
        </w:rPr>
      </w:pPr>
      <w:r w:rsidRPr="002C6D9C">
        <w:rPr>
          <w:noProof/>
          <w:lang w:val="da-DK"/>
        </w:rPr>
        <w:t>Nogle af disse bivirkninger kan være alvorlige og kan kræve medicinsk behandling.</w:t>
      </w:r>
    </w:p>
    <w:p w14:paraId="1D7CDBC3" w14:textId="77777777" w:rsidR="001B06FB" w:rsidRPr="002C6D9C" w:rsidRDefault="001B06FB">
      <w:pPr>
        <w:pStyle w:val="EMEABodyText"/>
        <w:rPr>
          <w:lang w:val="da-DK"/>
        </w:rPr>
      </w:pPr>
    </w:p>
    <w:p w14:paraId="5A079491" w14:textId="77777777" w:rsidR="001B06FB" w:rsidRDefault="001B06FB" w:rsidP="001B06FB">
      <w:pPr>
        <w:pStyle w:val="EMEABodyText"/>
        <w:rPr>
          <w:b/>
          <w:lang w:val="da-DK"/>
        </w:rPr>
      </w:pPr>
      <w:r w:rsidRPr="002A00F0">
        <w:rPr>
          <w:lang w:val="da-DK"/>
        </w:rPr>
        <w:lastRenderedPageBreak/>
        <w:t xml:space="preserve">Som ved anden medicin af samme type, er der hos patienter, der har modtaget behandling med irbesartan, rapporteret sjældne tilfælde af allergiske hudreaktioner (udslæt, nældefeber) samt opsvulmet ansigt, læber og/eller tunge. Hvis du </w:t>
      </w:r>
      <w:r>
        <w:rPr>
          <w:lang w:val="da-DK"/>
        </w:rPr>
        <w:t>får et eller flere af disse symptomer</w:t>
      </w:r>
      <w:r w:rsidRPr="002A00F0">
        <w:rPr>
          <w:lang w:val="da-DK"/>
        </w:rPr>
        <w:t xml:space="preserve"> eller får åndenød, </w:t>
      </w:r>
      <w:r w:rsidRPr="00F15B90">
        <w:rPr>
          <w:b/>
          <w:lang w:val="da-DK"/>
        </w:rPr>
        <w:t xml:space="preserve">skal du holde op med at tage </w:t>
      </w:r>
      <w:r>
        <w:rPr>
          <w:b/>
          <w:lang w:val="da-DK"/>
        </w:rPr>
        <w:t>Karvea</w:t>
      </w:r>
      <w:r w:rsidRPr="00F15B90">
        <w:rPr>
          <w:b/>
          <w:lang w:val="da-DK"/>
        </w:rPr>
        <w:t xml:space="preserve"> og straks søge lægehjælp.</w:t>
      </w:r>
    </w:p>
    <w:p w14:paraId="6FDB5883" w14:textId="77777777" w:rsidR="001B06FB" w:rsidRDefault="001B06FB" w:rsidP="001B06FB">
      <w:pPr>
        <w:pStyle w:val="EMEABodyText"/>
        <w:rPr>
          <w:b/>
          <w:lang w:val="da-DK"/>
        </w:rPr>
      </w:pPr>
    </w:p>
    <w:p w14:paraId="4CDF91A0" w14:textId="77777777" w:rsidR="001B06FB" w:rsidRPr="002C6D9C" w:rsidRDefault="008C5AC9" w:rsidP="001B06FB">
      <w:pPr>
        <w:pStyle w:val="EMEABodyText"/>
        <w:rPr>
          <w:lang w:val="da-DK"/>
        </w:rPr>
      </w:pPr>
      <w:r>
        <w:rPr>
          <w:lang w:val="da-DK"/>
        </w:rPr>
        <w:t>Hyppigheden af n</w:t>
      </w:r>
      <w:r w:rsidR="001B06FB" w:rsidRPr="002C6D9C">
        <w:rPr>
          <w:lang w:val="da-DK"/>
        </w:rPr>
        <w:t>edenstående bivirkninger</w:t>
      </w:r>
      <w:r>
        <w:rPr>
          <w:lang w:val="da-DK"/>
        </w:rPr>
        <w:t xml:space="preserve"> er </w:t>
      </w:r>
      <w:r w:rsidR="001B06FB" w:rsidRPr="002C6D9C">
        <w:rPr>
          <w:lang w:val="da-DK"/>
        </w:rPr>
        <w:t>angive</w:t>
      </w:r>
      <w:r>
        <w:rPr>
          <w:lang w:val="da-DK"/>
        </w:rPr>
        <w:t>t</w:t>
      </w:r>
      <w:r w:rsidR="001B06FB" w:rsidRPr="002C6D9C">
        <w:rPr>
          <w:lang w:val="da-DK"/>
        </w:rPr>
        <w:t xml:space="preserve"> på følgende måde:</w:t>
      </w:r>
    </w:p>
    <w:p w14:paraId="37E280AA" w14:textId="77777777" w:rsidR="001B06FB" w:rsidRPr="002C6D9C" w:rsidRDefault="001B06FB" w:rsidP="001B06FB">
      <w:pPr>
        <w:pStyle w:val="EMEABodyText"/>
        <w:rPr>
          <w:lang w:val="da-DK"/>
        </w:rPr>
      </w:pPr>
      <w:r w:rsidRPr="002C6D9C">
        <w:rPr>
          <w:lang w:val="da-DK"/>
        </w:rPr>
        <w:t xml:space="preserve">Meget almindelig: </w:t>
      </w:r>
      <w:r w:rsidR="00EB3801">
        <w:rPr>
          <w:lang w:val="da-DK"/>
        </w:rPr>
        <w:t>kan påvirke flere end</w:t>
      </w:r>
      <w:r w:rsidRPr="002C6D9C">
        <w:rPr>
          <w:lang w:val="da-DK"/>
        </w:rPr>
        <w:t xml:space="preserve"> 1 ud af 10 patienter </w:t>
      </w:r>
    </w:p>
    <w:p w14:paraId="076ED5EC" w14:textId="77777777" w:rsidR="001B06FB" w:rsidRPr="002C6D9C" w:rsidRDefault="001B06FB" w:rsidP="001B06FB">
      <w:pPr>
        <w:pStyle w:val="EMEABodyText"/>
        <w:rPr>
          <w:lang w:val="da-DK"/>
        </w:rPr>
      </w:pPr>
      <w:r w:rsidRPr="002C6D9C">
        <w:rPr>
          <w:lang w:val="da-DK"/>
        </w:rPr>
        <w:t xml:space="preserve">Almindelig: </w:t>
      </w:r>
      <w:r w:rsidR="00EB3801">
        <w:rPr>
          <w:lang w:val="da-DK"/>
        </w:rPr>
        <w:t>kan påvirke op til</w:t>
      </w:r>
      <w:r w:rsidRPr="002C6D9C">
        <w:rPr>
          <w:lang w:val="da-DK"/>
        </w:rPr>
        <w:t xml:space="preserve"> 1 ud af 10 patienter</w:t>
      </w:r>
    </w:p>
    <w:p w14:paraId="4211823F" w14:textId="77777777" w:rsidR="001B06FB" w:rsidRPr="002C6D9C" w:rsidRDefault="001B06FB" w:rsidP="001B06FB">
      <w:pPr>
        <w:pStyle w:val="EMEABodyText"/>
        <w:rPr>
          <w:lang w:val="da-DK"/>
        </w:rPr>
      </w:pPr>
      <w:r w:rsidRPr="002C6D9C">
        <w:rPr>
          <w:lang w:val="da-DK"/>
        </w:rPr>
        <w:t xml:space="preserve">Ikke almindelig: </w:t>
      </w:r>
      <w:r w:rsidR="00EB3801">
        <w:rPr>
          <w:lang w:val="da-DK"/>
        </w:rPr>
        <w:t>kan påvirke op til</w:t>
      </w:r>
      <w:r w:rsidRPr="002C6D9C">
        <w:rPr>
          <w:lang w:val="da-DK"/>
        </w:rPr>
        <w:t xml:space="preserve"> 1 ud af 100 patienter</w:t>
      </w:r>
    </w:p>
    <w:p w14:paraId="34BE779D" w14:textId="77777777" w:rsidR="001B06FB" w:rsidRPr="002C6D9C" w:rsidRDefault="001B06FB" w:rsidP="001B06FB">
      <w:pPr>
        <w:pStyle w:val="EMEABodyText"/>
        <w:rPr>
          <w:lang w:val="da-DK"/>
        </w:rPr>
      </w:pPr>
    </w:p>
    <w:p w14:paraId="09FF9BE1" w14:textId="77777777" w:rsidR="001B06FB" w:rsidRPr="002A00F0" w:rsidRDefault="001B06FB" w:rsidP="001B06FB">
      <w:pPr>
        <w:pStyle w:val="EMEABodyText"/>
        <w:rPr>
          <w:lang w:val="da-DK"/>
        </w:rPr>
      </w:pPr>
      <w:r w:rsidRPr="002A00F0">
        <w:rPr>
          <w:lang w:val="da-DK"/>
        </w:rPr>
        <w:t>Følgende bivirkninger blev indberettet i kliniske forsøg med patienter</w:t>
      </w:r>
      <w:r>
        <w:rPr>
          <w:lang w:val="da-DK"/>
        </w:rPr>
        <w:t>, der fik Karvea</w:t>
      </w:r>
      <w:r w:rsidRPr="002A00F0">
        <w:rPr>
          <w:lang w:val="da-DK"/>
        </w:rPr>
        <w:t>:</w:t>
      </w:r>
    </w:p>
    <w:p w14:paraId="2E0BB20C" w14:textId="77777777" w:rsidR="001B06FB" w:rsidRDefault="001B06FB" w:rsidP="001B06FB">
      <w:pPr>
        <w:pStyle w:val="EMEABodyTextIndent"/>
        <w:tabs>
          <w:tab w:val="num" w:pos="567"/>
        </w:tabs>
        <w:rPr>
          <w:lang w:val="da-DK"/>
        </w:rPr>
      </w:pPr>
      <w:r>
        <w:rPr>
          <w:lang w:val="da-DK"/>
        </w:rPr>
        <w:t>Meget almindelig</w:t>
      </w:r>
      <w:r w:rsidR="00EB3801">
        <w:rPr>
          <w:lang w:val="da-DK"/>
        </w:rPr>
        <w:t xml:space="preserve"> (kan påvirke flere end</w:t>
      </w:r>
      <w:r w:rsidR="00EB3801" w:rsidRPr="002C6D9C">
        <w:rPr>
          <w:lang w:val="da-DK"/>
        </w:rPr>
        <w:t xml:space="preserve"> 1 ud af 10 patienter</w:t>
      </w:r>
      <w:r w:rsidR="00EB3801">
        <w:rPr>
          <w:lang w:val="da-DK"/>
        </w:rPr>
        <w:t xml:space="preserve">): </w:t>
      </w:r>
      <w:r>
        <w:rPr>
          <w:lang w:val="da-DK"/>
        </w:rPr>
        <w:t>hvis du har højt blodtryk og type 2 diabetes med nyresygdom, kan blodprøver vise, at du har for meget kalium i blodet.</w:t>
      </w:r>
    </w:p>
    <w:p w14:paraId="11BA4FC1" w14:textId="77777777" w:rsidR="001B06FB" w:rsidRDefault="001B06FB" w:rsidP="001B06FB">
      <w:pPr>
        <w:pStyle w:val="EMEABodyText"/>
        <w:rPr>
          <w:lang w:val="da-DK"/>
        </w:rPr>
      </w:pPr>
    </w:p>
    <w:p w14:paraId="339246FA" w14:textId="77777777" w:rsidR="001B06FB" w:rsidRDefault="001B06FB" w:rsidP="001B06FB">
      <w:pPr>
        <w:pStyle w:val="EMEABodyTextIndent"/>
        <w:tabs>
          <w:tab w:val="num" w:pos="567"/>
        </w:tabs>
        <w:rPr>
          <w:lang w:val="da-DK"/>
        </w:rPr>
      </w:pPr>
      <w:r w:rsidRPr="002A00F0">
        <w:rPr>
          <w:lang w:val="da-DK"/>
        </w:rPr>
        <w:t>Almindelig</w:t>
      </w:r>
      <w:r w:rsidR="00EB3801">
        <w:rPr>
          <w:lang w:val="da-DK"/>
        </w:rPr>
        <w:t xml:space="preserve"> (kan påvirke op til</w:t>
      </w:r>
      <w:r w:rsidR="00EB3801" w:rsidRPr="002C6D9C">
        <w:rPr>
          <w:lang w:val="da-DK"/>
        </w:rPr>
        <w:t xml:space="preserve"> 1 ud af 10 patienter</w:t>
      </w:r>
      <w:r w:rsidR="00EB3801">
        <w:rPr>
          <w:lang w:val="da-DK"/>
        </w:rPr>
        <w:t>)</w:t>
      </w:r>
      <w:r w:rsidR="00EB3801" w:rsidRPr="002A00F0">
        <w:rPr>
          <w:lang w:val="da-DK"/>
        </w:rPr>
        <w:t xml:space="preserve">: </w:t>
      </w:r>
      <w:r w:rsidRPr="002A00F0">
        <w:rPr>
          <w:lang w:val="da-DK"/>
        </w:rPr>
        <w:t>svimmelhed, kvalme/opkastning</w:t>
      </w:r>
      <w:r>
        <w:rPr>
          <w:lang w:val="da-DK"/>
        </w:rPr>
        <w:t xml:space="preserve">, </w:t>
      </w:r>
      <w:r w:rsidRPr="002A00F0">
        <w:rPr>
          <w:lang w:val="da-DK"/>
        </w:rPr>
        <w:t>træthed</w:t>
      </w:r>
      <w:r>
        <w:rPr>
          <w:lang w:val="da-DK"/>
        </w:rPr>
        <w:t xml:space="preserve"> og blodprøver, der viser en forhøjet mængde af et enzym, der måler muskel- og hjertefunktionen (kreatinin-kinase-enzym)</w:t>
      </w:r>
      <w:r w:rsidRPr="002A00F0">
        <w:rPr>
          <w:lang w:val="da-DK"/>
        </w:rPr>
        <w:t>.</w:t>
      </w:r>
      <w:r>
        <w:rPr>
          <w:lang w:val="da-DK"/>
        </w:rPr>
        <w:t xml:space="preserve">Der er hos </w:t>
      </w:r>
      <w:r w:rsidRPr="002A00F0">
        <w:rPr>
          <w:lang w:val="da-DK"/>
        </w:rPr>
        <w:t>patienter med forhøjet blodtryk og type</w:t>
      </w:r>
      <w:r>
        <w:rPr>
          <w:lang w:val="da-DK"/>
        </w:rPr>
        <w:t> </w:t>
      </w:r>
      <w:r w:rsidRPr="002A00F0">
        <w:rPr>
          <w:lang w:val="da-DK"/>
        </w:rPr>
        <w:t>2diabetes med nyresygdom</w:t>
      </w:r>
      <w:r>
        <w:rPr>
          <w:lang w:val="da-DK"/>
        </w:rPr>
        <w:t xml:space="preserve"> </w:t>
      </w:r>
      <w:r w:rsidRPr="002A00F0">
        <w:rPr>
          <w:lang w:val="da-DK"/>
        </w:rPr>
        <w:t>også indberettet svimmelhed, når man rejser sig op fra liggende eller siddende stilling, lavt blodtryk når man rejser sig op fra liggende eller siddende stilling, led- og muskelsmerter</w:t>
      </w:r>
      <w:r>
        <w:rPr>
          <w:lang w:val="da-DK"/>
        </w:rPr>
        <w:t xml:space="preserve"> og en nedsat mængde protein i de røde blodlegemer (hæmoglobin).</w:t>
      </w:r>
    </w:p>
    <w:p w14:paraId="0DB9B094" w14:textId="77777777" w:rsidR="001B06FB" w:rsidRDefault="001B06FB" w:rsidP="001B06FB">
      <w:pPr>
        <w:pStyle w:val="EMEABodyText"/>
        <w:ind w:left="360"/>
        <w:rPr>
          <w:lang w:val="da-DK"/>
        </w:rPr>
      </w:pPr>
    </w:p>
    <w:p w14:paraId="27B7C362" w14:textId="77777777" w:rsidR="001B06FB" w:rsidRPr="002C6D9C" w:rsidRDefault="001B06FB" w:rsidP="001B06FB">
      <w:pPr>
        <w:pStyle w:val="EMEABodyTextIndent"/>
        <w:tabs>
          <w:tab w:val="num" w:pos="567"/>
        </w:tabs>
        <w:rPr>
          <w:lang w:val="da-DK"/>
        </w:rPr>
      </w:pPr>
      <w:r w:rsidRPr="002A00F0">
        <w:rPr>
          <w:lang w:val="da-DK"/>
        </w:rPr>
        <w:t xml:space="preserve">Ikke almindelig </w:t>
      </w:r>
      <w:r w:rsidR="00EB3801">
        <w:rPr>
          <w:lang w:val="da-DK"/>
        </w:rPr>
        <w:t>(kan påvirke op til</w:t>
      </w:r>
      <w:r w:rsidR="00EB3801" w:rsidRPr="002C6D9C">
        <w:rPr>
          <w:lang w:val="da-DK"/>
        </w:rPr>
        <w:t xml:space="preserve"> 1 ud af 100 patienter</w:t>
      </w:r>
      <w:r w:rsidR="00EB3801">
        <w:rPr>
          <w:lang w:val="da-DK"/>
        </w:rPr>
        <w:t>)</w:t>
      </w:r>
      <w:r w:rsidR="00EB3801" w:rsidRPr="002A00F0">
        <w:rPr>
          <w:lang w:val="da-DK"/>
        </w:rPr>
        <w:t xml:space="preserve">: </w:t>
      </w:r>
      <w:r w:rsidRPr="002A00F0">
        <w:rPr>
          <w:lang w:val="da-DK"/>
        </w:rPr>
        <w:t>hurtig hjerterytme, rødme, hoste, diarré, fordøjelsesbesvær/halsbrand, seksuelle problemer, brystsmerter.</w:t>
      </w:r>
    </w:p>
    <w:p w14:paraId="4FCF411F" w14:textId="77777777" w:rsidR="001B06FB" w:rsidRPr="002C6D9C" w:rsidRDefault="001B06FB" w:rsidP="001B06FB">
      <w:pPr>
        <w:pStyle w:val="EMEABodyText"/>
        <w:rPr>
          <w:lang w:val="da-DK"/>
        </w:rPr>
      </w:pPr>
    </w:p>
    <w:p w14:paraId="5D0216C8" w14:textId="77777777" w:rsidR="001B06FB" w:rsidRPr="002C6D9C" w:rsidRDefault="001B06FB" w:rsidP="001B06FB">
      <w:pPr>
        <w:pStyle w:val="EMEABodyText"/>
        <w:rPr>
          <w:lang w:val="da-DK"/>
        </w:rPr>
      </w:pPr>
      <w:r w:rsidRPr="002A00F0">
        <w:rPr>
          <w:lang w:val="da-DK"/>
        </w:rPr>
        <w:t>De</w:t>
      </w:r>
      <w:r>
        <w:rPr>
          <w:lang w:val="da-DK"/>
        </w:rPr>
        <w:t xml:space="preserve">r er indberettet </w:t>
      </w:r>
      <w:r w:rsidRPr="002A00F0">
        <w:rPr>
          <w:lang w:val="da-DK"/>
        </w:rPr>
        <w:t xml:space="preserve">bivirkninger efter markedsføring af </w:t>
      </w:r>
      <w:r>
        <w:rPr>
          <w:lang w:val="da-DK"/>
        </w:rPr>
        <w:t>Karvea. Bivirkninger, hvor hyppigheden ikke er kendt,</w:t>
      </w:r>
      <w:r w:rsidRPr="002A00F0">
        <w:rPr>
          <w:lang w:val="da-DK"/>
        </w:rPr>
        <w:t xml:space="preserve"> er: </w:t>
      </w:r>
      <w:r>
        <w:rPr>
          <w:lang w:val="da-DK"/>
        </w:rPr>
        <w:t xml:space="preserve">følelse af, at omgivelserne kører rundt, </w:t>
      </w:r>
      <w:r w:rsidRPr="002A00F0">
        <w:rPr>
          <w:lang w:val="da-DK"/>
        </w:rPr>
        <w:t xml:space="preserve">hovedpine, smagsforstyrrelser, ringen for ørerne, muskelkramper, led- og muskelsmerter, </w:t>
      </w:r>
      <w:r w:rsidR="00E0076B">
        <w:rPr>
          <w:lang w:val="da-DK"/>
        </w:rPr>
        <w:t xml:space="preserve">nedsat antal røde blodlegemer (blodmangel – symptomerne kan inkludere træthed, hovedpine, stakåndethed under motion, svimmelhed og bleghed), </w:t>
      </w:r>
      <w:r w:rsidR="00B373B1" w:rsidRPr="00B373B1">
        <w:rPr>
          <w:lang w:val="da-DK"/>
        </w:rPr>
        <w:t xml:space="preserve">nedsat antal blodplader, </w:t>
      </w:r>
      <w:r>
        <w:rPr>
          <w:lang w:val="da-DK"/>
        </w:rPr>
        <w:t>unormal</w:t>
      </w:r>
      <w:r w:rsidRPr="002A00F0">
        <w:rPr>
          <w:lang w:val="da-DK"/>
        </w:rPr>
        <w:t xml:space="preserve"> leverfunktion, forhøjet mængde af kalium i blodet, nedsat nyrefunktion</w:t>
      </w:r>
      <w:r w:rsidR="00F4639E">
        <w:rPr>
          <w:lang w:val="da-DK"/>
        </w:rPr>
        <w:t>,</w:t>
      </w:r>
      <w:r w:rsidRPr="002A00F0">
        <w:rPr>
          <w:lang w:val="da-DK"/>
        </w:rPr>
        <w:t xml:space="preserve"> betændelseslignende tilstand i de små blodkar, der primært påvirker huden</w:t>
      </w:r>
      <w:r w:rsidRPr="002A00F0">
        <w:rPr>
          <w:szCs w:val="22"/>
          <w:lang w:val="da-DK"/>
        </w:rPr>
        <w:t xml:space="preserve"> (en tilstand der kaldes leukocytoklastisk vaskulitis)</w:t>
      </w:r>
      <w:r w:rsidR="00EF1EBE">
        <w:rPr>
          <w:szCs w:val="22"/>
          <w:lang w:val="da-DK"/>
        </w:rPr>
        <w:t>,</w:t>
      </w:r>
      <w:r w:rsidR="00F4639E">
        <w:rPr>
          <w:szCs w:val="22"/>
          <w:lang w:val="da-DK"/>
        </w:rPr>
        <w:t xml:space="preserve"> </w:t>
      </w:r>
      <w:r w:rsidR="00F4639E" w:rsidRPr="00186242">
        <w:rPr>
          <w:lang w:val="da-DK"/>
        </w:rPr>
        <w:t>alvorlige allergiske reaktioner (anafylaktisk shock)</w:t>
      </w:r>
      <w:r w:rsidR="00EF1EBE" w:rsidRPr="00EF1EBE">
        <w:rPr>
          <w:lang w:val="da-DK"/>
        </w:rPr>
        <w:t xml:space="preserve"> </w:t>
      </w:r>
      <w:r w:rsidR="00EF1EBE">
        <w:rPr>
          <w:lang w:val="da-DK"/>
        </w:rPr>
        <w:t>samt lavt blodsukkerniveau</w:t>
      </w:r>
      <w:r w:rsidRPr="002A00F0">
        <w:rPr>
          <w:lang w:val="da-DK"/>
        </w:rPr>
        <w:t>.</w:t>
      </w:r>
      <w:r w:rsidRPr="004B0728">
        <w:rPr>
          <w:lang w:val="da-DK"/>
        </w:rPr>
        <w:t xml:space="preserve"> </w:t>
      </w:r>
      <w:r>
        <w:rPr>
          <w:lang w:val="da-DK"/>
        </w:rPr>
        <w:t>Der er i sjældne tilfælde også indberettet gulsot (gulfarvning af huden og/eller det hvide i øjnene).</w:t>
      </w:r>
    </w:p>
    <w:p w14:paraId="3430CC4D" w14:textId="77777777" w:rsidR="001B06FB" w:rsidRPr="002C6D9C" w:rsidRDefault="001B06FB">
      <w:pPr>
        <w:pStyle w:val="EMEABodyText"/>
        <w:rPr>
          <w:lang w:val="da-DK"/>
        </w:rPr>
      </w:pPr>
    </w:p>
    <w:p w14:paraId="4F1A710D" w14:textId="77777777" w:rsidR="00EB3801" w:rsidRPr="00FC2E5F" w:rsidRDefault="00EB3801" w:rsidP="00EB3801">
      <w:pPr>
        <w:numPr>
          <w:ilvl w:val="12"/>
          <w:numId w:val="0"/>
        </w:numPr>
        <w:outlineLvl w:val="0"/>
        <w:rPr>
          <w:noProof/>
          <w:szCs w:val="22"/>
          <w:u w:val="single"/>
          <w:lang w:val="da-DK"/>
        </w:rPr>
      </w:pPr>
      <w:r w:rsidRPr="00FC2E5F">
        <w:rPr>
          <w:noProof/>
          <w:szCs w:val="22"/>
          <w:u w:val="single"/>
          <w:lang w:val="da-DK"/>
        </w:rPr>
        <w:t xml:space="preserve">Indberetning af </w:t>
      </w:r>
      <w:r w:rsidRPr="00FC2E5F">
        <w:rPr>
          <w:szCs w:val="22"/>
          <w:u w:val="single"/>
          <w:lang w:val="da-DK"/>
        </w:rPr>
        <w:t>bivirkninger</w:t>
      </w:r>
    </w:p>
    <w:p w14:paraId="446FD9B6" w14:textId="77777777" w:rsidR="00EB3801" w:rsidRPr="00F20283" w:rsidRDefault="00EB3801" w:rsidP="00EB3801">
      <w:pPr>
        <w:suppressAutoHyphens/>
        <w:rPr>
          <w:color w:val="000000"/>
          <w:szCs w:val="22"/>
          <w:lang w:val="da-DK"/>
        </w:rPr>
      </w:pPr>
      <w:r w:rsidRPr="00F20283">
        <w:rPr>
          <w:color w:val="000000"/>
          <w:szCs w:val="22"/>
          <w:lang w:val="da-DK"/>
        </w:rPr>
        <w:t xml:space="preserve">Hvis du oplever bivirkninger, bør du tale med din læge, sygeplejerske eller </w:t>
      </w:r>
      <w:r w:rsidRPr="00F20283">
        <w:rPr>
          <w:noProof/>
          <w:szCs w:val="22"/>
          <w:lang w:val="da-DK"/>
        </w:rPr>
        <w:t>apoteket</w:t>
      </w:r>
      <w:r w:rsidRPr="00F20283">
        <w:rPr>
          <w:color w:val="000000"/>
          <w:szCs w:val="22"/>
          <w:lang w:val="da-DK"/>
        </w:rPr>
        <w:t xml:space="preserve">. Dette gælder også mulige bivirkninger, som ikke er medtaget i denne indlægsseddel. Du eller dine pårørende kan også indberette bivirkninger direkte til </w:t>
      </w:r>
      <w:r w:rsidR="00B373B1">
        <w:rPr>
          <w:color w:val="000000"/>
          <w:szCs w:val="22"/>
          <w:lang w:val="da-DK"/>
        </w:rPr>
        <w:t>Lægemiddelstyrelsen</w:t>
      </w:r>
      <w:r w:rsidRPr="00F20283">
        <w:rPr>
          <w:color w:val="000000"/>
          <w:szCs w:val="22"/>
          <w:lang w:val="da-DK"/>
        </w:rPr>
        <w:t xml:space="preserve"> via </w:t>
      </w:r>
      <w:r w:rsidRPr="00F20283">
        <w:rPr>
          <w:color w:val="000000"/>
          <w:szCs w:val="22"/>
          <w:highlight w:val="lightGray"/>
          <w:lang w:val="da-DK"/>
        </w:rPr>
        <w:t xml:space="preserve">det nationale rapporteringssystem anført i </w:t>
      </w:r>
      <w:hyperlink r:id="rId18" w:history="1">
        <w:r w:rsidRPr="00F20283">
          <w:rPr>
            <w:color w:val="0000FF"/>
            <w:szCs w:val="22"/>
            <w:highlight w:val="lightGray"/>
            <w:u w:val="single"/>
            <w:lang w:val="da-DK"/>
          </w:rPr>
          <w:t>Appendiks V</w:t>
        </w:r>
      </w:hyperlink>
      <w:r w:rsidRPr="00F20283">
        <w:rPr>
          <w:color w:val="000000"/>
          <w:szCs w:val="22"/>
          <w:lang w:val="da-DK"/>
        </w:rPr>
        <w:t>. Ved at indrapportere bivirkninger kan du hjælpe med at fremskaffe mere information om sikkerheden af dette lægemiddel.</w:t>
      </w:r>
    </w:p>
    <w:p w14:paraId="11FFFABB" w14:textId="77777777" w:rsidR="001B06FB" w:rsidRPr="002C6D9C" w:rsidRDefault="001B06FB">
      <w:pPr>
        <w:pStyle w:val="EMEABodyText"/>
        <w:rPr>
          <w:lang w:val="da-DK"/>
        </w:rPr>
      </w:pPr>
    </w:p>
    <w:p w14:paraId="244282B8" w14:textId="77777777" w:rsidR="001B06FB" w:rsidRPr="002C6D9C" w:rsidRDefault="001B06FB">
      <w:pPr>
        <w:pStyle w:val="EMEABodyText"/>
        <w:rPr>
          <w:lang w:val="da-DK"/>
        </w:rPr>
      </w:pPr>
    </w:p>
    <w:p w14:paraId="269D9BD2" w14:textId="77777777" w:rsidR="001B06FB" w:rsidRPr="002C6D9C" w:rsidRDefault="001B06FB">
      <w:pPr>
        <w:pStyle w:val="EMEAHeading1"/>
        <w:rPr>
          <w:lang w:val="da-DK"/>
        </w:rPr>
      </w:pPr>
      <w:r w:rsidRPr="002C6D9C">
        <w:rPr>
          <w:lang w:val="da-DK"/>
        </w:rPr>
        <w:t>5.</w:t>
      </w:r>
      <w:r w:rsidRPr="002C6D9C">
        <w:rPr>
          <w:lang w:val="da-DK"/>
        </w:rPr>
        <w:tab/>
      </w:r>
      <w:r w:rsidR="00EB3801" w:rsidRPr="00A77880">
        <w:rPr>
          <w:caps w:val="0"/>
          <w:szCs w:val="22"/>
          <w:lang w:val="da-DK" w:eastAsia="fr-LU"/>
        </w:rPr>
        <w:t>Opbevaring</w:t>
      </w:r>
    </w:p>
    <w:p w14:paraId="076F8C01" w14:textId="77777777" w:rsidR="001B06FB" w:rsidRPr="002C6D9C" w:rsidRDefault="001B06FB">
      <w:pPr>
        <w:pStyle w:val="EMEAHeading1"/>
        <w:rPr>
          <w:lang w:val="da-DK"/>
        </w:rPr>
      </w:pPr>
    </w:p>
    <w:p w14:paraId="5D5AA521" w14:textId="77777777" w:rsidR="00EB3801" w:rsidRPr="00A77880" w:rsidRDefault="00EB3801" w:rsidP="00EB3801">
      <w:pPr>
        <w:rPr>
          <w:szCs w:val="22"/>
          <w:lang w:val="da-DK"/>
        </w:rPr>
      </w:pPr>
      <w:r w:rsidRPr="00A77880">
        <w:rPr>
          <w:szCs w:val="22"/>
          <w:lang w:val="da-DK"/>
        </w:rPr>
        <w:t xml:space="preserve">Opbevar </w:t>
      </w:r>
      <w:r w:rsidRPr="00A77880">
        <w:rPr>
          <w:noProof/>
          <w:szCs w:val="22"/>
          <w:lang w:val="da-DK"/>
        </w:rPr>
        <w:t>lægemidlet</w:t>
      </w:r>
      <w:r w:rsidRPr="00A77880">
        <w:rPr>
          <w:szCs w:val="22"/>
          <w:lang w:val="da-DK"/>
        </w:rPr>
        <w:t xml:space="preserve"> utilgængeligt for børn.</w:t>
      </w:r>
    </w:p>
    <w:p w14:paraId="797DC79D" w14:textId="77777777" w:rsidR="00EB3801" w:rsidRPr="00A77880" w:rsidRDefault="00EB3801" w:rsidP="00EB3801">
      <w:pPr>
        <w:rPr>
          <w:lang w:val="da-DK"/>
        </w:rPr>
      </w:pPr>
    </w:p>
    <w:p w14:paraId="695FD010" w14:textId="77777777" w:rsidR="00EB3801" w:rsidRPr="00A77880" w:rsidRDefault="00EB3801" w:rsidP="00EB3801">
      <w:pPr>
        <w:rPr>
          <w:szCs w:val="22"/>
          <w:lang w:val="da-DK"/>
        </w:rPr>
      </w:pPr>
      <w:r w:rsidRPr="00A77880">
        <w:rPr>
          <w:szCs w:val="22"/>
          <w:lang w:val="da-DK"/>
        </w:rPr>
        <w:t xml:space="preserve">Brug ikke </w:t>
      </w:r>
      <w:r w:rsidRPr="00A77880">
        <w:rPr>
          <w:noProof/>
          <w:szCs w:val="22"/>
          <w:lang w:val="da-DK"/>
        </w:rPr>
        <w:t>lægemidlet</w:t>
      </w:r>
      <w:r w:rsidRPr="00A77880">
        <w:rPr>
          <w:szCs w:val="22"/>
          <w:lang w:val="da-DK"/>
        </w:rPr>
        <w:t xml:space="preserve"> efter den udløbsdato, der står på æsken og blisterpakningen efter Exp. Udløbsdatoen er den sidste dag i den nævnte måned.</w:t>
      </w:r>
    </w:p>
    <w:p w14:paraId="1BBDE3BC" w14:textId="77777777" w:rsidR="001B06FB" w:rsidRPr="002C6D9C" w:rsidRDefault="001B06FB" w:rsidP="001B06FB">
      <w:pPr>
        <w:pStyle w:val="EMEABodyText"/>
        <w:rPr>
          <w:lang w:val="da-DK"/>
        </w:rPr>
      </w:pPr>
    </w:p>
    <w:p w14:paraId="5ED668AE" w14:textId="77777777" w:rsidR="001B06FB" w:rsidRPr="002C6D9C" w:rsidRDefault="001B06FB">
      <w:pPr>
        <w:pStyle w:val="EMEABodyText"/>
        <w:rPr>
          <w:lang w:val="da-DK"/>
        </w:rPr>
      </w:pPr>
      <w:r w:rsidRPr="002C6D9C">
        <w:rPr>
          <w:lang w:val="da-DK"/>
        </w:rPr>
        <w:t xml:space="preserve">Må ikke opbevares </w:t>
      </w:r>
      <w:r>
        <w:rPr>
          <w:lang w:val="da-DK"/>
        </w:rPr>
        <w:t xml:space="preserve">ved temperaturer </w:t>
      </w:r>
      <w:r w:rsidRPr="002C6D9C">
        <w:rPr>
          <w:lang w:val="da-DK"/>
        </w:rPr>
        <w:t>over 30°C.</w:t>
      </w:r>
    </w:p>
    <w:p w14:paraId="627ABCB1" w14:textId="77777777" w:rsidR="001B06FB" w:rsidRPr="002C6D9C" w:rsidRDefault="001B06FB">
      <w:pPr>
        <w:pStyle w:val="EMEABodyText"/>
        <w:rPr>
          <w:lang w:val="da-DK"/>
        </w:rPr>
      </w:pPr>
    </w:p>
    <w:p w14:paraId="19A5B835" w14:textId="77777777" w:rsidR="00EB3801" w:rsidRPr="00A77880" w:rsidRDefault="00EB3801" w:rsidP="00EB3801">
      <w:pPr>
        <w:suppressAutoHyphens/>
        <w:rPr>
          <w:szCs w:val="22"/>
          <w:lang w:val="da-DK"/>
        </w:rPr>
      </w:pPr>
      <w:r w:rsidRPr="00A77880">
        <w:rPr>
          <w:szCs w:val="22"/>
          <w:lang w:val="da-DK"/>
        </w:rPr>
        <w:t xml:space="preserve">Spørg </w:t>
      </w:r>
      <w:r w:rsidRPr="00A77880">
        <w:rPr>
          <w:noProof/>
          <w:szCs w:val="22"/>
          <w:lang w:val="da-DK"/>
        </w:rPr>
        <w:t>på apoteket</w:t>
      </w:r>
      <w:r w:rsidRPr="00A77880">
        <w:rPr>
          <w:szCs w:val="22"/>
          <w:lang w:val="da-DK"/>
        </w:rPr>
        <w:t>, hvordan du skal bortskaffe medicinrester. Af hensyn til miljøet må du ikke smide medicinrester i afløbet, toilettet eller skraldespanden.</w:t>
      </w:r>
    </w:p>
    <w:p w14:paraId="05987DEF" w14:textId="77777777" w:rsidR="001B06FB" w:rsidRPr="002C6D9C" w:rsidRDefault="001B06FB">
      <w:pPr>
        <w:pStyle w:val="EMEABodyText"/>
        <w:rPr>
          <w:lang w:val="da-DK"/>
        </w:rPr>
      </w:pPr>
    </w:p>
    <w:p w14:paraId="4623E189" w14:textId="77777777" w:rsidR="001B06FB" w:rsidRPr="002C6D9C" w:rsidRDefault="001B06FB">
      <w:pPr>
        <w:pStyle w:val="EMEABodyText"/>
        <w:rPr>
          <w:lang w:val="da-DK"/>
        </w:rPr>
      </w:pPr>
    </w:p>
    <w:p w14:paraId="699028F2" w14:textId="77777777" w:rsidR="001B06FB" w:rsidRPr="002C6D9C" w:rsidRDefault="001B06FB">
      <w:pPr>
        <w:pStyle w:val="EMEAHeading1"/>
        <w:rPr>
          <w:lang w:val="da-DK"/>
        </w:rPr>
      </w:pPr>
      <w:r w:rsidRPr="002C6D9C">
        <w:rPr>
          <w:lang w:val="da-DK"/>
        </w:rPr>
        <w:lastRenderedPageBreak/>
        <w:t>6.</w:t>
      </w:r>
      <w:r w:rsidRPr="002C6D9C">
        <w:rPr>
          <w:lang w:val="da-DK"/>
        </w:rPr>
        <w:tab/>
      </w:r>
      <w:r w:rsidR="00EB3801" w:rsidRPr="00EB3801">
        <w:rPr>
          <w:caps w:val="0"/>
          <w:lang w:val="da-DK"/>
        </w:rPr>
        <w:t>Pakningsstørrelser og yderligere oplysninger</w:t>
      </w:r>
    </w:p>
    <w:p w14:paraId="5A7FC67F" w14:textId="77777777" w:rsidR="001B06FB" w:rsidRPr="002C6D9C" w:rsidRDefault="001B06FB">
      <w:pPr>
        <w:pStyle w:val="EMEAHeading1"/>
        <w:rPr>
          <w:lang w:val="da-DK"/>
        </w:rPr>
      </w:pPr>
    </w:p>
    <w:p w14:paraId="72EED644" w14:textId="77777777" w:rsidR="001B06FB" w:rsidRPr="002C6D9C" w:rsidRDefault="001B06FB" w:rsidP="001B06FB">
      <w:pPr>
        <w:pStyle w:val="EMEAHeading3"/>
        <w:rPr>
          <w:lang w:val="da-DK"/>
        </w:rPr>
      </w:pPr>
      <w:r>
        <w:rPr>
          <w:lang w:val="da-DK"/>
        </w:rPr>
        <w:t xml:space="preserve">Karvea </w:t>
      </w:r>
      <w:r w:rsidRPr="002C6D9C">
        <w:rPr>
          <w:lang w:val="da-DK"/>
        </w:rPr>
        <w:t>indeholder:</w:t>
      </w:r>
    </w:p>
    <w:p w14:paraId="4F9EF0A1" w14:textId="77777777" w:rsidR="001B06FB" w:rsidRPr="002C6D9C" w:rsidRDefault="001B06FB" w:rsidP="001B06FB">
      <w:pPr>
        <w:pStyle w:val="EMEABodyTextIndent"/>
        <w:numPr>
          <w:ilvl w:val="0"/>
          <w:numId w:val="0"/>
        </w:numPr>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Aktivt stof: irbesartan. Hver </w:t>
      </w:r>
      <w:r>
        <w:rPr>
          <w:lang w:val="da-DK"/>
        </w:rPr>
        <w:t>Karvea</w:t>
      </w:r>
      <w:r w:rsidRPr="002C6D9C">
        <w:rPr>
          <w:lang w:val="da-DK"/>
        </w:rPr>
        <w:t>-tablet </w:t>
      </w:r>
      <w:r>
        <w:rPr>
          <w:lang w:val="da-DK"/>
        </w:rPr>
        <w:t>300</w:t>
      </w:r>
      <w:r w:rsidRPr="002C6D9C">
        <w:rPr>
          <w:lang w:val="da-DK"/>
        </w:rPr>
        <w:t xml:space="preserve"> mg indeholder </w:t>
      </w:r>
      <w:r>
        <w:rPr>
          <w:lang w:val="da-DK"/>
        </w:rPr>
        <w:t>300</w:t>
      </w:r>
      <w:r w:rsidRPr="002C6D9C">
        <w:rPr>
          <w:lang w:val="da-DK"/>
        </w:rPr>
        <w:t> mg irbesartan.</w:t>
      </w:r>
    </w:p>
    <w:p w14:paraId="1F822921" w14:textId="77777777" w:rsidR="001B06FB" w:rsidRPr="002C6D9C" w:rsidRDefault="001B06FB" w:rsidP="001B06FB">
      <w:pPr>
        <w:pStyle w:val="EMEABodyTextIndent"/>
        <w:numPr>
          <w:ilvl w:val="0"/>
          <w:numId w:val="0"/>
        </w:numPr>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Øvrige indholdsstoffer: lactosemonohydrat, mikrokrystallinsk cellulose, croscarmellosenatrium, magnesiumstearat, kolloid silica, prægelatineret majsstivelse, poloaxamer 188.</w:t>
      </w:r>
    </w:p>
    <w:p w14:paraId="5F70AC41" w14:textId="77777777" w:rsidR="00F4639E" w:rsidRPr="002C6D9C" w:rsidRDefault="00F4639E" w:rsidP="00FC2E5F">
      <w:pPr>
        <w:pStyle w:val="EMEABodyTextIndent"/>
        <w:numPr>
          <w:ilvl w:val="0"/>
          <w:numId w:val="0"/>
        </w:numPr>
        <w:tabs>
          <w:tab w:val="left" w:pos="567"/>
        </w:tabs>
        <w:ind w:left="567"/>
        <w:rPr>
          <w:lang w:val="da-DK"/>
        </w:rPr>
      </w:pPr>
      <w:r w:rsidRPr="00186242">
        <w:rPr>
          <w:lang w:val="da-DK"/>
        </w:rPr>
        <w:t xml:space="preserve">Se </w:t>
      </w:r>
      <w:r>
        <w:rPr>
          <w:lang w:val="da-DK"/>
        </w:rPr>
        <w:t>punkt</w:t>
      </w:r>
      <w:r w:rsidRPr="00186242">
        <w:rPr>
          <w:lang w:val="da-DK"/>
        </w:rPr>
        <w:t xml:space="preserve"> 2 ”Aprovel indeholder la</w:t>
      </w:r>
      <w:r>
        <w:rPr>
          <w:lang w:val="da-DK"/>
        </w:rPr>
        <w:t>c</w:t>
      </w:r>
      <w:r w:rsidRPr="00186242">
        <w:rPr>
          <w:lang w:val="da-DK"/>
        </w:rPr>
        <w:t>tose”</w:t>
      </w:r>
    </w:p>
    <w:p w14:paraId="008D2E95" w14:textId="77777777" w:rsidR="001B06FB" w:rsidRPr="002C6D9C" w:rsidRDefault="001B06FB" w:rsidP="001B06FB">
      <w:pPr>
        <w:pStyle w:val="EMEABodyText"/>
        <w:rPr>
          <w:lang w:val="da-DK"/>
        </w:rPr>
      </w:pPr>
    </w:p>
    <w:p w14:paraId="4340ABFF" w14:textId="77777777" w:rsidR="001B06FB" w:rsidRPr="002C6D9C" w:rsidRDefault="001B06FB" w:rsidP="001B06FB">
      <w:pPr>
        <w:pStyle w:val="EMEAHeading3"/>
        <w:rPr>
          <w:lang w:val="da-DK"/>
        </w:rPr>
      </w:pPr>
      <w:r>
        <w:rPr>
          <w:lang w:val="da-DK"/>
        </w:rPr>
        <w:t>U</w:t>
      </w:r>
      <w:r w:rsidRPr="002C6D9C">
        <w:rPr>
          <w:lang w:val="da-DK"/>
        </w:rPr>
        <w:t>dseende og pakningstørrelse</w:t>
      </w:r>
      <w:r>
        <w:rPr>
          <w:lang w:val="da-DK"/>
        </w:rPr>
        <w:t>r</w:t>
      </w:r>
    </w:p>
    <w:p w14:paraId="23133360" w14:textId="77777777" w:rsidR="001B06FB" w:rsidRPr="002C6D9C" w:rsidRDefault="001B06FB" w:rsidP="001B06FB">
      <w:pPr>
        <w:pStyle w:val="EMEABodyText"/>
        <w:rPr>
          <w:lang w:val="da-DK"/>
        </w:rPr>
      </w:pPr>
      <w:r>
        <w:rPr>
          <w:lang w:val="da-DK"/>
        </w:rPr>
        <w:t>Karvea</w:t>
      </w:r>
      <w:r w:rsidRPr="002C6D9C">
        <w:rPr>
          <w:lang w:val="da-DK"/>
        </w:rPr>
        <w:t xml:space="preserve"> </w:t>
      </w:r>
      <w:r>
        <w:rPr>
          <w:lang w:val="da-DK"/>
        </w:rPr>
        <w:t>300</w:t>
      </w:r>
      <w:r w:rsidRPr="002C6D9C">
        <w:rPr>
          <w:lang w:val="da-DK"/>
        </w:rPr>
        <w:t xml:space="preserve"> mg tabletter er hvide til mathvide, bikonvekse og ovale med et hjerte præget på den ene side og nummeret </w:t>
      </w:r>
      <w:r>
        <w:rPr>
          <w:lang w:val="da-DK"/>
        </w:rPr>
        <w:t>2773</w:t>
      </w:r>
      <w:r w:rsidRPr="002C6D9C">
        <w:rPr>
          <w:lang w:val="da-DK"/>
        </w:rPr>
        <w:t xml:space="preserve"> på den anden side.</w:t>
      </w:r>
    </w:p>
    <w:p w14:paraId="32A6B1BB" w14:textId="77777777" w:rsidR="001B06FB" w:rsidRPr="002C6D9C" w:rsidRDefault="001B06FB" w:rsidP="001B06FB">
      <w:pPr>
        <w:pStyle w:val="EMEABodyText"/>
        <w:rPr>
          <w:lang w:val="da-DK"/>
        </w:rPr>
      </w:pPr>
    </w:p>
    <w:p w14:paraId="3FFD3431" w14:textId="77777777" w:rsidR="001B06FB" w:rsidRPr="002C6D9C" w:rsidRDefault="001B06FB" w:rsidP="001B06FB">
      <w:pPr>
        <w:pStyle w:val="EMEABodyText"/>
        <w:rPr>
          <w:lang w:val="da-DK"/>
        </w:rPr>
      </w:pPr>
      <w:r>
        <w:rPr>
          <w:lang w:val="da-DK"/>
        </w:rPr>
        <w:t>Karvea</w:t>
      </w:r>
      <w:r w:rsidRPr="002C6D9C">
        <w:rPr>
          <w:lang w:val="da-DK"/>
        </w:rPr>
        <w:t> </w:t>
      </w:r>
      <w:r>
        <w:rPr>
          <w:lang w:val="da-DK"/>
        </w:rPr>
        <w:t>300</w:t>
      </w:r>
      <w:r w:rsidRPr="002C6D9C">
        <w:rPr>
          <w:lang w:val="da-DK"/>
        </w:rPr>
        <w:t xml:space="preserve"> mg tabletter leveres i blisterpakninger </w:t>
      </w:r>
      <w:r w:rsidR="005D399A">
        <w:rPr>
          <w:lang w:val="da-DK"/>
        </w:rPr>
        <w:t xml:space="preserve">af </w:t>
      </w:r>
      <w:r w:rsidRPr="002C6D9C">
        <w:rPr>
          <w:lang w:val="da-DK"/>
        </w:rPr>
        <w:t>14, 28, 56 eller 98 tabletter. Der fås også enkeltdosisblisterpakninger med 56 x</w:t>
      </w:r>
      <w:r>
        <w:rPr>
          <w:lang w:val="da-DK"/>
        </w:rPr>
        <w:t> </w:t>
      </w:r>
      <w:r w:rsidRPr="002C6D9C">
        <w:rPr>
          <w:lang w:val="da-DK"/>
        </w:rPr>
        <w:t>1</w:t>
      </w:r>
      <w:r>
        <w:rPr>
          <w:lang w:val="da-DK"/>
        </w:rPr>
        <w:t> </w:t>
      </w:r>
      <w:r w:rsidRPr="002C6D9C">
        <w:rPr>
          <w:lang w:val="da-DK"/>
        </w:rPr>
        <w:t>tablet til hospitalsbrug.</w:t>
      </w:r>
    </w:p>
    <w:p w14:paraId="6FC80CCC" w14:textId="77777777" w:rsidR="001B06FB" w:rsidRPr="002C6D9C" w:rsidRDefault="001B06FB" w:rsidP="001B06FB">
      <w:pPr>
        <w:pStyle w:val="EMEABodyText"/>
        <w:rPr>
          <w:lang w:val="da-DK"/>
        </w:rPr>
      </w:pPr>
    </w:p>
    <w:p w14:paraId="689FD582" w14:textId="77777777" w:rsidR="001B06FB" w:rsidRPr="002C6D9C" w:rsidRDefault="001B06FB" w:rsidP="001B06FB">
      <w:pPr>
        <w:pStyle w:val="EMEABodyText"/>
        <w:rPr>
          <w:lang w:val="da-DK"/>
        </w:rPr>
      </w:pPr>
      <w:r w:rsidRPr="002C6D9C">
        <w:rPr>
          <w:lang w:val="da-DK"/>
        </w:rPr>
        <w:t>Ikke alle pakningsstørrelser er nødvendigvis markedsført.</w:t>
      </w:r>
    </w:p>
    <w:p w14:paraId="56CECF8A" w14:textId="77777777" w:rsidR="001B06FB" w:rsidRPr="002C6D9C" w:rsidRDefault="001B06FB" w:rsidP="001B06FB">
      <w:pPr>
        <w:pStyle w:val="EMEABodyText"/>
        <w:rPr>
          <w:lang w:val="da-DK"/>
        </w:rPr>
      </w:pPr>
    </w:p>
    <w:p w14:paraId="56FCCFE0" w14:textId="77777777" w:rsidR="001B06FB" w:rsidRPr="002C6D9C" w:rsidRDefault="001B06FB" w:rsidP="001B06FB">
      <w:pPr>
        <w:pStyle w:val="EMEAHeading3"/>
        <w:rPr>
          <w:lang w:val="da-DK"/>
        </w:rPr>
      </w:pPr>
      <w:r w:rsidRPr="002C6D9C">
        <w:rPr>
          <w:lang w:val="da-DK"/>
        </w:rPr>
        <w:t>Indehaveren af markedsføringstilladelsen:</w:t>
      </w:r>
    </w:p>
    <w:p w14:paraId="3BBFB00C" w14:textId="77777777" w:rsidR="001B06FB" w:rsidRPr="002C6D9C" w:rsidRDefault="001B06FB" w:rsidP="001B06FB">
      <w:pPr>
        <w:pStyle w:val="EMEAAddress"/>
        <w:rPr>
          <w:lang w:val="da-DK"/>
        </w:rPr>
      </w:pPr>
      <w:r>
        <w:rPr>
          <w:lang w:val="da-DK"/>
        </w:rPr>
        <w:t>sanofi-aventis groupe</w:t>
      </w:r>
      <w:r w:rsidRPr="002C6D9C">
        <w:rPr>
          <w:lang w:val="da-DK"/>
        </w:rPr>
        <w:br/>
      </w:r>
      <w:r>
        <w:rPr>
          <w:lang w:val="da-DK"/>
        </w:rPr>
        <w:t>54</w:t>
      </w:r>
      <w:r w:rsidR="00EB3801">
        <w:rPr>
          <w:lang w:val="da-DK"/>
        </w:rPr>
        <w:t>,</w:t>
      </w:r>
      <w:r>
        <w:rPr>
          <w:lang w:val="da-DK"/>
        </w:rPr>
        <w:t xml:space="preserve"> rue La Boétie</w:t>
      </w:r>
      <w:r>
        <w:rPr>
          <w:lang w:val="da-DK"/>
        </w:rPr>
        <w:br/>
      </w:r>
      <w:r w:rsidR="00EB3801">
        <w:rPr>
          <w:lang w:val="da-DK"/>
        </w:rPr>
        <w:t>F-</w:t>
      </w:r>
      <w:r>
        <w:rPr>
          <w:lang w:val="da-DK"/>
        </w:rPr>
        <w:t>75008 Paris</w:t>
      </w:r>
      <w:r w:rsidRPr="002C6D9C">
        <w:rPr>
          <w:lang w:val="da-DK"/>
        </w:rPr>
        <w:t> - </w:t>
      </w:r>
      <w:r>
        <w:rPr>
          <w:lang w:val="da-DK"/>
        </w:rPr>
        <w:t>Frankrig</w:t>
      </w:r>
    </w:p>
    <w:p w14:paraId="43D196DF" w14:textId="77777777" w:rsidR="001B06FB" w:rsidRPr="002C6D9C" w:rsidRDefault="001B06FB" w:rsidP="001B06FB">
      <w:pPr>
        <w:pStyle w:val="EMEABodyText"/>
        <w:rPr>
          <w:bCs/>
          <w:caps/>
          <w:lang w:val="da-DK"/>
        </w:rPr>
      </w:pPr>
    </w:p>
    <w:p w14:paraId="5A95D309" w14:textId="77777777" w:rsidR="001B06FB" w:rsidRPr="002C6D9C" w:rsidRDefault="001B06FB" w:rsidP="001B06FB">
      <w:pPr>
        <w:pStyle w:val="EMEAHeading3"/>
        <w:rPr>
          <w:lang w:val="da-DK"/>
        </w:rPr>
      </w:pPr>
      <w:r w:rsidRPr="002C6D9C">
        <w:rPr>
          <w:lang w:val="da-DK"/>
        </w:rPr>
        <w:t>Fremstiller:</w:t>
      </w:r>
    </w:p>
    <w:p w14:paraId="40CDDAEF" w14:textId="77777777" w:rsidR="001B06FB" w:rsidRPr="00FC2E5F" w:rsidRDefault="001B06FB" w:rsidP="001B06FB">
      <w:pPr>
        <w:pStyle w:val="EMEAAddress"/>
        <w:rPr>
          <w:lang w:val="da-DK"/>
        </w:rPr>
      </w:pPr>
      <w:r w:rsidRPr="00FC2E5F">
        <w:rPr>
          <w:lang w:val="da-DK"/>
        </w:rPr>
        <w:t>SANOFI WINTHROP INDUSTRIE</w:t>
      </w:r>
      <w:r w:rsidRPr="00FC2E5F">
        <w:rPr>
          <w:lang w:val="da-DK"/>
        </w:rPr>
        <w:br/>
        <w:t>1, rue de la Vierge</w:t>
      </w:r>
      <w:r w:rsidRPr="00FC2E5F">
        <w:rPr>
          <w:lang w:val="da-DK"/>
        </w:rPr>
        <w:br/>
        <w:t>Ambarès &amp; Lagrave</w:t>
      </w:r>
      <w:r w:rsidRPr="00FC2E5F">
        <w:rPr>
          <w:lang w:val="da-DK"/>
        </w:rPr>
        <w:br/>
        <w:t>F-33565 Carbon Blanc Cedex - Frankrig</w:t>
      </w:r>
    </w:p>
    <w:p w14:paraId="3454D46C" w14:textId="77777777" w:rsidR="001B06FB" w:rsidRPr="00FC2E5F" w:rsidRDefault="001B06FB" w:rsidP="001B06FB">
      <w:pPr>
        <w:pStyle w:val="EMEAAddress"/>
        <w:rPr>
          <w:lang w:val="da-DK"/>
        </w:rPr>
      </w:pPr>
    </w:p>
    <w:p w14:paraId="356605A8" w14:textId="77777777" w:rsidR="001B06FB" w:rsidRPr="009D71B3" w:rsidRDefault="001B06FB" w:rsidP="001B06FB">
      <w:pPr>
        <w:pStyle w:val="EMEAAddress"/>
        <w:rPr>
          <w:lang w:val="en-US"/>
        </w:rPr>
      </w:pPr>
      <w:r w:rsidRPr="009D71B3">
        <w:rPr>
          <w:lang w:val="en-US"/>
        </w:rPr>
        <w:t>SANOFI WINTHROP INDUSTRIE</w:t>
      </w:r>
      <w:r w:rsidRPr="009D71B3">
        <w:rPr>
          <w:lang w:val="en-US"/>
        </w:rPr>
        <w:br/>
        <w:t>30-36 Avenue Gustave Eiffel, BP 7166</w:t>
      </w:r>
      <w:r w:rsidRPr="009D71B3">
        <w:rPr>
          <w:lang w:val="en-US"/>
        </w:rPr>
        <w:br/>
        <w:t>F-37071 Tours Cedex 2 - Frankrig</w:t>
      </w:r>
    </w:p>
    <w:p w14:paraId="25F3D061" w14:textId="77777777" w:rsidR="001B06FB" w:rsidRPr="009D71B3" w:rsidRDefault="001B06FB" w:rsidP="001B06FB">
      <w:pPr>
        <w:pStyle w:val="EMEAAddress"/>
        <w:rPr>
          <w:lang w:val="en-US"/>
        </w:rPr>
      </w:pPr>
    </w:p>
    <w:p w14:paraId="158DE49E" w14:textId="77777777" w:rsidR="001B06FB" w:rsidRPr="009D71B3" w:rsidRDefault="001B06FB" w:rsidP="001B06FB">
      <w:pPr>
        <w:pStyle w:val="EMEAAddress"/>
        <w:rPr>
          <w:lang w:val="en-US"/>
        </w:rPr>
      </w:pPr>
      <w:r w:rsidRPr="009D71B3">
        <w:rPr>
          <w:lang w:val="en-US"/>
        </w:rPr>
        <w:t>CHINOIN PRIVATE CO. LTD.</w:t>
      </w:r>
      <w:r w:rsidRPr="009D71B3">
        <w:rPr>
          <w:lang w:val="en-US"/>
        </w:rPr>
        <w:br/>
        <w:t>Lévai u.5.</w:t>
      </w:r>
      <w:r w:rsidRPr="009D71B3">
        <w:rPr>
          <w:lang w:val="en-US"/>
        </w:rPr>
        <w:br/>
        <w:t>2112 Veresegyház - Ungarn</w:t>
      </w:r>
    </w:p>
    <w:p w14:paraId="7F8850E5" w14:textId="77777777" w:rsidR="00EB3801" w:rsidRPr="00EF0E54" w:rsidRDefault="00EB3801">
      <w:pPr>
        <w:pStyle w:val="EMEABodyText"/>
        <w:rPr>
          <w:lang w:val="en-US"/>
        </w:rPr>
      </w:pPr>
    </w:p>
    <w:p w14:paraId="2B9456AE" w14:textId="77777777" w:rsidR="00EB3801" w:rsidRPr="00F27879" w:rsidRDefault="001B06FB" w:rsidP="00EB3801">
      <w:pPr>
        <w:rPr>
          <w:szCs w:val="22"/>
          <w:lang w:val="da-DK"/>
        </w:rPr>
      </w:pPr>
      <w:r w:rsidRPr="002C6D9C">
        <w:rPr>
          <w:lang w:val="da-DK"/>
        </w:rPr>
        <w:t xml:space="preserve">Hvis du vil have yderligere oplysninger om </w:t>
      </w:r>
      <w:r>
        <w:rPr>
          <w:lang w:val="da-DK"/>
        </w:rPr>
        <w:t>Karvea</w:t>
      </w:r>
      <w:r w:rsidRPr="002C6D9C">
        <w:rPr>
          <w:lang w:val="da-DK"/>
        </w:rPr>
        <w:t>, skal du henvende dig til den lokale repræsentant</w:t>
      </w:r>
      <w:r w:rsidR="00EB3801" w:rsidRPr="00EB3801">
        <w:rPr>
          <w:szCs w:val="22"/>
          <w:lang w:val="da-DK"/>
        </w:rPr>
        <w:t xml:space="preserve"> </w:t>
      </w:r>
      <w:r w:rsidR="00EB3801" w:rsidRPr="00F27879">
        <w:rPr>
          <w:szCs w:val="22"/>
          <w:lang w:val="da-DK"/>
        </w:rPr>
        <w:t>for indehaveren af markedsføringstilladelsen:</w:t>
      </w:r>
    </w:p>
    <w:p w14:paraId="74CE23DB" w14:textId="77777777" w:rsidR="001B06FB" w:rsidRPr="002C6D9C" w:rsidRDefault="001B06FB">
      <w:pPr>
        <w:pStyle w:val="EMEABodyText"/>
        <w:rPr>
          <w:lang w:val="da-DK"/>
        </w:rPr>
      </w:pPr>
    </w:p>
    <w:p w14:paraId="23426FD0" w14:textId="77777777" w:rsidR="001B06FB" w:rsidRPr="002C6D9C" w:rsidRDefault="001B06FB">
      <w:pPr>
        <w:pStyle w:val="EMEABodyText"/>
        <w:rPr>
          <w:lang w:val="da-DK"/>
        </w:rPr>
      </w:pPr>
    </w:p>
    <w:tbl>
      <w:tblPr>
        <w:tblW w:w="9356" w:type="dxa"/>
        <w:tblInd w:w="-34" w:type="dxa"/>
        <w:tblLayout w:type="fixed"/>
        <w:tblLook w:val="0000" w:firstRow="0" w:lastRow="0" w:firstColumn="0" w:lastColumn="0" w:noHBand="0" w:noVBand="0"/>
      </w:tblPr>
      <w:tblGrid>
        <w:gridCol w:w="34"/>
        <w:gridCol w:w="4644"/>
        <w:gridCol w:w="4678"/>
      </w:tblGrid>
      <w:tr w:rsidR="001B06FB" w14:paraId="5040B52D" w14:textId="77777777">
        <w:trPr>
          <w:gridBefore w:val="1"/>
          <w:wBefore w:w="34" w:type="dxa"/>
          <w:cantSplit/>
        </w:trPr>
        <w:tc>
          <w:tcPr>
            <w:tcW w:w="4644" w:type="dxa"/>
          </w:tcPr>
          <w:p w14:paraId="46C83DBA" w14:textId="77777777" w:rsidR="001B06FB" w:rsidRDefault="001B06FB">
            <w:pPr>
              <w:rPr>
                <w:b/>
                <w:bCs/>
                <w:lang w:val="fr-BE"/>
              </w:rPr>
            </w:pPr>
            <w:r>
              <w:rPr>
                <w:b/>
                <w:bCs/>
                <w:lang w:val="mt-MT"/>
              </w:rPr>
              <w:t>België/</w:t>
            </w:r>
            <w:r>
              <w:rPr>
                <w:b/>
                <w:bCs/>
                <w:lang w:val="cs-CZ"/>
              </w:rPr>
              <w:t>Belgique</w:t>
            </w:r>
            <w:r>
              <w:rPr>
                <w:b/>
                <w:bCs/>
                <w:lang w:val="mt-MT"/>
              </w:rPr>
              <w:t>/Belgien</w:t>
            </w:r>
          </w:p>
          <w:p w14:paraId="0AF4E722" w14:textId="77777777" w:rsidR="001B06FB" w:rsidRDefault="00EB3801">
            <w:pPr>
              <w:rPr>
                <w:lang w:val="fr-BE"/>
              </w:rPr>
            </w:pPr>
            <w:r>
              <w:rPr>
                <w:snapToGrid w:val="0"/>
                <w:lang w:val="fr-BE"/>
              </w:rPr>
              <w:t>S</w:t>
            </w:r>
            <w:r w:rsidR="001B06FB">
              <w:rPr>
                <w:snapToGrid w:val="0"/>
                <w:lang w:val="fr-BE"/>
              </w:rPr>
              <w:t>anofi Belgium</w:t>
            </w:r>
          </w:p>
          <w:p w14:paraId="7053BFAB" w14:textId="77777777" w:rsidR="001B06FB" w:rsidRDefault="001B06FB">
            <w:pPr>
              <w:rPr>
                <w:snapToGrid w:val="0"/>
                <w:lang w:val="fr-BE"/>
              </w:rPr>
            </w:pPr>
            <w:r>
              <w:rPr>
                <w:lang w:val="fr-BE"/>
              </w:rPr>
              <w:t xml:space="preserve">Tél/Tel: </w:t>
            </w:r>
            <w:r>
              <w:rPr>
                <w:snapToGrid w:val="0"/>
                <w:lang w:val="fr-BE"/>
              </w:rPr>
              <w:t>+32 (0)2 710 54 00</w:t>
            </w:r>
          </w:p>
          <w:p w14:paraId="57ECE56D" w14:textId="77777777" w:rsidR="001B06FB" w:rsidRDefault="001B06FB">
            <w:pPr>
              <w:rPr>
                <w:lang w:val="fr-BE"/>
              </w:rPr>
            </w:pPr>
          </w:p>
        </w:tc>
        <w:tc>
          <w:tcPr>
            <w:tcW w:w="4678" w:type="dxa"/>
          </w:tcPr>
          <w:p w14:paraId="362A6C6D" w14:textId="77777777" w:rsidR="00EB3801" w:rsidRDefault="00EB3801" w:rsidP="00EB3801">
            <w:pPr>
              <w:rPr>
                <w:b/>
                <w:bCs/>
                <w:lang w:val="lt-LT"/>
              </w:rPr>
            </w:pPr>
            <w:r>
              <w:rPr>
                <w:b/>
                <w:bCs/>
                <w:lang w:val="lt-LT"/>
              </w:rPr>
              <w:t>Lietuva</w:t>
            </w:r>
          </w:p>
          <w:p w14:paraId="148E65AC" w14:textId="77777777" w:rsidR="00EB3801" w:rsidRDefault="00EB3801" w:rsidP="00EB3801">
            <w:pPr>
              <w:rPr>
                <w:lang w:val="fr-FR"/>
              </w:rPr>
            </w:pPr>
            <w:r>
              <w:rPr>
                <w:lang w:val="cs-CZ"/>
              </w:rPr>
              <w:t>UAB sanofi-aventis Lietuva</w:t>
            </w:r>
          </w:p>
          <w:p w14:paraId="35DF2352" w14:textId="77777777" w:rsidR="00EB3801" w:rsidRDefault="00EB3801" w:rsidP="00EB3801">
            <w:pPr>
              <w:rPr>
                <w:lang w:val="cs-CZ"/>
              </w:rPr>
            </w:pPr>
            <w:r>
              <w:rPr>
                <w:lang w:val="cs-CZ"/>
              </w:rPr>
              <w:t>Tel: +370 5 2755224</w:t>
            </w:r>
          </w:p>
          <w:p w14:paraId="4C5ABE3B" w14:textId="77777777" w:rsidR="001B06FB" w:rsidRDefault="001B06FB" w:rsidP="00EB3801">
            <w:pPr>
              <w:rPr>
                <w:lang w:val="fr-BE"/>
              </w:rPr>
            </w:pPr>
          </w:p>
        </w:tc>
      </w:tr>
      <w:tr w:rsidR="001B06FB" w14:paraId="4FA1DBEA" w14:textId="77777777">
        <w:trPr>
          <w:gridBefore w:val="1"/>
          <w:wBefore w:w="34" w:type="dxa"/>
          <w:cantSplit/>
        </w:trPr>
        <w:tc>
          <w:tcPr>
            <w:tcW w:w="4644" w:type="dxa"/>
          </w:tcPr>
          <w:p w14:paraId="5D734DB9" w14:textId="77777777" w:rsidR="001B06FB" w:rsidRDefault="001B06FB">
            <w:pPr>
              <w:rPr>
                <w:b/>
                <w:bCs/>
                <w:lang w:val="fr-BE"/>
              </w:rPr>
            </w:pPr>
            <w:r>
              <w:rPr>
                <w:b/>
                <w:bCs/>
              </w:rPr>
              <w:t>България</w:t>
            </w:r>
          </w:p>
          <w:p w14:paraId="2B798BE6" w14:textId="77777777" w:rsidR="001B06FB" w:rsidRDefault="00F4639E">
            <w:pPr>
              <w:rPr>
                <w:noProof/>
                <w:lang w:val="fr-BE"/>
              </w:rPr>
            </w:pPr>
            <w:r>
              <w:rPr>
                <w:noProof/>
                <w:lang w:val="fr-BE"/>
              </w:rPr>
              <w:t>S</w:t>
            </w:r>
            <w:r w:rsidR="001B06FB">
              <w:rPr>
                <w:noProof/>
                <w:lang w:val="fr-BE"/>
              </w:rPr>
              <w:t>anofi Bulgaria EOOD</w:t>
            </w:r>
          </w:p>
          <w:p w14:paraId="70F8BA4A" w14:textId="77777777" w:rsidR="001B06FB" w:rsidRDefault="001B06FB">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14:paraId="110F8A84" w14:textId="77777777" w:rsidR="001B06FB" w:rsidRDefault="001B06FB">
            <w:pPr>
              <w:rPr>
                <w:lang w:val="cs-CZ"/>
              </w:rPr>
            </w:pPr>
          </w:p>
        </w:tc>
        <w:tc>
          <w:tcPr>
            <w:tcW w:w="4678" w:type="dxa"/>
          </w:tcPr>
          <w:p w14:paraId="1C41B782" w14:textId="77777777" w:rsidR="00EB3801" w:rsidRDefault="00EB3801" w:rsidP="00EB3801">
            <w:pPr>
              <w:rPr>
                <w:b/>
                <w:bCs/>
                <w:lang w:val="fr-LU"/>
              </w:rPr>
            </w:pPr>
            <w:r>
              <w:rPr>
                <w:b/>
                <w:bCs/>
                <w:lang w:val="fr-LU"/>
              </w:rPr>
              <w:t>Luxembourg/Luxemburg</w:t>
            </w:r>
          </w:p>
          <w:p w14:paraId="2029A9A1" w14:textId="77777777" w:rsidR="00EB3801" w:rsidRDefault="00EB3801" w:rsidP="00EB3801">
            <w:pPr>
              <w:rPr>
                <w:snapToGrid w:val="0"/>
                <w:lang w:val="fr-BE"/>
              </w:rPr>
            </w:pPr>
            <w:r>
              <w:rPr>
                <w:snapToGrid w:val="0"/>
                <w:lang w:val="fr-BE"/>
              </w:rPr>
              <w:t xml:space="preserve">Sanofi Belgium </w:t>
            </w:r>
          </w:p>
          <w:p w14:paraId="795D5030" w14:textId="77777777" w:rsidR="00EB3801" w:rsidRDefault="00EB3801" w:rsidP="00EB3801">
            <w:pPr>
              <w:rPr>
                <w:lang w:val="fr-BE"/>
              </w:rPr>
            </w:pPr>
            <w:r>
              <w:rPr>
                <w:lang w:val="fr-LU"/>
              </w:rPr>
              <w:t xml:space="preserve">Tél/Tel: </w:t>
            </w:r>
            <w:r>
              <w:rPr>
                <w:snapToGrid w:val="0"/>
                <w:lang w:val="fr-BE"/>
              </w:rPr>
              <w:t>+32 (0)2 710 54 00 (</w:t>
            </w:r>
            <w:r>
              <w:rPr>
                <w:lang w:val="fr-BE"/>
              </w:rPr>
              <w:t>Belgique/Belgien)</w:t>
            </w:r>
          </w:p>
          <w:p w14:paraId="0BDA4551" w14:textId="77777777" w:rsidR="001B06FB" w:rsidRDefault="001B06FB" w:rsidP="00EB3801">
            <w:pPr>
              <w:rPr>
                <w:lang w:val="hu-HU"/>
              </w:rPr>
            </w:pPr>
          </w:p>
        </w:tc>
      </w:tr>
      <w:tr w:rsidR="001B06FB" w14:paraId="153E1C29" w14:textId="77777777">
        <w:trPr>
          <w:gridBefore w:val="1"/>
          <w:wBefore w:w="34" w:type="dxa"/>
          <w:cantSplit/>
        </w:trPr>
        <w:tc>
          <w:tcPr>
            <w:tcW w:w="4644" w:type="dxa"/>
          </w:tcPr>
          <w:p w14:paraId="0F7E6F49" w14:textId="77777777" w:rsidR="001B06FB" w:rsidRDefault="001B06FB">
            <w:pPr>
              <w:rPr>
                <w:b/>
                <w:bCs/>
                <w:lang w:val="fr-BE"/>
              </w:rPr>
            </w:pPr>
            <w:r>
              <w:rPr>
                <w:b/>
                <w:bCs/>
                <w:lang w:val="fr-BE"/>
              </w:rPr>
              <w:t>Česká republika</w:t>
            </w:r>
          </w:p>
          <w:p w14:paraId="007FFDBE" w14:textId="77777777" w:rsidR="001B06FB" w:rsidRDefault="001B06FB">
            <w:pPr>
              <w:rPr>
                <w:lang w:val="cs-CZ"/>
              </w:rPr>
            </w:pPr>
            <w:r>
              <w:rPr>
                <w:lang w:val="cs-CZ"/>
              </w:rPr>
              <w:t>sanofi-aventis, s.r.o.</w:t>
            </w:r>
          </w:p>
          <w:p w14:paraId="49361AAB" w14:textId="77777777" w:rsidR="001B06FB" w:rsidRDefault="001B06FB">
            <w:pPr>
              <w:rPr>
                <w:lang w:val="cs-CZ"/>
              </w:rPr>
            </w:pPr>
            <w:r>
              <w:rPr>
                <w:lang w:val="cs-CZ"/>
              </w:rPr>
              <w:t>Tel: +420 233 086 111</w:t>
            </w:r>
          </w:p>
          <w:p w14:paraId="3BA9F840" w14:textId="77777777" w:rsidR="001B06FB" w:rsidRDefault="001B06FB">
            <w:pPr>
              <w:rPr>
                <w:lang w:val="cs-CZ"/>
              </w:rPr>
            </w:pPr>
          </w:p>
        </w:tc>
        <w:tc>
          <w:tcPr>
            <w:tcW w:w="4678" w:type="dxa"/>
          </w:tcPr>
          <w:p w14:paraId="02A5844C" w14:textId="77777777" w:rsidR="00EB3801" w:rsidRDefault="00EB3801" w:rsidP="00EB3801">
            <w:pPr>
              <w:rPr>
                <w:b/>
                <w:bCs/>
                <w:lang w:val="hu-HU"/>
              </w:rPr>
            </w:pPr>
            <w:r>
              <w:rPr>
                <w:b/>
                <w:bCs/>
                <w:lang w:val="hu-HU"/>
              </w:rPr>
              <w:t>Magyarország</w:t>
            </w:r>
          </w:p>
          <w:p w14:paraId="22D1114E" w14:textId="77777777" w:rsidR="00226A8A" w:rsidRDefault="00B373B1" w:rsidP="00EB3801">
            <w:pPr>
              <w:rPr>
                <w:lang w:val="cs-CZ"/>
              </w:rPr>
            </w:pPr>
            <w:r w:rsidRPr="00B373B1">
              <w:rPr>
                <w:lang w:val="cs-CZ"/>
              </w:rPr>
              <w:t>SANOFI-AVENTIS Zrt.</w:t>
            </w:r>
          </w:p>
          <w:p w14:paraId="4991B1EF" w14:textId="77777777" w:rsidR="00EB3801" w:rsidRDefault="00EB3801" w:rsidP="00EB3801">
            <w:pPr>
              <w:rPr>
                <w:lang w:val="hu-HU"/>
              </w:rPr>
            </w:pPr>
            <w:r>
              <w:rPr>
                <w:lang w:val="cs-CZ"/>
              </w:rPr>
              <w:t xml:space="preserve">Tel.: +36 1 </w:t>
            </w:r>
            <w:r>
              <w:rPr>
                <w:lang w:val="hu-HU"/>
              </w:rPr>
              <w:t>505 0050</w:t>
            </w:r>
          </w:p>
          <w:p w14:paraId="7563EB13" w14:textId="77777777" w:rsidR="001B06FB" w:rsidRDefault="001B06FB" w:rsidP="00EB3801">
            <w:pPr>
              <w:rPr>
                <w:lang w:val="cs-CZ"/>
              </w:rPr>
            </w:pPr>
          </w:p>
        </w:tc>
      </w:tr>
      <w:tr w:rsidR="001B06FB" w:rsidRPr="00CA5A1A" w14:paraId="73FDF054" w14:textId="77777777">
        <w:trPr>
          <w:gridBefore w:val="1"/>
          <w:wBefore w:w="34" w:type="dxa"/>
          <w:cantSplit/>
        </w:trPr>
        <w:tc>
          <w:tcPr>
            <w:tcW w:w="4644" w:type="dxa"/>
          </w:tcPr>
          <w:p w14:paraId="0ACB05DF" w14:textId="77777777" w:rsidR="001B06FB" w:rsidRDefault="001B06FB">
            <w:pPr>
              <w:rPr>
                <w:b/>
                <w:bCs/>
                <w:lang w:val="cs-CZ"/>
              </w:rPr>
            </w:pPr>
            <w:r>
              <w:rPr>
                <w:b/>
                <w:bCs/>
                <w:lang w:val="cs-CZ"/>
              </w:rPr>
              <w:t>Danmark</w:t>
            </w:r>
          </w:p>
          <w:p w14:paraId="29ACFF99" w14:textId="77777777" w:rsidR="001B06FB" w:rsidRDefault="003A62E2">
            <w:pPr>
              <w:rPr>
                <w:lang w:val="cs-CZ"/>
              </w:rPr>
            </w:pPr>
            <w:r>
              <w:rPr>
                <w:lang w:val="cs-CZ"/>
              </w:rPr>
              <w:t>S</w:t>
            </w:r>
            <w:r w:rsidR="001B06FB">
              <w:rPr>
                <w:lang w:val="cs-CZ"/>
              </w:rPr>
              <w:t>anofi A/S</w:t>
            </w:r>
          </w:p>
          <w:p w14:paraId="6CD66446" w14:textId="77777777" w:rsidR="001B06FB" w:rsidRDefault="001B06FB">
            <w:pPr>
              <w:rPr>
                <w:lang w:val="cs-CZ"/>
              </w:rPr>
            </w:pPr>
            <w:r>
              <w:rPr>
                <w:lang w:val="cs-CZ"/>
              </w:rPr>
              <w:t>Tlf: +45 45 16 70 00</w:t>
            </w:r>
          </w:p>
          <w:p w14:paraId="77D1CD82" w14:textId="77777777" w:rsidR="001B06FB" w:rsidRDefault="001B06FB">
            <w:pPr>
              <w:rPr>
                <w:lang w:val="cs-CZ"/>
              </w:rPr>
            </w:pPr>
          </w:p>
        </w:tc>
        <w:tc>
          <w:tcPr>
            <w:tcW w:w="4678" w:type="dxa"/>
          </w:tcPr>
          <w:p w14:paraId="46C5ECA3" w14:textId="77777777" w:rsidR="00EB3801" w:rsidRDefault="00EB3801" w:rsidP="00EB3801">
            <w:pPr>
              <w:rPr>
                <w:b/>
                <w:bCs/>
                <w:lang w:val="mt-MT"/>
              </w:rPr>
            </w:pPr>
            <w:r>
              <w:rPr>
                <w:b/>
                <w:bCs/>
                <w:lang w:val="mt-MT"/>
              </w:rPr>
              <w:t>Malta</w:t>
            </w:r>
          </w:p>
          <w:p w14:paraId="3213FF29" w14:textId="77777777" w:rsidR="00EB3801" w:rsidRDefault="00EB3801" w:rsidP="00EB3801">
            <w:pPr>
              <w:rPr>
                <w:lang w:val="cs-CZ"/>
              </w:rPr>
            </w:pPr>
            <w:r>
              <w:rPr>
                <w:lang w:val="fr-FR"/>
              </w:rPr>
              <w:t xml:space="preserve">Sanofi </w:t>
            </w:r>
            <w:r w:rsidR="003A62E2">
              <w:rPr>
                <w:lang w:val="fr-FR"/>
              </w:rPr>
              <w:t>S.</w:t>
            </w:r>
            <w:r w:rsidR="00EF1EBE">
              <w:rPr>
                <w:lang w:val="fr-FR"/>
              </w:rPr>
              <w:t>r.l</w:t>
            </w:r>
            <w:r w:rsidR="003A62E2">
              <w:rPr>
                <w:lang w:val="fr-FR"/>
              </w:rPr>
              <w:t>.</w:t>
            </w:r>
          </w:p>
          <w:p w14:paraId="4430887C" w14:textId="77777777" w:rsidR="00EB3801" w:rsidRDefault="00EB3801" w:rsidP="00EB3801">
            <w:pPr>
              <w:rPr>
                <w:lang w:val="cs-CZ"/>
              </w:rPr>
            </w:pPr>
            <w:r>
              <w:rPr>
                <w:lang w:val="cs-CZ"/>
              </w:rPr>
              <w:t xml:space="preserve">Tel: </w:t>
            </w:r>
            <w:r w:rsidR="003A62E2">
              <w:rPr>
                <w:lang w:val="cs-CZ"/>
              </w:rPr>
              <w:t>+39 02 39394275</w:t>
            </w:r>
          </w:p>
          <w:p w14:paraId="14F0C68E" w14:textId="77777777" w:rsidR="001B06FB" w:rsidRDefault="001B06FB" w:rsidP="00EB3801">
            <w:pPr>
              <w:rPr>
                <w:lang w:val="cs-CZ"/>
              </w:rPr>
            </w:pPr>
          </w:p>
        </w:tc>
      </w:tr>
      <w:tr w:rsidR="001B06FB" w14:paraId="03635EB8" w14:textId="77777777">
        <w:trPr>
          <w:gridBefore w:val="1"/>
          <w:wBefore w:w="34" w:type="dxa"/>
          <w:cantSplit/>
        </w:trPr>
        <w:tc>
          <w:tcPr>
            <w:tcW w:w="4644" w:type="dxa"/>
          </w:tcPr>
          <w:p w14:paraId="6FF9AFF0" w14:textId="77777777" w:rsidR="001B06FB" w:rsidRDefault="001B06FB">
            <w:pPr>
              <w:rPr>
                <w:b/>
                <w:bCs/>
                <w:lang w:val="cs-CZ"/>
              </w:rPr>
            </w:pPr>
            <w:r>
              <w:rPr>
                <w:b/>
                <w:bCs/>
                <w:lang w:val="cs-CZ"/>
              </w:rPr>
              <w:lastRenderedPageBreak/>
              <w:t>Deutschland</w:t>
            </w:r>
          </w:p>
          <w:p w14:paraId="58DF79E8" w14:textId="77777777" w:rsidR="00F4639E" w:rsidRPr="00335592" w:rsidRDefault="00F4639E" w:rsidP="00F4639E">
            <w:pPr>
              <w:rPr>
                <w:lang w:val="fr-FR"/>
              </w:rPr>
            </w:pPr>
            <w:r w:rsidRPr="00335592">
              <w:rPr>
                <w:lang w:val="fr-FR"/>
              </w:rPr>
              <w:t>Sanofi-Aventis Deutschland GmbH</w:t>
            </w:r>
          </w:p>
          <w:p w14:paraId="10548C88" w14:textId="77777777" w:rsidR="00F4639E" w:rsidRPr="009313D0" w:rsidRDefault="00F4639E" w:rsidP="00F4639E">
            <w:pPr>
              <w:rPr>
                <w:lang w:val="cs-CZ"/>
              </w:rPr>
            </w:pPr>
            <w:r>
              <w:rPr>
                <w:lang w:val="cs-CZ"/>
              </w:rPr>
              <w:t>Tel</w:t>
            </w:r>
            <w:r w:rsidRPr="009313D0">
              <w:rPr>
                <w:lang w:val="cs-CZ"/>
              </w:rPr>
              <w:t>: 0800 52 52 010</w:t>
            </w:r>
          </w:p>
          <w:p w14:paraId="169FE951" w14:textId="77777777" w:rsidR="00F4639E" w:rsidRDefault="00F4639E" w:rsidP="00F4639E">
            <w:pPr>
              <w:rPr>
                <w:lang w:val="cs-CZ"/>
              </w:rPr>
            </w:pPr>
            <w:r w:rsidRPr="009313D0">
              <w:rPr>
                <w:lang w:val="cs-CZ"/>
              </w:rPr>
              <w:t>Tel. aus dem Ausland: +49 69 305 21 131</w:t>
            </w:r>
          </w:p>
          <w:p w14:paraId="0FC68CD7" w14:textId="77777777" w:rsidR="001B06FB" w:rsidRPr="00FE4CDA" w:rsidRDefault="001B06FB" w:rsidP="00137E29">
            <w:pPr>
              <w:rPr>
                <w:lang w:val="de-DE"/>
              </w:rPr>
            </w:pPr>
          </w:p>
        </w:tc>
        <w:tc>
          <w:tcPr>
            <w:tcW w:w="4678" w:type="dxa"/>
          </w:tcPr>
          <w:p w14:paraId="4F15C15D" w14:textId="77777777" w:rsidR="00EB3801" w:rsidRDefault="00EB3801" w:rsidP="00EB3801">
            <w:pPr>
              <w:rPr>
                <w:b/>
                <w:bCs/>
                <w:lang w:val="cs-CZ"/>
              </w:rPr>
            </w:pPr>
            <w:r>
              <w:rPr>
                <w:b/>
                <w:bCs/>
                <w:lang w:val="cs-CZ"/>
              </w:rPr>
              <w:t>Nederland</w:t>
            </w:r>
          </w:p>
          <w:p w14:paraId="10A7DB8A" w14:textId="77777777" w:rsidR="00EB3801" w:rsidRDefault="00EF1EBE" w:rsidP="00EB3801">
            <w:pPr>
              <w:rPr>
                <w:lang w:val="cs-CZ"/>
              </w:rPr>
            </w:pPr>
            <w:r>
              <w:rPr>
                <w:lang w:val="cs-CZ"/>
              </w:rPr>
              <w:t xml:space="preserve">Genzyme Europe </w:t>
            </w:r>
            <w:r w:rsidR="00EB3801">
              <w:rPr>
                <w:lang w:val="cs-CZ"/>
              </w:rPr>
              <w:t>B.V.</w:t>
            </w:r>
          </w:p>
          <w:p w14:paraId="129DECF1" w14:textId="77777777" w:rsidR="00EB3801" w:rsidRDefault="00EB3801" w:rsidP="00EB3801">
            <w:pPr>
              <w:rPr>
                <w:lang w:val="nl-NL"/>
              </w:rPr>
            </w:pPr>
            <w:r>
              <w:rPr>
                <w:lang w:val="cs-CZ"/>
              </w:rPr>
              <w:t xml:space="preserve">Tel: </w:t>
            </w:r>
            <w:r w:rsidR="003A62E2">
              <w:rPr>
                <w:lang w:val="cs-CZ"/>
              </w:rPr>
              <w:t>+31 20 245 4000</w:t>
            </w:r>
          </w:p>
          <w:p w14:paraId="4F9788AE" w14:textId="77777777" w:rsidR="001B06FB" w:rsidRDefault="001B06FB" w:rsidP="00EB3801">
            <w:pPr>
              <w:rPr>
                <w:lang w:val="et-EE"/>
              </w:rPr>
            </w:pPr>
          </w:p>
        </w:tc>
      </w:tr>
      <w:tr w:rsidR="001B06FB" w14:paraId="382F9D5A" w14:textId="77777777">
        <w:trPr>
          <w:gridBefore w:val="1"/>
          <w:wBefore w:w="34" w:type="dxa"/>
          <w:cantSplit/>
        </w:trPr>
        <w:tc>
          <w:tcPr>
            <w:tcW w:w="4644" w:type="dxa"/>
          </w:tcPr>
          <w:p w14:paraId="163574B7" w14:textId="77777777" w:rsidR="001B06FB" w:rsidRDefault="001B06FB">
            <w:pPr>
              <w:rPr>
                <w:b/>
                <w:bCs/>
                <w:lang w:val="et-EE"/>
              </w:rPr>
            </w:pPr>
            <w:r>
              <w:rPr>
                <w:b/>
                <w:bCs/>
                <w:lang w:val="et-EE"/>
              </w:rPr>
              <w:t>Eesti</w:t>
            </w:r>
          </w:p>
          <w:p w14:paraId="1BCB48FB" w14:textId="77777777" w:rsidR="001B06FB" w:rsidRDefault="001B06FB">
            <w:pPr>
              <w:rPr>
                <w:lang w:val="cs-CZ"/>
              </w:rPr>
            </w:pPr>
            <w:r>
              <w:rPr>
                <w:lang w:val="cs-CZ"/>
              </w:rPr>
              <w:t>sanofi-aventis Estonia OÜ</w:t>
            </w:r>
          </w:p>
          <w:p w14:paraId="60BB7702" w14:textId="77777777" w:rsidR="001B06FB" w:rsidRDefault="001B06FB">
            <w:pPr>
              <w:rPr>
                <w:lang w:val="cs-CZ"/>
              </w:rPr>
            </w:pPr>
            <w:r>
              <w:rPr>
                <w:lang w:val="cs-CZ"/>
              </w:rPr>
              <w:t>Tel: +372 627 34 88</w:t>
            </w:r>
          </w:p>
          <w:p w14:paraId="12D17FEA" w14:textId="77777777" w:rsidR="001B06FB" w:rsidRDefault="001B06FB">
            <w:pPr>
              <w:rPr>
                <w:lang w:val="et-EE"/>
              </w:rPr>
            </w:pPr>
          </w:p>
        </w:tc>
        <w:tc>
          <w:tcPr>
            <w:tcW w:w="4678" w:type="dxa"/>
          </w:tcPr>
          <w:p w14:paraId="0A24F4F9" w14:textId="77777777" w:rsidR="00EB3801" w:rsidRDefault="00EB3801" w:rsidP="00EB3801">
            <w:pPr>
              <w:rPr>
                <w:b/>
                <w:bCs/>
                <w:lang w:val="cs-CZ"/>
              </w:rPr>
            </w:pPr>
            <w:r>
              <w:rPr>
                <w:b/>
                <w:bCs/>
                <w:lang w:val="cs-CZ"/>
              </w:rPr>
              <w:t>Norge</w:t>
            </w:r>
          </w:p>
          <w:p w14:paraId="46D6BA71" w14:textId="77777777" w:rsidR="00EB3801" w:rsidRDefault="00EB3801" w:rsidP="00EB3801">
            <w:pPr>
              <w:rPr>
                <w:lang w:val="cs-CZ"/>
              </w:rPr>
            </w:pPr>
            <w:r>
              <w:rPr>
                <w:lang w:val="cs-CZ"/>
              </w:rPr>
              <w:t>sanofi-aventis Norge AS</w:t>
            </w:r>
          </w:p>
          <w:p w14:paraId="36BB4D8E" w14:textId="77777777" w:rsidR="00EB3801" w:rsidRDefault="00EB3801" w:rsidP="00EB3801">
            <w:pPr>
              <w:rPr>
                <w:lang w:val="cs-CZ"/>
              </w:rPr>
            </w:pPr>
            <w:r>
              <w:rPr>
                <w:lang w:val="cs-CZ"/>
              </w:rPr>
              <w:t>Tlf: +47 67 10 71 00</w:t>
            </w:r>
          </w:p>
          <w:p w14:paraId="4A9B0585" w14:textId="77777777" w:rsidR="001B06FB" w:rsidRDefault="001B06FB" w:rsidP="00EB3801">
            <w:pPr>
              <w:rPr>
                <w:lang w:val="fr-FR"/>
              </w:rPr>
            </w:pPr>
          </w:p>
        </w:tc>
      </w:tr>
      <w:tr w:rsidR="001B06FB" w14:paraId="76464321" w14:textId="77777777">
        <w:trPr>
          <w:gridBefore w:val="1"/>
          <w:wBefore w:w="34" w:type="dxa"/>
          <w:cantSplit/>
        </w:trPr>
        <w:tc>
          <w:tcPr>
            <w:tcW w:w="4644" w:type="dxa"/>
          </w:tcPr>
          <w:p w14:paraId="15B45DF7" w14:textId="77777777" w:rsidR="001B06FB" w:rsidRDefault="001B06FB">
            <w:pPr>
              <w:rPr>
                <w:b/>
                <w:bCs/>
                <w:lang w:val="cs-CZ"/>
              </w:rPr>
            </w:pPr>
            <w:r>
              <w:rPr>
                <w:b/>
                <w:bCs/>
                <w:lang w:val="el-GR"/>
              </w:rPr>
              <w:t>Ελλάδα</w:t>
            </w:r>
          </w:p>
          <w:p w14:paraId="43857F28" w14:textId="77777777" w:rsidR="001B06FB" w:rsidRDefault="001B06FB">
            <w:pPr>
              <w:rPr>
                <w:lang w:val="et-EE"/>
              </w:rPr>
            </w:pPr>
            <w:r>
              <w:rPr>
                <w:lang w:val="cs-CZ"/>
              </w:rPr>
              <w:t>sanofi-aventis AEBE</w:t>
            </w:r>
          </w:p>
          <w:p w14:paraId="736C04BC" w14:textId="77777777" w:rsidR="001B06FB" w:rsidRDefault="001B06FB">
            <w:pPr>
              <w:rPr>
                <w:lang w:val="cs-CZ"/>
              </w:rPr>
            </w:pPr>
            <w:r>
              <w:rPr>
                <w:lang w:val="el-GR"/>
              </w:rPr>
              <w:t>Τηλ</w:t>
            </w:r>
            <w:r>
              <w:rPr>
                <w:lang w:val="cs-CZ"/>
              </w:rPr>
              <w:t>: +30 210 900 16 00</w:t>
            </w:r>
          </w:p>
          <w:p w14:paraId="11FE8D05" w14:textId="77777777" w:rsidR="001B06FB" w:rsidRDefault="001B06FB">
            <w:pPr>
              <w:rPr>
                <w:lang w:val="cs-CZ"/>
              </w:rPr>
            </w:pPr>
          </w:p>
        </w:tc>
        <w:tc>
          <w:tcPr>
            <w:tcW w:w="4678" w:type="dxa"/>
            <w:tcBorders>
              <w:top w:val="nil"/>
              <w:left w:val="nil"/>
              <w:bottom w:val="nil"/>
              <w:right w:val="nil"/>
            </w:tcBorders>
          </w:tcPr>
          <w:p w14:paraId="6D74C1DE" w14:textId="77777777" w:rsidR="00EB3801" w:rsidRDefault="00EB3801" w:rsidP="00EB3801">
            <w:pPr>
              <w:rPr>
                <w:b/>
                <w:bCs/>
                <w:lang w:val="cs-CZ"/>
              </w:rPr>
            </w:pPr>
            <w:r>
              <w:rPr>
                <w:b/>
                <w:bCs/>
                <w:lang w:val="cs-CZ"/>
              </w:rPr>
              <w:t>Österreich</w:t>
            </w:r>
          </w:p>
          <w:p w14:paraId="333E65AC" w14:textId="77777777" w:rsidR="00EB3801" w:rsidRDefault="00EB3801" w:rsidP="00EB3801">
            <w:r>
              <w:t>sanofi-aventis GmbH</w:t>
            </w:r>
          </w:p>
          <w:p w14:paraId="7BCF536B" w14:textId="77777777" w:rsidR="00EB3801" w:rsidRDefault="00EB3801" w:rsidP="00EB3801">
            <w:pPr>
              <w:rPr>
                <w:lang w:val="fr-FR"/>
              </w:rPr>
            </w:pPr>
            <w:r>
              <w:rPr>
                <w:lang w:val="fr-FR"/>
              </w:rPr>
              <w:t>Tel: +43 1 80 185 – 0</w:t>
            </w:r>
          </w:p>
          <w:p w14:paraId="5BC02B34" w14:textId="77777777" w:rsidR="001B06FB" w:rsidRDefault="001B06FB" w:rsidP="00EB3801">
            <w:pPr>
              <w:rPr>
                <w:lang w:val="fr-FR"/>
              </w:rPr>
            </w:pPr>
          </w:p>
        </w:tc>
      </w:tr>
      <w:tr w:rsidR="001B06FB" w14:paraId="3E98B1EA" w14:textId="77777777">
        <w:trPr>
          <w:gridBefore w:val="1"/>
          <w:wBefore w:w="34" w:type="dxa"/>
          <w:cantSplit/>
        </w:trPr>
        <w:tc>
          <w:tcPr>
            <w:tcW w:w="4644" w:type="dxa"/>
            <w:tcBorders>
              <w:top w:val="nil"/>
              <w:left w:val="nil"/>
              <w:bottom w:val="nil"/>
              <w:right w:val="nil"/>
            </w:tcBorders>
          </w:tcPr>
          <w:p w14:paraId="008A2FA5" w14:textId="77777777" w:rsidR="001B06FB" w:rsidRDefault="001B06FB">
            <w:pPr>
              <w:rPr>
                <w:b/>
                <w:bCs/>
                <w:lang w:val="es-ES"/>
              </w:rPr>
            </w:pPr>
            <w:r>
              <w:rPr>
                <w:b/>
                <w:bCs/>
                <w:lang w:val="es-ES"/>
              </w:rPr>
              <w:t>España</w:t>
            </w:r>
          </w:p>
          <w:p w14:paraId="50527AB9" w14:textId="77777777" w:rsidR="001B06FB" w:rsidRDefault="001B06FB">
            <w:pPr>
              <w:rPr>
                <w:smallCaps/>
                <w:lang w:val="pt-PT"/>
              </w:rPr>
            </w:pPr>
            <w:r>
              <w:rPr>
                <w:lang w:val="pt-PT"/>
              </w:rPr>
              <w:t>sanofi-aventis, S.A.</w:t>
            </w:r>
          </w:p>
          <w:p w14:paraId="073AE460" w14:textId="77777777" w:rsidR="001B06FB" w:rsidRDefault="001B06FB">
            <w:pPr>
              <w:rPr>
                <w:lang w:val="pt-PT"/>
              </w:rPr>
            </w:pPr>
            <w:r>
              <w:rPr>
                <w:lang w:val="pt-PT"/>
              </w:rPr>
              <w:t>Tel: +34 93 485 94 00</w:t>
            </w:r>
          </w:p>
          <w:p w14:paraId="7957FBA8" w14:textId="77777777" w:rsidR="001B06FB" w:rsidRDefault="001B06FB">
            <w:pPr>
              <w:rPr>
                <w:lang w:val="sv-SE"/>
              </w:rPr>
            </w:pPr>
          </w:p>
        </w:tc>
        <w:tc>
          <w:tcPr>
            <w:tcW w:w="4678" w:type="dxa"/>
          </w:tcPr>
          <w:p w14:paraId="3F5E527E" w14:textId="77777777" w:rsidR="00EB3801" w:rsidRDefault="00EB3801" w:rsidP="00EB3801">
            <w:pPr>
              <w:rPr>
                <w:b/>
                <w:bCs/>
                <w:lang w:val="lv-LV"/>
              </w:rPr>
            </w:pPr>
            <w:r>
              <w:rPr>
                <w:b/>
                <w:bCs/>
                <w:lang w:val="lv-LV"/>
              </w:rPr>
              <w:t>Polska</w:t>
            </w:r>
          </w:p>
          <w:p w14:paraId="208F8C5C" w14:textId="77777777" w:rsidR="00EB3801" w:rsidRDefault="00EB3801" w:rsidP="00EB3801">
            <w:pPr>
              <w:rPr>
                <w:lang w:val="sv-SE"/>
              </w:rPr>
            </w:pPr>
            <w:r>
              <w:rPr>
                <w:lang w:val="sv-SE"/>
              </w:rPr>
              <w:t>sanofi-aventis Sp. z o.o.</w:t>
            </w:r>
          </w:p>
          <w:p w14:paraId="3E085E11" w14:textId="77777777" w:rsidR="00EB3801" w:rsidRDefault="00EB3801" w:rsidP="00EB3801">
            <w:pPr>
              <w:rPr>
                <w:lang w:val="fr-FR"/>
              </w:rPr>
            </w:pPr>
            <w:r>
              <w:rPr>
                <w:lang w:val="fr-FR"/>
              </w:rPr>
              <w:t>Tel.: +48 22 280 00 00</w:t>
            </w:r>
          </w:p>
          <w:p w14:paraId="620D984D" w14:textId="77777777" w:rsidR="001B06FB" w:rsidRDefault="001B06FB" w:rsidP="00EB3801">
            <w:pPr>
              <w:rPr>
                <w:lang w:val="fr-FR"/>
              </w:rPr>
            </w:pPr>
          </w:p>
        </w:tc>
      </w:tr>
      <w:tr w:rsidR="001B06FB" w14:paraId="322A7F22" w14:textId="77777777">
        <w:trPr>
          <w:cantSplit/>
        </w:trPr>
        <w:tc>
          <w:tcPr>
            <w:tcW w:w="4678" w:type="dxa"/>
            <w:gridSpan w:val="2"/>
          </w:tcPr>
          <w:p w14:paraId="02EE4616" w14:textId="77777777" w:rsidR="001B06FB" w:rsidRDefault="001B06FB">
            <w:pPr>
              <w:rPr>
                <w:b/>
                <w:bCs/>
                <w:lang w:val="fr-FR"/>
              </w:rPr>
            </w:pPr>
            <w:r>
              <w:rPr>
                <w:b/>
                <w:bCs/>
                <w:lang w:val="fr-FR"/>
              </w:rPr>
              <w:t>France</w:t>
            </w:r>
          </w:p>
          <w:p w14:paraId="0A0378F0" w14:textId="77777777" w:rsidR="001B06FB" w:rsidRDefault="001B06FB">
            <w:pPr>
              <w:rPr>
                <w:lang w:val="fr-FR"/>
              </w:rPr>
            </w:pPr>
            <w:r>
              <w:rPr>
                <w:lang w:val="fr-BE"/>
              </w:rPr>
              <w:t>sanofi-aventis France</w:t>
            </w:r>
          </w:p>
          <w:p w14:paraId="4243327B" w14:textId="77777777" w:rsidR="001B06FB" w:rsidRDefault="001B06FB">
            <w:pPr>
              <w:rPr>
                <w:lang w:val="pt-PT"/>
              </w:rPr>
            </w:pPr>
            <w:r>
              <w:rPr>
                <w:lang w:val="pt-PT"/>
              </w:rPr>
              <w:t xml:space="preserve">Tél: </w:t>
            </w:r>
          </w:p>
          <w:p w14:paraId="26F4785C" w14:textId="77777777" w:rsidR="00D2779E" w:rsidRDefault="008F6FD7">
            <w:pPr>
              <w:rPr>
                <w:lang w:val="pt-PT"/>
              </w:rPr>
            </w:pPr>
            <w:r>
              <w:rPr>
                <w:lang w:val="pt-PT"/>
              </w:rPr>
              <w:t>0 800 222 555</w:t>
            </w:r>
          </w:p>
          <w:p w14:paraId="0BBA2A41" w14:textId="77777777" w:rsidR="001B06FB" w:rsidRDefault="001B06FB">
            <w:pPr>
              <w:rPr>
                <w:lang w:val="pt-PT"/>
              </w:rPr>
            </w:pPr>
            <w:r>
              <w:rPr>
                <w:lang w:val="pt-PT"/>
              </w:rPr>
              <w:t>Appel depuis l’étranger : +33 1 57 63 23 23</w:t>
            </w:r>
          </w:p>
          <w:p w14:paraId="7FF3C85D" w14:textId="77777777" w:rsidR="001B06FB" w:rsidRDefault="001B06FB">
            <w:pPr>
              <w:rPr>
                <w:lang w:val="fr-FR"/>
              </w:rPr>
            </w:pPr>
          </w:p>
        </w:tc>
        <w:tc>
          <w:tcPr>
            <w:tcW w:w="4678" w:type="dxa"/>
          </w:tcPr>
          <w:p w14:paraId="465AA64C" w14:textId="77777777" w:rsidR="00EB3801" w:rsidRPr="00045B15" w:rsidRDefault="00EB3801" w:rsidP="00EB3801">
            <w:pPr>
              <w:rPr>
                <w:b/>
                <w:bCs/>
                <w:lang w:val="pt-PT"/>
              </w:rPr>
            </w:pPr>
            <w:r w:rsidRPr="00045B15">
              <w:rPr>
                <w:b/>
                <w:bCs/>
                <w:lang w:val="pt-PT"/>
              </w:rPr>
              <w:t>Portugal</w:t>
            </w:r>
          </w:p>
          <w:p w14:paraId="1EAA9E08" w14:textId="77777777" w:rsidR="00EB3801" w:rsidRPr="00045B15" w:rsidRDefault="00EB3801" w:rsidP="00EB3801">
            <w:pPr>
              <w:rPr>
                <w:lang w:val="pt-PT"/>
              </w:rPr>
            </w:pPr>
            <w:r>
              <w:rPr>
                <w:lang w:val="pt-PT"/>
              </w:rPr>
              <w:t>Sanofi</w:t>
            </w:r>
            <w:r w:rsidRPr="00045B15">
              <w:rPr>
                <w:lang w:val="pt-PT"/>
              </w:rPr>
              <w:t xml:space="preserve"> - Produtos Farmacêuticos, Ld</w:t>
            </w:r>
            <w:r>
              <w:rPr>
                <w:lang w:val="pt-PT"/>
              </w:rPr>
              <w:t>a</w:t>
            </w:r>
          </w:p>
          <w:p w14:paraId="127D6C61" w14:textId="77777777" w:rsidR="00EB3801" w:rsidRDefault="00EB3801" w:rsidP="00EB3801">
            <w:pPr>
              <w:rPr>
                <w:lang w:val="fr-FR"/>
              </w:rPr>
            </w:pPr>
            <w:r>
              <w:rPr>
                <w:lang w:val="fr-FR"/>
              </w:rPr>
              <w:t>Tel: +351 21 35 89 400</w:t>
            </w:r>
          </w:p>
          <w:p w14:paraId="70B3860C" w14:textId="77777777" w:rsidR="001B06FB" w:rsidRDefault="001B06FB" w:rsidP="00EB3801">
            <w:pPr>
              <w:rPr>
                <w:lang w:val="cs-CZ"/>
              </w:rPr>
            </w:pPr>
          </w:p>
        </w:tc>
      </w:tr>
      <w:tr w:rsidR="001B06FB" w14:paraId="2C5E1AA8" w14:textId="77777777">
        <w:trPr>
          <w:gridBefore w:val="1"/>
          <w:wBefore w:w="34" w:type="dxa"/>
          <w:cantSplit/>
        </w:trPr>
        <w:tc>
          <w:tcPr>
            <w:tcW w:w="4644" w:type="dxa"/>
          </w:tcPr>
          <w:p w14:paraId="235C1019" w14:textId="77777777" w:rsidR="00EB3801" w:rsidRPr="00020AFF" w:rsidRDefault="00EB3801" w:rsidP="00EB3801">
            <w:pPr>
              <w:keepNext/>
              <w:rPr>
                <w:rFonts w:eastAsia="SimSun"/>
                <w:b/>
                <w:bCs/>
                <w:lang w:val="it-IT"/>
              </w:rPr>
            </w:pPr>
            <w:r w:rsidRPr="00020AFF">
              <w:rPr>
                <w:rFonts w:eastAsia="SimSun"/>
                <w:b/>
                <w:bCs/>
                <w:lang w:val="it-IT"/>
              </w:rPr>
              <w:t>Hrvatska</w:t>
            </w:r>
          </w:p>
          <w:p w14:paraId="1DE25345" w14:textId="77777777" w:rsidR="00EB3801" w:rsidRPr="00020AFF" w:rsidRDefault="00EB3801" w:rsidP="00EB3801">
            <w:pPr>
              <w:rPr>
                <w:rFonts w:eastAsia="SimSun"/>
                <w:lang w:val="it-IT"/>
              </w:rPr>
            </w:pPr>
            <w:r w:rsidRPr="00020AFF">
              <w:rPr>
                <w:rFonts w:eastAsia="SimSun"/>
                <w:lang w:val="it-IT"/>
              </w:rPr>
              <w:t>sanofi-aventis Croatia d.o.o.</w:t>
            </w:r>
          </w:p>
          <w:p w14:paraId="0EA13CC9" w14:textId="77777777" w:rsidR="001B06FB" w:rsidRDefault="00EB3801" w:rsidP="00EB3801">
            <w:pPr>
              <w:rPr>
                <w:lang w:val="fr-FR"/>
              </w:rPr>
            </w:pPr>
            <w:r w:rsidRPr="00020AFF">
              <w:rPr>
                <w:rFonts w:eastAsia="SimSun"/>
                <w:lang w:val="fr-FR"/>
              </w:rPr>
              <w:t>Tel: +385 1 600 34 00</w:t>
            </w:r>
          </w:p>
        </w:tc>
        <w:tc>
          <w:tcPr>
            <w:tcW w:w="4678" w:type="dxa"/>
          </w:tcPr>
          <w:p w14:paraId="5AA59FC5" w14:textId="77777777" w:rsidR="00EB3801" w:rsidRDefault="00EB3801" w:rsidP="00EB3801">
            <w:pPr>
              <w:tabs>
                <w:tab w:val="left" w:pos="-720"/>
                <w:tab w:val="left" w:pos="4536"/>
              </w:tabs>
              <w:suppressAutoHyphens/>
              <w:rPr>
                <w:b/>
                <w:noProof/>
                <w:szCs w:val="22"/>
                <w:lang w:val="pl-PL"/>
              </w:rPr>
            </w:pPr>
            <w:r>
              <w:rPr>
                <w:b/>
                <w:noProof/>
                <w:szCs w:val="22"/>
                <w:lang w:val="pl-PL"/>
              </w:rPr>
              <w:t>România</w:t>
            </w:r>
          </w:p>
          <w:p w14:paraId="1EEF1D9D" w14:textId="77777777" w:rsidR="00EB3801" w:rsidRDefault="00DA7688" w:rsidP="00EB3801">
            <w:pPr>
              <w:tabs>
                <w:tab w:val="left" w:pos="-720"/>
                <w:tab w:val="left" w:pos="4536"/>
              </w:tabs>
              <w:suppressAutoHyphens/>
              <w:rPr>
                <w:noProof/>
                <w:szCs w:val="22"/>
                <w:lang w:val="pl-PL"/>
              </w:rPr>
            </w:pPr>
            <w:r>
              <w:rPr>
                <w:bCs/>
                <w:szCs w:val="22"/>
                <w:lang w:val="fr-FR"/>
              </w:rPr>
              <w:t>S</w:t>
            </w:r>
            <w:r w:rsidR="00EB3801">
              <w:rPr>
                <w:bCs/>
                <w:szCs w:val="22"/>
                <w:lang w:val="fr-FR"/>
              </w:rPr>
              <w:t>anofi Rom</w:t>
            </w:r>
            <w:r>
              <w:rPr>
                <w:bCs/>
                <w:szCs w:val="22"/>
                <w:lang w:val="fr-FR"/>
              </w:rPr>
              <w:t>a</w:t>
            </w:r>
            <w:r w:rsidR="00EB3801">
              <w:rPr>
                <w:bCs/>
                <w:szCs w:val="22"/>
                <w:lang w:val="fr-FR"/>
              </w:rPr>
              <w:t>nia SRL</w:t>
            </w:r>
          </w:p>
          <w:p w14:paraId="564FC9BB" w14:textId="77777777" w:rsidR="00EB3801" w:rsidRDefault="00EB3801" w:rsidP="00EB3801">
            <w:pPr>
              <w:rPr>
                <w:szCs w:val="22"/>
                <w:lang w:val="fr-FR"/>
              </w:rPr>
            </w:pPr>
            <w:r>
              <w:rPr>
                <w:noProof/>
                <w:szCs w:val="22"/>
                <w:lang w:val="pl-PL"/>
              </w:rPr>
              <w:t xml:space="preserve">Tel: +40 </w:t>
            </w:r>
            <w:r>
              <w:rPr>
                <w:szCs w:val="22"/>
                <w:lang w:val="fr-FR"/>
              </w:rPr>
              <w:t>(0) 21 317 31 36</w:t>
            </w:r>
          </w:p>
          <w:p w14:paraId="4DFADF87" w14:textId="77777777" w:rsidR="001B06FB" w:rsidRDefault="001B06FB" w:rsidP="00EB3801">
            <w:pPr>
              <w:rPr>
                <w:lang w:val="cs-CZ"/>
              </w:rPr>
            </w:pPr>
          </w:p>
        </w:tc>
      </w:tr>
      <w:tr w:rsidR="001B06FB" w:rsidRPr="004D0C23" w14:paraId="2738BB9F" w14:textId="77777777">
        <w:trPr>
          <w:gridBefore w:val="1"/>
          <w:wBefore w:w="34" w:type="dxa"/>
          <w:cantSplit/>
        </w:trPr>
        <w:tc>
          <w:tcPr>
            <w:tcW w:w="4644" w:type="dxa"/>
          </w:tcPr>
          <w:p w14:paraId="313165FD" w14:textId="77777777" w:rsidR="00EB3801" w:rsidRDefault="00EB3801" w:rsidP="00EB3801">
            <w:pPr>
              <w:rPr>
                <w:b/>
                <w:bCs/>
                <w:lang w:val="fr-FR"/>
              </w:rPr>
            </w:pPr>
            <w:r>
              <w:rPr>
                <w:b/>
                <w:bCs/>
                <w:lang w:val="fr-FR"/>
              </w:rPr>
              <w:t>Ireland</w:t>
            </w:r>
          </w:p>
          <w:p w14:paraId="4F227546" w14:textId="77777777" w:rsidR="00EB3801" w:rsidRDefault="00EB3801" w:rsidP="00EB3801">
            <w:pPr>
              <w:rPr>
                <w:lang w:val="fr-FR"/>
              </w:rPr>
            </w:pPr>
            <w:r>
              <w:rPr>
                <w:lang w:val="fr-FR"/>
              </w:rPr>
              <w:t>sanofi-aventis Ireland Ltd. T/A SANOFI</w:t>
            </w:r>
          </w:p>
          <w:p w14:paraId="77F9DA83" w14:textId="77777777" w:rsidR="00EB3801" w:rsidRDefault="00EB3801" w:rsidP="00EB3801">
            <w:pPr>
              <w:rPr>
                <w:lang w:val="fr-FR"/>
              </w:rPr>
            </w:pPr>
            <w:r>
              <w:rPr>
                <w:lang w:val="fr-FR"/>
              </w:rPr>
              <w:t>Tel: +353 (0) 1 403 56 00</w:t>
            </w:r>
          </w:p>
          <w:p w14:paraId="4740DCDC" w14:textId="77777777" w:rsidR="001B06FB" w:rsidRPr="004D0C23" w:rsidRDefault="001B06FB" w:rsidP="00EB3801">
            <w:pPr>
              <w:rPr>
                <w:szCs w:val="22"/>
                <w:lang w:val="cs-CZ"/>
              </w:rPr>
            </w:pPr>
          </w:p>
        </w:tc>
        <w:tc>
          <w:tcPr>
            <w:tcW w:w="4678" w:type="dxa"/>
          </w:tcPr>
          <w:p w14:paraId="1E65B4C6" w14:textId="77777777" w:rsidR="00EB3801" w:rsidRDefault="00EB3801" w:rsidP="00EB3801">
            <w:pPr>
              <w:rPr>
                <w:b/>
                <w:bCs/>
                <w:lang w:val="sl-SI"/>
              </w:rPr>
            </w:pPr>
            <w:r>
              <w:rPr>
                <w:b/>
                <w:bCs/>
                <w:lang w:val="sl-SI"/>
              </w:rPr>
              <w:t>Slovenija</w:t>
            </w:r>
          </w:p>
          <w:p w14:paraId="3ED4C308" w14:textId="77777777" w:rsidR="00EB3801" w:rsidRDefault="00EB3801" w:rsidP="00EB3801">
            <w:pPr>
              <w:rPr>
                <w:lang w:val="cs-CZ"/>
              </w:rPr>
            </w:pPr>
            <w:r>
              <w:rPr>
                <w:lang w:val="cs-CZ"/>
              </w:rPr>
              <w:t>sanofi-aventis d.o.o.</w:t>
            </w:r>
          </w:p>
          <w:p w14:paraId="034ADF1B" w14:textId="77777777" w:rsidR="00EB3801" w:rsidRDefault="00EB3801" w:rsidP="00EB3801">
            <w:pPr>
              <w:rPr>
                <w:lang w:val="cs-CZ"/>
              </w:rPr>
            </w:pPr>
            <w:r>
              <w:rPr>
                <w:lang w:val="cs-CZ"/>
              </w:rPr>
              <w:t>Tel: +386 1 560 48 00</w:t>
            </w:r>
          </w:p>
          <w:p w14:paraId="6A5DB013" w14:textId="77777777" w:rsidR="001B06FB" w:rsidRPr="004D0C23" w:rsidRDefault="001B06FB" w:rsidP="00EB3801">
            <w:pPr>
              <w:rPr>
                <w:szCs w:val="22"/>
                <w:lang w:val="sk-SK"/>
              </w:rPr>
            </w:pPr>
          </w:p>
        </w:tc>
      </w:tr>
      <w:tr w:rsidR="001B06FB" w:rsidRPr="009D71B3" w14:paraId="353FA36A" w14:textId="77777777">
        <w:trPr>
          <w:gridBefore w:val="1"/>
          <w:wBefore w:w="34" w:type="dxa"/>
          <w:cantSplit/>
        </w:trPr>
        <w:tc>
          <w:tcPr>
            <w:tcW w:w="4644" w:type="dxa"/>
          </w:tcPr>
          <w:p w14:paraId="468290C3" w14:textId="77777777" w:rsidR="00EB3801" w:rsidRPr="004D0C23" w:rsidRDefault="00EB3801" w:rsidP="00EB3801">
            <w:pPr>
              <w:rPr>
                <w:b/>
                <w:bCs/>
                <w:szCs w:val="22"/>
                <w:lang w:val="is-IS"/>
              </w:rPr>
            </w:pPr>
            <w:r w:rsidRPr="004D0C23">
              <w:rPr>
                <w:b/>
                <w:bCs/>
                <w:szCs w:val="22"/>
                <w:lang w:val="is-IS"/>
              </w:rPr>
              <w:t>Ísland</w:t>
            </w:r>
          </w:p>
          <w:p w14:paraId="19F8660E" w14:textId="77777777" w:rsidR="00EB3801" w:rsidRPr="004D0C23" w:rsidRDefault="00EB3801" w:rsidP="00EB3801">
            <w:pPr>
              <w:rPr>
                <w:szCs w:val="22"/>
                <w:lang w:val="is-IS"/>
              </w:rPr>
            </w:pPr>
            <w:r w:rsidRPr="004D0C23">
              <w:rPr>
                <w:szCs w:val="22"/>
                <w:lang w:val="cs-CZ"/>
              </w:rPr>
              <w:t>Vistor hf.</w:t>
            </w:r>
          </w:p>
          <w:p w14:paraId="696FD910" w14:textId="77777777" w:rsidR="00EB3801" w:rsidRPr="004D0C23" w:rsidRDefault="00EB3801" w:rsidP="00EB3801">
            <w:pPr>
              <w:rPr>
                <w:szCs w:val="22"/>
                <w:lang w:val="cs-CZ"/>
              </w:rPr>
            </w:pPr>
            <w:r w:rsidRPr="004D0C23">
              <w:rPr>
                <w:noProof/>
                <w:szCs w:val="22"/>
              </w:rPr>
              <w:t>Sími</w:t>
            </w:r>
            <w:r w:rsidRPr="004D0C23">
              <w:rPr>
                <w:szCs w:val="22"/>
                <w:lang w:val="cs-CZ"/>
              </w:rPr>
              <w:t>: +354 535 7000</w:t>
            </w:r>
          </w:p>
          <w:p w14:paraId="02E71A93" w14:textId="77777777" w:rsidR="001B06FB" w:rsidRDefault="001B06FB" w:rsidP="00EB3801">
            <w:pPr>
              <w:rPr>
                <w:lang w:val="it-IT"/>
              </w:rPr>
            </w:pPr>
          </w:p>
        </w:tc>
        <w:tc>
          <w:tcPr>
            <w:tcW w:w="4678" w:type="dxa"/>
          </w:tcPr>
          <w:p w14:paraId="76F3321F" w14:textId="77777777" w:rsidR="00EB3801" w:rsidRPr="004D0C23" w:rsidRDefault="00EB3801" w:rsidP="00EB3801">
            <w:pPr>
              <w:rPr>
                <w:b/>
                <w:bCs/>
                <w:szCs w:val="22"/>
                <w:lang w:val="sk-SK"/>
              </w:rPr>
            </w:pPr>
            <w:r w:rsidRPr="004D0C23">
              <w:rPr>
                <w:b/>
                <w:bCs/>
                <w:szCs w:val="22"/>
                <w:lang w:val="sk-SK"/>
              </w:rPr>
              <w:t>Slovenská republika</w:t>
            </w:r>
          </w:p>
          <w:p w14:paraId="6AD6BC5B" w14:textId="77777777" w:rsidR="00EB3801" w:rsidRPr="004D0C23" w:rsidRDefault="00EB3801" w:rsidP="00EB3801">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4B04F1F5" w14:textId="77777777" w:rsidR="00EB3801" w:rsidRPr="004D0C23" w:rsidRDefault="00EB3801" w:rsidP="00EB3801">
            <w:pPr>
              <w:rPr>
                <w:szCs w:val="22"/>
                <w:lang w:val="sk-SK"/>
              </w:rPr>
            </w:pPr>
            <w:r w:rsidRPr="004D0C23">
              <w:rPr>
                <w:szCs w:val="22"/>
                <w:lang w:val="cs-CZ"/>
              </w:rPr>
              <w:t>Tel: +</w:t>
            </w:r>
            <w:r w:rsidRPr="004D0C23">
              <w:rPr>
                <w:szCs w:val="22"/>
                <w:lang w:val="sk-SK"/>
              </w:rPr>
              <w:t xml:space="preserve">421 2 </w:t>
            </w:r>
            <w:r w:rsidRPr="004D0C23">
              <w:rPr>
                <w:szCs w:val="22"/>
              </w:rPr>
              <w:t>33 100 100</w:t>
            </w:r>
          </w:p>
          <w:p w14:paraId="17C32A6F" w14:textId="77777777" w:rsidR="001B06FB" w:rsidRDefault="001B06FB" w:rsidP="00EB3801">
            <w:pPr>
              <w:rPr>
                <w:lang w:val="it-IT"/>
              </w:rPr>
            </w:pPr>
          </w:p>
        </w:tc>
      </w:tr>
      <w:tr w:rsidR="001B06FB" w:rsidRPr="009D71B3" w14:paraId="2AF0F977" w14:textId="77777777">
        <w:trPr>
          <w:gridBefore w:val="1"/>
          <w:wBefore w:w="34" w:type="dxa"/>
          <w:cantSplit/>
        </w:trPr>
        <w:tc>
          <w:tcPr>
            <w:tcW w:w="4644" w:type="dxa"/>
          </w:tcPr>
          <w:p w14:paraId="656CF119" w14:textId="77777777" w:rsidR="00EB3801" w:rsidRDefault="00EB3801" w:rsidP="00EB3801">
            <w:pPr>
              <w:rPr>
                <w:b/>
                <w:bCs/>
                <w:lang w:val="it-IT"/>
              </w:rPr>
            </w:pPr>
            <w:r>
              <w:rPr>
                <w:b/>
                <w:bCs/>
                <w:lang w:val="it-IT"/>
              </w:rPr>
              <w:t>Italia</w:t>
            </w:r>
          </w:p>
          <w:p w14:paraId="1F6A32E3" w14:textId="77777777" w:rsidR="00EB3801" w:rsidRDefault="00A90999" w:rsidP="00EB3801">
            <w:pPr>
              <w:rPr>
                <w:lang w:val="it-IT"/>
              </w:rPr>
            </w:pPr>
            <w:r>
              <w:rPr>
                <w:lang w:val="it-IT"/>
              </w:rPr>
              <w:t>S</w:t>
            </w:r>
            <w:r w:rsidR="00EB3801">
              <w:rPr>
                <w:lang w:val="it-IT"/>
              </w:rPr>
              <w:t>anofi S.</w:t>
            </w:r>
            <w:r w:rsidR="00EF1EBE">
              <w:rPr>
                <w:lang w:val="it-IT"/>
              </w:rPr>
              <w:t>r.l</w:t>
            </w:r>
            <w:r w:rsidR="00EB3801">
              <w:rPr>
                <w:lang w:val="it-IT"/>
              </w:rPr>
              <w:t>.</w:t>
            </w:r>
          </w:p>
          <w:p w14:paraId="482EEA08" w14:textId="77777777" w:rsidR="00EB3801" w:rsidRDefault="00EB3801" w:rsidP="00EB3801">
            <w:pPr>
              <w:rPr>
                <w:lang w:val="it-IT"/>
              </w:rPr>
            </w:pPr>
            <w:r>
              <w:rPr>
                <w:lang w:val="it-IT"/>
              </w:rPr>
              <w:t xml:space="preserve">Tel: </w:t>
            </w:r>
            <w:r w:rsidR="00DA7688">
              <w:rPr>
                <w:lang w:val="it-IT"/>
              </w:rPr>
              <w:t>800.536389</w:t>
            </w:r>
          </w:p>
          <w:p w14:paraId="4AD51E41" w14:textId="77777777" w:rsidR="001B06FB" w:rsidRDefault="001B06FB" w:rsidP="00EB3801">
            <w:pPr>
              <w:rPr>
                <w:lang w:val="fr-FR"/>
              </w:rPr>
            </w:pPr>
          </w:p>
        </w:tc>
        <w:tc>
          <w:tcPr>
            <w:tcW w:w="4678" w:type="dxa"/>
          </w:tcPr>
          <w:p w14:paraId="6CF68C49" w14:textId="77777777" w:rsidR="00EB3801" w:rsidRDefault="00EB3801" w:rsidP="00EB3801">
            <w:pPr>
              <w:rPr>
                <w:b/>
                <w:bCs/>
                <w:lang w:val="it-IT"/>
              </w:rPr>
            </w:pPr>
            <w:r>
              <w:rPr>
                <w:b/>
                <w:bCs/>
                <w:lang w:val="it-IT"/>
              </w:rPr>
              <w:t>Suomi/Finland</w:t>
            </w:r>
          </w:p>
          <w:p w14:paraId="4970C335" w14:textId="77777777" w:rsidR="00EB3801" w:rsidRDefault="007C4413" w:rsidP="00EB3801">
            <w:pPr>
              <w:rPr>
                <w:lang w:val="it-IT"/>
              </w:rPr>
            </w:pPr>
            <w:r>
              <w:rPr>
                <w:lang w:val="it-IT"/>
              </w:rPr>
              <w:t>Sanofi</w:t>
            </w:r>
            <w:r w:rsidR="00EB3801">
              <w:rPr>
                <w:lang w:val="it-IT"/>
              </w:rPr>
              <w:t xml:space="preserve"> Oy</w:t>
            </w:r>
          </w:p>
          <w:p w14:paraId="05FD974F" w14:textId="77777777" w:rsidR="00EB3801" w:rsidRDefault="00EB3801" w:rsidP="00EB3801">
            <w:pPr>
              <w:rPr>
                <w:lang w:val="it-IT"/>
              </w:rPr>
            </w:pPr>
            <w:r>
              <w:rPr>
                <w:lang w:val="it-IT"/>
              </w:rPr>
              <w:t>Puh/Tel: +358 (0) 201 200 300</w:t>
            </w:r>
          </w:p>
          <w:p w14:paraId="6CA25703" w14:textId="77777777" w:rsidR="001B06FB" w:rsidRDefault="001B06FB" w:rsidP="00EB3801">
            <w:pPr>
              <w:rPr>
                <w:lang w:val="sv-SE"/>
              </w:rPr>
            </w:pPr>
          </w:p>
        </w:tc>
      </w:tr>
      <w:tr w:rsidR="001B06FB" w:rsidRPr="00EF0E54" w14:paraId="79C10121" w14:textId="77777777">
        <w:trPr>
          <w:gridBefore w:val="1"/>
          <w:wBefore w:w="34" w:type="dxa"/>
          <w:cantSplit/>
        </w:trPr>
        <w:tc>
          <w:tcPr>
            <w:tcW w:w="4644" w:type="dxa"/>
          </w:tcPr>
          <w:p w14:paraId="799F08F1" w14:textId="77777777" w:rsidR="00EB3801" w:rsidRDefault="00EB3801" w:rsidP="00EB3801">
            <w:pPr>
              <w:rPr>
                <w:b/>
                <w:bCs/>
                <w:lang w:val="it-IT"/>
              </w:rPr>
            </w:pPr>
            <w:r>
              <w:rPr>
                <w:b/>
                <w:bCs/>
                <w:lang w:val="el-GR"/>
              </w:rPr>
              <w:t>Κύπρος</w:t>
            </w:r>
          </w:p>
          <w:p w14:paraId="65270706" w14:textId="77777777" w:rsidR="00EB3801" w:rsidRDefault="00EB3801" w:rsidP="00EB3801">
            <w:pPr>
              <w:rPr>
                <w:lang w:val="it-IT"/>
              </w:rPr>
            </w:pPr>
            <w:r>
              <w:rPr>
                <w:lang w:val="it-IT"/>
              </w:rPr>
              <w:t>sanofi-aventis Cyprus Ltd.</w:t>
            </w:r>
          </w:p>
          <w:p w14:paraId="25456C97" w14:textId="77777777" w:rsidR="00EB3801" w:rsidRDefault="00EB3801" w:rsidP="00EB3801">
            <w:pPr>
              <w:rPr>
                <w:lang w:val="fr-FR"/>
              </w:rPr>
            </w:pPr>
            <w:r>
              <w:rPr>
                <w:lang w:val="el-GR"/>
              </w:rPr>
              <w:t>Τηλ: +</w:t>
            </w:r>
            <w:r>
              <w:rPr>
                <w:lang w:val="fr-FR"/>
              </w:rPr>
              <w:t>357 22 871600</w:t>
            </w:r>
          </w:p>
          <w:p w14:paraId="7363968C" w14:textId="77777777" w:rsidR="001B06FB" w:rsidRDefault="001B06FB">
            <w:pPr>
              <w:rPr>
                <w:lang w:val="sv-SE"/>
              </w:rPr>
            </w:pPr>
          </w:p>
        </w:tc>
        <w:tc>
          <w:tcPr>
            <w:tcW w:w="4678" w:type="dxa"/>
          </w:tcPr>
          <w:p w14:paraId="4E9373D1" w14:textId="77777777" w:rsidR="00EB3801" w:rsidRDefault="00EB3801" w:rsidP="00EB3801">
            <w:pPr>
              <w:rPr>
                <w:b/>
                <w:bCs/>
                <w:lang w:val="sv-SE"/>
              </w:rPr>
            </w:pPr>
            <w:r>
              <w:rPr>
                <w:b/>
                <w:bCs/>
                <w:lang w:val="sv-SE"/>
              </w:rPr>
              <w:t>Sverige</w:t>
            </w:r>
          </w:p>
          <w:p w14:paraId="09CEF59E" w14:textId="77777777" w:rsidR="00EB3801" w:rsidRDefault="007C4413" w:rsidP="00EB3801">
            <w:pPr>
              <w:rPr>
                <w:lang w:val="sv-SE"/>
              </w:rPr>
            </w:pPr>
            <w:r>
              <w:rPr>
                <w:lang w:val="sv-SE"/>
              </w:rPr>
              <w:t>Sanofi</w:t>
            </w:r>
            <w:r w:rsidR="00EB3801">
              <w:rPr>
                <w:lang w:val="sv-SE"/>
              </w:rPr>
              <w:t xml:space="preserve"> AB</w:t>
            </w:r>
          </w:p>
          <w:p w14:paraId="63B155F5" w14:textId="77777777" w:rsidR="00EB3801" w:rsidRDefault="00EB3801" w:rsidP="00EB3801">
            <w:pPr>
              <w:rPr>
                <w:lang w:val="sv-SE"/>
              </w:rPr>
            </w:pPr>
            <w:r>
              <w:rPr>
                <w:lang w:val="sv-SE"/>
              </w:rPr>
              <w:t>Tel: +46 (0)8 634 50 00</w:t>
            </w:r>
          </w:p>
          <w:p w14:paraId="253B949D" w14:textId="77777777" w:rsidR="001B06FB" w:rsidRDefault="001B06FB" w:rsidP="00EB3801">
            <w:pPr>
              <w:rPr>
                <w:lang w:val="sv-SE"/>
              </w:rPr>
            </w:pPr>
          </w:p>
        </w:tc>
      </w:tr>
      <w:tr w:rsidR="00EB3801" w14:paraId="2AF10744" w14:textId="77777777">
        <w:trPr>
          <w:gridBefore w:val="1"/>
          <w:wBefore w:w="34" w:type="dxa"/>
          <w:cantSplit/>
        </w:trPr>
        <w:tc>
          <w:tcPr>
            <w:tcW w:w="4644" w:type="dxa"/>
          </w:tcPr>
          <w:p w14:paraId="7C5554BB" w14:textId="77777777" w:rsidR="00EB3801" w:rsidRDefault="00EB3801" w:rsidP="00500DD4">
            <w:pPr>
              <w:rPr>
                <w:b/>
                <w:bCs/>
                <w:lang w:val="lv-LV"/>
              </w:rPr>
            </w:pPr>
            <w:r>
              <w:rPr>
                <w:b/>
                <w:bCs/>
                <w:lang w:val="lv-LV"/>
              </w:rPr>
              <w:t>Latvija</w:t>
            </w:r>
          </w:p>
          <w:p w14:paraId="70A092FA" w14:textId="77777777" w:rsidR="00EB3801" w:rsidRDefault="00EB3801" w:rsidP="00500DD4">
            <w:pPr>
              <w:rPr>
                <w:lang w:val="sv-SE"/>
              </w:rPr>
            </w:pPr>
            <w:r>
              <w:rPr>
                <w:lang w:val="sv-SE"/>
              </w:rPr>
              <w:t>sanofi-aventis Latvia SIA</w:t>
            </w:r>
          </w:p>
          <w:p w14:paraId="5B336333" w14:textId="77777777" w:rsidR="00EB3801" w:rsidRDefault="00EB3801" w:rsidP="00500DD4">
            <w:pPr>
              <w:rPr>
                <w:lang w:val="sv-SE"/>
              </w:rPr>
            </w:pPr>
            <w:r>
              <w:rPr>
                <w:lang w:val="sv-SE"/>
              </w:rPr>
              <w:t>Tel: +371 67 33 24 51</w:t>
            </w:r>
          </w:p>
          <w:p w14:paraId="5D718866" w14:textId="77777777" w:rsidR="00EB3801" w:rsidRDefault="00EB3801" w:rsidP="00500DD4">
            <w:pPr>
              <w:rPr>
                <w:lang w:val="sv-SE"/>
              </w:rPr>
            </w:pPr>
          </w:p>
        </w:tc>
        <w:tc>
          <w:tcPr>
            <w:tcW w:w="4678" w:type="dxa"/>
          </w:tcPr>
          <w:p w14:paraId="678A87F8" w14:textId="77777777" w:rsidR="00EB3801" w:rsidRDefault="00EB3801" w:rsidP="00EB3801">
            <w:pPr>
              <w:rPr>
                <w:b/>
                <w:bCs/>
                <w:lang w:val="sv-SE"/>
              </w:rPr>
            </w:pPr>
            <w:r>
              <w:rPr>
                <w:b/>
                <w:bCs/>
                <w:lang w:val="sv-SE"/>
              </w:rPr>
              <w:t>United Kingdom</w:t>
            </w:r>
          </w:p>
          <w:p w14:paraId="488F29E8" w14:textId="77777777" w:rsidR="00EB3801" w:rsidRDefault="00EB3801" w:rsidP="00EB3801">
            <w:pPr>
              <w:rPr>
                <w:lang w:val="sv-SE"/>
              </w:rPr>
            </w:pPr>
            <w:r>
              <w:rPr>
                <w:lang w:val="sv-SE"/>
              </w:rPr>
              <w:t>Sanofi</w:t>
            </w:r>
          </w:p>
          <w:p w14:paraId="374789F1" w14:textId="77777777" w:rsidR="00EB3801" w:rsidRDefault="00EB3801" w:rsidP="00EB3801">
            <w:pPr>
              <w:rPr>
                <w:lang w:val="sv-SE"/>
              </w:rPr>
            </w:pPr>
            <w:r>
              <w:rPr>
                <w:lang w:val="sv-SE"/>
              </w:rPr>
              <w:t xml:space="preserve">Tel: </w:t>
            </w:r>
            <w:r w:rsidR="007C4413">
              <w:rPr>
                <w:lang w:val="sv-SE"/>
              </w:rPr>
              <w:t>+44 (0) 845 372 7101</w:t>
            </w:r>
          </w:p>
          <w:p w14:paraId="4E83A22A" w14:textId="77777777" w:rsidR="00EB3801" w:rsidRDefault="00EB3801">
            <w:pPr>
              <w:rPr>
                <w:lang w:val="lv-LV"/>
              </w:rPr>
            </w:pPr>
          </w:p>
        </w:tc>
      </w:tr>
    </w:tbl>
    <w:p w14:paraId="7BB085A7" w14:textId="77777777" w:rsidR="001B06FB" w:rsidRDefault="001B06FB">
      <w:pPr>
        <w:rPr>
          <w:lang w:val="fr-FR"/>
        </w:rPr>
      </w:pPr>
    </w:p>
    <w:p w14:paraId="3E046296" w14:textId="77777777" w:rsidR="00EB3801" w:rsidRPr="00F27879" w:rsidRDefault="00EB3801" w:rsidP="00EB3801">
      <w:pPr>
        <w:rPr>
          <w:b/>
          <w:szCs w:val="22"/>
          <w:lang w:val="da-DK"/>
        </w:rPr>
      </w:pPr>
      <w:r w:rsidRPr="00F27879">
        <w:rPr>
          <w:b/>
          <w:szCs w:val="22"/>
          <w:lang w:val="da-DK"/>
        </w:rPr>
        <w:t xml:space="preserve">Denne indlægsseddel blev senest ændret </w:t>
      </w:r>
    </w:p>
    <w:p w14:paraId="4946E557" w14:textId="77777777" w:rsidR="001B06FB" w:rsidRPr="002C6D9C" w:rsidRDefault="001B06FB" w:rsidP="001B06FB">
      <w:pPr>
        <w:pStyle w:val="EMEABodyText"/>
        <w:rPr>
          <w:lang w:val="da-DK"/>
        </w:rPr>
      </w:pPr>
    </w:p>
    <w:p w14:paraId="3FD91412" w14:textId="77777777" w:rsidR="001B06FB" w:rsidRDefault="001B06FB" w:rsidP="001B06FB">
      <w:pPr>
        <w:pStyle w:val="EMEABodyText"/>
        <w:rPr>
          <w:bCs/>
          <w:noProof/>
          <w:lang w:val="da-DK"/>
        </w:rPr>
      </w:pPr>
      <w:r w:rsidRPr="002C6D9C">
        <w:rPr>
          <w:noProof/>
          <w:lang w:val="da-DK"/>
        </w:rPr>
        <w:t xml:space="preserve">Du kan finde yderligere information om </w:t>
      </w:r>
      <w:r>
        <w:rPr>
          <w:lang w:val="da-DK"/>
        </w:rPr>
        <w:t>Karvea</w:t>
      </w:r>
      <w:r w:rsidRPr="002C6D9C">
        <w:rPr>
          <w:lang w:val="da-DK"/>
        </w:rPr>
        <w:t xml:space="preserve"> </w:t>
      </w:r>
      <w:r w:rsidRPr="002C6D9C">
        <w:rPr>
          <w:noProof/>
          <w:lang w:val="da-DK"/>
        </w:rPr>
        <w:t xml:space="preserve">på </w:t>
      </w:r>
      <w:r w:rsidRPr="002C6D9C">
        <w:rPr>
          <w:bCs/>
          <w:noProof/>
          <w:lang w:val="da-DK"/>
        </w:rPr>
        <w:t xml:space="preserve">Det </w:t>
      </w:r>
      <w:r>
        <w:rPr>
          <w:bCs/>
          <w:noProof/>
          <w:lang w:val="da-DK"/>
        </w:rPr>
        <w:t>E</w:t>
      </w:r>
      <w:r w:rsidRPr="002C6D9C">
        <w:rPr>
          <w:bCs/>
          <w:noProof/>
          <w:lang w:val="da-DK"/>
        </w:rPr>
        <w:t xml:space="preserve">uropæiske Lægemiddelagenturs hjemmeside </w:t>
      </w:r>
      <w:r w:rsidR="00EF1EBE" w:rsidRPr="00617ED1">
        <w:rPr>
          <w:bCs/>
          <w:noProof/>
          <w:lang w:val="da-DK"/>
        </w:rPr>
        <w:t>http://www.ema.europa.eu</w:t>
      </w:r>
    </w:p>
    <w:p w14:paraId="05E3CBBD" w14:textId="77777777" w:rsidR="007F08A9" w:rsidRPr="002C6D9C" w:rsidRDefault="007F08A9" w:rsidP="001B06FB">
      <w:pPr>
        <w:pStyle w:val="EMEABodyText"/>
        <w:rPr>
          <w:lang w:val="da-DK"/>
        </w:rPr>
      </w:pPr>
    </w:p>
    <w:p w14:paraId="0F0BB2EE" w14:textId="77777777" w:rsidR="001B06FB" w:rsidRPr="002A00F0" w:rsidRDefault="001B06FB">
      <w:pPr>
        <w:pStyle w:val="EMEATitle"/>
        <w:rPr>
          <w:lang w:val="da-DK"/>
        </w:rPr>
      </w:pPr>
      <w:r w:rsidRPr="009D71B3">
        <w:rPr>
          <w:lang w:val="da-DK"/>
        </w:rPr>
        <w:br w:type="page"/>
      </w:r>
      <w:r w:rsidR="00EB3801" w:rsidRPr="009C1E80">
        <w:rPr>
          <w:szCs w:val="22"/>
          <w:lang w:val="da-DK"/>
        </w:rPr>
        <w:lastRenderedPageBreak/>
        <w:t>Indlægsseddel: Information til brugeren</w:t>
      </w:r>
    </w:p>
    <w:p w14:paraId="4EDC20D0" w14:textId="77777777" w:rsidR="001B06FB" w:rsidRPr="002A00F0" w:rsidRDefault="001B06FB" w:rsidP="001B06FB">
      <w:pPr>
        <w:pStyle w:val="EMEATitle"/>
        <w:rPr>
          <w:lang w:val="da-DK"/>
        </w:rPr>
      </w:pPr>
      <w:r>
        <w:rPr>
          <w:lang w:val="da-DK"/>
        </w:rPr>
        <w:t>Karvea</w:t>
      </w:r>
      <w:r w:rsidRPr="002A00F0">
        <w:rPr>
          <w:lang w:val="da-DK"/>
        </w:rPr>
        <w:t xml:space="preserve"> </w:t>
      </w:r>
      <w:r>
        <w:rPr>
          <w:lang w:val="da-DK"/>
        </w:rPr>
        <w:t>75</w:t>
      </w:r>
      <w:r w:rsidRPr="002A00F0">
        <w:rPr>
          <w:lang w:val="da-DK"/>
        </w:rPr>
        <w:t> mg filmovertrukne tabletter</w:t>
      </w:r>
    </w:p>
    <w:p w14:paraId="6DE3A8EC" w14:textId="77777777" w:rsidR="001B06FB" w:rsidRPr="002A00F0" w:rsidRDefault="001B06FB" w:rsidP="001B06FB">
      <w:pPr>
        <w:pStyle w:val="EMEABodyText"/>
        <w:jc w:val="center"/>
        <w:rPr>
          <w:lang w:val="da-DK"/>
        </w:rPr>
      </w:pPr>
      <w:r w:rsidRPr="002A00F0">
        <w:rPr>
          <w:lang w:val="da-DK"/>
        </w:rPr>
        <w:t>irbesartan</w:t>
      </w:r>
    </w:p>
    <w:p w14:paraId="51D44C03" w14:textId="77777777" w:rsidR="001B06FB" w:rsidRPr="002A00F0" w:rsidRDefault="001B06FB">
      <w:pPr>
        <w:pStyle w:val="EMEABodyText"/>
        <w:rPr>
          <w:b/>
          <w:lang w:val="da-DK"/>
        </w:rPr>
      </w:pPr>
    </w:p>
    <w:p w14:paraId="5874E6AE" w14:textId="77777777" w:rsidR="00EB3801" w:rsidRPr="009C1E80" w:rsidRDefault="00EB3801" w:rsidP="00EB3801">
      <w:pPr>
        <w:ind w:right="-2"/>
        <w:rPr>
          <w:b/>
          <w:szCs w:val="22"/>
          <w:lang w:val="da-DK"/>
        </w:rPr>
      </w:pPr>
      <w:r w:rsidRPr="009C1E80">
        <w:rPr>
          <w:b/>
          <w:szCs w:val="22"/>
          <w:lang w:val="da-DK"/>
        </w:rPr>
        <w:t>Læs denne indlægsseddel grundigt, inden du begynder at tage dette lægemiddel, da den indeholder vigtige oplysninger.</w:t>
      </w:r>
    </w:p>
    <w:p w14:paraId="17C28804" w14:textId="77777777" w:rsidR="00EB3801" w:rsidRPr="009C1E80" w:rsidRDefault="00EB3801" w:rsidP="003A62E2">
      <w:pPr>
        <w:numPr>
          <w:ilvl w:val="0"/>
          <w:numId w:val="4"/>
        </w:numPr>
        <w:ind w:left="567" w:hanging="567"/>
        <w:rPr>
          <w:szCs w:val="22"/>
          <w:lang w:val="da-DK"/>
        </w:rPr>
      </w:pPr>
      <w:r w:rsidRPr="009C1E80">
        <w:rPr>
          <w:szCs w:val="22"/>
          <w:lang w:val="da-DK"/>
        </w:rPr>
        <w:t>Gem indlægssedlen. Du kan få brug for at læse den igen.</w:t>
      </w:r>
    </w:p>
    <w:p w14:paraId="1CE8BD06" w14:textId="77777777" w:rsidR="00EB3801" w:rsidRPr="009C1E80" w:rsidRDefault="00EB3801" w:rsidP="003A62E2">
      <w:pPr>
        <w:numPr>
          <w:ilvl w:val="0"/>
          <w:numId w:val="4"/>
        </w:numPr>
        <w:ind w:left="567" w:hanging="567"/>
        <w:rPr>
          <w:szCs w:val="22"/>
          <w:lang w:val="da-DK"/>
        </w:rPr>
      </w:pPr>
      <w:r w:rsidRPr="009C1E80">
        <w:rPr>
          <w:szCs w:val="22"/>
          <w:lang w:val="da-DK"/>
        </w:rPr>
        <w:t>Spørg lægen</w:t>
      </w:r>
      <w:r w:rsidRPr="009C1E80">
        <w:rPr>
          <w:noProof/>
          <w:szCs w:val="22"/>
          <w:lang w:val="da-DK"/>
        </w:rPr>
        <w:t xml:space="preserve"> </w:t>
      </w:r>
      <w:r w:rsidRPr="009C1E80">
        <w:rPr>
          <w:szCs w:val="22"/>
          <w:lang w:val="da-DK"/>
        </w:rPr>
        <w:t xml:space="preserve">eller </w:t>
      </w:r>
      <w:r w:rsidRPr="009C1E80">
        <w:rPr>
          <w:noProof/>
          <w:szCs w:val="22"/>
          <w:lang w:val="da-DK"/>
        </w:rPr>
        <w:t xml:space="preserve">apotekspersonalet, </w:t>
      </w:r>
      <w:r w:rsidRPr="009C1E80">
        <w:rPr>
          <w:szCs w:val="22"/>
          <w:lang w:val="da-DK"/>
        </w:rPr>
        <w:t>hvis der er mere, du vil vide.</w:t>
      </w:r>
    </w:p>
    <w:p w14:paraId="27A8522B" w14:textId="77777777" w:rsidR="00EB3801" w:rsidRPr="009C1E80" w:rsidRDefault="00EB3801" w:rsidP="003A62E2">
      <w:pPr>
        <w:numPr>
          <w:ilvl w:val="0"/>
          <w:numId w:val="4"/>
        </w:numPr>
        <w:ind w:left="709" w:hanging="709"/>
        <w:rPr>
          <w:szCs w:val="22"/>
          <w:lang w:val="da-DK"/>
        </w:rPr>
      </w:pPr>
      <w:r w:rsidRPr="009C1E80">
        <w:rPr>
          <w:szCs w:val="22"/>
          <w:lang w:val="da-DK"/>
        </w:rPr>
        <w:t xml:space="preserve">Lægen har ordineret </w:t>
      </w:r>
      <w:r w:rsidR="00B54B75">
        <w:rPr>
          <w:szCs w:val="22"/>
          <w:lang w:val="da-DK"/>
        </w:rPr>
        <w:t>Karvea</w:t>
      </w:r>
      <w:r w:rsidRPr="009C1E80">
        <w:rPr>
          <w:szCs w:val="22"/>
          <w:lang w:val="da-DK"/>
        </w:rPr>
        <w:t xml:space="preserve"> til dig personligt. Lad derfor være med at give </w:t>
      </w:r>
      <w:r w:rsidRPr="009C1E80">
        <w:rPr>
          <w:noProof/>
          <w:szCs w:val="22"/>
          <w:lang w:val="da-DK"/>
        </w:rPr>
        <w:t>medicinen</w:t>
      </w:r>
      <w:r w:rsidRPr="009C1E80">
        <w:rPr>
          <w:szCs w:val="22"/>
          <w:lang w:val="da-DK"/>
        </w:rPr>
        <w:t xml:space="preserve"> til</w:t>
      </w:r>
      <w:r>
        <w:rPr>
          <w:szCs w:val="22"/>
          <w:lang w:val="da-DK"/>
        </w:rPr>
        <w:t xml:space="preserve"> </w:t>
      </w:r>
      <w:r w:rsidRPr="009C1E80">
        <w:rPr>
          <w:szCs w:val="22"/>
          <w:lang w:val="da-DK"/>
        </w:rPr>
        <w:t>andre. Det kan være skadeligt for andre, selvom de har de samme symptomer, som du har.</w:t>
      </w:r>
    </w:p>
    <w:p w14:paraId="7F64FDEE" w14:textId="77777777" w:rsidR="00EB3801" w:rsidRPr="009C1E80" w:rsidRDefault="00EB3801" w:rsidP="003A62E2">
      <w:pPr>
        <w:numPr>
          <w:ilvl w:val="0"/>
          <w:numId w:val="4"/>
        </w:numPr>
        <w:ind w:left="709" w:hanging="709"/>
        <w:rPr>
          <w:szCs w:val="22"/>
          <w:lang w:val="da-DK"/>
        </w:rPr>
      </w:pPr>
      <w:r w:rsidRPr="009C1E80">
        <w:rPr>
          <w:noProof/>
          <w:szCs w:val="22"/>
          <w:lang w:val="da-DK"/>
        </w:rPr>
        <w:t>Kontakt</w:t>
      </w:r>
      <w:r w:rsidRPr="009C1E80">
        <w:rPr>
          <w:szCs w:val="22"/>
          <w:lang w:val="da-DK"/>
        </w:rPr>
        <w:t xml:space="preserve"> lægen eller </w:t>
      </w:r>
      <w:r w:rsidRPr="009C1E80">
        <w:rPr>
          <w:noProof/>
          <w:szCs w:val="22"/>
          <w:lang w:val="da-DK"/>
        </w:rPr>
        <w:t>apotekspersonalet</w:t>
      </w:r>
      <w:r w:rsidRPr="009C1E80">
        <w:rPr>
          <w:szCs w:val="22"/>
          <w:lang w:val="da-DK"/>
        </w:rPr>
        <w:t>, hvis en bivirkning bliver værre, eller du får bivirkninger, som ikke er nævnt her</w:t>
      </w:r>
      <w:r w:rsidRPr="009C1E80">
        <w:rPr>
          <w:noProof/>
          <w:szCs w:val="22"/>
          <w:lang w:val="da-DK"/>
        </w:rPr>
        <w:t>. Se punkt 4.</w:t>
      </w:r>
    </w:p>
    <w:p w14:paraId="606E8A25" w14:textId="77777777" w:rsidR="001B06FB" w:rsidRDefault="001B06FB" w:rsidP="001B06FB">
      <w:pPr>
        <w:pStyle w:val="EMEABodyText"/>
        <w:rPr>
          <w:lang w:val="da-DK"/>
        </w:rPr>
      </w:pPr>
    </w:p>
    <w:p w14:paraId="0BB6A2DC" w14:textId="77777777" w:rsidR="00EF1EBE" w:rsidRDefault="00EF1EBE" w:rsidP="001B06FB">
      <w:pPr>
        <w:pStyle w:val="EMEABodyText"/>
        <w:rPr>
          <w:u w:val="single"/>
          <w:lang w:val="da-DK"/>
        </w:rPr>
      </w:pPr>
      <w:r w:rsidRPr="00617ED1">
        <w:rPr>
          <w:lang w:val="da-DK"/>
        </w:rPr>
        <w:t xml:space="preserve">Se den nyeste indlægsseddel på </w:t>
      </w:r>
      <w:r w:rsidRPr="00617ED1">
        <w:rPr>
          <w:u w:val="single"/>
          <w:lang w:val="da-DK"/>
        </w:rPr>
        <w:t>www.indlaegsseddel.dk.</w:t>
      </w:r>
    </w:p>
    <w:p w14:paraId="7892773C" w14:textId="77777777" w:rsidR="00EF1EBE" w:rsidRPr="000E2028" w:rsidRDefault="00EF1EBE" w:rsidP="001B06FB">
      <w:pPr>
        <w:pStyle w:val="EMEABodyText"/>
        <w:rPr>
          <w:lang w:val="da-DK"/>
        </w:rPr>
      </w:pPr>
    </w:p>
    <w:p w14:paraId="25F5242C" w14:textId="77777777" w:rsidR="001B06FB" w:rsidRPr="00CB7038" w:rsidRDefault="001B06FB" w:rsidP="001B06FB">
      <w:pPr>
        <w:pStyle w:val="EMEAHeading3"/>
        <w:rPr>
          <w:noProof/>
          <w:u w:val="single"/>
          <w:lang w:val="da-DK"/>
        </w:rPr>
      </w:pPr>
      <w:r w:rsidRPr="00CB7038">
        <w:rPr>
          <w:noProof/>
          <w:u w:val="single"/>
          <w:lang w:val="da-DK"/>
        </w:rPr>
        <w:t>Oversigt over indlægssedlen:</w:t>
      </w:r>
    </w:p>
    <w:p w14:paraId="48796AB3" w14:textId="77777777" w:rsidR="001B06FB" w:rsidRPr="002A00F0" w:rsidRDefault="001B06FB" w:rsidP="001B06FB">
      <w:pPr>
        <w:pStyle w:val="EMEABodyText"/>
        <w:rPr>
          <w:noProof/>
          <w:lang w:val="da-DK"/>
        </w:rPr>
      </w:pPr>
      <w:r w:rsidRPr="002A00F0">
        <w:rPr>
          <w:noProof/>
          <w:lang w:val="da-DK"/>
        </w:rPr>
        <w:t>1.</w:t>
      </w:r>
      <w:r w:rsidRPr="002A00F0">
        <w:rPr>
          <w:noProof/>
          <w:lang w:val="da-DK"/>
        </w:rPr>
        <w:tab/>
      </w:r>
      <w:r>
        <w:rPr>
          <w:lang w:val="da-DK"/>
        </w:rPr>
        <w:t>V</w:t>
      </w:r>
      <w:r w:rsidRPr="002A00F0">
        <w:rPr>
          <w:lang w:val="da-DK"/>
        </w:rPr>
        <w:t xml:space="preserve">irkning og </w:t>
      </w:r>
      <w:r>
        <w:rPr>
          <w:lang w:val="da-DK"/>
        </w:rPr>
        <w:t>anvendelse</w:t>
      </w:r>
    </w:p>
    <w:p w14:paraId="74FF3023" w14:textId="77777777" w:rsidR="001B06FB" w:rsidRPr="002A00F0" w:rsidRDefault="001B06FB" w:rsidP="001B06FB">
      <w:pPr>
        <w:pStyle w:val="EMEABodyText"/>
        <w:rPr>
          <w:lang w:val="da-DK"/>
        </w:rPr>
      </w:pPr>
      <w:r w:rsidRPr="002A00F0">
        <w:rPr>
          <w:noProof/>
          <w:lang w:val="da-DK"/>
        </w:rPr>
        <w:t>2.</w:t>
      </w:r>
      <w:r w:rsidRPr="002A00F0">
        <w:rPr>
          <w:noProof/>
          <w:lang w:val="da-DK"/>
        </w:rPr>
        <w:tab/>
        <w:t>Det</w:t>
      </w:r>
      <w:r w:rsidRPr="002A00F0">
        <w:rPr>
          <w:lang w:val="da-DK"/>
        </w:rPr>
        <w:t xml:space="preserve"> skal du vide, før du begynder at </w:t>
      </w:r>
      <w:r>
        <w:rPr>
          <w:lang w:val="da-DK"/>
        </w:rPr>
        <w:t>tage</w:t>
      </w:r>
      <w:r w:rsidRPr="002A00F0">
        <w:rPr>
          <w:lang w:val="da-DK"/>
        </w:rPr>
        <w:t xml:space="preserve"> </w:t>
      </w:r>
      <w:r>
        <w:rPr>
          <w:lang w:val="da-DK"/>
        </w:rPr>
        <w:t>Karvea</w:t>
      </w:r>
    </w:p>
    <w:p w14:paraId="7CE6AA1E" w14:textId="77777777" w:rsidR="001B06FB" w:rsidRPr="002A00F0" w:rsidRDefault="001B06FB" w:rsidP="001B06FB">
      <w:pPr>
        <w:pStyle w:val="EMEABodyText"/>
        <w:rPr>
          <w:noProof/>
          <w:lang w:val="da-DK"/>
        </w:rPr>
      </w:pPr>
      <w:r w:rsidRPr="002A00F0">
        <w:rPr>
          <w:noProof/>
          <w:lang w:val="da-DK"/>
        </w:rPr>
        <w:t>3.</w:t>
      </w:r>
      <w:r w:rsidRPr="002A00F0">
        <w:rPr>
          <w:noProof/>
          <w:lang w:val="da-DK"/>
        </w:rPr>
        <w:tab/>
      </w:r>
      <w:r w:rsidRPr="002A00F0">
        <w:rPr>
          <w:lang w:val="da-DK"/>
        </w:rPr>
        <w:t xml:space="preserve">Sådan skal du </w:t>
      </w:r>
      <w:r>
        <w:rPr>
          <w:lang w:val="da-DK"/>
        </w:rPr>
        <w:t>tage</w:t>
      </w:r>
      <w:r w:rsidRPr="002A00F0">
        <w:rPr>
          <w:lang w:val="da-DK"/>
        </w:rPr>
        <w:t xml:space="preserve"> </w:t>
      </w:r>
      <w:r>
        <w:rPr>
          <w:lang w:val="da-DK"/>
        </w:rPr>
        <w:t>Karvea</w:t>
      </w:r>
    </w:p>
    <w:p w14:paraId="38194765" w14:textId="77777777" w:rsidR="001B06FB" w:rsidRPr="002A00F0" w:rsidRDefault="001B06FB" w:rsidP="001B06FB">
      <w:pPr>
        <w:pStyle w:val="EMEABodyText"/>
        <w:rPr>
          <w:noProof/>
          <w:lang w:val="da-DK"/>
        </w:rPr>
      </w:pPr>
      <w:r w:rsidRPr="002A00F0">
        <w:rPr>
          <w:noProof/>
          <w:lang w:val="da-DK"/>
        </w:rPr>
        <w:t>4.</w:t>
      </w:r>
      <w:r w:rsidRPr="002A00F0">
        <w:rPr>
          <w:noProof/>
          <w:lang w:val="da-DK"/>
        </w:rPr>
        <w:tab/>
        <w:t>Bivirkninger</w:t>
      </w:r>
    </w:p>
    <w:p w14:paraId="3CD4C954" w14:textId="77777777" w:rsidR="001B06FB" w:rsidRPr="002A00F0" w:rsidRDefault="001B06FB" w:rsidP="001B06FB">
      <w:pPr>
        <w:pStyle w:val="EMEABodyText"/>
        <w:rPr>
          <w:noProof/>
          <w:lang w:val="da-DK"/>
        </w:rPr>
      </w:pPr>
      <w:r w:rsidRPr="002A00F0">
        <w:rPr>
          <w:noProof/>
          <w:lang w:val="da-DK"/>
        </w:rPr>
        <w:t>5.</w:t>
      </w:r>
      <w:r w:rsidRPr="002A00F0">
        <w:rPr>
          <w:noProof/>
          <w:lang w:val="da-DK"/>
        </w:rPr>
        <w:tab/>
      </w:r>
      <w:r>
        <w:rPr>
          <w:noProof/>
          <w:lang w:val="da-DK"/>
        </w:rPr>
        <w:t>O</w:t>
      </w:r>
      <w:r w:rsidRPr="002A00F0">
        <w:rPr>
          <w:noProof/>
          <w:lang w:val="da-DK"/>
        </w:rPr>
        <w:t>pbevar</w:t>
      </w:r>
      <w:r>
        <w:rPr>
          <w:lang w:val="da-DK"/>
        </w:rPr>
        <w:t>ing</w:t>
      </w:r>
    </w:p>
    <w:p w14:paraId="4A3C7AF9" w14:textId="77777777" w:rsidR="00EB3801" w:rsidRPr="00B94961" w:rsidRDefault="001B06FB" w:rsidP="00EB3801">
      <w:pPr>
        <w:pStyle w:val="EMEABodyText"/>
        <w:rPr>
          <w:noProof/>
          <w:lang w:val="da-DK"/>
        </w:rPr>
      </w:pPr>
      <w:r w:rsidRPr="002A00F0">
        <w:rPr>
          <w:noProof/>
          <w:lang w:val="da-DK"/>
        </w:rPr>
        <w:t>6.</w:t>
      </w:r>
      <w:r w:rsidRPr="002A00F0">
        <w:rPr>
          <w:noProof/>
          <w:lang w:val="da-DK"/>
        </w:rPr>
        <w:tab/>
      </w:r>
      <w:r w:rsidR="00EB3801" w:rsidRPr="00B94961">
        <w:rPr>
          <w:szCs w:val="22"/>
          <w:lang w:val="da-DK"/>
        </w:rPr>
        <w:t>Pakningsstørrelser og yderligere oplysninger</w:t>
      </w:r>
    </w:p>
    <w:p w14:paraId="0D468C09" w14:textId="77777777" w:rsidR="001B06FB" w:rsidRPr="002A00F0" w:rsidRDefault="001B06FB" w:rsidP="001B06FB">
      <w:pPr>
        <w:pStyle w:val="EMEABodyText"/>
        <w:rPr>
          <w:lang w:val="da-DK"/>
        </w:rPr>
      </w:pPr>
    </w:p>
    <w:p w14:paraId="6676E61F" w14:textId="77777777" w:rsidR="001B06FB" w:rsidRPr="002A00F0" w:rsidRDefault="001B06FB" w:rsidP="001B06FB">
      <w:pPr>
        <w:pStyle w:val="EMEABodyText"/>
        <w:rPr>
          <w:lang w:val="da-DK"/>
        </w:rPr>
      </w:pPr>
    </w:p>
    <w:p w14:paraId="7A671D95" w14:textId="77777777" w:rsidR="00EB3801" w:rsidRDefault="00EB3801" w:rsidP="003A62E2">
      <w:pPr>
        <w:pStyle w:val="EMEAHeading1"/>
        <w:numPr>
          <w:ilvl w:val="0"/>
          <w:numId w:val="8"/>
        </w:numPr>
        <w:ind w:left="567" w:hanging="567"/>
        <w:rPr>
          <w:caps w:val="0"/>
          <w:szCs w:val="22"/>
          <w:lang w:val="da-DK" w:eastAsia="fr-LU"/>
        </w:rPr>
      </w:pPr>
      <w:r>
        <w:rPr>
          <w:caps w:val="0"/>
          <w:lang w:val="da-DK"/>
        </w:rPr>
        <w:t>V</w:t>
      </w:r>
      <w:r w:rsidRPr="00DE7ED6">
        <w:rPr>
          <w:caps w:val="0"/>
          <w:lang w:val="da-DK"/>
        </w:rPr>
        <w:t>irkning</w:t>
      </w:r>
      <w:r w:rsidRPr="002A00F0">
        <w:rPr>
          <w:lang w:val="da-DK"/>
        </w:rPr>
        <w:t xml:space="preserve"> </w:t>
      </w:r>
      <w:r w:rsidRPr="00DE7ED6">
        <w:rPr>
          <w:caps w:val="0"/>
          <w:lang w:val="da-DK"/>
        </w:rPr>
        <w:t>og</w:t>
      </w:r>
      <w:r w:rsidRPr="002A00F0">
        <w:rPr>
          <w:lang w:val="da-DK"/>
        </w:rPr>
        <w:t xml:space="preserve"> </w:t>
      </w:r>
      <w:r w:rsidRPr="00CC45E2">
        <w:rPr>
          <w:caps w:val="0"/>
          <w:szCs w:val="22"/>
          <w:lang w:val="da-DK" w:eastAsia="fr-LU"/>
        </w:rPr>
        <w:t>anvendelse</w:t>
      </w:r>
    </w:p>
    <w:p w14:paraId="60E6D3AA" w14:textId="77777777" w:rsidR="001B06FB" w:rsidRPr="002A00F0" w:rsidRDefault="001B06FB" w:rsidP="00FE4CDA">
      <w:pPr>
        <w:pStyle w:val="EMEAHeading1"/>
        <w:ind w:left="930" w:firstLine="0"/>
        <w:rPr>
          <w:lang w:val="da-DK"/>
        </w:rPr>
      </w:pPr>
    </w:p>
    <w:p w14:paraId="12530863" w14:textId="77777777" w:rsidR="001B06FB" w:rsidRPr="002A00F0" w:rsidRDefault="001B06FB">
      <w:pPr>
        <w:pStyle w:val="EMEABodyText"/>
        <w:rPr>
          <w:lang w:val="da-DK"/>
        </w:rPr>
      </w:pPr>
      <w:r>
        <w:rPr>
          <w:lang w:val="da-DK"/>
        </w:rPr>
        <w:t>Karvea</w:t>
      </w:r>
      <w:r w:rsidRPr="002A00F0">
        <w:rPr>
          <w:lang w:val="da-DK"/>
        </w:rPr>
        <w:t xml:space="preserve"> tilhører en medicingruppe, der kaldes angiotensin II- receptorantagonister. Angiotensin-II er et stof, der produceres i kroppen, og som binder sig til receptorer i blodårerne og får dem til at trække sig sammen. Dette medfører, at blodtrykket øges. </w:t>
      </w:r>
      <w:r>
        <w:rPr>
          <w:lang w:val="da-DK"/>
        </w:rPr>
        <w:t>Karvea</w:t>
      </w:r>
      <w:r w:rsidRPr="002A00F0">
        <w:rPr>
          <w:lang w:val="da-DK"/>
        </w:rPr>
        <w:t xml:space="preserve"> forebygger at angiotensin-II binder sig til disse receptorer. Derved afslappes blodårerne, og blodtrykket falder.</w:t>
      </w:r>
    </w:p>
    <w:p w14:paraId="16757976" w14:textId="77777777" w:rsidR="001B06FB" w:rsidRPr="002A00F0" w:rsidRDefault="001B06FB">
      <w:pPr>
        <w:pStyle w:val="EMEABodyText"/>
        <w:rPr>
          <w:lang w:val="da-DK"/>
        </w:rPr>
      </w:pPr>
      <w:r>
        <w:rPr>
          <w:lang w:val="da-DK"/>
        </w:rPr>
        <w:t>Karvea</w:t>
      </w:r>
      <w:r w:rsidRPr="002A00F0">
        <w:rPr>
          <w:lang w:val="da-DK"/>
        </w:rPr>
        <w:t xml:space="preserve"> mindsker faldende nyrefunktion hos patienter med forhøjet blodtryk og type 2 diabetes</w:t>
      </w:r>
      <w:r w:rsidR="00EF48AE">
        <w:rPr>
          <w:lang w:val="da-DK"/>
        </w:rPr>
        <w:t xml:space="preserve"> (sukkersyge)</w:t>
      </w:r>
      <w:r w:rsidR="00EF48AE" w:rsidRPr="002C6D9C">
        <w:rPr>
          <w:lang w:val="da-DK"/>
        </w:rPr>
        <w:t>.</w:t>
      </w:r>
    </w:p>
    <w:p w14:paraId="33C15FE3" w14:textId="77777777" w:rsidR="001B06FB" w:rsidRPr="002A00F0" w:rsidRDefault="001B06FB">
      <w:pPr>
        <w:pStyle w:val="EMEABodyText"/>
        <w:rPr>
          <w:lang w:val="da-DK"/>
        </w:rPr>
      </w:pPr>
    </w:p>
    <w:p w14:paraId="1C884DE6" w14:textId="77777777" w:rsidR="001B06FB" w:rsidRDefault="001B06FB">
      <w:pPr>
        <w:pStyle w:val="EMEABodyText"/>
        <w:rPr>
          <w:lang w:val="da-DK"/>
        </w:rPr>
      </w:pPr>
      <w:r>
        <w:rPr>
          <w:lang w:val="da-DK"/>
        </w:rPr>
        <w:t>Karvea</w:t>
      </w:r>
      <w:r w:rsidRPr="002A00F0">
        <w:rPr>
          <w:lang w:val="da-DK"/>
        </w:rPr>
        <w:t xml:space="preserve"> anvendes</w:t>
      </w:r>
      <w:r>
        <w:rPr>
          <w:lang w:val="da-DK"/>
        </w:rPr>
        <w:t xml:space="preserve"> til voksne patienter</w:t>
      </w:r>
    </w:p>
    <w:p w14:paraId="34214081" w14:textId="77777777" w:rsidR="001B06FB" w:rsidRDefault="001B06FB" w:rsidP="001B06FB">
      <w:pPr>
        <w:pStyle w:val="EMEABodyTextIndent"/>
        <w:tabs>
          <w:tab w:val="num" w:pos="567"/>
        </w:tabs>
        <w:rPr>
          <w:lang w:val="da-DK"/>
        </w:rPr>
      </w:pPr>
      <w:r w:rsidRPr="002A00F0">
        <w:rPr>
          <w:lang w:val="da-DK"/>
        </w:rPr>
        <w:t xml:space="preserve">til </w:t>
      </w:r>
      <w:r>
        <w:rPr>
          <w:lang w:val="da-DK"/>
        </w:rPr>
        <w:t xml:space="preserve">at behandle </w:t>
      </w:r>
      <w:r w:rsidRPr="002A00F0">
        <w:rPr>
          <w:lang w:val="da-DK"/>
        </w:rPr>
        <w:t>forhøjet blodtryk (</w:t>
      </w:r>
      <w:r w:rsidRPr="00381892">
        <w:rPr>
          <w:i/>
          <w:lang w:val="da-DK"/>
        </w:rPr>
        <w:t>hypertension</w:t>
      </w:r>
      <w:r w:rsidRPr="002A00F0">
        <w:rPr>
          <w:lang w:val="da-DK"/>
        </w:rPr>
        <w:t>)</w:t>
      </w:r>
    </w:p>
    <w:p w14:paraId="7AB4676E" w14:textId="77777777" w:rsidR="001B06FB" w:rsidRPr="002A00F0" w:rsidRDefault="001B06FB" w:rsidP="001B06FB">
      <w:pPr>
        <w:pStyle w:val="EMEABodyTextIndent"/>
        <w:tabs>
          <w:tab w:val="num" w:pos="567"/>
        </w:tabs>
        <w:rPr>
          <w:lang w:val="da-DK"/>
        </w:rPr>
      </w:pPr>
      <w:r w:rsidRPr="002A00F0">
        <w:rPr>
          <w:lang w:val="da-DK"/>
        </w:rPr>
        <w:t xml:space="preserve">til at beskytte nyrerne hos </w:t>
      </w:r>
      <w:r>
        <w:rPr>
          <w:lang w:val="da-DK"/>
        </w:rPr>
        <w:t xml:space="preserve">patienter med for højt blodtryk, </w:t>
      </w:r>
      <w:r w:rsidRPr="002A00F0">
        <w:rPr>
          <w:lang w:val="da-DK"/>
        </w:rPr>
        <w:t>type 2</w:t>
      </w:r>
      <w:r w:rsidR="001E4BC5">
        <w:rPr>
          <w:lang w:val="da-DK"/>
        </w:rPr>
        <w:t xml:space="preserve"> </w:t>
      </w:r>
      <w:r w:rsidRPr="002A00F0">
        <w:rPr>
          <w:lang w:val="da-DK"/>
        </w:rPr>
        <w:t>diabet</w:t>
      </w:r>
      <w:r>
        <w:rPr>
          <w:lang w:val="da-DK"/>
        </w:rPr>
        <w:t xml:space="preserve">es og blodprøver, der viser </w:t>
      </w:r>
      <w:r w:rsidRPr="002A00F0">
        <w:rPr>
          <w:lang w:val="da-DK"/>
        </w:rPr>
        <w:t>nedsat nyrefunktion.</w:t>
      </w:r>
    </w:p>
    <w:p w14:paraId="75F0ED9B" w14:textId="77777777" w:rsidR="001B06FB" w:rsidRPr="002A00F0" w:rsidRDefault="001B06FB">
      <w:pPr>
        <w:pStyle w:val="EMEABodyText"/>
        <w:rPr>
          <w:lang w:val="da-DK"/>
        </w:rPr>
      </w:pPr>
    </w:p>
    <w:p w14:paraId="36D83CE2" w14:textId="77777777" w:rsidR="001B06FB" w:rsidRPr="002A00F0" w:rsidRDefault="001B06FB">
      <w:pPr>
        <w:pStyle w:val="EMEABodyText"/>
        <w:rPr>
          <w:lang w:val="da-DK"/>
        </w:rPr>
      </w:pPr>
    </w:p>
    <w:p w14:paraId="20A48165" w14:textId="77777777" w:rsidR="001B06FB" w:rsidRPr="002A00F0" w:rsidRDefault="001B06FB" w:rsidP="001B06FB">
      <w:pPr>
        <w:pStyle w:val="EMEAHeading1"/>
        <w:rPr>
          <w:lang w:val="da-DK"/>
        </w:rPr>
      </w:pPr>
      <w:r w:rsidRPr="002A00F0">
        <w:rPr>
          <w:lang w:val="da-DK"/>
        </w:rPr>
        <w:t>2.</w:t>
      </w:r>
      <w:r w:rsidRPr="002A00F0">
        <w:rPr>
          <w:lang w:val="da-DK"/>
        </w:rPr>
        <w:tab/>
      </w:r>
      <w:r w:rsidR="00EB3801" w:rsidRPr="00CF7A22">
        <w:rPr>
          <w:caps w:val="0"/>
          <w:lang w:val="da-DK"/>
        </w:rPr>
        <w:t xml:space="preserve">Det skal du vide, før du begynder at tage </w:t>
      </w:r>
      <w:r w:rsidR="00EB3801">
        <w:rPr>
          <w:caps w:val="0"/>
          <w:lang w:val="da-DK"/>
        </w:rPr>
        <w:t>Karvea</w:t>
      </w:r>
    </w:p>
    <w:p w14:paraId="6204CA9E" w14:textId="77777777" w:rsidR="001B06FB" w:rsidRPr="002A00F0" w:rsidRDefault="001B06FB" w:rsidP="001B06FB">
      <w:pPr>
        <w:pStyle w:val="EMEAHeading1"/>
        <w:rPr>
          <w:lang w:val="da-DK"/>
        </w:rPr>
      </w:pPr>
    </w:p>
    <w:p w14:paraId="6CDE01D0" w14:textId="77777777" w:rsidR="001B06FB" w:rsidRPr="002A00F0" w:rsidRDefault="001B06FB" w:rsidP="001B06FB">
      <w:pPr>
        <w:pStyle w:val="EMEAHeading3"/>
        <w:rPr>
          <w:lang w:val="da-DK"/>
        </w:rPr>
      </w:pPr>
      <w:r>
        <w:rPr>
          <w:lang w:val="da-DK"/>
        </w:rPr>
        <w:t>Tag</w:t>
      </w:r>
      <w:r w:rsidRPr="002A00F0">
        <w:rPr>
          <w:lang w:val="da-DK"/>
        </w:rPr>
        <w:t xml:space="preserve"> ikke </w:t>
      </w:r>
      <w:r>
        <w:rPr>
          <w:lang w:val="da-DK"/>
        </w:rPr>
        <w:t>Karvea</w:t>
      </w:r>
      <w:r w:rsidRPr="002A00F0">
        <w:rPr>
          <w:lang w:val="da-DK"/>
        </w:rPr>
        <w:t>:</w:t>
      </w:r>
    </w:p>
    <w:p w14:paraId="1BF8706A" w14:textId="77777777" w:rsidR="001B06FB" w:rsidRDefault="001B06FB" w:rsidP="00FE4CDA">
      <w:pPr>
        <w:pStyle w:val="EMEABodyTextIndent"/>
        <w:tabs>
          <w:tab w:val="clear" w:pos="360"/>
          <w:tab w:val="num" w:pos="567"/>
        </w:tabs>
        <w:ind w:left="567" w:hanging="567"/>
        <w:rPr>
          <w:lang w:val="da-DK"/>
        </w:rPr>
      </w:pPr>
      <w:r w:rsidRPr="00616B11">
        <w:rPr>
          <w:lang w:val="da-DK"/>
        </w:rPr>
        <w:t xml:space="preserve">hvis du er </w:t>
      </w:r>
      <w:r w:rsidRPr="00616B11">
        <w:rPr>
          <w:b/>
          <w:lang w:val="da-DK"/>
        </w:rPr>
        <w:t>overfølsom</w:t>
      </w:r>
      <w:r w:rsidRPr="00616B11">
        <w:rPr>
          <w:lang w:val="da-DK"/>
        </w:rPr>
        <w:t xml:space="preserve"> (allergisk) over</w:t>
      </w:r>
      <w:r>
        <w:rPr>
          <w:lang w:val="da-DK"/>
        </w:rPr>
        <w:t xml:space="preserve"> </w:t>
      </w:r>
      <w:r w:rsidRPr="00616B11">
        <w:rPr>
          <w:lang w:val="da-DK"/>
        </w:rPr>
        <w:t xml:space="preserve">for irbesartan eller et af de øvrige indholdsstoffer i </w:t>
      </w:r>
      <w:r>
        <w:rPr>
          <w:lang w:val="da-DK"/>
        </w:rPr>
        <w:t>Karvea</w:t>
      </w:r>
      <w:r w:rsidRPr="00616B11">
        <w:rPr>
          <w:lang w:val="da-DK"/>
        </w:rPr>
        <w:t>.</w:t>
      </w:r>
      <w:r w:rsidR="00A978BB" w:rsidRPr="00A978BB">
        <w:rPr>
          <w:szCs w:val="22"/>
          <w:lang w:val="da-DK"/>
        </w:rPr>
        <w:t xml:space="preserve"> </w:t>
      </w:r>
      <w:r w:rsidR="00A978BB" w:rsidRPr="00247981">
        <w:rPr>
          <w:szCs w:val="22"/>
          <w:lang w:val="da-DK"/>
        </w:rPr>
        <w:t>(angivet i punkt 6).</w:t>
      </w:r>
    </w:p>
    <w:p w14:paraId="24FD630F" w14:textId="77777777" w:rsidR="001B06FB" w:rsidRPr="00984B27" w:rsidRDefault="001B06FB" w:rsidP="00FE4CDA">
      <w:pPr>
        <w:pStyle w:val="EMEABodyTextIndent"/>
        <w:tabs>
          <w:tab w:val="clear" w:pos="360"/>
          <w:tab w:val="num" w:pos="567"/>
        </w:tabs>
        <w:ind w:left="567" w:hanging="567"/>
        <w:rPr>
          <w:lang w:val="da-DK"/>
        </w:rPr>
      </w:pPr>
      <w:r>
        <w:rPr>
          <w:lang w:val="da-DK"/>
        </w:rPr>
        <w:t xml:space="preserve">hvis du er </w:t>
      </w:r>
      <w:r w:rsidRPr="00984B27">
        <w:rPr>
          <w:b/>
          <w:lang w:val="da-DK"/>
        </w:rPr>
        <w:t>længere end 3</w:t>
      </w:r>
      <w:r>
        <w:rPr>
          <w:b/>
          <w:lang w:val="da-DK"/>
        </w:rPr>
        <w:t xml:space="preserve"> måneder henne</w:t>
      </w:r>
      <w:r w:rsidRPr="00984B27">
        <w:rPr>
          <w:b/>
          <w:lang w:val="da-DK"/>
        </w:rPr>
        <w:t xml:space="preserve"> i din graviditet</w:t>
      </w:r>
      <w:r>
        <w:rPr>
          <w:lang w:val="da-DK"/>
        </w:rPr>
        <w:t>. (Det er også bedre at lade være med at tage Karvea i begyndelsen af graviditeten – se afsnittet om graviditet)</w:t>
      </w:r>
    </w:p>
    <w:p w14:paraId="27CDF40B" w14:textId="77777777" w:rsidR="00A978BB" w:rsidRPr="005B0D26" w:rsidRDefault="00A978BB" w:rsidP="00FE4CDA">
      <w:pPr>
        <w:pStyle w:val="EMEABodyTextIndent"/>
        <w:tabs>
          <w:tab w:val="clear" w:pos="360"/>
          <w:tab w:val="num" w:pos="567"/>
        </w:tabs>
        <w:ind w:left="567" w:hanging="567"/>
        <w:rPr>
          <w:lang w:val="da-DK"/>
        </w:rPr>
      </w:pPr>
      <w:r w:rsidRPr="007C2EC5">
        <w:rPr>
          <w:b/>
          <w:lang w:val="da-DK"/>
        </w:rPr>
        <w:t xml:space="preserve">hvis du </w:t>
      </w:r>
      <w:r w:rsidR="008C5AC9">
        <w:rPr>
          <w:b/>
          <w:lang w:val="da-DK"/>
        </w:rPr>
        <w:t xml:space="preserve">har </w:t>
      </w:r>
      <w:r w:rsidRPr="007C2EC5">
        <w:rPr>
          <w:b/>
          <w:lang w:val="da-DK"/>
        </w:rPr>
        <w:t>diabetes eller nedsat nyrefunktion</w:t>
      </w:r>
      <w:r w:rsidR="008C5AC9">
        <w:rPr>
          <w:b/>
          <w:lang w:val="da-DK"/>
        </w:rPr>
        <w:t>,</w:t>
      </w:r>
      <w:r w:rsidRPr="005B0D26">
        <w:rPr>
          <w:lang w:val="da-DK"/>
        </w:rPr>
        <w:t xml:space="preserve"> og du bliver behandlet med </w:t>
      </w:r>
      <w:r w:rsidR="00DB2D03" w:rsidRPr="005B0D26">
        <w:rPr>
          <w:lang w:val="da-DK"/>
        </w:rPr>
        <w:t>et lægemiddel</w:t>
      </w:r>
      <w:r w:rsidR="00DB2D03">
        <w:rPr>
          <w:lang w:val="da-DK"/>
        </w:rPr>
        <w:t xml:space="preserve">, der sænker </w:t>
      </w:r>
      <w:r w:rsidR="00DB2D03" w:rsidRPr="005B0D26">
        <w:rPr>
          <w:lang w:val="da-DK"/>
        </w:rPr>
        <w:t>blodtryk</w:t>
      </w:r>
      <w:r w:rsidR="00DB2D03">
        <w:rPr>
          <w:lang w:val="da-DK"/>
        </w:rPr>
        <w:t>ket, som indeholder</w:t>
      </w:r>
      <w:r w:rsidR="00DB2D03" w:rsidRPr="005B0D26">
        <w:rPr>
          <w:lang w:val="da-DK"/>
        </w:rPr>
        <w:t xml:space="preserve"> </w:t>
      </w:r>
      <w:r w:rsidRPr="005B0D26">
        <w:rPr>
          <w:lang w:val="da-DK"/>
        </w:rPr>
        <w:t xml:space="preserve">aliskiren </w:t>
      </w:r>
    </w:p>
    <w:p w14:paraId="23180950" w14:textId="77777777" w:rsidR="001B06FB" w:rsidRPr="002A00F0" w:rsidRDefault="001B06FB">
      <w:pPr>
        <w:pStyle w:val="EMEABodyText"/>
        <w:rPr>
          <w:lang w:val="da-DK"/>
        </w:rPr>
      </w:pPr>
    </w:p>
    <w:p w14:paraId="6C2A0831" w14:textId="77777777" w:rsidR="00A978BB" w:rsidRPr="00B94961" w:rsidRDefault="00A978BB" w:rsidP="00A978BB">
      <w:pPr>
        <w:suppressAutoHyphens/>
        <w:ind w:left="567" w:hanging="567"/>
        <w:rPr>
          <w:szCs w:val="22"/>
          <w:lang w:val="da-DK"/>
        </w:rPr>
      </w:pPr>
      <w:r w:rsidRPr="00B94961">
        <w:rPr>
          <w:b/>
          <w:szCs w:val="22"/>
          <w:lang w:val="da-DK"/>
        </w:rPr>
        <w:t>Advarsler og forsigtighedsregler</w:t>
      </w:r>
    </w:p>
    <w:p w14:paraId="2389409B" w14:textId="77777777" w:rsidR="00A978BB" w:rsidRPr="00B94961" w:rsidRDefault="00A978BB" w:rsidP="00A978BB">
      <w:pPr>
        <w:keepNext/>
        <w:keepLines/>
        <w:outlineLvl w:val="2"/>
        <w:rPr>
          <w:szCs w:val="22"/>
          <w:lang w:val="da-DK"/>
        </w:rPr>
      </w:pPr>
      <w:r w:rsidRPr="00B94961">
        <w:rPr>
          <w:szCs w:val="22"/>
          <w:lang w:val="da-DK"/>
        </w:rPr>
        <w:t xml:space="preserve">Kontakt lægen, før du tager </w:t>
      </w:r>
      <w:r>
        <w:rPr>
          <w:szCs w:val="22"/>
          <w:lang w:val="da-DK"/>
        </w:rPr>
        <w:t>Karvea</w:t>
      </w:r>
      <w:r w:rsidR="008C5AC9">
        <w:rPr>
          <w:color w:val="333333"/>
          <w:lang w:val="da-DK"/>
        </w:rPr>
        <w:t>,</w:t>
      </w:r>
      <w:r w:rsidRPr="00B94961">
        <w:rPr>
          <w:color w:val="333333"/>
          <w:lang w:val="da-DK"/>
        </w:rPr>
        <w:t xml:space="preserve"> hvis noget af det følgende gælder for dig:</w:t>
      </w:r>
    </w:p>
    <w:p w14:paraId="63803713" w14:textId="77777777" w:rsidR="001B06FB" w:rsidRPr="002A00F0" w:rsidRDefault="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Pr>
          <w:lang w:val="da-DK"/>
        </w:rPr>
        <w:t xml:space="preserve">hvis du får </w:t>
      </w:r>
      <w:r w:rsidRPr="00381892">
        <w:rPr>
          <w:b/>
          <w:lang w:val="da-DK"/>
        </w:rPr>
        <w:t>hyppig opkastning eller diarré</w:t>
      </w:r>
    </w:p>
    <w:p w14:paraId="48CDB9A8" w14:textId="77777777" w:rsidR="001B06FB" w:rsidRPr="002A00F0" w:rsidRDefault="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hvis du lider af </w:t>
      </w:r>
      <w:r w:rsidRPr="00381892">
        <w:rPr>
          <w:b/>
          <w:lang w:val="da-DK"/>
        </w:rPr>
        <w:t>nyreproblemer</w:t>
      </w:r>
    </w:p>
    <w:p w14:paraId="17582F23" w14:textId="77777777" w:rsidR="001B06FB" w:rsidRPr="002A00F0" w:rsidRDefault="001B06FB" w:rsidP="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hvis du lider af </w:t>
      </w:r>
      <w:r w:rsidRPr="00381892">
        <w:rPr>
          <w:b/>
          <w:lang w:val="da-DK"/>
        </w:rPr>
        <w:t>hjerteproblemer</w:t>
      </w:r>
    </w:p>
    <w:p w14:paraId="2D1501AC" w14:textId="77777777" w:rsidR="001B06FB" w:rsidRPr="002A00F0" w:rsidRDefault="001B06FB" w:rsidP="00FE4CDA">
      <w:pPr>
        <w:pStyle w:val="EMEABodyTextIndent"/>
        <w:tabs>
          <w:tab w:val="clear" w:pos="360"/>
          <w:tab w:val="num" w:pos="567"/>
        </w:tabs>
        <w:ind w:left="567" w:hanging="567"/>
        <w:rPr>
          <w:lang w:val="da-DK"/>
        </w:rPr>
      </w:pPr>
      <w:r w:rsidRPr="002A00F0">
        <w:rPr>
          <w:lang w:val="da-DK"/>
        </w:rPr>
        <w:t xml:space="preserve">hvis du får </w:t>
      </w:r>
      <w:r>
        <w:rPr>
          <w:lang w:val="da-DK"/>
        </w:rPr>
        <w:t>Karvea</w:t>
      </w:r>
      <w:r w:rsidRPr="002A00F0">
        <w:rPr>
          <w:lang w:val="da-DK"/>
        </w:rPr>
        <w:t xml:space="preserve"> for </w:t>
      </w:r>
      <w:r w:rsidRPr="006014A4">
        <w:rPr>
          <w:b/>
          <w:lang w:val="da-DK"/>
        </w:rPr>
        <w:t>diabetisk nyresygdom</w:t>
      </w:r>
      <w:r w:rsidRPr="002A00F0">
        <w:rPr>
          <w:lang w:val="da-DK"/>
        </w:rPr>
        <w:t>. I dette tilfælde kan lægen tage regelmæssige blodprøver med særlig henblik på at måle kaliumniveauet i blodet, hvis nyrefunktionen er nedsat.</w:t>
      </w:r>
    </w:p>
    <w:p w14:paraId="19EDE08E" w14:textId="77777777" w:rsidR="00EF1EBE" w:rsidRPr="005C2131" w:rsidRDefault="00EF1EBE" w:rsidP="00617ED1">
      <w:pPr>
        <w:pStyle w:val="EMEABodyTextIndent"/>
        <w:tabs>
          <w:tab w:val="clear" w:pos="360"/>
          <w:tab w:val="num" w:pos="567"/>
        </w:tabs>
        <w:ind w:left="567" w:hanging="567"/>
        <w:rPr>
          <w:lang w:val="da-DK"/>
        </w:rPr>
      </w:pPr>
      <w:r w:rsidRPr="00CB0C99">
        <w:rPr>
          <w:lang w:val="da-DK"/>
        </w:rPr>
        <w:lastRenderedPageBreak/>
        <w:t>hvis du</w:t>
      </w:r>
      <w:r>
        <w:rPr>
          <w:lang w:val="da-DK"/>
        </w:rPr>
        <w:t xml:space="preserve"> udvikler </w:t>
      </w:r>
      <w:r w:rsidRPr="00EF1206">
        <w:rPr>
          <w:b/>
          <w:bCs/>
          <w:lang w:val="da-DK"/>
        </w:rPr>
        <w:t>lavt blodsukkerniveau</w:t>
      </w:r>
      <w:r>
        <w:rPr>
          <w:lang w:val="da-DK"/>
        </w:rPr>
        <w:t xml:space="preserve"> (symptomerne kan inkludere svedtendens, svaghed, sult, svimmelhed, skælven, hovedpine, rødmen eller bleghed, følelsesløshed, hurtige og hamrende hjerteslag), især hvis du er i behandling for diabetes</w:t>
      </w:r>
    </w:p>
    <w:p w14:paraId="55CC5C7C" w14:textId="77777777" w:rsidR="00A978BB" w:rsidRDefault="001B06FB" w:rsidP="00FE4CDA">
      <w:pPr>
        <w:pStyle w:val="EMEABodyTextIndent"/>
        <w:tabs>
          <w:tab w:val="clear" w:pos="360"/>
          <w:tab w:val="num" w:pos="567"/>
        </w:tabs>
        <w:ind w:left="426" w:hanging="426"/>
        <w:rPr>
          <w:lang w:val="da-DK"/>
        </w:rPr>
      </w:pPr>
      <w:r w:rsidRPr="002A00F0">
        <w:rPr>
          <w:lang w:val="da-DK"/>
        </w:rPr>
        <w:t xml:space="preserve">hvis du skal </w:t>
      </w:r>
      <w:r w:rsidRPr="00381892">
        <w:rPr>
          <w:b/>
          <w:lang w:val="da-DK"/>
        </w:rPr>
        <w:t>opereres</w:t>
      </w:r>
      <w:r w:rsidRPr="002A00F0">
        <w:rPr>
          <w:lang w:val="da-DK"/>
        </w:rPr>
        <w:t xml:space="preserve"> eller </w:t>
      </w:r>
      <w:r w:rsidRPr="00381892">
        <w:rPr>
          <w:b/>
          <w:lang w:val="da-DK"/>
        </w:rPr>
        <w:t>bedøves</w:t>
      </w:r>
    </w:p>
    <w:p w14:paraId="1C04E408" w14:textId="77777777" w:rsidR="00DB2D03" w:rsidRDefault="00A978BB" w:rsidP="00617ED1">
      <w:pPr>
        <w:pStyle w:val="EMEABodyTextIndent"/>
        <w:tabs>
          <w:tab w:val="clear" w:pos="360"/>
          <w:tab w:val="num" w:pos="567"/>
        </w:tabs>
        <w:ind w:left="567" w:hanging="567"/>
        <w:rPr>
          <w:lang w:val="da-DK"/>
        </w:rPr>
      </w:pPr>
      <w:r>
        <w:rPr>
          <w:lang w:val="da-DK"/>
        </w:rPr>
        <w:t xml:space="preserve">hvis du tager </w:t>
      </w:r>
      <w:r w:rsidR="00DB2D03">
        <w:rPr>
          <w:lang w:val="da-DK"/>
        </w:rPr>
        <w:t>en af følgende lægemidler, der anvendes til at behandle forhøjet blodtryk:</w:t>
      </w:r>
    </w:p>
    <w:p w14:paraId="02ACB85D" w14:textId="77777777" w:rsidR="00DB2D03" w:rsidRDefault="00DB2D03" w:rsidP="003A62E2">
      <w:pPr>
        <w:pStyle w:val="EMEABodyTextIndent"/>
        <w:numPr>
          <w:ilvl w:val="0"/>
          <w:numId w:val="9"/>
        </w:numPr>
        <w:rPr>
          <w:lang w:val="da-DK"/>
        </w:rPr>
      </w:pPr>
      <w:r>
        <w:rPr>
          <w:lang w:val="da-DK"/>
        </w:rPr>
        <w:t>en ACE-hæmmer (f.eks. enalapril, lisinopril, remipril) især hvis du har nyreproblemer, der skyldes diabetes.</w:t>
      </w:r>
    </w:p>
    <w:p w14:paraId="372976C4" w14:textId="77777777" w:rsidR="00A978BB" w:rsidRDefault="00A978BB" w:rsidP="003A62E2">
      <w:pPr>
        <w:pStyle w:val="EMEABodyTextIndent"/>
        <w:numPr>
          <w:ilvl w:val="0"/>
          <w:numId w:val="13"/>
        </w:numPr>
        <w:rPr>
          <w:lang w:val="da-DK"/>
        </w:rPr>
      </w:pPr>
      <w:r>
        <w:rPr>
          <w:lang w:val="da-DK"/>
        </w:rPr>
        <w:t>alis</w:t>
      </w:r>
      <w:r w:rsidR="00DB2D03">
        <w:rPr>
          <w:lang w:val="da-DK"/>
        </w:rPr>
        <w:t>k</w:t>
      </w:r>
      <w:r>
        <w:rPr>
          <w:lang w:val="da-DK"/>
        </w:rPr>
        <w:t>iren</w:t>
      </w:r>
      <w:r w:rsidR="00DB2D03">
        <w:rPr>
          <w:lang w:val="da-DK"/>
        </w:rPr>
        <w:t>.</w:t>
      </w:r>
    </w:p>
    <w:p w14:paraId="4CBE12C6" w14:textId="77777777" w:rsidR="00DB2D03" w:rsidRPr="00F21831" w:rsidRDefault="00DB2D03" w:rsidP="00DB2D03">
      <w:pPr>
        <w:tabs>
          <w:tab w:val="left" w:pos="-720"/>
        </w:tabs>
        <w:suppressAutoHyphens/>
        <w:rPr>
          <w:lang w:val="da-DK"/>
        </w:rPr>
      </w:pPr>
      <w:r w:rsidRPr="00F21831">
        <w:rPr>
          <w:lang w:val="da-DK"/>
        </w:rPr>
        <w:t xml:space="preserve">Din læge vil måske </w:t>
      </w:r>
      <w:r>
        <w:rPr>
          <w:lang w:val="da-DK"/>
        </w:rPr>
        <w:t xml:space="preserve">regelmæssigt </w:t>
      </w:r>
      <w:r w:rsidRPr="00F21831">
        <w:rPr>
          <w:lang w:val="da-DK"/>
        </w:rPr>
        <w:t>kontrollere din nyrefunktion, dit blodtryk og mængden af elektrolytter (f.eks.</w:t>
      </w:r>
      <w:r w:rsidRPr="00621FFB">
        <w:rPr>
          <w:lang w:val="da-DK"/>
        </w:rPr>
        <w:t xml:space="preserve"> kalium) i dit blod</w:t>
      </w:r>
      <w:r w:rsidRPr="00F21831">
        <w:rPr>
          <w:lang w:val="da-DK"/>
        </w:rPr>
        <w:t xml:space="preserve">. </w:t>
      </w:r>
    </w:p>
    <w:p w14:paraId="32E3110B" w14:textId="77777777" w:rsidR="00DB2D03" w:rsidRPr="00F21831" w:rsidRDefault="00DB2D03" w:rsidP="00DB2D03">
      <w:pPr>
        <w:tabs>
          <w:tab w:val="left" w:pos="-720"/>
        </w:tabs>
        <w:suppressAutoHyphens/>
        <w:rPr>
          <w:lang w:val="da-DK"/>
        </w:rPr>
      </w:pPr>
    </w:p>
    <w:p w14:paraId="4C11A80A" w14:textId="77777777" w:rsidR="00DB2D03" w:rsidRDefault="00DB2D03" w:rsidP="00DB2D03">
      <w:pPr>
        <w:tabs>
          <w:tab w:val="left" w:pos="-720"/>
        </w:tabs>
        <w:suppressAutoHyphens/>
        <w:rPr>
          <w:lang w:val="da-DK"/>
        </w:rPr>
      </w:pPr>
      <w:r w:rsidRPr="00F21831">
        <w:rPr>
          <w:lang w:val="da-DK"/>
        </w:rPr>
        <w:t>Se ogs</w:t>
      </w:r>
      <w:r w:rsidRPr="005F2C2E">
        <w:rPr>
          <w:lang w:val="da-DK"/>
        </w:rPr>
        <w:t>å information under ”</w:t>
      </w:r>
      <w:r>
        <w:rPr>
          <w:lang w:val="da-DK"/>
        </w:rPr>
        <w:t>Tag</w:t>
      </w:r>
      <w:r w:rsidRPr="005F2C2E">
        <w:rPr>
          <w:lang w:val="da-DK"/>
        </w:rPr>
        <w:t xml:space="preserve"> ikke </w:t>
      </w:r>
      <w:r>
        <w:rPr>
          <w:lang w:val="da-DK"/>
        </w:rPr>
        <w:t>Karvea</w:t>
      </w:r>
      <w:r w:rsidRPr="00F21831">
        <w:rPr>
          <w:lang w:val="da-DK"/>
        </w:rPr>
        <w:t>”.</w:t>
      </w:r>
    </w:p>
    <w:p w14:paraId="5C6867B1" w14:textId="77777777" w:rsidR="00DB2D03" w:rsidRDefault="00DB2D03" w:rsidP="00DB2D03">
      <w:pPr>
        <w:tabs>
          <w:tab w:val="left" w:pos="-720"/>
        </w:tabs>
        <w:suppressAutoHyphens/>
        <w:rPr>
          <w:lang w:val="da-DK"/>
        </w:rPr>
      </w:pPr>
    </w:p>
    <w:p w14:paraId="2C5EC5E5" w14:textId="77777777" w:rsidR="001B06FB" w:rsidRPr="002A00F0" w:rsidRDefault="001B06FB" w:rsidP="001B06FB">
      <w:pPr>
        <w:pStyle w:val="EMEABodyTextIndent"/>
        <w:numPr>
          <w:ilvl w:val="0"/>
          <w:numId w:val="0"/>
        </w:numPr>
        <w:rPr>
          <w:lang w:val="da-DK"/>
        </w:rPr>
      </w:pPr>
      <w:r w:rsidRPr="002A00F0">
        <w:rPr>
          <w:lang w:val="da-DK"/>
        </w:rPr>
        <w:t xml:space="preserve">Du skal fortælle det til din læge, hvis du tror du er gravid </w:t>
      </w:r>
      <w:r w:rsidRPr="00984B27">
        <w:rPr>
          <w:u w:val="single"/>
          <w:lang w:val="da-DK"/>
        </w:rPr>
        <w:t>eller planlægger at blive gravid.</w:t>
      </w:r>
      <w:r w:rsidRPr="002A00F0">
        <w:rPr>
          <w:lang w:val="da-DK"/>
        </w:rPr>
        <w:t xml:space="preserve"> </w:t>
      </w:r>
      <w:r>
        <w:rPr>
          <w:lang w:val="da-DK"/>
        </w:rPr>
        <w:t>Karvea</w:t>
      </w:r>
      <w:r w:rsidRPr="002A00F0">
        <w:rPr>
          <w:lang w:val="da-DK"/>
        </w:rPr>
        <w:t xml:space="preserve"> bør ikke bruges tidligt i graviditeten</w:t>
      </w:r>
      <w:r>
        <w:rPr>
          <w:lang w:val="da-DK"/>
        </w:rPr>
        <w:t>,</w:t>
      </w:r>
      <w:r w:rsidRPr="002A00F0">
        <w:rPr>
          <w:lang w:val="da-DK"/>
        </w:rPr>
        <w:t xml:space="preserve"> og</w:t>
      </w:r>
      <w:r>
        <w:rPr>
          <w:lang w:val="da-DK"/>
        </w:rPr>
        <w:t xml:space="preserve"> du må ikke tage Karvea, hvis du er længere end 3 måneder henne i din graviditet, da det</w:t>
      </w:r>
      <w:r w:rsidRPr="002A00F0">
        <w:rPr>
          <w:lang w:val="da-DK"/>
        </w:rPr>
        <w:t xml:space="preserve"> kan skade dit barn</w:t>
      </w:r>
      <w:r>
        <w:rPr>
          <w:lang w:val="da-DK"/>
        </w:rPr>
        <w:t xml:space="preserve"> alvorligt, hvis det bruges i den periode (se afsnittet om</w:t>
      </w:r>
      <w:r w:rsidRPr="002A00F0">
        <w:rPr>
          <w:lang w:val="da-DK"/>
        </w:rPr>
        <w:t xml:space="preserve"> graviditet</w:t>
      </w:r>
      <w:r>
        <w:rPr>
          <w:lang w:val="da-DK"/>
        </w:rPr>
        <w:t>).</w:t>
      </w:r>
    </w:p>
    <w:p w14:paraId="4ADABECD" w14:textId="77777777" w:rsidR="001B06FB" w:rsidRDefault="001B06FB" w:rsidP="001B06FB">
      <w:pPr>
        <w:pStyle w:val="EMEABodyText"/>
        <w:rPr>
          <w:lang w:val="da-DK"/>
        </w:rPr>
      </w:pPr>
    </w:p>
    <w:p w14:paraId="44D6ABCB" w14:textId="77777777" w:rsidR="00A978BB" w:rsidRPr="00B94961" w:rsidRDefault="00A978BB" w:rsidP="00A978BB">
      <w:pPr>
        <w:suppressAutoHyphens/>
        <w:rPr>
          <w:b/>
          <w:szCs w:val="22"/>
          <w:lang w:val="da-DK"/>
        </w:rPr>
      </w:pPr>
      <w:r w:rsidRPr="00B94961">
        <w:rPr>
          <w:b/>
          <w:szCs w:val="22"/>
          <w:lang w:val="da-DK"/>
        </w:rPr>
        <w:t xml:space="preserve">Børn og </w:t>
      </w:r>
      <w:r w:rsidRPr="00B94961">
        <w:rPr>
          <w:b/>
          <w:noProof/>
          <w:szCs w:val="22"/>
          <w:lang w:val="da-DK"/>
        </w:rPr>
        <w:t>unge</w:t>
      </w:r>
    </w:p>
    <w:p w14:paraId="7A89651B" w14:textId="77777777" w:rsidR="001B06FB" w:rsidRPr="000A3E64" w:rsidRDefault="001B06FB" w:rsidP="001B06FB">
      <w:pPr>
        <w:pStyle w:val="EMEABodyText"/>
        <w:rPr>
          <w:lang w:val="da-DK"/>
        </w:rPr>
      </w:pPr>
      <w:r w:rsidRPr="000A3E64">
        <w:rPr>
          <w:lang w:val="da-DK"/>
        </w:rPr>
        <w:t xml:space="preserve">Dette lægemiddel bør ikke anvendes til </w:t>
      </w:r>
      <w:r>
        <w:rPr>
          <w:lang w:val="da-DK"/>
        </w:rPr>
        <w:t>bø</w:t>
      </w:r>
      <w:r w:rsidRPr="000A3E64">
        <w:rPr>
          <w:lang w:val="da-DK"/>
        </w:rPr>
        <w:t xml:space="preserve">rn og unge, da sikkerhed og </w:t>
      </w:r>
      <w:r>
        <w:rPr>
          <w:lang w:val="da-DK"/>
        </w:rPr>
        <w:t>virkning</w:t>
      </w:r>
      <w:r w:rsidRPr="000A3E64">
        <w:rPr>
          <w:lang w:val="da-DK"/>
        </w:rPr>
        <w:t xml:space="preserve"> </w:t>
      </w:r>
      <w:r>
        <w:rPr>
          <w:lang w:val="da-DK"/>
        </w:rPr>
        <w:t>ikke er blevet fuldstændig klar</w:t>
      </w:r>
      <w:r w:rsidRPr="000A3E64">
        <w:rPr>
          <w:lang w:val="da-DK"/>
        </w:rPr>
        <w:t>lagt.</w:t>
      </w:r>
    </w:p>
    <w:p w14:paraId="03F8BF43" w14:textId="77777777" w:rsidR="001B06FB" w:rsidRPr="000A3E64" w:rsidRDefault="001B06FB" w:rsidP="001B06FB">
      <w:pPr>
        <w:pStyle w:val="EMEABodyText"/>
        <w:rPr>
          <w:lang w:val="da-DK"/>
        </w:rPr>
      </w:pPr>
    </w:p>
    <w:p w14:paraId="78CE29F4" w14:textId="77777777" w:rsidR="00A978BB" w:rsidRPr="00B94961" w:rsidRDefault="00A978BB" w:rsidP="00A978BB">
      <w:pPr>
        <w:suppressAutoHyphens/>
        <w:rPr>
          <w:b/>
          <w:szCs w:val="22"/>
          <w:lang w:val="da-DK"/>
        </w:rPr>
      </w:pPr>
      <w:r w:rsidRPr="00B94961">
        <w:rPr>
          <w:b/>
          <w:szCs w:val="22"/>
          <w:lang w:val="da-DK"/>
        </w:rPr>
        <w:t xml:space="preserve">Brug af anden medicin sammen med </w:t>
      </w:r>
      <w:r>
        <w:rPr>
          <w:b/>
          <w:szCs w:val="22"/>
          <w:lang w:val="da-DK"/>
        </w:rPr>
        <w:t>Karvea</w:t>
      </w:r>
    </w:p>
    <w:p w14:paraId="182C73D3" w14:textId="77777777" w:rsidR="00A978BB" w:rsidRPr="00B94961" w:rsidRDefault="00A978BB" w:rsidP="00A978BB">
      <w:pPr>
        <w:tabs>
          <w:tab w:val="left" w:pos="2268"/>
        </w:tabs>
        <w:suppressAutoHyphens/>
        <w:rPr>
          <w:b/>
          <w:szCs w:val="22"/>
          <w:lang w:val="da-DK"/>
        </w:rPr>
      </w:pPr>
      <w:r w:rsidRPr="00B94961">
        <w:rPr>
          <w:szCs w:val="22"/>
          <w:lang w:val="da-DK"/>
        </w:rPr>
        <w:t xml:space="preserve">Fortæl </w:t>
      </w:r>
      <w:r w:rsidRPr="00B94961">
        <w:rPr>
          <w:noProof/>
          <w:szCs w:val="22"/>
          <w:lang w:val="da-DK"/>
        </w:rPr>
        <w:t xml:space="preserve">det altid til </w:t>
      </w:r>
      <w:r w:rsidRPr="00B94961">
        <w:rPr>
          <w:szCs w:val="22"/>
          <w:lang w:val="da-DK"/>
        </w:rPr>
        <w:t xml:space="preserve">lægen eller </w:t>
      </w:r>
      <w:r w:rsidRPr="00B94961">
        <w:rPr>
          <w:noProof/>
          <w:szCs w:val="22"/>
          <w:lang w:val="da-DK"/>
        </w:rPr>
        <w:t>apotekspersonalet</w:t>
      </w:r>
      <w:r w:rsidRPr="00B94961">
        <w:rPr>
          <w:szCs w:val="22"/>
          <w:lang w:val="da-DK"/>
        </w:rPr>
        <w:t xml:space="preserve">, hvis du tager anden medicin eller har gjort det for nylig. </w:t>
      </w:r>
    </w:p>
    <w:p w14:paraId="7C6414A1" w14:textId="77777777" w:rsidR="00A978BB" w:rsidRPr="00B94961" w:rsidRDefault="00A978BB" w:rsidP="00A978BB">
      <w:pPr>
        <w:rPr>
          <w:lang w:val="da-DK"/>
        </w:rPr>
      </w:pPr>
    </w:p>
    <w:p w14:paraId="2678606C" w14:textId="77777777" w:rsidR="00DB2D03" w:rsidRDefault="008C5AC9" w:rsidP="00DB2D03">
      <w:pPr>
        <w:pStyle w:val="EMEABodyText"/>
        <w:rPr>
          <w:lang w:val="da-DK"/>
        </w:rPr>
      </w:pPr>
      <w:r>
        <w:rPr>
          <w:lang w:val="da-DK"/>
        </w:rPr>
        <w:t>Din læge kan blive nødt til</w:t>
      </w:r>
      <w:r w:rsidR="00A978BB" w:rsidRPr="00B94961">
        <w:rPr>
          <w:lang w:val="da-DK"/>
        </w:rPr>
        <w:t xml:space="preserve"> at ændre din dosis og/eller tage andre forholdsregler</w:t>
      </w:r>
      <w:r w:rsidR="00DB2D03">
        <w:rPr>
          <w:lang w:val="da-DK"/>
        </w:rPr>
        <w:t>:</w:t>
      </w:r>
    </w:p>
    <w:p w14:paraId="7317D37E" w14:textId="77777777" w:rsidR="00DB2D03" w:rsidRDefault="00DB2D03" w:rsidP="00DB2D03">
      <w:pPr>
        <w:pStyle w:val="EMEABodyText"/>
        <w:rPr>
          <w:lang w:val="da-DK"/>
        </w:rPr>
      </w:pPr>
      <w:r>
        <w:rPr>
          <w:lang w:val="da-DK"/>
        </w:rPr>
        <w:t>Hvis du tager en ACE-hæmmer eller aliskiren (se også information under ”Tag ikke Karvea” og ”Advarsler og forsigtighedsregler”).</w:t>
      </w:r>
      <w:r w:rsidRPr="006A634E">
        <w:rPr>
          <w:lang w:val="da-DK"/>
        </w:rPr>
        <w:t xml:space="preserve"> </w:t>
      </w:r>
    </w:p>
    <w:p w14:paraId="741974D1" w14:textId="77777777" w:rsidR="001B06FB" w:rsidRDefault="001B06FB" w:rsidP="00DB2D03">
      <w:pPr>
        <w:rPr>
          <w:lang w:val="da-DK"/>
        </w:rPr>
      </w:pPr>
    </w:p>
    <w:p w14:paraId="0FA3736F" w14:textId="77777777" w:rsidR="001B06FB" w:rsidRDefault="001B06FB" w:rsidP="001B06FB">
      <w:pPr>
        <w:pStyle w:val="EMEABodyText"/>
        <w:rPr>
          <w:b/>
          <w:lang w:val="da-DK"/>
        </w:rPr>
      </w:pPr>
      <w:r>
        <w:rPr>
          <w:b/>
          <w:lang w:val="da-DK"/>
        </w:rPr>
        <w:t>Det kan være nødvendigt at tage blodprøver, hvis du tager:</w:t>
      </w:r>
    </w:p>
    <w:p w14:paraId="0C902665" w14:textId="77777777" w:rsidR="001B06FB" w:rsidRDefault="001B06FB" w:rsidP="001B06FB">
      <w:pPr>
        <w:pStyle w:val="EMEABodyTextIndent"/>
        <w:tabs>
          <w:tab w:val="num" w:pos="567"/>
        </w:tabs>
        <w:rPr>
          <w:lang w:val="da-DK"/>
        </w:rPr>
      </w:pPr>
      <w:r w:rsidRPr="002A00F0">
        <w:rPr>
          <w:lang w:val="da-DK"/>
        </w:rPr>
        <w:t>kaliumtilskud</w:t>
      </w:r>
    </w:p>
    <w:p w14:paraId="111DA598" w14:textId="77777777" w:rsidR="001B06FB" w:rsidRDefault="001B06FB" w:rsidP="001B06FB">
      <w:pPr>
        <w:pStyle w:val="EMEABodyTextIndent"/>
        <w:tabs>
          <w:tab w:val="num" w:pos="567"/>
        </w:tabs>
        <w:rPr>
          <w:lang w:val="da-DK"/>
        </w:rPr>
      </w:pPr>
      <w:r w:rsidRPr="002A00F0">
        <w:rPr>
          <w:lang w:val="da-DK"/>
        </w:rPr>
        <w:t>salterstatninger,</w:t>
      </w:r>
      <w:r>
        <w:rPr>
          <w:lang w:val="da-DK"/>
        </w:rPr>
        <w:t xml:space="preserve"> der indeholder kalium</w:t>
      </w:r>
    </w:p>
    <w:p w14:paraId="396674D6" w14:textId="77777777" w:rsidR="001B06FB" w:rsidRDefault="001B06FB" w:rsidP="001B06FB">
      <w:pPr>
        <w:pStyle w:val="EMEABodyTextIndent"/>
        <w:tabs>
          <w:tab w:val="num" w:pos="567"/>
        </w:tabs>
        <w:rPr>
          <w:lang w:val="da-DK"/>
        </w:rPr>
      </w:pPr>
      <w:r w:rsidRPr="002A00F0">
        <w:rPr>
          <w:lang w:val="da-DK"/>
        </w:rPr>
        <w:t>kaliumsparende medicin (som visse vanddrivende lægemidler)</w:t>
      </w:r>
    </w:p>
    <w:p w14:paraId="2A9D0D8F" w14:textId="77777777" w:rsidR="001B06FB" w:rsidRDefault="001B06FB" w:rsidP="001B06FB">
      <w:pPr>
        <w:pStyle w:val="EMEABodyTextIndent"/>
        <w:tabs>
          <w:tab w:val="num" w:pos="567"/>
        </w:tabs>
        <w:rPr>
          <w:lang w:val="da-DK"/>
        </w:rPr>
      </w:pPr>
      <w:r>
        <w:rPr>
          <w:lang w:val="da-DK"/>
        </w:rPr>
        <w:t>medicin, der indeholder lithium</w:t>
      </w:r>
    </w:p>
    <w:p w14:paraId="661DFC4A" w14:textId="77777777" w:rsidR="00EF1EBE" w:rsidRPr="000E2028" w:rsidRDefault="00EF1EBE" w:rsidP="00617ED1">
      <w:pPr>
        <w:pStyle w:val="EMEABodyTextIndent"/>
        <w:rPr>
          <w:lang w:val="da-DK"/>
        </w:rPr>
      </w:pPr>
      <w:r>
        <w:rPr>
          <w:lang w:val="da-DK"/>
        </w:rPr>
        <w:t>repaglinid (medicin, der anvendes til at sænke blodsukkerniveauet).</w:t>
      </w:r>
    </w:p>
    <w:p w14:paraId="27649ED1" w14:textId="77777777" w:rsidR="001B06FB" w:rsidRDefault="001B06FB" w:rsidP="001B06FB">
      <w:pPr>
        <w:pStyle w:val="EMEABodyText"/>
        <w:rPr>
          <w:lang w:val="da-DK"/>
        </w:rPr>
      </w:pPr>
    </w:p>
    <w:p w14:paraId="5A2D7C09" w14:textId="77777777" w:rsidR="001B06FB" w:rsidRPr="002A00F0" w:rsidRDefault="001B06FB" w:rsidP="001B06FB">
      <w:pPr>
        <w:pStyle w:val="EMEABodyText"/>
        <w:rPr>
          <w:lang w:val="da-DK"/>
        </w:rPr>
      </w:pPr>
      <w:r>
        <w:rPr>
          <w:lang w:val="da-DK"/>
        </w:rPr>
        <w:t>H</w:t>
      </w:r>
      <w:r w:rsidRPr="002A00F0">
        <w:rPr>
          <w:lang w:val="da-DK"/>
        </w:rPr>
        <w:t xml:space="preserve">vis du tager </w:t>
      </w:r>
      <w:r>
        <w:rPr>
          <w:lang w:val="da-DK"/>
        </w:rPr>
        <w:t xml:space="preserve">en bestemt slags </w:t>
      </w:r>
      <w:r w:rsidRPr="002A00F0">
        <w:rPr>
          <w:lang w:val="da-DK"/>
        </w:rPr>
        <w:t xml:space="preserve">smertestillende </w:t>
      </w:r>
      <w:r>
        <w:rPr>
          <w:lang w:val="da-DK"/>
        </w:rPr>
        <w:t xml:space="preserve">medicin, der kaldes </w:t>
      </w:r>
      <w:r w:rsidRPr="002A00F0">
        <w:rPr>
          <w:lang w:val="da-DK"/>
        </w:rPr>
        <w:t>non</w:t>
      </w:r>
      <w:r>
        <w:rPr>
          <w:lang w:val="da-DK"/>
        </w:rPr>
        <w:t>-</w:t>
      </w:r>
      <w:r w:rsidRPr="002A00F0">
        <w:rPr>
          <w:lang w:val="da-DK"/>
        </w:rPr>
        <w:t>steroide anti</w:t>
      </w:r>
      <w:r>
        <w:rPr>
          <w:lang w:val="da-DK"/>
        </w:rPr>
        <w:t>-</w:t>
      </w:r>
      <w:r w:rsidRPr="002A00F0">
        <w:rPr>
          <w:lang w:val="da-DK"/>
        </w:rPr>
        <w:t>inflammatoriske lægemidler</w:t>
      </w:r>
      <w:r>
        <w:rPr>
          <w:lang w:val="da-DK"/>
        </w:rPr>
        <w:t xml:space="preserve">, </w:t>
      </w:r>
      <w:r w:rsidRPr="002A00F0">
        <w:rPr>
          <w:lang w:val="da-DK"/>
        </w:rPr>
        <w:t>kan virkningen af irbesartan nedsættes.</w:t>
      </w:r>
    </w:p>
    <w:p w14:paraId="1DFC4362" w14:textId="77777777" w:rsidR="001B06FB" w:rsidRPr="002A00F0" w:rsidRDefault="001B06FB">
      <w:pPr>
        <w:pStyle w:val="EMEABodyText"/>
        <w:rPr>
          <w:lang w:val="da-DK"/>
        </w:rPr>
      </w:pPr>
    </w:p>
    <w:p w14:paraId="71B1BF78" w14:textId="77777777" w:rsidR="001B06FB" w:rsidRPr="002A00F0" w:rsidRDefault="001B06FB" w:rsidP="001B06FB">
      <w:pPr>
        <w:pStyle w:val="EMEAHeading3"/>
        <w:rPr>
          <w:lang w:val="da-DK"/>
        </w:rPr>
      </w:pPr>
      <w:r w:rsidRPr="002A00F0">
        <w:rPr>
          <w:lang w:val="da-DK"/>
        </w:rPr>
        <w:t xml:space="preserve">Brug af </w:t>
      </w:r>
      <w:r>
        <w:rPr>
          <w:lang w:val="da-DK"/>
        </w:rPr>
        <w:t>Karvea</w:t>
      </w:r>
      <w:r w:rsidRPr="002A00F0">
        <w:rPr>
          <w:lang w:val="da-DK"/>
        </w:rPr>
        <w:t xml:space="preserve"> sammen med mad og drikke</w:t>
      </w:r>
    </w:p>
    <w:p w14:paraId="4B0B59A0" w14:textId="77777777" w:rsidR="001B06FB" w:rsidRPr="002A00F0" w:rsidRDefault="001B06FB" w:rsidP="001B06FB">
      <w:pPr>
        <w:pStyle w:val="EMEABodyText"/>
        <w:rPr>
          <w:lang w:val="da-DK"/>
        </w:rPr>
      </w:pPr>
      <w:r>
        <w:rPr>
          <w:lang w:val="da-DK"/>
        </w:rPr>
        <w:t>Karvea</w:t>
      </w:r>
      <w:r w:rsidRPr="002A00F0">
        <w:rPr>
          <w:lang w:val="da-DK"/>
        </w:rPr>
        <w:t xml:space="preserve"> kan tages med og uden mad.</w:t>
      </w:r>
    </w:p>
    <w:p w14:paraId="0D7A32DC" w14:textId="77777777" w:rsidR="001B06FB" w:rsidRPr="002A00F0" w:rsidRDefault="001B06FB">
      <w:pPr>
        <w:pStyle w:val="EMEABodyText"/>
        <w:rPr>
          <w:lang w:val="da-DK"/>
        </w:rPr>
      </w:pPr>
    </w:p>
    <w:p w14:paraId="23FDCC55" w14:textId="77777777" w:rsidR="001B06FB" w:rsidRDefault="001B06FB" w:rsidP="001B06FB">
      <w:pPr>
        <w:pStyle w:val="EMEAHeading3"/>
        <w:rPr>
          <w:lang w:val="da-DK"/>
        </w:rPr>
      </w:pPr>
      <w:r w:rsidRPr="002A00F0">
        <w:rPr>
          <w:lang w:val="da-DK"/>
        </w:rPr>
        <w:t>Graviditet og amning</w:t>
      </w:r>
    </w:p>
    <w:p w14:paraId="5A94AB60" w14:textId="77777777" w:rsidR="001B06FB" w:rsidRPr="00984B27" w:rsidRDefault="001B06FB" w:rsidP="001B06FB">
      <w:pPr>
        <w:pStyle w:val="EMEAHeading3"/>
        <w:rPr>
          <w:lang w:val="da-DK"/>
        </w:rPr>
      </w:pPr>
      <w:r w:rsidRPr="00984B27">
        <w:rPr>
          <w:lang w:val="da-DK"/>
        </w:rPr>
        <w:t>Graviditet</w:t>
      </w:r>
    </w:p>
    <w:p w14:paraId="147F5B31" w14:textId="77777777" w:rsidR="00A978BB" w:rsidRPr="00B94961" w:rsidRDefault="00A978BB" w:rsidP="00A978BB">
      <w:pPr>
        <w:suppressAutoHyphens/>
        <w:rPr>
          <w:szCs w:val="22"/>
          <w:lang w:val="da-DK"/>
        </w:rPr>
      </w:pPr>
      <w:r w:rsidRPr="00B94961">
        <w:rPr>
          <w:szCs w:val="22"/>
          <w:lang w:val="da-DK"/>
        </w:rPr>
        <w:t xml:space="preserve">Hvis du er gravid eller ammer, har mistanke om, at du er gravid, eller planlægger at blive gravid, skal du spørge din læge til råds, før du tager </w:t>
      </w:r>
      <w:r>
        <w:rPr>
          <w:szCs w:val="22"/>
          <w:lang w:val="da-DK"/>
        </w:rPr>
        <w:t>Karvea</w:t>
      </w:r>
      <w:r w:rsidRPr="00B94961">
        <w:rPr>
          <w:szCs w:val="22"/>
          <w:lang w:val="da-DK"/>
        </w:rPr>
        <w:t xml:space="preserve">. </w:t>
      </w:r>
    </w:p>
    <w:p w14:paraId="74DA2E0E" w14:textId="77777777" w:rsidR="00A978BB" w:rsidRPr="00B94961" w:rsidRDefault="00A978BB" w:rsidP="00A978BB">
      <w:pPr>
        <w:rPr>
          <w:lang w:val="da-DK"/>
        </w:rPr>
      </w:pPr>
      <w:r w:rsidRPr="00B94961">
        <w:rPr>
          <w:lang w:val="da-DK"/>
        </w:rPr>
        <w:t xml:space="preserve">Din læge vil normalt anbefale, at du stopper med at tage </w:t>
      </w:r>
      <w:r>
        <w:rPr>
          <w:lang w:val="da-DK"/>
        </w:rPr>
        <w:t>Karvea</w:t>
      </w:r>
      <w:r w:rsidRPr="00B94961">
        <w:rPr>
          <w:lang w:val="da-DK"/>
        </w:rPr>
        <w:t>, inden du bliver gravid, eller så snart du ved, at du er gravid</w:t>
      </w:r>
      <w:r w:rsidR="001E4BC5">
        <w:rPr>
          <w:lang w:val="da-DK"/>
        </w:rPr>
        <w:t>,</w:t>
      </w:r>
      <w:r w:rsidRPr="00B94961">
        <w:rPr>
          <w:lang w:val="da-DK"/>
        </w:rPr>
        <w:t xml:space="preserve"> og anbefale, at du tager anden medicin i stedet for </w:t>
      </w:r>
      <w:r>
        <w:rPr>
          <w:lang w:val="da-DK"/>
        </w:rPr>
        <w:t>Karvea</w:t>
      </w:r>
      <w:r w:rsidRPr="00B94961">
        <w:rPr>
          <w:lang w:val="da-DK"/>
        </w:rPr>
        <w:t xml:space="preserve">. </w:t>
      </w:r>
    </w:p>
    <w:p w14:paraId="7125C552" w14:textId="77777777" w:rsidR="00A978BB" w:rsidRPr="00B94961" w:rsidRDefault="00A978BB" w:rsidP="00A978BB">
      <w:pPr>
        <w:rPr>
          <w:lang w:val="da-DK"/>
        </w:rPr>
      </w:pPr>
      <w:r>
        <w:rPr>
          <w:lang w:val="da-DK"/>
        </w:rPr>
        <w:t>Karvea</w:t>
      </w:r>
      <w:r w:rsidRPr="00B94961">
        <w:rPr>
          <w:lang w:val="da-DK"/>
        </w:rPr>
        <w:t xml:space="preserve"> </w:t>
      </w:r>
      <w:r w:rsidRPr="00B94961">
        <w:rPr>
          <w:color w:val="333333"/>
          <w:lang w:val="da-DK"/>
        </w:rPr>
        <w:t>frarådes tidligt i graviditeten</w:t>
      </w:r>
      <w:r w:rsidRPr="00B94961">
        <w:rPr>
          <w:lang w:val="da-DK"/>
        </w:rPr>
        <w:t>, og du må ikke tage det, hvis du er længere end 3 måneder henne i graviditet</w:t>
      </w:r>
      <w:r w:rsidR="001E4BC5">
        <w:rPr>
          <w:lang w:val="da-DK"/>
        </w:rPr>
        <w:t>en</w:t>
      </w:r>
      <w:r w:rsidRPr="00B94961">
        <w:rPr>
          <w:lang w:val="da-DK"/>
        </w:rPr>
        <w:t>, da det kan skade dit barn alvorligt, hvis du tager det efter tredje måned af graviditeten</w:t>
      </w:r>
    </w:p>
    <w:p w14:paraId="510FCCE7" w14:textId="77777777" w:rsidR="001B06FB" w:rsidRDefault="001B06FB" w:rsidP="001B06FB">
      <w:pPr>
        <w:pStyle w:val="EMEABodyText"/>
        <w:rPr>
          <w:lang w:val="da-DK"/>
        </w:rPr>
      </w:pPr>
    </w:p>
    <w:p w14:paraId="6634AC55" w14:textId="77777777" w:rsidR="001B06FB" w:rsidRPr="00984B27" w:rsidRDefault="001B06FB" w:rsidP="001B06FB">
      <w:pPr>
        <w:pStyle w:val="EMEAHeading3"/>
        <w:rPr>
          <w:lang w:val="da-DK"/>
        </w:rPr>
      </w:pPr>
      <w:r w:rsidRPr="00984B27">
        <w:rPr>
          <w:lang w:val="da-DK"/>
        </w:rPr>
        <w:t>Amning</w:t>
      </w:r>
    </w:p>
    <w:p w14:paraId="0DC420BC" w14:textId="77777777" w:rsidR="001B06FB" w:rsidRPr="00592CB0" w:rsidRDefault="001B06FB" w:rsidP="001B06FB">
      <w:pPr>
        <w:pStyle w:val="EMEABodyText"/>
        <w:rPr>
          <w:lang w:val="da-DK"/>
        </w:rPr>
      </w:pPr>
      <w:r>
        <w:rPr>
          <w:lang w:val="da-DK"/>
        </w:rPr>
        <w:t>Fortæl det til lægen, hvis du ammer eller skal til at amme. Karvea anbefales ikke til ammende mødre, og lægen vil sædvanligvis vælge en anden behandling til dig, hvis du ønsker at amme dit barn, især hvis dit barn er nyfødt eller født for tidligt.</w:t>
      </w:r>
    </w:p>
    <w:p w14:paraId="38287655" w14:textId="77777777" w:rsidR="001B06FB" w:rsidRPr="002A00F0" w:rsidRDefault="001B06FB" w:rsidP="001B06FB">
      <w:pPr>
        <w:pStyle w:val="EMEABodyText"/>
        <w:rPr>
          <w:lang w:val="da-DK"/>
        </w:rPr>
      </w:pPr>
    </w:p>
    <w:p w14:paraId="035070E7" w14:textId="77777777" w:rsidR="001B06FB" w:rsidRPr="002A00F0" w:rsidRDefault="001B06FB" w:rsidP="001B06FB">
      <w:pPr>
        <w:pStyle w:val="EMEAHeading3"/>
        <w:rPr>
          <w:lang w:val="da-DK"/>
        </w:rPr>
      </w:pPr>
      <w:r w:rsidRPr="002A00F0">
        <w:rPr>
          <w:lang w:val="da-DK"/>
        </w:rPr>
        <w:lastRenderedPageBreak/>
        <w:t>Trafik- og arbejdssikkerhed</w:t>
      </w:r>
    </w:p>
    <w:p w14:paraId="4007EF1D" w14:textId="77777777" w:rsidR="001B06FB" w:rsidRPr="002A00F0" w:rsidRDefault="001B06FB">
      <w:pPr>
        <w:pStyle w:val="EMEABodyText"/>
        <w:rPr>
          <w:lang w:val="da-DK"/>
        </w:rPr>
      </w:pPr>
      <w:r>
        <w:rPr>
          <w:lang w:val="da-DK"/>
        </w:rPr>
        <w:t>Karvea</w:t>
      </w:r>
      <w:r w:rsidRPr="002A00F0">
        <w:rPr>
          <w:lang w:val="da-DK"/>
        </w:rPr>
        <w:t xml:space="preserve"> påvirker sandsynligvis ikke din evne til at køre bil eller betjene maskiner. Men man kan opleve svimmelhed eller træthed, når man behandles for forhøjet blodtryk. Hvis du </w:t>
      </w:r>
      <w:r w:rsidR="00027BA6">
        <w:rPr>
          <w:lang w:val="da-DK"/>
        </w:rPr>
        <w:t>bliver</w:t>
      </w:r>
      <w:r w:rsidR="00027BA6" w:rsidRPr="002A00F0">
        <w:rPr>
          <w:lang w:val="da-DK"/>
        </w:rPr>
        <w:t xml:space="preserve"> </w:t>
      </w:r>
      <w:r w:rsidRPr="002A00F0">
        <w:rPr>
          <w:lang w:val="da-DK"/>
        </w:rPr>
        <w:t xml:space="preserve">svimmel eller træt, </w:t>
      </w:r>
      <w:r w:rsidR="00A978BB">
        <w:rPr>
          <w:lang w:val="da-DK"/>
        </w:rPr>
        <w:t>skal</w:t>
      </w:r>
      <w:r w:rsidRPr="002A00F0">
        <w:rPr>
          <w:lang w:val="da-DK"/>
        </w:rPr>
        <w:t xml:space="preserve"> du kontakte lægen, inden du kører bil eller betjener maskiner.</w:t>
      </w:r>
    </w:p>
    <w:p w14:paraId="0B6CF0ED" w14:textId="77777777" w:rsidR="001B06FB" w:rsidRPr="002A00F0" w:rsidRDefault="001B06FB" w:rsidP="001B06FB">
      <w:pPr>
        <w:pStyle w:val="EMEABodyText"/>
        <w:rPr>
          <w:noProof/>
          <w:lang w:val="da-DK"/>
        </w:rPr>
      </w:pPr>
    </w:p>
    <w:p w14:paraId="6D635FDA" w14:textId="77777777" w:rsidR="00C64481" w:rsidRDefault="001B06FB" w:rsidP="001B06FB">
      <w:pPr>
        <w:pStyle w:val="EMEABodyText"/>
        <w:rPr>
          <w:lang w:val="da-DK"/>
        </w:rPr>
      </w:pPr>
      <w:r>
        <w:rPr>
          <w:b/>
          <w:lang w:val="da-DK"/>
        </w:rPr>
        <w:t>Karvea</w:t>
      </w:r>
      <w:r w:rsidRPr="00616B11">
        <w:rPr>
          <w:b/>
          <w:lang w:val="da-DK"/>
        </w:rPr>
        <w:t xml:space="preserve"> indeholder la</w:t>
      </w:r>
      <w:r>
        <w:rPr>
          <w:b/>
          <w:lang w:val="da-DK"/>
        </w:rPr>
        <w:t>c</w:t>
      </w:r>
      <w:r w:rsidRPr="00616B11">
        <w:rPr>
          <w:b/>
          <w:lang w:val="da-DK"/>
        </w:rPr>
        <w:t>tose</w:t>
      </w:r>
    </w:p>
    <w:p w14:paraId="18613166" w14:textId="77777777" w:rsidR="001B06FB" w:rsidRPr="00616B11" w:rsidRDefault="001B06FB" w:rsidP="001B06FB">
      <w:pPr>
        <w:pStyle w:val="EMEABodyText"/>
        <w:rPr>
          <w:lang w:val="da-DK"/>
        </w:rPr>
      </w:pPr>
      <w:r>
        <w:rPr>
          <w:lang w:val="da-DK"/>
        </w:rPr>
        <w:t>Kontakt lægen, før du tager de</w:t>
      </w:r>
      <w:r w:rsidR="00F4639E">
        <w:rPr>
          <w:lang w:val="da-DK"/>
        </w:rPr>
        <w:t>tte lægemiddel</w:t>
      </w:r>
      <w:r>
        <w:rPr>
          <w:lang w:val="da-DK"/>
        </w:rPr>
        <w:t>, h</w:t>
      </w:r>
      <w:r w:rsidRPr="00616B11">
        <w:rPr>
          <w:lang w:val="da-DK"/>
        </w:rPr>
        <w:t xml:space="preserve">vis lægen har fortalt dig, at du </w:t>
      </w:r>
      <w:r>
        <w:rPr>
          <w:lang w:val="da-DK"/>
        </w:rPr>
        <w:t>ikke tåler visse</w:t>
      </w:r>
      <w:r w:rsidRPr="00616B11">
        <w:rPr>
          <w:lang w:val="da-DK"/>
        </w:rPr>
        <w:t xml:space="preserve"> sukkerarter.</w:t>
      </w:r>
    </w:p>
    <w:p w14:paraId="63B0CBA0" w14:textId="77777777" w:rsidR="001B06FB" w:rsidRDefault="001B06FB" w:rsidP="001B06FB">
      <w:pPr>
        <w:pStyle w:val="EMEABodyText"/>
        <w:rPr>
          <w:lang w:val="da-DK"/>
        </w:rPr>
      </w:pPr>
    </w:p>
    <w:p w14:paraId="1080B476" w14:textId="77777777" w:rsidR="00EF1EBE" w:rsidRPr="00617ED1" w:rsidRDefault="00EF1EBE" w:rsidP="00EF1EBE">
      <w:pPr>
        <w:rPr>
          <w:b/>
          <w:bCs/>
          <w:lang w:val="da-DK"/>
        </w:rPr>
      </w:pPr>
      <w:r w:rsidRPr="00617ED1">
        <w:rPr>
          <w:b/>
          <w:bCs/>
          <w:lang w:val="da-DK"/>
        </w:rPr>
        <w:t>Karvea indeholder natrium</w:t>
      </w:r>
    </w:p>
    <w:p w14:paraId="3497C598" w14:textId="77777777" w:rsidR="00EF1EBE" w:rsidRPr="002A00F0" w:rsidRDefault="00EF1EBE" w:rsidP="00617ED1">
      <w:pPr>
        <w:rPr>
          <w:lang w:val="da-DK"/>
        </w:rPr>
      </w:pPr>
      <w:r w:rsidRPr="00617ED1">
        <w:rPr>
          <w:lang w:val="da-DK"/>
        </w:rPr>
        <w:t>Dette lægemiddel indeholder mindre end 1 mmol (23 mg) natrium pr. tablet, dvs. det er i det væsentlige natriumfrit.</w:t>
      </w:r>
    </w:p>
    <w:p w14:paraId="3D8430EF" w14:textId="77777777" w:rsidR="001B06FB" w:rsidRPr="002A00F0" w:rsidRDefault="001B06FB" w:rsidP="001B06FB">
      <w:pPr>
        <w:pStyle w:val="EMEABodyText"/>
        <w:rPr>
          <w:lang w:val="da-DK"/>
        </w:rPr>
      </w:pPr>
    </w:p>
    <w:p w14:paraId="13561D10" w14:textId="77777777" w:rsidR="001B06FB" w:rsidRPr="002A00F0" w:rsidRDefault="001B06FB" w:rsidP="001B06FB">
      <w:pPr>
        <w:pStyle w:val="EMEAHeading1"/>
        <w:rPr>
          <w:lang w:val="da-DK"/>
        </w:rPr>
      </w:pPr>
      <w:r w:rsidRPr="002A00F0">
        <w:rPr>
          <w:lang w:val="da-DK"/>
        </w:rPr>
        <w:t>3.</w:t>
      </w:r>
      <w:r w:rsidRPr="002A00F0">
        <w:rPr>
          <w:lang w:val="da-DK"/>
        </w:rPr>
        <w:tab/>
      </w:r>
      <w:r w:rsidR="00A978BB" w:rsidRPr="00B032CF">
        <w:rPr>
          <w:caps w:val="0"/>
          <w:lang w:val="da-DK"/>
        </w:rPr>
        <w:t xml:space="preserve">Sådan skal du tage </w:t>
      </w:r>
      <w:r w:rsidR="00B54B75">
        <w:rPr>
          <w:caps w:val="0"/>
          <w:lang w:val="da-DK"/>
        </w:rPr>
        <w:t>Karvea</w:t>
      </w:r>
    </w:p>
    <w:p w14:paraId="69A5B94A" w14:textId="77777777" w:rsidR="001B06FB" w:rsidRPr="002A00F0" w:rsidRDefault="001B06FB" w:rsidP="001B06FB">
      <w:pPr>
        <w:pStyle w:val="EMEAHeading1"/>
        <w:rPr>
          <w:lang w:val="da-DK"/>
        </w:rPr>
      </w:pPr>
    </w:p>
    <w:p w14:paraId="15C23ADB" w14:textId="77777777" w:rsidR="001B06FB" w:rsidRPr="002A00F0" w:rsidRDefault="001B06FB" w:rsidP="001B06FB">
      <w:pPr>
        <w:pStyle w:val="EMEABodyText"/>
        <w:rPr>
          <w:lang w:val="da-DK"/>
        </w:rPr>
      </w:pPr>
      <w:r w:rsidRPr="002A00F0">
        <w:rPr>
          <w:lang w:val="da-DK"/>
        </w:rPr>
        <w:t xml:space="preserve">Tag altid </w:t>
      </w:r>
      <w:r>
        <w:rPr>
          <w:lang w:val="da-DK"/>
        </w:rPr>
        <w:t>Karvea</w:t>
      </w:r>
      <w:r w:rsidRPr="002A00F0">
        <w:rPr>
          <w:lang w:val="da-DK"/>
        </w:rPr>
        <w:t xml:space="preserve"> nøjagtigt efter lægens anvisning. Er du i tvivl, så spørg lægen eller </w:t>
      </w:r>
      <w:r w:rsidR="00A978BB">
        <w:rPr>
          <w:lang w:val="da-DK"/>
        </w:rPr>
        <w:t xml:space="preserve">på </w:t>
      </w:r>
      <w:r w:rsidRPr="002A00F0">
        <w:rPr>
          <w:lang w:val="da-DK"/>
        </w:rPr>
        <w:t>apoteket.</w:t>
      </w:r>
    </w:p>
    <w:p w14:paraId="57589768" w14:textId="77777777" w:rsidR="001B06FB" w:rsidRDefault="001B06FB">
      <w:pPr>
        <w:pStyle w:val="EMEABodyText"/>
        <w:rPr>
          <w:lang w:val="da-DK"/>
        </w:rPr>
      </w:pPr>
    </w:p>
    <w:p w14:paraId="7CB5654B" w14:textId="77777777" w:rsidR="001B06FB" w:rsidRDefault="001B06FB" w:rsidP="001B06FB">
      <w:pPr>
        <w:pStyle w:val="EMEAHeading3"/>
        <w:rPr>
          <w:lang w:val="da-DK"/>
        </w:rPr>
      </w:pPr>
      <w:r>
        <w:rPr>
          <w:lang w:val="da-DK"/>
        </w:rPr>
        <w:t>Sådan tages tabletterne</w:t>
      </w:r>
    </w:p>
    <w:p w14:paraId="55FBD964" w14:textId="77777777" w:rsidR="001B06FB" w:rsidRPr="002A00F0" w:rsidRDefault="001B06FB" w:rsidP="001B06FB">
      <w:pPr>
        <w:pStyle w:val="EMEABodyText"/>
        <w:rPr>
          <w:lang w:val="da-DK"/>
        </w:rPr>
      </w:pPr>
      <w:r>
        <w:rPr>
          <w:lang w:val="da-DK"/>
        </w:rPr>
        <w:t>Karvea</w:t>
      </w:r>
      <w:r w:rsidRPr="002A00F0">
        <w:rPr>
          <w:lang w:val="da-DK"/>
        </w:rPr>
        <w:t xml:space="preserve"> skal tages </w:t>
      </w:r>
      <w:r w:rsidRPr="00F52C62">
        <w:rPr>
          <w:b/>
          <w:lang w:val="da-DK"/>
        </w:rPr>
        <w:t>gennem munden</w:t>
      </w:r>
      <w:r w:rsidRPr="002A00F0">
        <w:rPr>
          <w:lang w:val="da-DK"/>
        </w:rPr>
        <w:t xml:space="preserve">. Tabletterne skal </w:t>
      </w:r>
      <w:r>
        <w:rPr>
          <w:lang w:val="da-DK"/>
        </w:rPr>
        <w:t>synkes</w:t>
      </w:r>
      <w:r w:rsidRPr="002A00F0">
        <w:rPr>
          <w:lang w:val="da-DK"/>
        </w:rPr>
        <w:t xml:space="preserve"> med en tilstrækkelig mængde væske (for eksempel 1 glas vand). Du kan tage </w:t>
      </w:r>
      <w:r>
        <w:rPr>
          <w:lang w:val="da-DK"/>
        </w:rPr>
        <w:t>Karvea</w:t>
      </w:r>
      <w:r w:rsidRPr="002A00F0">
        <w:rPr>
          <w:lang w:val="da-DK"/>
        </w:rPr>
        <w:t xml:space="preserve"> med eller uden mad. Prøv at tage medicinen på ca. samme tidspunkt hver dag. Det er vigtigt, at du fortsætter med at tage </w:t>
      </w:r>
      <w:r>
        <w:rPr>
          <w:lang w:val="da-DK"/>
        </w:rPr>
        <w:t>Karvea</w:t>
      </w:r>
      <w:r w:rsidRPr="002A00F0">
        <w:rPr>
          <w:lang w:val="da-DK"/>
        </w:rPr>
        <w:t>, indtil lægen siger du kan stoppe.</w:t>
      </w:r>
    </w:p>
    <w:p w14:paraId="39CFC7F1" w14:textId="77777777" w:rsidR="001B06FB" w:rsidRDefault="001B06FB">
      <w:pPr>
        <w:pStyle w:val="EMEABodyText"/>
        <w:rPr>
          <w:lang w:val="da-DK"/>
        </w:rPr>
      </w:pPr>
    </w:p>
    <w:p w14:paraId="733630A1" w14:textId="77777777" w:rsidR="001B06FB" w:rsidRPr="00175655" w:rsidRDefault="001B06FB" w:rsidP="001B06FB">
      <w:pPr>
        <w:pStyle w:val="EMEABodyTextIndent"/>
        <w:tabs>
          <w:tab w:val="num" w:pos="567"/>
        </w:tabs>
        <w:rPr>
          <w:b/>
          <w:lang w:val="da-DK"/>
        </w:rPr>
      </w:pPr>
      <w:r w:rsidRPr="00175655">
        <w:rPr>
          <w:b/>
          <w:lang w:val="da-DK"/>
        </w:rPr>
        <w:t>Patienter med højt blodtryk</w:t>
      </w:r>
    </w:p>
    <w:p w14:paraId="00F486A8" w14:textId="77777777" w:rsidR="001B06FB" w:rsidRPr="002A00F0" w:rsidRDefault="001B06FB" w:rsidP="001B06FB">
      <w:pPr>
        <w:pStyle w:val="EMEABodyText"/>
        <w:ind w:left="567"/>
        <w:rPr>
          <w:lang w:val="da-DK"/>
        </w:rPr>
      </w:pPr>
      <w:r w:rsidRPr="002A00F0">
        <w:rPr>
          <w:lang w:val="da-DK"/>
        </w:rPr>
        <w:t>Den sædvanlige dosis er 150 mg 1 gang dagligt</w:t>
      </w:r>
      <w:r>
        <w:rPr>
          <w:lang w:val="da-DK"/>
        </w:rPr>
        <w:t xml:space="preserve"> (to tabletter dagligt)</w:t>
      </w:r>
      <w:r w:rsidRPr="002A00F0">
        <w:rPr>
          <w:lang w:val="da-DK"/>
        </w:rPr>
        <w:t>. Dosis kan senere øges til 300 mg 1 gang dagligt</w:t>
      </w:r>
      <w:r>
        <w:rPr>
          <w:lang w:val="da-DK"/>
        </w:rPr>
        <w:t xml:space="preserve"> (fire tabletter dagligt)</w:t>
      </w:r>
      <w:r w:rsidRPr="002A00F0">
        <w:rPr>
          <w:lang w:val="da-DK"/>
        </w:rPr>
        <w:t xml:space="preserve"> </w:t>
      </w:r>
      <w:r>
        <w:rPr>
          <w:lang w:val="da-DK"/>
        </w:rPr>
        <w:t xml:space="preserve">afhængig af </w:t>
      </w:r>
      <w:r w:rsidRPr="002A00F0">
        <w:rPr>
          <w:lang w:val="da-DK"/>
        </w:rPr>
        <w:t xml:space="preserve">blodtryksmålingerne.  </w:t>
      </w:r>
    </w:p>
    <w:p w14:paraId="3FDE7961" w14:textId="77777777" w:rsidR="001B06FB" w:rsidRPr="002A00F0" w:rsidRDefault="001B06FB">
      <w:pPr>
        <w:pStyle w:val="EMEABodyText"/>
        <w:rPr>
          <w:lang w:val="da-DK"/>
        </w:rPr>
      </w:pPr>
    </w:p>
    <w:p w14:paraId="54E3475E" w14:textId="77777777" w:rsidR="001B06FB" w:rsidRPr="00175655" w:rsidRDefault="001B06FB" w:rsidP="001B06FB">
      <w:pPr>
        <w:pStyle w:val="EMEABodyTextIndent"/>
        <w:tabs>
          <w:tab w:val="num" w:pos="567"/>
        </w:tabs>
        <w:rPr>
          <w:b/>
          <w:lang w:val="da-DK"/>
        </w:rPr>
      </w:pPr>
      <w:r w:rsidRPr="00175655">
        <w:rPr>
          <w:b/>
          <w:lang w:val="da-DK"/>
        </w:rPr>
        <w:t>Patienter med højt blodtryk og type 2</w:t>
      </w:r>
      <w:r w:rsidR="001E4BC5">
        <w:rPr>
          <w:b/>
          <w:lang w:val="da-DK"/>
        </w:rPr>
        <w:t xml:space="preserve"> </w:t>
      </w:r>
      <w:r w:rsidRPr="00175655">
        <w:rPr>
          <w:b/>
          <w:lang w:val="da-DK"/>
        </w:rPr>
        <w:t>diabetes med nyresygom</w:t>
      </w:r>
    </w:p>
    <w:p w14:paraId="2E35D13E" w14:textId="77777777" w:rsidR="001B06FB" w:rsidRDefault="001B06FB" w:rsidP="001B06FB">
      <w:pPr>
        <w:pStyle w:val="EMEABodyText"/>
        <w:ind w:left="567"/>
        <w:rPr>
          <w:lang w:val="da-DK"/>
        </w:rPr>
      </w:pPr>
      <w:r>
        <w:rPr>
          <w:lang w:val="da-DK"/>
        </w:rPr>
        <w:t>Hos patienter med højt blodtryk og type 2 diabetes</w:t>
      </w:r>
      <w:r w:rsidRPr="002A00F0">
        <w:rPr>
          <w:lang w:val="da-DK"/>
        </w:rPr>
        <w:t xml:space="preserve"> er 300 mg 1 gang dagligt</w:t>
      </w:r>
      <w:r>
        <w:rPr>
          <w:lang w:val="da-DK"/>
        </w:rPr>
        <w:t xml:space="preserve"> (fire tabletter dagligt)</w:t>
      </w:r>
      <w:r w:rsidRPr="002A00F0">
        <w:rPr>
          <w:lang w:val="da-DK"/>
        </w:rPr>
        <w:t xml:space="preserve"> den foretrukne vedligeholdelsesdosis til behandling af ledsagende nyresygdom.</w:t>
      </w:r>
    </w:p>
    <w:p w14:paraId="61A9072C" w14:textId="77777777" w:rsidR="001B06FB" w:rsidRPr="002A00F0" w:rsidRDefault="001B06FB" w:rsidP="001B06FB">
      <w:pPr>
        <w:pStyle w:val="EMEABodyText"/>
        <w:tabs>
          <w:tab w:val="num" w:pos="567"/>
        </w:tabs>
        <w:ind w:left="567"/>
        <w:rPr>
          <w:lang w:val="da-DK"/>
        </w:rPr>
      </w:pPr>
    </w:p>
    <w:p w14:paraId="2C85000C" w14:textId="77777777" w:rsidR="001B06FB" w:rsidRPr="00616B11" w:rsidRDefault="001B06FB">
      <w:pPr>
        <w:pStyle w:val="EMEABodyText"/>
        <w:rPr>
          <w:lang w:val="da-DK"/>
        </w:rPr>
      </w:pPr>
      <w:r w:rsidRPr="00616B11">
        <w:rPr>
          <w:lang w:val="da-DK"/>
        </w:rPr>
        <w:t xml:space="preserve">Lægen kan anbefale en lavere dosis, specielt til patienter, som bliver behandlet med </w:t>
      </w:r>
      <w:r w:rsidRPr="00616B11">
        <w:rPr>
          <w:b/>
          <w:lang w:val="da-DK"/>
        </w:rPr>
        <w:t>hæmodialyse</w:t>
      </w:r>
      <w:r w:rsidRPr="00616B11">
        <w:rPr>
          <w:lang w:val="da-DK"/>
        </w:rPr>
        <w:t xml:space="preserve"> eller til ældre patienter </w:t>
      </w:r>
      <w:r w:rsidRPr="00616B11">
        <w:rPr>
          <w:b/>
          <w:lang w:val="da-DK"/>
        </w:rPr>
        <w:t>over 75 år</w:t>
      </w:r>
      <w:r w:rsidRPr="00616B11">
        <w:rPr>
          <w:lang w:val="da-DK"/>
        </w:rPr>
        <w:t>.</w:t>
      </w:r>
    </w:p>
    <w:p w14:paraId="055F96C4" w14:textId="77777777" w:rsidR="001B06FB" w:rsidRPr="002A00F0" w:rsidRDefault="001B06FB">
      <w:pPr>
        <w:pStyle w:val="EMEABodyText"/>
        <w:rPr>
          <w:lang w:val="da-DK"/>
        </w:rPr>
      </w:pPr>
    </w:p>
    <w:p w14:paraId="3F279ED7" w14:textId="77777777" w:rsidR="001B06FB" w:rsidRPr="002A00F0" w:rsidRDefault="001B06FB">
      <w:pPr>
        <w:pStyle w:val="EMEABodyText"/>
        <w:rPr>
          <w:lang w:val="da-DK"/>
        </w:rPr>
      </w:pPr>
      <w:r w:rsidRPr="002A00F0">
        <w:rPr>
          <w:lang w:val="da-DK"/>
        </w:rPr>
        <w:t>Den maksimale blodtryksnedsættende virkning skal være nået 4-6 uger efter behandlingsstart.</w:t>
      </w:r>
    </w:p>
    <w:p w14:paraId="6E057C70" w14:textId="77777777" w:rsidR="00A978BB" w:rsidRDefault="00A978BB" w:rsidP="00A978BB">
      <w:pPr>
        <w:keepNext/>
        <w:keepLines/>
        <w:outlineLvl w:val="2"/>
        <w:rPr>
          <w:b/>
          <w:szCs w:val="22"/>
          <w:lang w:val="da-DK"/>
        </w:rPr>
      </w:pPr>
    </w:p>
    <w:p w14:paraId="6383C8D3" w14:textId="77777777" w:rsidR="00A978BB" w:rsidRPr="00B94961" w:rsidRDefault="00A978BB" w:rsidP="00A978BB">
      <w:pPr>
        <w:keepNext/>
        <w:keepLines/>
        <w:outlineLvl w:val="2"/>
        <w:rPr>
          <w:b/>
          <w:lang w:val="da-DK"/>
        </w:rPr>
      </w:pPr>
      <w:r w:rsidRPr="00B94961">
        <w:rPr>
          <w:b/>
          <w:szCs w:val="22"/>
          <w:lang w:val="da-DK"/>
        </w:rPr>
        <w:t xml:space="preserve">Børn og </w:t>
      </w:r>
      <w:r w:rsidRPr="00B94961">
        <w:rPr>
          <w:b/>
          <w:noProof/>
          <w:szCs w:val="22"/>
          <w:lang w:val="da-DK"/>
        </w:rPr>
        <w:t>unge</w:t>
      </w:r>
      <w:r w:rsidR="008C5AC9">
        <w:rPr>
          <w:b/>
          <w:noProof/>
          <w:szCs w:val="22"/>
          <w:lang w:val="da-DK"/>
        </w:rPr>
        <w:t xml:space="preserve"> må ikke få Karvea</w:t>
      </w:r>
      <w:r w:rsidRPr="00B94961">
        <w:rPr>
          <w:b/>
          <w:lang w:val="da-DK"/>
        </w:rPr>
        <w:t xml:space="preserve"> </w:t>
      </w:r>
    </w:p>
    <w:p w14:paraId="51BC3578" w14:textId="77777777" w:rsidR="00A978BB" w:rsidRPr="00B94961" w:rsidRDefault="00A978BB" w:rsidP="00A978BB">
      <w:pPr>
        <w:rPr>
          <w:lang w:val="da-DK"/>
        </w:rPr>
      </w:pPr>
      <w:r>
        <w:rPr>
          <w:lang w:val="da-DK"/>
        </w:rPr>
        <w:t>Karvea</w:t>
      </w:r>
      <w:r w:rsidRPr="00B94961">
        <w:rPr>
          <w:lang w:val="da-DK"/>
        </w:rPr>
        <w:t xml:space="preserve"> må ikke gives til børn under 18 år. Hvis et barn sluger en eller flere tabletter, skal du straks kontakte lægen.</w:t>
      </w:r>
    </w:p>
    <w:p w14:paraId="3C5C2F3C" w14:textId="77777777" w:rsidR="00A978BB" w:rsidRPr="00A978BB" w:rsidRDefault="00A978BB" w:rsidP="00A978BB">
      <w:pPr>
        <w:pStyle w:val="EMEABodyText"/>
        <w:rPr>
          <w:lang w:val="da-DK"/>
        </w:rPr>
      </w:pPr>
    </w:p>
    <w:p w14:paraId="378CE731" w14:textId="77777777" w:rsidR="001B06FB" w:rsidRPr="002A00F0" w:rsidRDefault="001B06FB" w:rsidP="001B06FB">
      <w:pPr>
        <w:pStyle w:val="EMEAHeading3"/>
        <w:rPr>
          <w:lang w:val="da-DK"/>
        </w:rPr>
      </w:pPr>
      <w:r w:rsidRPr="002A00F0">
        <w:rPr>
          <w:lang w:val="da-DK"/>
        </w:rPr>
        <w:t xml:space="preserve">Hvis du har taget for </w:t>
      </w:r>
      <w:r w:rsidR="00A978BB">
        <w:rPr>
          <w:lang w:val="da-DK"/>
        </w:rPr>
        <w:t>mange</w:t>
      </w:r>
      <w:r w:rsidRPr="002A00F0">
        <w:rPr>
          <w:lang w:val="da-DK"/>
        </w:rPr>
        <w:t xml:space="preserve"> </w:t>
      </w:r>
      <w:r>
        <w:rPr>
          <w:lang w:val="da-DK"/>
        </w:rPr>
        <w:t>Karvea</w:t>
      </w:r>
      <w:r w:rsidRPr="002A00F0">
        <w:rPr>
          <w:lang w:val="da-DK"/>
        </w:rPr>
        <w:t xml:space="preserve"> </w:t>
      </w:r>
    </w:p>
    <w:p w14:paraId="338E06D6" w14:textId="77777777" w:rsidR="001B06FB" w:rsidRPr="002A00F0" w:rsidRDefault="001B06FB">
      <w:pPr>
        <w:pStyle w:val="EMEABodyText"/>
        <w:rPr>
          <w:lang w:val="da-DK"/>
        </w:rPr>
      </w:pPr>
      <w:r w:rsidRPr="002A00F0">
        <w:rPr>
          <w:lang w:val="da-DK"/>
        </w:rPr>
        <w:t>Hvis du ved et uheld har taget for mange tabletter, skal du omgående kontakte lægen.</w:t>
      </w:r>
    </w:p>
    <w:p w14:paraId="6AA916E2" w14:textId="77777777" w:rsidR="001B06FB" w:rsidRDefault="001B06FB">
      <w:pPr>
        <w:pStyle w:val="EMEABodyText"/>
        <w:rPr>
          <w:lang w:val="da-DK"/>
        </w:rPr>
      </w:pPr>
    </w:p>
    <w:p w14:paraId="73DFBF74" w14:textId="77777777" w:rsidR="001B06FB" w:rsidRPr="00CB7038" w:rsidRDefault="001B06FB" w:rsidP="001B06FB">
      <w:pPr>
        <w:pStyle w:val="EMEAHeading3"/>
        <w:rPr>
          <w:lang w:val="da-DK"/>
        </w:rPr>
      </w:pPr>
      <w:r w:rsidRPr="002A00F0">
        <w:rPr>
          <w:lang w:val="da-DK"/>
        </w:rPr>
        <w:t xml:space="preserve">Hvis du har glemt at tage </w:t>
      </w:r>
      <w:r>
        <w:rPr>
          <w:lang w:val="da-DK"/>
        </w:rPr>
        <w:t>Karvea</w:t>
      </w:r>
    </w:p>
    <w:p w14:paraId="69C0BFCC" w14:textId="77777777" w:rsidR="001B06FB" w:rsidRPr="002A00F0" w:rsidRDefault="001B06FB">
      <w:pPr>
        <w:pStyle w:val="EMEABodyText"/>
        <w:rPr>
          <w:lang w:val="da-DK"/>
        </w:rPr>
      </w:pPr>
      <w:r w:rsidRPr="002A00F0">
        <w:rPr>
          <w:lang w:val="da-DK"/>
        </w:rPr>
        <w:t>Hvis du har glemt at tage en dosis, skal du blot tage den næste til sædvanlig tid. Tag ikke dobbeltdosis som erstatning for den glemte dosis.</w:t>
      </w:r>
    </w:p>
    <w:p w14:paraId="228ADC4A" w14:textId="77777777" w:rsidR="001B06FB" w:rsidRPr="002A00F0" w:rsidRDefault="001B06FB">
      <w:pPr>
        <w:pStyle w:val="EMEABodyText"/>
        <w:rPr>
          <w:lang w:val="da-DK"/>
        </w:rPr>
      </w:pPr>
    </w:p>
    <w:p w14:paraId="4431BAEE" w14:textId="77777777" w:rsidR="00A978BB" w:rsidRPr="00B94961" w:rsidRDefault="00A978BB" w:rsidP="00A978BB">
      <w:pPr>
        <w:suppressAutoHyphens/>
        <w:rPr>
          <w:szCs w:val="22"/>
          <w:lang w:val="da-DK"/>
        </w:rPr>
      </w:pPr>
      <w:r w:rsidRPr="00B94961">
        <w:rPr>
          <w:szCs w:val="22"/>
          <w:lang w:val="da-DK"/>
        </w:rPr>
        <w:t xml:space="preserve">Spørg lægen eller </w:t>
      </w:r>
      <w:r w:rsidRPr="00B94961">
        <w:rPr>
          <w:noProof/>
          <w:szCs w:val="22"/>
          <w:lang w:val="da-DK"/>
        </w:rPr>
        <w:t>apotekspersonalet</w:t>
      </w:r>
      <w:r w:rsidRPr="00B94961">
        <w:rPr>
          <w:szCs w:val="22"/>
          <w:lang w:val="da-DK"/>
        </w:rPr>
        <w:t xml:space="preserve">, hvis der er noget, du er i tvivl om. </w:t>
      </w:r>
    </w:p>
    <w:p w14:paraId="42DD1134" w14:textId="77777777" w:rsidR="00A978BB" w:rsidRDefault="00A978BB">
      <w:pPr>
        <w:pStyle w:val="EMEABodyText"/>
        <w:rPr>
          <w:lang w:val="da-DK"/>
        </w:rPr>
      </w:pPr>
    </w:p>
    <w:p w14:paraId="35E9E271" w14:textId="77777777" w:rsidR="001B06FB" w:rsidRPr="002A00F0" w:rsidRDefault="001B06FB">
      <w:pPr>
        <w:pStyle w:val="EMEABodyText"/>
        <w:rPr>
          <w:lang w:val="da-DK"/>
        </w:rPr>
      </w:pPr>
    </w:p>
    <w:p w14:paraId="68A0C7C3" w14:textId="77777777" w:rsidR="00A978BB" w:rsidRPr="00FE4CDA" w:rsidRDefault="001B06FB" w:rsidP="00A978BB">
      <w:pPr>
        <w:pStyle w:val="EMEABodyText"/>
        <w:rPr>
          <w:b/>
          <w:noProof/>
          <w:lang w:val="da-DK"/>
        </w:rPr>
      </w:pPr>
      <w:r w:rsidRPr="00FE4CDA">
        <w:rPr>
          <w:b/>
          <w:lang w:val="da-DK"/>
        </w:rPr>
        <w:t>4.</w:t>
      </w:r>
      <w:r w:rsidRPr="00FE4CDA">
        <w:rPr>
          <w:b/>
          <w:lang w:val="da-DK"/>
        </w:rPr>
        <w:tab/>
      </w:r>
      <w:r w:rsidR="00A978BB" w:rsidRPr="00E03395">
        <w:rPr>
          <w:b/>
          <w:noProof/>
          <w:lang w:val="da-DK"/>
        </w:rPr>
        <w:t>Bivirkninger</w:t>
      </w:r>
    </w:p>
    <w:p w14:paraId="7B1C8550" w14:textId="77777777" w:rsidR="001B06FB" w:rsidRPr="002A00F0" w:rsidRDefault="001B06FB" w:rsidP="001B06FB">
      <w:pPr>
        <w:pStyle w:val="EMEAHeading1"/>
        <w:rPr>
          <w:lang w:val="da-DK"/>
        </w:rPr>
      </w:pPr>
    </w:p>
    <w:p w14:paraId="10334979" w14:textId="77777777" w:rsidR="00A978BB" w:rsidRPr="0051246D" w:rsidRDefault="00A978BB" w:rsidP="00A978BB">
      <w:pPr>
        <w:rPr>
          <w:szCs w:val="22"/>
          <w:lang w:val="da-DK"/>
        </w:rPr>
      </w:pPr>
      <w:r w:rsidRPr="0051246D">
        <w:rPr>
          <w:szCs w:val="22"/>
          <w:lang w:val="da-DK"/>
        </w:rPr>
        <w:t>Dette lægemiddel kan som al anden medicin give bivirkninger, men ikke alle får bivirkninger.</w:t>
      </w:r>
    </w:p>
    <w:p w14:paraId="1A9660BB" w14:textId="77777777" w:rsidR="001B06FB" w:rsidRDefault="001B06FB" w:rsidP="001B06FB">
      <w:pPr>
        <w:pStyle w:val="EMEABodyText"/>
        <w:rPr>
          <w:noProof/>
          <w:lang w:val="da-DK"/>
        </w:rPr>
      </w:pPr>
      <w:r w:rsidRPr="002A00F0">
        <w:rPr>
          <w:noProof/>
          <w:lang w:val="da-DK"/>
        </w:rPr>
        <w:t>Nogle af disse bivirkninger kan være alvorlige og kan kræve medicinsk behandling.</w:t>
      </w:r>
    </w:p>
    <w:p w14:paraId="16099B23" w14:textId="77777777" w:rsidR="001B06FB" w:rsidRDefault="001B06FB" w:rsidP="001B06FB">
      <w:pPr>
        <w:pStyle w:val="EMEABodyText"/>
        <w:rPr>
          <w:noProof/>
          <w:lang w:val="da-DK"/>
        </w:rPr>
      </w:pPr>
    </w:p>
    <w:p w14:paraId="09913FD8" w14:textId="77777777" w:rsidR="001B06FB" w:rsidRPr="00F15B90" w:rsidRDefault="001B06FB" w:rsidP="001B06FB">
      <w:pPr>
        <w:pStyle w:val="EMEABodyText"/>
        <w:rPr>
          <w:b/>
          <w:lang w:val="da-DK"/>
        </w:rPr>
      </w:pPr>
      <w:r w:rsidRPr="002A00F0">
        <w:rPr>
          <w:lang w:val="da-DK"/>
        </w:rPr>
        <w:t xml:space="preserve">Som ved anden medicin af samme type, er der hos patienter, der har modtaget behandling med irbesartan, rapporteret sjældne tilfælde af allergiske hudreaktioner (udslæt, nældefeber) samt </w:t>
      </w:r>
      <w:r w:rsidRPr="002A00F0">
        <w:rPr>
          <w:lang w:val="da-DK"/>
        </w:rPr>
        <w:lastRenderedPageBreak/>
        <w:t xml:space="preserve">opsvulmet ansigt, læber og/eller tunge. Hvis du </w:t>
      </w:r>
      <w:r>
        <w:rPr>
          <w:lang w:val="da-DK"/>
        </w:rPr>
        <w:t>får et eller flere af disse symptomer</w:t>
      </w:r>
      <w:r w:rsidRPr="002A00F0">
        <w:rPr>
          <w:lang w:val="da-DK"/>
        </w:rPr>
        <w:t xml:space="preserve"> eller får åndenød, </w:t>
      </w:r>
      <w:r w:rsidRPr="00F15B90">
        <w:rPr>
          <w:b/>
          <w:lang w:val="da-DK"/>
        </w:rPr>
        <w:t xml:space="preserve">skal du holde op med at tage </w:t>
      </w:r>
      <w:r>
        <w:rPr>
          <w:b/>
          <w:lang w:val="da-DK"/>
        </w:rPr>
        <w:t>Karvea</w:t>
      </w:r>
      <w:r w:rsidRPr="00F15B90">
        <w:rPr>
          <w:b/>
          <w:lang w:val="da-DK"/>
        </w:rPr>
        <w:t xml:space="preserve"> og straks søge lægehjælp.</w:t>
      </w:r>
    </w:p>
    <w:p w14:paraId="244B08CD" w14:textId="77777777" w:rsidR="001B06FB" w:rsidRPr="005D0D4C" w:rsidRDefault="001B06FB" w:rsidP="001B06FB">
      <w:pPr>
        <w:pStyle w:val="EMEABodyText"/>
        <w:rPr>
          <w:lang w:val="da-DK"/>
        </w:rPr>
      </w:pPr>
    </w:p>
    <w:p w14:paraId="6D9D7750" w14:textId="77777777" w:rsidR="001B06FB" w:rsidRPr="002A00F0" w:rsidRDefault="008C5AC9" w:rsidP="001B06FB">
      <w:pPr>
        <w:pStyle w:val="EMEABodyText"/>
        <w:rPr>
          <w:lang w:val="da-DK"/>
        </w:rPr>
      </w:pPr>
      <w:r>
        <w:rPr>
          <w:lang w:val="da-DK"/>
        </w:rPr>
        <w:t>Hyppigheden af n</w:t>
      </w:r>
      <w:r w:rsidR="001B06FB" w:rsidRPr="002A00F0">
        <w:rPr>
          <w:lang w:val="da-DK"/>
        </w:rPr>
        <w:t>edenstående bivirkninger</w:t>
      </w:r>
      <w:r>
        <w:rPr>
          <w:lang w:val="da-DK"/>
        </w:rPr>
        <w:t xml:space="preserve"> er</w:t>
      </w:r>
      <w:r w:rsidR="001B06FB" w:rsidRPr="002A00F0">
        <w:rPr>
          <w:lang w:val="da-DK"/>
        </w:rPr>
        <w:t xml:space="preserve"> angive</w:t>
      </w:r>
      <w:r>
        <w:rPr>
          <w:lang w:val="da-DK"/>
        </w:rPr>
        <w:t>t</w:t>
      </w:r>
      <w:r w:rsidR="001B06FB" w:rsidRPr="002A00F0">
        <w:rPr>
          <w:lang w:val="da-DK"/>
        </w:rPr>
        <w:t xml:space="preserve"> på følgende måde:</w:t>
      </w:r>
    </w:p>
    <w:p w14:paraId="4CF725E8" w14:textId="77777777" w:rsidR="001B06FB" w:rsidRPr="002A00F0" w:rsidRDefault="001B06FB" w:rsidP="001B06FB">
      <w:pPr>
        <w:pStyle w:val="EMEABodyText"/>
        <w:rPr>
          <w:lang w:val="da-DK"/>
        </w:rPr>
      </w:pPr>
      <w:r w:rsidRPr="002A00F0">
        <w:rPr>
          <w:lang w:val="da-DK"/>
        </w:rPr>
        <w:t xml:space="preserve">Meget almindelig: </w:t>
      </w:r>
      <w:r w:rsidR="00A978BB">
        <w:rPr>
          <w:lang w:val="da-DK"/>
        </w:rPr>
        <w:t xml:space="preserve">kan påvirke flere end </w:t>
      </w:r>
      <w:r w:rsidRPr="002A00F0">
        <w:rPr>
          <w:lang w:val="da-DK"/>
        </w:rPr>
        <w:t xml:space="preserve">1 ud af 10 patienter </w:t>
      </w:r>
    </w:p>
    <w:p w14:paraId="40761A36" w14:textId="77777777" w:rsidR="001B06FB" w:rsidRPr="002A00F0" w:rsidRDefault="001B06FB" w:rsidP="001B06FB">
      <w:pPr>
        <w:pStyle w:val="EMEABodyText"/>
        <w:rPr>
          <w:lang w:val="da-DK"/>
        </w:rPr>
      </w:pPr>
      <w:r w:rsidRPr="002A00F0">
        <w:rPr>
          <w:lang w:val="da-DK"/>
        </w:rPr>
        <w:t xml:space="preserve">Almindelig: </w:t>
      </w:r>
      <w:r w:rsidR="00A978BB">
        <w:rPr>
          <w:lang w:val="da-DK"/>
        </w:rPr>
        <w:t>kan påvirke op til</w:t>
      </w:r>
      <w:r w:rsidRPr="002A00F0">
        <w:rPr>
          <w:lang w:val="da-DK"/>
        </w:rPr>
        <w:t xml:space="preserve"> 1 ud af 10 patienter</w:t>
      </w:r>
    </w:p>
    <w:p w14:paraId="0DD856CC" w14:textId="77777777" w:rsidR="001B06FB" w:rsidRPr="002A00F0" w:rsidRDefault="001B06FB" w:rsidP="001B06FB">
      <w:pPr>
        <w:pStyle w:val="EMEABodyText"/>
        <w:rPr>
          <w:lang w:val="da-DK"/>
        </w:rPr>
      </w:pPr>
      <w:r w:rsidRPr="002A00F0">
        <w:rPr>
          <w:lang w:val="da-DK"/>
        </w:rPr>
        <w:t xml:space="preserve">Ikke almindelig: </w:t>
      </w:r>
      <w:r w:rsidR="00A978BB">
        <w:rPr>
          <w:lang w:val="da-DK"/>
        </w:rPr>
        <w:t>kan påvirke op til</w:t>
      </w:r>
      <w:r w:rsidRPr="002A00F0">
        <w:rPr>
          <w:lang w:val="da-DK"/>
        </w:rPr>
        <w:t xml:space="preserve"> 1 ud af 100 patienter</w:t>
      </w:r>
    </w:p>
    <w:p w14:paraId="3F868708" w14:textId="77777777" w:rsidR="001B06FB" w:rsidRPr="002A00F0" w:rsidRDefault="001B06FB" w:rsidP="001B06FB">
      <w:pPr>
        <w:pStyle w:val="EMEABodyText"/>
        <w:rPr>
          <w:lang w:val="da-DK"/>
        </w:rPr>
      </w:pPr>
    </w:p>
    <w:p w14:paraId="26F71D38" w14:textId="77777777" w:rsidR="001B06FB" w:rsidRPr="002A00F0" w:rsidRDefault="001B06FB" w:rsidP="001B06FB">
      <w:pPr>
        <w:pStyle w:val="EMEABodyText"/>
        <w:rPr>
          <w:lang w:val="da-DK"/>
        </w:rPr>
      </w:pPr>
      <w:r w:rsidRPr="002A00F0">
        <w:rPr>
          <w:lang w:val="da-DK"/>
        </w:rPr>
        <w:t>Følgende bivirkninger blev indberettet i kliniske forsøg med patienter</w:t>
      </w:r>
      <w:r>
        <w:rPr>
          <w:lang w:val="da-DK"/>
        </w:rPr>
        <w:t>, der fik Karvea</w:t>
      </w:r>
      <w:r w:rsidRPr="002A00F0">
        <w:rPr>
          <w:lang w:val="da-DK"/>
        </w:rPr>
        <w:t>:</w:t>
      </w:r>
    </w:p>
    <w:p w14:paraId="7128A29D" w14:textId="77777777" w:rsidR="001B06FB" w:rsidRDefault="001B06FB" w:rsidP="001B06FB">
      <w:pPr>
        <w:pStyle w:val="EMEABodyTextIndent"/>
        <w:tabs>
          <w:tab w:val="num" w:pos="567"/>
        </w:tabs>
        <w:rPr>
          <w:lang w:val="da-DK"/>
        </w:rPr>
      </w:pPr>
      <w:r>
        <w:rPr>
          <w:lang w:val="da-DK"/>
        </w:rPr>
        <w:t>Meget almindelig</w:t>
      </w:r>
      <w:r w:rsidR="00A978BB">
        <w:rPr>
          <w:lang w:val="da-DK"/>
        </w:rPr>
        <w:t xml:space="preserve"> (kan påvirke flere end </w:t>
      </w:r>
      <w:r w:rsidR="00A978BB" w:rsidRPr="002A00F0">
        <w:rPr>
          <w:lang w:val="da-DK"/>
        </w:rPr>
        <w:t>1 ud af 10 patienter</w:t>
      </w:r>
      <w:r w:rsidR="00A978BB">
        <w:rPr>
          <w:lang w:val="da-DK"/>
        </w:rPr>
        <w:t xml:space="preserve">): </w:t>
      </w:r>
      <w:r>
        <w:rPr>
          <w:lang w:val="da-DK"/>
        </w:rPr>
        <w:t>hvis du har højt blodtryk og type 2 diabetes med nyresygdom, kan blodprøver vise, at du har for meget kalium i blodet.</w:t>
      </w:r>
    </w:p>
    <w:p w14:paraId="3EF366DC" w14:textId="77777777" w:rsidR="001B06FB" w:rsidRDefault="001B06FB" w:rsidP="001B06FB">
      <w:pPr>
        <w:pStyle w:val="EMEABodyText"/>
        <w:rPr>
          <w:lang w:val="da-DK"/>
        </w:rPr>
      </w:pPr>
    </w:p>
    <w:p w14:paraId="1ABDC949" w14:textId="77777777" w:rsidR="001B06FB" w:rsidRDefault="001B06FB" w:rsidP="001B06FB">
      <w:pPr>
        <w:pStyle w:val="EMEABodyTextIndent"/>
        <w:tabs>
          <w:tab w:val="num" w:pos="567"/>
        </w:tabs>
        <w:rPr>
          <w:lang w:val="da-DK"/>
        </w:rPr>
      </w:pPr>
      <w:r w:rsidRPr="002A00F0">
        <w:rPr>
          <w:lang w:val="da-DK"/>
        </w:rPr>
        <w:t>Almindelig</w:t>
      </w:r>
      <w:r w:rsidR="00A978BB">
        <w:rPr>
          <w:lang w:val="da-DK"/>
        </w:rPr>
        <w:t xml:space="preserve"> (kan påvirke op til</w:t>
      </w:r>
      <w:r w:rsidR="00A978BB" w:rsidRPr="002A00F0">
        <w:rPr>
          <w:lang w:val="da-DK"/>
        </w:rPr>
        <w:t xml:space="preserve"> 1 ud af 10 patienter</w:t>
      </w:r>
      <w:r w:rsidR="00A978BB">
        <w:rPr>
          <w:lang w:val="da-DK"/>
        </w:rPr>
        <w:t>)</w:t>
      </w:r>
      <w:r w:rsidR="00A978BB" w:rsidRPr="002A00F0">
        <w:rPr>
          <w:lang w:val="da-DK"/>
        </w:rPr>
        <w:t xml:space="preserve">: </w:t>
      </w:r>
      <w:r w:rsidRPr="002A00F0">
        <w:rPr>
          <w:lang w:val="da-DK"/>
        </w:rPr>
        <w:t>svimmelhed, kvalme/opkastning</w:t>
      </w:r>
      <w:r>
        <w:rPr>
          <w:lang w:val="da-DK"/>
        </w:rPr>
        <w:t xml:space="preserve">, </w:t>
      </w:r>
      <w:r w:rsidRPr="002A00F0">
        <w:rPr>
          <w:lang w:val="da-DK"/>
        </w:rPr>
        <w:t>træthed</w:t>
      </w:r>
      <w:r>
        <w:rPr>
          <w:lang w:val="da-DK"/>
        </w:rPr>
        <w:t xml:space="preserve"> og blodprøver, der viser en forhøjet mængde af et enzym, der måler muskel- og hjertefunktionen (kreatinin-kinase-enzym)</w:t>
      </w:r>
      <w:r w:rsidRPr="002A00F0">
        <w:rPr>
          <w:lang w:val="da-DK"/>
        </w:rPr>
        <w:t>.</w:t>
      </w:r>
      <w:r>
        <w:rPr>
          <w:lang w:val="da-DK"/>
        </w:rPr>
        <w:t xml:space="preserve">Der er hos </w:t>
      </w:r>
      <w:r w:rsidRPr="002A00F0">
        <w:rPr>
          <w:lang w:val="da-DK"/>
        </w:rPr>
        <w:t>patienter med forhøjet blodtryk og type</w:t>
      </w:r>
      <w:r>
        <w:rPr>
          <w:lang w:val="da-DK"/>
        </w:rPr>
        <w:t> </w:t>
      </w:r>
      <w:r w:rsidRPr="002A00F0">
        <w:rPr>
          <w:lang w:val="da-DK"/>
        </w:rPr>
        <w:t>2</w:t>
      </w:r>
      <w:r w:rsidR="001E4BC5">
        <w:rPr>
          <w:lang w:val="da-DK"/>
        </w:rPr>
        <w:t xml:space="preserve"> </w:t>
      </w:r>
      <w:r w:rsidRPr="002A00F0">
        <w:rPr>
          <w:lang w:val="da-DK"/>
        </w:rPr>
        <w:t>diabetes med nyresygdom</w:t>
      </w:r>
      <w:r>
        <w:rPr>
          <w:lang w:val="da-DK"/>
        </w:rPr>
        <w:t xml:space="preserve"> </w:t>
      </w:r>
      <w:r w:rsidRPr="002A00F0">
        <w:rPr>
          <w:lang w:val="da-DK"/>
        </w:rPr>
        <w:t>også indberettet svimmelhed, når man rejser sig op fra liggende eller siddende stilling, lavt blodtryk når man rejser sig op fra liggende eller siddende stilling, led- og muskelsmerter</w:t>
      </w:r>
      <w:r>
        <w:rPr>
          <w:lang w:val="da-DK"/>
        </w:rPr>
        <w:t xml:space="preserve"> og en nedsat mængde protein i de røde blodlegemer (hæmoglobin)</w:t>
      </w:r>
      <w:r w:rsidRPr="002A00F0">
        <w:rPr>
          <w:lang w:val="da-DK"/>
        </w:rPr>
        <w:t>.</w:t>
      </w:r>
    </w:p>
    <w:p w14:paraId="7DDFB44E" w14:textId="77777777" w:rsidR="001B06FB" w:rsidRPr="002A00F0" w:rsidRDefault="001B06FB" w:rsidP="001B06FB">
      <w:pPr>
        <w:pStyle w:val="EMEABodyText"/>
        <w:rPr>
          <w:lang w:val="da-DK"/>
        </w:rPr>
      </w:pPr>
    </w:p>
    <w:p w14:paraId="0A151CC9" w14:textId="77777777" w:rsidR="001B06FB" w:rsidRPr="002A00F0" w:rsidRDefault="001B06FB" w:rsidP="001B06FB">
      <w:pPr>
        <w:pStyle w:val="EMEABodyTextIndent"/>
        <w:tabs>
          <w:tab w:val="num" w:pos="567"/>
        </w:tabs>
        <w:rPr>
          <w:lang w:val="da-DK"/>
        </w:rPr>
      </w:pPr>
      <w:r w:rsidRPr="002A00F0">
        <w:rPr>
          <w:lang w:val="da-DK"/>
        </w:rPr>
        <w:t>Ikke almindelig</w:t>
      </w:r>
      <w:r w:rsidR="00A978BB">
        <w:rPr>
          <w:lang w:val="da-DK"/>
        </w:rPr>
        <w:t xml:space="preserve"> (kan påvirke op til</w:t>
      </w:r>
      <w:r w:rsidR="00A978BB" w:rsidRPr="002A00F0">
        <w:rPr>
          <w:lang w:val="da-DK"/>
        </w:rPr>
        <w:t xml:space="preserve"> 1 ud af 100 patienter</w:t>
      </w:r>
      <w:r w:rsidR="00A978BB">
        <w:rPr>
          <w:lang w:val="da-DK"/>
        </w:rPr>
        <w:t>)</w:t>
      </w:r>
      <w:r w:rsidR="00A978BB" w:rsidRPr="002A00F0">
        <w:rPr>
          <w:lang w:val="da-DK"/>
        </w:rPr>
        <w:t>:</w:t>
      </w:r>
      <w:r w:rsidRPr="002A00F0">
        <w:rPr>
          <w:lang w:val="da-DK"/>
        </w:rPr>
        <w:t xml:space="preserve"> hurtig hjerterytme, rødme, hoste, diarré, fordøjelsesbesvær/halsbrand, seksuelle problemer, brystsmerter.</w:t>
      </w:r>
    </w:p>
    <w:p w14:paraId="66FDF5A7" w14:textId="77777777" w:rsidR="001B06FB" w:rsidRPr="002A00F0" w:rsidRDefault="001B06FB" w:rsidP="001B06FB">
      <w:pPr>
        <w:pStyle w:val="EMEABodyText"/>
        <w:rPr>
          <w:lang w:val="da-DK"/>
        </w:rPr>
      </w:pPr>
    </w:p>
    <w:p w14:paraId="37C5EF12" w14:textId="77777777" w:rsidR="001B06FB" w:rsidRPr="002A00F0" w:rsidRDefault="001B06FB">
      <w:pPr>
        <w:pStyle w:val="EMEABodyText"/>
        <w:rPr>
          <w:lang w:val="da-DK"/>
        </w:rPr>
      </w:pPr>
      <w:r w:rsidRPr="002A00F0">
        <w:rPr>
          <w:lang w:val="da-DK"/>
        </w:rPr>
        <w:t>De</w:t>
      </w:r>
      <w:r>
        <w:rPr>
          <w:lang w:val="da-DK"/>
        </w:rPr>
        <w:t xml:space="preserve">r er indberettet </w:t>
      </w:r>
      <w:r w:rsidRPr="002A00F0">
        <w:rPr>
          <w:lang w:val="da-DK"/>
        </w:rPr>
        <w:t xml:space="preserve">bivirkninger efter markedsføring af </w:t>
      </w:r>
      <w:r>
        <w:rPr>
          <w:lang w:val="da-DK"/>
        </w:rPr>
        <w:t>Karvea. Bivirkninger, hvor hyppigheden ikke er kendt,</w:t>
      </w:r>
      <w:r w:rsidRPr="002A00F0">
        <w:rPr>
          <w:lang w:val="da-DK"/>
        </w:rPr>
        <w:t xml:space="preserve"> er: </w:t>
      </w:r>
      <w:r>
        <w:rPr>
          <w:lang w:val="da-DK"/>
        </w:rPr>
        <w:t xml:space="preserve">følelse af, at omgivelserne kører rundt, </w:t>
      </w:r>
      <w:r w:rsidRPr="002A00F0">
        <w:rPr>
          <w:lang w:val="da-DK"/>
        </w:rPr>
        <w:t xml:space="preserve">hovedpine, smagsforstyrrelser, ringen for ørerne, muskelkramper, led- og muskelsmerter, </w:t>
      </w:r>
      <w:r w:rsidR="00E0076B">
        <w:rPr>
          <w:lang w:val="da-DK"/>
        </w:rPr>
        <w:t xml:space="preserve">nedsat antal røde blodlegemer (blodmangel – symptomerne kan inkludere træthed, hovedpine, stakåndethed under motion, svimmelhed og bleghed), </w:t>
      </w:r>
      <w:r w:rsidR="00B373B1" w:rsidRPr="00B373B1">
        <w:rPr>
          <w:lang w:val="da-DK"/>
        </w:rPr>
        <w:t xml:space="preserve">nedsat antal blodplader, </w:t>
      </w:r>
      <w:r>
        <w:rPr>
          <w:lang w:val="da-DK"/>
        </w:rPr>
        <w:t>unormal</w:t>
      </w:r>
      <w:r w:rsidRPr="002A00F0">
        <w:rPr>
          <w:lang w:val="da-DK"/>
        </w:rPr>
        <w:t xml:space="preserve"> leverfunktion, forhøjet mængde af kalium i blodet, nedsat nyrefunktion</w:t>
      </w:r>
      <w:r w:rsidR="00F4639E">
        <w:rPr>
          <w:lang w:val="da-DK"/>
        </w:rPr>
        <w:t>,</w:t>
      </w:r>
      <w:r w:rsidRPr="002A00F0">
        <w:rPr>
          <w:lang w:val="da-DK"/>
        </w:rPr>
        <w:t xml:space="preserve"> betændelseslignende tilstand i de små blodkar, der primært påvirker huden</w:t>
      </w:r>
      <w:r w:rsidRPr="002A00F0">
        <w:rPr>
          <w:szCs w:val="22"/>
          <w:lang w:val="da-DK"/>
        </w:rPr>
        <w:t xml:space="preserve"> (en tilstand der kaldes leukocytoklastisk vaskulitis)</w:t>
      </w:r>
      <w:r w:rsidR="00EF1EBE">
        <w:rPr>
          <w:szCs w:val="22"/>
          <w:lang w:val="da-DK"/>
        </w:rPr>
        <w:t>,</w:t>
      </w:r>
      <w:r w:rsidR="00F4639E">
        <w:rPr>
          <w:szCs w:val="22"/>
          <w:lang w:val="da-DK"/>
        </w:rPr>
        <w:t xml:space="preserve"> </w:t>
      </w:r>
      <w:r w:rsidR="00F4639E" w:rsidRPr="00186242">
        <w:rPr>
          <w:lang w:val="da-DK"/>
        </w:rPr>
        <w:t>alvorlige allergiske reaktioner (anafylaktisk shock)</w:t>
      </w:r>
      <w:r w:rsidR="00B727E0" w:rsidRPr="00B727E0">
        <w:rPr>
          <w:lang w:val="da-DK"/>
        </w:rPr>
        <w:t xml:space="preserve"> </w:t>
      </w:r>
      <w:r w:rsidR="00B727E0">
        <w:rPr>
          <w:lang w:val="da-DK"/>
        </w:rPr>
        <w:t>samt lavt blodsukkerniveau</w:t>
      </w:r>
      <w:r w:rsidRPr="002A00F0">
        <w:rPr>
          <w:lang w:val="da-DK"/>
        </w:rPr>
        <w:t>.</w:t>
      </w:r>
      <w:r w:rsidRPr="00403312">
        <w:rPr>
          <w:lang w:val="da-DK"/>
        </w:rPr>
        <w:t xml:space="preserve"> </w:t>
      </w:r>
      <w:r>
        <w:rPr>
          <w:lang w:val="da-DK"/>
        </w:rPr>
        <w:t>Der er i sjældne tilfælde også indberettet gulsot (gulfarvning af huden og/eller det hvide i øjnene).</w:t>
      </w:r>
    </w:p>
    <w:p w14:paraId="3F71527E" w14:textId="77777777" w:rsidR="001B06FB" w:rsidRPr="002A00F0" w:rsidRDefault="001B06FB">
      <w:pPr>
        <w:pStyle w:val="EMEABodyText"/>
        <w:rPr>
          <w:lang w:val="da-DK"/>
        </w:rPr>
      </w:pPr>
    </w:p>
    <w:p w14:paraId="79767427" w14:textId="77777777" w:rsidR="00A978BB" w:rsidRPr="00FC2E5F" w:rsidRDefault="00A978BB" w:rsidP="00A978BB">
      <w:pPr>
        <w:numPr>
          <w:ilvl w:val="12"/>
          <w:numId w:val="0"/>
        </w:numPr>
        <w:outlineLvl w:val="0"/>
        <w:rPr>
          <w:noProof/>
          <w:szCs w:val="22"/>
          <w:u w:val="single"/>
          <w:lang w:val="da-DK"/>
        </w:rPr>
      </w:pPr>
      <w:r w:rsidRPr="00FC2E5F">
        <w:rPr>
          <w:noProof/>
          <w:szCs w:val="22"/>
          <w:u w:val="single"/>
          <w:lang w:val="da-DK"/>
        </w:rPr>
        <w:t xml:space="preserve">Indberetning af </w:t>
      </w:r>
      <w:r w:rsidRPr="00FC2E5F">
        <w:rPr>
          <w:szCs w:val="22"/>
          <w:u w:val="single"/>
          <w:lang w:val="da-DK"/>
        </w:rPr>
        <w:t>bivirkninger</w:t>
      </w:r>
    </w:p>
    <w:p w14:paraId="5052E7D7" w14:textId="77777777" w:rsidR="00A978BB" w:rsidRPr="0051246D" w:rsidRDefault="00A978BB" w:rsidP="00A978BB">
      <w:pPr>
        <w:suppressAutoHyphens/>
        <w:rPr>
          <w:color w:val="000000"/>
          <w:szCs w:val="22"/>
          <w:lang w:val="da-DK"/>
        </w:rPr>
      </w:pPr>
      <w:r w:rsidRPr="0051246D">
        <w:rPr>
          <w:color w:val="000000"/>
          <w:szCs w:val="22"/>
          <w:lang w:val="da-DK"/>
        </w:rPr>
        <w:t xml:space="preserve">Hvis du oplever bivirkninger, bør du tale med din læge, sygeplejerske eller </w:t>
      </w:r>
      <w:r w:rsidRPr="0051246D">
        <w:rPr>
          <w:noProof/>
          <w:szCs w:val="22"/>
          <w:lang w:val="da-DK"/>
        </w:rPr>
        <w:t>apoteket</w:t>
      </w:r>
      <w:r w:rsidRPr="0051246D">
        <w:rPr>
          <w:color w:val="000000"/>
          <w:szCs w:val="22"/>
          <w:lang w:val="da-DK"/>
        </w:rPr>
        <w:t xml:space="preserve">. Dette gælder også mulige bivirkninger, som ikke er medtaget i denne indlægsseddel. Du eller dine pårørende kan også indberette bivirkninger direkte til </w:t>
      </w:r>
      <w:r w:rsidR="00B373B1">
        <w:rPr>
          <w:color w:val="000000"/>
          <w:szCs w:val="22"/>
          <w:lang w:val="da-DK"/>
        </w:rPr>
        <w:t>Lægemiddelstyrelsen</w:t>
      </w:r>
      <w:r w:rsidRPr="0051246D">
        <w:rPr>
          <w:color w:val="000000"/>
          <w:szCs w:val="22"/>
          <w:lang w:val="da-DK"/>
        </w:rPr>
        <w:t xml:space="preserve"> via </w:t>
      </w:r>
      <w:r w:rsidRPr="0051246D">
        <w:rPr>
          <w:color w:val="000000"/>
          <w:szCs w:val="22"/>
          <w:highlight w:val="lightGray"/>
          <w:lang w:val="da-DK"/>
        </w:rPr>
        <w:t xml:space="preserve">det nationale rapporteringssystem anført i </w:t>
      </w:r>
      <w:hyperlink r:id="rId19" w:history="1">
        <w:r w:rsidRPr="0051246D">
          <w:rPr>
            <w:color w:val="0000FF"/>
            <w:szCs w:val="22"/>
            <w:highlight w:val="lightGray"/>
            <w:u w:val="single"/>
            <w:lang w:val="da-DK"/>
          </w:rPr>
          <w:t>Appendiks V</w:t>
        </w:r>
      </w:hyperlink>
      <w:r w:rsidRPr="0051246D">
        <w:rPr>
          <w:color w:val="000000"/>
          <w:szCs w:val="22"/>
          <w:lang w:val="da-DK"/>
        </w:rPr>
        <w:t>. Ved at indrapportere bivirkninger kan du hjælpe med at fremskaffe mere information om sikkerheden af dette lægemiddel.</w:t>
      </w:r>
    </w:p>
    <w:p w14:paraId="1794FDB2" w14:textId="77777777" w:rsidR="001B06FB" w:rsidRPr="002A00F0" w:rsidRDefault="001B06FB">
      <w:pPr>
        <w:pStyle w:val="EMEABodyText"/>
        <w:rPr>
          <w:lang w:val="da-DK"/>
        </w:rPr>
      </w:pPr>
    </w:p>
    <w:p w14:paraId="49D5604B" w14:textId="77777777" w:rsidR="001B06FB" w:rsidRPr="002A00F0" w:rsidRDefault="001B06FB">
      <w:pPr>
        <w:pStyle w:val="EMEABodyText"/>
        <w:rPr>
          <w:lang w:val="da-DK"/>
        </w:rPr>
      </w:pPr>
    </w:p>
    <w:p w14:paraId="19DBF3CA" w14:textId="77777777" w:rsidR="001B06FB" w:rsidRPr="002A00F0" w:rsidRDefault="001B06FB">
      <w:pPr>
        <w:pStyle w:val="EMEAHeading1"/>
        <w:rPr>
          <w:lang w:val="da-DK"/>
        </w:rPr>
      </w:pPr>
      <w:r w:rsidRPr="002A00F0">
        <w:rPr>
          <w:lang w:val="da-DK"/>
        </w:rPr>
        <w:t>5.</w:t>
      </w:r>
      <w:r w:rsidRPr="002A00F0">
        <w:rPr>
          <w:lang w:val="da-DK"/>
        </w:rPr>
        <w:tab/>
      </w:r>
      <w:r w:rsidR="00A978BB" w:rsidRPr="00B9031B">
        <w:rPr>
          <w:caps w:val="0"/>
          <w:szCs w:val="22"/>
          <w:lang w:val="da-DK" w:eastAsia="fr-LU"/>
        </w:rPr>
        <w:t>Opbevaring</w:t>
      </w:r>
    </w:p>
    <w:p w14:paraId="26245E5B" w14:textId="77777777" w:rsidR="001B06FB" w:rsidRPr="002A00F0" w:rsidRDefault="001B06FB" w:rsidP="001B06FB">
      <w:pPr>
        <w:pStyle w:val="EMEAHeading1"/>
        <w:rPr>
          <w:lang w:val="da-DK"/>
        </w:rPr>
      </w:pPr>
    </w:p>
    <w:p w14:paraId="5C4497F5" w14:textId="77777777" w:rsidR="00A978BB" w:rsidRPr="0051246D" w:rsidRDefault="00A978BB" w:rsidP="00A978BB">
      <w:pPr>
        <w:rPr>
          <w:szCs w:val="22"/>
          <w:lang w:val="da-DK"/>
        </w:rPr>
      </w:pPr>
      <w:r w:rsidRPr="0051246D">
        <w:rPr>
          <w:szCs w:val="22"/>
          <w:lang w:val="da-DK"/>
        </w:rPr>
        <w:t xml:space="preserve">Opbevar </w:t>
      </w:r>
      <w:r w:rsidRPr="0051246D">
        <w:rPr>
          <w:noProof/>
          <w:szCs w:val="22"/>
          <w:lang w:val="da-DK"/>
        </w:rPr>
        <w:t>lægemidlet</w:t>
      </w:r>
      <w:r w:rsidRPr="0051246D">
        <w:rPr>
          <w:szCs w:val="22"/>
          <w:lang w:val="da-DK"/>
        </w:rPr>
        <w:t xml:space="preserve"> utilgængeligt for børn.</w:t>
      </w:r>
    </w:p>
    <w:p w14:paraId="4E86761C" w14:textId="77777777" w:rsidR="00A978BB" w:rsidRPr="0051246D" w:rsidRDefault="00A978BB" w:rsidP="00A978BB">
      <w:pPr>
        <w:rPr>
          <w:lang w:val="da-DK"/>
        </w:rPr>
      </w:pPr>
    </w:p>
    <w:p w14:paraId="176DDD6D" w14:textId="77777777" w:rsidR="00A978BB" w:rsidRPr="0051246D" w:rsidRDefault="00A978BB" w:rsidP="00A978BB">
      <w:pPr>
        <w:rPr>
          <w:szCs w:val="22"/>
          <w:lang w:val="da-DK"/>
        </w:rPr>
      </w:pPr>
      <w:r w:rsidRPr="0051246D">
        <w:rPr>
          <w:szCs w:val="22"/>
          <w:lang w:val="da-DK"/>
        </w:rPr>
        <w:t xml:space="preserve">Brug ikke </w:t>
      </w:r>
      <w:r w:rsidRPr="0051246D">
        <w:rPr>
          <w:noProof/>
          <w:szCs w:val="22"/>
          <w:lang w:val="da-DK"/>
        </w:rPr>
        <w:t>lægemidlet</w:t>
      </w:r>
      <w:r w:rsidRPr="0051246D">
        <w:rPr>
          <w:szCs w:val="22"/>
          <w:lang w:val="da-DK"/>
        </w:rPr>
        <w:t xml:space="preserve"> efter den udløbsdato, der står på æsken og blisterpakningen efter Exp. Udløbsdatoen er den sidste dag i den nævnte måned.</w:t>
      </w:r>
    </w:p>
    <w:p w14:paraId="6CD45C7C" w14:textId="77777777" w:rsidR="001B06FB" w:rsidRPr="002A00F0" w:rsidRDefault="001B06FB" w:rsidP="001B06FB">
      <w:pPr>
        <w:pStyle w:val="EMEABodyText"/>
        <w:rPr>
          <w:lang w:val="da-DK"/>
        </w:rPr>
      </w:pPr>
    </w:p>
    <w:p w14:paraId="29ED0299" w14:textId="77777777" w:rsidR="001B06FB" w:rsidRPr="002A00F0" w:rsidRDefault="001B06FB">
      <w:pPr>
        <w:pStyle w:val="EMEABodyText"/>
        <w:rPr>
          <w:lang w:val="da-DK"/>
        </w:rPr>
      </w:pPr>
      <w:r w:rsidRPr="002A00F0">
        <w:rPr>
          <w:lang w:val="da-DK"/>
        </w:rPr>
        <w:t xml:space="preserve">Må ikke opbevares </w:t>
      </w:r>
      <w:r>
        <w:rPr>
          <w:lang w:val="da-DK"/>
        </w:rPr>
        <w:t xml:space="preserve">ved temperaturer </w:t>
      </w:r>
      <w:r w:rsidRPr="002A00F0">
        <w:rPr>
          <w:lang w:val="da-DK"/>
        </w:rPr>
        <w:t>over 30°C.</w:t>
      </w:r>
    </w:p>
    <w:p w14:paraId="048983AC" w14:textId="77777777" w:rsidR="001B06FB" w:rsidRPr="002A00F0" w:rsidRDefault="001B06FB">
      <w:pPr>
        <w:pStyle w:val="EMEABodyText"/>
        <w:rPr>
          <w:lang w:val="da-DK"/>
        </w:rPr>
      </w:pPr>
    </w:p>
    <w:p w14:paraId="2A8D1A07" w14:textId="77777777" w:rsidR="00A978BB" w:rsidRPr="0051246D" w:rsidRDefault="00A978BB" w:rsidP="00A978BB">
      <w:pPr>
        <w:suppressAutoHyphens/>
        <w:rPr>
          <w:szCs w:val="22"/>
          <w:lang w:val="da-DK"/>
        </w:rPr>
      </w:pPr>
      <w:r w:rsidRPr="0051246D">
        <w:rPr>
          <w:szCs w:val="22"/>
          <w:lang w:val="da-DK"/>
        </w:rPr>
        <w:t xml:space="preserve">Spørg </w:t>
      </w:r>
      <w:r w:rsidRPr="0051246D">
        <w:rPr>
          <w:noProof/>
          <w:szCs w:val="22"/>
          <w:lang w:val="da-DK"/>
        </w:rPr>
        <w:t>på apoteket</w:t>
      </w:r>
      <w:r w:rsidRPr="0051246D">
        <w:rPr>
          <w:szCs w:val="22"/>
          <w:lang w:val="da-DK"/>
        </w:rPr>
        <w:t>, hvordan du skal bortskaffe medicinrester. Af hensyn til miljøet må du ikke smide medicinrester i afløbet, toilettet eller skraldespanden.</w:t>
      </w:r>
    </w:p>
    <w:p w14:paraId="022C4F65" w14:textId="77777777" w:rsidR="001B06FB" w:rsidRPr="002A00F0" w:rsidRDefault="001B06FB" w:rsidP="001B06FB">
      <w:pPr>
        <w:pStyle w:val="EMEABodyText"/>
        <w:rPr>
          <w:lang w:val="da-DK"/>
        </w:rPr>
      </w:pPr>
    </w:p>
    <w:p w14:paraId="78EE88CA" w14:textId="77777777" w:rsidR="001B06FB" w:rsidRPr="002A00F0" w:rsidRDefault="001B06FB" w:rsidP="001B06FB">
      <w:pPr>
        <w:pStyle w:val="EMEABodyText"/>
        <w:rPr>
          <w:lang w:val="da-DK"/>
        </w:rPr>
      </w:pPr>
    </w:p>
    <w:p w14:paraId="7202A8F0" w14:textId="77777777" w:rsidR="001B06FB" w:rsidRPr="002A00F0" w:rsidRDefault="001B06FB">
      <w:pPr>
        <w:pStyle w:val="EMEAHeading1"/>
        <w:rPr>
          <w:lang w:val="da-DK"/>
        </w:rPr>
      </w:pPr>
      <w:r w:rsidRPr="002A00F0">
        <w:rPr>
          <w:lang w:val="da-DK"/>
        </w:rPr>
        <w:t>6.</w:t>
      </w:r>
      <w:r w:rsidRPr="002A00F0">
        <w:rPr>
          <w:lang w:val="da-DK"/>
        </w:rPr>
        <w:tab/>
      </w:r>
      <w:r w:rsidR="00A978BB" w:rsidRPr="0051246D">
        <w:rPr>
          <w:caps w:val="0"/>
          <w:lang w:val="da-DK"/>
        </w:rPr>
        <w:t>Pakningsstørrelser og yderligere oplysninger</w:t>
      </w:r>
    </w:p>
    <w:p w14:paraId="6B18042F" w14:textId="77777777" w:rsidR="001B06FB" w:rsidRPr="002A00F0" w:rsidRDefault="001B06FB" w:rsidP="001B06FB">
      <w:pPr>
        <w:pStyle w:val="EMEAHeading1"/>
        <w:rPr>
          <w:lang w:val="da-DK"/>
        </w:rPr>
      </w:pPr>
    </w:p>
    <w:p w14:paraId="136568CD" w14:textId="77777777" w:rsidR="001B06FB" w:rsidRPr="002A00F0" w:rsidRDefault="001B06FB" w:rsidP="001B06FB">
      <w:pPr>
        <w:pStyle w:val="EMEAHeading3"/>
        <w:rPr>
          <w:lang w:val="da-DK"/>
        </w:rPr>
      </w:pPr>
      <w:r>
        <w:rPr>
          <w:lang w:val="da-DK"/>
        </w:rPr>
        <w:t>Karvea</w:t>
      </w:r>
      <w:r w:rsidRPr="002A00F0">
        <w:rPr>
          <w:lang w:val="da-DK"/>
        </w:rPr>
        <w:t> indeholder:</w:t>
      </w:r>
    </w:p>
    <w:p w14:paraId="34723F57" w14:textId="77777777" w:rsidR="001B06FB" w:rsidRPr="002A00F0" w:rsidRDefault="001B06FB" w:rsidP="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Aktivt stof: irbesartan. Hver filmovertrukken </w:t>
      </w:r>
      <w:r>
        <w:rPr>
          <w:lang w:val="da-DK"/>
        </w:rPr>
        <w:t>Karvea</w:t>
      </w:r>
      <w:r w:rsidRPr="002A00F0">
        <w:rPr>
          <w:lang w:val="da-DK"/>
        </w:rPr>
        <w:t>-tablet </w:t>
      </w:r>
      <w:r>
        <w:rPr>
          <w:lang w:val="da-DK"/>
        </w:rPr>
        <w:t>75</w:t>
      </w:r>
      <w:r w:rsidRPr="002A00F0">
        <w:rPr>
          <w:lang w:val="da-DK"/>
        </w:rPr>
        <w:t xml:space="preserve"> mg indeholder </w:t>
      </w:r>
      <w:r>
        <w:rPr>
          <w:lang w:val="da-DK"/>
        </w:rPr>
        <w:t>75</w:t>
      </w:r>
      <w:r w:rsidRPr="002A00F0">
        <w:rPr>
          <w:lang w:val="da-DK"/>
        </w:rPr>
        <w:t> mg irbesartan</w:t>
      </w:r>
    </w:p>
    <w:p w14:paraId="1DF4AF4B" w14:textId="77777777" w:rsidR="00F4639E" w:rsidRPr="002C6D9C" w:rsidRDefault="001B06FB" w:rsidP="00F4639E">
      <w:pPr>
        <w:pStyle w:val="EMEABodyTextIndent"/>
        <w:tabs>
          <w:tab w:val="left" w:pos="567"/>
        </w:tabs>
        <w:ind w:left="567" w:hanging="567"/>
        <w:rPr>
          <w:lang w:val="da-DK"/>
        </w:rPr>
      </w:pPr>
      <w:r w:rsidRPr="002A00F0">
        <w:rPr>
          <w:rFonts w:ascii="Wingdings" w:hAnsi="Wingdings"/>
          <w:lang w:val="da-DK"/>
        </w:rPr>
        <w:lastRenderedPageBreak/>
        <w:tab/>
      </w:r>
      <w:r w:rsidRPr="002A00F0">
        <w:rPr>
          <w:lang w:val="da-DK"/>
        </w:rPr>
        <w:t>Øvrige indholdsstoffer: lactosemonohydrat, mikrokrystallinsk cellulose, croscarmellosenatrium, hypromellose, silicondioxid, magnesiumstearat, titandioxid (E171), macrogol 3000, carnaubavoks.</w:t>
      </w:r>
      <w:r w:rsidR="00F4639E" w:rsidRPr="00F4639E">
        <w:rPr>
          <w:lang w:val="da-DK"/>
        </w:rPr>
        <w:t xml:space="preserve"> </w:t>
      </w:r>
      <w:r w:rsidR="00F4639E" w:rsidRPr="00186242">
        <w:rPr>
          <w:lang w:val="da-DK"/>
        </w:rPr>
        <w:t xml:space="preserve">Se </w:t>
      </w:r>
      <w:r w:rsidR="00F4639E">
        <w:rPr>
          <w:lang w:val="da-DK"/>
        </w:rPr>
        <w:t>punkt</w:t>
      </w:r>
      <w:r w:rsidR="00F4639E" w:rsidRPr="00186242">
        <w:rPr>
          <w:lang w:val="da-DK"/>
        </w:rPr>
        <w:t xml:space="preserve"> 2 ”Aprovel indeholder la</w:t>
      </w:r>
      <w:r w:rsidR="00F4639E">
        <w:rPr>
          <w:lang w:val="da-DK"/>
        </w:rPr>
        <w:t>c</w:t>
      </w:r>
      <w:r w:rsidR="00F4639E" w:rsidRPr="00186242">
        <w:rPr>
          <w:lang w:val="da-DK"/>
        </w:rPr>
        <w:t>tose”</w:t>
      </w:r>
    </w:p>
    <w:p w14:paraId="4EF59D0C" w14:textId="77777777" w:rsidR="001B06FB" w:rsidRPr="002A00F0" w:rsidRDefault="001B06FB" w:rsidP="001B06FB">
      <w:pPr>
        <w:pStyle w:val="EMEABodyTextIndent"/>
        <w:numPr>
          <w:ilvl w:val="0"/>
          <w:numId w:val="0"/>
        </w:numPr>
        <w:tabs>
          <w:tab w:val="left" w:pos="567"/>
        </w:tabs>
        <w:ind w:left="567" w:hanging="567"/>
        <w:rPr>
          <w:lang w:val="da-DK"/>
        </w:rPr>
      </w:pPr>
    </w:p>
    <w:p w14:paraId="3F96B62B" w14:textId="77777777" w:rsidR="001B06FB" w:rsidRPr="002A00F0" w:rsidRDefault="001B06FB" w:rsidP="001B06FB">
      <w:pPr>
        <w:pStyle w:val="EMEAHeading3"/>
        <w:rPr>
          <w:lang w:val="da-DK"/>
        </w:rPr>
      </w:pPr>
      <w:r>
        <w:rPr>
          <w:lang w:val="da-DK"/>
        </w:rPr>
        <w:t>U</w:t>
      </w:r>
      <w:r w:rsidRPr="002A00F0">
        <w:rPr>
          <w:lang w:val="da-DK"/>
        </w:rPr>
        <w:t>dseende og pakningstørrelse</w:t>
      </w:r>
      <w:r>
        <w:rPr>
          <w:lang w:val="da-DK"/>
        </w:rPr>
        <w:t>r</w:t>
      </w:r>
    </w:p>
    <w:p w14:paraId="13D75D2D" w14:textId="77777777" w:rsidR="001B06FB" w:rsidRPr="002A00F0" w:rsidRDefault="001B06FB" w:rsidP="001B06FB">
      <w:pPr>
        <w:pStyle w:val="EMEABodyText"/>
        <w:rPr>
          <w:lang w:val="da-DK"/>
        </w:rPr>
      </w:pPr>
      <w:r>
        <w:rPr>
          <w:lang w:val="da-DK"/>
        </w:rPr>
        <w:t>Karvea</w:t>
      </w:r>
      <w:r w:rsidRPr="002A00F0">
        <w:rPr>
          <w:lang w:val="da-DK"/>
        </w:rPr>
        <w:t> </w:t>
      </w:r>
      <w:r>
        <w:rPr>
          <w:lang w:val="da-DK"/>
        </w:rPr>
        <w:t>75</w:t>
      </w:r>
      <w:r w:rsidRPr="002A00F0">
        <w:rPr>
          <w:lang w:val="da-DK"/>
        </w:rPr>
        <w:t xml:space="preserve"> mg filmovertrukne tabletter er hvide til mathvide, bikonvekse og ovale med et hjerte præget på den ene side og nummeret </w:t>
      </w:r>
      <w:r>
        <w:rPr>
          <w:lang w:val="da-DK"/>
        </w:rPr>
        <w:t>2871</w:t>
      </w:r>
      <w:r w:rsidRPr="002A00F0">
        <w:rPr>
          <w:lang w:val="da-DK"/>
        </w:rPr>
        <w:t xml:space="preserve"> på den anden side.</w:t>
      </w:r>
    </w:p>
    <w:p w14:paraId="481E3AC0" w14:textId="77777777" w:rsidR="001B06FB" w:rsidRPr="002A00F0" w:rsidRDefault="001B06FB" w:rsidP="001B06FB">
      <w:pPr>
        <w:pStyle w:val="EMEABodyText"/>
        <w:rPr>
          <w:lang w:val="da-DK"/>
        </w:rPr>
      </w:pPr>
    </w:p>
    <w:p w14:paraId="4AC0A274" w14:textId="77777777" w:rsidR="001B06FB" w:rsidRPr="002A00F0" w:rsidRDefault="001B06FB" w:rsidP="001B06FB">
      <w:pPr>
        <w:pStyle w:val="EMEABodyText"/>
        <w:rPr>
          <w:lang w:val="da-DK"/>
        </w:rPr>
      </w:pPr>
      <w:r>
        <w:rPr>
          <w:lang w:val="da-DK"/>
        </w:rPr>
        <w:t>Karvea</w:t>
      </w:r>
      <w:r w:rsidRPr="002A00F0">
        <w:rPr>
          <w:lang w:val="da-DK"/>
        </w:rPr>
        <w:t> </w:t>
      </w:r>
      <w:r>
        <w:rPr>
          <w:lang w:val="da-DK"/>
        </w:rPr>
        <w:t>75</w:t>
      </w:r>
      <w:r w:rsidRPr="002A00F0">
        <w:rPr>
          <w:lang w:val="da-DK"/>
        </w:rPr>
        <w:t xml:space="preserve"> mg filmovertrukne tabletter leveres i blisterpakninger </w:t>
      </w:r>
      <w:r w:rsidR="005D399A">
        <w:rPr>
          <w:lang w:val="da-DK"/>
        </w:rPr>
        <w:t>af</w:t>
      </w:r>
      <w:r w:rsidRPr="002A00F0">
        <w:rPr>
          <w:lang w:val="da-DK"/>
        </w:rPr>
        <w:t xml:space="preserve"> </w:t>
      </w:r>
      <w:r>
        <w:rPr>
          <w:lang w:val="da-DK"/>
        </w:rPr>
        <w:t xml:space="preserve">14, 28, 30, 56, 84, 90 </w:t>
      </w:r>
      <w:r w:rsidRPr="002A00F0">
        <w:rPr>
          <w:lang w:val="da-DK"/>
        </w:rPr>
        <w:t>eller 98</w:t>
      </w:r>
      <w:r>
        <w:rPr>
          <w:lang w:val="da-DK"/>
        </w:rPr>
        <w:t> </w:t>
      </w:r>
      <w:r w:rsidRPr="002A00F0">
        <w:rPr>
          <w:lang w:val="da-DK"/>
        </w:rPr>
        <w:t>filmovertrukne tabletter. Der fås også enkeltdosisblisterpakninger med 56</w:t>
      </w:r>
      <w:r>
        <w:rPr>
          <w:lang w:val="da-DK"/>
        </w:rPr>
        <w:t> </w:t>
      </w:r>
      <w:r w:rsidRPr="002A00F0">
        <w:rPr>
          <w:lang w:val="da-DK"/>
        </w:rPr>
        <w:t>x</w:t>
      </w:r>
      <w:r>
        <w:rPr>
          <w:lang w:val="da-DK"/>
        </w:rPr>
        <w:t> </w:t>
      </w:r>
      <w:r w:rsidRPr="002A00F0">
        <w:rPr>
          <w:lang w:val="da-DK"/>
        </w:rPr>
        <w:t>1</w:t>
      </w:r>
      <w:r>
        <w:rPr>
          <w:lang w:val="da-DK"/>
        </w:rPr>
        <w:t> </w:t>
      </w:r>
      <w:r w:rsidRPr="002A00F0">
        <w:rPr>
          <w:lang w:val="da-DK"/>
        </w:rPr>
        <w:t>filmovertrukken tablet til hospitalsbrug</w:t>
      </w:r>
      <w:r>
        <w:rPr>
          <w:lang w:val="da-DK"/>
        </w:rPr>
        <w:t>.</w:t>
      </w:r>
    </w:p>
    <w:p w14:paraId="5B2519A6" w14:textId="77777777" w:rsidR="001B06FB" w:rsidRPr="002A00F0" w:rsidRDefault="001B06FB" w:rsidP="001B06FB">
      <w:pPr>
        <w:pStyle w:val="EMEABodyText"/>
        <w:rPr>
          <w:lang w:val="da-DK"/>
        </w:rPr>
      </w:pPr>
    </w:p>
    <w:p w14:paraId="3955E985" w14:textId="77777777" w:rsidR="001B06FB" w:rsidRPr="002A00F0" w:rsidRDefault="001B06FB" w:rsidP="001B06FB">
      <w:pPr>
        <w:pStyle w:val="EMEABodyText"/>
        <w:rPr>
          <w:lang w:val="da-DK"/>
        </w:rPr>
      </w:pPr>
      <w:r w:rsidRPr="002A00F0">
        <w:rPr>
          <w:lang w:val="da-DK"/>
        </w:rPr>
        <w:t>Ikke alle pakningsstørrelser er nødvendigvis markedsført.</w:t>
      </w:r>
    </w:p>
    <w:p w14:paraId="2FEC6298" w14:textId="77777777" w:rsidR="00A978BB" w:rsidRDefault="00A978BB" w:rsidP="00A978BB">
      <w:pPr>
        <w:numPr>
          <w:ilvl w:val="12"/>
          <w:numId w:val="0"/>
        </w:numPr>
        <w:ind w:right="-2"/>
        <w:rPr>
          <w:b/>
          <w:szCs w:val="22"/>
          <w:lang w:val="da-DK"/>
        </w:rPr>
      </w:pPr>
    </w:p>
    <w:p w14:paraId="1A8F1B71" w14:textId="77777777" w:rsidR="001B06FB" w:rsidRPr="002A00F0" w:rsidRDefault="001B06FB" w:rsidP="001B06FB">
      <w:pPr>
        <w:pStyle w:val="EMEAHeading3"/>
        <w:rPr>
          <w:lang w:val="da-DK"/>
        </w:rPr>
      </w:pPr>
      <w:r w:rsidRPr="002A00F0">
        <w:rPr>
          <w:lang w:val="da-DK"/>
        </w:rPr>
        <w:t>Indehaveren af markedsføringstilladelsen:</w:t>
      </w:r>
    </w:p>
    <w:p w14:paraId="7F1C76B1" w14:textId="77777777" w:rsidR="001B06FB" w:rsidRPr="002A00F0" w:rsidRDefault="001B06FB" w:rsidP="001B06FB">
      <w:pPr>
        <w:pStyle w:val="EMEAAddress"/>
        <w:rPr>
          <w:lang w:val="da-DK"/>
        </w:rPr>
      </w:pPr>
      <w:r>
        <w:rPr>
          <w:lang w:val="da-DK"/>
        </w:rPr>
        <w:t>sanofi-aventis groupe</w:t>
      </w:r>
      <w:r w:rsidRPr="002A00F0">
        <w:rPr>
          <w:lang w:val="da-DK"/>
        </w:rPr>
        <w:br/>
      </w:r>
      <w:r>
        <w:rPr>
          <w:lang w:val="da-DK"/>
        </w:rPr>
        <w:t>54</w:t>
      </w:r>
      <w:r w:rsidR="00A978BB">
        <w:rPr>
          <w:lang w:val="da-DK"/>
        </w:rPr>
        <w:t>,</w:t>
      </w:r>
      <w:r>
        <w:rPr>
          <w:lang w:val="da-DK"/>
        </w:rPr>
        <w:t xml:space="preserve"> rue La Boétie</w:t>
      </w:r>
      <w:r>
        <w:rPr>
          <w:lang w:val="da-DK"/>
        </w:rPr>
        <w:br/>
      </w:r>
      <w:r w:rsidR="00A978BB">
        <w:rPr>
          <w:lang w:val="da-DK"/>
        </w:rPr>
        <w:t>F-</w:t>
      </w:r>
      <w:r>
        <w:rPr>
          <w:lang w:val="da-DK"/>
        </w:rPr>
        <w:t>75008 Paris</w:t>
      </w:r>
      <w:r w:rsidRPr="002A00F0">
        <w:rPr>
          <w:lang w:val="da-DK"/>
        </w:rPr>
        <w:t> - </w:t>
      </w:r>
      <w:r>
        <w:rPr>
          <w:lang w:val="da-DK"/>
        </w:rPr>
        <w:t>Frankrig</w:t>
      </w:r>
    </w:p>
    <w:p w14:paraId="020270CC" w14:textId="77777777" w:rsidR="001B06FB" w:rsidRPr="002A00F0" w:rsidRDefault="001B06FB" w:rsidP="001B06FB">
      <w:pPr>
        <w:pStyle w:val="EMEABodyText"/>
        <w:rPr>
          <w:lang w:val="da-DK"/>
        </w:rPr>
      </w:pPr>
    </w:p>
    <w:p w14:paraId="32ADE567" w14:textId="77777777" w:rsidR="001B06FB" w:rsidRPr="002A00F0" w:rsidRDefault="001B06FB" w:rsidP="001B06FB">
      <w:pPr>
        <w:pStyle w:val="EMEAHeading3"/>
        <w:rPr>
          <w:lang w:val="da-DK"/>
        </w:rPr>
      </w:pPr>
      <w:r w:rsidRPr="002A00F0">
        <w:rPr>
          <w:lang w:val="da-DK"/>
        </w:rPr>
        <w:t>Fremstiller:</w:t>
      </w:r>
    </w:p>
    <w:p w14:paraId="5446691A" w14:textId="77777777" w:rsidR="001B06FB" w:rsidRPr="00FC2E5F" w:rsidRDefault="001B06FB" w:rsidP="001B06FB">
      <w:pPr>
        <w:pStyle w:val="EMEAAddress"/>
        <w:rPr>
          <w:lang w:val="da-DK"/>
        </w:rPr>
      </w:pPr>
      <w:r w:rsidRPr="00FC2E5F">
        <w:rPr>
          <w:lang w:val="da-DK"/>
        </w:rPr>
        <w:t>SANOFI WINTHROP INDUSTRIE</w:t>
      </w:r>
      <w:r w:rsidRPr="00FC2E5F">
        <w:rPr>
          <w:lang w:val="da-DK"/>
        </w:rPr>
        <w:br/>
        <w:t>1, rue de la Vierge</w:t>
      </w:r>
      <w:r w:rsidRPr="00FC2E5F">
        <w:rPr>
          <w:lang w:val="da-DK"/>
        </w:rPr>
        <w:br/>
        <w:t>Ambarès &amp; Lagrave</w:t>
      </w:r>
      <w:r w:rsidRPr="00FC2E5F">
        <w:rPr>
          <w:lang w:val="da-DK"/>
        </w:rPr>
        <w:br/>
        <w:t>F-33565 Carbon Blanc Cedex - Frankrig</w:t>
      </w:r>
    </w:p>
    <w:p w14:paraId="2C3ADC45" w14:textId="77777777" w:rsidR="001B06FB" w:rsidRPr="00FC2E5F" w:rsidRDefault="001B06FB" w:rsidP="001B06FB">
      <w:pPr>
        <w:pStyle w:val="EMEAAddress"/>
        <w:rPr>
          <w:lang w:val="da-DK"/>
        </w:rPr>
      </w:pPr>
    </w:p>
    <w:p w14:paraId="69210407" w14:textId="77777777" w:rsidR="001B06FB" w:rsidRPr="009D71B3" w:rsidRDefault="001B06FB" w:rsidP="001B06FB">
      <w:pPr>
        <w:pStyle w:val="EMEAAddress"/>
        <w:rPr>
          <w:lang w:val="en-US"/>
        </w:rPr>
      </w:pPr>
      <w:r w:rsidRPr="009D71B3">
        <w:rPr>
          <w:lang w:val="en-US"/>
        </w:rPr>
        <w:t>SANOFI WINTHROP INDUSTRIE</w:t>
      </w:r>
      <w:r w:rsidRPr="009D71B3">
        <w:rPr>
          <w:lang w:val="en-US"/>
        </w:rPr>
        <w:br/>
        <w:t>30-36 Avenue Gustave Eiffel, BP 7166</w:t>
      </w:r>
      <w:r w:rsidRPr="009D71B3">
        <w:rPr>
          <w:lang w:val="en-US"/>
        </w:rPr>
        <w:br/>
        <w:t>F-37071 Tours Cedex 2 - Frankrig</w:t>
      </w:r>
    </w:p>
    <w:p w14:paraId="32A46CE4" w14:textId="77777777" w:rsidR="001B06FB" w:rsidRPr="009D71B3" w:rsidRDefault="001B06FB" w:rsidP="001B06FB">
      <w:pPr>
        <w:pStyle w:val="EMEAAddress"/>
        <w:rPr>
          <w:lang w:val="en-US"/>
        </w:rPr>
      </w:pPr>
    </w:p>
    <w:p w14:paraId="68F23354" w14:textId="77777777" w:rsidR="001B06FB" w:rsidRPr="002A00F0" w:rsidRDefault="001B06FB" w:rsidP="001B06FB">
      <w:pPr>
        <w:pStyle w:val="EMEAAddress"/>
        <w:rPr>
          <w:lang w:val="da-DK"/>
        </w:rPr>
      </w:pPr>
      <w:r w:rsidRPr="009D71B3">
        <w:rPr>
          <w:lang w:val="en-US"/>
        </w:rPr>
        <w:t> </w:t>
      </w:r>
      <w:r w:rsidRPr="002A00F0">
        <w:rPr>
          <w:lang w:val="da-DK"/>
        </w:rPr>
        <w:t>- </w:t>
      </w:r>
    </w:p>
    <w:p w14:paraId="2EA808D0" w14:textId="77777777" w:rsidR="001B06FB" w:rsidRDefault="001B06FB">
      <w:pPr>
        <w:pStyle w:val="EMEABodyText"/>
        <w:rPr>
          <w:lang w:val="da-DK"/>
        </w:rPr>
      </w:pPr>
    </w:p>
    <w:p w14:paraId="7F66F198" w14:textId="77777777" w:rsidR="00A978BB" w:rsidRPr="00BA42EC" w:rsidRDefault="001B06FB" w:rsidP="00A978BB">
      <w:pPr>
        <w:rPr>
          <w:szCs w:val="22"/>
          <w:lang w:val="da-DK"/>
        </w:rPr>
      </w:pPr>
      <w:r w:rsidRPr="002A00F0">
        <w:rPr>
          <w:lang w:val="da-DK"/>
        </w:rPr>
        <w:t xml:space="preserve">Hvis du vil have yderligere oplysninger om </w:t>
      </w:r>
      <w:r>
        <w:rPr>
          <w:lang w:val="da-DK"/>
        </w:rPr>
        <w:t>Karvea</w:t>
      </w:r>
      <w:r w:rsidRPr="002A00F0">
        <w:rPr>
          <w:lang w:val="da-DK"/>
        </w:rPr>
        <w:t>, skal du henvende dig til den lokale repræsentan</w:t>
      </w:r>
      <w:r w:rsidR="00A978BB">
        <w:rPr>
          <w:lang w:val="da-DK"/>
        </w:rPr>
        <w:t>t</w:t>
      </w:r>
      <w:r w:rsidR="00A978BB" w:rsidRPr="00A978BB">
        <w:rPr>
          <w:szCs w:val="22"/>
          <w:lang w:val="da-DK"/>
        </w:rPr>
        <w:t xml:space="preserve"> </w:t>
      </w:r>
      <w:r w:rsidR="00A978BB" w:rsidRPr="00BA42EC">
        <w:rPr>
          <w:szCs w:val="22"/>
          <w:lang w:val="da-DK"/>
        </w:rPr>
        <w:t>for indehaveren af markedsføringstilladelsen:</w:t>
      </w:r>
    </w:p>
    <w:p w14:paraId="2B4F52D9" w14:textId="77777777" w:rsidR="001B06FB" w:rsidRPr="002A00F0" w:rsidRDefault="001B06FB">
      <w:pPr>
        <w:pStyle w:val="EMEABodyText"/>
        <w:rPr>
          <w:lang w:val="da-DK"/>
        </w:rPr>
      </w:pPr>
    </w:p>
    <w:p w14:paraId="1D2A27C6" w14:textId="77777777" w:rsidR="001B06FB" w:rsidRPr="002A00F0" w:rsidRDefault="001B06FB">
      <w:pPr>
        <w:pStyle w:val="EMEABodyText"/>
        <w:rPr>
          <w:lang w:val="da-DK"/>
        </w:rPr>
      </w:pPr>
    </w:p>
    <w:tbl>
      <w:tblPr>
        <w:tblW w:w="9356" w:type="dxa"/>
        <w:tblInd w:w="-34" w:type="dxa"/>
        <w:tblLayout w:type="fixed"/>
        <w:tblLook w:val="0000" w:firstRow="0" w:lastRow="0" w:firstColumn="0" w:lastColumn="0" w:noHBand="0" w:noVBand="0"/>
      </w:tblPr>
      <w:tblGrid>
        <w:gridCol w:w="34"/>
        <w:gridCol w:w="4644"/>
        <w:gridCol w:w="4678"/>
      </w:tblGrid>
      <w:tr w:rsidR="001B06FB" w14:paraId="4D057B1C" w14:textId="77777777">
        <w:trPr>
          <w:gridBefore w:val="1"/>
          <w:wBefore w:w="34" w:type="dxa"/>
          <w:cantSplit/>
        </w:trPr>
        <w:tc>
          <w:tcPr>
            <w:tcW w:w="4644" w:type="dxa"/>
          </w:tcPr>
          <w:p w14:paraId="7544A1B5" w14:textId="77777777" w:rsidR="001B06FB" w:rsidRDefault="001B06FB">
            <w:pPr>
              <w:rPr>
                <w:b/>
                <w:bCs/>
                <w:lang w:val="fr-BE"/>
              </w:rPr>
            </w:pPr>
            <w:r>
              <w:rPr>
                <w:b/>
                <w:bCs/>
                <w:lang w:val="mt-MT"/>
              </w:rPr>
              <w:t>België/</w:t>
            </w:r>
            <w:r>
              <w:rPr>
                <w:b/>
                <w:bCs/>
                <w:lang w:val="cs-CZ"/>
              </w:rPr>
              <w:t>Belgique</w:t>
            </w:r>
            <w:r>
              <w:rPr>
                <w:b/>
                <w:bCs/>
                <w:lang w:val="mt-MT"/>
              </w:rPr>
              <w:t>/Belgien</w:t>
            </w:r>
          </w:p>
          <w:p w14:paraId="64FC813B" w14:textId="77777777" w:rsidR="001B06FB" w:rsidRDefault="00CA6F9E">
            <w:pPr>
              <w:rPr>
                <w:lang w:val="fr-BE"/>
              </w:rPr>
            </w:pPr>
            <w:r>
              <w:rPr>
                <w:snapToGrid w:val="0"/>
                <w:lang w:val="fr-BE"/>
              </w:rPr>
              <w:t>S</w:t>
            </w:r>
            <w:r w:rsidR="001B06FB">
              <w:rPr>
                <w:snapToGrid w:val="0"/>
                <w:lang w:val="fr-BE"/>
              </w:rPr>
              <w:t>anofi Belgium</w:t>
            </w:r>
          </w:p>
          <w:p w14:paraId="45F6A49A" w14:textId="77777777" w:rsidR="001B06FB" w:rsidRDefault="001B06FB">
            <w:pPr>
              <w:rPr>
                <w:snapToGrid w:val="0"/>
                <w:lang w:val="fr-BE"/>
              </w:rPr>
            </w:pPr>
            <w:r>
              <w:rPr>
                <w:lang w:val="fr-BE"/>
              </w:rPr>
              <w:t xml:space="preserve">Tél/Tel: </w:t>
            </w:r>
            <w:r>
              <w:rPr>
                <w:snapToGrid w:val="0"/>
                <w:lang w:val="fr-BE"/>
              </w:rPr>
              <w:t>+32 (0)2 710 54 00</w:t>
            </w:r>
          </w:p>
          <w:p w14:paraId="22157E91" w14:textId="77777777" w:rsidR="001B06FB" w:rsidRDefault="001B06FB">
            <w:pPr>
              <w:rPr>
                <w:lang w:val="fr-BE"/>
              </w:rPr>
            </w:pPr>
          </w:p>
        </w:tc>
        <w:tc>
          <w:tcPr>
            <w:tcW w:w="4678" w:type="dxa"/>
          </w:tcPr>
          <w:p w14:paraId="2DA53341" w14:textId="77777777" w:rsidR="00CA6F9E" w:rsidRDefault="00CA6F9E" w:rsidP="00CA6F9E">
            <w:pPr>
              <w:rPr>
                <w:b/>
                <w:bCs/>
                <w:lang w:val="lt-LT"/>
              </w:rPr>
            </w:pPr>
            <w:r>
              <w:rPr>
                <w:b/>
                <w:bCs/>
                <w:lang w:val="lt-LT"/>
              </w:rPr>
              <w:t>Lietuva</w:t>
            </w:r>
          </w:p>
          <w:p w14:paraId="35AC0F65" w14:textId="77777777" w:rsidR="00CA6F9E" w:rsidRDefault="00CA6F9E" w:rsidP="00CA6F9E">
            <w:pPr>
              <w:rPr>
                <w:lang w:val="fr-FR"/>
              </w:rPr>
            </w:pPr>
            <w:r>
              <w:rPr>
                <w:lang w:val="cs-CZ"/>
              </w:rPr>
              <w:t>UAB sanofi-aventis Lietuva</w:t>
            </w:r>
          </w:p>
          <w:p w14:paraId="24D753CF" w14:textId="77777777" w:rsidR="00CA6F9E" w:rsidRDefault="00CA6F9E" w:rsidP="00CA6F9E">
            <w:pPr>
              <w:rPr>
                <w:lang w:val="cs-CZ"/>
              </w:rPr>
            </w:pPr>
            <w:r>
              <w:rPr>
                <w:lang w:val="cs-CZ"/>
              </w:rPr>
              <w:t>Tel: +370 5 2755224</w:t>
            </w:r>
          </w:p>
          <w:p w14:paraId="73B6F5ED" w14:textId="77777777" w:rsidR="001B06FB" w:rsidRDefault="001B06FB" w:rsidP="00CA6F9E">
            <w:pPr>
              <w:rPr>
                <w:lang w:val="fr-BE"/>
              </w:rPr>
            </w:pPr>
          </w:p>
        </w:tc>
      </w:tr>
      <w:tr w:rsidR="001B06FB" w14:paraId="522A3C59" w14:textId="77777777">
        <w:trPr>
          <w:gridBefore w:val="1"/>
          <w:wBefore w:w="34" w:type="dxa"/>
          <w:cantSplit/>
        </w:trPr>
        <w:tc>
          <w:tcPr>
            <w:tcW w:w="4644" w:type="dxa"/>
          </w:tcPr>
          <w:p w14:paraId="6650BE4E" w14:textId="77777777" w:rsidR="001B06FB" w:rsidRDefault="001B06FB">
            <w:pPr>
              <w:rPr>
                <w:b/>
                <w:bCs/>
                <w:lang w:val="fr-BE"/>
              </w:rPr>
            </w:pPr>
            <w:r>
              <w:rPr>
                <w:b/>
                <w:bCs/>
              </w:rPr>
              <w:t>България</w:t>
            </w:r>
          </w:p>
          <w:p w14:paraId="42A1AE12" w14:textId="77777777" w:rsidR="001B06FB" w:rsidRDefault="00F4639E">
            <w:pPr>
              <w:rPr>
                <w:noProof/>
                <w:lang w:val="fr-BE"/>
              </w:rPr>
            </w:pPr>
            <w:r>
              <w:rPr>
                <w:noProof/>
                <w:lang w:val="fr-BE"/>
              </w:rPr>
              <w:t>S</w:t>
            </w:r>
            <w:r w:rsidR="001B06FB">
              <w:rPr>
                <w:noProof/>
                <w:lang w:val="fr-BE"/>
              </w:rPr>
              <w:t>anofi Bulgaria EOOD</w:t>
            </w:r>
          </w:p>
          <w:p w14:paraId="4F9FCC6B" w14:textId="77777777" w:rsidR="001B06FB" w:rsidRDefault="001B06FB">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14:paraId="40720395" w14:textId="77777777" w:rsidR="001B06FB" w:rsidRDefault="001B06FB">
            <w:pPr>
              <w:rPr>
                <w:lang w:val="cs-CZ"/>
              </w:rPr>
            </w:pPr>
          </w:p>
        </w:tc>
        <w:tc>
          <w:tcPr>
            <w:tcW w:w="4678" w:type="dxa"/>
          </w:tcPr>
          <w:p w14:paraId="71003561" w14:textId="77777777" w:rsidR="00CA6F9E" w:rsidRDefault="00CA6F9E" w:rsidP="00CA6F9E">
            <w:pPr>
              <w:rPr>
                <w:b/>
                <w:bCs/>
                <w:lang w:val="fr-LU"/>
              </w:rPr>
            </w:pPr>
            <w:r>
              <w:rPr>
                <w:b/>
                <w:bCs/>
                <w:lang w:val="fr-LU"/>
              </w:rPr>
              <w:t>Luxembourg/Luxemburg</w:t>
            </w:r>
          </w:p>
          <w:p w14:paraId="300CCAAB" w14:textId="77777777" w:rsidR="00CA6F9E" w:rsidRDefault="00CA6F9E" w:rsidP="00CA6F9E">
            <w:pPr>
              <w:rPr>
                <w:snapToGrid w:val="0"/>
                <w:lang w:val="fr-BE"/>
              </w:rPr>
            </w:pPr>
            <w:r>
              <w:rPr>
                <w:snapToGrid w:val="0"/>
                <w:lang w:val="fr-BE"/>
              </w:rPr>
              <w:t xml:space="preserve">Sanofi Belgium </w:t>
            </w:r>
          </w:p>
          <w:p w14:paraId="75C7C27B" w14:textId="77777777" w:rsidR="00CA6F9E" w:rsidRDefault="00CA6F9E" w:rsidP="00CA6F9E">
            <w:pPr>
              <w:rPr>
                <w:lang w:val="fr-BE"/>
              </w:rPr>
            </w:pPr>
            <w:r>
              <w:rPr>
                <w:lang w:val="fr-LU"/>
              </w:rPr>
              <w:t xml:space="preserve">Tél/Tel: </w:t>
            </w:r>
            <w:r>
              <w:rPr>
                <w:snapToGrid w:val="0"/>
                <w:lang w:val="fr-BE"/>
              </w:rPr>
              <w:t>+32 (0)2 710 54 00 (</w:t>
            </w:r>
            <w:r>
              <w:rPr>
                <w:lang w:val="fr-BE"/>
              </w:rPr>
              <w:t>Belgique/Belgien)</w:t>
            </w:r>
          </w:p>
          <w:p w14:paraId="0B7CEA03" w14:textId="77777777" w:rsidR="001B06FB" w:rsidRDefault="001B06FB" w:rsidP="00CA6F9E">
            <w:pPr>
              <w:rPr>
                <w:lang w:val="hu-HU"/>
              </w:rPr>
            </w:pPr>
          </w:p>
        </w:tc>
      </w:tr>
      <w:tr w:rsidR="001B06FB" w14:paraId="2989E133" w14:textId="77777777">
        <w:trPr>
          <w:gridBefore w:val="1"/>
          <w:wBefore w:w="34" w:type="dxa"/>
          <w:cantSplit/>
        </w:trPr>
        <w:tc>
          <w:tcPr>
            <w:tcW w:w="4644" w:type="dxa"/>
          </w:tcPr>
          <w:p w14:paraId="3959F235" w14:textId="77777777" w:rsidR="001B06FB" w:rsidRDefault="001B06FB">
            <w:pPr>
              <w:rPr>
                <w:b/>
                <w:bCs/>
                <w:lang w:val="fr-BE"/>
              </w:rPr>
            </w:pPr>
            <w:r>
              <w:rPr>
                <w:b/>
                <w:bCs/>
                <w:lang w:val="fr-BE"/>
              </w:rPr>
              <w:t>Česká republika</w:t>
            </w:r>
          </w:p>
          <w:p w14:paraId="4AADA6DB" w14:textId="77777777" w:rsidR="001B06FB" w:rsidRDefault="001B06FB">
            <w:pPr>
              <w:rPr>
                <w:lang w:val="cs-CZ"/>
              </w:rPr>
            </w:pPr>
            <w:r>
              <w:rPr>
                <w:lang w:val="cs-CZ"/>
              </w:rPr>
              <w:t>sanofi-aventis, s.r.o.</w:t>
            </w:r>
          </w:p>
          <w:p w14:paraId="02E703F7" w14:textId="77777777" w:rsidR="001B06FB" w:rsidRDefault="001B06FB">
            <w:pPr>
              <w:rPr>
                <w:lang w:val="cs-CZ"/>
              </w:rPr>
            </w:pPr>
            <w:r>
              <w:rPr>
                <w:lang w:val="cs-CZ"/>
              </w:rPr>
              <w:t>Tel: +420 233 086 111</w:t>
            </w:r>
          </w:p>
          <w:p w14:paraId="738FDD7D" w14:textId="77777777" w:rsidR="001B06FB" w:rsidRDefault="001B06FB">
            <w:pPr>
              <w:rPr>
                <w:lang w:val="cs-CZ"/>
              </w:rPr>
            </w:pPr>
          </w:p>
        </w:tc>
        <w:tc>
          <w:tcPr>
            <w:tcW w:w="4678" w:type="dxa"/>
          </w:tcPr>
          <w:p w14:paraId="7130FE8B" w14:textId="77777777" w:rsidR="00CA6F9E" w:rsidRDefault="00CA6F9E" w:rsidP="00CA6F9E">
            <w:pPr>
              <w:rPr>
                <w:b/>
                <w:bCs/>
                <w:lang w:val="hu-HU"/>
              </w:rPr>
            </w:pPr>
            <w:r>
              <w:rPr>
                <w:b/>
                <w:bCs/>
                <w:lang w:val="hu-HU"/>
              </w:rPr>
              <w:t>Magyarország</w:t>
            </w:r>
          </w:p>
          <w:p w14:paraId="7FA20E42" w14:textId="77777777" w:rsidR="00226A8A" w:rsidRDefault="00B373B1" w:rsidP="00CA6F9E">
            <w:pPr>
              <w:rPr>
                <w:lang w:val="cs-CZ"/>
              </w:rPr>
            </w:pPr>
            <w:r w:rsidRPr="00B373B1">
              <w:rPr>
                <w:lang w:val="cs-CZ"/>
              </w:rPr>
              <w:t>SANOFI-AVENTIS Zrt.</w:t>
            </w:r>
          </w:p>
          <w:p w14:paraId="0709EC3F" w14:textId="77777777" w:rsidR="00CA6F9E" w:rsidRDefault="00CA6F9E" w:rsidP="00CA6F9E">
            <w:pPr>
              <w:rPr>
                <w:lang w:val="hu-HU"/>
              </w:rPr>
            </w:pPr>
            <w:r>
              <w:rPr>
                <w:lang w:val="cs-CZ"/>
              </w:rPr>
              <w:t xml:space="preserve">Tel.: +36 1 </w:t>
            </w:r>
            <w:r>
              <w:rPr>
                <w:lang w:val="hu-HU"/>
              </w:rPr>
              <w:t>505 0050</w:t>
            </w:r>
          </w:p>
          <w:p w14:paraId="22B8E084" w14:textId="77777777" w:rsidR="001B06FB" w:rsidRDefault="001B06FB" w:rsidP="00CA6F9E">
            <w:pPr>
              <w:rPr>
                <w:lang w:val="cs-CZ"/>
              </w:rPr>
            </w:pPr>
          </w:p>
        </w:tc>
      </w:tr>
      <w:tr w:rsidR="001B06FB" w:rsidRPr="00CA5A1A" w14:paraId="1B5A9A33" w14:textId="77777777">
        <w:trPr>
          <w:gridBefore w:val="1"/>
          <w:wBefore w:w="34" w:type="dxa"/>
          <w:cantSplit/>
        </w:trPr>
        <w:tc>
          <w:tcPr>
            <w:tcW w:w="4644" w:type="dxa"/>
          </w:tcPr>
          <w:p w14:paraId="299132AD" w14:textId="77777777" w:rsidR="001B06FB" w:rsidRDefault="001B06FB">
            <w:pPr>
              <w:rPr>
                <w:b/>
                <w:bCs/>
                <w:lang w:val="cs-CZ"/>
              </w:rPr>
            </w:pPr>
            <w:r>
              <w:rPr>
                <w:b/>
                <w:bCs/>
                <w:lang w:val="cs-CZ"/>
              </w:rPr>
              <w:t>Danmark</w:t>
            </w:r>
          </w:p>
          <w:p w14:paraId="4251E5D2" w14:textId="77777777" w:rsidR="001B06FB" w:rsidRDefault="003A62E2">
            <w:pPr>
              <w:rPr>
                <w:lang w:val="cs-CZ"/>
              </w:rPr>
            </w:pPr>
            <w:r>
              <w:rPr>
                <w:lang w:val="cs-CZ"/>
              </w:rPr>
              <w:t>S</w:t>
            </w:r>
            <w:r w:rsidR="001B06FB">
              <w:rPr>
                <w:lang w:val="cs-CZ"/>
              </w:rPr>
              <w:t>anofi A/S</w:t>
            </w:r>
          </w:p>
          <w:p w14:paraId="5AEA945C" w14:textId="77777777" w:rsidR="001B06FB" w:rsidRDefault="001B06FB">
            <w:pPr>
              <w:rPr>
                <w:lang w:val="cs-CZ"/>
              </w:rPr>
            </w:pPr>
            <w:r>
              <w:rPr>
                <w:lang w:val="cs-CZ"/>
              </w:rPr>
              <w:t>Tlf: +45 45 16 70 00</w:t>
            </w:r>
          </w:p>
          <w:p w14:paraId="744A7CEA" w14:textId="77777777" w:rsidR="001B06FB" w:rsidRDefault="001B06FB">
            <w:pPr>
              <w:rPr>
                <w:lang w:val="cs-CZ"/>
              </w:rPr>
            </w:pPr>
          </w:p>
        </w:tc>
        <w:tc>
          <w:tcPr>
            <w:tcW w:w="4678" w:type="dxa"/>
          </w:tcPr>
          <w:p w14:paraId="68A701A2" w14:textId="77777777" w:rsidR="00CA6F9E" w:rsidRDefault="00CA6F9E" w:rsidP="00CA6F9E">
            <w:pPr>
              <w:rPr>
                <w:b/>
                <w:bCs/>
                <w:lang w:val="mt-MT"/>
              </w:rPr>
            </w:pPr>
            <w:r>
              <w:rPr>
                <w:b/>
                <w:bCs/>
                <w:lang w:val="mt-MT"/>
              </w:rPr>
              <w:t>Malta</w:t>
            </w:r>
          </w:p>
          <w:p w14:paraId="69F6A1F4" w14:textId="77777777" w:rsidR="00CA6F9E" w:rsidRDefault="00CA6F9E" w:rsidP="00CA6F9E">
            <w:pPr>
              <w:rPr>
                <w:lang w:val="cs-CZ"/>
              </w:rPr>
            </w:pPr>
            <w:r>
              <w:rPr>
                <w:lang w:val="fr-FR"/>
              </w:rPr>
              <w:t xml:space="preserve">Sanofi </w:t>
            </w:r>
            <w:r w:rsidR="003A62E2">
              <w:rPr>
                <w:lang w:val="fr-FR"/>
              </w:rPr>
              <w:t>S.</w:t>
            </w:r>
            <w:r w:rsidR="00B727E0">
              <w:rPr>
                <w:lang w:val="fr-FR"/>
              </w:rPr>
              <w:t>r.l</w:t>
            </w:r>
            <w:r w:rsidR="003A62E2">
              <w:rPr>
                <w:lang w:val="fr-FR"/>
              </w:rPr>
              <w:t>.</w:t>
            </w:r>
          </w:p>
          <w:p w14:paraId="35B00261" w14:textId="77777777" w:rsidR="00CA6F9E" w:rsidRDefault="00CA6F9E" w:rsidP="00CA6F9E">
            <w:pPr>
              <w:rPr>
                <w:lang w:val="cs-CZ"/>
              </w:rPr>
            </w:pPr>
            <w:r>
              <w:rPr>
                <w:lang w:val="cs-CZ"/>
              </w:rPr>
              <w:t xml:space="preserve">Tel: </w:t>
            </w:r>
            <w:r w:rsidR="003A62E2">
              <w:rPr>
                <w:lang w:val="cs-CZ"/>
              </w:rPr>
              <w:t>+39 02 39394275</w:t>
            </w:r>
          </w:p>
          <w:p w14:paraId="3C581CEE" w14:textId="77777777" w:rsidR="001B06FB" w:rsidRDefault="001B06FB" w:rsidP="00CA6F9E">
            <w:pPr>
              <w:rPr>
                <w:lang w:val="cs-CZ"/>
              </w:rPr>
            </w:pPr>
          </w:p>
        </w:tc>
      </w:tr>
      <w:tr w:rsidR="001B06FB" w14:paraId="4CDA7A74" w14:textId="77777777">
        <w:trPr>
          <w:gridBefore w:val="1"/>
          <w:wBefore w:w="34" w:type="dxa"/>
          <w:cantSplit/>
        </w:trPr>
        <w:tc>
          <w:tcPr>
            <w:tcW w:w="4644" w:type="dxa"/>
          </w:tcPr>
          <w:p w14:paraId="7DDA51CB" w14:textId="77777777" w:rsidR="001B06FB" w:rsidRDefault="001B06FB">
            <w:pPr>
              <w:rPr>
                <w:b/>
                <w:bCs/>
                <w:lang w:val="cs-CZ"/>
              </w:rPr>
            </w:pPr>
            <w:r>
              <w:rPr>
                <w:b/>
                <w:bCs/>
                <w:lang w:val="cs-CZ"/>
              </w:rPr>
              <w:t>Deutschland</w:t>
            </w:r>
          </w:p>
          <w:p w14:paraId="3B80CC96" w14:textId="77777777" w:rsidR="00F4639E" w:rsidRPr="00335592" w:rsidRDefault="00F4639E" w:rsidP="00F4639E">
            <w:pPr>
              <w:rPr>
                <w:lang w:val="fr-FR"/>
              </w:rPr>
            </w:pPr>
            <w:r w:rsidRPr="00335592">
              <w:rPr>
                <w:lang w:val="fr-FR"/>
              </w:rPr>
              <w:t>Sanofi-Aventis Deutschland GmbH</w:t>
            </w:r>
          </w:p>
          <w:p w14:paraId="57356970" w14:textId="77777777" w:rsidR="00F4639E" w:rsidRPr="009313D0" w:rsidRDefault="00F4639E" w:rsidP="00F4639E">
            <w:pPr>
              <w:rPr>
                <w:lang w:val="cs-CZ"/>
              </w:rPr>
            </w:pPr>
            <w:r>
              <w:rPr>
                <w:lang w:val="cs-CZ"/>
              </w:rPr>
              <w:t>Tel</w:t>
            </w:r>
            <w:r w:rsidRPr="009313D0">
              <w:rPr>
                <w:lang w:val="cs-CZ"/>
              </w:rPr>
              <w:t>: 0800 52 52 010</w:t>
            </w:r>
          </w:p>
          <w:p w14:paraId="371ACA73" w14:textId="77777777" w:rsidR="00F4639E" w:rsidRDefault="00F4639E" w:rsidP="00F4639E">
            <w:pPr>
              <w:rPr>
                <w:lang w:val="cs-CZ"/>
              </w:rPr>
            </w:pPr>
            <w:r w:rsidRPr="009313D0">
              <w:rPr>
                <w:lang w:val="cs-CZ"/>
              </w:rPr>
              <w:t>Tel. aus dem Ausland: +49 69 305 21 131</w:t>
            </w:r>
          </w:p>
          <w:p w14:paraId="19D572AC" w14:textId="77777777" w:rsidR="001B06FB" w:rsidRPr="00FE4CDA" w:rsidRDefault="001B06FB" w:rsidP="00137E29">
            <w:pPr>
              <w:rPr>
                <w:lang w:val="de-DE"/>
              </w:rPr>
            </w:pPr>
          </w:p>
        </w:tc>
        <w:tc>
          <w:tcPr>
            <w:tcW w:w="4678" w:type="dxa"/>
          </w:tcPr>
          <w:p w14:paraId="2C9D029B" w14:textId="77777777" w:rsidR="00CA6F9E" w:rsidRDefault="00CA6F9E" w:rsidP="00CA6F9E">
            <w:pPr>
              <w:rPr>
                <w:b/>
                <w:bCs/>
                <w:lang w:val="cs-CZ"/>
              </w:rPr>
            </w:pPr>
            <w:r>
              <w:rPr>
                <w:b/>
                <w:bCs/>
                <w:lang w:val="cs-CZ"/>
              </w:rPr>
              <w:t>Nederland</w:t>
            </w:r>
          </w:p>
          <w:p w14:paraId="1E79D126" w14:textId="77777777" w:rsidR="00CA6F9E" w:rsidRDefault="00B727E0" w:rsidP="00CA6F9E">
            <w:pPr>
              <w:rPr>
                <w:lang w:val="cs-CZ"/>
              </w:rPr>
            </w:pPr>
            <w:r>
              <w:rPr>
                <w:lang w:val="cs-CZ"/>
              </w:rPr>
              <w:t>Genzyme Europe</w:t>
            </w:r>
            <w:r w:rsidR="00CA6F9E">
              <w:rPr>
                <w:lang w:val="cs-CZ"/>
              </w:rPr>
              <w:t xml:space="preserve"> B.V.</w:t>
            </w:r>
          </w:p>
          <w:p w14:paraId="4259544E" w14:textId="77777777" w:rsidR="00CA6F9E" w:rsidRDefault="00CA6F9E" w:rsidP="00CA6F9E">
            <w:pPr>
              <w:rPr>
                <w:lang w:val="nl-NL"/>
              </w:rPr>
            </w:pPr>
            <w:r>
              <w:rPr>
                <w:lang w:val="cs-CZ"/>
              </w:rPr>
              <w:t xml:space="preserve">Tel: </w:t>
            </w:r>
            <w:r w:rsidR="003A62E2">
              <w:rPr>
                <w:lang w:val="cs-CZ"/>
              </w:rPr>
              <w:t>+31 20 245 4000</w:t>
            </w:r>
          </w:p>
          <w:p w14:paraId="78040255" w14:textId="77777777" w:rsidR="001B06FB" w:rsidRDefault="001B06FB" w:rsidP="00CA6F9E">
            <w:pPr>
              <w:rPr>
                <w:lang w:val="et-EE"/>
              </w:rPr>
            </w:pPr>
          </w:p>
        </w:tc>
      </w:tr>
      <w:tr w:rsidR="001B06FB" w14:paraId="49F54381" w14:textId="77777777">
        <w:trPr>
          <w:gridBefore w:val="1"/>
          <w:wBefore w:w="34" w:type="dxa"/>
          <w:cantSplit/>
        </w:trPr>
        <w:tc>
          <w:tcPr>
            <w:tcW w:w="4644" w:type="dxa"/>
          </w:tcPr>
          <w:p w14:paraId="74988C7A" w14:textId="77777777" w:rsidR="001B06FB" w:rsidRDefault="001B06FB">
            <w:pPr>
              <w:rPr>
                <w:b/>
                <w:bCs/>
                <w:lang w:val="et-EE"/>
              </w:rPr>
            </w:pPr>
            <w:r>
              <w:rPr>
                <w:b/>
                <w:bCs/>
                <w:lang w:val="et-EE"/>
              </w:rPr>
              <w:lastRenderedPageBreak/>
              <w:t>Eesti</w:t>
            </w:r>
          </w:p>
          <w:p w14:paraId="1B522A72" w14:textId="77777777" w:rsidR="001B06FB" w:rsidRDefault="001B06FB">
            <w:pPr>
              <w:rPr>
                <w:lang w:val="cs-CZ"/>
              </w:rPr>
            </w:pPr>
            <w:r>
              <w:rPr>
                <w:lang w:val="cs-CZ"/>
              </w:rPr>
              <w:t>sanofi-aventis Estonia OÜ</w:t>
            </w:r>
          </w:p>
          <w:p w14:paraId="3A331049" w14:textId="77777777" w:rsidR="001B06FB" w:rsidRDefault="001B06FB">
            <w:pPr>
              <w:rPr>
                <w:lang w:val="cs-CZ"/>
              </w:rPr>
            </w:pPr>
            <w:r>
              <w:rPr>
                <w:lang w:val="cs-CZ"/>
              </w:rPr>
              <w:t>Tel: +372 627 34 88</w:t>
            </w:r>
          </w:p>
          <w:p w14:paraId="54049530" w14:textId="77777777" w:rsidR="001B06FB" w:rsidRDefault="001B06FB">
            <w:pPr>
              <w:rPr>
                <w:lang w:val="et-EE"/>
              </w:rPr>
            </w:pPr>
          </w:p>
        </w:tc>
        <w:tc>
          <w:tcPr>
            <w:tcW w:w="4678" w:type="dxa"/>
          </w:tcPr>
          <w:p w14:paraId="4EDC3604" w14:textId="77777777" w:rsidR="00CA6F9E" w:rsidRDefault="00CA6F9E" w:rsidP="00CA6F9E">
            <w:pPr>
              <w:rPr>
                <w:b/>
                <w:bCs/>
                <w:lang w:val="cs-CZ"/>
              </w:rPr>
            </w:pPr>
            <w:r>
              <w:rPr>
                <w:b/>
                <w:bCs/>
                <w:lang w:val="cs-CZ"/>
              </w:rPr>
              <w:t>Norge</w:t>
            </w:r>
          </w:p>
          <w:p w14:paraId="711120A6" w14:textId="77777777" w:rsidR="00CA6F9E" w:rsidRDefault="00CA6F9E" w:rsidP="00CA6F9E">
            <w:pPr>
              <w:rPr>
                <w:lang w:val="cs-CZ"/>
              </w:rPr>
            </w:pPr>
            <w:r>
              <w:rPr>
                <w:lang w:val="cs-CZ"/>
              </w:rPr>
              <w:t>sanofi-aventis Norge AS</w:t>
            </w:r>
          </w:p>
          <w:p w14:paraId="391E8168" w14:textId="77777777" w:rsidR="00CA6F9E" w:rsidRDefault="00CA6F9E" w:rsidP="00CA6F9E">
            <w:pPr>
              <w:rPr>
                <w:lang w:val="cs-CZ"/>
              </w:rPr>
            </w:pPr>
            <w:r>
              <w:rPr>
                <w:lang w:val="cs-CZ"/>
              </w:rPr>
              <w:t>Tlf: +47 67 10 71 00</w:t>
            </w:r>
          </w:p>
          <w:p w14:paraId="62574B6B" w14:textId="77777777" w:rsidR="001B06FB" w:rsidRDefault="001B06FB" w:rsidP="00CA6F9E">
            <w:pPr>
              <w:rPr>
                <w:lang w:val="fr-FR"/>
              </w:rPr>
            </w:pPr>
          </w:p>
        </w:tc>
      </w:tr>
      <w:tr w:rsidR="001B06FB" w14:paraId="47AB6528" w14:textId="77777777">
        <w:trPr>
          <w:gridBefore w:val="1"/>
          <w:wBefore w:w="34" w:type="dxa"/>
          <w:cantSplit/>
        </w:trPr>
        <w:tc>
          <w:tcPr>
            <w:tcW w:w="4644" w:type="dxa"/>
          </w:tcPr>
          <w:p w14:paraId="612B7A76" w14:textId="77777777" w:rsidR="001B06FB" w:rsidRDefault="001B06FB">
            <w:pPr>
              <w:rPr>
                <w:b/>
                <w:bCs/>
                <w:lang w:val="cs-CZ"/>
              </w:rPr>
            </w:pPr>
            <w:r>
              <w:rPr>
                <w:b/>
                <w:bCs/>
                <w:lang w:val="el-GR"/>
              </w:rPr>
              <w:t>Ελλάδα</w:t>
            </w:r>
          </w:p>
          <w:p w14:paraId="5C05EF76" w14:textId="77777777" w:rsidR="001B06FB" w:rsidRDefault="001B06FB">
            <w:pPr>
              <w:rPr>
                <w:lang w:val="et-EE"/>
              </w:rPr>
            </w:pPr>
            <w:r>
              <w:rPr>
                <w:lang w:val="cs-CZ"/>
              </w:rPr>
              <w:t>sanofi-aventis AEBE</w:t>
            </w:r>
          </w:p>
          <w:p w14:paraId="6AC05F9A" w14:textId="77777777" w:rsidR="001B06FB" w:rsidRDefault="001B06FB">
            <w:pPr>
              <w:rPr>
                <w:lang w:val="cs-CZ"/>
              </w:rPr>
            </w:pPr>
            <w:r>
              <w:rPr>
                <w:lang w:val="el-GR"/>
              </w:rPr>
              <w:t>Τηλ</w:t>
            </w:r>
            <w:r>
              <w:rPr>
                <w:lang w:val="cs-CZ"/>
              </w:rPr>
              <w:t>: +30 210 900 16 00</w:t>
            </w:r>
          </w:p>
          <w:p w14:paraId="712079B3" w14:textId="77777777" w:rsidR="001B06FB" w:rsidRDefault="001B06FB">
            <w:pPr>
              <w:rPr>
                <w:lang w:val="cs-CZ"/>
              </w:rPr>
            </w:pPr>
          </w:p>
        </w:tc>
        <w:tc>
          <w:tcPr>
            <w:tcW w:w="4678" w:type="dxa"/>
            <w:tcBorders>
              <w:top w:val="nil"/>
              <w:left w:val="nil"/>
              <w:bottom w:val="nil"/>
              <w:right w:val="nil"/>
            </w:tcBorders>
          </w:tcPr>
          <w:p w14:paraId="05E9B14E" w14:textId="77777777" w:rsidR="00CA6F9E" w:rsidRDefault="00CA6F9E" w:rsidP="00CA6F9E">
            <w:pPr>
              <w:rPr>
                <w:b/>
                <w:bCs/>
                <w:lang w:val="cs-CZ"/>
              </w:rPr>
            </w:pPr>
            <w:r>
              <w:rPr>
                <w:b/>
                <w:bCs/>
                <w:lang w:val="cs-CZ"/>
              </w:rPr>
              <w:t>Österreich</w:t>
            </w:r>
          </w:p>
          <w:p w14:paraId="7143B8C0" w14:textId="77777777" w:rsidR="00CA6F9E" w:rsidRDefault="00CA6F9E" w:rsidP="00CA6F9E">
            <w:r>
              <w:t>sanofi-aventis GmbH</w:t>
            </w:r>
          </w:p>
          <w:p w14:paraId="4E139F86" w14:textId="77777777" w:rsidR="00CA6F9E" w:rsidRDefault="00CA6F9E" w:rsidP="00CA6F9E">
            <w:pPr>
              <w:rPr>
                <w:lang w:val="fr-FR"/>
              </w:rPr>
            </w:pPr>
            <w:r>
              <w:rPr>
                <w:lang w:val="fr-FR"/>
              </w:rPr>
              <w:t>Tel: +43 1 80 185 – 0</w:t>
            </w:r>
          </w:p>
          <w:p w14:paraId="61DBC898" w14:textId="77777777" w:rsidR="001B06FB" w:rsidRDefault="001B06FB" w:rsidP="00CA6F9E">
            <w:pPr>
              <w:rPr>
                <w:lang w:val="fr-FR"/>
              </w:rPr>
            </w:pPr>
          </w:p>
        </w:tc>
      </w:tr>
      <w:tr w:rsidR="001B06FB" w14:paraId="2CFF6F6E" w14:textId="77777777">
        <w:trPr>
          <w:gridBefore w:val="1"/>
          <w:wBefore w:w="34" w:type="dxa"/>
          <w:cantSplit/>
        </w:trPr>
        <w:tc>
          <w:tcPr>
            <w:tcW w:w="4644" w:type="dxa"/>
            <w:tcBorders>
              <w:top w:val="nil"/>
              <w:left w:val="nil"/>
              <w:bottom w:val="nil"/>
              <w:right w:val="nil"/>
            </w:tcBorders>
          </w:tcPr>
          <w:p w14:paraId="155485A0" w14:textId="77777777" w:rsidR="001B06FB" w:rsidRDefault="001B06FB">
            <w:pPr>
              <w:rPr>
                <w:b/>
                <w:bCs/>
                <w:lang w:val="es-ES"/>
              </w:rPr>
            </w:pPr>
            <w:r>
              <w:rPr>
                <w:b/>
                <w:bCs/>
                <w:lang w:val="es-ES"/>
              </w:rPr>
              <w:t>España</w:t>
            </w:r>
          </w:p>
          <w:p w14:paraId="669719A6" w14:textId="77777777" w:rsidR="001B06FB" w:rsidRDefault="001B06FB">
            <w:pPr>
              <w:rPr>
                <w:smallCaps/>
                <w:lang w:val="pt-PT"/>
              </w:rPr>
            </w:pPr>
            <w:r>
              <w:rPr>
                <w:lang w:val="pt-PT"/>
              </w:rPr>
              <w:t>sanofi-aventis, S.A.</w:t>
            </w:r>
          </w:p>
          <w:p w14:paraId="4DBFDCEE" w14:textId="77777777" w:rsidR="001B06FB" w:rsidRDefault="001B06FB">
            <w:pPr>
              <w:rPr>
                <w:lang w:val="pt-PT"/>
              </w:rPr>
            </w:pPr>
            <w:r>
              <w:rPr>
                <w:lang w:val="pt-PT"/>
              </w:rPr>
              <w:t>Tel: +34 93 485 94 00</w:t>
            </w:r>
          </w:p>
          <w:p w14:paraId="548B7851" w14:textId="77777777" w:rsidR="001B06FB" w:rsidRDefault="001B06FB">
            <w:pPr>
              <w:rPr>
                <w:lang w:val="sv-SE"/>
              </w:rPr>
            </w:pPr>
          </w:p>
        </w:tc>
        <w:tc>
          <w:tcPr>
            <w:tcW w:w="4678" w:type="dxa"/>
          </w:tcPr>
          <w:p w14:paraId="05939DCF" w14:textId="77777777" w:rsidR="00CA6F9E" w:rsidRDefault="00CA6F9E" w:rsidP="00CA6F9E">
            <w:pPr>
              <w:rPr>
                <w:b/>
                <w:bCs/>
                <w:lang w:val="lv-LV"/>
              </w:rPr>
            </w:pPr>
            <w:r>
              <w:rPr>
                <w:b/>
                <w:bCs/>
                <w:lang w:val="lv-LV"/>
              </w:rPr>
              <w:t>Polska</w:t>
            </w:r>
          </w:p>
          <w:p w14:paraId="0B19D4A3" w14:textId="77777777" w:rsidR="00CA6F9E" w:rsidRDefault="00CA6F9E" w:rsidP="00CA6F9E">
            <w:pPr>
              <w:rPr>
                <w:lang w:val="sv-SE"/>
              </w:rPr>
            </w:pPr>
            <w:r>
              <w:rPr>
                <w:lang w:val="sv-SE"/>
              </w:rPr>
              <w:t>sanofi-aventis Sp. z o.o.</w:t>
            </w:r>
          </w:p>
          <w:p w14:paraId="78FF1ACC" w14:textId="77777777" w:rsidR="00CA6F9E" w:rsidRDefault="00CA6F9E" w:rsidP="00CA6F9E">
            <w:pPr>
              <w:rPr>
                <w:lang w:val="fr-FR"/>
              </w:rPr>
            </w:pPr>
            <w:r>
              <w:rPr>
                <w:lang w:val="fr-FR"/>
              </w:rPr>
              <w:t>Tel.: +48 22 280 00 00</w:t>
            </w:r>
          </w:p>
          <w:p w14:paraId="6DB3FD0B" w14:textId="77777777" w:rsidR="001B06FB" w:rsidRDefault="001B06FB" w:rsidP="00A978BB">
            <w:pPr>
              <w:rPr>
                <w:lang w:val="fr-FR"/>
              </w:rPr>
            </w:pPr>
          </w:p>
        </w:tc>
      </w:tr>
      <w:tr w:rsidR="001B06FB" w14:paraId="12952E44" w14:textId="77777777">
        <w:trPr>
          <w:cantSplit/>
        </w:trPr>
        <w:tc>
          <w:tcPr>
            <w:tcW w:w="4678" w:type="dxa"/>
            <w:gridSpan w:val="2"/>
          </w:tcPr>
          <w:p w14:paraId="5E62A01B" w14:textId="77777777" w:rsidR="001B06FB" w:rsidRDefault="001B06FB">
            <w:pPr>
              <w:rPr>
                <w:b/>
                <w:bCs/>
                <w:lang w:val="fr-FR"/>
              </w:rPr>
            </w:pPr>
            <w:r>
              <w:rPr>
                <w:b/>
                <w:bCs/>
                <w:lang w:val="fr-FR"/>
              </w:rPr>
              <w:t>France</w:t>
            </w:r>
          </w:p>
          <w:p w14:paraId="08A52126" w14:textId="77777777" w:rsidR="001B06FB" w:rsidRDefault="001B06FB">
            <w:pPr>
              <w:rPr>
                <w:lang w:val="fr-FR"/>
              </w:rPr>
            </w:pPr>
            <w:r>
              <w:rPr>
                <w:lang w:val="fr-BE"/>
              </w:rPr>
              <w:t>sanofi-aventis France</w:t>
            </w:r>
          </w:p>
          <w:p w14:paraId="41F57384" w14:textId="77777777" w:rsidR="001B06FB" w:rsidRDefault="001B06FB">
            <w:pPr>
              <w:rPr>
                <w:lang w:val="pt-PT"/>
              </w:rPr>
            </w:pPr>
            <w:r>
              <w:rPr>
                <w:lang w:val="pt-PT"/>
              </w:rPr>
              <w:t xml:space="preserve">Tél: </w:t>
            </w:r>
          </w:p>
          <w:p w14:paraId="005D5816" w14:textId="77777777" w:rsidR="00D2779E" w:rsidRDefault="008F6FD7">
            <w:pPr>
              <w:rPr>
                <w:lang w:val="pt-PT"/>
              </w:rPr>
            </w:pPr>
            <w:r>
              <w:rPr>
                <w:lang w:val="pt-PT"/>
              </w:rPr>
              <w:t>0 800 222 555</w:t>
            </w:r>
          </w:p>
          <w:p w14:paraId="18090243" w14:textId="77777777" w:rsidR="001B06FB" w:rsidRDefault="001B06FB">
            <w:pPr>
              <w:rPr>
                <w:lang w:val="pt-PT"/>
              </w:rPr>
            </w:pPr>
            <w:r>
              <w:rPr>
                <w:lang w:val="pt-PT"/>
              </w:rPr>
              <w:t>Appel depuis l’étranger : +33 1 57 63 23 23</w:t>
            </w:r>
          </w:p>
          <w:p w14:paraId="2CA875A5" w14:textId="77777777" w:rsidR="001B06FB" w:rsidRDefault="001B06FB">
            <w:pPr>
              <w:rPr>
                <w:lang w:val="fr-FR"/>
              </w:rPr>
            </w:pPr>
          </w:p>
        </w:tc>
        <w:tc>
          <w:tcPr>
            <w:tcW w:w="4678" w:type="dxa"/>
          </w:tcPr>
          <w:p w14:paraId="55B610B7" w14:textId="77777777" w:rsidR="00A978BB" w:rsidRPr="00045B15" w:rsidRDefault="00A978BB" w:rsidP="00A978BB">
            <w:pPr>
              <w:rPr>
                <w:b/>
                <w:bCs/>
                <w:lang w:val="pt-PT"/>
              </w:rPr>
            </w:pPr>
            <w:r w:rsidRPr="00045B15">
              <w:rPr>
                <w:b/>
                <w:bCs/>
                <w:lang w:val="pt-PT"/>
              </w:rPr>
              <w:t>Portugal</w:t>
            </w:r>
          </w:p>
          <w:p w14:paraId="44AC1D5D" w14:textId="77777777" w:rsidR="00A978BB" w:rsidRPr="00045B15" w:rsidRDefault="00A978BB" w:rsidP="00A978BB">
            <w:pPr>
              <w:rPr>
                <w:lang w:val="pt-PT"/>
              </w:rPr>
            </w:pPr>
            <w:r>
              <w:rPr>
                <w:lang w:val="pt-PT"/>
              </w:rPr>
              <w:t>Sanofi</w:t>
            </w:r>
            <w:r w:rsidRPr="00045B15">
              <w:rPr>
                <w:lang w:val="pt-PT"/>
              </w:rPr>
              <w:t xml:space="preserve"> - Produtos Farmacêuticos, Ld</w:t>
            </w:r>
            <w:r>
              <w:rPr>
                <w:lang w:val="pt-PT"/>
              </w:rPr>
              <w:t>a</w:t>
            </w:r>
          </w:p>
          <w:p w14:paraId="19EF4D4F" w14:textId="77777777" w:rsidR="00A978BB" w:rsidRDefault="00A978BB" w:rsidP="00A978BB">
            <w:pPr>
              <w:rPr>
                <w:lang w:val="fr-FR"/>
              </w:rPr>
            </w:pPr>
            <w:r>
              <w:rPr>
                <w:lang w:val="fr-FR"/>
              </w:rPr>
              <w:t>Tel: +351 21 35 89 400</w:t>
            </w:r>
          </w:p>
          <w:p w14:paraId="0C757EFC" w14:textId="77777777" w:rsidR="001B06FB" w:rsidRDefault="001B06FB" w:rsidP="00A978BB">
            <w:pPr>
              <w:rPr>
                <w:lang w:val="cs-CZ"/>
              </w:rPr>
            </w:pPr>
          </w:p>
        </w:tc>
      </w:tr>
      <w:tr w:rsidR="001B06FB" w14:paraId="21E72FA3" w14:textId="77777777">
        <w:trPr>
          <w:gridBefore w:val="1"/>
          <w:wBefore w:w="34" w:type="dxa"/>
          <w:cantSplit/>
        </w:trPr>
        <w:tc>
          <w:tcPr>
            <w:tcW w:w="4644" w:type="dxa"/>
          </w:tcPr>
          <w:p w14:paraId="001C9A55" w14:textId="77777777" w:rsidR="00CA6F9E" w:rsidRPr="00020AFF" w:rsidRDefault="00CA6F9E" w:rsidP="00CA6F9E">
            <w:pPr>
              <w:keepNext/>
              <w:rPr>
                <w:rFonts w:eastAsia="SimSun"/>
                <w:b/>
                <w:bCs/>
                <w:lang w:val="it-IT"/>
              </w:rPr>
            </w:pPr>
            <w:r w:rsidRPr="00020AFF">
              <w:rPr>
                <w:rFonts w:eastAsia="SimSun"/>
                <w:b/>
                <w:bCs/>
                <w:lang w:val="it-IT"/>
              </w:rPr>
              <w:t>Hrvatska</w:t>
            </w:r>
          </w:p>
          <w:p w14:paraId="6459681F" w14:textId="77777777" w:rsidR="00CA6F9E" w:rsidRPr="00020AFF" w:rsidRDefault="00CA6F9E" w:rsidP="00CA6F9E">
            <w:pPr>
              <w:rPr>
                <w:rFonts w:eastAsia="SimSun"/>
                <w:lang w:val="it-IT"/>
              </w:rPr>
            </w:pPr>
            <w:r w:rsidRPr="00020AFF">
              <w:rPr>
                <w:rFonts w:eastAsia="SimSun"/>
                <w:lang w:val="it-IT"/>
              </w:rPr>
              <w:t>sanofi-aventis Croatia d.o.o.</w:t>
            </w:r>
          </w:p>
          <w:p w14:paraId="54FC64C6" w14:textId="77777777" w:rsidR="001B06FB" w:rsidRDefault="00CA6F9E" w:rsidP="00CA6F9E">
            <w:pPr>
              <w:rPr>
                <w:lang w:val="fr-FR"/>
              </w:rPr>
            </w:pPr>
            <w:r w:rsidRPr="00020AFF">
              <w:rPr>
                <w:rFonts w:eastAsia="SimSun"/>
                <w:lang w:val="fr-FR"/>
              </w:rPr>
              <w:t>Tel: +385 1 600 34 00</w:t>
            </w:r>
          </w:p>
        </w:tc>
        <w:tc>
          <w:tcPr>
            <w:tcW w:w="4678" w:type="dxa"/>
          </w:tcPr>
          <w:p w14:paraId="71B2DD4A" w14:textId="77777777" w:rsidR="00A978BB" w:rsidRDefault="00A978BB" w:rsidP="00A978BB">
            <w:pPr>
              <w:tabs>
                <w:tab w:val="left" w:pos="-720"/>
                <w:tab w:val="left" w:pos="4536"/>
              </w:tabs>
              <w:suppressAutoHyphens/>
              <w:rPr>
                <w:b/>
                <w:noProof/>
                <w:szCs w:val="22"/>
                <w:lang w:val="pl-PL"/>
              </w:rPr>
            </w:pPr>
            <w:r>
              <w:rPr>
                <w:b/>
                <w:noProof/>
                <w:szCs w:val="22"/>
                <w:lang w:val="pl-PL"/>
              </w:rPr>
              <w:t>România</w:t>
            </w:r>
          </w:p>
          <w:p w14:paraId="75E04628" w14:textId="77777777" w:rsidR="00A978BB" w:rsidRDefault="00DA7688" w:rsidP="00A978BB">
            <w:pPr>
              <w:tabs>
                <w:tab w:val="left" w:pos="-720"/>
                <w:tab w:val="left" w:pos="4536"/>
              </w:tabs>
              <w:suppressAutoHyphens/>
              <w:rPr>
                <w:noProof/>
                <w:szCs w:val="22"/>
                <w:lang w:val="pl-PL"/>
              </w:rPr>
            </w:pPr>
            <w:r>
              <w:rPr>
                <w:bCs/>
                <w:szCs w:val="22"/>
                <w:lang w:val="fr-FR"/>
              </w:rPr>
              <w:t>S</w:t>
            </w:r>
            <w:r w:rsidR="00A978BB">
              <w:rPr>
                <w:bCs/>
                <w:szCs w:val="22"/>
                <w:lang w:val="fr-FR"/>
              </w:rPr>
              <w:t>anofi Rom</w:t>
            </w:r>
            <w:r>
              <w:rPr>
                <w:bCs/>
                <w:szCs w:val="22"/>
                <w:lang w:val="fr-FR"/>
              </w:rPr>
              <w:t>a</w:t>
            </w:r>
            <w:r w:rsidR="00A978BB">
              <w:rPr>
                <w:bCs/>
                <w:szCs w:val="22"/>
                <w:lang w:val="fr-FR"/>
              </w:rPr>
              <w:t>nia SRL</w:t>
            </w:r>
          </w:p>
          <w:p w14:paraId="37F06A7D" w14:textId="77777777" w:rsidR="00A978BB" w:rsidRDefault="00A978BB" w:rsidP="00A978BB">
            <w:pPr>
              <w:rPr>
                <w:szCs w:val="22"/>
                <w:lang w:val="fr-FR"/>
              </w:rPr>
            </w:pPr>
            <w:r>
              <w:rPr>
                <w:noProof/>
                <w:szCs w:val="22"/>
                <w:lang w:val="pl-PL"/>
              </w:rPr>
              <w:t xml:space="preserve">Tel: +40 </w:t>
            </w:r>
            <w:r>
              <w:rPr>
                <w:szCs w:val="22"/>
                <w:lang w:val="fr-FR"/>
              </w:rPr>
              <w:t>(0) 21 317 31 36</w:t>
            </w:r>
          </w:p>
          <w:p w14:paraId="1D31FDED" w14:textId="77777777" w:rsidR="001B06FB" w:rsidRDefault="001B06FB" w:rsidP="00A978BB">
            <w:pPr>
              <w:rPr>
                <w:lang w:val="cs-CZ"/>
              </w:rPr>
            </w:pPr>
          </w:p>
        </w:tc>
      </w:tr>
      <w:tr w:rsidR="001B06FB" w:rsidRPr="004D0C23" w14:paraId="2E77EFE2" w14:textId="77777777">
        <w:trPr>
          <w:gridBefore w:val="1"/>
          <w:wBefore w:w="34" w:type="dxa"/>
          <w:cantSplit/>
        </w:trPr>
        <w:tc>
          <w:tcPr>
            <w:tcW w:w="4644" w:type="dxa"/>
          </w:tcPr>
          <w:p w14:paraId="3D1B3F15" w14:textId="77777777" w:rsidR="00CA6F9E" w:rsidRDefault="00CA6F9E" w:rsidP="00CA6F9E">
            <w:pPr>
              <w:rPr>
                <w:b/>
                <w:bCs/>
                <w:lang w:val="fr-FR"/>
              </w:rPr>
            </w:pPr>
            <w:r>
              <w:rPr>
                <w:b/>
                <w:bCs/>
                <w:lang w:val="fr-FR"/>
              </w:rPr>
              <w:t>Ireland</w:t>
            </w:r>
          </w:p>
          <w:p w14:paraId="594FCB50" w14:textId="77777777" w:rsidR="00CA6F9E" w:rsidRDefault="00CA6F9E" w:rsidP="00CA6F9E">
            <w:pPr>
              <w:rPr>
                <w:lang w:val="fr-FR"/>
              </w:rPr>
            </w:pPr>
            <w:r>
              <w:rPr>
                <w:lang w:val="fr-FR"/>
              </w:rPr>
              <w:t>sanofi-aventis Ireland Ltd. T/A SANOFI</w:t>
            </w:r>
          </w:p>
          <w:p w14:paraId="6537AF3A" w14:textId="77777777" w:rsidR="00CA6F9E" w:rsidRDefault="00CA6F9E" w:rsidP="00CA6F9E">
            <w:pPr>
              <w:rPr>
                <w:lang w:val="fr-FR"/>
              </w:rPr>
            </w:pPr>
            <w:r>
              <w:rPr>
                <w:lang w:val="fr-FR"/>
              </w:rPr>
              <w:t>Tel: +353 (0) 1 403 56 00</w:t>
            </w:r>
          </w:p>
          <w:p w14:paraId="244A24E1" w14:textId="77777777" w:rsidR="001B06FB" w:rsidRPr="004D0C23" w:rsidRDefault="001B06FB" w:rsidP="00CA6F9E">
            <w:pPr>
              <w:rPr>
                <w:szCs w:val="22"/>
                <w:lang w:val="cs-CZ"/>
              </w:rPr>
            </w:pPr>
          </w:p>
        </w:tc>
        <w:tc>
          <w:tcPr>
            <w:tcW w:w="4678" w:type="dxa"/>
          </w:tcPr>
          <w:p w14:paraId="4B75994A" w14:textId="77777777" w:rsidR="00A978BB" w:rsidRDefault="00A978BB" w:rsidP="00A978BB">
            <w:pPr>
              <w:rPr>
                <w:b/>
                <w:bCs/>
                <w:lang w:val="sl-SI"/>
              </w:rPr>
            </w:pPr>
            <w:r>
              <w:rPr>
                <w:b/>
                <w:bCs/>
                <w:lang w:val="sl-SI"/>
              </w:rPr>
              <w:t>Slovenija</w:t>
            </w:r>
          </w:p>
          <w:p w14:paraId="798685A5" w14:textId="77777777" w:rsidR="00A978BB" w:rsidRDefault="00A978BB" w:rsidP="00A978BB">
            <w:pPr>
              <w:rPr>
                <w:lang w:val="cs-CZ"/>
              </w:rPr>
            </w:pPr>
            <w:r>
              <w:rPr>
                <w:lang w:val="cs-CZ"/>
              </w:rPr>
              <w:t>sanofi-aventis d.o.o.</w:t>
            </w:r>
          </w:p>
          <w:p w14:paraId="38C1FC02" w14:textId="77777777" w:rsidR="00A978BB" w:rsidRDefault="00A978BB" w:rsidP="00A978BB">
            <w:pPr>
              <w:rPr>
                <w:lang w:val="cs-CZ"/>
              </w:rPr>
            </w:pPr>
            <w:r>
              <w:rPr>
                <w:lang w:val="cs-CZ"/>
              </w:rPr>
              <w:t>Tel: +386 1 560 48 00</w:t>
            </w:r>
          </w:p>
          <w:p w14:paraId="04EDB651" w14:textId="77777777" w:rsidR="001B06FB" w:rsidRPr="004D0C23" w:rsidRDefault="001B06FB" w:rsidP="00A978BB">
            <w:pPr>
              <w:rPr>
                <w:szCs w:val="22"/>
                <w:lang w:val="sk-SK"/>
              </w:rPr>
            </w:pPr>
          </w:p>
        </w:tc>
      </w:tr>
      <w:tr w:rsidR="001B06FB" w:rsidRPr="009D71B3" w14:paraId="57C08D9D" w14:textId="77777777">
        <w:trPr>
          <w:gridBefore w:val="1"/>
          <w:wBefore w:w="34" w:type="dxa"/>
          <w:cantSplit/>
        </w:trPr>
        <w:tc>
          <w:tcPr>
            <w:tcW w:w="4644" w:type="dxa"/>
          </w:tcPr>
          <w:p w14:paraId="4A3A7C41" w14:textId="77777777" w:rsidR="00CA6F9E" w:rsidRPr="004D0C23" w:rsidRDefault="00CA6F9E" w:rsidP="00CA6F9E">
            <w:pPr>
              <w:rPr>
                <w:b/>
                <w:bCs/>
                <w:szCs w:val="22"/>
                <w:lang w:val="is-IS"/>
              </w:rPr>
            </w:pPr>
            <w:r w:rsidRPr="004D0C23">
              <w:rPr>
                <w:b/>
                <w:bCs/>
                <w:szCs w:val="22"/>
                <w:lang w:val="is-IS"/>
              </w:rPr>
              <w:t>Ísland</w:t>
            </w:r>
          </w:p>
          <w:p w14:paraId="40BDAA92" w14:textId="77777777" w:rsidR="00CA6F9E" w:rsidRPr="004D0C23" w:rsidRDefault="00CA6F9E" w:rsidP="00CA6F9E">
            <w:pPr>
              <w:rPr>
                <w:szCs w:val="22"/>
                <w:lang w:val="is-IS"/>
              </w:rPr>
            </w:pPr>
            <w:r w:rsidRPr="004D0C23">
              <w:rPr>
                <w:szCs w:val="22"/>
                <w:lang w:val="cs-CZ"/>
              </w:rPr>
              <w:t>Vistor hf.</w:t>
            </w:r>
          </w:p>
          <w:p w14:paraId="47457E87" w14:textId="77777777" w:rsidR="00CA6F9E" w:rsidRPr="004D0C23" w:rsidRDefault="00CA6F9E" w:rsidP="00CA6F9E">
            <w:pPr>
              <w:rPr>
                <w:szCs w:val="22"/>
                <w:lang w:val="cs-CZ"/>
              </w:rPr>
            </w:pPr>
            <w:r w:rsidRPr="004D0C23">
              <w:rPr>
                <w:noProof/>
                <w:szCs w:val="22"/>
              </w:rPr>
              <w:t>Sími</w:t>
            </w:r>
            <w:r w:rsidRPr="004D0C23">
              <w:rPr>
                <w:szCs w:val="22"/>
                <w:lang w:val="cs-CZ"/>
              </w:rPr>
              <w:t>: +354 535 7000</w:t>
            </w:r>
          </w:p>
          <w:p w14:paraId="5013D290" w14:textId="77777777" w:rsidR="001B06FB" w:rsidRDefault="001B06FB" w:rsidP="00CA6F9E">
            <w:pPr>
              <w:rPr>
                <w:lang w:val="it-IT"/>
              </w:rPr>
            </w:pPr>
          </w:p>
        </w:tc>
        <w:tc>
          <w:tcPr>
            <w:tcW w:w="4678" w:type="dxa"/>
          </w:tcPr>
          <w:p w14:paraId="2381D021" w14:textId="77777777" w:rsidR="00A978BB" w:rsidRPr="004D0C23" w:rsidRDefault="00A978BB" w:rsidP="00A978BB">
            <w:pPr>
              <w:rPr>
                <w:b/>
                <w:bCs/>
                <w:szCs w:val="22"/>
                <w:lang w:val="sk-SK"/>
              </w:rPr>
            </w:pPr>
            <w:r w:rsidRPr="004D0C23">
              <w:rPr>
                <w:b/>
                <w:bCs/>
                <w:szCs w:val="22"/>
                <w:lang w:val="sk-SK"/>
              </w:rPr>
              <w:t>Slovenská republika</w:t>
            </w:r>
          </w:p>
          <w:p w14:paraId="461A5875" w14:textId="77777777" w:rsidR="00A978BB" w:rsidRPr="004D0C23" w:rsidRDefault="00A978BB" w:rsidP="00A978BB">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7BC04B81" w14:textId="77777777" w:rsidR="00A978BB" w:rsidRPr="004D0C23" w:rsidRDefault="00A978BB" w:rsidP="00A978BB">
            <w:pPr>
              <w:rPr>
                <w:szCs w:val="22"/>
                <w:lang w:val="sk-SK"/>
              </w:rPr>
            </w:pPr>
            <w:r w:rsidRPr="004D0C23">
              <w:rPr>
                <w:szCs w:val="22"/>
                <w:lang w:val="cs-CZ"/>
              </w:rPr>
              <w:t>Tel: +</w:t>
            </w:r>
            <w:r w:rsidRPr="004D0C23">
              <w:rPr>
                <w:szCs w:val="22"/>
                <w:lang w:val="sk-SK"/>
              </w:rPr>
              <w:t xml:space="preserve">421 2 </w:t>
            </w:r>
            <w:r w:rsidRPr="004D0C23">
              <w:rPr>
                <w:szCs w:val="22"/>
              </w:rPr>
              <w:t>33 100 100</w:t>
            </w:r>
          </w:p>
          <w:p w14:paraId="1B1D8D40" w14:textId="77777777" w:rsidR="001B06FB" w:rsidRDefault="001B06FB" w:rsidP="00A978BB">
            <w:pPr>
              <w:rPr>
                <w:lang w:val="it-IT"/>
              </w:rPr>
            </w:pPr>
          </w:p>
        </w:tc>
      </w:tr>
      <w:tr w:rsidR="001B06FB" w:rsidRPr="009D71B3" w14:paraId="37C95C9F" w14:textId="77777777">
        <w:trPr>
          <w:gridBefore w:val="1"/>
          <w:wBefore w:w="34" w:type="dxa"/>
          <w:cantSplit/>
        </w:trPr>
        <w:tc>
          <w:tcPr>
            <w:tcW w:w="4644" w:type="dxa"/>
          </w:tcPr>
          <w:p w14:paraId="1105B72D" w14:textId="77777777" w:rsidR="00CA6F9E" w:rsidRDefault="00CA6F9E" w:rsidP="00CA6F9E">
            <w:pPr>
              <w:rPr>
                <w:b/>
                <w:bCs/>
                <w:lang w:val="it-IT"/>
              </w:rPr>
            </w:pPr>
            <w:r>
              <w:rPr>
                <w:b/>
                <w:bCs/>
                <w:lang w:val="it-IT"/>
              </w:rPr>
              <w:t>Italia</w:t>
            </w:r>
          </w:p>
          <w:p w14:paraId="2350E57C" w14:textId="77777777" w:rsidR="00CA6F9E" w:rsidRDefault="00A90999" w:rsidP="00CA6F9E">
            <w:pPr>
              <w:rPr>
                <w:lang w:val="it-IT"/>
              </w:rPr>
            </w:pPr>
            <w:r>
              <w:rPr>
                <w:lang w:val="it-IT"/>
              </w:rPr>
              <w:t>S</w:t>
            </w:r>
            <w:r w:rsidR="00CA6F9E">
              <w:rPr>
                <w:lang w:val="it-IT"/>
              </w:rPr>
              <w:t>anofi S.</w:t>
            </w:r>
            <w:r w:rsidR="00B727E0">
              <w:rPr>
                <w:lang w:val="it-IT"/>
              </w:rPr>
              <w:t>r.l</w:t>
            </w:r>
            <w:r w:rsidR="00CA6F9E">
              <w:rPr>
                <w:lang w:val="it-IT"/>
              </w:rPr>
              <w:t>.</w:t>
            </w:r>
          </w:p>
          <w:p w14:paraId="718078FF" w14:textId="77777777" w:rsidR="00CA6F9E" w:rsidRDefault="00CA6F9E" w:rsidP="00CA6F9E">
            <w:pPr>
              <w:rPr>
                <w:lang w:val="it-IT"/>
              </w:rPr>
            </w:pPr>
            <w:r>
              <w:rPr>
                <w:lang w:val="it-IT"/>
              </w:rPr>
              <w:t xml:space="preserve">Tel: </w:t>
            </w:r>
            <w:r w:rsidR="00DA7688">
              <w:rPr>
                <w:lang w:val="it-IT"/>
              </w:rPr>
              <w:t>800.536389</w:t>
            </w:r>
          </w:p>
          <w:p w14:paraId="68AEBC41" w14:textId="77777777" w:rsidR="001B06FB" w:rsidRDefault="001B06FB" w:rsidP="00CA6F9E">
            <w:pPr>
              <w:rPr>
                <w:lang w:val="fr-FR"/>
              </w:rPr>
            </w:pPr>
          </w:p>
        </w:tc>
        <w:tc>
          <w:tcPr>
            <w:tcW w:w="4678" w:type="dxa"/>
          </w:tcPr>
          <w:p w14:paraId="1278FFEE" w14:textId="77777777" w:rsidR="00A978BB" w:rsidRDefault="00A978BB" w:rsidP="00A978BB">
            <w:pPr>
              <w:rPr>
                <w:b/>
                <w:bCs/>
                <w:lang w:val="it-IT"/>
              </w:rPr>
            </w:pPr>
            <w:r>
              <w:rPr>
                <w:b/>
                <w:bCs/>
                <w:lang w:val="it-IT"/>
              </w:rPr>
              <w:t>Suomi/Finland</w:t>
            </w:r>
          </w:p>
          <w:p w14:paraId="46FEF9AB" w14:textId="77777777" w:rsidR="00A978BB" w:rsidRDefault="007C4413" w:rsidP="00A978BB">
            <w:pPr>
              <w:rPr>
                <w:lang w:val="it-IT"/>
              </w:rPr>
            </w:pPr>
            <w:r>
              <w:rPr>
                <w:lang w:val="it-IT"/>
              </w:rPr>
              <w:t>Sanofi</w:t>
            </w:r>
            <w:r w:rsidR="00A978BB">
              <w:rPr>
                <w:lang w:val="it-IT"/>
              </w:rPr>
              <w:t xml:space="preserve"> Oy</w:t>
            </w:r>
          </w:p>
          <w:p w14:paraId="3EBCF568" w14:textId="77777777" w:rsidR="00A978BB" w:rsidRDefault="00A978BB" w:rsidP="00A978BB">
            <w:pPr>
              <w:rPr>
                <w:lang w:val="it-IT"/>
              </w:rPr>
            </w:pPr>
            <w:r>
              <w:rPr>
                <w:lang w:val="it-IT"/>
              </w:rPr>
              <w:t>Puh/Tel: +358 (0) 201 200 300</w:t>
            </w:r>
          </w:p>
          <w:p w14:paraId="721F59EA" w14:textId="77777777" w:rsidR="001B06FB" w:rsidRDefault="001B06FB" w:rsidP="00A978BB">
            <w:pPr>
              <w:rPr>
                <w:lang w:val="sv-SE"/>
              </w:rPr>
            </w:pPr>
          </w:p>
        </w:tc>
      </w:tr>
      <w:tr w:rsidR="001B06FB" w:rsidRPr="00EF0E54" w14:paraId="21D51756" w14:textId="77777777">
        <w:trPr>
          <w:gridBefore w:val="1"/>
          <w:wBefore w:w="34" w:type="dxa"/>
          <w:cantSplit/>
        </w:trPr>
        <w:tc>
          <w:tcPr>
            <w:tcW w:w="4644" w:type="dxa"/>
          </w:tcPr>
          <w:p w14:paraId="42F307EB" w14:textId="77777777" w:rsidR="00CA6F9E" w:rsidRDefault="00CA6F9E" w:rsidP="00CA6F9E">
            <w:pPr>
              <w:rPr>
                <w:b/>
                <w:bCs/>
                <w:lang w:val="it-IT"/>
              </w:rPr>
            </w:pPr>
            <w:r>
              <w:rPr>
                <w:b/>
                <w:bCs/>
                <w:lang w:val="el-GR"/>
              </w:rPr>
              <w:t>Κύπρος</w:t>
            </w:r>
          </w:p>
          <w:p w14:paraId="00839924" w14:textId="77777777" w:rsidR="00CA6F9E" w:rsidRDefault="00CA6F9E" w:rsidP="00CA6F9E">
            <w:pPr>
              <w:rPr>
                <w:lang w:val="it-IT"/>
              </w:rPr>
            </w:pPr>
            <w:r>
              <w:rPr>
                <w:lang w:val="it-IT"/>
              </w:rPr>
              <w:t>sanofi-aventis Cyprus Ltd.</w:t>
            </w:r>
          </w:p>
          <w:p w14:paraId="5396BA97" w14:textId="77777777" w:rsidR="00CA6F9E" w:rsidRDefault="00CA6F9E" w:rsidP="00CA6F9E">
            <w:pPr>
              <w:rPr>
                <w:lang w:val="fr-FR"/>
              </w:rPr>
            </w:pPr>
            <w:r>
              <w:rPr>
                <w:lang w:val="el-GR"/>
              </w:rPr>
              <w:t>Τηλ: +</w:t>
            </w:r>
            <w:r>
              <w:rPr>
                <w:lang w:val="fr-FR"/>
              </w:rPr>
              <w:t>357 22 871600</w:t>
            </w:r>
          </w:p>
          <w:p w14:paraId="58811BC1" w14:textId="77777777" w:rsidR="001B06FB" w:rsidRDefault="001B06FB" w:rsidP="00CA6F9E">
            <w:pPr>
              <w:rPr>
                <w:lang w:val="sv-SE"/>
              </w:rPr>
            </w:pPr>
          </w:p>
        </w:tc>
        <w:tc>
          <w:tcPr>
            <w:tcW w:w="4678" w:type="dxa"/>
          </w:tcPr>
          <w:p w14:paraId="6C12ABCE" w14:textId="77777777" w:rsidR="00A978BB" w:rsidRDefault="00A978BB" w:rsidP="00A978BB">
            <w:pPr>
              <w:rPr>
                <w:b/>
                <w:bCs/>
                <w:lang w:val="sv-SE"/>
              </w:rPr>
            </w:pPr>
            <w:r>
              <w:rPr>
                <w:b/>
                <w:bCs/>
                <w:lang w:val="sv-SE"/>
              </w:rPr>
              <w:t>Sverige</w:t>
            </w:r>
          </w:p>
          <w:p w14:paraId="2355DEDF" w14:textId="77777777" w:rsidR="00A978BB" w:rsidRDefault="007C4413" w:rsidP="00A978BB">
            <w:pPr>
              <w:rPr>
                <w:lang w:val="sv-SE"/>
              </w:rPr>
            </w:pPr>
            <w:r>
              <w:rPr>
                <w:lang w:val="sv-SE"/>
              </w:rPr>
              <w:t>Sanofi</w:t>
            </w:r>
            <w:r w:rsidR="00A978BB">
              <w:rPr>
                <w:lang w:val="sv-SE"/>
              </w:rPr>
              <w:t xml:space="preserve"> AB</w:t>
            </w:r>
          </w:p>
          <w:p w14:paraId="3053CD2E" w14:textId="77777777" w:rsidR="00A978BB" w:rsidRDefault="00A978BB" w:rsidP="00A978BB">
            <w:pPr>
              <w:rPr>
                <w:lang w:val="sv-SE"/>
              </w:rPr>
            </w:pPr>
            <w:r>
              <w:rPr>
                <w:lang w:val="sv-SE"/>
              </w:rPr>
              <w:t>Tel: +46 (0)8 634 50 00</w:t>
            </w:r>
          </w:p>
          <w:p w14:paraId="19F33215" w14:textId="77777777" w:rsidR="001B06FB" w:rsidRDefault="001B06FB" w:rsidP="00A978BB">
            <w:pPr>
              <w:rPr>
                <w:lang w:val="sv-SE"/>
              </w:rPr>
            </w:pPr>
          </w:p>
        </w:tc>
      </w:tr>
      <w:tr w:rsidR="001B06FB" w14:paraId="667CD2FB" w14:textId="77777777">
        <w:trPr>
          <w:gridBefore w:val="1"/>
          <w:wBefore w:w="34" w:type="dxa"/>
          <w:cantSplit/>
        </w:trPr>
        <w:tc>
          <w:tcPr>
            <w:tcW w:w="4644" w:type="dxa"/>
          </w:tcPr>
          <w:p w14:paraId="06ED1191" w14:textId="77777777" w:rsidR="00CA6F9E" w:rsidRDefault="00CA6F9E" w:rsidP="00CA6F9E">
            <w:pPr>
              <w:rPr>
                <w:b/>
                <w:bCs/>
                <w:lang w:val="lv-LV"/>
              </w:rPr>
            </w:pPr>
            <w:r>
              <w:rPr>
                <w:b/>
                <w:bCs/>
                <w:lang w:val="lv-LV"/>
              </w:rPr>
              <w:t>Latvija</w:t>
            </w:r>
          </w:p>
          <w:p w14:paraId="4FC79A8D" w14:textId="77777777" w:rsidR="00CA6F9E" w:rsidRDefault="00CA6F9E" w:rsidP="00CA6F9E">
            <w:pPr>
              <w:rPr>
                <w:lang w:val="sv-SE"/>
              </w:rPr>
            </w:pPr>
            <w:r>
              <w:rPr>
                <w:lang w:val="sv-SE"/>
              </w:rPr>
              <w:t>sanofi-aventis Latvia SIA</w:t>
            </w:r>
          </w:p>
          <w:p w14:paraId="3780F9E0" w14:textId="77777777" w:rsidR="00CA6F9E" w:rsidRDefault="00CA6F9E" w:rsidP="00CA6F9E">
            <w:pPr>
              <w:rPr>
                <w:lang w:val="sv-SE"/>
              </w:rPr>
            </w:pPr>
            <w:r>
              <w:rPr>
                <w:lang w:val="sv-SE"/>
              </w:rPr>
              <w:t>Tel: +371 67 33 24 51</w:t>
            </w:r>
          </w:p>
          <w:p w14:paraId="69FEDA5E" w14:textId="77777777" w:rsidR="001B06FB" w:rsidRDefault="001B06FB" w:rsidP="00CA6F9E">
            <w:pPr>
              <w:rPr>
                <w:lang w:val="lv-LV"/>
              </w:rPr>
            </w:pPr>
          </w:p>
        </w:tc>
        <w:tc>
          <w:tcPr>
            <w:tcW w:w="4678" w:type="dxa"/>
          </w:tcPr>
          <w:p w14:paraId="710C39BD" w14:textId="77777777" w:rsidR="00A978BB" w:rsidRDefault="00A978BB" w:rsidP="00A978BB">
            <w:pPr>
              <w:rPr>
                <w:b/>
                <w:bCs/>
                <w:lang w:val="sv-SE"/>
              </w:rPr>
            </w:pPr>
            <w:r>
              <w:rPr>
                <w:b/>
                <w:bCs/>
                <w:lang w:val="sv-SE"/>
              </w:rPr>
              <w:t>United Kingdom</w:t>
            </w:r>
          </w:p>
          <w:p w14:paraId="7D0FEF95" w14:textId="77777777" w:rsidR="00A978BB" w:rsidRDefault="00A978BB" w:rsidP="00A978BB">
            <w:pPr>
              <w:rPr>
                <w:lang w:val="sv-SE"/>
              </w:rPr>
            </w:pPr>
            <w:r>
              <w:rPr>
                <w:lang w:val="sv-SE"/>
              </w:rPr>
              <w:t>Sanofi</w:t>
            </w:r>
          </w:p>
          <w:p w14:paraId="676724EE" w14:textId="77777777" w:rsidR="00A978BB" w:rsidRDefault="00A978BB" w:rsidP="00A978BB">
            <w:pPr>
              <w:rPr>
                <w:lang w:val="sv-SE"/>
              </w:rPr>
            </w:pPr>
            <w:r>
              <w:rPr>
                <w:lang w:val="sv-SE"/>
              </w:rPr>
              <w:t xml:space="preserve">Tel: </w:t>
            </w:r>
            <w:r w:rsidR="007C4413">
              <w:rPr>
                <w:lang w:val="sv-SE"/>
              </w:rPr>
              <w:t>+44 (0) 845 372 7101</w:t>
            </w:r>
          </w:p>
          <w:p w14:paraId="7B00BDC3" w14:textId="77777777" w:rsidR="001B06FB" w:rsidRDefault="001B06FB">
            <w:pPr>
              <w:rPr>
                <w:lang w:val="lv-LV"/>
              </w:rPr>
            </w:pPr>
          </w:p>
        </w:tc>
      </w:tr>
    </w:tbl>
    <w:p w14:paraId="5DB6CBD0" w14:textId="77777777" w:rsidR="001B06FB" w:rsidRDefault="001B06FB">
      <w:pPr>
        <w:rPr>
          <w:lang w:val="fr-FR"/>
        </w:rPr>
      </w:pPr>
    </w:p>
    <w:p w14:paraId="48B5C23A" w14:textId="77777777" w:rsidR="00CA6F9E" w:rsidRPr="00903AE6" w:rsidRDefault="00CA6F9E" w:rsidP="00CA6F9E">
      <w:pPr>
        <w:rPr>
          <w:b/>
          <w:szCs w:val="22"/>
          <w:lang w:val="da-DK"/>
        </w:rPr>
      </w:pPr>
      <w:r w:rsidRPr="00903AE6">
        <w:rPr>
          <w:b/>
          <w:szCs w:val="22"/>
          <w:lang w:val="da-DK"/>
        </w:rPr>
        <w:t xml:space="preserve">Denne indlægsseddel blev senest ændret </w:t>
      </w:r>
    </w:p>
    <w:p w14:paraId="7FE918D6" w14:textId="77777777" w:rsidR="001B06FB" w:rsidRPr="002A00F0" w:rsidRDefault="001B06FB" w:rsidP="001B06FB">
      <w:pPr>
        <w:pStyle w:val="EMEABodyText"/>
        <w:rPr>
          <w:lang w:val="da-DK"/>
        </w:rPr>
      </w:pPr>
    </w:p>
    <w:p w14:paraId="2C6ACDEB" w14:textId="77777777" w:rsidR="001B06FB" w:rsidRDefault="001B06FB" w:rsidP="001B06FB">
      <w:pPr>
        <w:pStyle w:val="EMEABodyText"/>
        <w:rPr>
          <w:bCs/>
          <w:noProof/>
          <w:lang w:val="da-DK"/>
        </w:rPr>
      </w:pPr>
      <w:r w:rsidRPr="002A00F0">
        <w:rPr>
          <w:noProof/>
          <w:lang w:val="da-DK"/>
        </w:rPr>
        <w:t xml:space="preserve">Du kan finde yderligere information om </w:t>
      </w:r>
      <w:r>
        <w:rPr>
          <w:lang w:val="da-DK"/>
        </w:rPr>
        <w:t>Karvea</w:t>
      </w:r>
      <w:r w:rsidRPr="002A00F0">
        <w:rPr>
          <w:lang w:val="da-DK"/>
        </w:rPr>
        <w:t xml:space="preserve"> </w:t>
      </w:r>
      <w:r w:rsidRPr="002A00F0">
        <w:rPr>
          <w:noProof/>
          <w:lang w:val="da-DK"/>
        </w:rPr>
        <w:t xml:space="preserve">på </w:t>
      </w:r>
      <w:r w:rsidRPr="002A00F0">
        <w:rPr>
          <w:bCs/>
          <w:noProof/>
          <w:lang w:val="da-DK"/>
        </w:rPr>
        <w:t xml:space="preserve">Det </w:t>
      </w:r>
      <w:r>
        <w:rPr>
          <w:bCs/>
          <w:noProof/>
          <w:lang w:val="da-DK"/>
        </w:rPr>
        <w:t>E</w:t>
      </w:r>
      <w:r w:rsidRPr="002A00F0">
        <w:rPr>
          <w:bCs/>
          <w:noProof/>
          <w:lang w:val="da-DK"/>
        </w:rPr>
        <w:t xml:space="preserve">uropæiske Lægemiddelagenturs hjemmeside </w:t>
      </w:r>
      <w:r w:rsidR="00B727E0" w:rsidRPr="00617ED1">
        <w:rPr>
          <w:bCs/>
          <w:noProof/>
          <w:lang w:val="da-DK"/>
        </w:rPr>
        <w:t>http://www.ema.europa.eu</w:t>
      </w:r>
    </w:p>
    <w:p w14:paraId="186A73BC" w14:textId="77777777" w:rsidR="007F08A9" w:rsidRPr="002A00F0" w:rsidRDefault="007F08A9" w:rsidP="001B06FB">
      <w:pPr>
        <w:pStyle w:val="EMEABodyText"/>
        <w:rPr>
          <w:noProof/>
          <w:lang w:val="da-DK"/>
        </w:rPr>
      </w:pPr>
    </w:p>
    <w:p w14:paraId="46E6B216" w14:textId="77777777" w:rsidR="00B54B75" w:rsidRDefault="001B06FB" w:rsidP="001B06FB">
      <w:pPr>
        <w:pStyle w:val="EMEATitle"/>
        <w:rPr>
          <w:lang w:val="da-DK"/>
        </w:rPr>
      </w:pPr>
      <w:r w:rsidRPr="009D71B3">
        <w:rPr>
          <w:lang w:val="da-DK"/>
        </w:rPr>
        <w:br w:type="page"/>
      </w:r>
      <w:r w:rsidR="00B54B75" w:rsidRPr="00337D2A">
        <w:rPr>
          <w:szCs w:val="22"/>
          <w:lang w:val="da-DK"/>
        </w:rPr>
        <w:lastRenderedPageBreak/>
        <w:t>Indlægsseddel: Information til brugeren</w:t>
      </w:r>
      <w:r w:rsidR="00B54B75" w:rsidRPr="002A00F0" w:rsidDel="00B54B75">
        <w:rPr>
          <w:lang w:val="da-DK"/>
        </w:rPr>
        <w:t xml:space="preserve"> </w:t>
      </w:r>
    </w:p>
    <w:p w14:paraId="1B4AD813" w14:textId="77777777" w:rsidR="001B06FB" w:rsidRPr="002A00F0" w:rsidRDefault="001B06FB" w:rsidP="001B06FB">
      <w:pPr>
        <w:pStyle w:val="EMEATitle"/>
        <w:rPr>
          <w:lang w:val="da-DK"/>
        </w:rPr>
      </w:pPr>
      <w:r>
        <w:rPr>
          <w:lang w:val="da-DK"/>
        </w:rPr>
        <w:t>Karvea</w:t>
      </w:r>
      <w:r w:rsidRPr="002A00F0">
        <w:rPr>
          <w:lang w:val="da-DK"/>
        </w:rPr>
        <w:t xml:space="preserve"> </w:t>
      </w:r>
      <w:r>
        <w:rPr>
          <w:lang w:val="da-DK"/>
        </w:rPr>
        <w:t>150</w:t>
      </w:r>
      <w:r w:rsidRPr="002A00F0">
        <w:rPr>
          <w:lang w:val="da-DK"/>
        </w:rPr>
        <w:t> mg filmovertrukne tabletter</w:t>
      </w:r>
    </w:p>
    <w:p w14:paraId="215021D4" w14:textId="77777777" w:rsidR="001B06FB" w:rsidRPr="002A00F0" w:rsidRDefault="001B06FB" w:rsidP="001B06FB">
      <w:pPr>
        <w:pStyle w:val="EMEABodyText"/>
        <w:jc w:val="center"/>
        <w:rPr>
          <w:lang w:val="da-DK"/>
        </w:rPr>
      </w:pPr>
      <w:r w:rsidRPr="002A00F0">
        <w:rPr>
          <w:lang w:val="da-DK"/>
        </w:rPr>
        <w:t>irbesartan</w:t>
      </w:r>
    </w:p>
    <w:p w14:paraId="1A2E7C16" w14:textId="77777777" w:rsidR="001B06FB" w:rsidRPr="002A00F0" w:rsidRDefault="001B06FB">
      <w:pPr>
        <w:pStyle w:val="EMEABodyText"/>
        <w:rPr>
          <w:b/>
          <w:lang w:val="da-DK"/>
        </w:rPr>
      </w:pPr>
    </w:p>
    <w:p w14:paraId="045B2912" w14:textId="77777777" w:rsidR="00B54B75" w:rsidRPr="00337D2A" w:rsidRDefault="00B54B75" w:rsidP="00B54B75">
      <w:pPr>
        <w:ind w:right="-2"/>
        <w:rPr>
          <w:b/>
          <w:szCs w:val="22"/>
          <w:lang w:val="da-DK"/>
        </w:rPr>
      </w:pPr>
      <w:r w:rsidRPr="00337D2A">
        <w:rPr>
          <w:b/>
          <w:szCs w:val="22"/>
          <w:lang w:val="da-DK"/>
        </w:rPr>
        <w:t>Læs denne indlægsseddel grundigt, inden du begynder at tage dette lægemiddel, da den indeholder vigtige oplysninger.</w:t>
      </w:r>
    </w:p>
    <w:p w14:paraId="3843392F" w14:textId="77777777" w:rsidR="00B54B75" w:rsidRPr="00337D2A" w:rsidRDefault="00B54B75" w:rsidP="003A62E2">
      <w:pPr>
        <w:numPr>
          <w:ilvl w:val="0"/>
          <w:numId w:val="4"/>
        </w:numPr>
        <w:ind w:left="567" w:hanging="567"/>
        <w:rPr>
          <w:szCs w:val="22"/>
          <w:lang w:val="da-DK"/>
        </w:rPr>
      </w:pPr>
      <w:r w:rsidRPr="00337D2A">
        <w:rPr>
          <w:szCs w:val="22"/>
          <w:lang w:val="da-DK"/>
        </w:rPr>
        <w:t>Gem indlægssedlen. Du kan få brug for at læse den igen.</w:t>
      </w:r>
    </w:p>
    <w:p w14:paraId="05F588E9" w14:textId="77777777" w:rsidR="00B54B75" w:rsidRPr="00337D2A" w:rsidRDefault="00B54B75" w:rsidP="003A62E2">
      <w:pPr>
        <w:numPr>
          <w:ilvl w:val="0"/>
          <w:numId w:val="4"/>
        </w:numPr>
        <w:ind w:left="567" w:hanging="567"/>
        <w:rPr>
          <w:szCs w:val="22"/>
          <w:lang w:val="da-DK"/>
        </w:rPr>
      </w:pPr>
      <w:r w:rsidRPr="00337D2A">
        <w:rPr>
          <w:szCs w:val="22"/>
          <w:lang w:val="da-DK"/>
        </w:rPr>
        <w:t>Spørg lægen</w:t>
      </w:r>
      <w:r w:rsidRPr="00337D2A">
        <w:rPr>
          <w:noProof/>
          <w:szCs w:val="22"/>
          <w:lang w:val="da-DK"/>
        </w:rPr>
        <w:t xml:space="preserve"> </w:t>
      </w:r>
      <w:r w:rsidRPr="00337D2A">
        <w:rPr>
          <w:szCs w:val="22"/>
          <w:lang w:val="da-DK"/>
        </w:rPr>
        <w:t xml:space="preserve">eller </w:t>
      </w:r>
      <w:r w:rsidRPr="00337D2A">
        <w:rPr>
          <w:noProof/>
          <w:szCs w:val="22"/>
          <w:lang w:val="da-DK"/>
        </w:rPr>
        <w:t xml:space="preserve">apotekspersonalet, </w:t>
      </w:r>
      <w:r w:rsidRPr="00337D2A">
        <w:rPr>
          <w:szCs w:val="22"/>
          <w:lang w:val="da-DK"/>
        </w:rPr>
        <w:t>hvis der er mere, du vil vide.</w:t>
      </w:r>
    </w:p>
    <w:p w14:paraId="3791F50A" w14:textId="77777777" w:rsidR="00B54B75" w:rsidRPr="00337D2A" w:rsidRDefault="00B54B75" w:rsidP="003A62E2">
      <w:pPr>
        <w:numPr>
          <w:ilvl w:val="0"/>
          <w:numId w:val="4"/>
        </w:numPr>
        <w:ind w:left="709" w:hanging="709"/>
        <w:rPr>
          <w:szCs w:val="22"/>
          <w:lang w:val="da-DK"/>
        </w:rPr>
      </w:pPr>
      <w:r w:rsidRPr="00337D2A">
        <w:rPr>
          <w:szCs w:val="22"/>
          <w:lang w:val="da-DK"/>
        </w:rPr>
        <w:t xml:space="preserve">Lægen har ordineret </w:t>
      </w:r>
      <w:r>
        <w:rPr>
          <w:szCs w:val="22"/>
          <w:lang w:val="da-DK"/>
        </w:rPr>
        <w:t>Karvea</w:t>
      </w:r>
      <w:r w:rsidRPr="00337D2A">
        <w:rPr>
          <w:szCs w:val="22"/>
          <w:lang w:val="da-DK"/>
        </w:rPr>
        <w:t xml:space="preserve"> til dig personligt. Lad derfor være med at give </w:t>
      </w:r>
      <w:r w:rsidRPr="00337D2A">
        <w:rPr>
          <w:noProof/>
          <w:szCs w:val="22"/>
          <w:lang w:val="da-DK"/>
        </w:rPr>
        <w:t>medicinen</w:t>
      </w:r>
      <w:r w:rsidRPr="00337D2A">
        <w:rPr>
          <w:szCs w:val="22"/>
          <w:lang w:val="da-DK"/>
        </w:rPr>
        <w:t xml:space="preserve"> til andre. Det kan være skadeligt for andre, selvom de har de samme symptomer, som du har.</w:t>
      </w:r>
    </w:p>
    <w:p w14:paraId="7572426B" w14:textId="77777777" w:rsidR="00B54B75" w:rsidRPr="00337D2A" w:rsidRDefault="00B54B75" w:rsidP="003A62E2">
      <w:pPr>
        <w:numPr>
          <w:ilvl w:val="0"/>
          <w:numId w:val="4"/>
        </w:numPr>
        <w:ind w:left="709" w:hanging="709"/>
        <w:rPr>
          <w:szCs w:val="22"/>
          <w:lang w:val="da-DK"/>
        </w:rPr>
      </w:pPr>
      <w:r w:rsidRPr="00337D2A">
        <w:rPr>
          <w:noProof/>
          <w:szCs w:val="22"/>
          <w:lang w:val="da-DK"/>
        </w:rPr>
        <w:t>Kontakt</w:t>
      </w:r>
      <w:r w:rsidRPr="00337D2A">
        <w:rPr>
          <w:szCs w:val="22"/>
          <w:lang w:val="da-DK"/>
        </w:rPr>
        <w:t xml:space="preserve"> lægen eller </w:t>
      </w:r>
      <w:r w:rsidRPr="00337D2A">
        <w:rPr>
          <w:noProof/>
          <w:szCs w:val="22"/>
          <w:lang w:val="da-DK"/>
        </w:rPr>
        <w:t>apotekspersonalet</w:t>
      </w:r>
      <w:r w:rsidRPr="00337D2A">
        <w:rPr>
          <w:szCs w:val="22"/>
          <w:lang w:val="da-DK"/>
        </w:rPr>
        <w:t>, hvis en bivirkning bliver værre, eller du får bivirkninger, som ikke er nævnt her</w:t>
      </w:r>
      <w:r w:rsidRPr="00337D2A">
        <w:rPr>
          <w:noProof/>
          <w:szCs w:val="22"/>
          <w:lang w:val="da-DK"/>
        </w:rPr>
        <w:t>. Se punkt 4.</w:t>
      </w:r>
    </w:p>
    <w:p w14:paraId="3B6AEF25" w14:textId="77777777" w:rsidR="001B06FB" w:rsidRPr="002A00F0" w:rsidRDefault="001B06FB" w:rsidP="001B06FB">
      <w:pPr>
        <w:pStyle w:val="EMEABodyText"/>
        <w:rPr>
          <w:lang w:val="da-DK"/>
        </w:rPr>
      </w:pPr>
    </w:p>
    <w:p w14:paraId="1065240E" w14:textId="77777777" w:rsidR="00B727E0" w:rsidRPr="00617ED1" w:rsidRDefault="00B727E0" w:rsidP="00B727E0">
      <w:pPr>
        <w:rPr>
          <w:lang w:val="da-DK"/>
        </w:rPr>
      </w:pPr>
      <w:r w:rsidRPr="00617ED1">
        <w:rPr>
          <w:lang w:val="da-DK"/>
        </w:rPr>
        <w:t xml:space="preserve">Se den nyeste indlægsseddel på </w:t>
      </w:r>
      <w:r w:rsidRPr="00617ED1">
        <w:rPr>
          <w:u w:val="single"/>
          <w:lang w:val="da-DK"/>
        </w:rPr>
        <w:t>www.indlaegsseddel.dk.</w:t>
      </w:r>
    </w:p>
    <w:p w14:paraId="1324D6C0" w14:textId="77777777" w:rsidR="00B727E0" w:rsidRDefault="00B727E0" w:rsidP="001B06FB">
      <w:pPr>
        <w:pStyle w:val="EMEAHeading3"/>
        <w:rPr>
          <w:noProof/>
          <w:u w:val="single"/>
          <w:lang w:val="da-DK"/>
        </w:rPr>
      </w:pPr>
    </w:p>
    <w:p w14:paraId="074F36EE" w14:textId="77777777" w:rsidR="001B06FB" w:rsidRPr="00CB7038" w:rsidRDefault="001B06FB" w:rsidP="001B06FB">
      <w:pPr>
        <w:pStyle w:val="EMEAHeading3"/>
        <w:rPr>
          <w:noProof/>
          <w:u w:val="single"/>
          <w:lang w:val="da-DK"/>
        </w:rPr>
      </w:pPr>
      <w:r w:rsidRPr="00CB7038">
        <w:rPr>
          <w:noProof/>
          <w:u w:val="single"/>
          <w:lang w:val="da-DK"/>
        </w:rPr>
        <w:t>Oversigt over indlægssedlen:</w:t>
      </w:r>
    </w:p>
    <w:p w14:paraId="04FAFE43" w14:textId="77777777" w:rsidR="001B06FB" w:rsidRPr="002A00F0" w:rsidRDefault="001B06FB" w:rsidP="001B06FB">
      <w:pPr>
        <w:pStyle w:val="EMEABodyText"/>
        <w:rPr>
          <w:noProof/>
          <w:lang w:val="da-DK"/>
        </w:rPr>
      </w:pPr>
      <w:r w:rsidRPr="002A00F0">
        <w:rPr>
          <w:noProof/>
          <w:lang w:val="da-DK"/>
        </w:rPr>
        <w:t>1.</w:t>
      </w:r>
      <w:r w:rsidRPr="002A00F0">
        <w:rPr>
          <w:noProof/>
          <w:lang w:val="da-DK"/>
        </w:rPr>
        <w:tab/>
      </w:r>
      <w:r>
        <w:rPr>
          <w:lang w:val="da-DK"/>
        </w:rPr>
        <w:t>V</w:t>
      </w:r>
      <w:r w:rsidRPr="002A00F0">
        <w:rPr>
          <w:lang w:val="da-DK"/>
        </w:rPr>
        <w:t xml:space="preserve">irkning og </w:t>
      </w:r>
      <w:r>
        <w:rPr>
          <w:lang w:val="da-DK"/>
        </w:rPr>
        <w:t>anvendelse</w:t>
      </w:r>
    </w:p>
    <w:p w14:paraId="2BF913DA" w14:textId="77777777" w:rsidR="001B06FB" w:rsidRPr="002A00F0" w:rsidRDefault="001B06FB" w:rsidP="001B06FB">
      <w:pPr>
        <w:pStyle w:val="EMEABodyText"/>
        <w:rPr>
          <w:lang w:val="da-DK"/>
        </w:rPr>
      </w:pPr>
      <w:r w:rsidRPr="002A00F0">
        <w:rPr>
          <w:noProof/>
          <w:lang w:val="da-DK"/>
        </w:rPr>
        <w:t>2.</w:t>
      </w:r>
      <w:r w:rsidRPr="002A00F0">
        <w:rPr>
          <w:noProof/>
          <w:lang w:val="da-DK"/>
        </w:rPr>
        <w:tab/>
        <w:t>Det</w:t>
      </w:r>
      <w:r w:rsidRPr="002A00F0">
        <w:rPr>
          <w:lang w:val="da-DK"/>
        </w:rPr>
        <w:t xml:space="preserve"> skal du vide, før du begynder at </w:t>
      </w:r>
      <w:r>
        <w:rPr>
          <w:lang w:val="da-DK"/>
        </w:rPr>
        <w:t>tage</w:t>
      </w:r>
      <w:r w:rsidRPr="002A00F0">
        <w:rPr>
          <w:lang w:val="da-DK"/>
        </w:rPr>
        <w:t xml:space="preserve"> </w:t>
      </w:r>
      <w:r>
        <w:rPr>
          <w:lang w:val="da-DK"/>
        </w:rPr>
        <w:t>Karvea</w:t>
      </w:r>
    </w:p>
    <w:p w14:paraId="0D7B5EED" w14:textId="77777777" w:rsidR="001B06FB" w:rsidRPr="002A00F0" w:rsidRDefault="001B06FB" w:rsidP="001B06FB">
      <w:pPr>
        <w:pStyle w:val="EMEABodyText"/>
        <w:rPr>
          <w:noProof/>
          <w:lang w:val="da-DK"/>
        </w:rPr>
      </w:pPr>
      <w:r w:rsidRPr="002A00F0">
        <w:rPr>
          <w:noProof/>
          <w:lang w:val="da-DK"/>
        </w:rPr>
        <w:t>3.</w:t>
      </w:r>
      <w:r w:rsidRPr="002A00F0">
        <w:rPr>
          <w:noProof/>
          <w:lang w:val="da-DK"/>
        </w:rPr>
        <w:tab/>
      </w:r>
      <w:r w:rsidRPr="002A00F0">
        <w:rPr>
          <w:lang w:val="da-DK"/>
        </w:rPr>
        <w:t xml:space="preserve">Sådan skal du </w:t>
      </w:r>
      <w:r>
        <w:rPr>
          <w:lang w:val="da-DK"/>
        </w:rPr>
        <w:t>tage</w:t>
      </w:r>
      <w:r w:rsidRPr="002A00F0">
        <w:rPr>
          <w:lang w:val="da-DK"/>
        </w:rPr>
        <w:t xml:space="preserve"> </w:t>
      </w:r>
      <w:r>
        <w:rPr>
          <w:lang w:val="da-DK"/>
        </w:rPr>
        <w:t>Karvea</w:t>
      </w:r>
    </w:p>
    <w:p w14:paraId="50F55D93" w14:textId="77777777" w:rsidR="001B06FB" w:rsidRPr="002A00F0" w:rsidRDefault="001B06FB" w:rsidP="001B06FB">
      <w:pPr>
        <w:pStyle w:val="EMEABodyText"/>
        <w:rPr>
          <w:noProof/>
          <w:lang w:val="da-DK"/>
        </w:rPr>
      </w:pPr>
      <w:r w:rsidRPr="002A00F0">
        <w:rPr>
          <w:noProof/>
          <w:lang w:val="da-DK"/>
        </w:rPr>
        <w:t>4.</w:t>
      </w:r>
      <w:r w:rsidRPr="002A00F0">
        <w:rPr>
          <w:noProof/>
          <w:lang w:val="da-DK"/>
        </w:rPr>
        <w:tab/>
        <w:t>Bivirkninger</w:t>
      </w:r>
    </w:p>
    <w:p w14:paraId="7013A212" w14:textId="77777777" w:rsidR="001B06FB" w:rsidRPr="002A00F0" w:rsidRDefault="001B06FB" w:rsidP="001B06FB">
      <w:pPr>
        <w:pStyle w:val="EMEABodyText"/>
        <w:rPr>
          <w:noProof/>
          <w:lang w:val="da-DK"/>
        </w:rPr>
      </w:pPr>
      <w:r w:rsidRPr="002A00F0">
        <w:rPr>
          <w:noProof/>
          <w:lang w:val="da-DK"/>
        </w:rPr>
        <w:t>5.</w:t>
      </w:r>
      <w:r w:rsidRPr="002A00F0">
        <w:rPr>
          <w:noProof/>
          <w:lang w:val="da-DK"/>
        </w:rPr>
        <w:tab/>
      </w:r>
      <w:r>
        <w:rPr>
          <w:noProof/>
          <w:lang w:val="da-DK"/>
        </w:rPr>
        <w:t>O</w:t>
      </w:r>
      <w:r w:rsidRPr="002A00F0">
        <w:rPr>
          <w:noProof/>
          <w:lang w:val="da-DK"/>
        </w:rPr>
        <w:t>pbevar</w:t>
      </w:r>
      <w:r>
        <w:rPr>
          <w:lang w:val="da-DK"/>
        </w:rPr>
        <w:t>ing</w:t>
      </w:r>
    </w:p>
    <w:p w14:paraId="3C3D8C4B" w14:textId="77777777" w:rsidR="001B06FB" w:rsidRPr="002A00F0" w:rsidRDefault="001B06FB" w:rsidP="001B06FB">
      <w:pPr>
        <w:pStyle w:val="EMEABodyText"/>
        <w:rPr>
          <w:lang w:val="da-DK"/>
        </w:rPr>
      </w:pPr>
      <w:r w:rsidRPr="002A00F0">
        <w:rPr>
          <w:noProof/>
          <w:lang w:val="da-DK"/>
        </w:rPr>
        <w:t>6.</w:t>
      </w:r>
      <w:r w:rsidRPr="002A00F0">
        <w:rPr>
          <w:noProof/>
          <w:lang w:val="da-DK"/>
        </w:rPr>
        <w:tab/>
      </w:r>
      <w:r w:rsidR="00B54B75" w:rsidRPr="00EF69C7">
        <w:rPr>
          <w:szCs w:val="22"/>
          <w:lang w:val="da-DK"/>
        </w:rPr>
        <w:t>Pakningsstørrelser og yderligere oplysninger</w:t>
      </w:r>
    </w:p>
    <w:p w14:paraId="203BE78C" w14:textId="77777777" w:rsidR="001B06FB" w:rsidRPr="002A00F0" w:rsidRDefault="001B06FB" w:rsidP="001B06FB">
      <w:pPr>
        <w:pStyle w:val="EMEABodyText"/>
        <w:rPr>
          <w:lang w:val="da-DK"/>
        </w:rPr>
      </w:pPr>
    </w:p>
    <w:p w14:paraId="352EB895" w14:textId="77777777" w:rsidR="001B06FB" w:rsidRPr="002A00F0" w:rsidRDefault="001B06FB" w:rsidP="001B06FB">
      <w:pPr>
        <w:pStyle w:val="EMEAHeading1"/>
        <w:rPr>
          <w:lang w:val="da-DK"/>
        </w:rPr>
      </w:pPr>
      <w:r w:rsidRPr="002A00F0">
        <w:rPr>
          <w:lang w:val="da-DK"/>
        </w:rPr>
        <w:t>1.</w:t>
      </w:r>
      <w:r w:rsidRPr="002A00F0">
        <w:rPr>
          <w:lang w:val="da-DK"/>
        </w:rPr>
        <w:tab/>
      </w:r>
      <w:r w:rsidR="00B54B75" w:rsidRPr="00EF69C7">
        <w:rPr>
          <w:caps w:val="0"/>
          <w:szCs w:val="22"/>
          <w:lang w:val="da-DK" w:eastAsia="fr-LU"/>
        </w:rPr>
        <w:t>Virkning og anvendelse</w:t>
      </w:r>
    </w:p>
    <w:p w14:paraId="5C6BF3FC" w14:textId="77777777" w:rsidR="001B06FB" w:rsidRPr="002A00F0" w:rsidRDefault="001B06FB" w:rsidP="001B06FB">
      <w:pPr>
        <w:pStyle w:val="EMEAHeading1"/>
        <w:rPr>
          <w:lang w:val="da-DK"/>
        </w:rPr>
      </w:pPr>
    </w:p>
    <w:p w14:paraId="347BEBCE" w14:textId="77777777" w:rsidR="001B06FB" w:rsidRPr="002A00F0" w:rsidRDefault="001B06FB">
      <w:pPr>
        <w:pStyle w:val="EMEABodyText"/>
        <w:rPr>
          <w:lang w:val="da-DK"/>
        </w:rPr>
      </w:pPr>
      <w:r>
        <w:rPr>
          <w:lang w:val="da-DK"/>
        </w:rPr>
        <w:t>Karvea</w:t>
      </w:r>
      <w:r w:rsidRPr="002A00F0">
        <w:rPr>
          <w:lang w:val="da-DK"/>
        </w:rPr>
        <w:t xml:space="preserve"> tilhører en medicingruppe, der kaldes angiotensin II- receptorantagonister. Angiotensin-II er et stof, der produceres i kroppen, og som binder sig til receptorer i blodårerne og får dem til at trække sig sammen. Dette medfører, at blodtrykket øges. </w:t>
      </w:r>
      <w:r>
        <w:rPr>
          <w:lang w:val="da-DK"/>
        </w:rPr>
        <w:t>Karvea</w:t>
      </w:r>
      <w:r w:rsidRPr="002A00F0">
        <w:rPr>
          <w:lang w:val="da-DK"/>
        </w:rPr>
        <w:t xml:space="preserve"> forebygger at angiotensin-II binder sig til disse receptorer. Derved afslappes blodårerne, og blodtrykket falder.</w:t>
      </w:r>
    </w:p>
    <w:p w14:paraId="11120ED6" w14:textId="77777777" w:rsidR="001B06FB" w:rsidRPr="002A00F0" w:rsidRDefault="001B06FB">
      <w:pPr>
        <w:pStyle w:val="EMEABodyText"/>
        <w:rPr>
          <w:lang w:val="da-DK"/>
        </w:rPr>
      </w:pPr>
      <w:r>
        <w:rPr>
          <w:lang w:val="da-DK"/>
        </w:rPr>
        <w:t>Karvea</w:t>
      </w:r>
      <w:r w:rsidRPr="002A00F0">
        <w:rPr>
          <w:lang w:val="da-DK"/>
        </w:rPr>
        <w:t xml:space="preserve"> mindsker faldende nyrefunktion hos patienter med forhøjet blodtryk og type 2 diabetes</w:t>
      </w:r>
      <w:r w:rsidR="00EF48AE">
        <w:rPr>
          <w:lang w:val="da-DK"/>
        </w:rPr>
        <w:t xml:space="preserve"> (sukkersyge)</w:t>
      </w:r>
      <w:r w:rsidR="00EF48AE" w:rsidRPr="002C6D9C">
        <w:rPr>
          <w:lang w:val="da-DK"/>
        </w:rPr>
        <w:t>.</w:t>
      </w:r>
    </w:p>
    <w:p w14:paraId="7CCFE8C7" w14:textId="77777777" w:rsidR="001B06FB" w:rsidRPr="002A00F0" w:rsidRDefault="001B06FB">
      <w:pPr>
        <w:pStyle w:val="EMEABodyText"/>
        <w:rPr>
          <w:lang w:val="da-DK"/>
        </w:rPr>
      </w:pPr>
    </w:p>
    <w:p w14:paraId="4F220D9B" w14:textId="77777777" w:rsidR="001B06FB" w:rsidRDefault="001B06FB">
      <w:pPr>
        <w:pStyle w:val="EMEABodyText"/>
        <w:rPr>
          <w:lang w:val="da-DK"/>
        </w:rPr>
      </w:pPr>
      <w:r>
        <w:rPr>
          <w:lang w:val="da-DK"/>
        </w:rPr>
        <w:t>Karvea</w:t>
      </w:r>
      <w:r w:rsidRPr="002A00F0">
        <w:rPr>
          <w:lang w:val="da-DK"/>
        </w:rPr>
        <w:t xml:space="preserve"> anvendes</w:t>
      </w:r>
      <w:r>
        <w:rPr>
          <w:lang w:val="da-DK"/>
        </w:rPr>
        <w:t xml:space="preserve"> til voksne patienter</w:t>
      </w:r>
    </w:p>
    <w:p w14:paraId="6870E220" w14:textId="77777777" w:rsidR="001B06FB" w:rsidRDefault="001B06FB" w:rsidP="001B06FB">
      <w:pPr>
        <w:pStyle w:val="EMEABodyTextIndent"/>
        <w:tabs>
          <w:tab w:val="num" w:pos="567"/>
        </w:tabs>
        <w:rPr>
          <w:lang w:val="da-DK"/>
        </w:rPr>
      </w:pPr>
      <w:r w:rsidRPr="002A00F0">
        <w:rPr>
          <w:lang w:val="da-DK"/>
        </w:rPr>
        <w:t xml:space="preserve">til </w:t>
      </w:r>
      <w:r>
        <w:rPr>
          <w:lang w:val="da-DK"/>
        </w:rPr>
        <w:t xml:space="preserve">at behandle </w:t>
      </w:r>
      <w:r w:rsidRPr="002A00F0">
        <w:rPr>
          <w:lang w:val="da-DK"/>
        </w:rPr>
        <w:t>forhøjet blodtryk (</w:t>
      </w:r>
      <w:r w:rsidRPr="00381892">
        <w:rPr>
          <w:i/>
          <w:lang w:val="da-DK"/>
        </w:rPr>
        <w:t>hypertension</w:t>
      </w:r>
      <w:r w:rsidRPr="002A00F0">
        <w:rPr>
          <w:lang w:val="da-DK"/>
        </w:rPr>
        <w:t>)</w:t>
      </w:r>
    </w:p>
    <w:p w14:paraId="4D9FD844" w14:textId="77777777" w:rsidR="001B06FB" w:rsidRPr="002A00F0" w:rsidRDefault="001B06FB" w:rsidP="001B06FB">
      <w:pPr>
        <w:pStyle w:val="EMEABodyTextIndent"/>
        <w:tabs>
          <w:tab w:val="num" w:pos="567"/>
        </w:tabs>
        <w:rPr>
          <w:lang w:val="da-DK"/>
        </w:rPr>
      </w:pPr>
      <w:r w:rsidRPr="002A00F0">
        <w:rPr>
          <w:lang w:val="da-DK"/>
        </w:rPr>
        <w:t xml:space="preserve">til at beskytte nyrerne hos </w:t>
      </w:r>
      <w:r>
        <w:rPr>
          <w:lang w:val="da-DK"/>
        </w:rPr>
        <w:t xml:space="preserve">patienter med for højt blodtryk, </w:t>
      </w:r>
      <w:r w:rsidRPr="002A00F0">
        <w:rPr>
          <w:lang w:val="da-DK"/>
        </w:rPr>
        <w:t>type 2</w:t>
      </w:r>
      <w:r w:rsidR="001E4BC5">
        <w:rPr>
          <w:lang w:val="da-DK"/>
        </w:rPr>
        <w:t xml:space="preserve"> </w:t>
      </w:r>
      <w:r w:rsidRPr="002A00F0">
        <w:rPr>
          <w:lang w:val="da-DK"/>
        </w:rPr>
        <w:t>diabet</w:t>
      </w:r>
      <w:r>
        <w:rPr>
          <w:lang w:val="da-DK"/>
        </w:rPr>
        <w:t xml:space="preserve">es og blodprøver, der viser </w:t>
      </w:r>
      <w:r w:rsidRPr="002A00F0">
        <w:rPr>
          <w:lang w:val="da-DK"/>
        </w:rPr>
        <w:t>nedsat nyrefunktion.</w:t>
      </w:r>
    </w:p>
    <w:p w14:paraId="08387F19" w14:textId="77777777" w:rsidR="001B06FB" w:rsidRPr="002A00F0" w:rsidRDefault="001B06FB">
      <w:pPr>
        <w:pStyle w:val="EMEABodyText"/>
        <w:rPr>
          <w:lang w:val="da-DK"/>
        </w:rPr>
      </w:pPr>
    </w:p>
    <w:p w14:paraId="7A70A61D" w14:textId="77777777" w:rsidR="001B06FB" w:rsidRPr="002A00F0" w:rsidRDefault="001B06FB">
      <w:pPr>
        <w:pStyle w:val="EMEABodyText"/>
        <w:rPr>
          <w:lang w:val="da-DK"/>
        </w:rPr>
      </w:pPr>
    </w:p>
    <w:p w14:paraId="4EA1A40A" w14:textId="77777777" w:rsidR="001B06FB" w:rsidRPr="002A00F0" w:rsidRDefault="001B06FB" w:rsidP="001B06FB">
      <w:pPr>
        <w:pStyle w:val="EMEAHeading1"/>
        <w:rPr>
          <w:lang w:val="da-DK"/>
        </w:rPr>
      </w:pPr>
      <w:r w:rsidRPr="002A00F0">
        <w:rPr>
          <w:lang w:val="da-DK"/>
        </w:rPr>
        <w:t>2.</w:t>
      </w:r>
      <w:r w:rsidRPr="002A00F0">
        <w:rPr>
          <w:lang w:val="da-DK"/>
        </w:rPr>
        <w:tab/>
      </w:r>
      <w:r w:rsidR="00B54B75" w:rsidRPr="00CF7A22">
        <w:rPr>
          <w:caps w:val="0"/>
          <w:lang w:val="da-DK"/>
        </w:rPr>
        <w:t xml:space="preserve">Det skal du vide, før du begynder at tage </w:t>
      </w:r>
      <w:r w:rsidR="00B54B75">
        <w:rPr>
          <w:caps w:val="0"/>
          <w:lang w:val="da-DK"/>
        </w:rPr>
        <w:t>Karvea</w:t>
      </w:r>
    </w:p>
    <w:p w14:paraId="2A1EF710" w14:textId="77777777" w:rsidR="001B06FB" w:rsidRPr="002A00F0" w:rsidRDefault="001B06FB" w:rsidP="001B06FB">
      <w:pPr>
        <w:pStyle w:val="EMEAHeading1"/>
        <w:rPr>
          <w:lang w:val="da-DK"/>
        </w:rPr>
      </w:pPr>
    </w:p>
    <w:p w14:paraId="00F8FC14" w14:textId="77777777" w:rsidR="001B06FB" w:rsidRPr="002A00F0" w:rsidRDefault="001B06FB" w:rsidP="001B06FB">
      <w:pPr>
        <w:pStyle w:val="EMEAHeading3"/>
        <w:rPr>
          <w:lang w:val="da-DK"/>
        </w:rPr>
      </w:pPr>
      <w:r>
        <w:rPr>
          <w:lang w:val="da-DK"/>
        </w:rPr>
        <w:t>Tag</w:t>
      </w:r>
      <w:r w:rsidRPr="002A00F0">
        <w:rPr>
          <w:lang w:val="da-DK"/>
        </w:rPr>
        <w:t xml:space="preserve"> ikke </w:t>
      </w:r>
      <w:r>
        <w:rPr>
          <w:lang w:val="da-DK"/>
        </w:rPr>
        <w:t>Karvea</w:t>
      </w:r>
      <w:r w:rsidRPr="002A00F0">
        <w:rPr>
          <w:lang w:val="da-DK"/>
        </w:rPr>
        <w:t>:</w:t>
      </w:r>
    </w:p>
    <w:p w14:paraId="6AEB47E1" w14:textId="77777777" w:rsidR="00B54B75" w:rsidRDefault="00B54B75" w:rsidP="00FE4CDA">
      <w:pPr>
        <w:pStyle w:val="EMEABodyTextIndent"/>
        <w:tabs>
          <w:tab w:val="clear" w:pos="360"/>
          <w:tab w:val="num" w:pos="567"/>
        </w:tabs>
        <w:ind w:left="567" w:hanging="567"/>
        <w:rPr>
          <w:lang w:val="da-DK"/>
        </w:rPr>
      </w:pPr>
      <w:r w:rsidRPr="00616B11">
        <w:rPr>
          <w:lang w:val="da-DK"/>
        </w:rPr>
        <w:t xml:space="preserve">hvis du er </w:t>
      </w:r>
      <w:r w:rsidRPr="00616B11">
        <w:rPr>
          <w:b/>
          <w:lang w:val="da-DK"/>
        </w:rPr>
        <w:t>overfølsom</w:t>
      </w:r>
      <w:r w:rsidRPr="00616B11">
        <w:rPr>
          <w:lang w:val="da-DK"/>
        </w:rPr>
        <w:t xml:space="preserve"> (allergisk) over</w:t>
      </w:r>
      <w:r>
        <w:rPr>
          <w:lang w:val="da-DK"/>
        </w:rPr>
        <w:t xml:space="preserve"> </w:t>
      </w:r>
      <w:r w:rsidRPr="00616B11">
        <w:rPr>
          <w:lang w:val="da-DK"/>
        </w:rPr>
        <w:t xml:space="preserve">for irbesartan eller et af de øvrige indholdsstoffer i </w:t>
      </w:r>
      <w:r>
        <w:rPr>
          <w:lang w:val="da-DK"/>
        </w:rPr>
        <w:t xml:space="preserve">Karvea </w:t>
      </w:r>
      <w:r w:rsidRPr="00247981">
        <w:rPr>
          <w:szCs w:val="22"/>
          <w:lang w:val="da-DK"/>
        </w:rPr>
        <w:t>(angivet i punkt 6).</w:t>
      </w:r>
    </w:p>
    <w:p w14:paraId="5F3180EB" w14:textId="77777777" w:rsidR="001B06FB" w:rsidRPr="00B54B75" w:rsidRDefault="001B06FB" w:rsidP="00FE4CDA">
      <w:pPr>
        <w:pStyle w:val="EMEABodyTextIndent"/>
        <w:tabs>
          <w:tab w:val="clear" w:pos="360"/>
          <w:tab w:val="num" w:pos="567"/>
        </w:tabs>
        <w:ind w:left="567" w:hanging="567"/>
        <w:rPr>
          <w:lang w:val="da-DK"/>
        </w:rPr>
      </w:pPr>
      <w:r w:rsidRPr="00B54B75">
        <w:rPr>
          <w:lang w:val="da-DK"/>
        </w:rPr>
        <w:t xml:space="preserve">hvis du er </w:t>
      </w:r>
      <w:r w:rsidRPr="00B54B75">
        <w:rPr>
          <w:b/>
          <w:lang w:val="da-DK"/>
        </w:rPr>
        <w:t>længere end 3 måneder henne i din graviditet</w:t>
      </w:r>
      <w:r w:rsidRPr="00B54B75">
        <w:rPr>
          <w:lang w:val="da-DK"/>
        </w:rPr>
        <w:t>. (Det er også bedre at lade være med at tage Karvea i begyndelsen af graviditeten – se afsnittet om graviditet)</w:t>
      </w:r>
    </w:p>
    <w:p w14:paraId="092B9842" w14:textId="77777777" w:rsidR="00B54B75" w:rsidRPr="005B0D26" w:rsidRDefault="00B54B75" w:rsidP="00FE4CDA">
      <w:pPr>
        <w:pStyle w:val="EMEABodyTextIndent"/>
        <w:tabs>
          <w:tab w:val="clear" w:pos="360"/>
          <w:tab w:val="num" w:pos="567"/>
        </w:tabs>
        <w:ind w:left="567" w:hanging="567"/>
        <w:rPr>
          <w:lang w:val="da-DK"/>
        </w:rPr>
      </w:pPr>
      <w:r w:rsidRPr="007C2EC5">
        <w:rPr>
          <w:b/>
          <w:lang w:val="da-DK"/>
        </w:rPr>
        <w:t xml:space="preserve">hvis du </w:t>
      </w:r>
      <w:r w:rsidR="00C64481">
        <w:rPr>
          <w:b/>
          <w:lang w:val="da-DK"/>
        </w:rPr>
        <w:t xml:space="preserve">har </w:t>
      </w:r>
      <w:r w:rsidRPr="007C2EC5">
        <w:rPr>
          <w:b/>
          <w:lang w:val="da-DK"/>
        </w:rPr>
        <w:t>diabetes eller nedsat nyrefunktion</w:t>
      </w:r>
      <w:r>
        <w:rPr>
          <w:b/>
          <w:lang w:val="da-DK"/>
        </w:rPr>
        <w:t>,</w:t>
      </w:r>
      <w:r w:rsidRPr="005B0D26">
        <w:rPr>
          <w:lang w:val="da-DK"/>
        </w:rPr>
        <w:t xml:space="preserve"> og du bliver behandlet med </w:t>
      </w:r>
      <w:r w:rsidR="003D3857" w:rsidRPr="005B0D26">
        <w:rPr>
          <w:lang w:val="da-DK"/>
        </w:rPr>
        <w:t>et lægemiddel</w:t>
      </w:r>
      <w:r w:rsidR="003D3857">
        <w:rPr>
          <w:lang w:val="da-DK"/>
        </w:rPr>
        <w:t xml:space="preserve">, der sænker </w:t>
      </w:r>
      <w:r w:rsidR="003D3857" w:rsidRPr="005B0D26">
        <w:rPr>
          <w:lang w:val="da-DK"/>
        </w:rPr>
        <w:t>blodtryk</w:t>
      </w:r>
      <w:r w:rsidR="003D3857">
        <w:rPr>
          <w:lang w:val="da-DK"/>
        </w:rPr>
        <w:t>ket, som indeholder</w:t>
      </w:r>
      <w:r w:rsidR="003D3857" w:rsidRPr="005B0D26">
        <w:rPr>
          <w:lang w:val="da-DK"/>
        </w:rPr>
        <w:t xml:space="preserve"> </w:t>
      </w:r>
      <w:r w:rsidRPr="005B0D26">
        <w:rPr>
          <w:lang w:val="da-DK"/>
        </w:rPr>
        <w:t xml:space="preserve">aliskiren </w:t>
      </w:r>
    </w:p>
    <w:p w14:paraId="687CCA21" w14:textId="77777777" w:rsidR="001B06FB" w:rsidRPr="002A00F0" w:rsidRDefault="001B06FB">
      <w:pPr>
        <w:pStyle w:val="EMEABodyText"/>
        <w:rPr>
          <w:lang w:val="da-DK"/>
        </w:rPr>
      </w:pPr>
    </w:p>
    <w:p w14:paraId="16634FFF" w14:textId="77777777" w:rsidR="00B54B75" w:rsidRPr="00583DB2" w:rsidRDefault="00B54B75" w:rsidP="00B54B75">
      <w:pPr>
        <w:suppressAutoHyphens/>
        <w:ind w:left="567" w:hanging="567"/>
        <w:rPr>
          <w:szCs w:val="22"/>
          <w:lang w:val="da-DK"/>
        </w:rPr>
      </w:pPr>
      <w:r w:rsidRPr="00583DB2">
        <w:rPr>
          <w:b/>
          <w:szCs w:val="22"/>
          <w:lang w:val="da-DK"/>
        </w:rPr>
        <w:t>Advarsler og forsigtighedsregler</w:t>
      </w:r>
    </w:p>
    <w:p w14:paraId="7B00B4B6" w14:textId="77777777" w:rsidR="00B54B75" w:rsidRPr="00583DB2" w:rsidRDefault="00B54B75" w:rsidP="00B54B75">
      <w:pPr>
        <w:keepNext/>
        <w:keepLines/>
        <w:outlineLvl w:val="2"/>
        <w:rPr>
          <w:szCs w:val="22"/>
          <w:lang w:val="da-DK"/>
        </w:rPr>
      </w:pPr>
      <w:r w:rsidRPr="00583DB2">
        <w:rPr>
          <w:szCs w:val="22"/>
          <w:lang w:val="da-DK"/>
        </w:rPr>
        <w:t xml:space="preserve">Kontakt lægen, før du tager </w:t>
      </w:r>
      <w:r>
        <w:rPr>
          <w:szCs w:val="22"/>
          <w:lang w:val="da-DK"/>
        </w:rPr>
        <w:t>Karvea</w:t>
      </w:r>
      <w:r w:rsidR="00C64481">
        <w:rPr>
          <w:color w:val="333333"/>
          <w:lang w:val="da-DK"/>
        </w:rPr>
        <w:t>,</w:t>
      </w:r>
      <w:r w:rsidRPr="00583DB2">
        <w:rPr>
          <w:color w:val="333333"/>
          <w:lang w:val="da-DK"/>
        </w:rPr>
        <w:t xml:space="preserve"> </w:t>
      </w:r>
      <w:r w:rsidRPr="00BA7494">
        <w:rPr>
          <w:lang w:val="da-DK"/>
        </w:rPr>
        <w:t>hvis noget af det følgende gælder for dig:</w:t>
      </w:r>
    </w:p>
    <w:p w14:paraId="6521AA78" w14:textId="77777777" w:rsidR="001B06FB" w:rsidRPr="002A00F0" w:rsidRDefault="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Pr>
          <w:lang w:val="da-DK"/>
        </w:rPr>
        <w:t xml:space="preserve">hvis du får </w:t>
      </w:r>
      <w:r w:rsidRPr="00381892">
        <w:rPr>
          <w:b/>
          <w:lang w:val="da-DK"/>
        </w:rPr>
        <w:t>hyppig opkastning eller diarré</w:t>
      </w:r>
    </w:p>
    <w:p w14:paraId="57959D47" w14:textId="77777777" w:rsidR="001B06FB" w:rsidRPr="002A00F0" w:rsidRDefault="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hvis du lider af </w:t>
      </w:r>
      <w:r w:rsidRPr="00381892">
        <w:rPr>
          <w:b/>
          <w:lang w:val="da-DK"/>
        </w:rPr>
        <w:t>nyreproblemer</w:t>
      </w:r>
    </w:p>
    <w:p w14:paraId="21BF84E9" w14:textId="77777777" w:rsidR="001B06FB" w:rsidRPr="002A00F0" w:rsidRDefault="001B06FB" w:rsidP="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hvis du lider af </w:t>
      </w:r>
      <w:r w:rsidRPr="00381892">
        <w:rPr>
          <w:b/>
          <w:lang w:val="da-DK"/>
        </w:rPr>
        <w:t>hjerteproblemer</w:t>
      </w:r>
    </w:p>
    <w:p w14:paraId="4B5AA97F" w14:textId="77777777" w:rsidR="001B06FB" w:rsidRPr="002A00F0" w:rsidRDefault="001B06FB" w:rsidP="00FE4CDA">
      <w:pPr>
        <w:pStyle w:val="EMEABodyTextIndent"/>
        <w:tabs>
          <w:tab w:val="clear" w:pos="360"/>
          <w:tab w:val="num" w:pos="567"/>
        </w:tabs>
        <w:ind w:left="567" w:hanging="567"/>
        <w:rPr>
          <w:lang w:val="da-DK"/>
        </w:rPr>
      </w:pPr>
      <w:r w:rsidRPr="002A00F0">
        <w:rPr>
          <w:lang w:val="da-DK"/>
        </w:rPr>
        <w:t xml:space="preserve">hvis du får </w:t>
      </w:r>
      <w:r>
        <w:rPr>
          <w:lang w:val="da-DK"/>
        </w:rPr>
        <w:t>Karvea</w:t>
      </w:r>
      <w:r w:rsidRPr="002A00F0">
        <w:rPr>
          <w:lang w:val="da-DK"/>
        </w:rPr>
        <w:t xml:space="preserve"> for </w:t>
      </w:r>
      <w:r w:rsidRPr="006014A4">
        <w:rPr>
          <w:b/>
          <w:lang w:val="da-DK"/>
        </w:rPr>
        <w:t>diabetisk nyresygdom</w:t>
      </w:r>
      <w:r w:rsidRPr="002A00F0">
        <w:rPr>
          <w:lang w:val="da-DK"/>
        </w:rPr>
        <w:t>. I dette tilfælde kan lægen tage regelmæssige blodprøver med særlig henblik på at måle kaliumniveauet i blodet, hvis nyrefunktionen er nedsat.</w:t>
      </w:r>
    </w:p>
    <w:p w14:paraId="70255895" w14:textId="77777777" w:rsidR="00B727E0" w:rsidRPr="005C2131" w:rsidRDefault="00B727E0" w:rsidP="00617ED1">
      <w:pPr>
        <w:pStyle w:val="EMEABodyTextIndent"/>
        <w:tabs>
          <w:tab w:val="clear" w:pos="360"/>
          <w:tab w:val="num" w:pos="567"/>
        </w:tabs>
        <w:ind w:left="567" w:hanging="567"/>
        <w:rPr>
          <w:lang w:val="da-DK"/>
        </w:rPr>
      </w:pPr>
      <w:r w:rsidRPr="00CB0C99">
        <w:rPr>
          <w:lang w:val="da-DK"/>
        </w:rPr>
        <w:lastRenderedPageBreak/>
        <w:t>hvis du</w:t>
      </w:r>
      <w:r>
        <w:rPr>
          <w:lang w:val="da-DK"/>
        </w:rPr>
        <w:t xml:space="preserve"> udvikler </w:t>
      </w:r>
      <w:r w:rsidRPr="00EF1206">
        <w:rPr>
          <w:b/>
          <w:bCs/>
          <w:lang w:val="da-DK"/>
        </w:rPr>
        <w:t>lavt blodsukkerniveau</w:t>
      </w:r>
      <w:r>
        <w:rPr>
          <w:lang w:val="da-DK"/>
        </w:rPr>
        <w:t xml:space="preserve"> (symptomerne kan inkludere svedtendens, svaghed, sult, svimmelhed, skælven, hovedpine, rødmen eller bleghed, følelsesløshed, hurtige og hamrende hjerteslag), især hvis du er i behandling for diabetes</w:t>
      </w:r>
    </w:p>
    <w:p w14:paraId="63C43819" w14:textId="77777777" w:rsidR="001B06FB" w:rsidRDefault="001B06FB" w:rsidP="00FE4CDA">
      <w:pPr>
        <w:pStyle w:val="EMEABodyTextIndent"/>
        <w:tabs>
          <w:tab w:val="clear" w:pos="360"/>
          <w:tab w:val="num" w:pos="567"/>
        </w:tabs>
        <w:rPr>
          <w:lang w:val="da-DK"/>
        </w:rPr>
      </w:pPr>
      <w:r w:rsidRPr="002A00F0">
        <w:rPr>
          <w:lang w:val="da-DK"/>
        </w:rPr>
        <w:t xml:space="preserve">hvis du skal </w:t>
      </w:r>
      <w:r w:rsidRPr="00381892">
        <w:rPr>
          <w:b/>
          <w:lang w:val="da-DK"/>
        </w:rPr>
        <w:t>opereres</w:t>
      </w:r>
      <w:r w:rsidRPr="002A00F0">
        <w:rPr>
          <w:lang w:val="da-DK"/>
        </w:rPr>
        <w:t xml:space="preserve"> eller </w:t>
      </w:r>
      <w:r w:rsidRPr="00381892">
        <w:rPr>
          <w:b/>
          <w:lang w:val="da-DK"/>
        </w:rPr>
        <w:t>bedøves</w:t>
      </w:r>
    </w:p>
    <w:p w14:paraId="79A90D8A" w14:textId="77777777" w:rsidR="003D3857" w:rsidRDefault="00B54B75" w:rsidP="00617ED1">
      <w:pPr>
        <w:pStyle w:val="EMEABodyTextIndent"/>
        <w:tabs>
          <w:tab w:val="clear" w:pos="360"/>
          <w:tab w:val="num" w:pos="567"/>
        </w:tabs>
        <w:rPr>
          <w:lang w:val="da-DK"/>
        </w:rPr>
      </w:pPr>
      <w:r>
        <w:rPr>
          <w:lang w:val="da-DK"/>
        </w:rPr>
        <w:t xml:space="preserve">hvis du tager </w:t>
      </w:r>
      <w:r w:rsidR="003D3857">
        <w:rPr>
          <w:lang w:val="da-DK"/>
        </w:rPr>
        <w:t>en af følgende lægemidler, der anvendes til at behandle forhøjet blodtryk:</w:t>
      </w:r>
    </w:p>
    <w:p w14:paraId="65796E00" w14:textId="77777777" w:rsidR="003D3857" w:rsidRDefault="003D3857" w:rsidP="003A62E2">
      <w:pPr>
        <w:pStyle w:val="EMEABodyTextIndent"/>
        <w:numPr>
          <w:ilvl w:val="0"/>
          <w:numId w:val="9"/>
        </w:numPr>
        <w:rPr>
          <w:lang w:val="da-DK"/>
        </w:rPr>
      </w:pPr>
      <w:r>
        <w:rPr>
          <w:lang w:val="da-DK"/>
        </w:rPr>
        <w:t>en ACE-hæmmer (f.eks. enalapril, lisinopril, remipril) især hvis du har nyreproblemer, der skyldes diabetes.</w:t>
      </w:r>
    </w:p>
    <w:p w14:paraId="7E7DF467" w14:textId="77777777" w:rsidR="00B54B75" w:rsidRDefault="00B54B75" w:rsidP="003A62E2">
      <w:pPr>
        <w:pStyle w:val="EMEABodyTextIndent"/>
        <w:numPr>
          <w:ilvl w:val="0"/>
          <w:numId w:val="14"/>
        </w:numPr>
        <w:rPr>
          <w:lang w:val="da-DK"/>
        </w:rPr>
      </w:pPr>
      <w:r>
        <w:rPr>
          <w:lang w:val="da-DK"/>
        </w:rPr>
        <w:t>alis</w:t>
      </w:r>
      <w:r w:rsidR="003D3857">
        <w:rPr>
          <w:lang w:val="da-DK"/>
        </w:rPr>
        <w:t>k</w:t>
      </w:r>
      <w:r>
        <w:rPr>
          <w:lang w:val="da-DK"/>
        </w:rPr>
        <w:t>iren</w:t>
      </w:r>
      <w:r w:rsidR="003D3857">
        <w:rPr>
          <w:lang w:val="da-DK"/>
        </w:rPr>
        <w:t>.</w:t>
      </w:r>
    </w:p>
    <w:p w14:paraId="4115FDAB" w14:textId="77777777" w:rsidR="00B54B75" w:rsidRPr="00B54B75" w:rsidRDefault="00B54B75" w:rsidP="00FE4CDA">
      <w:pPr>
        <w:pStyle w:val="EMEABodyText"/>
        <w:rPr>
          <w:lang w:val="da-DK"/>
        </w:rPr>
      </w:pPr>
    </w:p>
    <w:p w14:paraId="03B1527B" w14:textId="77777777" w:rsidR="003D3857" w:rsidRPr="00F21831" w:rsidRDefault="003D3857" w:rsidP="003D3857">
      <w:pPr>
        <w:tabs>
          <w:tab w:val="left" w:pos="-720"/>
        </w:tabs>
        <w:suppressAutoHyphens/>
        <w:rPr>
          <w:lang w:val="da-DK"/>
        </w:rPr>
      </w:pPr>
      <w:r w:rsidRPr="00F21831">
        <w:rPr>
          <w:lang w:val="da-DK"/>
        </w:rPr>
        <w:t xml:space="preserve">Din læge vil måske </w:t>
      </w:r>
      <w:r>
        <w:rPr>
          <w:lang w:val="da-DK"/>
        </w:rPr>
        <w:t xml:space="preserve">regelmæssigt </w:t>
      </w:r>
      <w:r w:rsidRPr="00F21831">
        <w:rPr>
          <w:lang w:val="da-DK"/>
        </w:rPr>
        <w:t>kontrollere din nyrefunktion, dit blodtryk og mængden af elektrolytter (f.eks.</w:t>
      </w:r>
      <w:r w:rsidRPr="00621FFB">
        <w:rPr>
          <w:lang w:val="da-DK"/>
        </w:rPr>
        <w:t xml:space="preserve"> kalium) i dit blod</w:t>
      </w:r>
      <w:r w:rsidRPr="00F21831">
        <w:rPr>
          <w:lang w:val="da-DK"/>
        </w:rPr>
        <w:t xml:space="preserve">. </w:t>
      </w:r>
    </w:p>
    <w:p w14:paraId="44B5E57E" w14:textId="77777777" w:rsidR="003D3857" w:rsidRPr="00F21831" w:rsidRDefault="003D3857" w:rsidP="003D3857">
      <w:pPr>
        <w:tabs>
          <w:tab w:val="left" w:pos="-720"/>
        </w:tabs>
        <w:suppressAutoHyphens/>
        <w:rPr>
          <w:lang w:val="da-DK"/>
        </w:rPr>
      </w:pPr>
    </w:p>
    <w:p w14:paraId="1131DE14" w14:textId="77777777" w:rsidR="003D3857" w:rsidRDefault="003D3857" w:rsidP="003D3857">
      <w:pPr>
        <w:tabs>
          <w:tab w:val="left" w:pos="-720"/>
        </w:tabs>
        <w:suppressAutoHyphens/>
        <w:rPr>
          <w:lang w:val="da-DK"/>
        </w:rPr>
      </w:pPr>
      <w:r w:rsidRPr="00F21831">
        <w:rPr>
          <w:lang w:val="da-DK"/>
        </w:rPr>
        <w:t>Se ogs</w:t>
      </w:r>
      <w:r w:rsidRPr="005F2C2E">
        <w:rPr>
          <w:lang w:val="da-DK"/>
        </w:rPr>
        <w:t>å information under ”</w:t>
      </w:r>
      <w:r>
        <w:rPr>
          <w:lang w:val="da-DK"/>
        </w:rPr>
        <w:t>Tag</w:t>
      </w:r>
      <w:r w:rsidRPr="005F2C2E">
        <w:rPr>
          <w:lang w:val="da-DK"/>
        </w:rPr>
        <w:t xml:space="preserve"> ikke </w:t>
      </w:r>
      <w:r>
        <w:rPr>
          <w:lang w:val="da-DK"/>
        </w:rPr>
        <w:t>Karvea</w:t>
      </w:r>
      <w:r w:rsidRPr="00F21831">
        <w:rPr>
          <w:lang w:val="da-DK"/>
        </w:rPr>
        <w:t>”.</w:t>
      </w:r>
    </w:p>
    <w:p w14:paraId="41216DCC" w14:textId="77777777" w:rsidR="003D3857" w:rsidRDefault="003D3857" w:rsidP="003D3857">
      <w:pPr>
        <w:tabs>
          <w:tab w:val="left" w:pos="-720"/>
        </w:tabs>
        <w:suppressAutoHyphens/>
        <w:rPr>
          <w:lang w:val="da-DK"/>
        </w:rPr>
      </w:pPr>
    </w:p>
    <w:p w14:paraId="3A7DFE5B" w14:textId="77777777" w:rsidR="001B06FB" w:rsidRPr="002A00F0" w:rsidRDefault="001B06FB" w:rsidP="001B06FB">
      <w:pPr>
        <w:pStyle w:val="EMEABodyTextIndent"/>
        <w:numPr>
          <w:ilvl w:val="0"/>
          <w:numId w:val="0"/>
        </w:numPr>
        <w:rPr>
          <w:lang w:val="da-DK"/>
        </w:rPr>
      </w:pPr>
      <w:r w:rsidRPr="002A00F0">
        <w:rPr>
          <w:lang w:val="da-DK"/>
        </w:rPr>
        <w:t xml:space="preserve">Du skal fortælle det til din læge, hvis du tror du er gravid </w:t>
      </w:r>
      <w:r w:rsidRPr="00984B27">
        <w:rPr>
          <w:u w:val="single"/>
          <w:lang w:val="da-DK"/>
        </w:rPr>
        <w:t>eller planlægger at blive gravid.</w:t>
      </w:r>
      <w:r w:rsidRPr="002A00F0">
        <w:rPr>
          <w:lang w:val="da-DK"/>
        </w:rPr>
        <w:t xml:space="preserve"> </w:t>
      </w:r>
      <w:r>
        <w:rPr>
          <w:lang w:val="da-DK"/>
        </w:rPr>
        <w:t>Karvea</w:t>
      </w:r>
      <w:r w:rsidRPr="002A00F0">
        <w:rPr>
          <w:lang w:val="da-DK"/>
        </w:rPr>
        <w:t xml:space="preserve"> bør ikke bruges tidligt i graviditeten</w:t>
      </w:r>
      <w:r>
        <w:rPr>
          <w:lang w:val="da-DK"/>
        </w:rPr>
        <w:t>,</w:t>
      </w:r>
      <w:r w:rsidRPr="002A00F0">
        <w:rPr>
          <w:lang w:val="da-DK"/>
        </w:rPr>
        <w:t xml:space="preserve"> og</w:t>
      </w:r>
      <w:r>
        <w:rPr>
          <w:lang w:val="da-DK"/>
        </w:rPr>
        <w:t xml:space="preserve"> du må ikke tage Karvea, hvis du er længere end 3 måneder henne i din graviditet, da det</w:t>
      </w:r>
      <w:r w:rsidRPr="002A00F0">
        <w:rPr>
          <w:lang w:val="da-DK"/>
        </w:rPr>
        <w:t xml:space="preserve"> kan skade dit barn</w:t>
      </w:r>
      <w:r>
        <w:rPr>
          <w:lang w:val="da-DK"/>
        </w:rPr>
        <w:t xml:space="preserve"> alvorligt, hvis det bruges i den periode (se afsnittet om</w:t>
      </w:r>
      <w:r w:rsidRPr="002A00F0">
        <w:rPr>
          <w:lang w:val="da-DK"/>
        </w:rPr>
        <w:t xml:space="preserve"> graviditet</w:t>
      </w:r>
      <w:r>
        <w:rPr>
          <w:lang w:val="da-DK"/>
        </w:rPr>
        <w:t>).</w:t>
      </w:r>
    </w:p>
    <w:p w14:paraId="0E93BB55" w14:textId="77777777" w:rsidR="001B06FB" w:rsidRDefault="001B06FB" w:rsidP="001B06FB">
      <w:pPr>
        <w:pStyle w:val="EMEABodyText"/>
        <w:rPr>
          <w:lang w:val="da-DK"/>
        </w:rPr>
      </w:pPr>
    </w:p>
    <w:p w14:paraId="5486704A" w14:textId="77777777" w:rsidR="00B54B75" w:rsidRPr="00583DB2" w:rsidRDefault="00B54B75" w:rsidP="00B54B75">
      <w:pPr>
        <w:suppressAutoHyphens/>
        <w:rPr>
          <w:b/>
          <w:szCs w:val="22"/>
          <w:lang w:val="da-DK"/>
        </w:rPr>
      </w:pPr>
      <w:r w:rsidRPr="00583DB2">
        <w:rPr>
          <w:b/>
          <w:szCs w:val="22"/>
          <w:lang w:val="da-DK"/>
        </w:rPr>
        <w:t xml:space="preserve">Børn og </w:t>
      </w:r>
      <w:r w:rsidRPr="00583DB2">
        <w:rPr>
          <w:b/>
          <w:noProof/>
          <w:szCs w:val="22"/>
          <w:lang w:val="da-DK"/>
        </w:rPr>
        <w:t>unge</w:t>
      </w:r>
    </w:p>
    <w:p w14:paraId="448E9A81" w14:textId="77777777" w:rsidR="001B06FB" w:rsidRPr="000A3E64" w:rsidRDefault="001B06FB" w:rsidP="001B06FB">
      <w:pPr>
        <w:pStyle w:val="EMEABodyText"/>
        <w:rPr>
          <w:lang w:val="da-DK"/>
        </w:rPr>
      </w:pPr>
      <w:r w:rsidRPr="000A3E64">
        <w:rPr>
          <w:lang w:val="da-DK"/>
        </w:rPr>
        <w:t xml:space="preserve">Dette lægemiddel bør ikke anvendes til </w:t>
      </w:r>
      <w:r>
        <w:rPr>
          <w:lang w:val="da-DK"/>
        </w:rPr>
        <w:t>bø</w:t>
      </w:r>
      <w:r w:rsidRPr="000A3E64">
        <w:rPr>
          <w:lang w:val="da-DK"/>
        </w:rPr>
        <w:t xml:space="preserve">rn og unge, da sikkerhed og </w:t>
      </w:r>
      <w:r>
        <w:rPr>
          <w:lang w:val="da-DK"/>
        </w:rPr>
        <w:t>virkning</w:t>
      </w:r>
      <w:r w:rsidRPr="000A3E64">
        <w:rPr>
          <w:lang w:val="da-DK"/>
        </w:rPr>
        <w:t xml:space="preserve"> </w:t>
      </w:r>
      <w:r>
        <w:rPr>
          <w:lang w:val="da-DK"/>
        </w:rPr>
        <w:t>ikke er blevet fuldstændig klar</w:t>
      </w:r>
      <w:r w:rsidRPr="000A3E64">
        <w:rPr>
          <w:lang w:val="da-DK"/>
        </w:rPr>
        <w:t>lagt.</w:t>
      </w:r>
    </w:p>
    <w:p w14:paraId="2DCA159D" w14:textId="77777777" w:rsidR="001B06FB" w:rsidRPr="000A3E64" w:rsidRDefault="001B06FB" w:rsidP="001B06FB">
      <w:pPr>
        <w:pStyle w:val="EMEABodyText"/>
        <w:rPr>
          <w:lang w:val="da-DK"/>
        </w:rPr>
      </w:pPr>
    </w:p>
    <w:p w14:paraId="3CABFE34" w14:textId="77777777" w:rsidR="005A508D" w:rsidRPr="00583DB2" w:rsidRDefault="005A508D" w:rsidP="005A508D">
      <w:pPr>
        <w:suppressAutoHyphens/>
        <w:rPr>
          <w:b/>
          <w:szCs w:val="22"/>
          <w:lang w:val="da-DK"/>
        </w:rPr>
      </w:pPr>
      <w:r w:rsidRPr="00583DB2">
        <w:rPr>
          <w:b/>
          <w:szCs w:val="22"/>
          <w:lang w:val="da-DK"/>
        </w:rPr>
        <w:t xml:space="preserve">Brug af anden medicin sammen med </w:t>
      </w:r>
      <w:r>
        <w:rPr>
          <w:b/>
          <w:szCs w:val="22"/>
          <w:lang w:val="da-DK"/>
        </w:rPr>
        <w:t>Karvea</w:t>
      </w:r>
    </w:p>
    <w:p w14:paraId="2D43E663" w14:textId="77777777" w:rsidR="005A508D" w:rsidRDefault="005A508D" w:rsidP="005A508D">
      <w:pPr>
        <w:tabs>
          <w:tab w:val="left" w:pos="2268"/>
        </w:tabs>
        <w:suppressAutoHyphens/>
        <w:rPr>
          <w:szCs w:val="22"/>
          <w:lang w:val="da-DK"/>
        </w:rPr>
      </w:pPr>
      <w:r w:rsidRPr="00583DB2">
        <w:rPr>
          <w:szCs w:val="22"/>
          <w:lang w:val="da-DK"/>
        </w:rPr>
        <w:t xml:space="preserve">Fortæl </w:t>
      </w:r>
      <w:r w:rsidRPr="00583DB2">
        <w:rPr>
          <w:noProof/>
          <w:szCs w:val="22"/>
          <w:lang w:val="da-DK"/>
        </w:rPr>
        <w:t xml:space="preserve">det altid til </w:t>
      </w:r>
      <w:r w:rsidRPr="00583DB2">
        <w:rPr>
          <w:szCs w:val="22"/>
          <w:lang w:val="da-DK"/>
        </w:rPr>
        <w:t xml:space="preserve">lægen eller </w:t>
      </w:r>
      <w:r w:rsidRPr="00583DB2">
        <w:rPr>
          <w:noProof/>
          <w:szCs w:val="22"/>
          <w:lang w:val="da-DK"/>
        </w:rPr>
        <w:t>apotekspersonalet</w:t>
      </w:r>
      <w:r w:rsidRPr="00583DB2">
        <w:rPr>
          <w:szCs w:val="22"/>
          <w:lang w:val="da-DK"/>
        </w:rPr>
        <w:t xml:space="preserve">, hvis du tager anden medicin eller har gjort det for nylig. </w:t>
      </w:r>
    </w:p>
    <w:p w14:paraId="20EA211C" w14:textId="77777777" w:rsidR="005A508D" w:rsidRPr="00583DB2" w:rsidRDefault="005A508D" w:rsidP="005A508D">
      <w:pPr>
        <w:tabs>
          <w:tab w:val="left" w:pos="2268"/>
        </w:tabs>
        <w:suppressAutoHyphens/>
        <w:rPr>
          <w:b/>
          <w:szCs w:val="22"/>
          <w:lang w:val="da-DK"/>
        </w:rPr>
      </w:pPr>
    </w:p>
    <w:p w14:paraId="5104EB0A" w14:textId="77777777" w:rsidR="003D3857" w:rsidRDefault="00C64481" w:rsidP="003D3857">
      <w:pPr>
        <w:pStyle w:val="EMEABodyText"/>
        <w:rPr>
          <w:lang w:val="da-DK"/>
        </w:rPr>
      </w:pPr>
      <w:r>
        <w:rPr>
          <w:lang w:val="da-DK"/>
        </w:rPr>
        <w:t xml:space="preserve">Din læge kan blive nødt til </w:t>
      </w:r>
      <w:r w:rsidR="005A508D" w:rsidRPr="00B94961">
        <w:rPr>
          <w:lang w:val="da-DK"/>
        </w:rPr>
        <w:t>at ændre din dosis og/eller tage andre forholdsregler</w:t>
      </w:r>
      <w:r w:rsidR="003D3857">
        <w:rPr>
          <w:lang w:val="da-DK"/>
        </w:rPr>
        <w:t>:</w:t>
      </w:r>
    </w:p>
    <w:p w14:paraId="44B9BD7E" w14:textId="77777777" w:rsidR="003D3857" w:rsidRDefault="003D3857" w:rsidP="003D3857">
      <w:pPr>
        <w:pStyle w:val="EMEABodyText"/>
        <w:rPr>
          <w:lang w:val="da-DK"/>
        </w:rPr>
      </w:pPr>
      <w:r>
        <w:rPr>
          <w:lang w:val="da-DK"/>
        </w:rPr>
        <w:t>Hvis du tager en ACE-hæmmer eller aliskiren (se også information under ”Tag ikke Karvea” og ”Advarsler og forsigtighedsregler”).</w:t>
      </w:r>
      <w:r w:rsidRPr="006A634E">
        <w:rPr>
          <w:lang w:val="da-DK"/>
        </w:rPr>
        <w:t xml:space="preserve"> </w:t>
      </w:r>
    </w:p>
    <w:p w14:paraId="24A762F7" w14:textId="77777777" w:rsidR="001B06FB" w:rsidRDefault="001B06FB" w:rsidP="003D3857">
      <w:pPr>
        <w:rPr>
          <w:lang w:val="da-DK"/>
        </w:rPr>
      </w:pPr>
    </w:p>
    <w:p w14:paraId="448C6F8D" w14:textId="77777777" w:rsidR="001B06FB" w:rsidRDefault="001B06FB" w:rsidP="001B06FB">
      <w:pPr>
        <w:pStyle w:val="EMEABodyText"/>
        <w:rPr>
          <w:b/>
          <w:lang w:val="da-DK"/>
        </w:rPr>
      </w:pPr>
      <w:r>
        <w:rPr>
          <w:b/>
          <w:lang w:val="da-DK"/>
        </w:rPr>
        <w:t>Det kan være nødvendigt at tage blodprøver, hvis du tager:</w:t>
      </w:r>
    </w:p>
    <w:p w14:paraId="5AA05B8C" w14:textId="77777777" w:rsidR="001B06FB" w:rsidRDefault="001B06FB" w:rsidP="001B06FB">
      <w:pPr>
        <w:pStyle w:val="EMEABodyTextIndent"/>
        <w:tabs>
          <w:tab w:val="num" w:pos="567"/>
        </w:tabs>
        <w:rPr>
          <w:lang w:val="da-DK"/>
        </w:rPr>
      </w:pPr>
      <w:r w:rsidRPr="002A00F0">
        <w:rPr>
          <w:lang w:val="da-DK"/>
        </w:rPr>
        <w:t>kaliumtilskud</w:t>
      </w:r>
    </w:p>
    <w:p w14:paraId="54E4F634" w14:textId="77777777" w:rsidR="001B06FB" w:rsidRDefault="001B06FB" w:rsidP="001B06FB">
      <w:pPr>
        <w:pStyle w:val="EMEABodyTextIndent"/>
        <w:tabs>
          <w:tab w:val="num" w:pos="567"/>
        </w:tabs>
        <w:rPr>
          <w:lang w:val="da-DK"/>
        </w:rPr>
      </w:pPr>
      <w:r w:rsidRPr="002A00F0">
        <w:rPr>
          <w:lang w:val="da-DK"/>
        </w:rPr>
        <w:t>salterstatninger,</w:t>
      </w:r>
      <w:r>
        <w:rPr>
          <w:lang w:val="da-DK"/>
        </w:rPr>
        <w:t xml:space="preserve"> der indeholder kalium</w:t>
      </w:r>
    </w:p>
    <w:p w14:paraId="6EC61BC1" w14:textId="77777777" w:rsidR="001B06FB" w:rsidRDefault="001B06FB" w:rsidP="001B06FB">
      <w:pPr>
        <w:pStyle w:val="EMEABodyTextIndent"/>
        <w:tabs>
          <w:tab w:val="num" w:pos="567"/>
        </w:tabs>
        <w:rPr>
          <w:lang w:val="da-DK"/>
        </w:rPr>
      </w:pPr>
      <w:r w:rsidRPr="002A00F0">
        <w:rPr>
          <w:lang w:val="da-DK"/>
        </w:rPr>
        <w:t>kaliumsparende medicin (som visse vanddrivende lægemidler)</w:t>
      </w:r>
    </w:p>
    <w:p w14:paraId="4123A669" w14:textId="77777777" w:rsidR="001B06FB" w:rsidRDefault="001B06FB" w:rsidP="001B06FB">
      <w:pPr>
        <w:pStyle w:val="EMEABodyTextIndent"/>
        <w:tabs>
          <w:tab w:val="num" w:pos="567"/>
        </w:tabs>
        <w:rPr>
          <w:lang w:val="da-DK"/>
        </w:rPr>
      </w:pPr>
      <w:r>
        <w:rPr>
          <w:lang w:val="da-DK"/>
        </w:rPr>
        <w:t>medicin, der indeholder lithium</w:t>
      </w:r>
    </w:p>
    <w:p w14:paraId="0FB3E82F" w14:textId="77777777" w:rsidR="00B727E0" w:rsidRPr="000E2028" w:rsidRDefault="00B727E0" w:rsidP="00617ED1">
      <w:pPr>
        <w:pStyle w:val="EMEABodyTextIndent"/>
        <w:rPr>
          <w:lang w:val="da-DK"/>
        </w:rPr>
      </w:pPr>
      <w:r>
        <w:rPr>
          <w:lang w:val="da-DK"/>
        </w:rPr>
        <w:t>repaglinid (medicin, der anvendes til at sænke blodsukkerniveauet).</w:t>
      </w:r>
    </w:p>
    <w:p w14:paraId="03DF04FB" w14:textId="77777777" w:rsidR="001B06FB" w:rsidRDefault="001B06FB" w:rsidP="001B06FB">
      <w:pPr>
        <w:pStyle w:val="EMEABodyText"/>
        <w:rPr>
          <w:lang w:val="da-DK"/>
        </w:rPr>
      </w:pPr>
    </w:p>
    <w:p w14:paraId="1DCEC39D" w14:textId="77777777" w:rsidR="001B06FB" w:rsidRPr="002A00F0" w:rsidRDefault="001B06FB" w:rsidP="001B06FB">
      <w:pPr>
        <w:pStyle w:val="EMEABodyText"/>
        <w:rPr>
          <w:lang w:val="da-DK"/>
        </w:rPr>
      </w:pPr>
      <w:r>
        <w:rPr>
          <w:lang w:val="da-DK"/>
        </w:rPr>
        <w:t>H</w:t>
      </w:r>
      <w:r w:rsidRPr="002A00F0">
        <w:rPr>
          <w:lang w:val="da-DK"/>
        </w:rPr>
        <w:t xml:space="preserve">vis du tager </w:t>
      </w:r>
      <w:r>
        <w:rPr>
          <w:lang w:val="da-DK"/>
        </w:rPr>
        <w:t xml:space="preserve">en bestemt slags </w:t>
      </w:r>
      <w:r w:rsidRPr="002A00F0">
        <w:rPr>
          <w:lang w:val="da-DK"/>
        </w:rPr>
        <w:t xml:space="preserve">smertestillende </w:t>
      </w:r>
      <w:r>
        <w:rPr>
          <w:lang w:val="da-DK"/>
        </w:rPr>
        <w:t xml:space="preserve">medicin, der kaldes </w:t>
      </w:r>
      <w:r w:rsidRPr="002A00F0">
        <w:rPr>
          <w:lang w:val="da-DK"/>
        </w:rPr>
        <w:t>non</w:t>
      </w:r>
      <w:r>
        <w:rPr>
          <w:lang w:val="da-DK"/>
        </w:rPr>
        <w:t>-</w:t>
      </w:r>
      <w:r w:rsidRPr="002A00F0">
        <w:rPr>
          <w:lang w:val="da-DK"/>
        </w:rPr>
        <w:t>steroide anti</w:t>
      </w:r>
      <w:r>
        <w:rPr>
          <w:lang w:val="da-DK"/>
        </w:rPr>
        <w:t>-</w:t>
      </w:r>
      <w:r w:rsidRPr="002A00F0">
        <w:rPr>
          <w:lang w:val="da-DK"/>
        </w:rPr>
        <w:t>inflammatoriske lægemidler</w:t>
      </w:r>
      <w:r>
        <w:rPr>
          <w:lang w:val="da-DK"/>
        </w:rPr>
        <w:t xml:space="preserve">, </w:t>
      </w:r>
      <w:r w:rsidRPr="002A00F0">
        <w:rPr>
          <w:lang w:val="da-DK"/>
        </w:rPr>
        <w:t>kan virkningen af irbesartan nedsættes.</w:t>
      </w:r>
    </w:p>
    <w:p w14:paraId="20331AE1" w14:textId="77777777" w:rsidR="001B06FB" w:rsidRPr="002A00F0" w:rsidRDefault="001B06FB">
      <w:pPr>
        <w:pStyle w:val="EMEABodyText"/>
        <w:rPr>
          <w:lang w:val="da-DK"/>
        </w:rPr>
      </w:pPr>
    </w:p>
    <w:p w14:paraId="639AF018" w14:textId="77777777" w:rsidR="001B06FB" w:rsidRPr="002A00F0" w:rsidRDefault="001B06FB" w:rsidP="001B06FB">
      <w:pPr>
        <w:pStyle w:val="EMEAHeading3"/>
        <w:rPr>
          <w:lang w:val="da-DK"/>
        </w:rPr>
      </w:pPr>
      <w:r w:rsidRPr="002A00F0">
        <w:rPr>
          <w:lang w:val="da-DK"/>
        </w:rPr>
        <w:t xml:space="preserve">Brug af </w:t>
      </w:r>
      <w:r>
        <w:rPr>
          <w:lang w:val="da-DK"/>
        </w:rPr>
        <w:t>Karvea</w:t>
      </w:r>
      <w:r w:rsidRPr="002A00F0">
        <w:rPr>
          <w:lang w:val="da-DK"/>
        </w:rPr>
        <w:t xml:space="preserve"> sammen med mad og drikke</w:t>
      </w:r>
    </w:p>
    <w:p w14:paraId="49F9B810" w14:textId="77777777" w:rsidR="001B06FB" w:rsidRPr="002A00F0" w:rsidRDefault="001B06FB" w:rsidP="001B06FB">
      <w:pPr>
        <w:pStyle w:val="EMEABodyText"/>
        <w:rPr>
          <w:lang w:val="da-DK"/>
        </w:rPr>
      </w:pPr>
      <w:r>
        <w:rPr>
          <w:lang w:val="da-DK"/>
        </w:rPr>
        <w:t>Karvea</w:t>
      </w:r>
      <w:r w:rsidRPr="002A00F0">
        <w:rPr>
          <w:lang w:val="da-DK"/>
        </w:rPr>
        <w:t xml:space="preserve"> kan tages med og uden mad.</w:t>
      </w:r>
    </w:p>
    <w:p w14:paraId="0C171482" w14:textId="77777777" w:rsidR="001B06FB" w:rsidRPr="002A00F0" w:rsidRDefault="001B06FB">
      <w:pPr>
        <w:pStyle w:val="EMEABodyText"/>
        <w:rPr>
          <w:lang w:val="da-DK"/>
        </w:rPr>
      </w:pPr>
    </w:p>
    <w:p w14:paraId="6C7A78C5" w14:textId="77777777" w:rsidR="001B06FB" w:rsidRDefault="001B06FB" w:rsidP="001B06FB">
      <w:pPr>
        <w:pStyle w:val="EMEAHeading3"/>
        <w:rPr>
          <w:lang w:val="da-DK"/>
        </w:rPr>
      </w:pPr>
      <w:r w:rsidRPr="002A00F0">
        <w:rPr>
          <w:lang w:val="da-DK"/>
        </w:rPr>
        <w:t>Graviditet og amning</w:t>
      </w:r>
    </w:p>
    <w:p w14:paraId="31780A97" w14:textId="77777777" w:rsidR="001B06FB" w:rsidRPr="00984B27" w:rsidRDefault="001B06FB" w:rsidP="001B06FB">
      <w:pPr>
        <w:pStyle w:val="EMEAHeading3"/>
        <w:rPr>
          <w:lang w:val="da-DK"/>
        </w:rPr>
      </w:pPr>
      <w:r w:rsidRPr="00984B27">
        <w:rPr>
          <w:lang w:val="da-DK"/>
        </w:rPr>
        <w:t>Graviditet</w:t>
      </w:r>
    </w:p>
    <w:p w14:paraId="653B016B" w14:textId="77777777" w:rsidR="005A508D" w:rsidRPr="00583DB2" w:rsidRDefault="005A508D" w:rsidP="005A508D">
      <w:pPr>
        <w:suppressAutoHyphens/>
        <w:rPr>
          <w:szCs w:val="22"/>
          <w:lang w:val="da-DK"/>
        </w:rPr>
      </w:pPr>
      <w:r w:rsidRPr="00583DB2">
        <w:rPr>
          <w:szCs w:val="22"/>
          <w:lang w:val="da-DK"/>
        </w:rPr>
        <w:t xml:space="preserve">Hvis du er gravid eller ammer, har mistanke om, at du er gravid, eller planlægger at blive gravid, skal du spørge din læge til råds, før du tager </w:t>
      </w:r>
      <w:r>
        <w:rPr>
          <w:szCs w:val="22"/>
          <w:lang w:val="da-DK"/>
        </w:rPr>
        <w:t>Karvea</w:t>
      </w:r>
      <w:r w:rsidRPr="00583DB2">
        <w:rPr>
          <w:szCs w:val="22"/>
          <w:lang w:val="da-DK"/>
        </w:rPr>
        <w:t xml:space="preserve">. </w:t>
      </w:r>
    </w:p>
    <w:p w14:paraId="23B2596A" w14:textId="77777777" w:rsidR="005A508D" w:rsidRPr="00583DB2" w:rsidRDefault="005A508D" w:rsidP="005A508D">
      <w:pPr>
        <w:rPr>
          <w:lang w:val="da-DK"/>
        </w:rPr>
      </w:pPr>
      <w:r w:rsidRPr="00583DB2">
        <w:rPr>
          <w:lang w:val="da-DK"/>
        </w:rPr>
        <w:t xml:space="preserve">Din læge vil normalt anbefale, at du stopper med at tage </w:t>
      </w:r>
      <w:r>
        <w:rPr>
          <w:lang w:val="da-DK"/>
        </w:rPr>
        <w:t>Karvea</w:t>
      </w:r>
      <w:r w:rsidRPr="00583DB2">
        <w:rPr>
          <w:lang w:val="da-DK"/>
        </w:rPr>
        <w:t>, inden du bliver gravid, eller så snart du ved, at du er gravid</w:t>
      </w:r>
      <w:r w:rsidR="001E4BC5">
        <w:rPr>
          <w:lang w:val="da-DK"/>
        </w:rPr>
        <w:t>,</w:t>
      </w:r>
      <w:r w:rsidRPr="00583DB2">
        <w:rPr>
          <w:lang w:val="da-DK"/>
        </w:rPr>
        <w:t xml:space="preserve"> og anbefale, at du tager anden medicin i stedet for </w:t>
      </w:r>
      <w:r>
        <w:rPr>
          <w:lang w:val="da-DK"/>
        </w:rPr>
        <w:t>Karvea</w:t>
      </w:r>
      <w:r w:rsidRPr="00583DB2">
        <w:rPr>
          <w:lang w:val="da-DK"/>
        </w:rPr>
        <w:t xml:space="preserve">. </w:t>
      </w:r>
    </w:p>
    <w:p w14:paraId="0C1CEE6F" w14:textId="77777777" w:rsidR="005A508D" w:rsidRPr="00583DB2" w:rsidRDefault="005A508D" w:rsidP="005A508D">
      <w:pPr>
        <w:rPr>
          <w:lang w:val="da-DK"/>
        </w:rPr>
      </w:pPr>
      <w:r>
        <w:rPr>
          <w:lang w:val="da-DK"/>
        </w:rPr>
        <w:t>Karvea</w:t>
      </w:r>
      <w:r w:rsidRPr="00583DB2">
        <w:rPr>
          <w:lang w:val="da-DK"/>
        </w:rPr>
        <w:t xml:space="preserve"> </w:t>
      </w:r>
      <w:r w:rsidRPr="00583DB2">
        <w:rPr>
          <w:color w:val="333333"/>
          <w:lang w:val="da-DK"/>
        </w:rPr>
        <w:t>frarådes tidligt i graviditeten</w:t>
      </w:r>
      <w:r w:rsidRPr="00583DB2">
        <w:rPr>
          <w:lang w:val="da-DK"/>
        </w:rPr>
        <w:t>, og du må ikke tage det, hvis du er længere end 3 måneder henne i graviditet</w:t>
      </w:r>
      <w:r w:rsidR="001E4BC5">
        <w:rPr>
          <w:lang w:val="da-DK"/>
        </w:rPr>
        <w:t>en</w:t>
      </w:r>
      <w:r w:rsidRPr="00583DB2">
        <w:rPr>
          <w:lang w:val="da-DK"/>
        </w:rPr>
        <w:t>, da det kan skade dit barn alvorligt, hvis du tager det efter tredje måned af graviditeten</w:t>
      </w:r>
    </w:p>
    <w:p w14:paraId="4CF3D145" w14:textId="77777777" w:rsidR="001B06FB" w:rsidRDefault="001B06FB" w:rsidP="001B06FB">
      <w:pPr>
        <w:pStyle w:val="EMEABodyText"/>
        <w:rPr>
          <w:lang w:val="da-DK"/>
        </w:rPr>
      </w:pPr>
    </w:p>
    <w:p w14:paraId="40B01FB4" w14:textId="77777777" w:rsidR="001B06FB" w:rsidRPr="00984B27" w:rsidRDefault="001B06FB" w:rsidP="001B06FB">
      <w:pPr>
        <w:pStyle w:val="EMEAHeading3"/>
        <w:rPr>
          <w:lang w:val="da-DK"/>
        </w:rPr>
      </w:pPr>
      <w:r w:rsidRPr="00984B27">
        <w:rPr>
          <w:lang w:val="da-DK"/>
        </w:rPr>
        <w:t>Amning</w:t>
      </w:r>
    </w:p>
    <w:p w14:paraId="3FBD1BDA" w14:textId="77777777" w:rsidR="001B06FB" w:rsidRPr="00592CB0" w:rsidRDefault="001B06FB" w:rsidP="001B06FB">
      <w:pPr>
        <w:pStyle w:val="EMEABodyText"/>
        <w:rPr>
          <w:lang w:val="da-DK"/>
        </w:rPr>
      </w:pPr>
      <w:r>
        <w:rPr>
          <w:lang w:val="da-DK"/>
        </w:rPr>
        <w:t>Fortæl det til lægen, hvis du ammer eller skal til at amme. Karvea anbefales ikke til ammende mødre, og lægen vil sædvanligvis vælge en anden behandling til dig, hvis du ønsker at amme dit barn, især hvis dit barn er nyfødt eller født for tidligt.</w:t>
      </w:r>
    </w:p>
    <w:p w14:paraId="54E23D68" w14:textId="77777777" w:rsidR="001B06FB" w:rsidRPr="002A00F0" w:rsidRDefault="001B06FB" w:rsidP="001B06FB">
      <w:pPr>
        <w:pStyle w:val="EMEABodyText"/>
        <w:rPr>
          <w:lang w:val="da-DK"/>
        </w:rPr>
      </w:pPr>
    </w:p>
    <w:p w14:paraId="065A9600" w14:textId="77777777" w:rsidR="001B06FB" w:rsidRPr="002A00F0" w:rsidRDefault="001B06FB" w:rsidP="001B06FB">
      <w:pPr>
        <w:pStyle w:val="EMEAHeading3"/>
        <w:rPr>
          <w:lang w:val="da-DK"/>
        </w:rPr>
      </w:pPr>
      <w:r w:rsidRPr="002A00F0">
        <w:rPr>
          <w:lang w:val="da-DK"/>
        </w:rPr>
        <w:t>Trafik- og arbejdssikkerhed</w:t>
      </w:r>
    </w:p>
    <w:p w14:paraId="5C3941F5" w14:textId="77777777" w:rsidR="001B06FB" w:rsidRPr="002A00F0" w:rsidRDefault="001B06FB">
      <w:pPr>
        <w:pStyle w:val="EMEABodyText"/>
        <w:rPr>
          <w:lang w:val="da-DK"/>
        </w:rPr>
      </w:pPr>
      <w:r>
        <w:rPr>
          <w:lang w:val="da-DK"/>
        </w:rPr>
        <w:t>Karvea</w:t>
      </w:r>
      <w:r w:rsidRPr="002A00F0">
        <w:rPr>
          <w:lang w:val="da-DK"/>
        </w:rPr>
        <w:t xml:space="preserve"> påvirker sandsynligvis ikke din evne til at køre bil eller betjene maskiner. Men man kan opleve svimmelhed eller træthed, når man behandles for forhøjet blodtryk. Hvis du </w:t>
      </w:r>
      <w:r w:rsidR="00027BA6">
        <w:rPr>
          <w:lang w:val="da-DK"/>
        </w:rPr>
        <w:t>bliver</w:t>
      </w:r>
      <w:r w:rsidR="00027BA6" w:rsidRPr="002A00F0">
        <w:rPr>
          <w:lang w:val="da-DK"/>
        </w:rPr>
        <w:t xml:space="preserve"> </w:t>
      </w:r>
      <w:r w:rsidRPr="002A00F0">
        <w:rPr>
          <w:lang w:val="da-DK"/>
        </w:rPr>
        <w:t xml:space="preserve">svimmel eller træt, </w:t>
      </w:r>
      <w:r w:rsidR="005A508D">
        <w:rPr>
          <w:lang w:val="da-DK"/>
        </w:rPr>
        <w:t>skal</w:t>
      </w:r>
      <w:r w:rsidRPr="002A00F0">
        <w:rPr>
          <w:lang w:val="da-DK"/>
        </w:rPr>
        <w:t xml:space="preserve"> du kontakte lægen, inden du kører bil eller betjener maskiner.</w:t>
      </w:r>
    </w:p>
    <w:p w14:paraId="1BA44A8B" w14:textId="77777777" w:rsidR="001B06FB" w:rsidRPr="002A00F0" w:rsidRDefault="001B06FB" w:rsidP="001B06FB">
      <w:pPr>
        <w:pStyle w:val="EMEABodyText"/>
        <w:rPr>
          <w:noProof/>
          <w:lang w:val="da-DK"/>
        </w:rPr>
      </w:pPr>
    </w:p>
    <w:p w14:paraId="08CC779D" w14:textId="77777777" w:rsidR="00C64481" w:rsidRDefault="001B06FB" w:rsidP="001B06FB">
      <w:pPr>
        <w:pStyle w:val="EMEABodyText"/>
        <w:rPr>
          <w:lang w:val="da-DK"/>
        </w:rPr>
      </w:pPr>
      <w:r>
        <w:rPr>
          <w:b/>
          <w:lang w:val="da-DK"/>
        </w:rPr>
        <w:t>Karvea</w:t>
      </w:r>
      <w:r w:rsidRPr="00616B11">
        <w:rPr>
          <w:b/>
          <w:lang w:val="da-DK"/>
        </w:rPr>
        <w:t xml:space="preserve"> indeholder la</w:t>
      </w:r>
      <w:r>
        <w:rPr>
          <w:b/>
          <w:lang w:val="da-DK"/>
        </w:rPr>
        <w:t>c</w:t>
      </w:r>
      <w:r w:rsidRPr="00616B11">
        <w:rPr>
          <w:b/>
          <w:lang w:val="da-DK"/>
        </w:rPr>
        <w:t>tose</w:t>
      </w:r>
    </w:p>
    <w:p w14:paraId="27156F98" w14:textId="77777777" w:rsidR="001B06FB" w:rsidRPr="00616B11" w:rsidRDefault="001B06FB" w:rsidP="001B06FB">
      <w:pPr>
        <w:pStyle w:val="EMEABodyText"/>
        <w:rPr>
          <w:lang w:val="da-DK"/>
        </w:rPr>
      </w:pPr>
      <w:r>
        <w:rPr>
          <w:lang w:val="da-DK"/>
        </w:rPr>
        <w:t>Kontakt lægen, før du tager de</w:t>
      </w:r>
      <w:r w:rsidR="005C2E7F">
        <w:rPr>
          <w:lang w:val="da-DK"/>
        </w:rPr>
        <w:t>tte lægemiddel</w:t>
      </w:r>
      <w:r>
        <w:rPr>
          <w:lang w:val="da-DK"/>
        </w:rPr>
        <w:t>, h</w:t>
      </w:r>
      <w:r w:rsidRPr="00616B11">
        <w:rPr>
          <w:lang w:val="da-DK"/>
        </w:rPr>
        <w:t xml:space="preserve">vis lægen har fortalt dig, at du </w:t>
      </w:r>
      <w:r>
        <w:rPr>
          <w:lang w:val="da-DK"/>
        </w:rPr>
        <w:t>ikke tåler visse</w:t>
      </w:r>
      <w:r w:rsidRPr="00616B11">
        <w:rPr>
          <w:lang w:val="da-DK"/>
        </w:rPr>
        <w:t xml:space="preserve"> sukkerarter.</w:t>
      </w:r>
    </w:p>
    <w:p w14:paraId="7C66DE7A" w14:textId="77777777" w:rsidR="001B06FB" w:rsidRDefault="001B06FB" w:rsidP="001B06FB">
      <w:pPr>
        <w:pStyle w:val="EMEABodyText"/>
        <w:rPr>
          <w:lang w:val="da-DK"/>
        </w:rPr>
      </w:pPr>
    </w:p>
    <w:p w14:paraId="1171DA5F" w14:textId="77777777" w:rsidR="00B727E0" w:rsidRPr="00617ED1" w:rsidRDefault="00B727E0" w:rsidP="00B727E0">
      <w:pPr>
        <w:rPr>
          <w:b/>
          <w:bCs/>
          <w:lang w:val="da-DK"/>
        </w:rPr>
      </w:pPr>
      <w:r w:rsidRPr="00617ED1">
        <w:rPr>
          <w:b/>
          <w:bCs/>
          <w:lang w:val="da-DK"/>
        </w:rPr>
        <w:t>Karvea indeholder natrium</w:t>
      </w:r>
    </w:p>
    <w:p w14:paraId="57D31F4A" w14:textId="77777777" w:rsidR="00B727E0" w:rsidRPr="002A00F0" w:rsidRDefault="00B727E0" w:rsidP="00617ED1">
      <w:pPr>
        <w:rPr>
          <w:lang w:val="da-DK"/>
        </w:rPr>
      </w:pPr>
      <w:r w:rsidRPr="00617ED1">
        <w:rPr>
          <w:lang w:val="da-DK"/>
        </w:rPr>
        <w:t>Dette lægemiddel indeholder mindre end 1 mmol (23 mg) natrium pr. tablet, dvs. det er i det væsentlige natriumfrit.</w:t>
      </w:r>
    </w:p>
    <w:p w14:paraId="59643D3D" w14:textId="77777777" w:rsidR="001B06FB" w:rsidRPr="002A00F0" w:rsidRDefault="001B06FB" w:rsidP="001B06FB">
      <w:pPr>
        <w:pStyle w:val="EMEABodyText"/>
        <w:rPr>
          <w:lang w:val="da-DK"/>
        </w:rPr>
      </w:pPr>
    </w:p>
    <w:p w14:paraId="758E2174" w14:textId="77777777" w:rsidR="001B06FB" w:rsidRPr="002A00F0" w:rsidRDefault="001B06FB" w:rsidP="001B06FB">
      <w:pPr>
        <w:pStyle w:val="EMEAHeading1"/>
        <w:rPr>
          <w:lang w:val="da-DK"/>
        </w:rPr>
      </w:pPr>
      <w:r w:rsidRPr="002A00F0">
        <w:rPr>
          <w:lang w:val="da-DK"/>
        </w:rPr>
        <w:t>3.</w:t>
      </w:r>
      <w:r w:rsidRPr="002A00F0">
        <w:rPr>
          <w:lang w:val="da-DK"/>
        </w:rPr>
        <w:tab/>
      </w:r>
      <w:r w:rsidR="005A508D" w:rsidRPr="00B032CF">
        <w:rPr>
          <w:caps w:val="0"/>
          <w:lang w:val="da-DK"/>
        </w:rPr>
        <w:t xml:space="preserve">Sådan skal du tage </w:t>
      </w:r>
      <w:r w:rsidR="005A508D">
        <w:rPr>
          <w:caps w:val="0"/>
          <w:lang w:val="da-DK"/>
        </w:rPr>
        <w:t>Karvea</w:t>
      </w:r>
    </w:p>
    <w:p w14:paraId="68A6463D" w14:textId="77777777" w:rsidR="001B06FB" w:rsidRPr="002A00F0" w:rsidRDefault="001B06FB" w:rsidP="001B06FB">
      <w:pPr>
        <w:pStyle w:val="EMEAHeading1"/>
        <w:rPr>
          <w:lang w:val="da-DK"/>
        </w:rPr>
      </w:pPr>
    </w:p>
    <w:p w14:paraId="4DE18FF7" w14:textId="77777777" w:rsidR="001B06FB" w:rsidRPr="002A00F0" w:rsidRDefault="001B06FB" w:rsidP="001B06FB">
      <w:pPr>
        <w:pStyle w:val="EMEABodyText"/>
        <w:rPr>
          <w:lang w:val="da-DK"/>
        </w:rPr>
      </w:pPr>
      <w:r w:rsidRPr="002A00F0">
        <w:rPr>
          <w:lang w:val="da-DK"/>
        </w:rPr>
        <w:t xml:space="preserve">Tag altid </w:t>
      </w:r>
      <w:r>
        <w:rPr>
          <w:lang w:val="da-DK"/>
        </w:rPr>
        <w:t>Karvea</w:t>
      </w:r>
      <w:r w:rsidRPr="002A00F0">
        <w:rPr>
          <w:lang w:val="da-DK"/>
        </w:rPr>
        <w:t xml:space="preserve"> nøjagtigt efter lægens anvisning. Er du i tvivl, så spørg lægen eller apoteket.</w:t>
      </w:r>
    </w:p>
    <w:p w14:paraId="615CCF98" w14:textId="77777777" w:rsidR="001B06FB" w:rsidRDefault="001B06FB">
      <w:pPr>
        <w:pStyle w:val="EMEABodyText"/>
        <w:rPr>
          <w:lang w:val="da-DK"/>
        </w:rPr>
      </w:pPr>
    </w:p>
    <w:p w14:paraId="4094E464" w14:textId="77777777" w:rsidR="001B06FB" w:rsidRDefault="001B06FB" w:rsidP="001B06FB">
      <w:pPr>
        <w:pStyle w:val="EMEAHeading3"/>
        <w:rPr>
          <w:lang w:val="da-DK"/>
        </w:rPr>
      </w:pPr>
      <w:r>
        <w:rPr>
          <w:lang w:val="da-DK"/>
        </w:rPr>
        <w:t>Sådan tages tabletterne</w:t>
      </w:r>
    </w:p>
    <w:p w14:paraId="2B0AB8EE" w14:textId="77777777" w:rsidR="001B06FB" w:rsidRPr="002A00F0" w:rsidRDefault="001B06FB" w:rsidP="001B06FB">
      <w:pPr>
        <w:pStyle w:val="EMEABodyText"/>
        <w:rPr>
          <w:lang w:val="da-DK"/>
        </w:rPr>
      </w:pPr>
      <w:r>
        <w:rPr>
          <w:lang w:val="da-DK"/>
        </w:rPr>
        <w:t>Karvea</w:t>
      </w:r>
      <w:r w:rsidRPr="002A00F0">
        <w:rPr>
          <w:lang w:val="da-DK"/>
        </w:rPr>
        <w:t xml:space="preserve"> skal tages </w:t>
      </w:r>
      <w:r w:rsidRPr="00F52C62">
        <w:rPr>
          <w:b/>
          <w:lang w:val="da-DK"/>
        </w:rPr>
        <w:t>gennem munden</w:t>
      </w:r>
      <w:r w:rsidRPr="002A00F0">
        <w:rPr>
          <w:lang w:val="da-DK"/>
        </w:rPr>
        <w:t xml:space="preserve">. Tabletterne skal </w:t>
      </w:r>
      <w:r>
        <w:rPr>
          <w:lang w:val="da-DK"/>
        </w:rPr>
        <w:t>synkes</w:t>
      </w:r>
      <w:r w:rsidRPr="002A00F0">
        <w:rPr>
          <w:lang w:val="da-DK"/>
        </w:rPr>
        <w:t xml:space="preserve"> med en tilstrækkelig mængde væske (for eksempel 1 glas vand). Du kan tage </w:t>
      </w:r>
      <w:r>
        <w:rPr>
          <w:lang w:val="da-DK"/>
        </w:rPr>
        <w:t>Karvea</w:t>
      </w:r>
      <w:r w:rsidRPr="002A00F0">
        <w:rPr>
          <w:lang w:val="da-DK"/>
        </w:rPr>
        <w:t xml:space="preserve"> med eller uden mad. Prøv at tage medicinen på ca. samme tidspunkt hver dag. Det er vigtigt, at du fortsætter med at tage </w:t>
      </w:r>
      <w:r>
        <w:rPr>
          <w:lang w:val="da-DK"/>
        </w:rPr>
        <w:t>Karvea</w:t>
      </w:r>
      <w:r w:rsidRPr="002A00F0">
        <w:rPr>
          <w:lang w:val="da-DK"/>
        </w:rPr>
        <w:t>, indtil lægen siger du kan stoppe.</w:t>
      </w:r>
    </w:p>
    <w:p w14:paraId="55654BD1" w14:textId="77777777" w:rsidR="001B06FB" w:rsidRDefault="001B06FB">
      <w:pPr>
        <w:pStyle w:val="EMEABodyText"/>
        <w:rPr>
          <w:lang w:val="da-DK"/>
        </w:rPr>
      </w:pPr>
    </w:p>
    <w:p w14:paraId="2A1A6419" w14:textId="77777777" w:rsidR="001B06FB" w:rsidRPr="00175655" w:rsidRDefault="001B06FB" w:rsidP="001B06FB">
      <w:pPr>
        <w:pStyle w:val="EMEABodyTextIndent"/>
        <w:tabs>
          <w:tab w:val="num" w:pos="567"/>
        </w:tabs>
        <w:rPr>
          <w:b/>
          <w:lang w:val="da-DK"/>
        </w:rPr>
      </w:pPr>
      <w:r w:rsidRPr="00175655">
        <w:rPr>
          <w:b/>
          <w:lang w:val="da-DK"/>
        </w:rPr>
        <w:t>Patienter med højt blodtryk</w:t>
      </w:r>
    </w:p>
    <w:p w14:paraId="517EDE62" w14:textId="77777777" w:rsidR="001B06FB" w:rsidRPr="002A00F0" w:rsidRDefault="001B06FB" w:rsidP="001B06FB">
      <w:pPr>
        <w:pStyle w:val="EMEABodyText"/>
        <w:ind w:left="567"/>
        <w:rPr>
          <w:lang w:val="da-DK"/>
        </w:rPr>
      </w:pPr>
      <w:r w:rsidRPr="002A00F0">
        <w:rPr>
          <w:lang w:val="da-DK"/>
        </w:rPr>
        <w:t>Den sædvanlige dosis er 150 mg 1 gang dagligt. Dosis kan senere øges til 300 mg 1 gang dagligt</w:t>
      </w:r>
      <w:r>
        <w:rPr>
          <w:lang w:val="da-DK"/>
        </w:rPr>
        <w:t xml:space="preserve"> (to tabletter dagligt)</w:t>
      </w:r>
      <w:r w:rsidRPr="002A00F0">
        <w:rPr>
          <w:lang w:val="da-DK"/>
        </w:rPr>
        <w:t xml:space="preserve"> </w:t>
      </w:r>
      <w:r>
        <w:rPr>
          <w:lang w:val="da-DK"/>
        </w:rPr>
        <w:t xml:space="preserve">afhængig af </w:t>
      </w:r>
      <w:r w:rsidRPr="002A00F0">
        <w:rPr>
          <w:lang w:val="da-DK"/>
        </w:rPr>
        <w:t xml:space="preserve">blodtryksmålingerne.  </w:t>
      </w:r>
    </w:p>
    <w:p w14:paraId="0B264480" w14:textId="77777777" w:rsidR="001B06FB" w:rsidRPr="002A00F0" w:rsidRDefault="001B06FB">
      <w:pPr>
        <w:pStyle w:val="EMEABodyText"/>
        <w:rPr>
          <w:lang w:val="da-DK"/>
        </w:rPr>
      </w:pPr>
    </w:p>
    <w:p w14:paraId="561E8F62" w14:textId="77777777" w:rsidR="001B06FB" w:rsidRPr="00175655" w:rsidRDefault="001B06FB" w:rsidP="001B06FB">
      <w:pPr>
        <w:pStyle w:val="EMEABodyTextIndent"/>
        <w:tabs>
          <w:tab w:val="num" w:pos="567"/>
        </w:tabs>
        <w:rPr>
          <w:b/>
          <w:lang w:val="da-DK"/>
        </w:rPr>
      </w:pPr>
      <w:r w:rsidRPr="00175655">
        <w:rPr>
          <w:b/>
          <w:lang w:val="da-DK"/>
        </w:rPr>
        <w:t>Patienter med højt blodtryk og type 2</w:t>
      </w:r>
      <w:r w:rsidR="001E4BC5">
        <w:rPr>
          <w:b/>
          <w:lang w:val="da-DK"/>
        </w:rPr>
        <w:t xml:space="preserve"> </w:t>
      </w:r>
      <w:r w:rsidRPr="00175655">
        <w:rPr>
          <w:b/>
          <w:lang w:val="da-DK"/>
        </w:rPr>
        <w:t>diabetes med nyresygom</w:t>
      </w:r>
    </w:p>
    <w:p w14:paraId="6D6F74DF" w14:textId="77777777" w:rsidR="001B06FB" w:rsidRDefault="001B06FB" w:rsidP="001B06FB">
      <w:pPr>
        <w:pStyle w:val="EMEABodyText"/>
        <w:ind w:left="567"/>
        <w:rPr>
          <w:lang w:val="da-DK"/>
        </w:rPr>
      </w:pPr>
      <w:r>
        <w:rPr>
          <w:lang w:val="da-DK"/>
        </w:rPr>
        <w:t>Hos patienter med højt blodtryk og type 2 diabetes</w:t>
      </w:r>
      <w:r w:rsidRPr="002A00F0">
        <w:rPr>
          <w:lang w:val="da-DK"/>
        </w:rPr>
        <w:t xml:space="preserve"> er 300 mg 1 gang dagligt</w:t>
      </w:r>
      <w:r>
        <w:rPr>
          <w:lang w:val="da-DK"/>
        </w:rPr>
        <w:t xml:space="preserve"> (to tabletter dagligt)</w:t>
      </w:r>
      <w:r w:rsidRPr="002A00F0">
        <w:rPr>
          <w:lang w:val="da-DK"/>
        </w:rPr>
        <w:t xml:space="preserve"> den foretrukne vedligeholdelsesdosis til behandling af ledsagende nyresygdom.</w:t>
      </w:r>
    </w:p>
    <w:p w14:paraId="67E379C8" w14:textId="77777777" w:rsidR="001B06FB" w:rsidRPr="002A00F0" w:rsidRDefault="001B06FB" w:rsidP="001B06FB">
      <w:pPr>
        <w:pStyle w:val="EMEABodyText"/>
        <w:tabs>
          <w:tab w:val="num" w:pos="567"/>
        </w:tabs>
        <w:ind w:left="567"/>
        <w:rPr>
          <w:lang w:val="da-DK"/>
        </w:rPr>
      </w:pPr>
    </w:p>
    <w:p w14:paraId="1CC3E7B8" w14:textId="77777777" w:rsidR="001B06FB" w:rsidRPr="00616B11" w:rsidRDefault="001B06FB">
      <w:pPr>
        <w:pStyle w:val="EMEABodyText"/>
        <w:rPr>
          <w:lang w:val="da-DK"/>
        </w:rPr>
      </w:pPr>
      <w:r w:rsidRPr="00616B11">
        <w:rPr>
          <w:lang w:val="da-DK"/>
        </w:rPr>
        <w:t xml:space="preserve">Lægen kan anbefale en lavere dosis, specielt til patienter, som bliver behandlet med </w:t>
      </w:r>
      <w:r w:rsidRPr="00616B11">
        <w:rPr>
          <w:b/>
          <w:lang w:val="da-DK"/>
        </w:rPr>
        <w:t>hæmodialyse</w:t>
      </w:r>
      <w:r w:rsidRPr="00616B11">
        <w:rPr>
          <w:lang w:val="da-DK"/>
        </w:rPr>
        <w:t xml:space="preserve"> eller til ældre patienter </w:t>
      </w:r>
      <w:r w:rsidRPr="00616B11">
        <w:rPr>
          <w:b/>
          <w:lang w:val="da-DK"/>
        </w:rPr>
        <w:t>over 75 år</w:t>
      </w:r>
      <w:r w:rsidRPr="00616B11">
        <w:rPr>
          <w:lang w:val="da-DK"/>
        </w:rPr>
        <w:t>.</w:t>
      </w:r>
    </w:p>
    <w:p w14:paraId="229D2D33" w14:textId="77777777" w:rsidR="001B06FB" w:rsidRPr="002A00F0" w:rsidRDefault="001B06FB">
      <w:pPr>
        <w:pStyle w:val="EMEABodyText"/>
        <w:rPr>
          <w:lang w:val="da-DK"/>
        </w:rPr>
      </w:pPr>
    </w:p>
    <w:p w14:paraId="02DBCF94" w14:textId="77777777" w:rsidR="001B06FB" w:rsidRPr="002A00F0" w:rsidRDefault="001B06FB">
      <w:pPr>
        <w:pStyle w:val="EMEABodyText"/>
        <w:rPr>
          <w:lang w:val="da-DK"/>
        </w:rPr>
      </w:pPr>
      <w:r w:rsidRPr="002A00F0">
        <w:rPr>
          <w:lang w:val="da-DK"/>
        </w:rPr>
        <w:t>Den maksimale blodtryksnedsættende virkning skal være nået 4-6 uger efter behandlingsstart.</w:t>
      </w:r>
    </w:p>
    <w:p w14:paraId="45B71045" w14:textId="77777777" w:rsidR="005A508D" w:rsidRDefault="005A508D" w:rsidP="005A508D">
      <w:pPr>
        <w:keepNext/>
        <w:keepLines/>
        <w:outlineLvl w:val="2"/>
        <w:rPr>
          <w:b/>
          <w:szCs w:val="22"/>
          <w:lang w:val="da-DK"/>
        </w:rPr>
      </w:pPr>
    </w:p>
    <w:p w14:paraId="1AF8070E" w14:textId="77777777" w:rsidR="005A508D" w:rsidRPr="00583DB2" w:rsidRDefault="005A508D" w:rsidP="005A508D">
      <w:pPr>
        <w:keepNext/>
        <w:keepLines/>
        <w:outlineLvl w:val="2"/>
        <w:rPr>
          <w:b/>
          <w:lang w:val="da-DK"/>
        </w:rPr>
      </w:pPr>
      <w:r w:rsidRPr="00583DB2">
        <w:rPr>
          <w:b/>
          <w:szCs w:val="22"/>
          <w:lang w:val="da-DK"/>
        </w:rPr>
        <w:t xml:space="preserve">Børn og </w:t>
      </w:r>
      <w:r w:rsidRPr="00583DB2">
        <w:rPr>
          <w:b/>
          <w:noProof/>
          <w:szCs w:val="22"/>
          <w:lang w:val="da-DK"/>
        </w:rPr>
        <w:t>unge</w:t>
      </w:r>
      <w:r w:rsidR="00C64481">
        <w:rPr>
          <w:b/>
          <w:noProof/>
          <w:szCs w:val="22"/>
          <w:lang w:val="da-DK"/>
        </w:rPr>
        <w:t xml:space="preserve"> må ikke få Karvea</w:t>
      </w:r>
      <w:r w:rsidRPr="00583DB2">
        <w:rPr>
          <w:b/>
          <w:lang w:val="da-DK"/>
        </w:rPr>
        <w:t xml:space="preserve"> </w:t>
      </w:r>
    </w:p>
    <w:p w14:paraId="3833625A" w14:textId="77777777" w:rsidR="005A508D" w:rsidRPr="00583DB2" w:rsidRDefault="005A508D" w:rsidP="005A508D">
      <w:pPr>
        <w:rPr>
          <w:lang w:val="da-DK"/>
        </w:rPr>
      </w:pPr>
      <w:r>
        <w:rPr>
          <w:lang w:val="da-DK"/>
        </w:rPr>
        <w:t>Karvea</w:t>
      </w:r>
      <w:r w:rsidRPr="00583DB2">
        <w:rPr>
          <w:lang w:val="da-DK"/>
        </w:rPr>
        <w:t xml:space="preserve"> må ikke gives til børn under 18 år. Hvis et barn sluger en eller flere tabletter, skal du straks kontakte lægen.</w:t>
      </w:r>
    </w:p>
    <w:p w14:paraId="2650EE5D" w14:textId="77777777" w:rsidR="005A508D" w:rsidRDefault="005A508D" w:rsidP="005A508D">
      <w:pPr>
        <w:pStyle w:val="EMEAHeading3"/>
        <w:rPr>
          <w:lang w:val="da-DK"/>
        </w:rPr>
      </w:pPr>
    </w:p>
    <w:p w14:paraId="09D52D32" w14:textId="77777777" w:rsidR="001B06FB" w:rsidRPr="002A00F0" w:rsidRDefault="001B06FB" w:rsidP="001B06FB">
      <w:pPr>
        <w:pStyle w:val="EMEAHeading3"/>
        <w:rPr>
          <w:lang w:val="da-DK"/>
        </w:rPr>
      </w:pPr>
      <w:r w:rsidRPr="002A00F0">
        <w:rPr>
          <w:lang w:val="da-DK"/>
        </w:rPr>
        <w:t xml:space="preserve">Hvis du har taget for </w:t>
      </w:r>
      <w:r w:rsidR="005A508D">
        <w:rPr>
          <w:lang w:val="da-DK"/>
        </w:rPr>
        <w:t>mange</w:t>
      </w:r>
      <w:r w:rsidRPr="002A00F0">
        <w:rPr>
          <w:lang w:val="da-DK"/>
        </w:rPr>
        <w:t xml:space="preserve"> </w:t>
      </w:r>
      <w:r>
        <w:rPr>
          <w:lang w:val="da-DK"/>
        </w:rPr>
        <w:t>Karvea</w:t>
      </w:r>
      <w:r w:rsidRPr="002A00F0">
        <w:rPr>
          <w:lang w:val="da-DK"/>
        </w:rPr>
        <w:t xml:space="preserve"> </w:t>
      </w:r>
    </w:p>
    <w:p w14:paraId="52338E9C" w14:textId="77777777" w:rsidR="001B06FB" w:rsidRPr="002A00F0" w:rsidRDefault="001B06FB">
      <w:pPr>
        <w:pStyle w:val="EMEABodyText"/>
        <w:rPr>
          <w:lang w:val="da-DK"/>
        </w:rPr>
      </w:pPr>
      <w:r w:rsidRPr="002A00F0">
        <w:rPr>
          <w:lang w:val="da-DK"/>
        </w:rPr>
        <w:t>Hvis du ved et uheld har taget for mange tabletter, skal du omgående kontakte lægen.</w:t>
      </w:r>
    </w:p>
    <w:p w14:paraId="1EF2E066" w14:textId="77777777" w:rsidR="001B06FB" w:rsidRDefault="001B06FB">
      <w:pPr>
        <w:pStyle w:val="EMEABodyText"/>
        <w:rPr>
          <w:lang w:val="da-DK"/>
        </w:rPr>
      </w:pPr>
    </w:p>
    <w:p w14:paraId="669767D8" w14:textId="77777777" w:rsidR="001B06FB" w:rsidRPr="00CB7038" w:rsidRDefault="001B06FB" w:rsidP="001B06FB">
      <w:pPr>
        <w:pStyle w:val="EMEAHeading3"/>
        <w:rPr>
          <w:lang w:val="da-DK"/>
        </w:rPr>
      </w:pPr>
      <w:r w:rsidRPr="002A00F0">
        <w:rPr>
          <w:lang w:val="da-DK"/>
        </w:rPr>
        <w:t xml:space="preserve">Hvis du har glemt at tage </w:t>
      </w:r>
      <w:r>
        <w:rPr>
          <w:lang w:val="da-DK"/>
        </w:rPr>
        <w:t>Karvea</w:t>
      </w:r>
    </w:p>
    <w:p w14:paraId="5977AB8C" w14:textId="77777777" w:rsidR="001B06FB" w:rsidRPr="002A00F0" w:rsidRDefault="001B06FB">
      <w:pPr>
        <w:pStyle w:val="EMEABodyText"/>
        <w:rPr>
          <w:lang w:val="da-DK"/>
        </w:rPr>
      </w:pPr>
      <w:r w:rsidRPr="002A00F0">
        <w:rPr>
          <w:lang w:val="da-DK"/>
        </w:rPr>
        <w:t>Hvis du har glemt at tage en dosis, skal du blot tage den næste til sædvanlig tid. Tag ikke dobbeltdosis som erstatning for den glemte dosis.</w:t>
      </w:r>
    </w:p>
    <w:p w14:paraId="5EFD1125" w14:textId="77777777" w:rsidR="001B06FB" w:rsidRPr="002A00F0" w:rsidRDefault="001B06FB">
      <w:pPr>
        <w:pStyle w:val="EMEABodyText"/>
        <w:rPr>
          <w:lang w:val="da-DK"/>
        </w:rPr>
      </w:pPr>
    </w:p>
    <w:p w14:paraId="2D8798E0" w14:textId="77777777" w:rsidR="005A508D" w:rsidRPr="00583DB2" w:rsidRDefault="005A508D" w:rsidP="005A508D">
      <w:pPr>
        <w:suppressAutoHyphens/>
        <w:rPr>
          <w:szCs w:val="22"/>
          <w:lang w:val="da-DK"/>
        </w:rPr>
      </w:pPr>
      <w:r w:rsidRPr="00583DB2">
        <w:rPr>
          <w:szCs w:val="22"/>
          <w:lang w:val="da-DK"/>
        </w:rPr>
        <w:t xml:space="preserve">Spørg lægen eller </w:t>
      </w:r>
      <w:r w:rsidRPr="00583DB2">
        <w:rPr>
          <w:noProof/>
          <w:szCs w:val="22"/>
          <w:lang w:val="da-DK"/>
        </w:rPr>
        <w:t>apotekspersonalet</w:t>
      </w:r>
      <w:r w:rsidRPr="00583DB2">
        <w:rPr>
          <w:szCs w:val="22"/>
          <w:lang w:val="da-DK"/>
        </w:rPr>
        <w:t xml:space="preserve">, hvis der er noget, du er i tvivl om. </w:t>
      </w:r>
    </w:p>
    <w:p w14:paraId="46009A73" w14:textId="77777777" w:rsidR="001B06FB" w:rsidRPr="002A00F0" w:rsidRDefault="001B06FB">
      <w:pPr>
        <w:pStyle w:val="EMEABodyText"/>
        <w:rPr>
          <w:lang w:val="da-DK"/>
        </w:rPr>
      </w:pPr>
    </w:p>
    <w:p w14:paraId="2031F5C9" w14:textId="77777777" w:rsidR="001B06FB" w:rsidRPr="002A00F0" w:rsidRDefault="001B06FB">
      <w:pPr>
        <w:pStyle w:val="EMEABodyText"/>
        <w:rPr>
          <w:lang w:val="da-DK"/>
        </w:rPr>
      </w:pPr>
    </w:p>
    <w:p w14:paraId="37AEE8DA" w14:textId="77777777" w:rsidR="005A508D" w:rsidRPr="00583DB2" w:rsidRDefault="001B06FB" w:rsidP="005A508D">
      <w:pPr>
        <w:pStyle w:val="EMEABodyText"/>
        <w:rPr>
          <w:noProof/>
          <w:lang w:val="da-DK"/>
        </w:rPr>
      </w:pPr>
      <w:r w:rsidRPr="00FE4CDA">
        <w:rPr>
          <w:b/>
          <w:lang w:val="da-DK"/>
        </w:rPr>
        <w:t>4.</w:t>
      </w:r>
      <w:r w:rsidRPr="00FE4CDA">
        <w:rPr>
          <w:b/>
          <w:lang w:val="da-DK"/>
        </w:rPr>
        <w:tab/>
      </w:r>
      <w:r w:rsidR="005A508D" w:rsidRPr="00583DB2">
        <w:rPr>
          <w:b/>
          <w:noProof/>
          <w:lang w:val="da-DK"/>
        </w:rPr>
        <w:t>Bivirkninger</w:t>
      </w:r>
    </w:p>
    <w:p w14:paraId="4C27BBF3" w14:textId="77777777" w:rsidR="001B06FB" w:rsidRPr="002A00F0" w:rsidRDefault="001B06FB" w:rsidP="001B06FB">
      <w:pPr>
        <w:pStyle w:val="EMEAHeading1"/>
        <w:rPr>
          <w:lang w:val="da-DK"/>
        </w:rPr>
      </w:pPr>
    </w:p>
    <w:p w14:paraId="2B62416E" w14:textId="77777777" w:rsidR="005A508D" w:rsidRPr="00583DB2" w:rsidRDefault="005A508D" w:rsidP="005A508D">
      <w:pPr>
        <w:rPr>
          <w:szCs w:val="22"/>
          <w:lang w:val="da-DK"/>
        </w:rPr>
      </w:pPr>
      <w:r w:rsidRPr="00583DB2">
        <w:rPr>
          <w:szCs w:val="22"/>
          <w:lang w:val="da-DK"/>
        </w:rPr>
        <w:t>Dette lægemiddel kan som al anden medicin give bivirkninger, men ikke alle får bivirkninger.</w:t>
      </w:r>
    </w:p>
    <w:p w14:paraId="7374DEDE" w14:textId="77777777" w:rsidR="001B06FB" w:rsidRDefault="001B06FB" w:rsidP="001B06FB">
      <w:pPr>
        <w:pStyle w:val="EMEABodyText"/>
        <w:rPr>
          <w:noProof/>
          <w:lang w:val="da-DK"/>
        </w:rPr>
      </w:pPr>
      <w:r w:rsidRPr="002A00F0">
        <w:rPr>
          <w:noProof/>
          <w:lang w:val="da-DK"/>
        </w:rPr>
        <w:t>Nogle af disse bivirkninger kan være alvorlige og kan kræve medicinsk behandling.</w:t>
      </w:r>
    </w:p>
    <w:p w14:paraId="6596D68B" w14:textId="77777777" w:rsidR="001B06FB" w:rsidRDefault="001B06FB" w:rsidP="001B06FB">
      <w:pPr>
        <w:pStyle w:val="EMEABodyText"/>
        <w:rPr>
          <w:noProof/>
          <w:lang w:val="da-DK"/>
        </w:rPr>
      </w:pPr>
    </w:p>
    <w:p w14:paraId="66B181EA" w14:textId="77777777" w:rsidR="001B06FB" w:rsidRPr="00F15B90" w:rsidRDefault="001B06FB" w:rsidP="001B06FB">
      <w:pPr>
        <w:pStyle w:val="EMEABodyText"/>
        <w:rPr>
          <w:b/>
          <w:lang w:val="da-DK"/>
        </w:rPr>
      </w:pPr>
      <w:r w:rsidRPr="002A00F0">
        <w:rPr>
          <w:lang w:val="da-DK"/>
        </w:rPr>
        <w:lastRenderedPageBreak/>
        <w:t xml:space="preserve">Som ved anden medicin af samme type, er der hos patienter, der har modtaget behandling med irbesartan, rapporteret sjældne tilfælde af allergiske hudreaktioner (udslæt, nældefeber) samt opsvulmet ansigt, læber og/eller tunge. Hvis du </w:t>
      </w:r>
      <w:r>
        <w:rPr>
          <w:lang w:val="da-DK"/>
        </w:rPr>
        <w:t>får et eller flere af disse symptomer</w:t>
      </w:r>
      <w:r w:rsidRPr="002A00F0">
        <w:rPr>
          <w:lang w:val="da-DK"/>
        </w:rPr>
        <w:t xml:space="preserve"> eller får åndenød, </w:t>
      </w:r>
      <w:r w:rsidRPr="00F15B90">
        <w:rPr>
          <w:b/>
          <w:lang w:val="da-DK"/>
        </w:rPr>
        <w:t xml:space="preserve">skal du holde op med at tage </w:t>
      </w:r>
      <w:r>
        <w:rPr>
          <w:b/>
          <w:lang w:val="da-DK"/>
        </w:rPr>
        <w:t>Karvea</w:t>
      </w:r>
      <w:r w:rsidRPr="00F15B90">
        <w:rPr>
          <w:b/>
          <w:lang w:val="da-DK"/>
        </w:rPr>
        <w:t xml:space="preserve"> og straks søge lægehjælp.</w:t>
      </w:r>
    </w:p>
    <w:p w14:paraId="42D1CBAB" w14:textId="77777777" w:rsidR="001B06FB" w:rsidRPr="005D0D4C" w:rsidRDefault="001B06FB" w:rsidP="001B06FB">
      <w:pPr>
        <w:pStyle w:val="EMEABodyText"/>
        <w:rPr>
          <w:lang w:val="da-DK"/>
        </w:rPr>
      </w:pPr>
    </w:p>
    <w:p w14:paraId="057F3AEA" w14:textId="77777777" w:rsidR="001B06FB" w:rsidRPr="002A00F0" w:rsidRDefault="00C64481" w:rsidP="001B06FB">
      <w:pPr>
        <w:pStyle w:val="EMEABodyText"/>
        <w:rPr>
          <w:lang w:val="da-DK"/>
        </w:rPr>
      </w:pPr>
      <w:r>
        <w:rPr>
          <w:lang w:val="da-DK"/>
        </w:rPr>
        <w:t>Hyppigheden af n</w:t>
      </w:r>
      <w:r w:rsidR="001B06FB" w:rsidRPr="002A00F0">
        <w:rPr>
          <w:lang w:val="da-DK"/>
        </w:rPr>
        <w:t>edenstående bivirkninger</w:t>
      </w:r>
      <w:r>
        <w:rPr>
          <w:lang w:val="da-DK"/>
        </w:rPr>
        <w:t xml:space="preserve"> er</w:t>
      </w:r>
      <w:r w:rsidR="001B06FB" w:rsidRPr="002A00F0">
        <w:rPr>
          <w:lang w:val="da-DK"/>
        </w:rPr>
        <w:t xml:space="preserve"> angive</w:t>
      </w:r>
      <w:r>
        <w:rPr>
          <w:lang w:val="da-DK"/>
        </w:rPr>
        <w:t>t</w:t>
      </w:r>
      <w:r w:rsidR="001B06FB" w:rsidRPr="002A00F0">
        <w:rPr>
          <w:lang w:val="da-DK"/>
        </w:rPr>
        <w:t xml:space="preserve"> på følgende måde:</w:t>
      </w:r>
    </w:p>
    <w:p w14:paraId="7D03C3AC" w14:textId="77777777" w:rsidR="001B06FB" w:rsidRPr="002A00F0" w:rsidRDefault="001B06FB" w:rsidP="001B06FB">
      <w:pPr>
        <w:pStyle w:val="EMEABodyText"/>
        <w:rPr>
          <w:lang w:val="da-DK"/>
        </w:rPr>
      </w:pPr>
      <w:r w:rsidRPr="002A00F0">
        <w:rPr>
          <w:lang w:val="da-DK"/>
        </w:rPr>
        <w:t xml:space="preserve">Meget almindelig: </w:t>
      </w:r>
      <w:r w:rsidR="005A508D">
        <w:rPr>
          <w:lang w:val="da-DK"/>
        </w:rPr>
        <w:t xml:space="preserve">kan påvirke flere end </w:t>
      </w:r>
      <w:r w:rsidRPr="002A00F0">
        <w:rPr>
          <w:lang w:val="da-DK"/>
        </w:rPr>
        <w:t xml:space="preserve">1 ud af 10 patienter </w:t>
      </w:r>
    </w:p>
    <w:p w14:paraId="1476A52F" w14:textId="77777777" w:rsidR="001B06FB" w:rsidRPr="002A00F0" w:rsidRDefault="001B06FB" w:rsidP="001B06FB">
      <w:pPr>
        <w:pStyle w:val="EMEABodyText"/>
        <w:rPr>
          <w:lang w:val="da-DK"/>
        </w:rPr>
      </w:pPr>
      <w:r w:rsidRPr="002A00F0">
        <w:rPr>
          <w:lang w:val="da-DK"/>
        </w:rPr>
        <w:t xml:space="preserve">Almindelig: </w:t>
      </w:r>
      <w:r w:rsidR="005A508D">
        <w:rPr>
          <w:lang w:val="da-DK"/>
        </w:rPr>
        <w:t>kan påvirke op til</w:t>
      </w:r>
      <w:r w:rsidRPr="002A00F0">
        <w:rPr>
          <w:lang w:val="da-DK"/>
        </w:rPr>
        <w:t xml:space="preserve"> 1 ud af 10 patienter</w:t>
      </w:r>
    </w:p>
    <w:p w14:paraId="26ABADC1" w14:textId="77777777" w:rsidR="001B06FB" w:rsidRPr="002A00F0" w:rsidRDefault="001B06FB" w:rsidP="001B06FB">
      <w:pPr>
        <w:pStyle w:val="EMEABodyText"/>
        <w:rPr>
          <w:lang w:val="da-DK"/>
        </w:rPr>
      </w:pPr>
      <w:r w:rsidRPr="002A00F0">
        <w:rPr>
          <w:lang w:val="da-DK"/>
        </w:rPr>
        <w:t xml:space="preserve">Ikke almindelig: </w:t>
      </w:r>
      <w:r w:rsidR="005A508D">
        <w:rPr>
          <w:lang w:val="da-DK"/>
        </w:rPr>
        <w:t>kan påvirke op til</w:t>
      </w:r>
      <w:r w:rsidRPr="002A00F0">
        <w:rPr>
          <w:lang w:val="da-DK"/>
        </w:rPr>
        <w:t xml:space="preserve"> 1 ud af 100 patienter</w:t>
      </w:r>
    </w:p>
    <w:p w14:paraId="23358900" w14:textId="77777777" w:rsidR="001B06FB" w:rsidRPr="002A00F0" w:rsidRDefault="001B06FB" w:rsidP="001B06FB">
      <w:pPr>
        <w:pStyle w:val="EMEABodyText"/>
        <w:rPr>
          <w:lang w:val="da-DK"/>
        </w:rPr>
      </w:pPr>
    </w:p>
    <w:p w14:paraId="57D58E34" w14:textId="77777777" w:rsidR="001B06FB" w:rsidRPr="002A00F0" w:rsidRDefault="001B06FB" w:rsidP="001B06FB">
      <w:pPr>
        <w:pStyle w:val="EMEABodyText"/>
        <w:rPr>
          <w:lang w:val="da-DK"/>
        </w:rPr>
      </w:pPr>
      <w:r w:rsidRPr="002A00F0">
        <w:rPr>
          <w:lang w:val="da-DK"/>
        </w:rPr>
        <w:t>Følgende bivirkninger blev indberettet i kliniske forsøg med patienter</w:t>
      </w:r>
      <w:r>
        <w:rPr>
          <w:lang w:val="da-DK"/>
        </w:rPr>
        <w:t>, der fik Karvea</w:t>
      </w:r>
      <w:r w:rsidRPr="002A00F0">
        <w:rPr>
          <w:lang w:val="da-DK"/>
        </w:rPr>
        <w:t>:</w:t>
      </w:r>
    </w:p>
    <w:p w14:paraId="36BD4C7D" w14:textId="77777777" w:rsidR="001B06FB" w:rsidRDefault="001B06FB" w:rsidP="001B06FB">
      <w:pPr>
        <w:pStyle w:val="EMEABodyTextIndent"/>
        <w:tabs>
          <w:tab w:val="num" w:pos="567"/>
        </w:tabs>
        <w:rPr>
          <w:lang w:val="da-DK"/>
        </w:rPr>
      </w:pPr>
      <w:r>
        <w:rPr>
          <w:lang w:val="da-DK"/>
        </w:rPr>
        <w:t>Meget almindelig</w:t>
      </w:r>
      <w:r w:rsidR="005A508D">
        <w:rPr>
          <w:lang w:val="da-DK"/>
        </w:rPr>
        <w:t xml:space="preserve"> (kan påvirke flere end </w:t>
      </w:r>
      <w:r w:rsidR="005A508D" w:rsidRPr="002A00F0">
        <w:rPr>
          <w:lang w:val="da-DK"/>
        </w:rPr>
        <w:t>1 ud af 10 patienter</w:t>
      </w:r>
      <w:r w:rsidR="005A508D">
        <w:rPr>
          <w:lang w:val="da-DK"/>
        </w:rPr>
        <w:t xml:space="preserve">): </w:t>
      </w:r>
      <w:r>
        <w:rPr>
          <w:lang w:val="da-DK"/>
        </w:rPr>
        <w:t>hvis du har højt blodtryk og type 2 diabetes med nyresygdom, kan blodprøver vise, at du har for meget kalium i blodet.</w:t>
      </w:r>
    </w:p>
    <w:p w14:paraId="172C2AF5" w14:textId="77777777" w:rsidR="001B06FB" w:rsidRDefault="001B06FB" w:rsidP="001B06FB">
      <w:pPr>
        <w:pStyle w:val="EMEABodyText"/>
        <w:rPr>
          <w:lang w:val="da-DK"/>
        </w:rPr>
      </w:pPr>
    </w:p>
    <w:p w14:paraId="1478C0CA" w14:textId="77777777" w:rsidR="001B06FB" w:rsidRDefault="001B06FB" w:rsidP="001B06FB">
      <w:pPr>
        <w:pStyle w:val="EMEABodyTextIndent"/>
        <w:tabs>
          <w:tab w:val="num" w:pos="567"/>
        </w:tabs>
        <w:rPr>
          <w:lang w:val="da-DK"/>
        </w:rPr>
      </w:pPr>
      <w:r w:rsidRPr="002A00F0">
        <w:rPr>
          <w:lang w:val="da-DK"/>
        </w:rPr>
        <w:t>Almindelig</w:t>
      </w:r>
      <w:r w:rsidR="005A508D">
        <w:rPr>
          <w:lang w:val="da-DK"/>
        </w:rPr>
        <w:t xml:space="preserve"> (kan påvirke op til</w:t>
      </w:r>
      <w:r w:rsidR="005A508D" w:rsidRPr="002A00F0">
        <w:rPr>
          <w:lang w:val="da-DK"/>
        </w:rPr>
        <w:t xml:space="preserve"> 1 ud af 10 patienter</w:t>
      </w:r>
      <w:r w:rsidR="005A508D">
        <w:rPr>
          <w:lang w:val="da-DK"/>
        </w:rPr>
        <w:t>)</w:t>
      </w:r>
      <w:r w:rsidR="005A508D" w:rsidRPr="002A00F0">
        <w:rPr>
          <w:lang w:val="da-DK"/>
        </w:rPr>
        <w:t xml:space="preserve">: </w:t>
      </w:r>
      <w:r w:rsidRPr="002A00F0">
        <w:rPr>
          <w:lang w:val="da-DK"/>
        </w:rPr>
        <w:t>svimmelhed, kvalme/opkastning</w:t>
      </w:r>
      <w:r>
        <w:rPr>
          <w:lang w:val="da-DK"/>
        </w:rPr>
        <w:t xml:space="preserve">, </w:t>
      </w:r>
      <w:r w:rsidRPr="002A00F0">
        <w:rPr>
          <w:lang w:val="da-DK"/>
        </w:rPr>
        <w:t>træthed</w:t>
      </w:r>
      <w:r>
        <w:rPr>
          <w:lang w:val="da-DK"/>
        </w:rPr>
        <w:t xml:space="preserve"> og blodprøver, der viser en forhøjet mængde af et enzym, der måler muskel- og hjertefunktionen (kreatinin-kinase-enzym)</w:t>
      </w:r>
      <w:r w:rsidRPr="002A00F0">
        <w:rPr>
          <w:lang w:val="da-DK"/>
        </w:rPr>
        <w:t>.</w:t>
      </w:r>
      <w:r>
        <w:rPr>
          <w:lang w:val="da-DK"/>
        </w:rPr>
        <w:t xml:space="preserve">Der er hos </w:t>
      </w:r>
      <w:r w:rsidRPr="002A00F0">
        <w:rPr>
          <w:lang w:val="da-DK"/>
        </w:rPr>
        <w:t>patienter med forhøjet blodtryk og type</w:t>
      </w:r>
      <w:r>
        <w:rPr>
          <w:lang w:val="da-DK"/>
        </w:rPr>
        <w:t> </w:t>
      </w:r>
      <w:r w:rsidRPr="002A00F0">
        <w:rPr>
          <w:lang w:val="da-DK"/>
        </w:rPr>
        <w:t>2</w:t>
      </w:r>
      <w:r w:rsidR="001E4BC5">
        <w:rPr>
          <w:lang w:val="da-DK"/>
        </w:rPr>
        <w:t xml:space="preserve"> </w:t>
      </w:r>
      <w:r w:rsidRPr="002A00F0">
        <w:rPr>
          <w:lang w:val="da-DK"/>
        </w:rPr>
        <w:t>diabetes med nyresygdom</w:t>
      </w:r>
      <w:r>
        <w:rPr>
          <w:lang w:val="da-DK"/>
        </w:rPr>
        <w:t xml:space="preserve"> </w:t>
      </w:r>
      <w:r w:rsidRPr="002A00F0">
        <w:rPr>
          <w:lang w:val="da-DK"/>
        </w:rPr>
        <w:t>også indberettet svimmelhed, når man rejser sig op fra liggende eller siddende stilling, lavt blodtryk når man rejser sig op fra liggende eller siddende stilling, led- og muskelsmerter</w:t>
      </w:r>
      <w:r>
        <w:rPr>
          <w:lang w:val="da-DK"/>
        </w:rPr>
        <w:t xml:space="preserve"> og en nedsat mængde protein i de røde blodlegemer (hæmoglobin)</w:t>
      </w:r>
      <w:r w:rsidRPr="002A00F0">
        <w:rPr>
          <w:lang w:val="da-DK"/>
        </w:rPr>
        <w:t>.</w:t>
      </w:r>
    </w:p>
    <w:p w14:paraId="7788B94E" w14:textId="77777777" w:rsidR="001B06FB" w:rsidRPr="002A00F0" w:rsidRDefault="001B06FB" w:rsidP="001B06FB">
      <w:pPr>
        <w:pStyle w:val="EMEABodyText"/>
        <w:rPr>
          <w:lang w:val="da-DK"/>
        </w:rPr>
      </w:pPr>
    </w:p>
    <w:p w14:paraId="5339E0D1" w14:textId="77777777" w:rsidR="001B06FB" w:rsidRPr="002A00F0" w:rsidRDefault="001B06FB" w:rsidP="001B06FB">
      <w:pPr>
        <w:pStyle w:val="EMEABodyTextIndent"/>
        <w:tabs>
          <w:tab w:val="num" w:pos="567"/>
        </w:tabs>
        <w:rPr>
          <w:lang w:val="da-DK"/>
        </w:rPr>
      </w:pPr>
      <w:r w:rsidRPr="002A00F0">
        <w:rPr>
          <w:lang w:val="da-DK"/>
        </w:rPr>
        <w:t>Ikke almindelig</w:t>
      </w:r>
      <w:r w:rsidR="005A508D">
        <w:rPr>
          <w:lang w:val="da-DK"/>
        </w:rPr>
        <w:t xml:space="preserve"> (kan påvirke op til </w:t>
      </w:r>
      <w:r w:rsidR="005A508D" w:rsidRPr="002A00F0">
        <w:rPr>
          <w:lang w:val="da-DK"/>
        </w:rPr>
        <w:t>1 ud af 100 patienter</w:t>
      </w:r>
      <w:r w:rsidR="005A508D">
        <w:rPr>
          <w:lang w:val="da-DK"/>
        </w:rPr>
        <w:t>)</w:t>
      </w:r>
      <w:r w:rsidR="005A508D" w:rsidRPr="002A00F0">
        <w:rPr>
          <w:lang w:val="da-DK"/>
        </w:rPr>
        <w:t xml:space="preserve">: </w:t>
      </w:r>
      <w:r w:rsidRPr="002A00F0">
        <w:rPr>
          <w:lang w:val="da-DK"/>
        </w:rPr>
        <w:t>hurtig hjerterytme, rødme, hoste, diarré, fordøjelsesbesvær/halsbrand, seksuelle problemer, brystsmerter.</w:t>
      </w:r>
    </w:p>
    <w:p w14:paraId="6E7298F3" w14:textId="77777777" w:rsidR="001B06FB" w:rsidRPr="002A00F0" w:rsidRDefault="001B06FB" w:rsidP="001B06FB">
      <w:pPr>
        <w:pStyle w:val="EMEABodyText"/>
        <w:rPr>
          <w:lang w:val="da-DK"/>
        </w:rPr>
      </w:pPr>
    </w:p>
    <w:p w14:paraId="3D62991D" w14:textId="77777777" w:rsidR="001B06FB" w:rsidRPr="002A00F0" w:rsidRDefault="001B06FB">
      <w:pPr>
        <w:pStyle w:val="EMEABodyText"/>
        <w:rPr>
          <w:lang w:val="da-DK"/>
        </w:rPr>
      </w:pPr>
      <w:r w:rsidRPr="002A00F0">
        <w:rPr>
          <w:lang w:val="da-DK"/>
        </w:rPr>
        <w:t>De</w:t>
      </w:r>
      <w:r>
        <w:rPr>
          <w:lang w:val="da-DK"/>
        </w:rPr>
        <w:t xml:space="preserve">r er indberettet </w:t>
      </w:r>
      <w:r w:rsidRPr="002A00F0">
        <w:rPr>
          <w:lang w:val="da-DK"/>
        </w:rPr>
        <w:t xml:space="preserve">bivirkninger efter markedsføring af </w:t>
      </w:r>
      <w:r>
        <w:rPr>
          <w:lang w:val="da-DK"/>
        </w:rPr>
        <w:t>Karvea. Bivirkninger, hvor hyppigheden ikke er kendt,</w:t>
      </w:r>
      <w:r w:rsidRPr="002A00F0">
        <w:rPr>
          <w:lang w:val="da-DK"/>
        </w:rPr>
        <w:t xml:space="preserve"> er: </w:t>
      </w:r>
      <w:r>
        <w:rPr>
          <w:lang w:val="da-DK"/>
        </w:rPr>
        <w:t xml:space="preserve">følelse af, at omgivelserne kører rundt, </w:t>
      </w:r>
      <w:r w:rsidRPr="002A00F0">
        <w:rPr>
          <w:lang w:val="da-DK"/>
        </w:rPr>
        <w:t xml:space="preserve">hovedpine, smagsforstyrrelser, ringen for ørerne, muskelkramper, led- og muskelsmerter, </w:t>
      </w:r>
      <w:r w:rsidR="00E0076B">
        <w:rPr>
          <w:lang w:val="da-DK"/>
        </w:rPr>
        <w:t xml:space="preserve">nedsat antal røde blodlegemer (blodmangel – symptomerne kan inkludere træthed, hovedpine, stakåndethed under motion, svimmelhed og bleghed), </w:t>
      </w:r>
      <w:r w:rsidR="00B373B1" w:rsidRPr="00B373B1">
        <w:rPr>
          <w:lang w:val="da-DK"/>
        </w:rPr>
        <w:t xml:space="preserve">nedsat antal blodplader, </w:t>
      </w:r>
      <w:r>
        <w:rPr>
          <w:lang w:val="da-DK"/>
        </w:rPr>
        <w:t>unormal</w:t>
      </w:r>
      <w:r w:rsidRPr="002A00F0">
        <w:rPr>
          <w:lang w:val="da-DK"/>
        </w:rPr>
        <w:t xml:space="preserve"> leverfunktion, forhøjet mængde af kalium i blodet, nedsat nyrefunktion</w:t>
      </w:r>
      <w:r w:rsidR="005C2E7F">
        <w:rPr>
          <w:lang w:val="da-DK"/>
        </w:rPr>
        <w:t xml:space="preserve">, </w:t>
      </w:r>
      <w:r w:rsidRPr="002A00F0">
        <w:rPr>
          <w:lang w:val="da-DK"/>
        </w:rPr>
        <w:t>betændelseslignende tilstand i de små blodkar, der primært påvirker huden</w:t>
      </w:r>
      <w:r w:rsidRPr="002A00F0">
        <w:rPr>
          <w:szCs w:val="22"/>
          <w:lang w:val="da-DK"/>
        </w:rPr>
        <w:t xml:space="preserve"> (en tilstand der kaldes leukocytoklastisk vaskulitis)</w:t>
      </w:r>
      <w:r w:rsidR="00B727E0">
        <w:rPr>
          <w:szCs w:val="22"/>
          <w:lang w:val="da-DK"/>
        </w:rPr>
        <w:t>,</w:t>
      </w:r>
      <w:r w:rsidR="005C2E7F">
        <w:rPr>
          <w:szCs w:val="22"/>
          <w:lang w:val="da-DK"/>
        </w:rPr>
        <w:t xml:space="preserve"> </w:t>
      </w:r>
      <w:r w:rsidR="005C2E7F" w:rsidRPr="00186242">
        <w:rPr>
          <w:lang w:val="da-DK"/>
        </w:rPr>
        <w:t>alvorlige allergiske reaktioner (anafylaktisk shock)</w:t>
      </w:r>
      <w:r w:rsidR="00B727E0" w:rsidRPr="00B727E0">
        <w:rPr>
          <w:lang w:val="da-DK"/>
        </w:rPr>
        <w:t xml:space="preserve"> </w:t>
      </w:r>
      <w:r w:rsidR="00B727E0">
        <w:rPr>
          <w:lang w:val="da-DK"/>
        </w:rPr>
        <w:t>samt lavt blodsukkerniveau</w:t>
      </w:r>
      <w:r w:rsidRPr="002A00F0">
        <w:rPr>
          <w:lang w:val="da-DK"/>
        </w:rPr>
        <w:t>.</w:t>
      </w:r>
      <w:r w:rsidRPr="00403312">
        <w:rPr>
          <w:lang w:val="da-DK"/>
        </w:rPr>
        <w:t xml:space="preserve"> </w:t>
      </w:r>
      <w:r>
        <w:rPr>
          <w:lang w:val="da-DK"/>
        </w:rPr>
        <w:t>Der er i sjældne tilfælde også indberettet gulsot (gulfarvning af huden og/eller det hvide i øjnene).</w:t>
      </w:r>
    </w:p>
    <w:p w14:paraId="0A98CAAD" w14:textId="77777777" w:rsidR="001B06FB" w:rsidRPr="002A00F0" w:rsidRDefault="001B06FB">
      <w:pPr>
        <w:pStyle w:val="EMEABodyText"/>
        <w:rPr>
          <w:lang w:val="da-DK"/>
        </w:rPr>
      </w:pPr>
    </w:p>
    <w:p w14:paraId="22A3F9DC" w14:textId="77777777" w:rsidR="005A508D" w:rsidRPr="00FC2E5F" w:rsidRDefault="005A508D" w:rsidP="005A508D">
      <w:pPr>
        <w:numPr>
          <w:ilvl w:val="12"/>
          <w:numId w:val="0"/>
        </w:numPr>
        <w:outlineLvl w:val="0"/>
        <w:rPr>
          <w:noProof/>
          <w:szCs w:val="22"/>
          <w:u w:val="single"/>
          <w:lang w:val="da-DK"/>
        </w:rPr>
      </w:pPr>
      <w:r w:rsidRPr="00FC2E5F">
        <w:rPr>
          <w:noProof/>
          <w:szCs w:val="22"/>
          <w:u w:val="single"/>
          <w:lang w:val="da-DK"/>
        </w:rPr>
        <w:t xml:space="preserve">Indberetning af </w:t>
      </w:r>
      <w:r w:rsidRPr="00FC2E5F">
        <w:rPr>
          <w:szCs w:val="22"/>
          <w:u w:val="single"/>
          <w:lang w:val="da-DK"/>
        </w:rPr>
        <w:t>bivirkninger</w:t>
      </w:r>
    </w:p>
    <w:p w14:paraId="07B52A71" w14:textId="77777777" w:rsidR="005A508D" w:rsidRPr="00583DB2" w:rsidRDefault="005A508D" w:rsidP="005A508D">
      <w:pPr>
        <w:suppressAutoHyphens/>
        <w:rPr>
          <w:color w:val="000000"/>
          <w:szCs w:val="22"/>
          <w:lang w:val="da-DK"/>
        </w:rPr>
      </w:pPr>
      <w:r w:rsidRPr="00583DB2">
        <w:rPr>
          <w:color w:val="000000"/>
          <w:szCs w:val="22"/>
          <w:lang w:val="da-DK"/>
        </w:rPr>
        <w:t xml:space="preserve">Hvis du oplever bivirkninger, bør du tale med din læge, sygeplejerske eller </w:t>
      </w:r>
      <w:r w:rsidRPr="00583DB2">
        <w:rPr>
          <w:noProof/>
          <w:szCs w:val="22"/>
          <w:lang w:val="da-DK"/>
        </w:rPr>
        <w:t>apoteket</w:t>
      </w:r>
      <w:r w:rsidRPr="00583DB2">
        <w:rPr>
          <w:color w:val="000000"/>
          <w:szCs w:val="22"/>
          <w:lang w:val="da-DK"/>
        </w:rPr>
        <w:t xml:space="preserve">. Dette gælder også mulige bivirkninger, som ikke er medtaget i denne indlægsseddel. Du eller dine pårørende kan også indberette bivirkninger direkte til </w:t>
      </w:r>
      <w:r w:rsidR="00B373B1">
        <w:rPr>
          <w:color w:val="000000"/>
          <w:szCs w:val="22"/>
          <w:lang w:val="da-DK"/>
        </w:rPr>
        <w:t>Lægemiddelstyrelsen</w:t>
      </w:r>
      <w:r w:rsidRPr="00583DB2">
        <w:rPr>
          <w:color w:val="000000"/>
          <w:szCs w:val="22"/>
          <w:lang w:val="da-DK"/>
        </w:rPr>
        <w:t xml:space="preserve"> via </w:t>
      </w:r>
      <w:r w:rsidRPr="00583DB2">
        <w:rPr>
          <w:color w:val="000000"/>
          <w:szCs w:val="22"/>
          <w:highlight w:val="lightGray"/>
          <w:lang w:val="da-DK"/>
        </w:rPr>
        <w:t xml:space="preserve">det nationale rapporteringssystem anført i </w:t>
      </w:r>
      <w:hyperlink r:id="rId20" w:history="1">
        <w:r w:rsidRPr="00583DB2">
          <w:rPr>
            <w:color w:val="0000FF"/>
            <w:szCs w:val="22"/>
            <w:highlight w:val="lightGray"/>
            <w:u w:val="single"/>
            <w:lang w:val="da-DK"/>
          </w:rPr>
          <w:t>Appendiks V</w:t>
        </w:r>
      </w:hyperlink>
      <w:r w:rsidRPr="00583DB2">
        <w:rPr>
          <w:color w:val="000000"/>
          <w:szCs w:val="22"/>
          <w:lang w:val="da-DK"/>
        </w:rPr>
        <w:t>. Ved at indrapportere bivirkninger kan du hjælpe med at fremskaffe mere information om sikkerheden af dette lægemiddel.</w:t>
      </w:r>
    </w:p>
    <w:p w14:paraId="4C29E965" w14:textId="77777777" w:rsidR="005A508D" w:rsidRPr="002A00F0" w:rsidRDefault="005A508D" w:rsidP="005A508D">
      <w:pPr>
        <w:pStyle w:val="EMEABodyText"/>
        <w:rPr>
          <w:lang w:val="da-DK"/>
        </w:rPr>
      </w:pPr>
    </w:p>
    <w:p w14:paraId="7EEBB84E" w14:textId="77777777" w:rsidR="001B06FB" w:rsidRPr="002A00F0" w:rsidRDefault="001B06FB">
      <w:pPr>
        <w:pStyle w:val="EMEABodyText"/>
        <w:rPr>
          <w:lang w:val="da-DK"/>
        </w:rPr>
      </w:pPr>
    </w:p>
    <w:p w14:paraId="340A88C4" w14:textId="77777777" w:rsidR="001B06FB" w:rsidRPr="002A00F0" w:rsidRDefault="001B06FB">
      <w:pPr>
        <w:pStyle w:val="EMEABodyText"/>
        <w:rPr>
          <w:lang w:val="da-DK"/>
        </w:rPr>
      </w:pPr>
    </w:p>
    <w:p w14:paraId="132D8792" w14:textId="77777777" w:rsidR="005A508D" w:rsidRDefault="001B06FB" w:rsidP="001B06FB">
      <w:pPr>
        <w:pStyle w:val="EMEAHeading1"/>
        <w:rPr>
          <w:caps w:val="0"/>
          <w:szCs w:val="22"/>
          <w:lang w:val="da-DK" w:eastAsia="fr-LU"/>
        </w:rPr>
      </w:pPr>
      <w:r w:rsidRPr="002A00F0">
        <w:rPr>
          <w:lang w:val="da-DK"/>
        </w:rPr>
        <w:t>5.</w:t>
      </w:r>
      <w:r w:rsidRPr="002A00F0">
        <w:rPr>
          <w:lang w:val="da-DK"/>
        </w:rPr>
        <w:tab/>
      </w:r>
      <w:r w:rsidR="005A508D" w:rsidRPr="00B9031B">
        <w:rPr>
          <w:caps w:val="0"/>
          <w:szCs w:val="22"/>
          <w:lang w:val="da-DK" w:eastAsia="fr-LU"/>
        </w:rPr>
        <w:t>Opbevaring</w:t>
      </w:r>
    </w:p>
    <w:p w14:paraId="54B6A0A3" w14:textId="77777777" w:rsidR="001B06FB" w:rsidRPr="002A00F0" w:rsidRDefault="001B06FB" w:rsidP="001B06FB">
      <w:pPr>
        <w:pStyle w:val="EMEAHeading1"/>
        <w:rPr>
          <w:lang w:val="da-DK"/>
        </w:rPr>
      </w:pPr>
    </w:p>
    <w:p w14:paraId="7D3D7AAF" w14:textId="77777777" w:rsidR="005A508D" w:rsidRPr="00583DB2" w:rsidRDefault="005A508D" w:rsidP="005A508D">
      <w:pPr>
        <w:rPr>
          <w:szCs w:val="22"/>
          <w:lang w:val="da-DK"/>
        </w:rPr>
      </w:pPr>
      <w:r w:rsidRPr="00583DB2">
        <w:rPr>
          <w:szCs w:val="22"/>
          <w:lang w:val="da-DK"/>
        </w:rPr>
        <w:t xml:space="preserve">Opbevar </w:t>
      </w:r>
      <w:r w:rsidRPr="00583DB2">
        <w:rPr>
          <w:noProof/>
          <w:szCs w:val="22"/>
          <w:lang w:val="da-DK"/>
        </w:rPr>
        <w:t>lægemidlet</w:t>
      </w:r>
      <w:r w:rsidRPr="00583DB2">
        <w:rPr>
          <w:szCs w:val="22"/>
          <w:lang w:val="da-DK"/>
        </w:rPr>
        <w:t xml:space="preserve"> utilgængeligt for børn.</w:t>
      </w:r>
    </w:p>
    <w:p w14:paraId="3A9873E0" w14:textId="77777777" w:rsidR="005A508D" w:rsidRPr="00583DB2" w:rsidRDefault="005A508D" w:rsidP="005A508D">
      <w:pPr>
        <w:rPr>
          <w:lang w:val="da-DK"/>
        </w:rPr>
      </w:pPr>
    </w:p>
    <w:p w14:paraId="05A22C39" w14:textId="77777777" w:rsidR="005A508D" w:rsidRPr="00583DB2" w:rsidRDefault="005A508D" w:rsidP="005A508D">
      <w:pPr>
        <w:rPr>
          <w:szCs w:val="22"/>
          <w:lang w:val="da-DK"/>
        </w:rPr>
      </w:pPr>
      <w:r w:rsidRPr="00583DB2">
        <w:rPr>
          <w:szCs w:val="22"/>
          <w:lang w:val="da-DK"/>
        </w:rPr>
        <w:t xml:space="preserve">Brug ikke </w:t>
      </w:r>
      <w:r w:rsidRPr="00583DB2">
        <w:rPr>
          <w:noProof/>
          <w:szCs w:val="22"/>
          <w:lang w:val="da-DK"/>
        </w:rPr>
        <w:t>lægemidlet</w:t>
      </w:r>
      <w:r w:rsidRPr="00583DB2">
        <w:rPr>
          <w:szCs w:val="22"/>
          <w:lang w:val="da-DK"/>
        </w:rPr>
        <w:t xml:space="preserve"> efter den udløbsdato, der står på æsken og blisterpakningen efter Exp. Udløbsdatoen er den sidste dag i den nævnte måned.</w:t>
      </w:r>
    </w:p>
    <w:p w14:paraId="39874400" w14:textId="77777777" w:rsidR="001B06FB" w:rsidRPr="002A00F0" w:rsidRDefault="001B06FB" w:rsidP="001B06FB">
      <w:pPr>
        <w:pStyle w:val="EMEABodyText"/>
        <w:rPr>
          <w:lang w:val="da-DK"/>
        </w:rPr>
      </w:pPr>
    </w:p>
    <w:p w14:paraId="15487DCF" w14:textId="77777777" w:rsidR="001B06FB" w:rsidRPr="002A00F0" w:rsidRDefault="001B06FB">
      <w:pPr>
        <w:pStyle w:val="EMEABodyText"/>
        <w:rPr>
          <w:lang w:val="da-DK"/>
        </w:rPr>
      </w:pPr>
      <w:r w:rsidRPr="002A00F0">
        <w:rPr>
          <w:lang w:val="da-DK"/>
        </w:rPr>
        <w:t xml:space="preserve">Må ikke opbevares </w:t>
      </w:r>
      <w:r>
        <w:rPr>
          <w:lang w:val="da-DK"/>
        </w:rPr>
        <w:t xml:space="preserve">ved temperaturer </w:t>
      </w:r>
      <w:r w:rsidRPr="002A00F0">
        <w:rPr>
          <w:lang w:val="da-DK"/>
        </w:rPr>
        <w:t>over 30°C.</w:t>
      </w:r>
    </w:p>
    <w:p w14:paraId="190F1E75" w14:textId="77777777" w:rsidR="001B06FB" w:rsidRPr="002A00F0" w:rsidRDefault="001B06FB">
      <w:pPr>
        <w:pStyle w:val="EMEABodyText"/>
        <w:rPr>
          <w:lang w:val="da-DK"/>
        </w:rPr>
      </w:pPr>
    </w:p>
    <w:p w14:paraId="74102114" w14:textId="77777777" w:rsidR="001B06FB" w:rsidRPr="002A00F0" w:rsidRDefault="001B06FB" w:rsidP="001B06FB">
      <w:pPr>
        <w:pStyle w:val="EMEABodyText"/>
        <w:rPr>
          <w:bCs/>
          <w:noProof/>
          <w:lang w:val="da-DK"/>
        </w:rPr>
      </w:pPr>
      <w:r w:rsidRPr="002A00F0">
        <w:rPr>
          <w:lang w:val="da-DK"/>
        </w:rPr>
        <w:t>Spørg på apoteket hvordan du skal aflevere medicinrester. Af hensyn til miljøet må du må ikke smide medicinrester i afløbet, toilettet eller skraldespanden</w:t>
      </w:r>
      <w:r w:rsidRPr="002A00F0">
        <w:rPr>
          <w:bCs/>
          <w:noProof/>
          <w:lang w:val="da-DK"/>
        </w:rPr>
        <w:t>.</w:t>
      </w:r>
    </w:p>
    <w:p w14:paraId="29D1ED69" w14:textId="77777777" w:rsidR="001B06FB" w:rsidRPr="002A00F0" w:rsidRDefault="001B06FB" w:rsidP="001B06FB">
      <w:pPr>
        <w:pStyle w:val="EMEABodyText"/>
        <w:rPr>
          <w:lang w:val="da-DK"/>
        </w:rPr>
      </w:pPr>
    </w:p>
    <w:p w14:paraId="758D9368" w14:textId="77777777" w:rsidR="001B06FB" w:rsidRPr="002A00F0" w:rsidRDefault="001B06FB" w:rsidP="001B06FB">
      <w:pPr>
        <w:pStyle w:val="EMEABodyText"/>
        <w:rPr>
          <w:lang w:val="da-DK"/>
        </w:rPr>
      </w:pPr>
    </w:p>
    <w:p w14:paraId="535CFACF" w14:textId="77777777" w:rsidR="005A508D" w:rsidRPr="002A00F0" w:rsidRDefault="001B06FB" w:rsidP="005A508D">
      <w:pPr>
        <w:pStyle w:val="EMEAHeading1"/>
        <w:rPr>
          <w:lang w:val="da-DK"/>
        </w:rPr>
      </w:pPr>
      <w:r w:rsidRPr="002A00F0">
        <w:rPr>
          <w:lang w:val="da-DK"/>
        </w:rPr>
        <w:lastRenderedPageBreak/>
        <w:t>6.</w:t>
      </w:r>
      <w:r w:rsidRPr="002A00F0">
        <w:rPr>
          <w:lang w:val="da-DK"/>
        </w:rPr>
        <w:tab/>
      </w:r>
      <w:r w:rsidR="005A508D" w:rsidRPr="00F14902">
        <w:rPr>
          <w:caps w:val="0"/>
          <w:lang w:val="da-DK"/>
        </w:rPr>
        <w:t>Pakningsstørrelser og yderligere oplysninger</w:t>
      </w:r>
    </w:p>
    <w:p w14:paraId="310EC51F" w14:textId="77777777" w:rsidR="001B06FB" w:rsidRPr="002A00F0" w:rsidRDefault="001B06FB" w:rsidP="001B06FB">
      <w:pPr>
        <w:pStyle w:val="EMEAHeading1"/>
        <w:rPr>
          <w:lang w:val="da-DK"/>
        </w:rPr>
      </w:pPr>
    </w:p>
    <w:p w14:paraId="1EACFBA6" w14:textId="77777777" w:rsidR="001B06FB" w:rsidRPr="002A00F0" w:rsidRDefault="001B06FB" w:rsidP="001B06FB">
      <w:pPr>
        <w:pStyle w:val="EMEAHeading3"/>
        <w:rPr>
          <w:lang w:val="da-DK"/>
        </w:rPr>
      </w:pPr>
      <w:r>
        <w:rPr>
          <w:lang w:val="da-DK"/>
        </w:rPr>
        <w:t>Karvea</w:t>
      </w:r>
      <w:r w:rsidRPr="002A00F0">
        <w:rPr>
          <w:lang w:val="da-DK"/>
        </w:rPr>
        <w:t> indeholder:</w:t>
      </w:r>
    </w:p>
    <w:p w14:paraId="6D3ECA6C" w14:textId="77777777" w:rsidR="001B06FB" w:rsidRPr="002A00F0" w:rsidRDefault="001B06FB" w:rsidP="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Aktivt stof: irbesartan. Hver filmovertrukken </w:t>
      </w:r>
      <w:r>
        <w:rPr>
          <w:lang w:val="da-DK"/>
        </w:rPr>
        <w:t>Karvea</w:t>
      </w:r>
      <w:r w:rsidRPr="002A00F0">
        <w:rPr>
          <w:lang w:val="da-DK"/>
        </w:rPr>
        <w:t>-tablet </w:t>
      </w:r>
      <w:r>
        <w:rPr>
          <w:lang w:val="da-DK"/>
        </w:rPr>
        <w:t>150</w:t>
      </w:r>
      <w:r w:rsidRPr="002A00F0">
        <w:rPr>
          <w:lang w:val="da-DK"/>
        </w:rPr>
        <w:t xml:space="preserve"> mg indeholder </w:t>
      </w:r>
      <w:r>
        <w:rPr>
          <w:lang w:val="da-DK"/>
        </w:rPr>
        <w:t>150</w:t>
      </w:r>
      <w:r w:rsidRPr="002A00F0">
        <w:rPr>
          <w:lang w:val="da-DK"/>
        </w:rPr>
        <w:t> mg irbesartan</w:t>
      </w:r>
    </w:p>
    <w:p w14:paraId="1CE87724" w14:textId="77777777" w:rsidR="005C2E7F" w:rsidRPr="002C6D9C" w:rsidRDefault="001B06FB" w:rsidP="005C2E7F">
      <w:pPr>
        <w:pStyle w:val="EMEABodyTextIndent"/>
        <w:tabs>
          <w:tab w:val="left" w:pos="567"/>
        </w:tabs>
        <w:ind w:left="567" w:hanging="567"/>
        <w:rPr>
          <w:lang w:val="da-DK"/>
        </w:rPr>
      </w:pPr>
      <w:r w:rsidRPr="002A00F0">
        <w:rPr>
          <w:rFonts w:ascii="Wingdings" w:hAnsi="Wingdings"/>
          <w:lang w:val="da-DK"/>
        </w:rPr>
        <w:tab/>
      </w:r>
      <w:r w:rsidRPr="002A00F0">
        <w:rPr>
          <w:lang w:val="da-DK"/>
        </w:rPr>
        <w:t>Øvrige indholdsstoffer: lactosemonohydrat, mikrokrystallinsk cellulose, croscarmellosenatrium, hypromellose, silicondioxid, magnesiumstearat, titandioxid (E171), macrogol 3000, carnaubavoks.</w:t>
      </w:r>
      <w:r w:rsidR="005C2E7F" w:rsidRPr="005C2E7F">
        <w:rPr>
          <w:lang w:val="da-DK"/>
        </w:rPr>
        <w:t xml:space="preserve"> </w:t>
      </w:r>
      <w:r w:rsidR="005C2E7F" w:rsidRPr="00186242">
        <w:rPr>
          <w:lang w:val="da-DK"/>
        </w:rPr>
        <w:t xml:space="preserve">Se </w:t>
      </w:r>
      <w:r w:rsidR="005C2E7F">
        <w:rPr>
          <w:lang w:val="da-DK"/>
        </w:rPr>
        <w:t>punkt</w:t>
      </w:r>
      <w:r w:rsidR="005C2E7F" w:rsidRPr="00186242">
        <w:rPr>
          <w:lang w:val="da-DK"/>
        </w:rPr>
        <w:t xml:space="preserve"> 2 ”Aprovel indeholder la</w:t>
      </w:r>
      <w:r w:rsidR="005C2E7F">
        <w:rPr>
          <w:lang w:val="da-DK"/>
        </w:rPr>
        <w:t>c</w:t>
      </w:r>
      <w:r w:rsidR="005C2E7F" w:rsidRPr="00186242">
        <w:rPr>
          <w:lang w:val="da-DK"/>
        </w:rPr>
        <w:t>tose”</w:t>
      </w:r>
    </w:p>
    <w:p w14:paraId="1D2F54C1" w14:textId="77777777" w:rsidR="001B06FB" w:rsidRPr="002A00F0" w:rsidRDefault="001B06FB" w:rsidP="001B06FB">
      <w:pPr>
        <w:pStyle w:val="EMEABodyTextIndent"/>
        <w:numPr>
          <w:ilvl w:val="0"/>
          <w:numId w:val="0"/>
        </w:numPr>
        <w:tabs>
          <w:tab w:val="left" w:pos="567"/>
        </w:tabs>
        <w:ind w:left="567" w:hanging="567"/>
        <w:rPr>
          <w:lang w:val="da-DK"/>
        </w:rPr>
      </w:pPr>
    </w:p>
    <w:p w14:paraId="3BD33E30" w14:textId="77777777" w:rsidR="001B06FB" w:rsidRPr="002A00F0" w:rsidRDefault="001B06FB" w:rsidP="001B06FB">
      <w:pPr>
        <w:pStyle w:val="EMEABodyText"/>
        <w:rPr>
          <w:noProof/>
          <w:lang w:val="da-DK"/>
        </w:rPr>
      </w:pPr>
    </w:p>
    <w:p w14:paraId="32059B9E" w14:textId="77777777" w:rsidR="001B06FB" w:rsidRPr="002A00F0" w:rsidRDefault="001B06FB" w:rsidP="001B06FB">
      <w:pPr>
        <w:pStyle w:val="EMEAHeading3"/>
        <w:rPr>
          <w:lang w:val="da-DK"/>
        </w:rPr>
      </w:pPr>
      <w:r>
        <w:rPr>
          <w:lang w:val="da-DK"/>
        </w:rPr>
        <w:t>U</w:t>
      </w:r>
      <w:r w:rsidRPr="002A00F0">
        <w:rPr>
          <w:lang w:val="da-DK"/>
        </w:rPr>
        <w:t>dseende og pakningstørrelse</w:t>
      </w:r>
      <w:r>
        <w:rPr>
          <w:lang w:val="da-DK"/>
        </w:rPr>
        <w:t>r</w:t>
      </w:r>
    </w:p>
    <w:p w14:paraId="1C2FD09F" w14:textId="77777777" w:rsidR="001B06FB" w:rsidRPr="002A00F0" w:rsidRDefault="001B06FB" w:rsidP="001B06FB">
      <w:pPr>
        <w:pStyle w:val="EMEABodyText"/>
        <w:rPr>
          <w:lang w:val="da-DK"/>
        </w:rPr>
      </w:pPr>
      <w:r>
        <w:rPr>
          <w:lang w:val="da-DK"/>
        </w:rPr>
        <w:t>Karvea</w:t>
      </w:r>
      <w:r w:rsidRPr="002A00F0">
        <w:rPr>
          <w:lang w:val="da-DK"/>
        </w:rPr>
        <w:t> </w:t>
      </w:r>
      <w:r>
        <w:rPr>
          <w:lang w:val="da-DK"/>
        </w:rPr>
        <w:t>150</w:t>
      </w:r>
      <w:r w:rsidRPr="002A00F0">
        <w:rPr>
          <w:lang w:val="da-DK"/>
        </w:rPr>
        <w:t xml:space="preserve"> mg filmovertrukne tabletter er hvide til mathvide, bikonvekse og ovale med et hjerte præget på den ene side og nummeret </w:t>
      </w:r>
      <w:r>
        <w:rPr>
          <w:lang w:val="da-DK"/>
        </w:rPr>
        <w:t>2872</w:t>
      </w:r>
      <w:r w:rsidRPr="002A00F0">
        <w:rPr>
          <w:lang w:val="da-DK"/>
        </w:rPr>
        <w:t xml:space="preserve"> på den anden side.</w:t>
      </w:r>
    </w:p>
    <w:p w14:paraId="71631D87" w14:textId="77777777" w:rsidR="001B06FB" w:rsidRPr="002A00F0" w:rsidRDefault="001B06FB" w:rsidP="001B06FB">
      <w:pPr>
        <w:pStyle w:val="EMEABodyText"/>
        <w:rPr>
          <w:lang w:val="da-DK"/>
        </w:rPr>
      </w:pPr>
    </w:p>
    <w:p w14:paraId="0270C5F9" w14:textId="77777777" w:rsidR="001B06FB" w:rsidRPr="002A00F0" w:rsidRDefault="001B06FB" w:rsidP="001B06FB">
      <w:pPr>
        <w:pStyle w:val="EMEABodyText"/>
        <w:rPr>
          <w:lang w:val="da-DK"/>
        </w:rPr>
      </w:pPr>
      <w:r>
        <w:rPr>
          <w:lang w:val="da-DK"/>
        </w:rPr>
        <w:t>Karvea</w:t>
      </w:r>
      <w:r w:rsidRPr="002A00F0">
        <w:rPr>
          <w:lang w:val="da-DK"/>
        </w:rPr>
        <w:t> </w:t>
      </w:r>
      <w:r>
        <w:rPr>
          <w:lang w:val="da-DK"/>
        </w:rPr>
        <w:t>150</w:t>
      </w:r>
      <w:r w:rsidRPr="002A00F0">
        <w:rPr>
          <w:lang w:val="da-DK"/>
        </w:rPr>
        <w:t xml:space="preserve"> mg filmovertrukne tabletter leveres i blisterpakninger </w:t>
      </w:r>
      <w:r w:rsidR="005D399A">
        <w:rPr>
          <w:lang w:val="da-DK"/>
        </w:rPr>
        <w:t>af</w:t>
      </w:r>
      <w:r w:rsidRPr="002A00F0">
        <w:rPr>
          <w:lang w:val="da-DK"/>
        </w:rPr>
        <w:t xml:space="preserve"> </w:t>
      </w:r>
      <w:r>
        <w:rPr>
          <w:lang w:val="da-DK"/>
        </w:rPr>
        <w:t xml:space="preserve">14, 28, 30, 56, 84, 90 </w:t>
      </w:r>
      <w:r w:rsidRPr="002A00F0">
        <w:rPr>
          <w:lang w:val="da-DK"/>
        </w:rPr>
        <w:t>eller 98</w:t>
      </w:r>
      <w:r>
        <w:rPr>
          <w:lang w:val="da-DK"/>
        </w:rPr>
        <w:t> </w:t>
      </w:r>
      <w:r w:rsidRPr="002A00F0">
        <w:rPr>
          <w:lang w:val="da-DK"/>
        </w:rPr>
        <w:t>filmovertrukne tabletter. Der fås også enkeltdosisblisterpakninger med 56</w:t>
      </w:r>
      <w:r>
        <w:rPr>
          <w:lang w:val="da-DK"/>
        </w:rPr>
        <w:t> </w:t>
      </w:r>
      <w:r w:rsidRPr="002A00F0">
        <w:rPr>
          <w:lang w:val="da-DK"/>
        </w:rPr>
        <w:t>x</w:t>
      </w:r>
      <w:r>
        <w:rPr>
          <w:lang w:val="da-DK"/>
        </w:rPr>
        <w:t> </w:t>
      </w:r>
      <w:r w:rsidRPr="002A00F0">
        <w:rPr>
          <w:lang w:val="da-DK"/>
        </w:rPr>
        <w:t>1</w:t>
      </w:r>
      <w:r>
        <w:rPr>
          <w:lang w:val="da-DK"/>
        </w:rPr>
        <w:t> </w:t>
      </w:r>
      <w:r w:rsidRPr="002A00F0">
        <w:rPr>
          <w:lang w:val="da-DK"/>
        </w:rPr>
        <w:t>filmovertrukken tablet til hospitalsbrug</w:t>
      </w:r>
      <w:r>
        <w:rPr>
          <w:lang w:val="da-DK"/>
        </w:rPr>
        <w:t>.</w:t>
      </w:r>
    </w:p>
    <w:p w14:paraId="3B6793BC" w14:textId="77777777" w:rsidR="001B06FB" w:rsidRPr="002A00F0" w:rsidRDefault="001B06FB" w:rsidP="001B06FB">
      <w:pPr>
        <w:pStyle w:val="EMEABodyText"/>
        <w:rPr>
          <w:lang w:val="da-DK"/>
        </w:rPr>
      </w:pPr>
    </w:p>
    <w:p w14:paraId="0F9B6892" w14:textId="77777777" w:rsidR="001B06FB" w:rsidRPr="002A00F0" w:rsidRDefault="001B06FB" w:rsidP="001B06FB">
      <w:pPr>
        <w:pStyle w:val="EMEABodyText"/>
        <w:rPr>
          <w:lang w:val="da-DK"/>
        </w:rPr>
      </w:pPr>
      <w:r w:rsidRPr="002A00F0">
        <w:rPr>
          <w:lang w:val="da-DK"/>
        </w:rPr>
        <w:t>Ikke alle pakningsstørrelser er nødvendigvis markedsført.</w:t>
      </w:r>
    </w:p>
    <w:p w14:paraId="58076847" w14:textId="77777777" w:rsidR="005A508D" w:rsidRDefault="005A508D" w:rsidP="005A508D">
      <w:pPr>
        <w:numPr>
          <w:ilvl w:val="12"/>
          <w:numId w:val="0"/>
        </w:numPr>
        <w:ind w:right="-2"/>
        <w:rPr>
          <w:b/>
          <w:szCs w:val="22"/>
          <w:lang w:val="da-DK"/>
        </w:rPr>
      </w:pPr>
    </w:p>
    <w:p w14:paraId="2F385152" w14:textId="77777777" w:rsidR="001B06FB" w:rsidRPr="002A00F0" w:rsidRDefault="001B06FB" w:rsidP="001B06FB">
      <w:pPr>
        <w:pStyle w:val="EMEAHeading3"/>
        <w:rPr>
          <w:lang w:val="da-DK"/>
        </w:rPr>
      </w:pPr>
      <w:r w:rsidRPr="002A00F0">
        <w:rPr>
          <w:lang w:val="da-DK"/>
        </w:rPr>
        <w:t>Indehaveren af markedsføringstilladelsen:</w:t>
      </w:r>
    </w:p>
    <w:p w14:paraId="1E94955A" w14:textId="77777777" w:rsidR="001B06FB" w:rsidRPr="002A00F0" w:rsidRDefault="001B06FB" w:rsidP="001B06FB">
      <w:pPr>
        <w:pStyle w:val="EMEAAddress"/>
        <w:rPr>
          <w:lang w:val="da-DK"/>
        </w:rPr>
      </w:pPr>
      <w:r>
        <w:rPr>
          <w:lang w:val="da-DK"/>
        </w:rPr>
        <w:t>sanofi-aventis groupe</w:t>
      </w:r>
      <w:r w:rsidRPr="002A00F0">
        <w:rPr>
          <w:lang w:val="da-DK"/>
        </w:rPr>
        <w:br/>
      </w:r>
      <w:r>
        <w:rPr>
          <w:lang w:val="da-DK"/>
        </w:rPr>
        <w:t>54</w:t>
      </w:r>
      <w:r w:rsidR="005A508D">
        <w:rPr>
          <w:lang w:val="da-DK"/>
        </w:rPr>
        <w:t>,</w:t>
      </w:r>
      <w:r>
        <w:rPr>
          <w:lang w:val="da-DK"/>
        </w:rPr>
        <w:t xml:space="preserve"> rue La Boétie</w:t>
      </w:r>
      <w:r>
        <w:rPr>
          <w:lang w:val="da-DK"/>
        </w:rPr>
        <w:br/>
      </w:r>
      <w:r w:rsidR="005A508D">
        <w:rPr>
          <w:lang w:val="da-DK"/>
        </w:rPr>
        <w:t>F-</w:t>
      </w:r>
      <w:r>
        <w:rPr>
          <w:lang w:val="da-DK"/>
        </w:rPr>
        <w:t>75008 Paris</w:t>
      </w:r>
      <w:r w:rsidRPr="002A00F0">
        <w:rPr>
          <w:lang w:val="da-DK"/>
        </w:rPr>
        <w:t> - </w:t>
      </w:r>
      <w:r>
        <w:rPr>
          <w:lang w:val="da-DK"/>
        </w:rPr>
        <w:t>Frankrig</w:t>
      </w:r>
    </w:p>
    <w:p w14:paraId="45325A03" w14:textId="77777777" w:rsidR="001B06FB" w:rsidRPr="002A00F0" w:rsidRDefault="001B06FB" w:rsidP="001B06FB">
      <w:pPr>
        <w:pStyle w:val="EMEABodyText"/>
        <w:rPr>
          <w:lang w:val="da-DK"/>
        </w:rPr>
      </w:pPr>
    </w:p>
    <w:p w14:paraId="37B40766" w14:textId="77777777" w:rsidR="001B06FB" w:rsidRPr="002A00F0" w:rsidRDefault="001B06FB" w:rsidP="001B06FB">
      <w:pPr>
        <w:pStyle w:val="EMEAHeading3"/>
        <w:rPr>
          <w:lang w:val="da-DK"/>
        </w:rPr>
      </w:pPr>
      <w:r w:rsidRPr="002A00F0">
        <w:rPr>
          <w:lang w:val="da-DK"/>
        </w:rPr>
        <w:t>Fremstiller:</w:t>
      </w:r>
    </w:p>
    <w:p w14:paraId="108C9386" w14:textId="77777777" w:rsidR="001B06FB" w:rsidRPr="00FC2E5F" w:rsidRDefault="001B06FB" w:rsidP="001B06FB">
      <w:pPr>
        <w:pStyle w:val="EMEAAddress"/>
        <w:rPr>
          <w:lang w:val="da-DK"/>
        </w:rPr>
      </w:pPr>
      <w:r w:rsidRPr="00FC2E5F">
        <w:rPr>
          <w:lang w:val="da-DK"/>
        </w:rPr>
        <w:t>SANOFI WINTHROP INDUSTRIE</w:t>
      </w:r>
      <w:r w:rsidRPr="00FC2E5F">
        <w:rPr>
          <w:lang w:val="da-DK"/>
        </w:rPr>
        <w:br/>
        <w:t>1, rue de la Vierge</w:t>
      </w:r>
      <w:r w:rsidRPr="00FC2E5F">
        <w:rPr>
          <w:lang w:val="da-DK"/>
        </w:rPr>
        <w:br/>
        <w:t>Ambarès &amp; Lagrave</w:t>
      </w:r>
      <w:r w:rsidRPr="00FC2E5F">
        <w:rPr>
          <w:lang w:val="da-DK"/>
        </w:rPr>
        <w:br/>
        <w:t>F-33565 Carbon Blanc Cedex - Frankrig</w:t>
      </w:r>
    </w:p>
    <w:p w14:paraId="7C042962" w14:textId="77777777" w:rsidR="001B06FB" w:rsidRPr="00FC2E5F" w:rsidRDefault="001B06FB" w:rsidP="001B06FB">
      <w:pPr>
        <w:pStyle w:val="EMEAAddress"/>
        <w:rPr>
          <w:lang w:val="da-DK"/>
        </w:rPr>
      </w:pPr>
    </w:p>
    <w:p w14:paraId="46B48D29" w14:textId="77777777" w:rsidR="001B06FB" w:rsidRPr="009D71B3" w:rsidRDefault="001B06FB" w:rsidP="001B06FB">
      <w:pPr>
        <w:pStyle w:val="EMEAAddress"/>
        <w:rPr>
          <w:lang w:val="en-US"/>
        </w:rPr>
      </w:pPr>
      <w:r w:rsidRPr="009D71B3">
        <w:rPr>
          <w:lang w:val="en-US"/>
        </w:rPr>
        <w:t>SANOFI WINTHROP INDUSTRIE</w:t>
      </w:r>
      <w:r w:rsidRPr="009D71B3">
        <w:rPr>
          <w:lang w:val="en-US"/>
        </w:rPr>
        <w:br/>
        <w:t>30-36 Avenue Gustave Eiffel, BP 7166</w:t>
      </w:r>
      <w:r w:rsidRPr="009D71B3">
        <w:rPr>
          <w:lang w:val="en-US"/>
        </w:rPr>
        <w:br/>
        <w:t>F-37071 Tours Cedex 2 - Frankrig</w:t>
      </w:r>
    </w:p>
    <w:p w14:paraId="179841C7" w14:textId="77777777" w:rsidR="001B06FB" w:rsidRPr="009D71B3" w:rsidRDefault="001B06FB" w:rsidP="001B06FB">
      <w:pPr>
        <w:pStyle w:val="EMEAAddress"/>
        <w:rPr>
          <w:lang w:val="en-US"/>
        </w:rPr>
      </w:pPr>
    </w:p>
    <w:p w14:paraId="472027A4" w14:textId="77777777" w:rsidR="001B06FB" w:rsidRPr="009D71B3" w:rsidRDefault="001B06FB" w:rsidP="001B06FB">
      <w:pPr>
        <w:pStyle w:val="EMEAAddress"/>
        <w:rPr>
          <w:lang w:val="en-US"/>
        </w:rPr>
      </w:pPr>
      <w:r w:rsidRPr="009D71B3">
        <w:rPr>
          <w:lang w:val="en-US"/>
        </w:rPr>
        <w:t>CHINOIN PRIVATE CO. LTD.</w:t>
      </w:r>
      <w:r w:rsidRPr="009D71B3">
        <w:rPr>
          <w:lang w:val="en-US"/>
        </w:rPr>
        <w:br/>
        <w:t>Lévai u.5.</w:t>
      </w:r>
      <w:r w:rsidRPr="009D71B3">
        <w:rPr>
          <w:lang w:val="en-US"/>
        </w:rPr>
        <w:br/>
        <w:t>2112 Veresegyház - Ungarn</w:t>
      </w:r>
    </w:p>
    <w:p w14:paraId="379D88D5" w14:textId="77777777" w:rsidR="006F4616" w:rsidRDefault="006F4616" w:rsidP="006F4616">
      <w:pPr>
        <w:pStyle w:val="EMEABodyText"/>
      </w:pPr>
    </w:p>
    <w:p w14:paraId="31972D72" w14:textId="77777777" w:rsidR="006F4616" w:rsidRDefault="006F4616" w:rsidP="006F4616">
      <w:r>
        <w:t>Sanofi-Aventis, S.A.</w:t>
      </w:r>
    </w:p>
    <w:p w14:paraId="0FB72EA2" w14:textId="77777777" w:rsidR="006F4616" w:rsidRDefault="006F4616" w:rsidP="006F4616">
      <w:r>
        <w:t>Ctra. C-35 (La Batlloria-Hostalric), km. 63.09</w:t>
      </w:r>
    </w:p>
    <w:p w14:paraId="0184A385" w14:textId="77777777" w:rsidR="006F4616" w:rsidRPr="00FC2E5F" w:rsidRDefault="006F4616" w:rsidP="006F4616">
      <w:pPr>
        <w:rPr>
          <w:lang w:val="da-DK"/>
        </w:rPr>
      </w:pPr>
      <w:r w:rsidRPr="00FC2E5F">
        <w:rPr>
          <w:lang w:val="da-DK"/>
        </w:rPr>
        <w:t>17404 Riells i Viabrea (Girona)</w:t>
      </w:r>
    </w:p>
    <w:p w14:paraId="5881CE4D" w14:textId="77777777" w:rsidR="006F4616" w:rsidRPr="00FC2E5F" w:rsidRDefault="006F4616" w:rsidP="006F4616">
      <w:pPr>
        <w:rPr>
          <w:lang w:val="da-DK"/>
        </w:rPr>
      </w:pPr>
      <w:r w:rsidRPr="00FC2E5F">
        <w:rPr>
          <w:lang w:val="da-DK"/>
        </w:rPr>
        <w:t>Spanien</w:t>
      </w:r>
    </w:p>
    <w:p w14:paraId="06D44787" w14:textId="77777777" w:rsidR="001B06FB" w:rsidRPr="00FC2E5F" w:rsidRDefault="001B06FB">
      <w:pPr>
        <w:pStyle w:val="EMEABodyText"/>
        <w:rPr>
          <w:lang w:val="da-DK"/>
        </w:rPr>
      </w:pPr>
    </w:p>
    <w:p w14:paraId="18C8C609" w14:textId="77777777" w:rsidR="005A508D" w:rsidRPr="00BA42EC" w:rsidRDefault="001B06FB" w:rsidP="005A508D">
      <w:pPr>
        <w:rPr>
          <w:szCs w:val="22"/>
          <w:lang w:val="da-DK"/>
        </w:rPr>
      </w:pPr>
      <w:r w:rsidRPr="002A00F0">
        <w:rPr>
          <w:lang w:val="da-DK"/>
        </w:rPr>
        <w:t xml:space="preserve">Hvis du vil have yderligere oplysninger om </w:t>
      </w:r>
      <w:r>
        <w:rPr>
          <w:lang w:val="da-DK"/>
        </w:rPr>
        <w:t>Karvea</w:t>
      </w:r>
      <w:r w:rsidRPr="002A00F0">
        <w:rPr>
          <w:lang w:val="da-DK"/>
        </w:rPr>
        <w:t>, skal du henvende dig til den lokale repræsentant</w:t>
      </w:r>
      <w:r w:rsidR="005A508D" w:rsidRPr="005A508D">
        <w:rPr>
          <w:szCs w:val="22"/>
          <w:lang w:val="da-DK"/>
        </w:rPr>
        <w:t xml:space="preserve"> </w:t>
      </w:r>
      <w:r w:rsidR="005A508D" w:rsidRPr="00BA42EC">
        <w:rPr>
          <w:szCs w:val="22"/>
          <w:lang w:val="da-DK"/>
        </w:rPr>
        <w:t>for indehaveren af markedsføringstilladelsen:</w:t>
      </w:r>
    </w:p>
    <w:p w14:paraId="6961FF63" w14:textId="77777777" w:rsidR="001B06FB" w:rsidRPr="002A00F0" w:rsidRDefault="001B06FB">
      <w:pPr>
        <w:pStyle w:val="EMEABodyText"/>
        <w:rPr>
          <w:lang w:val="da-DK"/>
        </w:rPr>
      </w:pPr>
    </w:p>
    <w:p w14:paraId="6F8F7B0A" w14:textId="77777777" w:rsidR="001B06FB" w:rsidRPr="002A00F0" w:rsidRDefault="001B06FB">
      <w:pPr>
        <w:pStyle w:val="EMEABodyText"/>
        <w:rPr>
          <w:lang w:val="da-DK"/>
        </w:rPr>
      </w:pPr>
    </w:p>
    <w:tbl>
      <w:tblPr>
        <w:tblW w:w="9356" w:type="dxa"/>
        <w:tblInd w:w="-34" w:type="dxa"/>
        <w:tblLayout w:type="fixed"/>
        <w:tblLook w:val="0000" w:firstRow="0" w:lastRow="0" w:firstColumn="0" w:lastColumn="0" w:noHBand="0" w:noVBand="0"/>
      </w:tblPr>
      <w:tblGrid>
        <w:gridCol w:w="34"/>
        <w:gridCol w:w="4644"/>
        <w:gridCol w:w="4678"/>
      </w:tblGrid>
      <w:tr w:rsidR="001B06FB" w14:paraId="45D26BA2" w14:textId="77777777">
        <w:trPr>
          <w:gridBefore w:val="1"/>
          <w:wBefore w:w="34" w:type="dxa"/>
          <w:cantSplit/>
        </w:trPr>
        <w:tc>
          <w:tcPr>
            <w:tcW w:w="4644" w:type="dxa"/>
          </w:tcPr>
          <w:p w14:paraId="6E70150F" w14:textId="77777777" w:rsidR="001B06FB" w:rsidRDefault="001B06FB">
            <w:pPr>
              <w:rPr>
                <w:b/>
                <w:bCs/>
                <w:lang w:val="fr-BE"/>
              </w:rPr>
            </w:pPr>
            <w:r>
              <w:rPr>
                <w:b/>
                <w:bCs/>
                <w:lang w:val="mt-MT"/>
              </w:rPr>
              <w:t>België/</w:t>
            </w:r>
            <w:r>
              <w:rPr>
                <w:b/>
                <w:bCs/>
                <w:lang w:val="cs-CZ"/>
              </w:rPr>
              <w:t>Belgique</w:t>
            </w:r>
            <w:r>
              <w:rPr>
                <w:b/>
                <w:bCs/>
                <w:lang w:val="mt-MT"/>
              </w:rPr>
              <w:t>/Belgien</w:t>
            </w:r>
          </w:p>
          <w:p w14:paraId="5CE4C5FA" w14:textId="77777777" w:rsidR="001B06FB" w:rsidRDefault="005A508D">
            <w:pPr>
              <w:rPr>
                <w:lang w:val="fr-BE"/>
              </w:rPr>
            </w:pPr>
            <w:r>
              <w:rPr>
                <w:snapToGrid w:val="0"/>
                <w:lang w:val="fr-BE"/>
              </w:rPr>
              <w:t>S</w:t>
            </w:r>
            <w:r w:rsidR="001B06FB">
              <w:rPr>
                <w:snapToGrid w:val="0"/>
                <w:lang w:val="fr-BE"/>
              </w:rPr>
              <w:t>anofi Belgium</w:t>
            </w:r>
          </w:p>
          <w:p w14:paraId="4F8BE674" w14:textId="77777777" w:rsidR="001B06FB" w:rsidRDefault="001B06FB">
            <w:pPr>
              <w:rPr>
                <w:snapToGrid w:val="0"/>
                <w:lang w:val="fr-BE"/>
              </w:rPr>
            </w:pPr>
            <w:r>
              <w:rPr>
                <w:lang w:val="fr-BE"/>
              </w:rPr>
              <w:t xml:space="preserve">Tél/Tel: </w:t>
            </w:r>
            <w:r>
              <w:rPr>
                <w:snapToGrid w:val="0"/>
                <w:lang w:val="fr-BE"/>
              </w:rPr>
              <w:t>+32 (0)2 710 54 00</w:t>
            </w:r>
          </w:p>
          <w:p w14:paraId="4514D9CA" w14:textId="77777777" w:rsidR="001B06FB" w:rsidRDefault="001B06FB">
            <w:pPr>
              <w:rPr>
                <w:lang w:val="fr-BE"/>
              </w:rPr>
            </w:pPr>
          </w:p>
        </w:tc>
        <w:tc>
          <w:tcPr>
            <w:tcW w:w="4678" w:type="dxa"/>
          </w:tcPr>
          <w:p w14:paraId="4BF3F891" w14:textId="77777777" w:rsidR="005A508D" w:rsidRDefault="005A508D" w:rsidP="005A508D">
            <w:pPr>
              <w:rPr>
                <w:b/>
                <w:bCs/>
                <w:lang w:val="lt-LT"/>
              </w:rPr>
            </w:pPr>
            <w:r>
              <w:rPr>
                <w:b/>
                <w:bCs/>
                <w:lang w:val="lt-LT"/>
              </w:rPr>
              <w:t>Lietuva</w:t>
            </w:r>
          </w:p>
          <w:p w14:paraId="6993B8E0" w14:textId="77777777" w:rsidR="005A508D" w:rsidRDefault="005A508D" w:rsidP="005A508D">
            <w:pPr>
              <w:rPr>
                <w:lang w:val="fr-FR"/>
              </w:rPr>
            </w:pPr>
            <w:r>
              <w:rPr>
                <w:lang w:val="cs-CZ"/>
              </w:rPr>
              <w:t>UAB sanofi-aventis Lietuva</w:t>
            </w:r>
          </w:p>
          <w:p w14:paraId="63286049" w14:textId="77777777" w:rsidR="005A508D" w:rsidRDefault="005A508D" w:rsidP="005A508D">
            <w:pPr>
              <w:rPr>
                <w:lang w:val="cs-CZ"/>
              </w:rPr>
            </w:pPr>
            <w:r>
              <w:rPr>
                <w:lang w:val="cs-CZ"/>
              </w:rPr>
              <w:t>Tel: +370 5 2755224</w:t>
            </w:r>
          </w:p>
          <w:p w14:paraId="1F02B47A" w14:textId="77777777" w:rsidR="001B06FB" w:rsidRDefault="001B06FB" w:rsidP="005A508D">
            <w:pPr>
              <w:rPr>
                <w:lang w:val="fr-BE"/>
              </w:rPr>
            </w:pPr>
          </w:p>
        </w:tc>
      </w:tr>
      <w:tr w:rsidR="001B06FB" w14:paraId="43F0F44A" w14:textId="77777777">
        <w:trPr>
          <w:gridBefore w:val="1"/>
          <w:wBefore w:w="34" w:type="dxa"/>
          <w:cantSplit/>
        </w:trPr>
        <w:tc>
          <w:tcPr>
            <w:tcW w:w="4644" w:type="dxa"/>
          </w:tcPr>
          <w:p w14:paraId="34781259" w14:textId="77777777" w:rsidR="001B06FB" w:rsidRDefault="001B06FB">
            <w:pPr>
              <w:rPr>
                <w:b/>
                <w:bCs/>
                <w:lang w:val="fr-BE"/>
              </w:rPr>
            </w:pPr>
            <w:r>
              <w:rPr>
                <w:b/>
                <w:bCs/>
              </w:rPr>
              <w:t>България</w:t>
            </w:r>
          </w:p>
          <w:p w14:paraId="7D64BAC4" w14:textId="77777777" w:rsidR="001B06FB" w:rsidRDefault="005C2E7F">
            <w:pPr>
              <w:rPr>
                <w:noProof/>
                <w:lang w:val="fr-BE"/>
              </w:rPr>
            </w:pPr>
            <w:r>
              <w:rPr>
                <w:noProof/>
                <w:lang w:val="fr-BE"/>
              </w:rPr>
              <w:t>S</w:t>
            </w:r>
            <w:r w:rsidR="001B06FB">
              <w:rPr>
                <w:noProof/>
                <w:lang w:val="fr-BE"/>
              </w:rPr>
              <w:t>anofi Bulgaria EOOD</w:t>
            </w:r>
          </w:p>
          <w:p w14:paraId="1C5DFAA0" w14:textId="77777777" w:rsidR="001B06FB" w:rsidRDefault="001B06FB">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14:paraId="5C6484B2" w14:textId="77777777" w:rsidR="001B06FB" w:rsidRDefault="001B06FB">
            <w:pPr>
              <w:rPr>
                <w:lang w:val="cs-CZ"/>
              </w:rPr>
            </w:pPr>
          </w:p>
        </w:tc>
        <w:tc>
          <w:tcPr>
            <w:tcW w:w="4678" w:type="dxa"/>
          </w:tcPr>
          <w:p w14:paraId="17437FD3" w14:textId="77777777" w:rsidR="005A508D" w:rsidRDefault="005A508D" w:rsidP="005A508D">
            <w:pPr>
              <w:rPr>
                <w:b/>
                <w:bCs/>
                <w:lang w:val="fr-LU"/>
              </w:rPr>
            </w:pPr>
            <w:r>
              <w:rPr>
                <w:b/>
                <w:bCs/>
                <w:lang w:val="fr-LU"/>
              </w:rPr>
              <w:t>Luxembourg/Luxemburg</w:t>
            </w:r>
          </w:p>
          <w:p w14:paraId="138B8F5B" w14:textId="77777777" w:rsidR="005A508D" w:rsidRDefault="005A508D" w:rsidP="005A508D">
            <w:pPr>
              <w:rPr>
                <w:snapToGrid w:val="0"/>
                <w:lang w:val="fr-BE"/>
              </w:rPr>
            </w:pPr>
            <w:r>
              <w:rPr>
                <w:snapToGrid w:val="0"/>
                <w:lang w:val="fr-BE"/>
              </w:rPr>
              <w:t xml:space="preserve">Sanofi Belgium </w:t>
            </w:r>
          </w:p>
          <w:p w14:paraId="6C075765" w14:textId="77777777" w:rsidR="005A508D" w:rsidRDefault="005A508D" w:rsidP="005A508D">
            <w:pPr>
              <w:rPr>
                <w:lang w:val="fr-BE"/>
              </w:rPr>
            </w:pPr>
            <w:r>
              <w:rPr>
                <w:lang w:val="fr-LU"/>
              </w:rPr>
              <w:t xml:space="preserve">Tél/Tel: </w:t>
            </w:r>
            <w:r>
              <w:rPr>
                <w:snapToGrid w:val="0"/>
                <w:lang w:val="fr-BE"/>
              </w:rPr>
              <w:t>+32 (0)2 710 54 00 (</w:t>
            </w:r>
            <w:r>
              <w:rPr>
                <w:lang w:val="fr-BE"/>
              </w:rPr>
              <w:t>Belgique/Belgien)</w:t>
            </w:r>
          </w:p>
          <w:p w14:paraId="70B0A683" w14:textId="77777777" w:rsidR="001B06FB" w:rsidRDefault="001B06FB" w:rsidP="005A508D">
            <w:pPr>
              <w:rPr>
                <w:lang w:val="hu-HU"/>
              </w:rPr>
            </w:pPr>
          </w:p>
        </w:tc>
      </w:tr>
      <w:tr w:rsidR="001B06FB" w14:paraId="76CD3020" w14:textId="77777777">
        <w:trPr>
          <w:gridBefore w:val="1"/>
          <w:wBefore w:w="34" w:type="dxa"/>
          <w:cantSplit/>
        </w:trPr>
        <w:tc>
          <w:tcPr>
            <w:tcW w:w="4644" w:type="dxa"/>
          </w:tcPr>
          <w:p w14:paraId="0DD888BD" w14:textId="77777777" w:rsidR="001B06FB" w:rsidRDefault="001B06FB">
            <w:pPr>
              <w:rPr>
                <w:b/>
                <w:bCs/>
                <w:lang w:val="fr-BE"/>
              </w:rPr>
            </w:pPr>
            <w:r>
              <w:rPr>
                <w:b/>
                <w:bCs/>
                <w:lang w:val="fr-BE"/>
              </w:rPr>
              <w:lastRenderedPageBreak/>
              <w:t>Česká republika</w:t>
            </w:r>
          </w:p>
          <w:p w14:paraId="47026392" w14:textId="77777777" w:rsidR="001B06FB" w:rsidRDefault="001B06FB">
            <w:pPr>
              <w:rPr>
                <w:lang w:val="cs-CZ"/>
              </w:rPr>
            </w:pPr>
            <w:r>
              <w:rPr>
                <w:lang w:val="cs-CZ"/>
              </w:rPr>
              <w:t>sanofi-aventis, s.r.o.</w:t>
            </w:r>
          </w:p>
          <w:p w14:paraId="41B2B89F" w14:textId="77777777" w:rsidR="001B06FB" w:rsidRDefault="001B06FB">
            <w:pPr>
              <w:rPr>
                <w:lang w:val="cs-CZ"/>
              </w:rPr>
            </w:pPr>
            <w:r>
              <w:rPr>
                <w:lang w:val="cs-CZ"/>
              </w:rPr>
              <w:t>Tel: +420 233 086 111</w:t>
            </w:r>
          </w:p>
          <w:p w14:paraId="00618AC6" w14:textId="77777777" w:rsidR="001B06FB" w:rsidRDefault="001B06FB">
            <w:pPr>
              <w:rPr>
                <w:lang w:val="cs-CZ"/>
              </w:rPr>
            </w:pPr>
          </w:p>
        </w:tc>
        <w:tc>
          <w:tcPr>
            <w:tcW w:w="4678" w:type="dxa"/>
          </w:tcPr>
          <w:p w14:paraId="39158DB2" w14:textId="77777777" w:rsidR="005A508D" w:rsidRDefault="005A508D" w:rsidP="005A508D">
            <w:pPr>
              <w:rPr>
                <w:b/>
                <w:bCs/>
                <w:lang w:val="hu-HU"/>
              </w:rPr>
            </w:pPr>
            <w:r>
              <w:rPr>
                <w:b/>
                <w:bCs/>
                <w:lang w:val="hu-HU"/>
              </w:rPr>
              <w:t>Magyarország</w:t>
            </w:r>
          </w:p>
          <w:p w14:paraId="0AE9AF40" w14:textId="77777777" w:rsidR="00226A8A" w:rsidRDefault="00B373B1" w:rsidP="005A508D">
            <w:pPr>
              <w:rPr>
                <w:lang w:val="cs-CZ"/>
              </w:rPr>
            </w:pPr>
            <w:r w:rsidRPr="00B373B1">
              <w:rPr>
                <w:lang w:val="cs-CZ"/>
              </w:rPr>
              <w:t>SANOFI-AVENTIS Zrt.</w:t>
            </w:r>
          </w:p>
          <w:p w14:paraId="41F4D3FC" w14:textId="77777777" w:rsidR="005A508D" w:rsidRDefault="005A508D" w:rsidP="005A508D">
            <w:pPr>
              <w:rPr>
                <w:lang w:val="hu-HU"/>
              </w:rPr>
            </w:pPr>
            <w:r>
              <w:rPr>
                <w:lang w:val="cs-CZ"/>
              </w:rPr>
              <w:t xml:space="preserve">Tel.: +36 1 </w:t>
            </w:r>
            <w:r>
              <w:rPr>
                <w:lang w:val="hu-HU"/>
              </w:rPr>
              <w:t>505 0050</w:t>
            </w:r>
          </w:p>
          <w:p w14:paraId="68754B0D" w14:textId="77777777" w:rsidR="001B06FB" w:rsidRDefault="001B06FB" w:rsidP="005A508D">
            <w:pPr>
              <w:rPr>
                <w:lang w:val="cs-CZ"/>
              </w:rPr>
            </w:pPr>
          </w:p>
        </w:tc>
      </w:tr>
      <w:tr w:rsidR="001B06FB" w:rsidRPr="00CA5A1A" w14:paraId="1B679BD6" w14:textId="77777777">
        <w:trPr>
          <w:gridBefore w:val="1"/>
          <w:wBefore w:w="34" w:type="dxa"/>
          <w:cantSplit/>
        </w:trPr>
        <w:tc>
          <w:tcPr>
            <w:tcW w:w="4644" w:type="dxa"/>
          </w:tcPr>
          <w:p w14:paraId="38BC25E0" w14:textId="77777777" w:rsidR="001B06FB" w:rsidRDefault="001B06FB">
            <w:pPr>
              <w:rPr>
                <w:b/>
                <w:bCs/>
                <w:lang w:val="cs-CZ"/>
              </w:rPr>
            </w:pPr>
            <w:r>
              <w:rPr>
                <w:b/>
                <w:bCs/>
                <w:lang w:val="cs-CZ"/>
              </w:rPr>
              <w:t>Danmark</w:t>
            </w:r>
          </w:p>
          <w:p w14:paraId="2505CBBB" w14:textId="77777777" w:rsidR="001B06FB" w:rsidRDefault="003A62E2">
            <w:pPr>
              <w:rPr>
                <w:lang w:val="cs-CZ"/>
              </w:rPr>
            </w:pPr>
            <w:r>
              <w:rPr>
                <w:lang w:val="cs-CZ"/>
              </w:rPr>
              <w:t>S</w:t>
            </w:r>
            <w:r w:rsidR="001B06FB">
              <w:rPr>
                <w:lang w:val="cs-CZ"/>
              </w:rPr>
              <w:t>anofi A/S</w:t>
            </w:r>
          </w:p>
          <w:p w14:paraId="6A65981A" w14:textId="77777777" w:rsidR="001B06FB" w:rsidRDefault="001B06FB">
            <w:pPr>
              <w:rPr>
                <w:lang w:val="cs-CZ"/>
              </w:rPr>
            </w:pPr>
            <w:r>
              <w:rPr>
                <w:lang w:val="cs-CZ"/>
              </w:rPr>
              <w:t>Tlf: +45 45 16 70 00</w:t>
            </w:r>
          </w:p>
          <w:p w14:paraId="56890F1C" w14:textId="77777777" w:rsidR="001B06FB" w:rsidRDefault="001B06FB">
            <w:pPr>
              <w:rPr>
                <w:lang w:val="cs-CZ"/>
              </w:rPr>
            </w:pPr>
          </w:p>
        </w:tc>
        <w:tc>
          <w:tcPr>
            <w:tcW w:w="4678" w:type="dxa"/>
          </w:tcPr>
          <w:p w14:paraId="63159410" w14:textId="77777777" w:rsidR="005A508D" w:rsidRDefault="005A508D" w:rsidP="005A508D">
            <w:pPr>
              <w:rPr>
                <w:b/>
                <w:bCs/>
                <w:lang w:val="mt-MT"/>
              </w:rPr>
            </w:pPr>
            <w:r>
              <w:rPr>
                <w:b/>
                <w:bCs/>
                <w:lang w:val="mt-MT"/>
              </w:rPr>
              <w:t>Malta</w:t>
            </w:r>
          </w:p>
          <w:p w14:paraId="4DDE236C" w14:textId="77777777" w:rsidR="005A508D" w:rsidRDefault="005A508D" w:rsidP="005A508D">
            <w:pPr>
              <w:rPr>
                <w:lang w:val="cs-CZ"/>
              </w:rPr>
            </w:pPr>
            <w:r>
              <w:rPr>
                <w:lang w:val="fr-FR"/>
              </w:rPr>
              <w:t xml:space="preserve">Sanofi </w:t>
            </w:r>
            <w:r w:rsidR="003A62E2">
              <w:rPr>
                <w:lang w:val="fr-FR"/>
              </w:rPr>
              <w:t>S.</w:t>
            </w:r>
            <w:r w:rsidR="00B727E0">
              <w:rPr>
                <w:lang w:val="fr-FR"/>
              </w:rPr>
              <w:t>r.l</w:t>
            </w:r>
            <w:r w:rsidR="003A62E2">
              <w:rPr>
                <w:lang w:val="fr-FR"/>
              </w:rPr>
              <w:t>.</w:t>
            </w:r>
          </w:p>
          <w:p w14:paraId="5E01B881" w14:textId="77777777" w:rsidR="005A508D" w:rsidRDefault="005A508D" w:rsidP="005A508D">
            <w:pPr>
              <w:rPr>
                <w:lang w:val="cs-CZ"/>
              </w:rPr>
            </w:pPr>
            <w:r>
              <w:rPr>
                <w:lang w:val="cs-CZ"/>
              </w:rPr>
              <w:t xml:space="preserve">Tel: </w:t>
            </w:r>
            <w:r w:rsidR="003A62E2">
              <w:rPr>
                <w:lang w:val="cs-CZ"/>
              </w:rPr>
              <w:t>+39 02 39394275</w:t>
            </w:r>
          </w:p>
          <w:p w14:paraId="031017A4" w14:textId="77777777" w:rsidR="001B06FB" w:rsidRDefault="001B06FB" w:rsidP="005A508D">
            <w:pPr>
              <w:rPr>
                <w:lang w:val="cs-CZ"/>
              </w:rPr>
            </w:pPr>
          </w:p>
        </w:tc>
      </w:tr>
      <w:tr w:rsidR="001B06FB" w14:paraId="67CCE379" w14:textId="77777777">
        <w:trPr>
          <w:gridBefore w:val="1"/>
          <w:wBefore w:w="34" w:type="dxa"/>
          <w:cantSplit/>
        </w:trPr>
        <w:tc>
          <w:tcPr>
            <w:tcW w:w="4644" w:type="dxa"/>
          </w:tcPr>
          <w:p w14:paraId="70D22F7E" w14:textId="77777777" w:rsidR="001B06FB" w:rsidRDefault="001B06FB">
            <w:pPr>
              <w:rPr>
                <w:b/>
                <w:bCs/>
                <w:lang w:val="cs-CZ"/>
              </w:rPr>
            </w:pPr>
            <w:r>
              <w:rPr>
                <w:b/>
                <w:bCs/>
                <w:lang w:val="cs-CZ"/>
              </w:rPr>
              <w:t>Deutschland</w:t>
            </w:r>
          </w:p>
          <w:p w14:paraId="4A74E1F2" w14:textId="77777777" w:rsidR="005C2E7F" w:rsidRPr="00335592" w:rsidRDefault="005C2E7F" w:rsidP="005C2E7F">
            <w:pPr>
              <w:rPr>
                <w:lang w:val="fr-FR"/>
              </w:rPr>
            </w:pPr>
            <w:r w:rsidRPr="00335592">
              <w:rPr>
                <w:lang w:val="fr-FR"/>
              </w:rPr>
              <w:t>Sanofi-Aventis Deutschland GmbH</w:t>
            </w:r>
          </w:p>
          <w:p w14:paraId="010CCD6C" w14:textId="77777777" w:rsidR="005C2E7F" w:rsidRPr="009313D0" w:rsidRDefault="005C2E7F" w:rsidP="005C2E7F">
            <w:pPr>
              <w:rPr>
                <w:lang w:val="cs-CZ"/>
              </w:rPr>
            </w:pPr>
            <w:r>
              <w:rPr>
                <w:lang w:val="cs-CZ"/>
              </w:rPr>
              <w:t>Tel</w:t>
            </w:r>
            <w:r w:rsidRPr="009313D0">
              <w:rPr>
                <w:lang w:val="cs-CZ"/>
              </w:rPr>
              <w:t>: 0800 52 52 010</w:t>
            </w:r>
          </w:p>
          <w:p w14:paraId="633146CE" w14:textId="77777777" w:rsidR="005C2E7F" w:rsidRDefault="005C2E7F" w:rsidP="005C2E7F">
            <w:pPr>
              <w:rPr>
                <w:lang w:val="cs-CZ"/>
              </w:rPr>
            </w:pPr>
            <w:r w:rsidRPr="009313D0">
              <w:rPr>
                <w:lang w:val="cs-CZ"/>
              </w:rPr>
              <w:t>Tel. aus dem Ausland: +49 69 305 21 131</w:t>
            </w:r>
          </w:p>
          <w:p w14:paraId="74762ADF" w14:textId="77777777" w:rsidR="001B06FB" w:rsidRPr="00FE4CDA" w:rsidRDefault="001B06FB" w:rsidP="00137E29">
            <w:pPr>
              <w:rPr>
                <w:lang w:val="de-DE"/>
              </w:rPr>
            </w:pPr>
          </w:p>
        </w:tc>
        <w:tc>
          <w:tcPr>
            <w:tcW w:w="4678" w:type="dxa"/>
          </w:tcPr>
          <w:p w14:paraId="745790BD" w14:textId="77777777" w:rsidR="005A508D" w:rsidRDefault="005A508D" w:rsidP="005A508D">
            <w:pPr>
              <w:rPr>
                <w:b/>
                <w:bCs/>
                <w:lang w:val="cs-CZ"/>
              </w:rPr>
            </w:pPr>
            <w:r>
              <w:rPr>
                <w:b/>
                <w:bCs/>
                <w:lang w:val="cs-CZ"/>
              </w:rPr>
              <w:t>Nederland</w:t>
            </w:r>
          </w:p>
          <w:p w14:paraId="5E5899DF" w14:textId="77777777" w:rsidR="005A508D" w:rsidRDefault="00B727E0" w:rsidP="005A508D">
            <w:pPr>
              <w:rPr>
                <w:lang w:val="cs-CZ"/>
              </w:rPr>
            </w:pPr>
            <w:r>
              <w:rPr>
                <w:lang w:val="cs-CZ"/>
              </w:rPr>
              <w:t>Genzyme Europe</w:t>
            </w:r>
            <w:r w:rsidR="005A508D">
              <w:rPr>
                <w:lang w:val="cs-CZ"/>
              </w:rPr>
              <w:t xml:space="preserve"> B.V.</w:t>
            </w:r>
          </w:p>
          <w:p w14:paraId="0813D98E" w14:textId="77777777" w:rsidR="005A508D" w:rsidRDefault="005A508D" w:rsidP="005A508D">
            <w:pPr>
              <w:rPr>
                <w:lang w:val="nl-NL"/>
              </w:rPr>
            </w:pPr>
            <w:r>
              <w:rPr>
                <w:lang w:val="cs-CZ"/>
              </w:rPr>
              <w:t xml:space="preserve">Tel: </w:t>
            </w:r>
            <w:r w:rsidR="003A62E2">
              <w:rPr>
                <w:lang w:val="cs-CZ"/>
              </w:rPr>
              <w:t>+31 20 245 4000</w:t>
            </w:r>
          </w:p>
          <w:p w14:paraId="7C8DD262" w14:textId="77777777" w:rsidR="001B06FB" w:rsidRDefault="001B06FB" w:rsidP="005A508D">
            <w:pPr>
              <w:rPr>
                <w:lang w:val="et-EE"/>
              </w:rPr>
            </w:pPr>
          </w:p>
        </w:tc>
      </w:tr>
      <w:tr w:rsidR="001B06FB" w14:paraId="60617E63" w14:textId="77777777">
        <w:trPr>
          <w:gridBefore w:val="1"/>
          <w:wBefore w:w="34" w:type="dxa"/>
          <w:cantSplit/>
        </w:trPr>
        <w:tc>
          <w:tcPr>
            <w:tcW w:w="4644" w:type="dxa"/>
          </w:tcPr>
          <w:p w14:paraId="3A3F8C1F" w14:textId="77777777" w:rsidR="001B06FB" w:rsidRDefault="001B06FB">
            <w:pPr>
              <w:rPr>
                <w:b/>
                <w:bCs/>
                <w:lang w:val="et-EE"/>
              </w:rPr>
            </w:pPr>
            <w:r>
              <w:rPr>
                <w:b/>
                <w:bCs/>
                <w:lang w:val="et-EE"/>
              </w:rPr>
              <w:t>Eesti</w:t>
            </w:r>
          </w:p>
          <w:p w14:paraId="32EF6212" w14:textId="77777777" w:rsidR="001B06FB" w:rsidRDefault="001B06FB">
            <w:pPr>
              <w:rPr>
                <w:lang w:val="cs-CZ"/>
              </w:rPr>
            </w:pPr>
            <w:r>
              <w:rPr>
                <w:lang w:val="cs-CZ"/>
              </w:rPr>
              <w:t>sanofi-aventis Estonia OÜ</w:t>
            </w:r>
          </w:p>
          <w:p w14:paraId="24921A18" w14:textId="77777777" w:rsidR="001B06FB" w:rsidRDefault="001B06FB">
            <w:pPr>
              <w:rPr>
                <w:lang w:val="cs-CZ"/>
              </w:rPr>
            </w:pPr>
            <w:r>
              <w:rPr>
                <w:lang w:val="cs-CZ"/>
              </w:rPr>
              <w:t>Tel: +372 627 34 88</w:t>
            </w:r>
          </w:p>
          <w:p w14:paraId="13FFBE1F" w14:textId="77777777" w:rsidR="001B06FB" w:rsidRDefault="001B06FB">
            <w:pPr>
              <w:rPr>
                <w:lang w:val="et-EE"/>
              </w:rPr>
            </w:pPr>
          </w:p>
        </w:tc>
        <w:tc>
          <w:tcPr>
            <w:tcW w:w="4678" w:type="dxa"/>
          </w:tcPr>
          <w:p w14:paraId="552D75F7" w14:textId="77777777" w:rsidR="005A508D" w:rsidRDefault="005A508D" w:rsidP="005A508D">
            <w:pPr>
              <w:rPr>
                <w:b/>
                <w:bCs/>
                <w:lang w:val="cs-CZ"/>
              </w:rPr>
            </w:pPr>
            <w:r>
              <w:rPr>
                <w:b/>
                <w:bCs/>
                <w:lang w:val="cs-CZ"/>
              </w:rPr>
              <w:t>Norge</w:t>
            </w:r>
          </w:p>
          <w:p w14:paraId="4C13623E" w14:textId="77777777" w:rsidR="005A508D" w:rsidRDefault="005A508D" w:rsidP="005A508D">
            <w:pPr>
              <w:rPr>
                <w:lang w:val="cs-CZ"/>
              </w:rPr>
            </w:pPr>
            <w:r>
              <w:rPr>
                <w:lang w:val="cs-CZ"/>
              </w:rPr>
              <w:t>sanofi-aventis Norge AS</w:t>
            </w:r>
          </w:p>
          <w:p w14:paraId="1EACB260" w14:textId="77777777" w:rsidR="005A508D" w:rsidRDefault="005A508D" w:rsidP="005A508D">
            <w:pPr>
              <w:rPr>
                <w:lang w:val="cs-CZ"/>
              </w:rPr>
            </w:pPr>
            <w:r>
              <w:rPr>
                <w:lang w:val="cs-CZ"/>
              </w:rPr>
              <w:t>Tlf: +47 67 10 71 00</w:t>
            </w:r>
          </w:p>
          <w:p w14:paraId="6243DC26" w14:textId="77777777" w:rsidR="001B06FB" w:rsidRDefault="001B06FB" w:rsidP="005A508D">
            <w:pPr>
              <w:rPr>
                <w:lang w:val="fr-FR"/>
              </w:rPr>
            </w:pPr>
          </w:p>
        </w:tc>
      </w:tr>
      <w:tr w:rsidR="001B06FB" w14:paraId="54DC9B1A" w14:textId="77777777">
        <w:trPr>
          <w:gridBefore w:val="1"/>
          <w:wBefore w:w="34" w:type="dxa"/>
          <w:cantSplit/>
        </w:trPr>
        <w:tc>
          <w:tcPr>
            <w:tcW w:w="4644" w:type="dxa"/>
          </w:tcPr>
          <w:p w14:paraId="173A7AFA" w14:textId="77777777" w:rsidR="001B06FB" w:rsidRDefault="001B06FB">
            <w:pPr>
              <w:rPr>
                <w:b/>
                <w:bCs/>
                <w:lang w:val="cs-CZ"/>
              </w:rPr>
            </w:pPr>
            <w:r>
              <w:rPr>
                <w:b/>
                <w:bCs/>
                <w:lang w:val="el-GR"/>
              </w:rPr>
              <w:t>Ελλάδα</w:t>
            </w:r>
          </w:p>
          <w:p w14:paraId="398C8896" w14:textId="77777777" w:rsidR="001B06FB" w:rsidRDefault="001B06FB">
            <w:pPr>
              <w:rPr>
                <w:lang w:val="et-EE"/>
              </w:rPr>
            </w:pPr>
            <w:r>
              <w:rPr>
                <w:lang w:val="cs-CZ"/>
              </w:rPr>
              <w:t>sanofi-aventis AEBE</w:t>
            </w:r>
          </w:p>
          <w:p w14:paraId="5F60AC12" w14:textId="77777777" w:rsidR="001B06FB" w:rsidRDefault="001B06FB">
            <w:pPr>
              <w:rPr>
                <w:lang w:val="cs-CZ"/>
              </w:rPr>
            </w:pPr>
            <w:r>
              <w:rPr>
                <w:lang w:val="el-GR"/>
              </w:rPr>
              <w:t>Τηλ</w:t>
            </w:r>
            <w:r>
              <w:rPr>
                <w:lang w:val="cs-CZ"/>
              </w:rPr>
              <w:t>: +30 210 900 16 00</w:t>
            </w:r>
          </w:p>
          <w:p w14:paraId="1AB6169E" w14:textId="77777777" w:rsidR="001B06FB" w:rsidRDefault="001B06FB">
            <w:pPr>
              <w:rPr>
                <w:lang w:val="cs-CZ"/>
              </w:rPr>
            </w:pPr>
          </w:p>
        </w:tc>
        <w:tc>
          <w:tcPr>
            <w:tcW w:w="4678" w:type="dxa"/>
            <w:tcBorders>
              <w:top w:val="nil"/>
              <w:left w:val="nil"/>
              <w:bottom w:val="nil"/>
              <w:right w:val="nil"/>
            </w:tcBorders>
          </w:tcPr>
          <w:p w14:paraId="568E6A56" w14:textId="77777777" w:rsidR="005A508D" w:rsidRDefault="005A508D" w:rsidP="005A508D">
            <w:pPr>
              <w:rPr>
                <w:b/>
                <w:bCs/>
                <w:lang w:val="cs-CZ"/>
              </w:rPr>
            </w:pPr>
            <w:r>
              <w:rPr>
                <w:b/>
                <w:bCs/>
                <w:lang w:val="cs-CZ"/>
              </w:rPr>
              <w:t>Österreich</w:t>
            </w:r>
          </w:p>
          <w:p w14:paraId="30925543" w14:textId="77777777" w:rsidR="005A508D" w:rsidRDefault="005A508D" w:rsidP="005A508D">
            <w:r>
              <w:t>sanofi-aventis GmbH</w:t>
            </w:r>
          </w:p>
          <w:p w14:paraId="78DDB404" w14:textId="77777777" w:rsidR="005A508D" w:rsidRDefault="005A508D" w:rsidP="005A508D">
            <w:pPr>
              <w:rPr>
                <w:lang w:val="fr-FR"/>
              </w:rPr>
            </w:pPr>
            <w:r>
              <w:rPr>
                <w:lang w:val="fr-FR"/>
              </w:rPr>
              <w:t>Tel: +43 1 80 185 – 0</w:t>
            </w:r>
          </w:p>
          <w:p w14:paraId="6C5004FF" w14:textId="77777777" w:rsidR="001B06FB" w:rsidRDefault="001B06FB" w:rsidP="005A508D">
            <w:pPr>
              <w:rPr>
                <w:lang w:val="fr-FR"/>
              </w:rPr>
            </w:pPr>
          </w:p>
        </w:tc>
      </w:tr>
      <w:tr w:rsidR="001B06FB" w14:paraId="2BF873CC" w14:textId="77777777">
        <w:trPr>
          <w:gridBefore w:val="1"/>
          <w:wBefore w:w="34" w:type="dxa"/>
          <w:cantSplit/>
        </w:trPr>
        <w:tc>
          <w:tcPr>
            <w:tcW w:w="4644" w:type="dxa"/>
            <w:tcBorders>
              <w:top w:val="nil"/>
              <w:left w:val="nil"/>
              <w:bottom w:val="nil"/>
              <w:right w:val="nil"/>
            </w:tcBorders>
          </w:tcPr>
          <w:p w14:paraId="2E372703" w14:textId="77777777" w:rsidR="001B06FB" w:rsidRDefault="001B06FB">
            <w:pPr>
              <w:rPr>
                <w:b/>
                <w:bCs/>
                <w:lang w:val="es-ES"/>
              </w:rPr>
            </w:pPr>
            <w:r>
              <w:rPr>
                <w:b/>
                <w:bCs/>
                <w:lang w:val="es-ES"/>
              </w:rPr>
              <w:t>España</w:t>
            </w:r>
          </w:p>
          <w:p w14:paraId="14E06D84" w14:textId="77777777" w:rsidR="001B06FB" w:rsidRDefault="001B06FB">
            <w:pPr>
              <w:rPr>
                <w:smallCaps/>
                <w:lang w:val="pt-PT"/>
              </w:rPr>
            </w:pPr>
            <w:r>
              <w:rPr>
                <w:lang w:val="pt-PT"/>
              </w:rPr>
              <w:t>sanofi-aventis, S.A.</w:t>
            </w:r>
          </w:p>
          <w:p w14:paraId="00D6291D" w14:textId="77777777" w:rsidR="001B06FB" w:rsidRDefault="001B06FB">
            <w:pPr>
              <w:rPr>
                <w:lang w:val="pt-PT"/>
              </w:rPr>
            </w:pPr>
            <w:r>
              <w:rPr>
                <w:lang w:val="pt-PT"/>
              </w:rPr>
              <w:t>Tel: +34 93 485 94 00</w:t>
            </w:r>
          </w:p>
          <w:p w14:paraId="32F3EDF1" w14:textId="77777777" w:rsidR="001B06FB" w:rsidRDefault="001B06FB">
            <w:pPr>
              <w:rPr>
                <w:lang w:val="sv-SE"/>
              </w:rPr>
            </w:pPr>
          </w:p>
        </w:tc>
        <w:tc>
          <w:tcPr>
            <w:tcW w:w="4678" w:type="dxa"/>
          </w:tcPr>
          <w:p w14:paraId="52FBF710" w14:textId="77777777" w:rsidR="005A508D" w:rsidRDefault="005A508D" w:rsidP="005A508D">
            <w:pPr>
              <w:rPr>
                <w:b/>
                <w:bCs/>
                <w:lang w:val="lv-LV"/>
              </w:rPr>
            </w:pPr>
            <w:r>
              <w:rPr>
                <w:b/>
                <w:bCs/>
                <w:lang w:val="lv-LV"/>
              </w:rPr>
              <w:t>Polska</w:t>
            </w:r>
          </w:p>
          <w:p w14:paraId="27421537" w14:textId="77777777" w:rsidR="005A508D" w:rsidRDefault="005A508D" w:rsidP="005A508D">
            <w:pPr>
              <w:rPr>
                <w:lang w:val="sv-SE"/>
              </w:rPr>
            </w:pPr>
            <w:r>
              <w:rPr>
                <w:lang w:val="sv-SE"/>
              </w:rPr>
              <w:t>sanofi-aventis Sp. z o.o.</w:t>
            </w:r>
          </w:p>
          <w:p w14:paraId="2D34AC75" w14:textId="77777777" w:rsidR="005A508D" w:rsidRDefault="005A508D" w:rsidP="005A508D">
            <w:pPr>
              <w:rPr>
                <w:lang w:val="fr-FR"/>
              </w:rPr>
            </w:pPr>
            <w:r>
              <w:rPr>
                <w:lang w:val="fr-FR"/>
              </w:rPr>
              <w:t>Tel.: +48 22 280 00 00</w:t>
            </w:r>
          </w:p>
          <w:p w14:paraId="58C8D74C" w14:textId="77777777" w:rsidR="001B06FB" w:rsidRDefault="001B06FB" w:rsidP="005A508D">
            <w:pPr>
              <w:rPr>
                <w:lang w:val="fr-FR"/>
              </w:rPr>
            </w:pPr>
          </w:p>
        </w:tc>
      </w:tr>
      <w:tr w:rsidR="001B06FB" w14:paraId="76673459" w14:textId="77777777">
        <w:trPr>
          <w:cantSplit/>
        </w:trPr>
        <w:tc>
          <w:tcPr>
            <w:tcW w:w="4678" w:type="dxa"/>
            <w:gridSpan w:val="2"/>
          </w:tcPr>
          <w:p w14:paraId="757F363E" w14:textId="77777777" w:rsidR="001B06FB" w:rsidRDefault="001B06FB">
            <w:pPr>
              <w:rPr>
                <w:b/>
                <w:bCs/>
                <w:lang w:val="fr-FR"/>
              </w:rPr>
            </w:pPr>
            <w:r>
              <w:rPr>
                <w:b/>
                <w:bCs/>
                <w:lang w:val="fr-FR"/>
              </w:rPr>
              <w:t>France</w:t>
            </w:r>
          </w:p>
          <w:p w14:paraId="2C50E043" w14:textId="77777777" w:rsidR="001B06FB" w:rsidRDefault="001B06FB">
            <w:pPr>
              <w:rPr>
                <w:lang w:val="fr-FR"/>
              </w:rPr>
            </w:pPr>
            <w:r>
              <w:rPr>
                <w:lang w:val="fr-BE"/>
              </w:rPr>
              <w:t>sanofi-aventis France</w:t>
            </w:r>
          </w:p>
          <w:p w14:paraId="35B82802" w14:textId="77777777" w:rsidR="001B06FB" w:rsidRDefault="001B06FB">
            <w:pPr>
              <w:rPr>
                <w:lang w:val="pt-PT"/>
              </w:rPr>
            </w:pPr>
            <w:r>
              <w:rPr>
                <w:lang w:val="pt-PT"/>
              </w:rPr>
              <w:t xml:space="preserve">Tél: </w:t>
            </w:r>
          </w:p>
          <w:p w14:paraId="74E39B02" w14:textId="77777777" w:rsidR="00D2779E" w:rsidRDefault="008F6FD7">
            <w:pPr>
              <w:rPr>
                <w:lang w:val="pt-PT"/>
              </w:rPr>
            </w:pPr>
            <w:r>
              <w:rPr>
                <w:lang w:val="pt-PT"/>
              </w:rPr>
              <w:t>0 800 222 555</w:t>
            </w:r>
          </w:p>
          <w:p w14:paraId="5ABE841A" w14:textId="77777777" w:rsidR="001B06FB" w:rsidRDefault="001B06FB">
            <w:pPr>
              <w:rPr>
                <w:lang w:val="pt-PT"/>
              </w:rPr>
            </w:pPr>
            <w:r>
              <w:rPr>
                <w:lang w:val="pt-PT"/>
              </w:rPr>
              <w:t>Appel depuis l’étranger : +33 1 57 63 23 23</w:t>
            </w:r>
          </w:p>
          <w:p w14:paraId="59DEB455" w14:textId="77777777" w:rsidR="001B06FB" w:rsidRDefault="001B06FB">
            <w:pPr>
              <w:rPr>
                <w:lang w:val="fr-FR"/>
              </w:rPr>
            </w:pPr>
          </w:p>
        </w:tc>
        <w:tc>
          <w:tcPr>
            <w:tcW w:w="4678" w:type="dxa"/>
          </w:tcPr>
          <w:p w14:paraId="4FB90761" w14:textId="77777777" w:rsidR="005A508D" w:rsidRPr="00045B15" w:rsidRDefault="005A508D" w:rsidP="005A508D">
            <w:pPr>
              <w:rPr>
                <w:b/>
                <w:bCs/>
                <w:lang w:val="pt-PT"/>
              </w:rPr>
            </w:pPr>
            <w:r w:rsidRPr="00045B15">
              <w:rPr>
                <w:b/>
                <w:bCs/>
                <w:lang w:val="pt-PT"/>
              </w:rPr>
              <w:t>Portugal</w:t>
            </w:r>
          </w:p>
          <w:p w14:paraId="085D00AA" w14:textId="77777777" w:rsidR="005A508D" w:rsidRPr="00045B15" w:rsidRDefault="005A508D" w:rsidP="005A508D">
            <w:pPr>
              <w:rPr>
                <w:lang w:val="pt-PT"/>
              </w:rPr>
            </w:pPr>
            <w:r>
              <w:rPr>
                <w:lang w:val="pt-PT"/>
              </w:rPr>
              <w:t>Sanofi</w:t>
            </w:r>
            <w:r w:rsidRPr="00045B15">
              <w:rPr>
                <w:lang w:val="pt-PT"/>
              </w:rPr>
              <w:t xml:space="preserve"> - Produtos Farmacêuticos, Ld</w:t>
            </w:r>
            <w:r>
              <w:rPr>
                <w:lang w:val="pt-PT"/>
              </w:rPr>
              <w:t>a</w:t>
            </w:r>
          </w:p>
          <w:p w14:paraId="72EF26DD" w14:textId="77777777" w:rsidR="005A508D" w:rsidRDefault="005A508D" w:rsidP="005A508D">
            <w:pPr>
              <w:rPr>
                <w:lang w:val="fr-FR"/>
              </w:rPr>
            </w:pPr>
            <w:r>
              <w:rPr>
                <w:lang w:val="fr-FR"/>
              </w:rPr>
              <w:t>Tel: +351 21 35 89 400</w:t>
            </w:r>
          </w:p>
          <w:p w14:paraId="5BB2D376" w14:textId="77777777" w:rsidR="001B06FB" w:rsidRDefault="001B06FB" w:rsidP="005A508D">
            <w:pPr>
              <w:rPr>
                <w:lang w:val="cs-CZ"/>
              </w:rPr>
            </w:pPr>
          </w:p>
        </w:tc>
      </w:tr>
      <w:tr w:rsidR="001B06FB" w14:paraId="250367A1" w14:textId="77777777">
        <w:trPr>
          <w:gridBefore w:val="1"/>
          <w:wBefore w:w="34" w:type="dxa"/>
          <w:cantSplit/>
        </w:trPr>
        <w:tc>
          <w:tcPr>
            <w:tcW w:w="4644" w:type="dxa"/>
          </w:tcPr>
          <w:p w14:paraId="70503C68" w14:textId="77777777" w:rsidR="005A508D" w:rsidRPr="00020AFF" w:rsidRDefault="005A508D" w:rsidP="005A508D">
            <w:pPr>
              <w:keepNext/>
              <w:rPr>
                <w:rFonts w:eastAsia="SimSun"/>
                <w:b/>
                <w:bCs/>
                <w:lang w:val="it-IT"/>
              </w:rPr>
            </w:pPr>
            <w:r w:rsidRPr="00020AFF">
              <w:rPr>
                <w:rFonts w:eastAsia="SimSun"/>
                <w:b/>
                <w:bCs/>
                <w:lang w:val="it-IT"/>
              </w:rPr>
              <w:t>Hrvatska</w:t>
            </w:r>
          </w:p>
          <w:p w14:paraId="512A4835" w14:textId="77777777" w:rsidR="005A508D" w:rsidRPr="00020AFF" w:rsidRDefault="005A508D" w:rsidP="005A508D">
            <w:pPr>
              <w:rPr>
                <w:rFonts w:eastAsia="SimSun"/>
                <w:lang w:val="it-IT"/>
              </w:rPr>
            </w:pPr>
            <w:r w:rsidRPr="00020AFF">
              <w:rPr>
                <w:rFonts w:eastAsia="SimSun"/>
                <w:lang w:val="it-IT"/>
              </w:rPr>
              <w:t>sanofi-aventis Croatia d.o.o.</w:t>
            </w:r>
          </w:p>
          <w:p w14:paraId="5E20FEC8" w14:textId="77777777" w:rsidR="001B06FB" w:rsidRDefault="005A508D" w:rsidP="005A508D">
            <w:pPr>
              <w:rPr>
                <w:lang w:val="fr-FR"/>
              </w:rPr>
            </w:pPr>
            <w:r w:rsidRPr="00020AFF">
              <w:rPr>
                <w:rFonts w:eastAsia="SimSun"/>
                <w:lang w:val="fr-FR"/>
              </w:rPr>
              <w:t>Tel: +385 1 600 34 00</w:t>
            </w:r>
          </w:p>
        </w:tc>
        <w:tc>
          <w:tcPr>
            <w:tcW w:w="4678" w:type="dxa"/>
          </w:tcPr>
          <w:p w14:paraId="32DB1D38" w14:textId="77777777" w:rsidR="005A508D" w:rsidRDefault="005A508D" w:rsidP="005A508D">
            <w:pPr>
              <w:tabs>
                <w:tab w:val="left" w:pos="-720"/>
                <w:tab w:val="left" w:pos="4536"/>
              </w:tabs>
              <w:suppressAutoHyphens/>
              <w:rPr>
                <w:b/>
                <w:noProof/>
                <w:szCs w:val="22"/>
                <w:lang w:val="pl-PL"/>
              </w:rPr>
            </w:pPr>
            <w:r>
              <w:rPr>
                <w:b/>
                <w:noProof/>
                <w:szCs w:val="22"/>
                <w:lang w:val="pl-PL"/>
              </w:rPr>
              <w:t>România</w:t>
            </w:r>
          </w:p>
          <w:p w14:paraId="1AFCA9AA" w14:textId="77777777" w:rsidR="005A508D" w:rsidRDefault="004603E9" w:rsidP="005A508D">
            <w:pPr>
              <w:tabs>
                <w:tab w:val="left" w:pos="-720"/>
                <w:tab w:val="left" w:pos="4536"/>
              </w:tabs>
              <w:suppressAutoHyphens/>
              <w:rPr>
                <w:noProof/>
                <w:szCs w:val="22"/>
                <w:lang w:val="pl-PL"/>
              </w:rPr>
            </w:pPr>
            <w:r>
              <w:rPr>
                <w:bCs/>
                <w:szCs w:val="22"/>
                <w:lang w:val="fr-FR"/>
              </w:rPr>
              <w:t>S</w:t>
            </w:r>
            <w:r w:rsidR="005A508D">
              <w:rPr>
                <w:bCs/>
                <w:szCs w:val="22"/>
                <w:lang w:val="fr-FR"/>
              </w:rPr>
              <w:t>anofi Rom</w:t>
            </w:r>
            <w:r>
              <w:rPr>
                <w:bCs/>
                <w:szCs w:val="22"/>
                <w:lang w:val="fr-FR"/>
              </w:rPr>
              <w:t>a</w:t>
            </w:r>
            <w:r w:rsidR="005A508D">
              <w:rPr>
                <w:bCs/>
                <w:szCs w:val="22"/>
                <w:lang w:val="fr-FR"/>
              </w:rPr>
              <w:t>nia SRL</w:t>
            </w:r>
          </w:p>
          <w:p w14:paraId="6A059AB3" w14:textId="77777777" w:rsidR="005A508D" w:rsidRDefault="005A508D" w:rsidP="005A508D">
            <w:pPr>
              <w:rPr>
                <w:szCs w:val="22"/>
                <w:lang w:val="fr-FR"/>
              </w:rPr>
            </w:pPr>
            <w:r>
              <w:rPr>
                <w:noProof/>
                <w:szCs w:val="22"/>
                <w:lang w:val="pl-PL"/>
              </w:rPr>
              <w:t xml:space="preserve">Tel: +40 </w:t>
            </w:r>
            <w:r>
              <w:rPr>
                <w:szCs w:val="22"/>
                <w:lang w:val="fr-FR"/>
              </w:rPr>
              <w:t>(0) 21 317 31 36</w:t>
            </w:r>
          </w:p>
          <w:p w14:paraId="740CAADA" w14:textId="77777777" w:rsidR="001B06FB" w:rsidRDefault="001B06FB" w:rsidP="005A508D">
            <w:pPr>
              <w:rPr>
                <w:lang w:val="cs-CZ"/>
              </w:rPr>
            </w:pPr>
          </w:p>
        </w:tc>
      </w:tr>
      <w:tr w:rsidR="001B06FB" w:rsidRPr="004D0C23" w14:paraId="273E9A79" w14:textId="77777777">
        <w:trPr>
          <w:gridBefore w:val="1"/>
          <w:wBefore w:w="34" w:type="dxa"/>
          <w:cantSplit/>
        </w:trPr>
        <w:tc>
          <w:tcPr>
            <w:tcW w:w="4644" w:type="dxa"/>
          </w:tcPr>
          <w:p w14:paraId="0EAB5DD6" w14:textId="77777777" w:rsidR="005A508D" w:rsidRDefault="005A508D" w:rsidP="005A508D">
            <w:pPr>
              <w:rPr>
                <w:b/>
                <w:bCs/>
                <w:lang w:val="fr-FR"/>
              </w:rPr>
            </w:pPr>
            <w:r>
              <w:rPr>
                <w:b/>
                <w:bCs/>
                <w:lang w:val="fr-FR"/>
              </w:rPr>
              <w:t>Ireland</w:t>
            </w:r>
          </w:p>
          <w:p w14:paraId="5F3BA61E" w14:textId="77777777" w:rsidR="005A508D" w:rsidRDefault="005A508D" w:rsidP="005A508D">
            <w:pPr>
              <w:rPr>
                <w:lang w:val="fr-FR"/>
              </w:rPr>
            </w:pPr>
            <w:r>
              <w:rPr>
                <w:lang w:val="fr-FR"/>
              </w:rPr>
              <w:t>sanofi-aventis Ireland Ltd.</w:t>
            </w:r>
            <w:r w:rsidR="003811E7">
              <w:rPr>
                <w:lang w:val="fr-FR"/>
              </w:rPr>
              <w:t xml:space="preserve"> T/A SANOFI</w:t>
            </w:r>
          </w:p>
          <w:p w14:paraId="0E60C2C4" w14:textId="77777777" w:rsidR="005A508D" w:rsidRDefault="005A508D" w:rsidP="005A508D">
            <w:pPr>
              <w:rPr>
                <w:lang w:val="fr-FR"/>
              </w:rPr>
            </w:pPr>
            <w:r>
              <w:rPr>
                <w:lang w:val="fr-FR"/>
              </w:rPr>
              <w:t>Tel: +353 (0) 1 403 56 00</w:t>
            </w:r>
          </w:p>
          <w:p w14:paraId="311C81F7" w14:textId="77777777" w:rsidR="001B06FB" w:rsidRPr="004D0C23" w:rsidRDefault="001B06FB" w:rsidP="005A508D">
            <w:pPr>
              <w:rPr>
                <w:szCs w:val="22"/>
                <w:lang w:val="cs-CZ"/>
              </w:rPr>
            </w:pPr>
          </w:p>
        </w:tc>
        <w:tc>
          <w:tcPr>
            <w:tcW w:w="4678" w:type="dxa"/>
          </w:tcPr>
          <w:p w14:paraId="2DB2B361" w14:textId="77777777" w:rsidR="005A508D" w:rsidRDefault="005A508D" w:rsidP="005A508D">
            <w:pPr>
              <w:rPr>
                <w:b/>
                <w:bCs/>
                <w:lang w:val="sl-SI"/>
              </w:rPr>
            </w:pPr>
            <w:r>
              <w:rPr>
                <w:b/>
                <w:bCs/>
                <w:lang w:val="sl-SI"/>
              </w:rPr>
              <w:t>Slovenija</w:t>
            </w:r>
          </w:p>
          <w:p w14:paraId="3B985120" w14:textId="77777777" w:rsidR="005A508D" w:rsidRDefault="005A508D" w:rsidP="005A508D">
            <w:pPr>
              <w:rPr>
                <w:lang w:val="cs-CZ"/>
              </w:rPr>
            </w:pPr>
            <w:r>
              <w:rPr>
                <w:lang w:val="cs-CZ"/>
              </w:rPr>
              <w:t>sanofi-aventis d.o.o.</w:t>
            </w:r>
          </w:p>
          <w:p w14:paraId="5D6D1E00" w14:textId="77777777" w:rsidR="005A508D" w:rsidRDefault="005A508D" w:rsidP="005A508D">
            <w:pPr>
              <w:rPr>
                <w:lang w:val="cs-CZ"/>
              </w:rPr>
            </w:pPr>
            <w:r>
              <w:rPr>
                <w:lang w:val="cs-CZ"/>
              </w:rPr>
              <w:t>Tel: +386 1 560 48 00</w:t>
            </w:r>
          </w:p>
          <w:p w14:paraId="3E24DCFD" w14:textId="77777777" w:rsidR="001B06FB" w:rsidRPr="004D0C23" w:rsidRDefault="001B06FB" w:rsidP="005A508D">
            <w:pPr>
              <w:rPr>
                <w:szCs w:val="22"/>
                <w:lang w:val="sk-SK"/>
              </w:rPr>
            </w:pPr>
          </w:p>
        </w:tc>
      </w:tr>
      <w:tr w:rsidR="001B06FB" w:rsidRPr="009D71B3" w14:paraId="657D4E68" w14:textId="77777777">
        <w:trPr>
          <w:gridBefore w:val="1"/>
          <w:wBefore w:w="34" w:type="dxa"/>
          <w:cantSplit/>
        </w:trPr>
        <w:tc>
          <w:tcPr>
            <w:tcW w:w="4644" w:type="dxa"/>
          </w:tcPr>
          <w:p w14:paraId="27B8CF27" w14:textId="77777777" w:rsidR="005A508D" w:rsidRPr="004D0C23" w:rsidRDefault="005A508D" w:rsidP="005A508D">
            <w:pPr>
              <w:rPr>
                <w:b/>
                <w:bCs/>
                <w:szCs w:val="22"/>
                <w:lang w:val="is-IS"/>
              </w:rPr>
            </w:pPr>
            <w:r w:rsidRPr="004D0C23">
              <w:rPr>
                <w:b/>
                <w:bCs/>
                <w:szCs w:val="22"/>
                <w:lang w:val="is-IS"/>
              </w:rPr>
              <w:t>Ísland</w:t>
            </w:r>
          </w:p>
          <w:p w14:paraId="77EFD1AC" w14:textId="77777777" w:rsidR="005A508D" w:rsidRPr="004D0C23" w:rsidRDefault="005A508D" w:rsidP="005A508D">
            <w:pPr>
              <w:rPr>
                <w:szCs w:val="22"/>
                <w:lang w:val="is-IS"/>
              </w:rPr>
            </w:pPr>
            <w:r w:rsidRPr="004D0C23">
              <w:rPr>
                <w:szCs w:val="22"/>
                <w:lang w:val="cs-CZ"/>
              </w:rPr>
              <w:t>Vistor hf.</w:t>
            </w:r>
          </w:p>
          <w:p w14:paraId="464BB0C4" w14:textId="77777777" w:rsidR="005A508D" w:rsidRPr="004D0C23" w:rsidRDefault="005A508D" w:rsidP="005A508D">
            <w:pPr>
              <w:rPr>
                <w:szCs w:val="22"/>
                <w:lang w:val="cs-CZ"/>
              </w:rPr>
            </w:pPr>
            <w:r w:rsidRPr="004D0C23">
              <w:rPr>
                <w:noProof/>
                <w:szCs w:val="22"/>
              </w:rPr>
              <w:t>Sími</w:t>
            </w:r>
            <w:r w:rsidRPr="004D0C23">
              <w:rPr>
                <w:szCs w:val="22"/>
                <w:lang w:val="cs-CZ"/>
              </w:rPr>
              <w:t>: +354 535 7000</w:t>
            </w:r>
          </w:p>
          <w:p w14:paraId="60C91DA7" w14:textId="77777777" w:rsidR="001B06FB" w:rsidRDefault="001B06FB" w:rsidP="005A508D">
            <w:pPr>
              <w:rPr>
                <w:lang w:val="it-IT"/>
              </w:rPr>
            </w:pPr>
          </w:p>
        </w:tc>
        <w:tc>
          <w:tcPr>
            <w:tcW w:w="4678" w:type="dxa"/>
          </w:tcPr>
          <w:p w14:paraId="1E837054" w14:textId="77777777" w:rsidR="005A508D" w:rsidRPr="004D0C23" w:rsidRDefault="005A508D" w:rsidP="005A508D">
            <w:pPr>
              <w:rPr>
                <w:b/>
                <w:bCs/>
                <w:szCs w:val="22"/>
                <w:lang w:val="sk-SK"/>
              </w:rPr>
            </w:pPr>
            <w:r w:rsidRPr="004D0C23">
              <w:rPr>
                <w:b/>
                <w:bCs/>
                <w:szCs w:val="22"/>
                <w:lang w:val="sk-SK"/>
              </w:rPr>
              <w:t>Slovenská republika</w:t>
            </w:r>
          </w:p>
          <w:p w14:paraId="33790621" w14:textId="77777777" w:rsidR="005A508D" w:rsidRPr="004D0C23" w:rsidRDefault="005A508D" w:rsidP="005A508D">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44ED01FF" w14:textId="77777777" w:rsidR="005A508D" w:rsidRPr="004D0C23" w:rsidRDefault="005A508D" w:rsidP="005A508D">
            <w:pPr>
              <w:rPr>
                <w:szCs w:val="22"/>
                <w:lang w:val="sk-SK"/>
              </w:rPr>
            </w:pPr>
            <w:r w:rsidRPr="004D0C23">
              <w:rPr>
                <w:szCs w:val="22"/>
                <w:lang w:val="cs-CZ"/>
              </w:rPr>
              <w:t>Tel: +</w:t>
            </w:r>
            <w:r w:rsidRPr="004D0C23">
              <w:rPr>
                <w:szCs w:val="22"/>
                <w:lang w:val="sk-SK"/>
              </w:rPr>
              <w:t xml:space="preserve">421 2 </w:t>
            </w:r>
            <w:r w:rsidRPr="004D0C23">
              <w:rPr>
                <w:szCs w:val="22"/>
              </w:rPr>
              <w:t>33 100 100</w:t>
            </w:r>
          </w:p>
          <w:p w14:paraId="53725D97" w14:textId="77777777" w:rsidR="001B06FB" w:rsidRDefault="001B06FB" w:rsidP="005A508D">
            <w:pPr>
              <w:rPr>
                <w:lang w:val="it-IT"/>
              </w:rPr>
            </w:pPr>
          </w:p>
        </w:tc>
      </w:tr>
      <w:tr w:rsidR="001B06FB" w:rsidRPr="009D71B3" w14:paraId="74674A92" w14:textId="77777777">
        <w:trPr>
          <w:gridBefore w:val="1"/>
          <w:wBefore w:w="34" w:type="dxa"/>
          <w:cantSplit/>
        </w:trPr>
        <w:tc>
          <w:tcPr>
            <w:tcW w:w="4644" w:type="dxa"/>
          </w:tcPr>
          <w:p w14:paraId="1335E2D8" w14:textId="77777777" w:rsidR="005A508D" w:rsidRDefault="005A508D" w:rsidP="005A508D">
            <w:pPr>
              <w:rPr>
                <w:b/>
                <w:bCs/>
                <w:lang w:val="it-IT"/>
              </w:rPr>
            </w:pPr>
            <w:r>
              <w:rPr>
                <w:b/>
                <w:bCs/>
                <w:lang w:val="it-IT"/>
              </w:rPr>
              <w:t>Italia</w:t>
            </w:r>
          </w:p>
          <w:p w14:paraId="154C4400" w14:textId="77777777" w:rsidR="005A508D" w:rsidRDefault="00A90999" w:rsidP="005A508D">
            <w:pPr>
              <w:rPr>
                <w:lang w:val="it-IT"/>
              </w:rPr>
            </w:pPr>
            <w:r>
              <w:rPr>
                <w:lang w:val="it-IT"/>
              </w:rPr>
              <w:t>S</w:t>
            </w:r>
            <w:r w:rsidR="005A508D">
              <w:rPr>
                <w:lang w:val="it-IT"/>
              </w:rPr>
              <w:t>anofi S.</w:t>
            </w:r>
            <w:r w:rsidR="00B727E0">
              <w:rPr>
                <w:lang w:val="it-IT"/>
              </w:rPr>
              <w:t>r.l</w:t>
            </w:r>
            <w:r w:rsidR="005A508D">
              <w:rPr>
                <w:lang w:val="it-IT"/>
              </w:rPr>
              <w:t>.</w:t>
            </w:r>
          </w:p>
          <w:p w14:paraId="29D96B13" w14:textId="77777777" w:rsidR="005A508D" w:rsidRDefault="005A508D" w:rsidP="005A508D">
            <w:pPr>
              <w:rPr>
                <w:lang w:val="it-IT"/>
              </w:rPr>
            </w:pPr>
            <w:r>
              <w:rPr>
                <w:lang w:val="it-IT"/>
              </w:rPr>
              <w:t xml:space="preserve">Tel: </w:t>
            </w:r>
            <w:r w:rsidR="004603E9">
              <w:rPr>
                <w:lang w:val="it-IT"/>
              </w:rPr>
              <w:t>800.536389</w:t>
            </w:r>
          </w:p>
          <w:p w14:paraId="14ED7ECA" w14:textId="77777777" w:rsidR="001B06FB" w:rsidRDefault="001B06FB" w:rsidP="005A508D">
            <w:pPr>
              <w:rPr>
                <w:lang w:val="fr-FR"/>
              </w:rPr>
            </w:pPr>
          </w:p>
        </w:tc>
        <w:tc>
          <w:tcPr>
            <w:tcW w:w="4678" w:type="dxa"/>
          </w:tcPr>
          <w:p w14:paraId="7625B869" w14:textId="77777777" w:rsidR="005A508D" w:rsidRDefault="005A508D" w:rsidP="005A508D">
            <w:pPr>
              <w:rPr>
                <w:b/>
                <w:bCs/>
                <w:lang w:val="it-IT"/>
              </w:rPr>
            </w:pPr>
            <w:r>
              <w:rPr>
                <w:b/>
                <w:bCs/>
                <w:lang w:val="it-IT"/>
              </w:rPr>
              <w:t>Suomi/Finland</w:t>
            </w:r>
          </w:p>
          <w:p w14:paraId="20209AB8" w14:textId="77777777" w:rsidR="005A508D" w:rsidRDefault="001F0B16" w:rsidP="005A508D">
            <w:pPr>
              <w:rPr>
                <w:lang w:val="it-IT"/>
              </w:rPr>
            </w:pPr>
            <w:r>
              <w:rPr>
                <w:lang w:val="it-IT"/>
              </w:rPr>
              <w:t>Sanofi</w:t>
            </w:r>
            <w:r w:rsidR="005A508D">
              <w:rPr>
                <w:lang w:val="it-IT"/>
              </w:rPr>
              <w:t xml:space="preserve"> Oy</w:t>
            </w:r>
          </w:p>
          <w:p w14:paraId="1DDC4103" w14:textId="77777777" w:rsidR="005A508D" w:rsidRDefault="005A508D" w:rsidP="005A508D">
            <w:pPr>
              <w:rPr>
                <w:lang w:val="it-IT"/>
              </w:rPr>
            </w:pPr>
            <w:r>
              <w:rPr>
                <w:lang w:val="it-IT"/>
              </w:rPr>
              <w:t>Puh/Tel: +358 (0) 201 200 300</w:t>
            </w:r>
          </w:p>
          <w:p w14:paraId="25B6E476" w14:textId="77777777" w:rsidR="001B06FB" w:rsidRDefault="001B06FB" w:rsidP="005A508D">
            <w:pPr>
              <w:rPr>
                <w:lang w:val="sv-SE"/>
              </w:rPr>
            </w:pPr>
          </w:p>
        </w:tc>
      </w:tr>
      <w:tr w:rsidR="001B06FB" w:rsidRPr="00EF0E54" w14:paraId="5F2E4BD1" w14:textId="77777777">
        <w:trPr>
          <w:gridBefore w:val="1"/>
          <w:wBefore w:w="34" w:type="dxa"/>
          <w:cantSplit/>
        </w:trPr>
        <w:tc>
          <w:tcPr>
            <w:tcW w:w="4644" w:type="dxa"/>
          </w:tcPr>
          <w:p w14:paraId="39A4BCB9" w14:textId="77777777" w:rsidR="005A508D" w:rsidRDefault="005A508D" w:rsidP="005A508D">
            <w:pPr>
              <w:rPr>
                <w:b/>
                <w:bCs/>
                <w:lang w:val="it-IT"/>
              </w:rPr>
            </w:pPr>
            <w:r>
              <w:rPr>
                <w:b/>
                <w:bCs/>
                <w:lang w:val="el-GR"/>
              </w:rPr>
              <w:t>Κύπρος</w:t>
            </w:r>
          </w:p>
          <w:p w14:paraId="7FE8DE71" w14:textId="77777777" w:rsidR="005A508D" w:rsidRDefault="005A508D" w:rsidP="005A508D">
            <w:pPr>
              <w:rPr>
                <w:lang w:val="it-IT"/>
              </w:rPr>
            </w:pPr>
            <w:r>
              <w:rPr>
                <w:lang w:val="it-IT"/>
              </w:rPr>
              <w:t>sanofi-aventis Cyprus Ltd.</w:t>
            </w:r>
          </w:p>
          <w:p w14:paraId="23AAA211" w14:textId="77777777" w:rsidR="005A508D" w:rsidRDefault="005A508D" w:rsidP="005A508D">
            <w:pPr>
              <w:rPr>
                <w:lang w:val="fr-FR"/>
              </w:rPr>
            </w:pPr>
            <w:r>
              <w:rPr>
                <w:lang w:val="el-GR"/>
              </w:rPr>
              <w:t>Τηλ: +</w:t>
            </w:r>
            <w:r>
              <w:rPr>
                <w:lang w:val="fr-FR"/>
              </w:rPr>
              <w:t>357 22 871600</w:t>
            </w:r>
          </w:p>
          <w:p w14:paraId="64183A52" w14:textId="77777777" w:rsidR="001B06FB" w:rsidRDefault="001B06FB" w:rsidP="005A508D">
            <w:pPr>
              <w:rPr>
                <w:lang w:val="sv-SE"/>
              </w:rPr>
            </w:pPr>
          </w:p>
        </w:tc>
        <w:tc>
          <w:tcPr>
            <w:tcW w:w="4678" w:type="dxa"/>
          </w:tcPr>
          <w:p w14:paraId="108234F5" w14:textId="77777777" w:rsidR="005A508D" w:rsidRDefault="005A508D" w:rsidP="005A508D">
            <w:pPr>
              <w:rPr>
                <w:b/>
                <w:bCs/>
                <w:lang w:val="sv-SE"/>
              </w:rPr>
            </w:pPr>
            <w:r>
              <w:rPr>
                <w:b/>
                <w:bCs/>
                <w:lang w:val="sv-SE"/>
              </w:rPr>
              <w:t>Sverige</w:t>
            </w:r>
          </w:p>
          <w:p w14:paraId="6E365452" w14:textId="77777777" w:rsidR="005A508D" w:rsidRDefault="001F0B16" w:rsidP="005A508D">
            <w:pPr>
              <w:rPr>
                <w:lang w:val="sv-SE"/>
              </w:rPr>
            </w:pPr>
            <w:r>
              <w:rPr>
                <w:lang w:val="sv-SE"/>
              </w:rPr>
              <w:t>Sanofi</w:t>
            </w:r>
            <w:r w:rsidR="005A508D">
              <w:rPr>
                <w:lang w:val="sv-SE"/>
              </w:rPr>
              <w:t xml:space="preserve"> AB</w:t>
            </w:r>
          </w:p>
          <w:p w14:paraId="354DCC45" w14:textId="77777777" w:rsidR="005A508D" w:rsidRDefault="005A508D" w:rsidP="005A508D">
            <w:pPr>
              <w:rPr>
                <w:lang w:val="sv-SE"/>
              </w:rPr>
            </w:pPr>
            <w:r>
              <w:rPr>
                <w:lang w:val="sv-SE"/>
              </w:rPr>
              <w:t>Tel: +46 (0)8 634 50 00</w:t>
            </w:r>
          </w:p>
          <w:p w14:paraId="04A23DEC" w14:textId="77777777" w:rsidR="001B06FB" w:rsidRDefault="001B06FB" w:rsidP="005A508D">
            <w:pPr>
              <w:rPr>
                <w:lang w:val="sv-SE"/>
              </w:rPr>
            </w:pPr>
          </w:p>
        </w:tc>
      </w:tr>
      <w:tr w:rsidR="001B06FB" w14:paraId="3723D4F8" w14:textId="77777777">
        <w:trPr>
          <w:gridBefore w:val="1"/>
          <w:wBefore w:w="34" w:type="dxa"/>
          <w:cantSplit/>
        </w:trPr>
        <w:tc>
          <w:tcPr>
            <w:tcW w:w="4644" w:type="dxa"/>
          </w:tcPr>
          <w:p w14:paraId="0E1F7CE7" w14:textId="77777777" w:rsidR="005A508D" w:rsidRDefault="005A508D" w:rsidP="005A508D">
            <w:pPr>
              <w:rPr>
                <w:b/>
                <w:bCs/>
                <w:lang w:val="lv-LV"/>
              </w:rPr>
            </w:pPr>
            <w:r>
              <w:rPr>
                <w:b/>
                <w:bCs/>
                <w:lang w:val="lv-LV"/>
              </w:rPr>
              <w:t>Latvija</w:t>
            </w:r>
          </w:p>
          <w:p w14:paraId="69075393" w14:textId="77777777" w:rsidR="005A508D" w:rsidRDefault="005A508D" w:rsidP="005A508D">
            <w:pPr>
              <w:rPr>
                <w:lang w:val="sv-SE"/>
              </w:rPr>
            </w:pPr>
            <w:r>
              <w:rPr>
                <w:lang w:val="sv-SE"/>
              </w:rPr>
              <w:t>sanofi-aventis Latvia SIA</w:t>
            </w:r>
          </w:p>
          <w:p w14:paraId="591E2E4E" w14:textId="77777777" w:rsidR="005A508D" w:rsidRDefault="005A508D" w:rsidP="005A508D">
            <w:pPr>
              <w:rPr>
                <w:lang w:val="sv-SE"/>
              </w:rPr>
            </w:pPr>
            <w:r>
              <w:rPr>
                <w:lang w:val="sv-SE"/>
              </w:rPr>
              <w:t>Tel: +371 67 33 24 51</w:t>
            </w:r>
          </w:p>
          <w:p w14:paraId="75E3427F" w14:textId="77777777" w:rsidR="001B06FB" w:rsidRDefault="001B06FB" w:rsidP="005A508D">
            <w:pPr>
              <w:rPr>
                <w:lang w:val="lv-LV"/>
              </w:rPr>
            </w:pPr>
          </w:p>
        </w:tc>
        <w:tc>
          <w:tcPr>
            <w:tcW w:w="4678" w:type="dxa"/>
          </w:tcPr>
          <w:p w14:paraId="2A7AEC03" w14:textId="77777777" w:rsidR="005A508D" w:rsidRDefault="005A508D" w:rsidP="005A508D">
            <w:pPr>
              <w:rPr>
                <w:b/>
                <w:bCs/>
                <w:lang w:val="sv-SE"/>
              </w:rPr>
            </w:pPr>
            <w:r>
              <w:rPr>
                <w:b/>
                <w:bCs/>
                <w:lang w:val="sv-SE"/>
              </w:rPr>
              <w:t>United Kingdom</w:t>
            </w:r>
          </w:p>
          <w:p w14:paraId="48BCFBE4" w14:textId="77777777" w:rsidR="005A508D" w:rsidRDefault="005A508D" w:rsidP="005A508D">
            <w:pPr>
              <w:rPr>
                <w:lang w:val="sv-SE"/>
              </w:rPr>
            </w:pPr>
            <w:r>
              <w:rPr>
                <w:lang w:val="sv-SE"/>
              </w:rPr>
              <w:t>Sanofi</w:t>
            </w:r>
          </w:p>
          <w:p w14:paraId="15183AA3" w14:textId="77777777" w:rsidR="005A508D" w:rsidRDefault="005A508D" w:rsidP="005A508D">
            <w:pPr>
              <w:rPr>
                <w:lang w:val="sv-SE"/>
              </w:rPr>
            </w:pPr>
            <w:r>
              <w:rPr>
                <w:lang w:val="sv-SE"/>
              </w:rPr>
              <w:t xml:space="preserve">Tel: </w:t>
            </w:r>
            <w:r w:rsidR="001F0B16">
              <w:rPr>
                <w:lang w:val="sv-SE"/>
              </w:rPr>
              <w:t>+44 (0) 845 372 7101</w:t>
            </w:r>
          </w:p>
          <w:p w14:paraId="5D8E4CC4" w14:textId="77777777" w:rsidR="001B06FB" w:rsidRDefault="001B06FB">
            <w:pPr>
              <w:rPr>
                <w:lang w:val="lv-LV"/>
              </w:rPr>
            </w:pPr>
          </w:p>
        </w:tc>
      </w:tr>
    </w:tbl>
    <w:p w14:paraId="74ADF8CB" w14:textId="77777777" w:rsidR="001B06FB" w:rsidRDefault="001B06FB">
      <w:pPr>
        <w:rPr>
          <w:lang w:val="fr-FR"/>
        </w:rPr>
      </w:pPr>
    </w:p>
    <w:p w14:paraId="512E879F" w14:textId="77777777" w:rsidR="003811E7" w:rsidRPr="00F14902" w:rsidRDefault="003811E7" w:rsidP="003811E7">
      <w:pPr>
        <w:rPr>
          <w:b/>
          <w:szCs w:val="22"/>
          <w:lang w:val="da-DK"/>
        </w:rPr>
      </w:pPr>
      <w:r w:rsidRPr="00F14902">
        <w:rPr>
          <w:b/>
          <w:szCs w:val="22"/>
          <w:lang w:val="da-DK"/>
        </w:rPr>
        <w:t xml:space="preserve">Denne indlægsseddel blev senest ændret </w:t>
      </w:r>
    </w:p>
    <w:p w14:paraId="0115AC9E" w14:textId="77777777" w:rsidR="001B06FB" w:rsidRPr="002A00F0" w:rsidRDefault="001B06FB" w:rsidP="001B06FB">
      <w:pPr>
        <w:pStyle w:val="EMEABodyText"/>
        <w:rPr>
          <w:lang w:val="da-DK"/>
        </w:rPr>
      </w:pPr>
    </w:p>
    <w:p w14:paraId="378BD24F" w14:textId="77777777" w:rsidR="001B06FB" w:rsidRDefault="001B06FB" w:rsidP="001B06FB">
      <w:pPr>
        <w:pStyle w:val="EMEABodyText"/>
        <w:rPr>
          <w:bCs/>
          <w:noProof/>
          <w:lang w:val="da-DK"/>
        </w:rPr>
      </w:pPr>
      <w:r w:rsidRPr="002A00F0">
        <w:rPr>
          <w:noProof/>
          <w:lang w:val="da-DK"/>
        </w:rPr>
        <w:t xml:space="preserve">Du kan finde yderligere information om </w:t>
      </w:r>
      <w:r>
        <w:rPr>
          <w:lang w:val="da-DK"/>
        </w:rPr>
        <w:t>Karvea</w:t>
      </w:r>
      <w:r w:rsidRPr="002A00F0">
        <w:rPr>
          <w:lang w:val="da-DK"/>
        </w:rPr>
        <w:t xml:space="preserve"> </w:t>
      </w:r>
      <w:r w:rsidRPr="002A00F0">
        <w:rPr>
          <w:noProof/>
          <w:lang w:val="da-DK"/>
        </w:rPr>
        <w:t xml:space="preserve">på </w:t>
      </w:r>
      <w:r w:rsidRPr="002A00F0">
        <w:rPr>
          <w:bCs/>
          <w:noProof/>
          <w:lang w:val="da-DK"/>
        </w:rPr>
        <w:t xml:space="preserve">Det </w:t>
      </w:r>
      <w:r>
        <w:rPr>
          <w:bCs/>
          <w:noProof/>
          <w:lang w:val="da-DK"/>
        </w:rPr>
        <w:t>E</w:t>
      </w:r>
      <w:r w:rsidRPr="002A00F0">
        <w:rPr>
          <w:bCs/>
          <w:noProof/>
          <w:lang w:val="da-DK"/>
        </w:rPr>
        <w:t xml:space="preserve">uropæiske Lægemiddelagenturs hjemmeside </w:t>
      </w:r>
      <w:r w:rsidR="00B727E0" w:rsidRPr="00617ED1">
        <w:rPr>
          <w:bCs/>
          <w:noProof/>
          <w:lang w:val="da-DK"/>
        </w:rPr>
        <w:t>http://www.ema.europa.eu</w:t>
      </w:r>
    </w:p>
    <w:p w14:paraId="0A100149" w14:textId="77777777" w:rsidR="007F08A9" w:rsidRPr="002A00F0" w:rsidRDefault="007F08A9" w:rsidP="001B06FB">
      <w:pPr>
        <w:pStyle w:val="EMEABodyText"/>
        <w:rPr>
          <w:noProof/>
          <w:lang w:val="da-DK"/>
        </w:rPr>
      </w:pPr>
    </w:p>
    <w:p w14:paraId="230E11A2" w14:textId="77777777" w:rsidR="001B06FB" w:rsidRPr="002A00F0" w:rsidRDefault="001B06FB">
      <w:pPr>
        <w:pStyle w:val="EMEATitle"/>
        <w:rPr>
          <w:lang w:val="da-DK"/>
        </w:rPr>
      </w:pPr>
      <w:r w:rsidRPr="009D71B3">
        <w:rPr>
          <w:lang w:val="da-DK"/>
        </w:rPr>
        <w:br w:type="page"/>
      </w:r>
      <w:r w:rsidR="00500DD4" w:rsidRPr="00A64FD0">
        <w:rPr>
          <w:szCs w:val="22"/>
          <w:lang w:val="da-DK"/>
        </w:rPr>
        <w:lastRenderedPageBreak/>
        <w:t>Indlægsseddel: Information til brugeren</w:t>
      </w:r>
    </w:p>
    <w:p w14:paraId="6DC72B99" w14:textId="77777777" w:rsidR="001B06FB" w:rsidRPr="002A00F0" w:rsidRDefault="001B06FB" w:rsidP="001B06FB">
      <w:pPr>
        <w:pStyle w:val="EMEATitle"/>
        <w:rPr>
          <w:lang w:val="da-DK"/>
        </w:rPr>
      </w:pPr>
      <w:r>
        <w:rPr>
          <w:lang w:val="da-DK"/>
        </w:rPr>
        <w:t>Karvea</w:t>
      </w:r>
      <w:r w:rsidRPr="002A00F0">
        <w:rPr>
          <w:lang w:val="da-DK"/>
        </w:rPr>
        <w:t xml:space="preserve"> </w:t>
      </w:r>
      <w:r>
        <w:rPr>
          <w:lang w:val="da-DK"/>
        </w:rPr>
        <w:t>300</w:t>
      </w:r>
      <w:r w:rsidRPr="002A00F0">
        <w:rPr>
          <w:lang w:val="da-DK"/>
        </w:rPr>
        <w:t> mg filmovertrukne tabletter</w:t>
      </w:r>
    </w:p>
    <w:p w14:paraId="0CE06BD2" w14:textId="77777777" w:rsidR="001B06FB" w:rsidRPr="002A00F0" w:rsidRDefault="001B06FB" w:rsidP="001B06FB">
      <w:pPr>
        <w:pStyle w:val="EMEABodyText"/>
        <w:jc w:val="center"/>
        <w:rPr>
          <w:lang w:val="da-DK"/>
        </w:rPr>
      </w:pPr>
      <w:r w:rsidRPr="002A00F0">
        <w:rPr>
          <w:lang w:val="da-DK"/>
        </w:rPr>
        <w:t>irbesartan</w:t>
      </w:r>
    </w:p>
    <w:p w14:paraId="189505AC" w14:textId="77777777" w:rsidR="001B06FB" w:rsidRPr="002A00F0" w:rsidRDefault="001B06FB">
      <w:pPr>
        <w:pStyle w:val="EMEABodyText"/>
        <w:rPr>
          <w:b/>
          <w:lang w:val="da-DK"/>
        </w:rPr>
      </w:pPr>
    </w:p>
    <w:p w14:paraId="28075BAC" w14:textId="77777777" w:rsidR="00500DD4" w:rsidRPr="00A64FD0" w:rsidRDefault="00500DD4" w:rsidP="00500DD4">
      <w:pPr>
        <w:ind w:right="-2"/>
        <w:rPr>
          <w:b/>
          <w:szCs w:val="22"/>
          <w:lang w:val="da-DK"/>
        </w:rPr>
      </w:pPr>
      <w:r w:rsidRPr="00A64FD0">
        <w:rPr>
          <w:b/>
          <w:szCs w:val="22"/>
          <w:lang w:val="da-DK"/>
        </w:rPr>
        <w:t>Læs denne indlægsseddel grundigt, inden du begynder at tage dette lægemiddel, da den indeholder vigtige oplysninger.</w:t>
      </w:r>
    </w:p>
    <w:p w14:paraId="3D549433" w14:textId="77777777" w:rsidR="00500DD4" w:rsidRPr="00A64FD0" w:rsidRDefault="00500DD4" w:rsidP="003A62E2">
      <w:pPr>
        <w:numPr>
          <w:ilvl w:val="0"/>
          <w:numId w:val="4"/>
        </w:numPr>
        <w:ind w:left="567" w:hanging="567"/>
        <w:rPr>
          <w:szCs w:val="22"/>
          <w:lang w:val="da-DK"/>
        </w:rPr>
      </w:pPr>
      <w:r w:rsidRPr="00A64FD0">
        <w:rPr>
          <w:szCs w:val="22"/>
          <w:lang w:val="da-DK"/>
        </w:rPr>
        <w:t>Gem indlægssedlen. Du kan få brug for at læse den igen.</w:t>
      </w:r>
    </w:p>
    <w:p w14:paraId="70C643A3" w14:textId="77777777" w:rsidR="00500DD4" w:rsidRPr="00A64FD0" w:rsidRDefault="00500DD4" w:rsidP="003A62E2">
      <w:pPr>
        <w:numPr>
          <w:ilvl w:val="0"/>
          <w:numId w:val="4"/>
        </w:numPr>
        <w:ind w:left="567" w:hanging="567"/>
        <w:rPr>
          <w:szCs w:val="22"/>
          <w:lang w:val="da-DK"/>
        </w:rPr>
      </w:pPr>
      <w:r w:rsidRPr="00A64FD0">
        <w:rPr>
          <w:szCs w:val="22"/>
          <w:lang w:val="da-DK"/>
        </w:rPr>
        <w:t>Spørg lægen</w:t>
      </w:r>
      <w:r w:rsidRPr="00A64FD0">
        <w:rPr>
          <w:noProof/>
          <w:szCs w:val="22"/>
          <w:lang w:val="da-DK"/>
        </w:rPr>
        <w:t xml:space="preserve"> </w:t>
      </w:r>
      <w:r w:rsidRPr="00A64FD0">
        <w:rPr>
          <w:szCs w:val="22"/>
          <w:lang w:val="da-DK"/>
        </w:rPr>
        <w:t xml:space="preserve">eller </w:t>
      </w:r>
      <w:r w:rsidRPr="00A64FD0">
        <w:rPr>
          <w:noProof/>
          <w:szCs w:val="22"/>
          <w:lang w:val="da-DK"/>
        </w:rPr>
        <w:t xml:space="preserve">apotekspersonalet, </w:t>
      </w:r>
      <w:r w:rsidRPr="00A64FD0">
        <w:rPr>
          <w:szCs w:val="22"/>
          <w:lang w:val="da-DK"/>
        </w:rPr>
        <w:t>hvis der er mere, du vil vide.</w:t>
      </w:r>
    </w:p>
    <w:p w14:paraId="011DBFA0" w14:textId="77777777" w:rsidR="00500DD4" w:rsidRPr="00A64FD0" w:rsidRDefault="00500DD4" w:rsidP="003A62E2">
      <w:pPr>
        <w:numPr>
          <w:ilvl w:val="0"/>
          <w:numId w:val="4"/>
        </w:numPr>
        <w:ind w:left="709" w:hanging="709"/>
        <w:rPr>
          <w:szCs w:val="22"/>
          <w:lang w:val="da-DK"/>
        </w:rPr>
      </w:pPr>
      <w:r w:rsidRPr="00A64FD0">
        <w:rPr>
          <w:szCs w:val="22"/>
          <w:lang w:val="da-DK"/>
        </w:rPr>
        <w:t xml:space="preserve">Lægen har ordineret </w:t>
      </w:r>
      <w:r>
        <w:rPr>
          <w:szCs w:val="22"/>
          <w:lang w:val="da-DK"/>
        </w:rPr>
        <w:t>Karvea</w:t>
      </w:r>
      <w:r w:rsidRPr="00A64FD0">
        <w:rPr>
          <w:szCs w:val="22"/>
          <w:lang w:val="da-DK"/>
        </w:rPr>
        <w:t xml:space="preserve"> til dig personligt. Lad derfor være med at give </w:t>
      </w:r>
      <w:r w:rsidRPr="00A64FD0">
        <w:rPr>
          <w:noProof/>
          <w:szCs w:val="22"/>
          <w:lang w:val="da-DK"/>
        </w:rPr>
        <w:t>medicinen</w:t>
      </w:r>
      <w:r w:rsidRPr="00A64FD0">
        <w:rPr>
          <w:szCs w:val="22"/>
          <w:lang w:val="da-DK"/>
        </w:rPr>
        <w:t xml:space="preserve"> til andre. Det kan være skadeligt for andre, selvom de har de samme symptomer, som du har.</w:t>
      </w:r>
    </w:p>
    <w:p w14:paraId="6D4D16E4" w14:textId="77777777" w:rsidR="00500DD4" w:rsidRPr="00A64FD0" w:rsidRDefault="00500DD4" w:rsidP="003A62E2">
      <w:pPr>
        <w:numPr>
          <w:ilvl w:val="0"/>
          <w:numId w:val="4"/>
        </w:numPr>
        <w:ind w:left="709" w:hanging="567"/>
        <w:rPr>
          <w:szCs w:val="22"/>
          <w:lang w:val="da-DK"/>
        </w:rPr>
      </w:pPr>
      <w:r w:rsidRPr="00A64FD0">
        <w:rPr>
          <w:noProof/>
          <w:szCs w:val="22"/>
          <w:lang w:val="da-DK"/>
        </w:rPr>
        <w:t>Kontakt</w:t>
      </w:r>
      <w:r w:rsidRPr="00A64FD0">
        <w:rPr>
          <w:szCs w:val="22"/>
          <w:lang w:val="da-DK"/>
        </w:rPr>
        <w:t xml:space="preserve"> lægen eller </w:t>
      </w:r>
      <w:r w:rsidRPr="00A64FD0">
        <w:rPr>
          <w:noProof/>
          <w:szCs w:val="22"/>
          <w:lang w:val="da-DK"/>
        </w:rPr>
        <w:t>apotekspersonalet</w:t>
      </w:r>
      <w:r w:rsidRPr="00A64FD0">
        <w:rPr>
          <w:szCs w:val="22"/>
          <w:lang w:val="da-DK"/>
        </w:rPr>
        <w:t>, hvis en bivirkning bliver værre, eller du får bivirkninger, som ikke er nævnt her</w:t>
      </w:r>
      <w:r w:rsidRPr="00A64FD0">
        <w:rPr>
          <w:noProof/>
          <w:szCs w:val="22"/>
          <w:lang w:val="da-DK"/>
        </w:rPr>
        <w:t>. Se punkt 4.</w:t>
      </w:r>
    </w:p>
    <w:p w14:paraId="41742AC1" w14:textId="77777777" w:rsidR="001B06FB" w:rsidRDefault="001B06FB" w:rsidP="001B06FB">
      <w:pPr>
        <w:pStyle w:val="EMEABodyText"/>
        <w:rPr>
          <w:lang w:val="da-DK"/>
        </w:rPr>
      </w:pPr>
    </w:p>
    <w:p w14:paraId="20991225" w14:textId="77777777" w:rsidR="00B727E0" w:rsidRPr="00617ED1" w:rsidRDefault="00B727E0" w:rsidP="00B727E0">
      <w:pPr>
        <w:rPr>
          <w:lang w:val="da-DK"/>
        </w:rPr>
      </w:pPr>
      <w:r w:rsidRPr="00617ED1">
        <w:rPr>
          <w:lang w:val="da-DK"/>
        </w:rPr>
        <w:t xml:space="preserve">Se den nyeste indlægsseddel på </w:t>
      </w:r>
      <w:r w:rsidRPr="00617ED1">
        <w:rPr>
          <w:u w:val="single"/>
          <w:lang w:val="da-DK"/>
        </w:rPr>
        <w:t>www.indlaegsseddel.dk.</w:t>
      </w:r>
    </w:p>
    <w:p w14:paraId="2B59DBBA" w14:textId="77777777" w:rsidR="00B727E0" w:rsidRPr="002A00F0" w:rsidRDefault="00B727E0" w:rsidP="001B06FB">
      <w:pPr>
        <w:pStyle w:val="EMEABodyText"/>
        <w:rPr>
          <w:lang w:val="da-DK"/>
        </w:rPr>
      </w:pPr>
    </w:p>
    <w:p w14:paraId="314F3095" w14:textId="77777777" w:rsidR="001B06FB" w:rsidRPr="00CB7038" w:rsidRDefault="001B06FB" w:rsidP="001B06FB">
      <w:pPr>
        <w:pStyle w:val="EMEAHeading3"/>
        <w:rPr>
          <w:noProof/>
          <w:u w:val="single"/>
          <w:lang w:val="da-DK"/>
        </w:rPr>
      </w:pPr>
      <w:r w:rsidRPr="00CB7038">
        <w:rPr>
          <w:noProof/>
          <w:u w:val="single"/>
          <w:lang w:val="da-DK"/>
        </w:rPr>
        <w:t>Oversigt over indlægssedlen:</w:t>
      </w:r>
    </w:p>
    <w:p w14:paraId="46079EF1" w14:textId="77777777" w:rsidR="001B06FB" w:rsidRPr="002A00F0" w:rsidRDefault="001B06FB" w:rsidP="001B06FB">
      <w:pPr>
        <w:pStyle w:val="EMEABodyText"/>
        <w:rPr>
          <w:noProof/>
          <w:lang w:val="da-DK"/>
        </w:rPr>
      </w:pPr>
      <w:r w:rsidRPr="002A00F0">
        <w:rPr>
          <w:noProof/>
          <w:lang w:val="da-DK"/>
        </w:rPr>
        <w:t>1.</w:t>
      </w:r>
      <w:r w:rsidRPr="002A00F0">
        <w:rPr>
          <w:noProof/>
          <w:lang w:val="da-DK"/>
        </w:rPr>
        <w:tab/>
      </w:r>
      <w:r>
        <w:rPr>
          <w:lang w:val="da-DK"/>
        </w:rPr>
        <w:t>V</w:t>
      </w:r>
      <w:r w:rsidRPr="002A00F0">
        <w:rPr>
          <w:lang w:val="da-DK"/>
        </w:rPr>
        <w:t xml:space="preserve">irkning og </w:t>
      </w:r>
      <w:r>
        <w:rPr>
          <w:lang w:val="da-DK"/>
        </w:rPr>
        <w:t>anvendelse</w:t>
      </w:r>
    </w:p>
    <w:p w14:paraId="2D696316" w14:textId="77777777" w:rsidR="001B06FB" w:rsidRPr="002A00F0" w:rsidRDefault="001B06FB" w:rsidP="001B06FB">
      <w:pPr>
        <w:pStyle w:val="EMEABodyText"/>
        <w:rPr>
          <w:lang w:val="da-DK"/>
        </w:rPr>
      </w:pPr>
      <w:r w:rsidRPr="002A00F0">
        <w:rPr>
          <w:noProof/>
          <w:lang w:val="da-DK"/>
        </w:rPr>
        <w:t>2.</w:t>
      </w:r>
      <w:r w:rsidRPr="002A00F0">
        <w:rPr>
          <w:noProof/>
          <w:lang w:val="da-DK"/>
        </w:rPr>
        <w:tab/>
        <w:t>Det</w:t>
      </w:r>
      <w:r w:rsidRPr="002A00F0">
        <w:rPr>
          <w:lang w:val="da-DK"/>
        </w:rPr>
        <w:t xml:space="preserve"> skal du vide, før du begynder at </w:t>
      </w:r>
      <w:r>
        <w:rPr>
          <w:lang w:val="da-DK"/>
        </w:rPr>
        <w:t>tage</w:t>
      </w:r>
      <w:r w:rsidRPr="002A00F0">
        <w:rPr>
          <w:lang w:val="da-DK"/>
        </w:rPr>
        <w:t xml:space="preserve"> </w:t>
      </w:r>
      <w:r>
        <w:rPr>
          <w:lang w:val="da-DK"/>
        </w:rPr>
        <w:t>Karvea</w:t>
      </w:r>
    </w:p>
    <w:p w14:paraId="3F0B0D2C" w14:textId="77777777" w:rsidR="001B06FB" w:rsidRPr="002A00F0" w:rsidRDefault="001B06FB" w:rsidP="001B06FB">
      <w:pPr>
        <w:pStyle w:val="EMEABodyText"/>
        <w:rPr>
          <w:noProof/>
          <w:lang w:val="da-DK"/>
        </w:rPr>
      </w:pPr>
      <w:r w:rsidRPr="002A00F0">
        <w:rPr>
          <w:noProof/>
          <w:lang w:val="da-DK"/>
        </w:rPr>
        <w:t>3.</w:t>
      </w:r>
      <w:r w:rsidRPr="002A00F0">
        <w:rPr>
          <w:noProof/>
          <w:lang w:val="da-DK"/>
        </w:rPr>
        <w:tab/>
      </w:r>
      <w:r w:rsidRPr="002A00F0">
        <w:rPr>
          <w:lang w:val="da-DK"/>
        </w:rPr>
        <w:t xml:space="preserve">Sådan skal du </w:t>
      </w:r>
      <w:r>
        <w:rPr>
          <w:lang w:val="da-DK"/>
        </w:rPr>
        <w:t>tage</w:t>
      </w:r>
      <w:r w:rsidRPr="002A00F0">
        <w:rPr>
          <w:lang w:val="da-DK"/>
        </w:rPr>
        <w:t xml:space="preserve"> </w:t>
      </w:r>
      <w:r>
        <w:rPr>
          <w:lang w:val="da-DK"/>
        </w:rPr>
        <w:t>Karvea</w:t>
      </w:r>
    </w:p>
    <w:p w14:paraId="26052415" w14:textId="77777777" w:rsidR="001B06FB" w:rsidRPr="002A00F0" w:rsidRDefault="001B06FB" w:rsidP="001B06FB">
      <w:pPr>
        <w:pStyle w:val="EMEABodyText"/>
        <w:rPr>
          <w:noProof/>
          <w:lang w:val="da-DK"/>
        </w:rPr>
      </w:pPr>
      <w:r w:rsidRPr="002A00F0">
        <w:rPr>
          <w:noProof/>
          <w:lang w:val="da-DK"/>
        </w:rPr>
        <w:t>4.</w:t>
      </w:r>
      <w:r w:rsidRPr="002A00F0">
        <w:rPr>
          <w:noProof/>
          <w:lang w:val="da-DK"/>
        </w:rPr>
        <w:tab/>
        <w:t>Bivirkninger</w:t>
      </w:r>
    </w:p>
    <w:p w14:paraId="2E45FDF7" w14:textId="77777777" w:rsidR="001B06FB" w:rsidRPr="002A00F0" w:rsidRDefault="001B06FB" w:rsidP="001B06FB">
      <w:pPr>
        <w:pStyle w:val="EMEABodyText"/>
        <w:rPr>
          <w:noProof/>
          <w:lang w:val="da-DK"/>
        </w:rPr>
      </w:pPr>
      <w:r w:rsidRPr="002A00F0">
        <w:rPr>
          <w:noProof/>
          <w:lang w:val="da-DK"/>
        </w:rPr>
        <w:t>5.</w:t>
      </w:r>
      <w:r w:rsidRPr="002A00F0">
        <w:rPr>
          <w:noProof/>
          <w:lang w:val="da-DK"/>
        </w:rPr>
        <w:tab/>
      </w:r>
      <w:r>
        <w:rPr>
          <w:noProof/>
          <w:lang w:val="da-DK"/>
        </w:rPr>
        <w:t>O</w:t>
      </w:r>
      <w:r w:rsidRPr="002A00F0">
        <w:rPr>
          <w:noProof/>
          <w:lang w:val="da-DK"/>
        </w:rPr>
        <w:t>pbevar</w:t>
      </w:r>
      <w:r>
        <w:rPr>
          <w:lang w:val="da-DK"/>
        </w:rPr>
        <w:t>ing</w:t>
      </w:r>
    </w:p>
    <w:p w14:paraId="4E2CB962" w14:textId="77777777" w:rsidR="00500DD4" w:rsidRDefault="001B06FB" w:rsidP="001B06FB">
      <w:pPr>
        <w:pStyle w:val="EMEABodyText"/>
        <w:rPr>
          <w:noProof/>
          <w:lang w:val="da-DK"/>
        </w:rPr>
      </w:pPr>
      <w:r w:rsidRPr="002A00F0">
        <w:rPr>
          <w:noProof/>
          <w:lang w:val="da-DK"/>
        </w:rPr>
        <w:t>6.</w:t>
      </w:r>
      <w:r w:rsidRPr="002A00F0">
        <w:rPr>
          <w:noProof/>
          <w:lang w:val="da-DK"/>
        </w:rPr>
        <w:tab/>
      </w:r>
      <w:r w:rsidR="00500DD4" w:rsidRPr="00A64FD0">
        <w:rPr>
          <w:szCs w:val="22"/>
          <w:lang w:val="da-DK"/>
        </w:rPr>
        <w:t>Pakningsstørrelser og yderligere oplysninger</w:t>
      </w:r>
      <w:r w:rsidR="00500DD4" w:rsidRPr="002A00F0" w:rsidDel="00500DD4">
        <w:rPr>
          <w:noProof/>
          <w:lang w:val="da-DK"/>
        </w:rPr>
        <w:t xml:space="preserve"> </w:t>
      </w:r>
    </w:p>
    <w:p w14:paraId="24D0B779" w14:textId="77777777" w:rsidR="00500DD4" w:rsidRDefault="00500DD4" w:rsidP="001B06FB">
      <w:pPr>
        <w:pStyle w:val="EMEABodyText"/>
        <w:rPr>
          <w:noProof/>
          <w:lang w:val="da-DK"/>
        </w:rPr>
      </w:pPr>
    </w:p>
    <w:p w14:paraId="761B72BF" w14:textId="77777777" w:rsidR="001B06FB" w:rsidRPr="002A00F0" w:rsidRDefault="001B06FB" w:rsidP="001B06FB">
      <w:pPr>
        <w:pStyle w:val="EMEABodyText"/>
        <w:rPr>
          <w:lang w:val="da-DK"/>
        </w:rPr>
      </w:pPr>
    </w:p>
    <w:p w14:paraId="160E08C5" w14:textId="77777777" w:rsidR="001B06FB" w:rsidRPr="002A00F0" w:rsidRDefault="001B06FB" w:rsidP="001B06FB">
      <w:pPr>
        <w:pStyle w:val="EMEAHeading1"/>
        <w:rPr>
          <w:lang w:val="da-DK"/>
        </w:rPr>
      </w:pPr>
      <w:r w:rsidRPr="002A00F0">
        <w:rPr>
          <w:lang w:val="da-DK"/>
        </w:rPr>
        <w:t>1.</w:t>
      </w:r>
      <w:r w:rsidRPr="002A00F0">
        <w:rPr>
          <w:lang w:val="da-DK"/>
        </w:rPr>
        <w:tab/>
      </w:r>
      <w:r w:rsidR="00500DD4" w:rsidRPr="00EF69C7">
        <w:rPr>
          <w:caps w:val="0"/>
          <w:szCs w:val="22"/>
          <w:lang w:val="da-DK" w:eastAsia="fr-LU"/>
        </w:rPr>
        <w:t>Virkning og anvendelse</w:t>
      </w:r>
    </w:p>
    <w:p w14:paraId="337318F3" w14:textId="77777777" w:rsidR="001B06FB" w:rsidRPr="002A00F0" w:rsidRDefault="001B06FB" w:rsidP="001B06FB">
      <w:pPr>
        <w:pStyle w:val="EMEAHeading1"/>
        <w:rPr>
          <w:lang w:val="da-DK"/>
        </w:rPr>
      </w:pPr>
    </w:p>
    <w:p w14:paraId="619102A2" w14:textId="77777777" w:rsidR="001B06FB" w:rsidRPr="002A00F0" w:rsidRDefault="001B06FB">
      <w:pPr>
        <w:pStyle w:val="EMEABodyText"/>
        <w:rPr>
          <w:lang w:val="da-DK"/>
        </w:rPr>
      </w:pPr>
      <w:r>
        <w:rPr>
          <w:lang w:val="da-DK"/>
        </w:rPr>
        <w:t>Karvea</w:t>
      </w:r>
      <w:r w:rsidRPr="002A00F0">
        <w:rPr>
          <w:lang w:val="da-DK"/>
        </w:rPr>
        <w:t xml:space="preserve"> tilhører en medicingruppe, der kaldes angiotensin II- receptorantagonister. Angiotensin-II er et stof, der produceres i kroppen, og som binder sig til receptorer i blodårerne og får dem til at trække sig sammen. Dette medfører, at blodtrykket øges. </w:t>
      </w:r>
      <w:r>
        <w:rPr>
          <w:lang w:val="da-DK"/>
        </w:rPr>
        <w:t>Karvea</w:t>
      </w:r>
      <w:r w:rsidRPr="002A00F0">
        <w:rPr>
          <w:lang w:val="da-DK"/>
        </w:rPr>
        <w:t xml:space="preserve"> forebygger at angiotensin-II binder sig til disse receptorer. Derved afslappes blodårerne, og blodtrykket falder.</w:t>
      </w:r>
    </w:p>
    <w:p w14:paraId="131EF152" w14:textId="77777777" w:rsidR="001B06FB" w:rsidRPr="002A00F0" w:rsidRDefault="001B06FB">
      <w:pPr>
        <w:pStyle w:val="EMEABodyText"/>
        <w:rPr>
          <w:lang w:val="da-DK"/>
        </w:rPr>
      </w:pPr>
      <w:r>
        <w:rPr>
          <w:lang w:val="da-DK"/>
        </w:rPr>
        <w:t>Karvea</w:t>
      </w:r>
      <w:r w:rsidRPr="002A00F0">
        <w:rPr>
          <w:lang w:val="da-DK"/>
        </w:rPr>
        <w:t xml:space="preserve"> mindsker faldende nyrefunktion hos patienter med forhøjet blodtryk og type 2 diabetes</w:t>
      </w:r>
      <w:r w:rsidR="00EF48AE">
        <w:rPr>
          <w:lang w:val="da-DK"/>
        </w:rPr>
        <w:t xml:space="preserve"> (sukkersyge)</w:t>
      </w:r>
      <w:r w:rsidR="00EF48AE" w:rsidRPr="002C6D9C">
        <w:rPr>
          <w:lang w:val="da-DK"/>
        </w:rPr>
        <w:t>.</w:t>
      </w:r>
    </w:p>
    <w:p w14:paraId="251CA2EB" w14:textId="77777777" w:rsidR="001B06FB" w:rsidRPr="002A00F0" w:rsidRDefault="001B06FB">
      <w:pPr>
        <w:pStyle w:val="EMEABodyText"/>
        <w:rPr>
          <w:lang w:val="da-DK"/>
        </w:rPr>
      </w:pPr>
    </w:p>
    <w:p w14:paraId="56A2D9D3" w14:textId="77777777" w:rsidR="001B06FB" w:rsidRDefault="001B06FB">
      <w:pPr>
        <w:pStyle w:val="EMEABodyText"/>
        <w:rPr>
          <w:lang w:val="da-DK"/>
        </w:rPr>
      </w:pPr>
      <w:r>
        <w:rPr>
          <w:lang w:val="da-DK"/>
        </w:rPr>
        <w:t>Karvea</w:t>
      </w:r>
      <w:r w:rsidRPr="002A00F0">
        <w:rPr>
          <w:lang w:val="da-DK"/>
        </w:rPr>
        <w:t xml:space="preserve"> anvendes</w:t>
      </w:r>
      <w:r>
        <w:rPr>
          <w:lang w:val="da-DK"/>
        </w:rPr>
        <w:t xml:space="preserve"> til voksne patienter</w:t>
      </w:r>
    </w:p>
    <w:p w14:paraId="408B664B" w14:textId="77777777" w:rsidR="001B06FB" w:rsidRDefault="001B06FB" w:rsidP="001B06FB">
      <w:pPr>
        <w:pStyle w:val="EMEABodyTextIndent"/>
        <w:tabs>
          <w:tab w:val="num" w:pos="567"/>
        </w:tabs>
        <w:rPr>
          <w:lang w:val="da-DK"/>
        </w:rPr>
      </w:pPr>
      <w:r w:rsidRPr="002A00F0">
        <w:rPr>
          <w:lang w:val="da-DK"/>
        </w:rPr>
        <w:t xml:space="preserve">til </w:t>
      </w:r>
      <w:r>
        <w:rPr>
          <w:lang w:val="da-DK"/>
        </w:rPr>
        <w:t xml:space="preserve">at behandle </w:t>
      </w:r>
      <w:r w:rsidRPr="002A00F0">
        <w:rPr>
          <w:lang w:val="da-DK"/>
        </w:rPr>
        <w:t>forhøjet blodtryk (</w:t>
      </w:r>
      <w:r w:rsidRPr="00381892">
        <w:rPr>
          <w:i/>
          <w:lang w:val="da-DK"/>
        </w:rPr>
        <w:t>hypertension</w:t>
      </w:r>
      <w:r w:rsidRPr="002A00F0">
        <w:rPr>
          <w:lang w:val="da-DK"/>
        </w:rPr>
        <w:t>)</w:t>
      </w:r>
    </w:p>
    <w:p w14:paraId="3EE021A4" w14:textId="77777777" w:rsidR="001B06FB" w:rsidRPr="002A00F0" w:rsidRDefault="001B06FB" w:rsidP="001B06FB">
      <w:pPr>
        <w:pStyle w:val="EMEABodyTextIndent"/>
        <w:tabs>
          <w:tab w:val="num" w:pos="567"/>
        </w:tabs>
        <w:rPr>
          <w:lang w:val="da-DK"/>
        </w:rPr>
      </w:pPr>
      <w:r w:rsidRPr="002A00F0">
        <w:rPr>
          <w:lang w:val="da-DK"/>
        </w:rPr>
        <w:t xml:space="preserve">til at beskytte nyrerne hos </w:t>
      </w:r>
      <w:r>
        <w:rPr>
          <w:lang w:val="da-DK"/>
        </w:rPr>
        <w:t xml:space="preserve">patienter med for højt blodtryk, </w:t>
      </w:r>
      <w:r w:rsidRPr="002A00F0">
        <w:rPr>
          <w:lang w:val="da-DK"/>
        </w:rPr>
        <w:t>type 2</w:t>
      </w:r>
      <w:r w:rsidR="001E4BC5">
        <w:rPr>
          <w:lang w:val="da-DK"/>
        </w:rPr>
        <w:t xml:space="preserve"> </w:t>
      </w:r>
      <w:r w:rsidRPr="002A00F0">
        <w:rPr>
          <w:lang w:val="da-DK"/>
        </w:rPr>
        <w:t>diabet</w:t>
      </w:r>
      <w:r>
        <w:rPr>
          <w:lang w:val="da-DK"/>
        </w:rPr>
        <w:t xml:space="preserve">es og blodprøver, der viser </w:t>
      </w:r>
      <w:r w:rsidRPr="002A00F0">
        <w:rPr>
          <w:lang w:val="da-DK"/>
        </w:rPr>
        <w:t>nedsat nyrefunktion.</w:t>
      </w:r>
    </w:p>
    <w:p w14:paraId="3777549D" w14:textId="77777777" w:rsidR="001B06FB" w:rsidRPr="002A00F0" w:rsidRDefault="001B06FB">
      <w:pPr>
        <w:pStyle w:val="EMEABodyText"/>
        <w:rPr>
          <w:lang w:val="da-DK"/>
        </w:rPr>
      </w:pPr>
    </w:p>
    <w:p w14:paraId="77F5E22C" w14:textId="77777777" w:rsidR="001B06FB" w:rsidRPr="002A00F0" w:rsidRDefault="001B06FB">
      <w:pPr>
        <w:pStyle w:val="EMEABodyText"/>
        <w:rPr>
          <w:lang w:val="da-DK"/>
        </w:rPr>
      </w:pPr>
    </w:p>
    <w:p w14:paraId="2EF2BBB4" w14:textId="77777777" w:rsidR="001B06FB" w:rsidRPr="002A00F0" w:rsidRDefault="001B06FB" w:rsidP="001B06FB">
      <w:pPr>
        <w:pStyle w:val="EMEAHeading1"/>
        <w:rPr>
          <w:lang w:val="da-DK"/>
        </w:rPr>
      </w:pPr>
      <w:r w:rsidRPr="002A00F0">
        <w:rPr>
          <w:lang w:val="da-DK"/>
        </w:rPr>
        <w:t>2.</w:t>
      </w:r>
      <w:r w:rsidRPr="002A00F0">
        <w:rPr>
          <w:lang w:val="da-DK"/>
        </w:rPr>
        <w:tab/>
      </w:r>
      <w:r w:rsidR="00500DD4" w:rsidRPr="00CF7A22">
        <w:rPr>
          <w:caps w:val="0"/>
          <w:lang w:val="da-DK"/>
        </w:rPr>
        <w:t xml:space="preserve">Det skal du vide, før du begynder at tage </w:t>
      </w:r>
      <w:r w:rsidR="00500DD4">
        <w:rPr>
          <w:caps w:val="0"/>
          <w:lang w:val="da-DK"/>
        </w:rPr>
        <w:t>Karvea</w:t>
      </w:r>
    </w:p>
    <w:p w14:paraId="3117BCD6" w14:textId="77777777" w:rsidR="001B06FB" w:rsidRPr="002A00F0" w:rsidRDefault="001B06FB" w:rsidP="001B06FB">
      <w:pPr>
        <w:pStyle w:val="EMEAHeading1"/>
        <w:rPr>
          <w:lang w:val="da-DK"/>
        </w:rPr>
      </w:pPr>
    </w:p>
    <w:p w14:paraId="76B42C6A" w14:textId="77777777" w:rsidR="001B06FB" w:rsidRPr="002A00F0" w:rsidRDefault="001B06FB" w:rsidP="001B06FB">
      <w:pPr>
        <w:pStyle w:val="EMEAHeading3"/>
        <w:rPr>
          <w:lang w:val="da-DK"/>
        </w:rPr>
      </w:pPr>
      <w:r>
        <w:rPr>
          <w:lang w:val="da-DK"/>
        </w:rPr>
        <w:t>Tag</w:t>
      </w:r>
      <w:r w:rsidRPr="002A00F0">
        <w:rPr>
          <w:lang w:val="da-DK"/>
        </w:rPr>
        <w:t xml:space="preserve"> ikke </w:t>
      </w:r>
      <w:r>
        <w:rPr>
          <w:lang w:val="da-DK"/>
        </w:rPr>
        <w:t>Karvea</w:t>
      </w:r>
      <w:r w:rsidRPr="002A00F0">
        <w:rPr>
          <w:lang w:val="da-DK"/>
        </w:rPr>
        <w:t>:</w:t>
      </w:r>
    </w:p>
    <w:p w14:paraId="7918D411" w14:textId="77777777" w:rsidR="001B06FB" w:rsidRDefault="001B06FB" w:rsidP="00FE4CDA">
      <w:pPr>
        <w:pStyle w:val="EMEABodyTextIndent"/>
        <w:tabs>
          <w:tab w:val="clear" w:pos="360"/>
          <w:tab w:val="num" w:pos="567"/>
        </w:tabs>
        <w:ind w:left="567" w:hanging="567"/>
        <w:rPr>
          <w:lang w:val="da-DK"/>
        </w:rPr>
      </w:pPr>
      <w:r w:rsidRPr="00616B11">
        <w:rPr>
          <w:lang w:val="da-DK"/>
        </w:rPr>
        <w:t xml:space="preserve">hvis du er </w:t>
      </w:r>
      <w:r w:rsidRPr="00616B11">
        <w:rPr>
          <w:b/>
          <w:lang w:val="da-DK"/>
        </w:rPr>
        <w:t>overfølsom</w:t>
      </w:r>
      <w:r w:rsidRPr="00616B11">
        <w:rPr>
          <w:lang w:val="da-DK"/>
        </w:rPr>
        <w:t xml:space="preserve"> (allergisk) over</w:t>
      </w:r>
      <w:r>
        <w:rPr>
          <w:lang w:val="da-DK"/>
        </w:rPr>
        <w:t xml:space="preserve"> </w:t>
      </w:r>
      <w:r w:rsidRPr="00616B11">
        <w:rPr>
          <w:lang w:val="da-DK"/>
        </w:rPr>
        <w:t xml:space="preserve">for irbesartan eller et af de øvrige indholdsstoffer i </w:t>
      </w:r>
      <w:r>
        <w:rPr>
          <w:lang w:val="da-DK"/>
        </w:rPr>
        <w:t>Karvea</w:t>
      </w:r>
      <w:r w:rsidRPr="00616B11">
        <w:rPr>
          <w:lang w:val="da-DK"/>
        </w:rPr>
        <w:t>.</w:t>
      </w:r>
      <w:r w:rsidR="00500DD4" w:rsidRPr="00500DD4">
        <w:rPr>
          <w:szCs w:val="22"/>
          <w:lang w:val="da-DK"/>
        </w:rPr>
        <w:t xml:space="preserve"> </w:t>
      </w:r>
      <w:r w:rsidR="00500DD4" w:rsidRPr="00247981">
        <w:rPr>
          <w:szCs w:val="22"/>
          <w:lang w:val="da-DK"/>
        </w:rPr>
        <w:t>(angivet i punkt 6).</w:t>
      </w:r>
    </w:p>
    <w:p w14:paraId="488C903A" w14:textId="77777777" w:rsidR="001B06FB" w:rsidRPr="00984B27" w:rsidRDefault="001B06FB" w:rsidP="00FE4CDA">
      <w:pPr>
        <w:pStyle w:val="EMEABodyTextIndent"/>
        <w:tabs>
          <w:tab w:val="clear" w:pos="360"/>
          <w:tab w:val="num" w:pos="567"/>
        </w:tabs>
        <w:ind w:left="567" w:hanging="567"/>
        <w:rPr>
          <w:lang w:val="da-DK"/>
        </w:rPr>
      </w:pPr>
      <w:r>
        <w:rPr>
          <w:lang w:val="da-DK"/>
        </w:rPr>
        <w:t xml:space="preserve">hvis du er </w:t>
      </w:r>
      <w:r w:rsidRPr="00984B27">
        <w:rPr>
          <w:b/>
          <w:lang w:val="da-DK"/>
        </w:rPr>
        <w:t>længere end 3</w:t>
      </w:r>
      <w:r>
        <w:rPr>
          <w:b/>
          <w:lang w:val="da-DK"/>
        </w:rPr>
        <w:t xml:space="preserve"> måneder henne</w:t>
      </w:r>
      <w:r w:rsidRPr="00984B27">
        <w:rPr>
          <w:b/>
          <w:lang w:val="da-DK"/>
        </w:rPr>
        <w:t xml:space="preserve"> i din graviditet</w:t>
      </w:r>
      <w:r>
        <w:rPr>
          <w:lang w:val="da-DK"/>
        </w:rPr>
        <w:t>. (Det er også bedre at lade være med at tage Karvea i begyndelsen af graviditeten – se afsnittet om graviditet)</w:t>
      </w:r>
    </w:p>
    <w:p w14:paraId="5385EB3E" w14:textId="77777777" w:rsidR="00500DD4" w:rsidRPr="005B0D26" w:rsidRDefault="00500DD4" w:rsidP="00FE4CDA">
      <w:pPr>
        <w:pStyle w:val="EMEABodyTextIndent"/>
        <w:tabs>
          <w:tab w:val="clear" w:pos="360"/>
          <w:tab w:val="num" w:pos="567"/>
        </w:tabs>
        <w:ind w:left="567" w:hanging="567"/>
        <w:rPr>
          <w:lang w:val="da-DK"/>
        </w:rPr>
      </w:pPr>
      <w:r w:rsidRPr="007C2EC5">
        <w:rPr>
          <w:b/>
          <w:lang w:val="da-DK"/>
        </w:rPr>
        <w:t xml:space="preserve">hvis du </w:t>
      </w:r>
      <w:r w:rsidR="00C64481">
        <w:rPr>
          <w:b/>
          <w:lang w:val="da-DK"/>
        </w:rPr>
        <w:t xml:space="preserve">har </w:t>
      </w:r>
      <w:r w:rsidRPr="007C2EC5">
        <w:rPr>
          <w:b/>
          <w:lang w:val="da-DK"/>
        </w:rPr>
        <w:t>diabetes eller nedsat nyrefunktion</w:t>
      </w:r>
      <w:r>
        <w:rPr>
          <w:b/>
          <w:lang w:val="da-DK"/>
        </w:rPr>
        <w:t>,</w:t>
      </w:r>
      <w:r w:rsidRPr="005B0D26">
        <w:rPr>
          <w:lang w:val="da-DK"/>
        </w:rPr>
        <w:t xml:space="preserve"> og du bliver behandlet med </w:t>
      </w:r>
      <w:r w:rsidR="003D3857" w:rsidRPr="005B0D26">
        <w:rPr>
          <w:lang w:val="da-DK"/>
        </w:rPr>
        <w:t>et lægemiddel</w:t>
      </w:r>
      <w:r w:rsidR="003D3857">
        <w:rPr>
          <w:lang w:val="da-DK"/>
        </w:rPr>
        <w:t xml:space="preserve">, der sænker </w:t>
      </w:r>
      <w:r w:rsidR="003D3857" w:rsidRPr="005B0D26">
        <w:rPr>
          <w:lang w:val="da-DK"/>
        </w:rPr>
        <w:t>blodtryk</w:t>
      </w:r>
      <w:r w:rsidR="003D3857">
        <w:rPr>
          <w:lang w:val="da-DK"/>
        </w:rPr>
        <w:t>ket, som indeholder</w:t>
      </w:r>
      <w:r w:rsidR="003D3857" w:rsidRPr="005B0D26">
        <w:rPr>
          <w:lang w:val="da-DK"/>
        </w:rPr>
        <w:t xml:space="preserve"> </w:t>
      </w:r>
      <w:r w:rsidRPr="005B0D26">
        <w:rPr>
          <w:lang w:val="da-DK"/>
        </w:rPr>
        <w:t xml:space="preserve">aliskiren </w:t>
      </w:r>
    </w:p>
    <w:p w14:paraId="539E921F" w14:textId="77777777" w:rsidR="001B06FB" w:rsidRPr="002A00F0" w:rsidRDefault="001B06FB" w:rsidP="00FE4CDA">
      <w:pPr>
        <w:pStyle w:val="EMEABodyText"/>
        <w:ind w:firstLine="567"/>
        <w:rPr>
          <w:lang w:val="da-DK"/>
        </w:rPr>
      </w:pPr>
    </w:p>
    <w:p w14:paraId="05589EFC" w14:textId="77777777" w:rsidR="00500DD4" w:rsidRPr="00A64FD0" w:rsidRDefault="00500DD4" w:rsidP="00500DD4">
      <w:pPr>
        <w:suppressAutoHyphens/>
        <w:ind w:left="567" w:hanging="567"/>
        <w:rPr>
          <w:szCs w:val="22"/>
          <w:lang w:val="da-DK"/>
        </w:rPr>
      </w:pPr>
      <w:r w:rsidRPr="00A64FD0">
        <w:rPr>
          <w:b/>
          <w:szCs w:val="22"/>
          <w:lang w:val="da-DK"/>
        </w:rPr>
        <w:t>Advarsler og forsigtighedsregler</w:t>
      </w:r>
    </w:p>
    <w:p w14:paraId="33D7D65B" w14:textId="77777777" w:rsidR="00500DD4" w:rsidRPr="00A64FD0" w:rsidRDefault="00500DD4" w:rsidP="00500DD4">
      <w:pPr>
        <w:keepNext/>
        <w:keepLines/>
        <w:outlineLvl w:val="2"/>
        <w:rPr>
          <w:szCs w:val="22"/>
          <w:lang w:val="da-DK"/>
        </w:rPr>
      </w:pPr>
      <w:r w:rsidRPr="00A64FD0">
        <w:rPr>
          <w:szCs w:val="22"/>
          <w:lang w:val="da-DK"/>
        </w:rPr>
        <w:t xml:space="preserve">Kontakt lægen, før du tager </w:t>
      </w:r>
      <w:r>
        <w:rPr>
          <w:szCs w:val="22"/>
          <w:lang w:val="da-DK"/>
        </w:rPr>
        <w:t>Karvea</w:t>
      </w:r>
      <w:r w:rsidR="00C64481">
        <w:rPr>
          <w:color w:val="333333"/>
          <w:lang w:val="da-DK"/>
        </w:rPr>
        <w:t>,</w:t>
      </w:r>
      <w:r w:rsidRPr="00A64FD0">
        <w:rPr>
          <w:color w:val="333333"/>
          <w:lang w:val="da-DK"/>
        </w:rPr>
        <w:t xml:space="preserve"> hvis noget af det følgende gælder for dig:</w:t>
      </w:r>
    </w:p>
    <w:p w14:paraId="7A472C5C" w14:textId="77777777" w:rsidR="001B06FB" w:rsidRPr="002A00F0" w:rsidRDefault="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Pr>
          <w:lang w:val="da-DK"/>
        </w:rPr>
        <w:t xml:space="preserve">hvis du får </w:t>
      </w:r>
      <w:r w:rsidRPr="00381892">
        <w:rPr>
          <w:b/>
          <w:lang w:val="da-DK"/>
        </w:rPr>
        <w:t>hyppig opkastning eller diarré</w:t>
      </w:r>
    </w:p>
    <w:p w14:paraId="177DB452" w14:textId="77777777" w:rsidR="001B06FB" w:rsidRPr="002A00F0" w:rsidRDefault="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hvis du lider af </w:t>
      </w:r>
      <w:r w:rsidRPr="00381892">
        <w:rPr>
          <w:b/>
          <w:lang w:val="da-DK"/>
        </w:rPr>
        <w:t>nyreproblemer</w:t>
      </w:r>
    </w:p>
    <w:p w14:paraId="4C7B5AAC" w14:textId="77777777" w:rsidR="001B06FB" w:rsidRPr="002A00F0" w:rsidRDefault="001B06FB" w:rsidP="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hvis du lider af </w:t>
      </w:r>
      <w:r w:rsidRPr="00381892">
        <w:rPr>
          <w:b/>
          <w:lang w:val="da-DK"/>
        </w:rPr>
        <w:t>hjerteproblemer</w:t>
      </w:r>
    </w:p>
    <w:p w14:paraId="33524AC2" w14:textId="77777777" w:rsidR="001B06FB" w:rsidRPr="002A00F0" w:rsidRDefault="001B06FB" w:rsidP="00FE4CDA">
      <w:pPr>
        <w:pStyle w:val="EMEABodyTextIndent"/>
        <w:tabs>
          <w:tab w:val="clear" w:pos="360"/>
          <w:tab w:val="num" w:pos="567"/>
        </w:tabs>
        <w:ind w:left="567" w:hanging="567"/>
        <w:rPr>
          <w:lang w:val="da-DK"/>
        </w:rPr>
      </w:pPr>
      <w:r w:rsidRPr="002A00F0">
        <w:rPr>
          <w:lang w:val="da-DK"/>
        </w:rPr>
        <w:t xml:space="preserve">hvis du får </w:t>
      </w:r>
      <w:r>
        <w:rPr>
          <w:lang w:val="da-DK"/>
        </w:rPr>
        <w:t>Karvea</w:t>
      </w:r>
      <w:r w:rsidRPr="002A00F0">
        <w:rPr>
          <w:lang w:val="da-DK"/>
        </w:rPr>
        <w:t xml:space="preserve"> for </w:t>
      </w:r>
      <w:r w:rsidRPr="006014A4">
        <w:rPr>
          <w:b/>
          <w:lang w:val="da-DK"/>
        </w:rPr>
        <w:t>diabetisk nyresygdom</w:t>
      </w:r>
      <w:r w:rsidRPr="002A00F0">
        <w:rPr>
          <w:lang w:val="da-DK"/>
        </w:rPr>
        <w:t>. I dette tilfælde kan lægen tage regelmæssige blodprøver med særlig henblik på at måle kaliumniveauet i blodet, hvis nyrefunktionen er nedsat.</w:t>
      </w:r>
    </w:p>
    <w:p w14:paraId="770AB8E2" w14:textId="77777777" w:rsidR="00B727E0" w:rsidRPr="005C2131" w:rsidRDefault="00B727E0" w:rsidP="00617ED1">
      <w:pPr>
        <w:pStyle w:val="EMEABodyTextIndent"/>
        <w:tabs>
          <w:tab w:val="clear" w:pos="360"/>
          <w:tab w:val="num" w:pos="567"/>
        </w:tabs>
        <w:ind w:left="567" w:hanging="567"/>
        <w:rPr>
          <w:lang w:val="da-DK"/>
        </w:rPr>
      </w:pPr>
      <w:r w:rsidRPr="00CB0C99">
        <w:rPr>
          <w:lang w:val="da-DK"/>
        </w:rPr>
        <w:lastRenderedPageBreak/>
        <w:t>hvis du</w:t>
      </w:r>
      <w:r>
        <w:rPr>
          <w:lang w:val="da-DK"/>
        </w:rPr>
        <w:t xml:space="preserve"> udvikler </w:t>
      </w:r>
      <w:r w:rsidRPr="00EF1206">
        <w:rPr>
          <w:b/>
          <w:bCs/>
          <w:lang w:val="da-DK"/>
        </w:rPr>
        <w:t>lavt blodsukkerniveau</w:t>
      </w:r>
      <w:r>
        <w:rPr>
          <w:lang w:val="da-DK"/>
        </w:rPr>
        <w:t xml:space="preserve"> (symptomerne kan inkludere svedtendens, svaghed, sult, svimmelhed, skælven, hovedpine, rødmen eller bleghed, følelsesløshed, hurtige og hamrende hjerteslag), især hvis du er i behandling for diabetes</w:t>
      </w:r>
    </w:p>
    <w:p w14:paraId="7163B015" w14:textId="77777777" w:rsidR="00500DD4" w:rsidRDefault="001B06FB" w:rsidP="00500DD4">
      <w:pPr>
        <w:pStyle w:val="EMEABodyTextIndent"/>
        <w:tabs>
          <w:tab w:val="clear" w:pos="360"/>
          <w:tab w:val="num" w:pos="567"/>
        </w:tabs>
        <w:rPr>
          <w:lang w:val="da-DK"/>
        </w:rPr>
      </w:pPr>
      <w:r w:rsidRPr="00500DD4">
        <w:rPr>
          <w:lang w:val="da-DK"/>
        </w:rPr>
        <w:t xml:space="preserve">hvis du skal </w:t>
      </w:r>
      <w:r w:rsidRPr="00500DD4">
        <w:rPr>
          <w:b/>
          <w:lang w:val="da-DK"/>
        </w:rPr>
        <w:t>opereres</w:t>
      </w:r>
      <w:r w:rsidRPr="00500DD4">
        <w:rPr>
          <w:lang w:val="da-DK"/>
        </w:rPr>
        <w:t xml:space="preserve"> eller </w:t>
      </w:r>
      <w:r w:rsidRPr="00500DD4">
        <w:rPr>
          <w:b/>
          <w:lang w:val="da-DK"/>
        </w:rPr>
        <w:t>bedøves</w:t>
      </w:r>
    </w:p>
    <w:p w14:paraId="18670ABF" w14:textId="77777777" w:rsidR="003D3857" w:rsidRDefault="00500DD4" w:rsidP="00617ED1">
      <w:pPr>
        <w:pStyle w:val="EMEABodyTextIndent"/>
        <w:tabs>
          <w:tab w:val="clear" w:pos="360"/>
          <w:tab w:val="num" w:pos="567"/>
        </w:tabs>
        <w:ind w:left="709" w:hanging="709"/>
        <w:rPr>
          <w:lang w:val="da-DK"/>
        </w:rPr>
      </w:pPr>
      <w:r>
        <w:rPr>
          <w:lang w:val="da-DK"/>
        </w:rPr>
        <w:t xml:space="preserve">hvis du tager </w:t>
      </w:r>
      <w:r w:rsidR="003D3857">
        <w:rPr>
          <w:lang w:val="da-DK"/>
        </w:rPr>
        <w:t>en af følgende lægemidler, der anvendes til at behandle forhøjet blodtryk:</w:t>
      </w:r>
    </w:p>
    <w:p w14:paraId="4413F144" w14:textId="77777777" w:rsidR="003D3857" w:rsidRDefault="003D3857" w:rsidP="003A62E2">
      <w:pPr>
        <w:pStyle w:val="EMEABodyTextIndent"/>
        <w:numPr>
          <w:ilvl w:val="0"/>
          <w:numId w:val="9"/>
        </w:numPr>
        <w:rPr>
          <w:lang w:val="da-DK"/>
        </w:rPr>
      </w:pPr>
      <w:r>
        <w:rPr>
          <w:lang w:val="da-DK"/>
        </w:rPr>
        <w:t>en ACE-hæmmer (f.eks. enalapril, lisinopril, remipril) især hvis du har nyreproblemer, der skyldes diabetes.</w:t>
      </w:r>
    </w:p>
    <w:p w14:paraId="4C1B9A2A" w14:textId="77777777" w:rsidR="00500DD4" w:rsidRDefault="00500DD4" w:rsidP="003A62E2">
      <w:pPr>
        <w:pStyle w:val="EMEABodyTextIndent"/>
        <w:numPr>
          <w:ilvl w:val="0"/>
          <w:numId w:val="15"/>
        </w:numPr>
        <w:rPr>
          <w:lang w:val="da-DK"/>
        </w:rPr>
      </w:pPr>
      <w:r>
        <w:rPr>
          <w:lang w:val="da-DK"/>
        </w:rPr>
        <w:t>alis</w:t>
      </w:r>
      <w:r w:rsidR="003D3857">
        <w:rPr>
          <w:lang w:val="da-DK"/>
        </w:rPr>
        <w:t>k</w:t>
      </w:r>
      <w:r>
        <w:rPr>
          <w:lang w:val="da-DK"/>
        </w:rPr>
        <w:t>iren</w:t>
      </w:r>
      <w:r w:rsidR="003D3857">
        <w:rPr>
          <w:lang w:val="da-DK"/>
        </w:rPr>
        <w:t>.</w:t>
      </w:r>
    </w:p>
    <w:p w14:paraId="59F61CA4" w14:textId="77777777" w:rsidR="00500DD4" w:rsidRPr="00500DD4" w:rsidRDefault="00500DD4" w:rsidP="00FE4CDA">
      <w:pPr>
        <w:pStyle w:val="EMEABodyText"/>
        <w:rPr>
          <w:lang w:val="da-DK"/>
        </w:rPr>
      </w:pPr>
    </w:p>
    <w:p w14:paraId="51B5A22F" w14:textId="77777777" w:rsidR="003D3857" w:rsidRPr="00F21831" w:rsidRDefault="003D3857" w:rsidP="003D3857">
      <w:pPr>
        <w:tabs>
          <w:tab w:val="left" w:pos="-720"/>
        </w:tabs>
        <w:suppressAutoHyphens/>
        <w:rPr>
          <w:lang w:val="da-DK"/>
        </w:rPr>
      </w:pPr>
      <w:r w:rsidRPr="00F21831">
        <w:rPr>
          <w:lang w:val="da-DK"/>
        </w:rPr>
        <w:t xml:space="preserve">Din læge vil måske </w:t>
      </w:r>
      <w:r>
        <w:rPr>
          <w:lang w:val="da-DK"/>
        </w:rPr>
        <w:t xml:space="preserve">regelmæssigt </w:t>
      </w:r>
      <w:r w:rsidRPr="00F21831">
        <w:rPr>
          <w:lang w:val="da-DK"/>
        </w:rPr>
        <w:t>kontrollere din nyrefunktion, dit blodtryk og mængden af elektrolytter (f.eks.</w:t>
      </w:r>
      <w:r w:rsidRPr="00621FFB">
        <w:rPr>
          <w:lang w:val="da-DK"/>
        </w:rPr>
        <w:t xml:space="preserve"> kalium) i dit blod</w:t>
      </w:r>
      <w:r w:rsidRPr="00F21831">
        <w:rPr>
          <w:lang w:val="da-DK"/>
        </w:rPr>
        <w:t xml:space="preserve">. </w:t>
      </w:r>
    </w:p>
    <w:p w14:paraId="401BC06A" w14:textId="77777777" w:rsidR="003D3857" w:rsidRPr="00F21831" w:rsidRDefault="003D3857" w:rsidP="003D3857">
      <w:pPr>
        <w:tabs>
          <w:tab w:val="left" w:pos="-720"/>
        </w:tabs>
        <w:suppressAutoHyphens/>
        <w:rPr>
          <w:lang w:val="da-DK"/>
        </w:rPr>
      </w:pPr>
    </w:p>
    <w:p w14:paraId="03B16619" w14:textId="77777777" w:rsidR="003D3857" w:rsidRDefault="003D3857" w:rsidP="003D3857">
      <w:pPr>
        <w:pStyle w:val="EMEABodyTextIndent"/>
        <w:numPr>
          <w:ilvl w:val="0"/>
          <w:numId w:val="0"/>
        </w:numPr>
        <w:tabs>
          <w:tab w:val="num" w:pos="567"/>
        </w:tabs>
        <w:rPr>
          <w:lang w:val="da-DK"/>
        </w:rPr>
      </w:pPr>
      <w:r w:rsidRPr="00F21831">
        <w:rPr>
          <w:lang w:val="da-DK"/>
        </w:rPr>
        <w:t>Se ogs</w:t>
      </w:r>
      <w:r w:rsidRPr="005F2C2E">
        <w:rPr>
          <w:lang w:val="da-DK"/>
        </w:rPr>
        <w:t>å information under ”</w:t>
      </w:r>
      <w:r>
        <w:rPr>
          <w:lang w:val="da-DK"/>
        </w:rPr>
        <w:t>Tag</w:t>
      </w:r>
      <w:r w:rsidRPr="005F2C2E">
        <w:rPr>
          <w:lang w:val="da-DK"/>
        </w:rPr>
        <w:t xml:space="preserve"> ikke </w:t>
      </w:r>
      <w:r>
        <w:rPr>
          <w:lang w:val="da-DK"/>
        </w:rPr>
        <w:t>Karvea</w:t>
      </w:r>
      <w:r w:rsidRPr="00F21831">
        <w:rPr>
          <w:lang w:val="da-DK"/>
        </w:rPr>
        <w:t>”.</w:t>
      </w:r>
    </w:p>
    <w:p w14:paraId="47A67A6A" w14:textId="77777777" w:rsidR="003D3857" w:rsidRPr="003D3857" w:rsidRDefault="003D3857" w:rsidP="00BA7494">
      <w:pPr>
        <w:pStyle w:val="EMEABodyText"/>
        <w:rPr>
          <w:lang w:val="da-DK"/>
        </w:rPr>
      </w:pPr>
    </w:p>
    <w:p w14:paraId="58B30A39" w14:textId="77777777" w:rsidR="001B06FB" w:rsidRPr="00500DD4" w:rsidRDefault="001B06FB" w:rsidP="003D3857">
      <w:pPr>
        <w:pStyle w:val="EMEABodyTextIndent"/>
        <w:numPr>
          <w:ilvl w:val="0"/>
          <w:numId w:val="0"/>
        </w:numPr>
        <w:tabs>
          <w:tab w:val="num" w:pos="567"/>
        </w:tabs>
        <w:rPr>
          <w:lang w:val="da-DK"/>
        </w:rPr>
      </w:pPr>
      <w:r w:rsidRPr="00500DD4">
        <w:rPr>
          <w:lang w:val="da-DK"/>
        </w:rPr>
        <w:t xml:space="preserve">Du skal fortælle det til din læge, hvis du tror du er gravid </w:t>
      </w:r>
      <w:r w:rsidRPr="00500DD4">
        <w:rPr>
          <w:u w:val="single"/>
          <w:lang w:val="da-DK"/>
        </w:rPr>
        <w:t>eller planlægger at blive gravid.</w:t>
      </w:r>
      <w:r w:rsidRPr="00500DD4">
        <w:rPr>
          <w:lang w:val="da-DK"/>
        </w:rPr>
        <w:t xml:space="preserve"> Karvea bør ikke bruges tidligt i graviditeten, og du må ikke tage Karvea, hvis du er længere end 3 måneder henne i din graviditet, da det kan skade dit barn alvorligt, hvis det bruges i den periode (se afsnittet om graviditet).</w:t>
      </w:r>
    </w:p>
    <w:p w14:paraId="679C251D" w14:textId="77777777" w:rsidR="001B06FB" w:rsidRDefault="001B06FB" w:rsidP="001B06FB">
      <w:pPr>
        <w:pStyle w:val="EMEABodyText"/>
        <w:rPr>
          <w:lang w:val="da-DK"/>
        </w:rPr>
      </w:pPr>
    </w:p>
    <w:p w14:paraId="6C48C5C4" w14:textId="77777777" w:rsidR="00500DD4" w:rsidRPr="00A64FD0" w:rsidRDefault="00500DD4" w:rsidP="00500DD4">
      <w:pPr>
        <w:suppressAutoHyphens/>
        <w:rPr>
          <w:b/>
          <w:szCs w:val="22"/>
          <w:lang w:val="da-DK"/>
        </w:rPr>
      </w:pPr>
      <w:r w:rsidRPr="00A64FD0">
        <w:rPr>
          <w:b/>
          <w:szCs w:val="22"/>
          <w:lang w:val="da-DK"/>
        </w:rPr>
        <w:t xml:space="preserve">Børn og </w:t>
      </w:r>
      <w:r w:rsidRPr="00A64FD0">
        <w:rPr>
          <w:b/>
          <w:noProof/>
          <w:szCs w:val="22"/>
          <w:lang w:val="da-DK"/>
        </w:rPr>
        <w:t>unge</w:t>
      </w:r>
    </w:p>
    <w:p w14:paraId="3ED7D030" w14:textId="77777777" w:rsidR="001B06FB" w:rsidRPr="000A3E64" w:rsidRDefault="001B06FB" w:rsidP="001B06FB">
      <w:pPr>
        <w:pStyle w:val="EMEABodyText"/>
        <w:rPr>
          <w:lang w:val="da-DK"/>
        </w:rPr>
      </w:pPr>
      <w:r w:rsidRPr="000A3E64">
        <w:rPr>
          <w:lang w:val="da-DK"/>
        </w:rPr>
        <w:t xml:space="preserve">Dette lægemiddel bør ikke anvendes til </w:t>
      </w:r>
      <w:r>
        <w:rPr>
          <w:lang w:val="da-DK"/>
        </w:rPr>
        <w:t>bø</w:t>
      </w:r>
      <w:r w:rsidRPr="000A3E64">
        <w:rPr>
          <w:lang w:val="da-DK"/>
        </w:rPr>
        <w:t xml:space="preserve">rn og unge, da sikkerhed og </w:t>
      </w:r>
      <w:r>
        <w:rPr>
          <w:lang w:val="da-DK"/>
        </w:rPr>
        <w:t>virkning</w:t>
      </w:r>
      <w:r w:rsidRPr="000A3E64">
        <w:rPr>
          <w:lang w:val="da-DK"/>
        </w:rPr>
        <w:t xml:space="preserve"> </w:t>
      </w:r>
      <w:r>
        <w:rPr>
          <w:lang w:val="da-DK"/>
        </w:rPr>
        <w:t>ikke er blevet fuldstændig klar</w:t>
      </w:r>
      <w:r w:rsidRPr="000A3E64">
        <w:rPr>
          <w:lang w:val="da-DK"/>
        </w:rPr>
        <w:t>lagt.</w:t>
      </w:r>
    </w:p>
    <w:p w14:paraId="785A8F23" w14:textId="77777777" w:rsidR="001B06FB" w:rsidRPr="000A3E64" w:rsidRDefault="001B06FB" w:rsidP="001B06FB">
      <w:pPr>
        <w:pStyle w:val="EMEABodyText"/>
        <w:rPr>
          <w:lang w:val="da-DK"/>
        </w:rPr>
      </w:pPr>
    </w:p>
    <w:p w14:paraId="4532196A" w14:textId="77777777" w:rsidR="00500DD4" w:rsidRPr="00A64FD0" w:rsidRDefault="00500DD4" w:rsidP="00500DD4">
      <w:pPr>
        <w:suppressAutoHyphens/>
        <w:rPr>
          <w:b/>
          <w:szCs w:val="22"/>
          <w:lang w:val="da-DK"/>
        </w:rPr>
      </w:pPr>
      <w:r w:rsidRPr="00A64FD0">
        <w:rPr>
          <w:b/>
          <w:szCs w:val="22"/>
          <w:lang w:val="da-DK"/>
        </w:rPr>
        <w:t xml:space="preserve">Brug af anden medicin sammen med </w:t>
      </w:r>
      <w:r>
        <w:rPr>
          <w:b/>
          <w:szCs w:val="22"/>
          <w:lang w:val="da-DK"/>
        </w:rPr>
        <w:t>Karvea</w:t>
      </w:r>
    </w:p>
    <w:p w14:paraId="2E05E055" w14:textId="77777777" w:rsidR="00500DD4" w:rsidRPr="00A64FD0" w:rsidRDefault="00500DD4" w:rsidP="00500DD4">
      <w:pPr>
        <w:tabs>
          <w:tab w:val="left" w:pos="2268"/>
        </w:tabs>
        <w:suppressAutoHyphens/>
        <w:rPr>
          <w:b/>
          <w:szCs w:val="22"/>
          <w:lang w:val="da-DK"/>
        </w:rPr>
      </w:pPr>
      <w:r w:rsidRPr="00A64FD0">
        <w:rPr>
          <w:szCs w:val="22"/>
          <w:lang w:val="da-DK"/>
        </w:rPr>
        <w:t xml:space="preserve">Fortæl </w:t>
      </w:r>
      <w:r w:rsidRPr="00A64FD0">
        <w:rPr>
          <w:noProof/>
          <w:szCs w:val="22"/>
          <w:lang w:val="da-DK"/>
        </w:rPr>
        <w:t xml:space="preserve">det altid til </w:t>
      </w:r>
      <w:r w:rsidRPr="00A64FD0">
        <w:rPr>
          <w:szCs w:val="22"/>
          <w:lang w:val="da-DK"/>
        </w:rPr>
        <w:t xml:space="preserve">lægen eller </w:t>
      </w:r>
      <w:r w:rsidRPr="00A64FD0">
        <w:rPr>
          <w:noProof/>
          <w:szCs w:val="22"/>
          <w:lang w:val="da-DK"/>
        </w:rPr>
        <w:t>apotekspersonalet</w:t>
      </w:r>
      <w:r w:rsidRPr="00A64FD0">
        <w:rPr>
          <w:szCs w:val="22"/>
          <w:lang w:val="da-DK"/>
        </w:rPr>
        <w:t xml:space="preserve">, hvis du tager anden medicin eller har gjort det for nylig. </w:t>
      </w:r>
    </w:p>
    <w:p w14:paraId="327BFB24" w14:textId="77777777" w:rsidR="00500DD4" w:rsidRPr="00A64FD0" w:rsidRDefault="00500DD4" w:rsidP="00500DD4">
      <w:pPr>
        <w:rPr>
          <w:lang w:val="da-DK"/>
        </w:rPr>
      </w:pPr>
    </w:p>
    <w:p w14:paraId="595E5AE2" w14:textId="77777777" w:rsidR="003D3857" w:rsidRDefault="00C64481" w:rsidP="003D3857">
      <w:pPr>
        <w:pStyle w:val="EMEABodyText"/>
        <w:rPr>
          <w:lang w:val="da-DK"/>
        </w:rPr>
      </w:pPr>
      <w:r>
        <w:rPr>
          <w:lang w:val="da-DK"/>
        </w:rPr>
        <w:t xml:space="preserve">Din læge kan blive nødt til </w:t>
      </w:r>
      <w:r w:rsidR="00500DD4" w:rsidRPr="00A64FD0">
        <w:rPr>
          <w:lang w:val="da-DK"/>
        </w:rPr>
        <w:t>at ændre din dosis og/eller tage andre forholdsregler</w:t>
      </w:r>
      <w:r w:rsidR="003D3857">
        <w:rPr>
          <w:lang w:val="da-DK"/>
        </w:rPr>
        <w:t>:</w:t>
      </w:r>
    </w:p>
    <w:p w14:paraId="13D182E5" w14:textId="77777777" w:rsidR="003D3857" w:rsidRDefault="003D3857" w:rsidP="003D3857">
      <w:pPr>
        <w:pStyle w:val="EMEABodyText"/>
        <w:rPr>
          <w:lang w:val="da-DK"/>
        </w:rPr>
      </w:pPr>
      <w:r>
        <w:rPr>
          <w:lang w:val="da-DK"/>
        </w:rPr>
        <w:t>Hvis du tager en ACE-hæmmer eller aliskiren (se også information under ”Tag ikke Karvea” og ”Advarsler og forsigtighedsregler”).</w:t>
      </w:r>
      <w:r w:rsidRPr="006A634E">
        <w:rPr>
          <w:lang w:val="da-DK"/>
        </w:rPr>
        <w:t xml:space="preserve"> </w:t>
      </w:r>
    </w:p>
    <w:p w14:paraId="67974928" w14:textId="77777777" w:rsidR="001B06FB" w:rsidRDefault="001B06FB" w:rsidP="003D3857">
      <w:pPr>
        <w:rPr>
          <w:lang w:val="da-DK"/>
        </w:rPr>
      </w:pPr>
    </w:p>
    <w:p w14:paraId="31DE65B0" w14:textId="77777777" w:rsidR="001B06FB" w:rsidRDefault="001B06FB" w:rsidP="001B06FB">
      <w:pPr>
        <w:pStyle w:val="EMEABodyText"/>
        <w:rPr>
          <w:b/>
          <w:lang w:val="da-DK"/>
        </w:rPr>
      </w:pPr>
      <w:r>
        <w:rPr>
          <w:b/>
          <w:lang w:val="da-DK"/>
        </w:rPr>
        <w:t>Det kan være nødvendigt at tage blodprøver, hvis du tager:</w:t>
      </w:r>
    </w:p>
    <w:p w14:paraId="3BEFE8D4" w14:textId="77777777" w:rsidR="001B06FB" w:rsidRDefault="001B06FB" w:rsidP="001B06FB">
      <w:pPr>
        <w:pStyle w:val="EMEABodyTextIndent"/>
        <w:tabs>
          <w:tab w:val="num" w:pos="567"/>
        </w:tabs>
        <w:rPr>
          <w:lang w:val="da-DK"/>
        </w:rPr>
      </w:pPr>
      <w:r w:rsidRPr="002A00F0">
        <w:rPr>
          <w:lang w:val="da-DK"/>
        </w:rPr>
        <w:t>kaliumtilskud</w:t>
      </w:r>
    </w:p>
    <w:p w14:paraId="7DC3E953" w14:textId="77777777" w:rsidR="001B06FB" w:rsidRDefault="001B06FB" w:rsidP="001B06FB">
      <w:pPr>
        <w:pStyle w:val="EMEABodyTextIndent"/>
        <w:tabs>
          <w:tab w:val="num" w:pos="567"/>
        </w:tabs>
        <w:rPr>
          <w:lang w:val="da-DK"/>
        </w:rPr>
      </w:pPr>
      <w:r w:rsidRPr="002A00F0">
        <w:rPr>
          <w:lang w:val="da-DK"/>
        </w:rPr>
        <w:t>salterstatninger,</w:t>
      </w:r>
      <w:r>
        <w:rPr>
          <w:lang w:val="da-DK"/>
        </w:rPr>
        <w:t xml:space="preserve"> der indeholder kalium</w:t>
      </w:r>
    </w:p>
    <w:p w14:paraId="5FDB0CF6" w14:textId="77777777" w:rsidR="001B06FB" w:rsidRDefault="001B06FB" w:rsidP="001B06FB">
      <w:pPr>
        <w:pStyle w:val="EMEABodyTextIndent"/>
        <w:tabs>
          <w:tab w:val="num" w:pos="567"/>
        </w:tabs>
        <w:rPr>
          <w:lang w:val="da-DK"/>
        </w:rPr>
      </w:pPr>
      <w:r w:rsidRPr="002A00F0">
        <w:rPr>
          <w:lang w:val="da-DK"/>
        </w:rPr>
        <w:t>kaliumsparende medicin (som visse vanddrivende lægemidler)</w:t>
      </w:r>
    </w:p>
    <w:p w14:paraId="718D244A" w14:textId="77777777" w:rsidR="001B06FB" w:rsidRDefault="001B06FB" w:rsidP="001B06FB">
      <w:pPr>
        <w:pStyle w:val="EMEABodyTextIndent"/>
        <w:tabs>
          <w:tab w:val="num" w:pos="567"/>
        </w:tabs>
        <w:rPr>
          <w:lang w:val="da-DK"/>
        </w:rPr>
      </w:pPr>
      <w:r>
        <w:rPr>
          <w:lang w:val="da-DK"/>
        </w:rPr>
        <w:t>medicin, der indeholder lithium</w:t>
      </w:r>
    </w:p>
    <w:p w14:paraId="4EB60C70" w14:textId="77777777" w:rsidR="001B06FB" w:rsidRDefault="001B06FB" w:rsidP="001B06FB">
      <w:pPr>
        <w:pStyle w:val="EMEABodyText"/>
        <w:rPr>
          <w:lang w:val="da-DK"/>
        </w:rPr>
      </w:pPr>
    </w:p>
    <w:p w14:paraId="390811B5" w14:textId="77777777" w:rsidR="001B06FB" w:rsidRPr="002A00F0" w:rsidRDefault="001B06FB" w:rsidP="001B06FB">
      <w:pPr>
        <w:pStyle w:val="EMEABodyText"/>
        <w:rPr>
          <w:lang w:val="da-DK"/>
        </w:rPr>
      </w:pPr>
      <w:r>
        <w:rPr>
          <w:lang w:val="da-DK"/>
        </w:rPr>
        <w:t>H</w:t>
      </w:r>
      <w:r w:rsidRPr="002A00F0">
        <w:rPr>
          <w:lang w:val="da-DK"/>
        </w:rPr>
        <w:t xml:space="preserve">vis du tager </w:t>
      </w:r>
      <w:r>
        <w:rPr>
          <w:lang w:val="da-DK"/>
        </w:rPr>
        <w:t xml:space="preserve">en bestemt slags </w:t>
      </w:r>
      <w:r w:rsidRPr="002A00F0">
        <w:rPr>
          <w:lang w:val="da-DK"/>
        </w:rPr>
        <w:t xml:space="preserve">smertestillende </w:t>
      </w:r>
      <w:r>
        <w:rPr>
          <w:lang w:val="da-DK"/>
        </w:rPr>
        <w:t xml:space="preserve">medicin, der kaldes </w:t>
      </w:r>
      <w:r w:rsidRPr="002A00F0">
        <w:rPr>
          <w:lang w:val="da-DK"/>
        </w:rPr>
        <w:t>non</w:t>
      </w:r>
      <w:r>
        <w:rPr>
          <w:lang w:val="da-DK"/>
        </w:rPr>
        <w:t>-</w:t>
      </w:r>
      <w:r w:rsidRPr="002A00F0">
        <w:rPr>
          <w:lang w:val="da-DK"/>
        </w:rPr>
        <w:t>steroide anti</w:t>
      </w:r>
      <w:r>
        <w:rPr>
          <w:lang w:val="da-DK"/>
        </w:rPr>
        <w:t>-</w:t>
      </w:r>
      <w:r w:rsidRPr="002A00F0">
        <w:rPr>
          <w:lang w:val="da-DK"/>
        </w:rPr>
        <w:t>inflammatoriske lægemidler</w:t>
      </w:r>
      <w:r>
        <w:rPr>
          <w:lang w:val="da-DK"/>
        </w:rPr>
        <w:t xml:space="preserve">, </w:t>
      </w:r>
      <w:r w:rsidRPr="002A00F0">
        <w:rPr>
          <w:lang w:val="da-DK"/>
        </w:rPr>
        <w:t>kan virkningen af irbesartan nedsættes.</w:t>
      </w:r>
    </w:p>
    <w:p w14:paraId="059C319C" w14:textId="77777777" w:rsidR="001B06FB" w:rsidRPr="002A00F0" w:rsidRDefault="001B06FB">
      <w:pPr>
        <w:pStyle w:val="EMEABodyText"/>
        <w:rPr>
          <w:lang w:val="da-DK"/>
        </w:rPr>
      </w:pPr>
    </w:p>
    <w:p w14:paraId="5427F3E1" w14:textId="77777777" w:rsidR="001B06FB" w:rsidRPr="002A00F0" w:rsidRDefault="001B06FB" w:rsidP="001B06FB">
      <w:pPr>
        <w:pStyle w:val="EMEAHeading3"/>
        <w:rPr>
          <w:lang w:val="da-DK"/>
        </w:rPr>
      </w:pPr>
      <w:r w:rsidRPr="002A00F0">
        <w:rPr>
          <w:lang w:val="da-DK"/>
        </w:rPr>
        <w:t xml:space="preserve">Brug af </w:t>
      </w:r>
      <w:r>
        <w:rPr>
          <w:lang w:val="da-DK"/>
        </w:rPr>
        <w:t>Karvea</w:t>
      </w:r>
      <w:r w:rsidRPr="002A00F0">
        <w:rPr>
          <w:lang w:val="da-DK"/>
        </w:rPr>
        <w:t xml:space="preserve"> sammen med mad og drikke</w:t>
      </w:r>
    </w:p>
    <w:p w14:paraId="1BC3E026" w14:textId="77777777" w:rsidR="001B06FB" w:rsidRPr="002A00F0" w:rsidRDefault="001B06FB" w:rsidP="001B06FB">
      <w:pPr>
        <w:pStyle w:val="EMEABodyText"/>
        <w:rPr>
          <w:lang w:val="da-DK"/>
        </w:rPr>
      </w:pPr>
      <w:r>
        <w:rPr>
          <w:lang w:val="da-DK"/>
        </w:rPr>
        <w:t>Karvea</w:t>
      </w:r>
      <w:r w:rsidRPr="002A00F0">
        <w:rPr>
          <w:lang w:val="da-DK"/>
        </w:rPr>
        <w:t xml:space="preserve"> kan tages med og uden mad.</w:t>
      </w:r>
    </w:p>
    <w:p w14:paraId="447ACA60" w14:textId="77777777" w:rsidR="001B06FB" w:rsidRPr="002A00F0" w:rsidRDefault="001B06FB">
      <w:pPr>
        <w:pStyle w:val="EMEABodyText"/>
        <w:rPr>
          <w:lang w:val="da-DK"/>
        </w:rPr>
      </w:pPr>
    </w:p>
    <w:p w14:paraId="35B2A409" w14:textId="77777777" w:rsidR="001B06FB" w:rsidRDefault="001B06FB" w:rsidP="001B06FB">
      <w:pPr>
        <w:pStyle w:val="EMEAHeading3"/>
        <w:rPr>
          <w:lang w:val="da-DK"/>
        </w:rPr>
      </w:pPr>
      <w:r w:rsidRPr="002A00F0">
        <w:rPr>
          <w:lang w:val="da-DK"/>
        </w:rPr>
        <w:t>Graviditet og amning</w:t>
      </w:r>
    </w:p>
    <w:p w14:paraId="214BBAF9" w14:textId="77777777" w:rsidR="001B06FB" w:rsidRPr="00984B27" w:rsidRDefault="001B06FB" w:rsidP="001B06FB">
      <w:pPr>
        <w:pStyle w:val="EMEAHeading3"/>
        <w:rPr>
          <w:lang w:val="da-DK"/>
        </w:rPr>
      </w:pPr>
      <w:r w:rsidRPr="00984B27">
        <w:rPr>
          <w:lang w:val="da-DK"/>
        </w:rPr>
        <w:t>Graviditet</w:t>
      </w:r>
    </w:p>
    <w:p w14:paraId="7150A3CB" w14:textId="77777777" w:rsidR="00500DD4" w:rsidRPr="000B22B8" w:rsidRDefault="00500DD4" w:rsidP="00500DD4">
      <w:pPr>
        <w:suppressAutoHyphens/>
        <w:rPr>
          <w:szCs w:val="22"/>
          <w:lang w:val="da-DK"/>
        </w:rPr>
      </w:pPr>
      <w:r w:rsidRPr="000B22B8">
        <w:rPr>
          <w:szCs w:val="22"/>
          <w:lang w:val="da-DK"/>
        </w:rPr>
        <w:t xml:space="preserve">Hvis du er gravid eller ammer, har mistanke om, at du er gravid, eller planlægger at blive gravid, skal du spørge din læge til råds, før du tager </w:t>
      </w:r>
      <w:r>
        <w:rPr>
          <w:szCs w:val="22"/>
          <w:lang w:val="da-DK"/>
        </w:rPr>
        <w:t>Karvea</w:t>
      </w:r>
      <w:r w:rsidRPr="000B22B8">
        <w:rPr>
          <w:szCs w:val="22"/>
          <w:lang w:val="da-DK"/>
        </w:rPr>
        <w:t xml:space="preserve">. </w:t>
      </w:r>
    </w:p>
    <w:p w14:paraId="3DA88B92" w14:textId="77777777" w:rsidR="00500DD4" w:rsidRPr="000B22B8" w:rsidRDefault="00500DD4" w:rsidP="00500DD4">
      <w:pPr>
        <w:rPr>
          <w:lang w:val="da-DK"/>
        </w:rPr>
      </w:pPr>
      <w:r w:rsidRPr="000B22B8">
        <w:rPr>
          <w:lang w:val="da-DK"/>
        </w:rPr>
        <w:t xml:space="preserve">Din læge vil normalt anbefale, at du stopper med at tage </w:t>
      </w:r>
      <w:r>
        <w:rPr>
          <w:lang w:val="da-DK"/>
        </w:rPr>
        <w:t>Karvea</w:t>
      </w:r>
      <w:r w:rsidRPr="000B22B8">
        <w:rPr>
          <w:lang w:val="da-DK"/>
        </w:rPr>
        <w:t>, inden du bliver gravid, eller så snart du ved, at du er gravid</w:t>
      </w:r>
      <w:r w:rsidR="001E4BC5">
        <w:rPr>
          <w:lang w:val="da-DK"/>
        </w:rPr>
        <w:t>,</w:t>
      </w:r>
      <w:r w:rsidRPr="000B22B8">
        <w:rPr>
          <w:lang w:val="da-DK"/>
        </w:rPr>
        <w:t xml:space="preserve"> og anbefale, at du tager anden medicin i stedet for </w:t>
      </w:r>
      <w:r>
        <w:rPr>
          <w:lang w:val="da-DK"/>
        </w:rPr>
        <w:t>Karvea</w:t>
      </w:r>
      <w:r w:rsidRPr="000B22B8">
        <w:rPr>
          <w:lang w:val="da-DK"/>
        </w:rPr>
        <w:t xml:space="preserve">. </w:t>
      </w:r>
    </w:p>
    <w:p w14:paraId="05FF3E61" w14:textId="77777777" w:rsidR="00500DD4" w:rsidRDefault="00500DD4" w:rsidP="00617ED1">
      <w:pPr>
        <w:rPr>
          <w:lang w:val="da-DK"/>
        </w:rPr>
      </w:pPr>
      <w:r>
        <w:rPr>
          <w:lang w:val="da-DK"/>
        </w:rPr>
        <w:t>Karvea</w:t>
      </w:r>
      <w:r w:rsidRPr="000B22B8">
        <w:rPr>
          <w:lang w:val="da-DK"/>
        </w:rPr>
        <w:t xml:space="preserve"> </w:t>
      </w:r>
      <w:r w:rsidRPr="000B22B8">
        <w:rPr>
          <w:color w:val="333333"/>
          <w:lang w:val="da-DK"/>
        </w:rPr>
        <w:t>frarådes tidligt i graviditeten</w:t>
      </w:r>
      <w:r w:rsidRPr="000B22B8">
        <w:rPr>
          <w:lang w:val="da-DK"/>
        </w:rPr>
        <w:t>, og du må ikke tage det, hvis du er længere end 3 måneder henne i graviditet</w:t>
      </w:r>
      <w:r w:rsidR="001E4BC5">
        <w:rPr>
          <w:lang w:val="da-DK"/>
        </w:rPr>
        <w:t>en</w:t>
      </w:r>
      <w:r w:rsidRPr="000B22B8">
        <w:rPr>
          <w:lang w:val="da-DK"/>
        </w:rPr>
        <w:t>, da det kan skade dit barn alvorligt, hvis du tager det efter tredje måned af graviditeten</w:t>
      </w:r>
    </w:p>
    <w:p w14:paraId="2C08B6A7" w14:textId="77777777" w:rsidR="001B06FB" w:rsidRDefault="001B06FB" w:rsidP="001B06FB">
      <w:pPr>
        <w:pStyle w:val="EMEABodyText"/>
        <w:rPr>
          <w:lang w:val="da-DK"/>
        </w:rPr>
      </w:pPr>
    </w:p>
    <w:p w14:paraId="6553ECF9" w14:textId="77777777" w:rsidR="001B06FB" w:rsidRPr="00984B27" w:rsidRDefault="001B06FB" w:rsidP="001B06FB">
      <w:pPr>
        <w:pStyle w:val="EMEAHeading3"/>
        <w:rPr>
          <w:lang w:val="da-DK"/>
        </w:rPr>
      </w:pPr>
      <w:r w:rsidRPr="00984B27">
        <w:rPr>
          <w:lang w:val="da-DK"/>
        </w:rPr>
        <w:t>Amning</w:t>
      </w:r>
    </w:p>
    <w:p w14:paraId="5FB6F129" w14:textId="77777777" w:rsidR="001B06FB" w:rsidRPr="00592CB0" w:rsidRDefault="001B06FB" w:rsidP="001B06FB">
      <w:pPr>
        <w:pStyle w:val="EMEABodyText"/>
        <w:rPr>
          <w:lang w:val="da-DK"/>
        </w:rPr>
      </w:pPr>
      <w:r>
        <w:rPr>
          <w:lang w:val="da-DK"/>
        </w:rPr>
        <w:t>Fortæl det til lægen, hvis du ammer eller skal til at amme. Karvea anbefales ikke til ammende mødre, og lægen vil sædvanligvis vælge en anden behandling til dig, hvis du ønsker at amme dit barn, især hvis dit barn er nyfødt eller født for tidligt.</w:t>
      </w:r>
    </w:p>
    <w:p w14:paraId="084E9088" w14:textId="77777777" w:rsidR="001B06FB" w:rsidRPr="002A00F0" w:rsidRDefault="001B06FB" w:rsidP="001B06FB">
      <w:pPr>
        <w:pStyle w:val="EMEABodyText"/>
        <w:rPr>
          <w:lang w:val="da-DK"/>
        </w:rPr>
      </w:pPr>
    </w:p>
    <w:p w14:paraId="490B74B1" w14:textId="77777777" w:rsidR="001B06FB" w:rsidRPr="002A00F0" w:rsidRDefault="001B06FB" w:rsidP="001B06FB">
      <w:pPr>
        <w:pStyle w:val="EMEAHeading3"/>
        <w:rPr>
          <w:lang w:val="da-DK"/>
        </w:rPr>
      </w:pPr>
      <w:r w:rsidRPr="002A00F0">
        <w:rPr>
          <w:lang w:val="da-DK"/>
        </w:rPr>
        <w:lastRenderedPageBreak/>
        <w:t>Trafik- og arbejdssikkerhed</w:t>
      </w:r>
    </w:p>
    <w:p w14:paraId="5788887C" w14:textId="77777777" w:rsidR="001B06FB" w:rsidRPr="002A00F0" w:rsidRDefault="001B06FB">
      <w:pPr>
        <w:pStyle w:val="EMEABodyText"/>
        <w:rPr>
          <w:lang w:val="da-DK"/>
        </w:rPr>
      </w:pPr>
      <w:r>
        <w:rPr>
          <w:lang w:val="da-DK"/>
        </w:rPr>
        <w:t>Karvea</w:t>
      </w:r>
      <w:r w:rsidRPr="002A00F0">
        <w:rPr>
          <w:lang w:val="da-DK"/>
        </w:rPr>
        <w:t xml:space="preserve"> påvirker sandsynligvis ikke din evne til at køre bil eller betjene maskiner. Men man kan opleve svimmelhed eller træthed, når man behandles for forhøjet blodtryk. Hvis du </w:t>
      </w:r>
      <w:r w:rsidR="00027BA6">
        <w:rPr>
          <w:lang w:val="da-DK"/>
        </w:rPr>
        <w:t>bliver</w:t>
      </w:r>
      <w:r w:rsidR="00027BA6" w:rsidRPr="002A00F0">
        <w:rPr>
          <w:lang w:val="da-DK"/>
        </w:rPr>
        <w:t xml:space="preserve"> </w:t>
      </w:r>
      <w:r w:rsidRPr="002A00F0">
        <w:rPr>
          <w:lang w:val="da-DK"/>
        </w:rPr>
        <w:t xml:space="preserve">svimmel eller træt, </w:t>
      </w:r>
      <w:r w:rsidR="00500DD4">
        <w:rPr>
          <w:lang w:val="da-DK"/>
        </w:rPr>
        <w:t>skal</w:t>
      </w:r>
      <w:r w:rsidRPr="002A00F0">
        <w:rPr>
          <w:lang w:val="da-DK"/>
        </w:rPr>
        <w:t xml:space="preserve"> du kontakte lægen, inden du kører bil eller betjener maskiner.</w:t>
      </w:r>
    </w:p>
    <w:p w14:paraId="2BE8E340" w14:textId="77777777" w:rsidR="001B06FB" w:rsidRPr="002A00F0" w:rsidRDefault="001B06FB" w:rsidP="001B06FB">
      <w:pPr>
        <w:pStyle w:val="EMEABodyText"/>
        <w:rPr>
          <w:noProof/>
          <w:lang w:val="da-DK"/>
        </w:rPr>
      </w:pPr>
    </w:p>
    <w:p w14:paraId="2062DECD" w14:textId="77777777" w:rsidR="00C64481" w:rsidRDefault="001B06FB" w:rsidP="001B06FB">
      <w:pPr>
        <w:pStyle w:val="EMEABodyText"/>
        <w:rPr>
          <w:lang w:val="da-DK"/>
        </w:rPr>
      </w:pPr>
      <w:r>
        <w:rPr>
          <w:b/>
          <w:lang w:val="da-DK"/>
        </w:rPr>
        <w:t>Karvea</w:t>
      </w:r>
      <w:r w:rsidRPr="00616B11">
        <w:rPr>
          <w:b/>
          <w:lang w:val="da-DK"/>
        </w:rPr>
        <w:t xml:space="preserve"> indeholder la</w:t>
      </w:r>
      <w:r>
        <w:rPr>
          <w:b/>
          <w:lang w:val="da-DK"/>
        </w:rPr>
        <w:t>c</w:t>
      </w:r>
      <w:r w:rsidRPr="00616B11">
        <w:rPr>
          <w:b/>
          <w:lang w:val="da-DK"/>
        </w:rPr>
        <w:t>tose</w:t>
      </w:r>
    </w:p>
    <w:p w14:paraId="0C0A1C11" w14:textId="77777777" w:rsidR="001B06FB" w:rsidRPr="00616B11" w:rsidRDefault="001B06FB" w:rsidP="001B06FB">
      <w:pPr>
        <w:pStyle w:val="EMEABodyText"/>
        <w:rPr>
          <w:lang w:val="da-DK"/>
        </w:rPr>
      </w:pPr>
      <w:r>
        <w:rPr>
          <w:lang w:val="da-DK"/>
        </w:rPr>
        <w:t>Kontakt lægen, før du tager de</w:t>
      </w:r>
      <w:r w:rsidR="005C2E7F">
        <w:rPr>
          <w:lang w:val="da-DK"/>
        </w:rPr>
        <w:t>tte lægemiddel</w:t>
      </w:r>
      <w:r>
        <w:rPr>
          <w:lang w:val="da-DK"/>
        </w:rPr>
        <w:t>, h</w:t>
      </w:r>
      <w:r w:rsidRPr="00616B11">
        <w:rPr>
          <w:lang w:val="da-DK"/>
        </w:rPr>
        <w:t xml:space="preserve">vis lægen har fortalt dig, at du </w:t>
      </w:r>
      <w:r>
        <w:rPr>
          <w:lang w:val="da-DK"/>
        </w:rPr>
        <w:t>ikke tåler visse</w:t>
      </w:r>
      <w:r w:rsidRPr="00616B11">
        <w:rPr>
          <w:lang w:val="da-DK"/>
        </w:rPr>
        <w:t xml:space="preserve"> sukkerarter.</w:t>
      </w:r>
    </w:p>
    <w:p w14:paraId="7AE3777D" w14:textId="77777777" w:rsidR="001B06FB" w:rsidRPr="002A00F0" w:rsidRDefault="001B06FB" w:rsidP="001B06FB">
      <w:pPr>
        <w:pStyle w:val="EMEABodyText"/>
        <w:rPr>
          <w:lang w:val="da-DK"/>
        </w:rPr>
      </w:pPr>
    </w:p>
    <w:p w14:paraId="036BE2E9" w14:textId="77777777" w:rsidR="008D5685" w:rsidRPr="00617ED1" w:rsidRDefault="008D5685" w:rsidP="008D5685">
      <w:pPr>
        <w:rPr>
          <w:b/>
          <w:bCs/>
          <w:lang w:val="da-DK"/>
        </w:rPr>
      </w:pPr>
      <w:r w:rsidRPr="00617ED1">
        <w:rPr>
          <w:b/>
          <w:bCs/>
          <w:lang w:val="da-DK"/>
        </w:rPr>
        <w:t>Karvea indeholder natrium</w:t>
      </w:r>
    </w:p>
    <w:p w14:paraId="5CECB8B8" w14:textId="77777777" w:rsidR="008D5685" w:rsidRPr="00617ED1" w:rsidRDefault="008D5685" w:rsidP="008D5685">
      <w:pPr>
        <w:rPr>
          <w:lang w:val="da-DK"/>
        </w:rPr>
      </w:pPr>
      <w:r w:rsidRPr="00617ED1">
        <w:rPr>
          <w:lang w:val="da-DK"/>
        </w:rPr>
        <w:t>Dette lægemiddel indeholder mindre end 1 mmol (23 mg) natrium pr. tablet, dvs. det er i det væsentlige natriumfrit.</w:t>
      </w:r>
    </w:p>
    <w:p w14:paraId="00774DE7" w14:textId="77777777" w:rsidR="001B06FB" w:rsidRPr="002A00F0" w:rsidRDefault="001B06FB" w:rsidP="001B06FB">
      <w:pPr>
        <w:pStyle w:val="EMEABodyText"/>
        <w:rPr>
          <w:lang w:val="da-DK"/>
        </w:rPr>
      </w:pPr>
    </w:p>
    <w:p w14:paraId="7BF44F56" w14:textId="77777777" w:rsidR="001B06FB" w:rsidRPr="002A00F0" w:rsidRDefault="001B06FB" w:rsidP="001B06FB">
      <w:pPr>
        <w:pStyle w:val="EMEAHeading1"/>
        <w:rPr>
          <w:lang w:val="da-DK"/>
        </w:rPr>
      </w:pPr>
      <w:r w:rsidRPr="002A00F0">
        <w:rPr>
          <w:lang w:val="da-DK"/>
        </w:rPr>
        <w:t>3.</w:t>
      </w:r>
      <w:r w:rsidRPr="002A00F0">
        <w:rPr>
          <w:lang w:val="da-DK"/>
        </w:rPr>
        <w:tab/>
      </w:r>
      <w:r w:rsidR="00500DD4" w:rsidRPr="00B032CF">
        <w:rPr>
          <w:caps w:val="0"/>
          <w:lang w:val="da-DK"/>
        </w:rPr>
        <w:t xml:space="preserve">Sådan skal du tage </w:t>
      </w:r>
      <w:r w:rsidR="00500DD4">
        <w:rPr>
          <w:caps w:val="0"/>
          <w:lang w:val="da-DK"/>
        </w:rPr>
        <w:t>Karvea</w:t>
      </w:r>
    </w:p>
    <w:p w14:paraId="66948DD4" w14:textId="77777777" w:rsidR="001B06FB" w:rsidRPr="002A00F0" w:rsidRDefault="001B06FB" w:rsidP="001B06FB">
      <w:pPr>
        <w:pStyle w:val="EMEAHeading1"/>
        <w:rPr>
          <w:lang w:val="da-DK"/>
        </w:rPr>
      </w:pPr>
    </w:p>
    <w:p w14:paraId="6C11DF7F" w14:textId="77777777" w:rsidR="001B06FB" w:rsidRPr="002A00F0" w:rsidRDefault="001B06FB" w:rsidP="001B06FB">
      <w:pPr>
        <w:pStyle w:val="EMEABodyText"/>
        <w:rPr>
          <w:lang w:val="da-DK"/>
        </w:rPr>
      </w:pPr>
      <w:r w:rsidRPr="002A00F0">
        <w:rPr>
          <w:lang w:val="da-DK"/>
        </w:rPr>
        <w:t xml:space="preserve">Tag altid </w:t>
      </w:r>
      <w:r>
        <w:rPr>
          <w:lang w:val="da-DK"/>
        </w:rPr>
        <w:t>Karvea</w:t>
      </w:r>
      <w:r w:rsidRPr="002A00F0">
        <w:rPr>
          <w:lang w:val="da-DK"/>
        </w:rPr>
        <w:t xml:space="preserve"> nøjagtigt efter lægens anvisning. Er du i tvivl, så spørg lægen eller </w:t>
      </w:r>
      <w:r w:rsidR="00500DD4">
        <w:rPr>
          <w:lang w:val="da-DK"/>
        </w:rPr>
        <w:t xml:space="preserve">på </w:t>
      </w:r>
      <w:r w:rsidRPr="002A00F0">
        <w:rPr>
          <w:lang w:val="da-DK"/>
        </w:rPr>
        <w:t>apoteket.</w:t>
      </w:r>
    </w:p>
    <w:p w14:paraId="04B7F10B" w14:textId="77777777" w:rsidR="001B06FB" w:rsidRDefault="001B06FB">
      <w:pPr>
        <w:pStyle w:val="EMEABodyText"/>
        <w:rPr>
          <w:lang w:val="da-DK"/>
        </w:rPr>
      </w:pPr>
    </w:p>
    <w:p w14:paraId="1FA6E7AC" w14:textId="77777777" w:rsidR="001B06FB" w:rsidRDefault="001B06FB" w:rsidP="001B06FB">
      <w:pPr>
        <w:pStyle w:val="EMEAHeading3"/>
        <w:rPr>
          <w:lang w:val="da-DK"/>
        </w:rPr>
      </w:pPr>
      <w:r>
        <w:rPr>
          <w:lang w:val="da-DK"/>
        </w:rPr>
        <w:t>Sådan tages tabletterne</w:t>
      </w:r>
    </w:p>
    <w:p w14:paraId="61127F8F" w14:textId="77777777" w:rsidR="001B06FB" w:rsidRPr="002A00F0" w:rsidRDefault="001B06FB" w:rsidP="001B06FB">
      <w:pPr>
        <w:pStyle w:val="EMEABodyText"/>
        <w:rPr>
          <w:lang w:val="da-DK"/>
        </w:rPr>
      </w:pPr>
      <w:r>
        <w:rPr>
          <w:lang w:val="da-DK"/>
        </w:rPr>
        <w:t>Karvea</w:t>
      </w:r>
      <w:r w:rsidRPr="002A00F0">
        <w:rPr>
          <w:lang w:val="da-DK"/>
        </w:rPr>
        <w:t xml:space="preserve"> skal tages </w:t>
      </w:r>
      <w:r w:rsidRPr="00F52C62">
        <w:rPr>
          <w:b/>
          <w:lang w:val="da-DK"/>
        </w:rPr>
        <w:t>gennem munden</w:t>
      </w:r>
      <w:r w:rsidRPr="002A00F0">
        <w:rPr>
          <w:lang w:val="da-DK"/>
        </w:rPr>
        <w:t xml:space="preserve">. Tabletterne skal </w:t>
      </w:r>
      <w:r>
        <w:rPr>
          <w:lang w:val="da-DK"/>
        </w:rPr>
        <w:t>synkes</w:t>
      </w:r>
      <w:r w:rsidRPr="002A00F0">
        <w:rPr>
          <w:lang w:val="da-DK"/>
        </w:rPr>
        <w:t xml:space="preserve"> med en tilstrækkelig mængde væske (for eksempel 1 glas vand). Du kan tage </w:t>
      </w:r>
      <w:r>
        <w:rPr>
          <w:lang w:val="da-DK"/>
        </w:rPr>
        <w:t>Karvea</w:t>
      </w:r>
      <w:r w:rsidRPr="002A00F0">
        <w:rPr>
          <w:lang w:val="da-DK"/>
        </w:rPr>
        <w:t xml:space="preserve"> med eller uden mad. Prøv at tage medicinen på ca. samme tidspunkt hver dag. Det er vigtigt, at du fortsætter med at tage </w:t>
      </w:r>
      <w:r>
        <w:rPr>
          <w:lang w:val="da-DK"/>
        </w:rPr>
        <w:t>Karvea</w:t>
      </w:r>
      <w:r w:rsidRPr="002A00F0">
        <w:rPr>
          <w:lang w:val="da-DK"/>
        </w:rPr>
        <w:t>, indtil lægen siger du kan stoppe.</w:t>
      </w:r>
    </w:p>
    <w:p w14:paraId="1DB47521" w14:textId="77777777" w:rsidR="001B06FB" w:rsidRDefault="001B06FB">
      <w:pPr>
        <w:pStyle w:val="EMEABodyText"/>
        <w:rPr>
          <w:lang w:val="da-DK"/>
        </w:rPr>
      </w:pPr>
    </w:p>
    <w:p w14:paraId="2EFE4736" w14:textId="77777777" w:rsidR="001B06FB" w:rsidRPr="00175655" w:rsidRDefault="001B06FB" w:rsidP="001B06FB">
      <w:pPr>
        <w:pStyle w:val="EMEABodyTextIndent"/>
        <w:tabs>
          <w:tab w:val="num" w:pos="567"/>
        </w:tabs>
        <w:rPr>
          <w:b/>
          <w:lang w:val="da-DK"/>
        </w:rPr>
      </w:pPr>
      <w:r w:rsidRPr="00175655">
        <w:rPr>
          <w:b/>
          <w:lang w:val="da-DK"/>
        </w:rPr>
        <w:t>Patienter med højt blodtryk</w:t>
      </w:r>
    </w:p>
    <w:p w14:paraId="6BFE9C62" w14:textId="77777777" w:rsidR="001B06FB" w:rsidRPr="002A00F0" w:rsidRDefault="001B06FB" w:rsidP="001B06FB">
      <w:pPr>
        <w:pStyle w:val="EMEABodyText"/>
        <w:ind w:left="567"/>
        <w:rPr>
          <w:lang w:val="da-DK"/>
        </w:rPr>
      </w:pPr>
      <w:r w:rsidRPr="002A00F0">
        <w:rPr>
          <w:lang w:val="da-DK"/>
        </w:rPr>
        <w:t xml:space="preserve">Den sædvanlige dosis er 150 mg 1 gang dagligt. Dosis kan senere øges til 300 mg 1 gang dagligt </w:t>
      </w:r>
      <w:r>
        <w:rPr>
          <w:lang w:val="da-DK"/>
        </w:rPr>
        <w:t xml:space="preserve">afhængig af </w:t>
      </w:r>
      <w:r w:rsidRPr="002A00F0">
        <w:rPr>
          <w:lang w:val="da-DK"/>
        </w:rPr>
        <w:t xml:space="preserve">blodtryksmålingerne.  </w:t>
      </w:r>
    </w:p>
    <w:p w14:paraId="21C25D88" w14:textId="77777777" w:rsidR="001B06FB" w:rsidRPr="002A00F0" w:rsidRDefault="001B06FB">
      <w:pPr>
        <w:pStyle w:val="EMEABodyText"/>
        <w:rPr>
          <w:lang w:val="da-DK"/>
        </w:rPr>
      </w:pPr>
    </w:p>
    <w:p w14:paraId="388ADCAF" w14:textId="77777777" w:rsidR="001B06FB" w:rsidRPr="00175655" w:rsidRDefault="001B06FB" w:rsidP="001B06FB">
      <w:pPr>
        <w:pStyle w:val="EMEABodyTextIndent"/>
        <w:tabs>
          <w:tab w:val="num" w:pos="567"/>
        </w:tabs>
        <w:rPr>
          <w:b/>
          <w:lang w:val="da-DK"/>
        </w:rPr>
      </w:pPr>
      <w:r w:rsidRPr="00175655">
        <w:rPr>
          <w:b/>
          <w:lang w:val="da-DK"/>
        </w:rPr>
        <w:t>Patienter med højt blodtryk og type 2</w:t>
      </w:r>
      <w:r w:rsidR="001E4BC5">
        <w:rPr>
          <w:b/>
          <w:lang w:val="da-DK"/>
        </w:rPr>
        <w:t xml:space="preserve"> </w:t>
      </w:r>
      <w:r w:rsidRPr="00175655">
        <w:rPr>
          <w:b/>
          <w:lang w:val="da-DK"/>
        </w:rPr>
        <w:t>diabetes med nyresygom</w:t>
      </w:r>
    </w:p>
    <w:p w14:paraId="4240FAD8" w14:textId="77777777" w:rsidR="001B06FB" w:rsidRDefault="001B06FB" w:rsidP="001B06FB">
      <w:pPr>
        <w:pStyle w:val="EMEABodyText"/>
        <w:ind w:left="567"/>
        <w:rPr>
          <w:lang w:val="da-DK"/>
        </w:rPr>
      </w:pPr>
      <w:r>
        <w:rPr>
          <w:lang w:val="da-DK"/>
        </w:rPr>
        <w:t>Hos patienter med højt blodtryk og type 2 diabetes</w:t>
      </w:r>
      <w:r w:rsidRPr="002A00F0">
        <w:rPr>
          <w:lang w:val="da-DK"/>
        </w:rPr>
        <w:t xml:space="preserve"> er 300 mg 1 gang dagligt den foretrukne vedligeholdelsesdosis til behandling af ledsagende nyresygdom.</w:t>
      </w:r>
    </w:p>
    <w:p w14:paraId="51E3FF11" w14:textId="77777777" w:rsidR="001B06FB" w:rsidRPr="002A00F0" w:rsidRDefault="001B06FB" w:rsidP="001B06FB">
      <w:pPr>
        <w:pStyle w:val="EMEABodyText"/>
        <w:tabs>
          <w:tab w:val="num" w:pos="567"/>
        </w:tabs>
        <w:ind w:left="567"/>
        <w:rPr>
          <w:lang w:val="da-DK"/>
        </w:rPr>
      </w:pPr>
    </w:p>
    <w:p w14:paraId="32BD1DC5" w14:textId="77777777" w:rsidR="001B06FB" w:rsidRPr="00616B11" w:rsidRDefault="001B06FB">
      <w:pPr>
        <w:pStyle w:val="EMEABodyText"/>
        <w:rPr>
          <w:lang w:val="da-DK"/>
        </w:rPr>
      </w:pPr>
      <w:r w:rsidRPr="00616B11">
        <w:rPr>
          <w:lang w:val="da-DK"/>
        </w:rPr>
        <w:t xml:space="preserve">Lægen kan anbefale en lavere dosis, specielt til patienter, som bliver behandlet med </w:t>
      </w:r>
      <w:r w:rsidRPr="00616B11">
        <w:rPr>
          <w:b/>
          <w:lang w:val="da-DK"/>
        </w:rPr>
        <w:t>hæmodialyse</w:t>
      </w:r>
      <w:r w:rsidRPr="00616B11">
        <w:rPr>
          <w:lang w:val="da-DK"/>
        </w:rPr>
        <w:t xml:space="preserve"> eller til ældre patienter </w:t>
      </w:r>
      <w:r w:rsidRPr="00616B11">
        <w:rPr>
          <w:b/>
          <w:lang w:val="da-DK"/>
        </w:rPr>
        <w:t>over 75 år</w:t>
      </w:r>
      <w:r w:rsidRPr="00616B11">
        <w:rPr>
          <w:lang w:val="da-DK"/>
        </w:rPr>
        <w:t>.</w:t>
      </w:r>
    </w:p>
    <w:p w14:paraId="1C2BEC4E" w14:textId="77777777" w:rsidR="001B06FB" w:rsidRPr="002A00F0" w:rsidRDefault="001B06FB">
      <w:pPr>
        <w:pStyle w:val="EMEABodyText"/>
        <w:rPr>
          <w:lang w:val="da-DK"/>
        </w:rPr>
      </w:pPr>
    </w:p>
    <w:p w14:paraId="5C1528BA" w14:textId="77777777" w:rsidR="001B06FB" w:rsidRPr="002A00F0" w:rsidRDefault="001B06FB">
      <w:pPr>
        <w:pStyle w:val="EMEABodyText"/>
        <w:rPr>
          <w:lang w:val="da-DK"/>
        </w:rPr>
      </w:pPr>
      <w:r w:rsidRPr="002A00F0">
        <w:rPr>
          <w:lang w:val="da-DK"/>
        </w:rPr>
        <w:t>Den maksimale blodtryksnedsættende virkning skal være nået 4-6 uger efter behandlingsstart.</w:t>
      </w:r>
    </w:p>
    <w:p w14:paraId="32C850D8" w14:textId="77777777" w:rsidR="00500DD4" w:rsidRDefault="00500DD4" w:rsidP="00500DD4">
      <w:pPr>
        <w:keepNext/>
        <w:keepLines/>
        <w:outlineLvl w:val="2"/>
        <w:rPr>
          <w:b/>
          <w:szCs w:val="22"/>
          <w:lang w:val="da-DK"/>
        </w:rPr>
      </w:pPr>
    </w:p>
    <w:p w14:paraId="49D2502D" w14:textId="77777777" w:rsidR="00500DD4" w:rsidRPr="000B22B8" w:rsidRDefault="00500DD4" w:rsidP="00500DD4">
      <w:pPr>
        <w:keepNext/>
        <w:keepLines/>
        <w:outlineLvl w:val="2"/>
        <w:rPr>
          <w:b/>
          <w:lang w:val="da-DK"/>
        </w:rPr>
      </w:pPr>
      <w:r w:rsidRPr="000B22B8">
        <w:rPr>
          <w:b/>
          <w:szCs w:val="22"/>
          <w:lang w:val="da-DK"/>
        </w:rPr>
        <w:t xml:space="preserve">Børn og </w:t>
      </w:r>
      <w:r w:rsidRPr="000B22B8">
        <w:rPr>
          <w:b/>
          <w:noProof/>
          <w:szCs w:val="22"/>
          <w:lang w:val="da-DK"/>
        </w:rPr>
        <w:t>unge</w:t>
      </w:r>
      <w:r w:rsidR="00C64481">
        <w:rPr>
          <w:b/>
          <w:noProof/>
          <w:szCs w:val="22"/>
          <w:lang w:val="da-DK"/>
        </w:rPr>
        <w:t xml:space="preserve"> må ikke få Karvea</w:t>
      </w:r>
      <w:r w:rsidRPr="000B22B8">
        <w:rPr>
          <w:b/>
          <w:lang w:val="da-DK"/>
        </w:rPr>
        <w:t xml:space="preserve"> </w:t>
      </w:r>
    </w:p>
    <w:p w14:paraId="245AA2CB" w14:textId="77777777" w:rsidR="00500DD4" w:rsidRPr="000B22B8" w:rsidRDefault="00500DD4" w:rsidP="00500DD4">
      <w:pPr>
        <w:rPr>
          <w:lang w:val="da-DK"/>
        </w:rPr>
      </w:pPr>
      <w:r>
        <w:rPr>
          <w:lang w:val="da-DK"/>
        </w:rPr>
        <w:t>Karvea</w:t>
      </w:r>
      <w:r w:rsidRPr="000B22B8">
        <w:rPr>
          <w:lang w:val="da-DK"/>
        </w:rPr>
        <w:t xml:space="preserve"> må ikke gives til børn under 18 år. Hvis et barn sluger en eller flere tabletter, skal du straks kontakte lægen.</w:t>
      </w:r>
    </w:p>
    <w:p w14:paraId="4424146C" w14:textId="77777777" w:rsidR="001B06FB" w:rsidRPr="002A00F0" w:rsidRDefault="001B06FB">
      <w:pPr>
        <w:pStyle w:val="EMEABodyText"/>
        <w:rPr>
          <w:lang w:val="da-DK"/>
        </w:rPr>
      </w:pPr>
    </w:p>
    <w:p w14:paraId="3730426F" w14:textId="77777777" w:rsidR="001B06FB" w:rsidRPr="002A00F0" w:rsidRDefault="001B06FB" w:rsidP="001B06FB">
      <w:pPr>
        <w:pStyle w:val="EMEAHeading3"/>
        <w:rPr>
          <w:lang w:val="da-DK"/>
        </w:rPr>
      </w:pPr>
      <w:r w:rsidRPr="002A00F0">
        <w:rPr>
          <w:lang w:val="da-DK"/>
        </w:rPr>
        <w:t xml:space="preserve">Hvis du har taget for </w:t>
      </w:r>
      <w:r w:rsidR="00500DD4">
        <w:rPr>
          <w:lang w:val="da-DK"/>
        </w:rPr>
        <w:t>mange</w:t>
      </w:r>
      <w:r w:rsidRPr="002A00F0">
        <w:rPr>
          <w:lang w:val="da-DK"/>
        </w:rPr>
        <w:t xml:space="preserve"> </w:t>
      </w:r>
      <w:r>
        <w:rPr>
          <w:lang w:val="da-DK"/>
        </w:rPr>
        <w:t>Karvea</w:t>
      </w:r>
      <w:r w:rsidRPr="002A00F0">
        <w:rPr>
          <w:lang w:val="da-DK"/>
        </w:rPr>
        <w:t xml:space="preserve"> </w:t>
      </w:r>
    </w:p>
    <w:p w14:paraId="517175F0" w14:textId="77777777" w:rsidR="001B06FB" w:rsidRPr="002A00F0" w:rsidRDefault="001B06FB">
      <w:pPr>
        <w:pStyle w:val="EMEABodyText"/>
        <w:rPr>
          <w:lang w:val="da-DK"/>
        </w:rPr>
      </w:pPr>
      <w:r w:rsidRPr="002A00F0">
        <w:rPr>
          <w:lang w:val="da-DK"/>
        </w:rPr>
        <w:t>Hvis du ved et uheld har taget for mange tabletter, skal du omgående kontakte lægen.</w:t>
      </w:r>
    </w:p>
    <w:p w14:paraId="08C65B52" w14:textId="77777777" w:rsidR="001B06FB" w:rsidRDefault="001B06FB">
      <w:pPr>
        <w:pStyle w:val="EMEABodyText"/>
        <w:rPr>
          <w:lang w:val="da-DK"/>
        </w:rPr>
      </w:pPr>
    </w:p>
    <w:p w14:paraId="3CAA182E" w14:textId="77777777" w:rsidR="001B06FB" w:rsidRPr="00CB7038" w:rsidRDefault="001B06FB" w:rsidP="001B06FB">
      <w:pPr>
        <w:pStyle w:val="EMEAHeading3"/>
        <w:rPr>
          <w:lang w:val="da-DK"/>
        </w:rPr>
      </w:pPr>
      <w:r w:rsidRPr="002A00F0">
        <w:rPr>
          <w:lang w:val="da-DK"/>
        </w:rPr>
        <w:t xml:space="preserve">Hvis du har glemt at tage </w:t>
      </w:r>
      <w:r>
        <w:rPr>
          <w:lang w:val="da-DK"/>
        </w:rPr>
        <w:t>Karvea</w:t>
      </w:r>
    </w:p>
    <w:p w14:paraId="646E69CF" w14:textId="77777777" w:rsidR="001B06FB" w:rsidRPr="002A00F0" w:rsidRDefault="001B06FB">
      <w:pPr>
        <w:pStyle w:val="EMEABodyText"/>
        <w:rPr>
          <w:lang w:val="da-DK"/>
        </w:rPr>
      </w:pPr>
      <w:r w:rsidRPr="002A00F0">
        <w:rPr>
          <w:lang w:val="da-DK"/>
        </w:rPr>
        <w:t>Hvis du har glemt at tage en dosis, skal du blot tage den næste til sædvanlig tid. Tag ikke dobbeltdosis som erstatning for den glemte dosis.</w:t>
      </w:r>
    </w:p>
    <w:p w14:paraId="7ADE26E0" w14:textId="77777777" w:rsidR="001B06FB" w:rsidRPr="002A00F0" w:rsidRDefault="001B06FB">
      <w:pPr>
        <w:pStyle w:val="EMEABodyText"/>
        <w:rPr>
          <w:lang w:val="da-DK"/>
        </w:rPr>
      </w:pPr>
    </w:p>
    <w:p w14:paraId="3786692B" w14:textId="77777777" w:rsidR="001B06FB" w:rsidRPr="002A00F0" w:rsidRDefault="001B06FB" w:rsidP="001B06FB">
      <w:pPr>
        <w:pStyle w:val="EMEABodyText"/>
        <w:rPr>
          <w:lang w:val="da-DK"/>
        </w:rPr>
      </w:pPr>
      <w:r w:rsidRPr="002A00F0">
        <w:rPr>
          <w:lang w:val="da-DK"/>
        </w:rPr>
        <w:t>Spørg lægen eller apoteket hvis der er noget, du er i tvivl om eller følger dig usikker på</w:t>
      </w:r>
      <w:r>
        <w:rPr>
          <w:lang w:val="da-DK"/>
        </w:rPr>
        <w:t>.</w:t>
      </w:r>
    </w:p>
    <w:p w14:paraId="3A7D71F6" w14:textId="77777777" w:rsidR="001B06FB" w:rsidRPr="002A00F0" w:rsidRDefault="001B06FB">
      <w:pPr>
        <w:pStyle w:val="EMEABodyText"/>
        <w:rPr>
          <w:lang w:val="da-DK"/>
        </w:rPr>
      </w:pPr>
    </w:p>
    <w:p w14:paraId="7989ADF3" w14:textId="77777777" w:rsidR="001B06FB" w:rsidRPr="002A00F0" w:rsidRDefault="001B06FB">
      <w:pPr>
        <w:pStyle w:val="EMEABodyText"/>
        <w:rPr>
          <w:lang w:val="da-DK"/>
        </w:rPr>
      </w:pPr>
    </w:p>
    <w:p w14:paraId="31E33D56" w14:textId="77777777" w:rsidR="001B06FB" w:rsidRPr="002A00F0" w:rsidRDefault="001B06FB" w:rsidP="001B06FB">
      <w:pPr>
        <w:pStyle w:val="EMEAHeading1"/>
        <w:rPr>
          <w:lang w:val="da-DK"/>
        </w:rPr>
      </w:pPr>
      <w:r w:rsidRPr="002A00F0">
        <w:rPr>
          <w:lang w:val="da-DK"/>
        </w:rPr>
        <w:t>4.</w:t>
      </w:r>
      <w:r w:rsidRPr="002A00F0">
        <w:rPr>
          <w:lang w:val="da-DK"/>
        </w:rPr>
        <w:tab/>
      </w:r>
      <w:r w:rsidR="0068124C" w:rsidRPr="000B22B8">
        <w:rPr>
          <w:caps w:val="0"/>
          <w:lang w:val="da-DK"/>
        </w:rPr>
        <w:t>Bivirkninger</w:t>
      </w:r>
    </w:p>
    <w:p w14:paraId="75B4E208" w14:textId="77777777" w:rsidR="001B06FB" w:rsidRPr="002A00F0" w:rsidRDefault="001B06FB" w:rsidP="001B06FB">
      <w:pPr>
        <w:pStyle w:val="EMEAHeading1"/>
        <w:rPr>
          <w:lang w:val="da-DK"/>
        </w:rPr>
      </w:pPr>
    </w:p>
    <w:p w14:paraId="37504C49" w14:textId="77777777" w:rsidR="0068124C" w:rsidRPr="000B22B8" w:rsidRDefault="0068124C" w:rsidP="0068124C">
      <w:pPr>
        <w:rPr>
          <w:szCs w:val="22"/>
          <w:lang w:val="da-DK"/>
        </w:rPr>
      </w:pPr>
      <w:r w:rsidRPr="000B22B8">
        <w:rPr>
          <w:szCs w:val="22"/>
          <w:lang w:val="da-DK"/>
        </w:rPr>
        <w:t>Dette lægemiddel kan som al anden medicin give bivirkninger, men ikke alle får bivirkninger.</w:t>
      </w:r>
    </w:p>
    <w:p w14:paraId="1E8B5E45" w14:textId="77777777" w:rsidR="001B06FB" w:rsidRDefault="001B06FB" w:rsidP="001B06FB">
      <w:pPr>
        <w:pStyle w:val="EMEABodyText"/>
        <w:rPr>
          <w:noProof/>
          <w:lang w:val="da-DK"/>
        </w:rPr>
      </w:pPr>
      <w:r w:rsidRPr="002A00F0">
        <w:rPr>
          <w:noProof/>
          <w:lang w:val="da-DK"/>
        </w:rPr>
        <w:t>Nogle af disse bivirkninger kan være alvorlige og kan kræve medicinsk behandling.</w:t>
      </w:r>
    </w:p>
    <w:p w14:paraId="63AC370F" w14:textId="77777777" w:rsidR="001B06FB" w:rsidRDefault="001B06FB" w:rsidP="001B06FB">
      <w:pPr>
        <w:pStyle w:val="EMEABodyText"/>
        <w:rPr>
          <w:noProof/>
          <w:lang w:val="da-DK"/>
        </w:rPr>
      </w:pPr>
    </w:p>
    <w:p w14:paraId="60C92AEA" w14:textId="77777777" w:rsidR="001B06FB" w:rsidRPr="00F15B90" w:rsidRDefault="001B06FB" w:rsidP="001B06FB">
      <w:pPr>
        <w:pStyle w:val="EMEABodyText"/>
        <w:rPr>
          <w:b/>
          <w:lang w:val="da-DK"/>
        </w:rPr>
      </w:pPr>
      <w:r w:rsidRPr="002A00F0">
        <w:rPr>
          <w:lang w:val="da-DK"/>
        </w:rPr>
        <w:t xml:space="preserve">Som ved anden medicin af samme type, er der hos patienter, der har modtaget behandling med irbesartan, rapporteret sjældne tilfælde af allergiske hudreaktioner (udslæt, nældefeber) samt </w:t>
      </w:r>
      <w:r w:rsidRPr="002A00F0">
        <w:rPr>
          <w:lang w:val="da-DK"/>
        </w:rPr>
        <w:lastRenderedPageBreak/>
        <w:t xml:space="preserve">opsvulmet ansigt, læber og/eller tunge. Hvis du </w:t>
      </w:r>
      <w:r>
        <w:rPr>
          <w:lang w:val="da-DK"/>
        </w:rPr>
        <w:t>får et eller flere af disse symptomer</w:t>
      </w:r>
      <w:r w:rsidRPr="002A00F0">
        <w:rPr>
          <w:lang w:val="da-DK"/>
        </w:rPr>
        <w:t xml:space="preserve"> eller får åndenød, </w:t>
      </w:r>
      <w:r w:rsidRPr="00F15B90">
        <w:rPr>
          <w:b/>
          <w:lang w:val="da-DK"/>
        </w:rPr>
        <w:t xml:space="preserve">skal du holde op med at tage </w:t>
      </w:r>
      <w:r>
        <w:rPr>
          <w:b/>
          <w:lang w:val="da-DK"/>
        </w:rPr>
        <w:t>Karvea</w:t>
      </w:r>
      <w:r w:rsidRPr="00F15B90">
        <w:rPr>
          <w:b/>
          <w:lang w:val="da-DK"/>
        </w:rPr>
        <w:t xml:space="preserve"> og straks søge lægehjælp.</w:t>
      </w:r>
    </w:p>
    <w:p w14:paraId="20804580" w14:textId="77777777" w:rsidR="001B06FB" w:rsidRPr="005D0D4C" w:rsidRDefault="001B06FB" w:rsidP="001B06FB">
      <w:pPr>
        <w:pStyle w:val="EMEABodyText"/>
        <w:rPr>
          <w:lang w:val="da-DK"/>
        </w:rPr>
      </w:pPr>
    </w:p>
    <w:p w14:paraId="73F707F4" w14:textId="77777777" w:rsidR="001B06FB" w:rsidRPr="002A00F0" w:rsidRDefault="00C64481" w:rsidP="001B06FB">
      <w:pPr>
        <w:pStyle w:val="EMEABodyText"/>
        <w:rPr>
          <w:lang w:val="da-DK"/>
        </w:rPr>
      </w:pPr>
      <w:r>
        <w:rPr>
          <w:lang w:val="da-DK"/>
        </w:rPr>
        <w:t>Hyppigheden af n</w:t>
      </w:r>
      <w:r w:rsidR="001B06FB" w:rsidRPr="002A00F0">
        <w:rPr>
          <w:lang w:val="da-DK"/>
        </w:rPr>
        <w:t>edenstående bivirkninger</w:t>
      </w:r>
      <w:r>
        <w:rPr>
          <w:lang w:val="da-DK"/>
        </w:rPr>
        <w:t xml:space="preserve"> er</w:t>
      </w:r>
      <w:r w:rsidR="001B06FB" w:rsidRPr="002A00F0">
        <w:rPr>
          <w:lang w:val="da-DK"/>
        </w:rPr>
        <w:t xml:space="preserve"> angive</w:t>
      </w:r>
      <w:r>
        <w:rPr>
          <w:lang w:val="da-DK"/>
        </w:rPr>
        <w:t>t</w:t>
      </w:r>
      <w:r w:rsidR="001B06FB" w:rsidRPr="002A00F0">
        <w:rPr>
          <w:lang w:val="da-DK"/>
        </w:rPr>
        <w:t xml:space="preserve"> på følgende måde:</w:t>
      </w:r>
    </w:p>
    <w:p w14:paraId="66F90E47" w14:textId="77777777" w:rsidR="001B06FB" w:rsidRPr="002A00F0" w:rsidRDefault="001B06FB" w:rsidP="001B06FB">
      <w:pPr>
        <w:pStyle w:val="EMEABodyText"/>
        <w:rPr>
          <w:lang w:val="da-DK"/>
        </w:rPr>
      </w:pPr>
      <w:r w:rsidRPr="002A00F0">
        <w:rPr>
          <w:lang w:val="da-DK"/>
        </w:rPr>
        <w:t>Meget almindelig:</w:t>
      </w:r>
      <w:r w:rsidR="0068124C" w:rsidRPr="0068124C">
        <w:rPr>
          <w:lang w:val="da-DK"/>
        </w:rPr>
        <w:t xml:space="preserve"> </w:t>
      </w:r>
      <w:r w:rsidR="0068124C">
        <w:rPr>
          <w:lang w:val="da-DK"/>
        </w:rPr>
        <w:t>påvirker flere end</w:t>
      </w:r>
      <w:r w:rsidRPr="002A00F0">
        <w:rPr>
          <w:lang w:val="da-DK"/>
        </w:rPr>
        <w:t xml:space="preserve"> 1 ud af 10 patienter </w:t>
      </w:r>
    </w:p>
    <w:p w14:paraId="7BA5B6B2" w14:textId="77777777" w:rsidR="001B06FB" w:rsidRPr="002A00F0" w:rsidRDefault="001B06FB" w:rsidP="001B06FB">
      <w:pPr>
        <w:pStyle w:val="EMEABodyText"/>
        <w:rPr>
          <w:lang w:val="da-DK"/>
        </w:rPr>
      </w:pPr>
      <w:r w:rsidRPr="002A00F0">
        <w:rPr>
          <w:lang w:val="da-DK"/>
        </w:rPr>
        <w:t xml:space="preserve">Almindelig: </w:t>
      </w:r>
      <w:r w:rsidR="0068124C">
        <w:rPr>
          <w:lang w:val="da-DK"/>
        </w:rPr>
        <w:t>påvirker op til</w:t>
      </w:r>
      <w:r w:rsidRPr="002A00F0">
        <w:rPr>
          <w:lang w:val="da-DK"/>
        </w:rPr>
        <w:t xml:space="preserve"> 1 ud af 10 patienter</w:t>
      </w:r>
    </w:p>
    <w:p w14:paraId="1F5EC300" w14:textId="77777777" w:rsidR="001B06FB" w:rsidRPr="002A00F0" w:rsidRDefault="001B06FB" w:rsidP="001B06FB">
      <w:pPr>
        <w:pStyle w:val="EMEABodyText"/>
        <w:rPr>
          <w:lang w:val="da-DK"/>
        </w:rPr>
      </w:pPr>
      <w:r w:rsidRPr="002A00F0">
        <w:rPr>
          <w:lang w:val="da-DK"/>
        </w:rPr>
        <w:t xml:space="preserve">Ikke almindelig: </w:t>
      </w:r>
      <w:r w:rsidR="0068124C">
        <w:rPr>
          <w:lang w:val="da-DK"/>
        </w:rPr>
        <w:t>påvirker op til</w:t>
      </w:r>
      <w:r w:rsidR="0068124C" w:rsidRPr="002A00F0">
        <w:rPr>
          <w:lang w:val="da-DK"/>
        </w:rPr>
        <w:t xml:space="preserve"> </w:t>
      </w:r>
      <w:r w:rsidRPr="002A00F0">
        <w:rPr>
          <w:lang w:val="da-DK"/>
        </w:rPr>
        <w:t>1 ud af 100 patienter</w:t>
      </w:r>
    </w:p>
    <w:p w14:paraId="116BA60D" w14:textId="77777777" w:rsidR="001B06FB" w:rsidRPr="002A00F0" w:rsidRDefault="001B06FB" w:rsidP="001B06FB">
      <w:pPr>
        <w:pStyle w:val="EMEABodyText"/>
        <w:rPr>
          <w:lang w:val="da-DK"/>
        </w:rPr>
      </w:pPr>
    </w:p>
    <w:p w14:paraId="69CE0C66" w14:textId="77777777" w:rsidR="001B06FB" w:rsidRPr="002A00F0" w:rsidRDefault="001B06FB" w:rsidP="001B06FB">
      <w:pPr>
        <w:pStyle w:val="EMEABodyText"/>
        <w:rPr>
          <w:lang w:val="da-DK"/>
        </w:rPr>
      </w:pPr>
      <w:r w:rsidRPr="002A00F0">
        <w:rPr>
          <w:lang w:val="da-DK"/>
        </w:rPr>
        <w:t>Følgende bivirkninger blev indberettet i kliniske forsøg med patienter</w:t>
      </w:r>
      <w:r>
        <w:rPr>
          <w:lang w:val="da-DK"/>
        </w:rPr>
        <w:t>, der fik Karvea</w:t>
      </w:r>
      <w:r w:rsidRPr="002A00F0">
        <w:rPr>
          <w:lang w:val="da-DK"/>
        </w:rPr>
        <w:t>:</w:t>
      </w:r>
    </w:p>
    <w:p w14:paraId="20BE906E" w14:textId="77777777" w:rsidR="001B06FB" w:rsidRDefault="001B06FB" w:rsidP="001B06FB">
      <w:pPr>
        <w:pStyle w:val="EMEABodyTextIndent"/>
        <w:tabs>
          <w:tab w:val="num" w:pos="567"/>
        </w:tabs>
        <w:rPr>
          <w:lang w:val="da-DK"/>
        </w:rPr>
      </w:pPr>
      <w:r>
        <w:rPr>
          <w:lang w:val="da-DK"/>
        </w:rPr>
        <w:t>Meget almindelig</w:t>
      </w:r>
      <w:r w:rsidR="0068124C">
        <w:rPr>
          <w:lang w:val="da-DK"/>
        </w:rPr>
        <w:t xml:space="preserve"> (påvirker flere end </w:t>
      </w:r>
      <w:r w:rsidR="0068124C" w:rsidRPr="002A00F0">
        <w:rPr>
          <w:lang w:val="da-DK"/>
        </w:rPr>
        <w:t>1 ud af 10 patienter</w:t>
      </w:r>
      <w:r w:rsidR="0068124C">
        <w:rPr>
          <w:lang w:val="da-DK"/>
        </w:rPr>
        <w:t xml:space="preserve">): </w:t>
      </w:r>
      <w:r>
        <w:rPr>
          <w:lang w:val="da-DK"/>
        </w:rPr>
        <w:t>hvis du har højt blodtryk og type 2 diabetes med nyresygdom, kan blodprøver vise, at du har for meget kalium i blodet.</w:t>
      </w:r>
    </w:p>
    <w:p w14:paraId="49B78A9A" w14:textId="77777777" w:rsidR="001B06FB" w:rsidRDefault="001B06FB" w:rsidP="001B06FB">
      <w:pPr>
        <w:pStyle w:val="EMEABodyText"/>
        <w:rPr>
          <w:lang w:val="da-DK"/>
        </w:rPr>
      </w:pPr>
    </w:p>
    <w:p w14:paraId="214D0A18" w14:textId="77777777" w:rsidR="001B06FB" w:rsidRDefault="001B06FB" w:rsidP="001B06FB">
      <w:pPr>
        <w:pStyle w:val="EMEABodyTextIndent"/>
        <w:tabs>
          <w:tab w:val="num" w:pos="567"/>
        </w:tabs>
        <w:rPr>
          <w:lang w:val="da-DK"/>
        </w:rPr>
      </w:pPr>
      <w:r w:rsidRPr="002A00F0">
        <w:rPr>
          <w:lang w:val="da-DK"/>
        </w:rPr>
        <w:t>Almindelig</w:t>
      </w:r>
      <w:r w:rsidR="0068124C">
        <w:rPr>
          <w:lang w:val="da-DK"/>
        </w:rPr>
        <w:t xml:space="preserve"> (påvirker op til</w:t>
      </w:r>
      <w:r w:rsidR="0068124C" w:rsidRPr="002A00F0">
        <w:rPr>
          <w:lang w:val="da-DK"/>
        </w:rPr>
        <w:t xml:space="preserve"> 1 ud af 10 patienter</w:t>
      </w:r>
      <w:r w:rsidR="0068124C">
        <w:rPr>
          <w:lang w:val="da-DK"/>
        </w:rPr>
        <w:t>)</w:t>
      </w:r>
      <w:r w:rsidR="0068124C" w:rsidRPr="002A00F0">
        <w:rPr>
          <w:lang w:val="da-DK"/>
        </w:rPr>
        <w:t xml:space="preserve">: </w:t>
      </w:r>
      <w:r w:rsidRPr="002A00F0">
        <w:rPr>
          <w:lang w:val="da-DK"/>
        </w:rPr>
        <w:t>svimmelhed, kvalme/opkastning</w:t>
      </w:r>
      <w:r>
        <w:rPr>
          <w:lang w:val="da-DK"/>
        </w:rPr>
        <w:t xml:space="preserve">, </w:t>
      </w:r>
      <w:r w:rsidRPr="002A00F0">
        <w:rPr>
          <w:lang w:val="da-DK"/>
        </w:rPr>
        <w:t>træthed</w:t>
      </w:r>
      <w:r>
        <w:rPr>
          <w:lang w:val="da-DK"/>
        </w:rPr>
        <w:t xml:space="preserve"> og blodprøver, der viser en forhøjet mængde af et enzym, der måler muskel- og hjertefunktionen (kreatinin-kinase-enzym)</w:t>
      </w:r>
      <w:r w:rsidRPr="002A00F0">
        <w:rPr>
          <w:lang w:val="da-DK"/>
        </w:rPr>
        <w:t>.</w:t>
      </w:r>
      <w:r>
        <w:rPr>
          <w:lang w:val="da-DK"/>
        </w:rPr>
        <w:t xml:space="preserve">Der er hos </w:t>
      </w:r>
      <w:r w:rsidRPr="002A00F0">
        <w:rPr>
          <w:lang w:val="da-DK"/>
        </w:rPr>
        <w:t>patienter med forhøjet blodtryk og type</w:t>
      </w:r>
      <w:r>
        <w:rPr>
          <w:lang w:val="da-DK"/>
        </w:rPr>
        <w:t> </w:t>
      </w:r>
      <w:r w:rsidRPr="002A00F0">
        <w:rPr>
          <w:lang w:val="da-DK"/>
        </w:rPr>
        <w:t>2</w:t>
      </w:r>
      <w:r w:rsidR="001E4BC5">
        <w:rPr>
          <w:lang w:val="da-DK"/>
        </w:rPr>
        <w:t xml:space="preserve"> </w:t>
      </w:r>
      <w:r w:rsidRPr="002A00F0">
        <w:rPr>
          <w:lang w:val="da-DK"/>
        </w:rPr>
        <w:t>diabetes med nyresygdom</w:t>
      </w:r>
      <w:r>
        <w:rPr>
          <w:lang w:val="da-DK"/>
        </w:rPr>
        <w:t xml:space="preserve"> </w:t>
      </w:r>
      <w:r w:rsidRPr="002A00F0">
        <w:rPr>
          <w:lang w:val="da-DK"/>
        </w:rPr>
        <w:t>også indberettet svimmelhed, når man rejser sig op fra liggende eller siddende stilling, lavt blodtryk når man rejser sig op fra liggende eller siddende stilling, led- og muskelsmerter</w:t>
      </w:r>
      <w:r>
        <w:rPr>
          <w:lang w:val="da-DK"/>
        </w:rPr>
        <w:t xml:space="preserve"> og en nedsat mængde protein i de røde blodlegemer (hæmoglobin)</w:t>
      </w:r>
      <w:r w:rsidRPr="002A00F0">
        <w:rPr>
          <w:lang w:val="da-DK"/>
        </w:rPr>
        <w:t>.</w:t>
      </w:r>
    </w:p>
    <w:p w14:paraId="2388ED86" w14:textId="77777777" w:rsidR="001B06FB" w:rsidRPr="002A00F0" w:rsidRDefault="001B06FB" w:rsidP="001B06FB">
      <w:pPr>
        <w:pStyle w:val="EMEABodyText"/>
        <w:rPr>
          <w:lang w:val="da-DK"/>
        </w:rPr>
      </w:pPr>
    </w:p>
    <w:p w14:paraId="570CE700" w14:textId="77777777" w:rsidR="001B06FB" w:rsidRPr="002A00F0" w:rsidRDefault="001B06FB" w:rsidP="001B06FB">
      <w:pPr>
        <w:pStyle w:val="EMEABodyTextIndent"/>
        <w:tabs>
          <w:tab w:val="num" w:pos="567"/>
        </w:tabs>
        <w:rPr>
          <w:lang w:val="da-DK"/>
        </w:rPr>
      </w:pPr>
      <w:r w:rsidRPr="002A00F0">
        <w:rPr>
          <w:lang w:val="da-DK"/>
        </w:rPr>
        <w:t>Ikke almindelig</w:t>
      </w:r>
      <w:r w:rsidR="0068124C">
        <w:rPr>
          <w:lang w:val="da-DK"/>
        </w:rPr>
        <w:t xml:space="preserve"> (påvirker op til</w:t>
      </w:r>
      <w:r w:rsidR="0068124C" w:rsidRPr="002A00F0">
        <w:rPr>
          <w:lang w:val="da-DK"/>
        </w:rPr>
        <w:t xml:space="preserve"> 1 ud af 100 patienter</w:t>
      </w:r>
      <w:r w:rsidR="0068124C">
        <w:rPr>
          <w:lang w:val="da-DK"/>
        </w:rPr>
        <w:t>)</w:t>
      </w:r>
      <w:r w:rsidR="0068124C" w:rsidRPr="002A00F0">
        <w:rPr>
          <w:lang w:val="da-DK"/>
        </w:rPr>
        <w:t xml:space="preserve">: </w:t>
      </w:r>
      <w:r w:rsidRPr="002A00F0">
        <w:rPr>
          <w:lang w:val="da-DK"/>
        </w:rPr>
        <w:t>hurtig hjerterytme, rødme, hoste, diarré, fordøjelsesbesvær/halsbrand, seksuelle problemer, brystsmerter.</w:t>
      </w:r>
    </w:p>
    <w:p w14:paraId="2506C31E" w14:textId="77777777" w:rsidR="001B06FB" w:rsidRPr="002A00F0" w:rsidRDefault="001B06FB" w:rsidP="001B06FB">
      <w:pPr>
        <w:pStyle w:val="EMEABodyText"/>
        <w:rPr>
          <w:lang w:val="da-DK"/>
        </w:rPr>
      </w:pPr>
    </w:p>
    <w:p w14:paraId="0F7820C1" w14:textId="77777777" w:rsidR="001B06FB" w:rsidRPr="002A00F0" w:rsidRDefault="001B06FB">
      <w:pPr>
        <w:pStyle w:val="EMEABodyText"/>
        <w:rPr>
          <w:lang w:val="da-DK"/>
        </w:rPr>
      </w:pPr>
      <w:r w:rsidRPr="002A00F0">
        <w:rPr>
          <w:lang w:val="da-DK"/>
        </w:rPr>
        <w:t>De</w:t>
      </w:r>
      <w:r>
        <w:rPr>
          <w:lang w:val="da-DK"/>
        </w:rPr>
        <w:t xml:space="preserve">r er indberettet </w:t>
      </w:r>
      <w:r w:rsidRPr="002A00F0">
        <w:rPr>
          <w:lang w:val="da-DK"/>
        </w:rPr>
        <w:t xml:space="preserve">bivirkninger efter markedsføring af </w:t>
      </w:r>
      <w:r>
        <w:rPr>
          <w:lang w:val="da-DK"/>
        </w:rPr>
        <w:t>Karvea. Bivirkninger, hvor hyppigheden ikke er kendt,</w:t>
      </w:r>
      <w:r w:rsidRPr="002A00F0">
        <w:rPr>
          <w:lang w:val="da-DK"/>
        </w:rPr>
        <w:t xml:space="preserve"> er: </w:t>
      </w:r>
      <w:r>
        <w:rPr>
          <w:lang w:val="da-DK"/>
        </w:rPr>
        <w:t xml:space="preserve">følelse af, at omgivelserne kører rundt, </w:t>
      </w:r>
      <w:r w:rsidRPr="002A00F0">
        <w:rPr>
          <w:lang w:val="da-DK"/>
        </w:rPr>
        <w:t xml:space="preserve">hovedpine, smagsforstyrrelser, ringen for ørerne, muskelkramper, led- og muskelsmerter, </w:t>
      </w:r>
      <w:r w:rsidR="00E0076B">
        <w:rPr>
          <w:lang w:val="da-DK"/>
        </w:rPr>
        <w:t xml:space="preserve">nedsat antal røde blodlegemer (blodmangel – symptomerne kan inkludere træthed, hovedpine, stakåndethed under motion, svimmelhed og bleghed), </w:t>
      </w:r>
      <w:r w:rsidR="00B373B1" w:rsidRPr="00B373B1">
        <w:rPr>
          <w:lang w:val="da-DK"/>
        </w:rPr>
        <w:t xml:space="preserve">nedsat antal blodplader, </w:t>
      </w:r>
      <w:r>
        <w:rPr>
          <w:lang w:val="da-DK"/>
        </w:rPr>
        <w:t>unormal</w:t>
      </w:r>
      <w:r w:rsidRPr="002A00F0">
        <w:rPr>
          <w:lang w:val="da-DK"/>
        </w:rPr>
        <w:t xml:space="preserve"> leverfunktion, forhøjet mængde af kalium i blodet, nedsat nyrefunktion</w:t>
      </w:r>
      <w:r w:rsidR="005C2E7F">
        <w:rPr>
          <w:lang w:val="da-DK"/>
        </w:rPr>
        <w:t>,</w:t>
      </w:r>
      <w:r w:rsidRPr="002A00F0">
        <w:rPr>
          <w:lang w:val="da-DK"/>
        </w:rPr>
        <w:t xml:space="preserve"> betændelseslignende tilstand i de små blodkar, der primært påvirker huden</w:t>
      </w:r>
      <w:r w:rsidRPr="002A00F0">
        <w:rPr>
          <w:szCs w:val="22"/>
          <w:lang w:val="da-DK"/>
        </w:rPr>
        <w:t xml:space="preserve"> (en tilstand der kaldes leukocytoklastisk vaskulitis)</w:t>
      </w:r>
      <w:r w:rsidR="008D5685">
        <w:rPr>
          <w:szCs w:val="22"/>
          <w:lang w:val="da-DK"/>
        </w:rPr>
        <w:t>,</w:t>
      </w:r>
      <w:r w:rsidR="005C2E7F">
        <w:rPr>
          <w:szCs w:val="22"/>
          <w:lang w:val="da-DK"/>
        </w:rPr>
        <w:t xml:space="preserve"> </w:t>
      </w:r>
      <w:r w:rsidR="005C2E7F" w:rsidRPr="00186242">
        <w:rPr>
          <w:lang w:val="da-DK"/>
        </w:rPr>
        <w:t>alvorlige allergiske reaktioner (anafylaktisk shock)</w:t>
      </w:r>
      <w:r w:rsidR="008D5685" w:rsidRPr="008D5685">
        <w:rPr>
          <w:lang w:val="da-DK"/>
        </w:rPr>
        <w:t xml:space="preserve"> </w:t>
      </w:r>
      <w:r w:rsidR="008D5685">
        <w:rPr>
          <w:lang w:val="da-DK"/>
        </w:rPr>
        <w:t>samt lavt blodsukkerniveau</w:t>
      </w:r>
      <w:r w:rsidRPr="002A00F0">
        <w:rPr>
          <w:lang w:val="da-DK"/>
        </w:rPr>
        <w:t>.</w:t>
      </w:r>
      <w:r w:rsidRPr="00403312">
        <w:rPr>
          <w:lang w:val="da-DK"/>
        </w:rPr>
        <w:t xml:space="preserve"> </w:t>
      </w:r>
      <w:r>
        <w:rPr>
          <w:lang w:val="da-DK"/>
        </w:rPr>
        <w:t>Der er i sjældne tilfælde også indberettet gulsot (gulfarvning af huden og/eller det hvide i øjnene).</w:t>
      </w:r>
    </w:p>
    <w:p w14:paraId="0E8D5133" w14:textId="77777777" w:rsidR="001B06FB" w:rsidRPr="002A00F0" w:rsidRDefault="001B06FB">
      <w:pPr>
        <w:pStyle w:val="EMEABodyText"/>
        <w:rPr>
          <w:lang w:val="da-DK"/>
        </w:rPr>
      </w:pPr>
    </w:p>
    <w:p w14:paraId="5E70D722" w14:textId="77777777" w:rsidR="0068124C" w:rsidRPr="00FC2E5F" w:rsidRDefault="0068124C" w:rsidP="0068124C">
      <w:pPr>
        <w:numPr>
          <w:ilvl w:val="12"/>
          <w:numId w:val="0"/>
        </w:numPr>
        <w:outlineLvl w:val="0"/>
        <w:rPr>
          <w:noProof/>
          <w:szCs w:val="22"/>
          <w:u w:val="single"/>
          <w:lang w:val="da-DK"/>
        </w:rPr>
      </w:pPr>
      <w:r w:rsidRPr="00FC2E5F">
        <w:rPr>
          <w:noProof/>
          <w:szCs w:val="22"/>
          <w:u w:val="single"/>
          <w:lang w:val="da-DK"/>
        </w:rPr>
        <w:t xml:space="preserve">Indberetning af </w:t>
      </w:r>
      <w:r w:rsidRPr="00FC2E5F">
        <w:rPr>
          <w:szCs w:val="22"/>
          <w:u w:val="single"/>
          <w:lang w:val="da-DK"/>
        </w:rPr>
        <w:t>bivirkninger</w:t>
      </w:r>
    </w:p>
    <w:p w14:paraId="29FA29BD" w14:textId="77777777" w:rsidR="0068124C" w:rsidRPr="000B22B8" w:rsidRDefault="0068124C" w:rsidP="0068124C">
      <w:pPr>
        <w:suppressAutoHyphens/>
        <w:rPr>
          <w:color w:val="000000"/>
          <w:szCs w:val="22"/>
          <w:lang w:val="da-DK"/>
        </w:rPr>
      </w:pPr>
      <w:r w:rsidRPr="000B22B8">
        <w:rPr>
          <w:color w:val="000000"/>
          <w:szCs w:val="22"/>
          <w:lang w:val="da-DK"/>
        </w:rPr>
        <w:t xml:space="preserve">Hvis du oplever bivirkninger, bør du tale med din læge, sygeplejerske eller </w:t>
      </w:r>
      <w:r w:rsidRPr="000B22B8">
        <w:rPr>
          <w:noProof/>
          <w:szCs w:val="22"/>
          <w:lang w:val="da-DK"/>
        </w:rPr>
        <w:t>apoteket</w:t>
      </w:r>
      <w:r w:rsidRPr="000B22B8">
        <w:rPr>
          <w:color w:val="000000"/>
          <w:szCs w:val="22"/>
          <w:lang w:val="da-DK"/>
        </w:rPr>
        <w:t xml:space="preserve">. Dette gælder også mulige bivirkninger, som ikke er medtaget i denne indlægsseddel. Du eller dine pårørende kan også indberette bivirkninger direkte til </w:t>
      </w:r>
      <w:r w:rsidR="00B373B1">
        <w:rPr>
          <w:color w:val="000000"/>
          <w:szCs w:val="22"/>
          <w:lang w:val="da-DK"/>
        </w:rPr>
        <w:t>Lægemiddelstyrelsen</w:t>
      </w:r>
      <w:r w:rsidRPr="000B22B8">
        <w:rPr>
          <w:color w:val="000000"/>
          <w:szCs w:val="22"/>
          <w:lang w:val="da-DK"/>
        </w:rPr>
        <w:t xml:space="preserve"> via </w:t>
      </w:r>
      <w:r w:rsidRPr="000B22B8">
        <w:rPr>
          <w:color w:val="000000"/>
          <w:szCs w:val="22"/>
          <w:highlight w:val="lightGray"/>
          <w:lang w:val="da-DK"/>
        </w:rPr>
        <w:t xml:space="preserve">det nationale rapporteringssystem anført i </w:t>
      </w:r>
      <w:hyperlink r:id="rId21" w:history="1">
        <w:r w:rsidRPr="000B22B8">
          <w:rPr>
            <w:color w:val="0000FF"/>
            <w:szCs w:val="22"/>
            <w:highlight w:val="lightGray"/>
            <w:u w:val="single"/>
            <w:lang w:val="da-DK"/>
          </w:rPr>
          <w:t>Appendiks V</w:t>
        </w:r>
      </w:hyperlink>
      <w:r w:rsidRPr="000B22B8">
        <w:rPr>
          <w:color w:val="000000"/>
          <w:szCs w:val="22"/>
          <w:lang w:val="da-DK"/>
        </w:rPr>
        <w:t>. Ved at indrapportere bivirkninger kan du hjælpe med at fremskaffe mere information om sikkerheden af dette lægemiddel.</w:t>
      </w:r>
    </w:p>
    <w:p w14:paraId="7D201132" w14:textId="77777777" w:rsidR="001B06FB" w:rsidRPr="002A00F0" w:rsidRDefault="001B06FB">
      <w:pPr>
        <w:pStyle w:val="EMEABodyText"/>
        <w:rPr>
          <w:lang w:val="da-DK"/>
        </w:rPr>
      </w:pPr>
    </w:p>
    <w:p w14:paraId="5240ADB0" w14:textId="77777777" w:rsidR="001B06FB" w:rsidRPr="002A00F0" w:rsidRDefault="001B06FB">
      <w:pPr>
        <w:pStyle w:val="EMEABodyText"/>
        <w:rPr>
          <w:lang w:val="da-DK"/>
        </w:rPr>
      </w:pPr>
    </w:p>
    <w:p w14:paraId="165422F7" w14:textId="77777777" w:rsidR="0068124C" w:rsidRDefault="001B06FB" w:rsidP="0068124C">
      <w:pPr>
        <w:pStyle w:val="EMEAHeading1"/>
        <w:rPr>
          <w:caps w:val="0"/>
          <w:lang w:val="da-DK"/>
        </w:rPr>
      </w:pPr>
      <w:r w:rsidRPr="002A00F0">
        <w:rPr>
          <w:lang w:val="da-DK"/>
        </w:rPr>
        <w:t>5.</w:t>
      </w:r>
      <w:r w:rsidRPr="002A00F0">
        <w:rPr>
          <w:lang w:val="da-DK"/>
        </w:rPr>
        <w:tab/>
      </w:r>
      <w:r w:rsidR="0068124C" w:rsidRPr="00B9031B">
        <w:rPr>
          <w:caps w:val="0"/>
          <w:szCs w:val="22"/>
          <w:lang w:val="da-DK" w:eastAsia="fr-LU"/>
        </w:rPr>
        <w:t>Opbevaring</w:t>
      </w:r>
      <w:r w:rsidR="0068124C" w:rsidRPr="000B22B8" w:rsidDel="000B22B8">
        <w:rPr>
          <w:caps w:val="0"/>
          <w:lang w:val="da-DK"/>
        </w:rPr>
        <w:t xml:space="preserve"> </w:t>
      </w:r>
    </w:p>
    <w:p w14:paraId="34CE1208" w14:textId="77777777" w:rsidR="0068124C" w:rsidRPr="002A00F0" w:rsidRDefault="0068124C" w:rsidP="0068124C">
      <w:pPr>
        <w:pStyle w:val="EMEAHeading1"/>
        <w:rPr>
          <w:lang w:val="da-DK"/>
        </w:rPr>
      </w:pPr>
    </w:p>
    <w:p w14:paraId="60968E80" w14:textId="77777777" w:rsidR="0068124C" w:rsidRPr="000B22B8" w:rsidRDefault="0068124C" w:rsidP="0068124C">
      <w:pPr>
        <w:rPr>
          <w:szCs w:val="22"/>
          <w:lang w:val="da-DK"/>
        </w:rPr>
      </w:pPr>
      <w:r w:rsidRPr="000B22B8">
        <w:rPr>
          <w:szCs w:val="22"/>
          <w:lang w:val="da-DK"/>
        </w:rPr>
        <w:t xml:space="preserve">Opbevar </w:t>
      </w:r>
      <w:r w:rsidRPr="000B22B8">
        <w:rPr>
          <w:noProof/>
          <w:szCs w:val="22"/>
          <w:lang w:val="da-DK"/>
        </w:rPr>
        <w:t>lægemidlet</w:t>
      </w:r>
      <w:r w:rsidRPr="000B22B8">
        <w:rPr>
          <w:szCs w:val="22"/>
          <w:lang w:val="da-DK"/>
        </w:rPr>
        <w:t xml:space="preserve"> utilgængeligt for børn.</w:t>
      </w:r>
    </w:p>
    <w:p w14:paraId="0AE5BD4A" w14:textId="77777777" w:rsidR="0068124C" w:rsidRPr="000B22B8" w:rsidRDefault="0068124C" w:rsidP="0068124C">
      <w:pPr>
        <w:tabs>
          <w:tab w:val="left" w:pos="3960"/>
        </w:tabs>
        <w:rPr>
          <w:lang w:val="da-DK"/>
        </w:rPr>
      </w:pPr>
      <w:r w:rsidRPr="000B22B8">
        <w:rPr>
          <w:lang w:val="da-DK"/>
        </w:rPr>
        <w:tab/>
      </w:r>
    </w:p>
    <w:p w14:paraId="2A9B6BDE" w14:textId="77777777" w:rsidR="0068124C" w:rsidRPr="000B22B8" w:rsidRDefault="0068124C" w:rsidP="0068124C">
      <w:pPr>
        <w:rPr>
          <w:szCs w:val="22"/>
          <w:lang w:val="da-DK"/>
        </w:rPr>
      </w:pPr>
      <w:r w:rsidRPr="000B22B8">
        <w:rPr>
          <w:szCs w:val="22"/>
          <w:lang w:val="da-DK"/>
        </w:rPr>
        <w:t xml:space="preserve">Brug ikke </w:t>
      </w:r>
      <w:r w:rsidRPr="000B22B8">
        <w:rPr>
          <w:noProof/>
          <w:szCs w:val="22"/>
          <w:lang w:val="da-DK"/>
        </w:rPr>
        <w:t>lægemidlet</w:t>
      </w:r>
      <w:r w:rsidRPr="000B22B8">
        <w:rPr>
          <w:szCs w:val="22"/>
          <w:lang w:val="da-DK"/>
        </w:rPr>
        <w:t xml:space="preserve"> efter den udløbsdato, der står på æsken og blisterpakningen efter Exp. Udløbsdatoen er den sidste dag i den nævnte måned.</w:t>
      </w:r>
    </w:p>
    <w:p w14:paraId="2785EF07" w14:textId="77777777" w:rsidR="001B06FB" w:rsidRPr="002A00F0" w:rsidRDefault="001B06FB" w:rsidP="0068124C">
      <w:pPr>
        <w:pStyle w:val="EMEAHeading1"/>
        <w:rPr>
          <w:lang w:val="da-DK"/>
        </w:rPr>
      </w:pPr>
    </w:p>
    <w:p w14:paraId="582FAF0A" w14:textId="77777777" w:rsidR="001B06FB" w:rsidRPr="002A00F0" w:rsidRDefault="001B06FB">
      <w:pPr>
        <w:pStyle w:val="EMEABodyText"/>
        <w:rPr>
          <w:lang w:val="da-DK"/>
        </w:rPr>
      </w:pPr>
      <w:r w:rsidRPr="002A00F0">
        <w:rPr>
          <w:lang w:val="da-DK"/>
        </w:rPr>
        <w:t xml:space="preserve">Må ikke opbevares </w:t>
      </w:r>
      <w:r>
        <w:rPr>
          <w:lang w:val="da-DK"/>
        </w:rPr>
        <w:t xml:space="preserve">ved temperaturer </w:t>
      </w:r>
      <w:r w:rsidRPr="002A00F0">
        <w:rPr>
          <w:lang w:val="da-DK"/>
        </w:rPr>
        <w:t>over 30°C.</w:t>
      </w:r>
    </w:p>
    <w:p w14:paraId="385B081F" w14:textId="77777777" w:rsidR="001B06FB" w:rsidRPr="002A00F0" w:rsidRDefault="001B06FB">
      <w:pPr>
        <w:pStyle w:val="EMEABodyText"/>
        <w:rPr>
          <w:lang w:val="da-DK"/>
        </w:rPr>
      </w:pPr>
    </w:p>
    <w:p w14:paraId="17535FE9" w14:textId="77777777" w:rsidR="0068124C" w:rsidRPr="000B22B8" w:rsidRDefault="0068124C" w:rsidP="0068124C">
      <w:pPr>
        <w:suppressAutoHyphens/>
        <w:rPr>
          <w:szCs w:val="22"/>
          <w:lang w:val="da-DK"/>
        </w:rPr>
      </w:pPr>
      <w:r w:rsidRPr="000B22B8">
        <w:rPr>
          <w:szCs w:val="22"/>
          <w:lang w:val="da-DK"/>
        </w:rPr>
        <w:t xml:space="preserve">Spørg </w:t>
      </w:r>
      <w:r w:rsidRPr="000B22B8">
        <w:rPr>
          <w:noProof/>
          <w:szCs w:val="22"/>
          <w:lang w:val="da-DK"/>
        </w:rPr>
        <w:t>på apoteket</w:t>
      </w:r>
      <w:r w:rsidRPr="000B22B8">
        <w:rPr>
          <w:szCs w:val="22"/>
          <w:lang w:val="da-DK"/>
        </w:rPr>
        <w:t>, hvordan du skal bortskaffe medicinrester. Af hensyn til miljøet må du ikke smide medicinrester i afløbet, toilettet eller skraldespanden.</w:t>
      </w:r>
    </w:p>
    <w:p w14:paraId="74932E88" w14:textId="77777777" w:rsidR="001B06FB" w:rsidRPr="002A00F0" w:rsidRDefault="001B06FB" w:rsidP="001B06FB">
      <w:pPr>
        <w:pStyle w:val="EMEABodyText"/>
        <w:rPr>
          <w:lang w:val="da-DK"/>
        </w:rPr>
      </w:pPr>
    </w:p>
    <w:p w14:paraId="4D6CFCC9" w14:textId="77777777" w:rsidR="001B06FB" w:rsidRPr="002A00F0" w:rsidRDefault="001B06FB" w:rsidP="001B06FB">
      <w:pPr>
        <w:pStyle w:val="EMEABodyText"/>
        <w:rPr>
          <w:lang w:val="da-DK"/>
        </w:rPr>
      </w:pPr>
    </w:p>
    <w:p w14:paraId="692A7BB7" w14:textId="77777777" w:rsidR="001B06FB" w:rsidRPr="002A00F0" w:rsidRDefault="001B06FB">
      <w:pPr>
        <w:pStyle w:val="EMEAHeading1"/>
        <w:rPr>
          <w:lang w:val="da-DK"/>
        </w:rPr>
      </w:pPr>
      <w:r w:rsidRPr="002A00F0">
        <w:rPr>
          <w:lang w:val="da-DK"/>
        </w:rPr>
        <w:lastRenderedPageBreak/>
        <w:t>6.</w:t>
      </w:r>
      <w:r w:rsidRPr="002A00F0">
        <w:rPr>
          <w:lang w:val="da-DK"/>
        </w:rPr>
        <w:tab/>
      </w:r>
      <w:r w:rsidR="0068124C" w:rsidRPr="000B22B8">
        <w:rPr>
          <w:caps w:val="0"/>
          <w:lang w:val="da-DK"/>
        </w:rPr>
        <w:t>Pakningsstørrelser og yderligere oplysninger</w:t>
      </w:r>
    </w:p>
    <w:p w14:paraId="1DD90D60" w14:textId="77777777" w:rsidR="001B06FB" w:rsidRPr="002A00F0" w:rsidRDefault="001B06FB" w:rsidP="001B06FB">
      <w:pPr>
        <w:pStyle w:val="EMEAHeading1"/>
        <w:rPr>
          <w:lang w:val="da-DK"/>
        </w:rPr>
      </w:pPr>
    </w:p>
    <w:p w14:paraId="2AE2D2F3" w14:textId="77777777" w:rsidR="001B06FB" w:rsidRPr="002A00F0" w:rsidRDefault="001B06FB" w:rsidP="001B06FB">
      <w:pPr>
        <w:pStyle w:val="EMEAHeading3"/>
        <w:rPr>
          <w:lang w:val="da-DK"/>
        </w:rPr>
      </w:pPr>
      <w:r>
        <w:rPr>
          <w:lang w:val="da-DK"/>
        </w:rPr>
        <w:t>Karvea</w:t>
      </w:r>
      <w:r w:rsidRPr="002A00F0">
        <w:rPr>
          <w:lang w:val="da-DK"/>
        </w:rPr>
        <w:t> indeholder:</w:t>
      </w:r>
    </w:p>
    <w:p w14:paraId="5AC37B28" w14:textId="77777777" w:rsidR="001B06FB" w:rsidRPr="002A00F0" w:rsidRDefault="001B06FB" w:rsidP="001B06FB">
      <w:pPr>
        <w:pStyle w:val="EMEABodyTextIndent"/>
        <w:numPr>
          <w:ilvl w:val="0"/>
          <w:numId w:val="0"/>
        </w:numPr>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Aktivt stof: irbesartan. Hver filmovertrukken </w:t>
      </w:r>
      <w:r>
        <w:rPr>
          <w:lang w:val="da-DK"/>
        </w:rPr>
        <w:t>Karvea</w:t>
      </w:r>
      <w:r w:rsidRPr="002A00F0">
        <w:rPr>
          <w:lang w:val="da-DK"/>
        </w:rPr>
        <w:t>-tablet </w:t>
      </w:r>
      <w:r>
        <w:rPr>
          <w:lang w:val="da-DK"/>
        </w:rPr>
        <w:t>300</w:t>
      </w:r>
      <w:r w:rsidRPr="002A00F0">
        <w:rPr>
          <w:lang w:val="da-DK"/>
        </w:rPr>
        <w:t xml:space="preserve"> mg indeholder </w:t>
      </w:r>
      <w:r>
        <w:rPr>
          <w:lang w:val="da-DK"/>
        </w:rPr>
        <w:t>300</w:t>
      </w:r>
      <w:r w:rsidRPr="002A00F0">
        <w:rPr>
          <w:lang w:val="da-DK"/>
        </w:rPr>
        <w:t> mg irbesartan</w:t>
      </w:r>
    </w:p>
    <w:p w14:paraId="1858A74B" w14:textId="77777777" w:rsidR="005C2E7F" w:rsidRPr="002C6D9C" w:rsidRDefault="001B06FB" w:rsidP="005C2E7F">
      <w:pPr>
        <w:pStyle w:val="EMEABodyTextIndent"/>
        <w:tabs>
          <w:tab w:val="left" w:pos="567"/>
        </w:tabs>
        <w:ind w:left="567" w:hanging="567"/>
        <w:rPr>
          <w:lang w:val="da-DK"/>
        </w:rPr>
      </w:pPr>
      <w:r w:rsidRPr="002A00F0">
        <w:rPr>
          <w:rFonts w:ascii="Wingdings" w:hAnsi="Wingdings"/>
          <w:lang w:val="da-DK"/>
        </w:rPr>
        <w:tab/>
      </w:r>
      <w:r w:rsidRPr="002A00F0">
        <w:rPr>
          <w:lang w:val="da-DK"/>
        </w:rPr>
        <w:t>Øvrige indholdsstoffer: lactosemonohydrat, mikrokrystallinsk cellulose, croscarmellosenatrium, hypromellose, silicondioxid, magnesiumstearat, titandioxid (E171), macrogol 3000, carnaubavoks.</w:t>
      </w:r>
      <w:r w:rsidR="005C2E7F" w:rsidRPr="005C2E7F">
        <w:rPr>
          <w:lang w:val="da-DK"/>
        </w:rPr>
        <w:t xml:space="preserve"> </w:t>
      </w:r>
      <w:r w:rsidR="005C2E7F" w:rsidRPr="00186242">
        <w:rPr>
          <w:lang w:val="da-DK"/>
        </w:rPr>
        <w:t xml:space="preserve">Se </w:t>
      </w:r>
      <w:r w:rsidR="005C2E7F">
        <w:rPr>
          <w:lang w:val="da-DK"/>
        </w:rPr>
        <w:t>punkt</w:t>
      </w:r>
      <w:r w:rsidR="005C2E7F" w:rsidRPr="00186242">
        <w:rPr>
          <w:lang w:val="da-DK"/>
        </w:rPr>
        <w:t xml:space="preserve"> 2 ”Aprovel indeholder la</w:t>
      </w:r>
      <w:r w:rsidR="005C2E7F">
        <w:rPr>
          <w:lang w:val="da-DK"/>
        </w:rPr>
        <w:t>c</w:t>
      </w:r>
      <w:r w:rsidR="005C2E7F" w:rsidRPr="00186242">
        <w:rPr>
          <w:lang w:val="da-DK"/>
        </w:rPr>
        <w:t>tose”</w:t>
      </w:r>
    </w:p>
    <w:p w14:paraId="1C16A218" w14:textId="77777777" w:rsidR="001B06FB" w:rsidRPr="002A00F0" w:rsidRDefault="001B06FB" w:rsidP="001B06FB">
      <w:pPr>
        <w:pStyle w:val="EMEABodyTextIndent"/>
        <w:numPr>
          <w:ilvl w:val="0"/>
          <w:numId w:val="0"/>
        </w:numPr>
        <w:tabs>
          <w:tab w:val="left" w:pos="567"/>
        </w:tabs>
        <w:ind w:left="567" w:hanging="567"/>
        <w:rPr>
          <w:lang w:val="da-DK"/>
        </w:rPr>
      </w:pPr>
    </w:p>
    <w:p w14:paraId="2B552EE3" w14:textId="77777777" w:rsidR="001B06FB" w:rsidRPr="002A00F0" w:rsidRDefault="001B06FB" w:rsidP="001B06FB">
      <w:pPr>
        <w:pStyle w:val="EMEABodyText"/>
        <w:rPr>
          <w:noProof/>
          <w:lang w:val="da-DK"/>
        </w:rPr>
      </w:pPr>
    </w:p>
    <w:p w14:paraId="7DF48ED5" w14:textId="77777777" w:rsidR="001B06FB" w:rsidRPr="002A00F0" w:rsidRDefault="001B06FB" w:rsidP="001B06FB">
      <w:pPr>
        <w:pStyle w:val="EMEAHeading3"/>
        <w:rPr>
          <w:lang w:val="da-DK"/>
        </w:rPr>
      </w:pPr>
      <w:r>
        <w:rPr>
          <w:lang w:val="da-DK"/>
        </w:rPr>
        <w:t>U</w:t>
      </w:r>
      <w:r w:rsidRPr="002A00F0">
        <w:rPr>
          <w:lang w:val="da-DK"/>
        </w:rPr>
        <w:t>dseende og pakningstørrelse</w:t>
      </w:r>
      <w:r>
        <w:rPr>
          <w:lang w:val="da-DK"/>
        </w:rPr>
        <w:t>r</w:t>
      </w:r>
    </w:p>
    <w:p w14:paraId="2A186F73" w14:textId="77777777" w:rsidR="001B06FB" w:rsidRPr="002A00F0" w:rsidRDefault="001B06FB" w:rsidP="001B06FB">
      <w:pPr>
        <w:pStyle w:val="EMEABodyText"/>
        <w:rPr>
          <w:lang w:val="da-DK"/>
        </w:rPr>
      </w:pPr>
      <w:r>
        <w:rPr>
          <w:lang w:val="da-DK"/>
        </w:rPr>
        <w:t>Karvea</w:t>
      </w:r>
      <w:r w:rsidRPr="002A00F0">
        <w:rPr>
          <w:lang w:val="da-DK"/>
        </w:rPr>
        <w:t> </w:t>
      </w:r>
      <w:r>
        <w:rPr>
          <w:lang w:val="da-DK"/>
        </w:rPr>
        <w:t>300</w:t>
      </w:r>
      <w:r w:rsidRPr="002A00F0">
        <w:rPr>
          <w:lang w:val="da-DK"/>
        </w:rPr>
        <w:t xml:space="preserve"> mg filmovertrukne tabletter er hvide til mathvide, bikonvekse og ovale med et hjerte præget på den ene side og nummeret </w:t>
      </w:r>
      <w:r>
        <w:rPr>
          <w:lang w:val="da-DK"/>
        </w:rPr>
        <w:t>2873</w:t>
      </w:r>
      <w:r w:rsidRPr="002A00F0">
        <w:rPr>
          <w:lang w:val="da-DK"/>
        </w:rPr>
        <w:t xml:space="preserve"> på den anden side.</w:t>
      </w:r>
    </w:p>
    <w:p w14:paraId="0678622D" w14:textId="77777777" w:rsidR="001B06FB" w:rsidRPr="002A00F0" w:rsidRDefault="001B06FB" w:rsidP="001B06FB">
      <w:pPr>
        <w:pStyle w:val="EMEABodyText"/>
        <w:rPr>
          <w:lang w:val="da-DK"/>
        </w:rPr>
      </w:pPr>
    </w:p>
    <w:p w14:paraId="535B1231" w14:textId="77777777" w:rsidR="001B06FB" w:rsidRPr="002A00F0" w:rsidRDefault="001B06FB" w:rsidP="001B06FB">
      <w:pPr>
        <w:pStyle w:val="EMEABodyText"/>
        <w:rPr>
          <w:lang w:val="da-DK"/>
        </w:rPr>
      </w:pPr>
      <w:r>
        <w:rPr>
          <w:lang w:val="da-DK"/>
        </w:rPr>
        <w:t>Karvea</w:t>
      </w:r>
      <w:r w:rsidRPr="002A00F0">
        <w:rPr>
          <w:lang w:val="da-DK"/>
        </w:rPr>
        <w:t> </w:t>
      </w:r>
      <w:r>
        <w:rPr>
          <w:lang w:val="da-DK"/>
        </w:rPr>
        <w:t>300</w:t>
      </w:r>
      <w:r w:rsidRPr="002A00F0">
        <w:rPr>
          <w:lang w:val="da-DK"/>
        </w:rPr>
        <w:t xml:space="preserve"> mg filmovertrukne tabletter leveres i blisterpakninger </w:t>
      </w:r>
      <w:r w:rsidR="005D399A">
        <w:rPr>
          <w:lang w:val="da-DK"/>
        </w:rPr>
        <w:t>af</w:t>
      </w:r>
      <w:r w:rsidRPr="002A00F0">
        <w:rPr>
          <w:lang w:val="da-DK"/>
        </w:rPr>
        <w:t xml:space="preserve"> </w:t>
      </w:r>
      <w:r>
        <w:rPr>
          <w:lang w:val="da-DK"/>
        </w:rPr>
        <w:t xml:space="preserve">14, 28, 30, 56, 84, 90 </w:t>
      </w:r>
      <w:r w:rsidRPr="002A00F0">
        <w:rPr>
          <w:lang w:val="da-DK"/>
        </w:rPr>
        <w:t>eller 98</w:t>
      </w:r>
      <w:r>
        <w:rPr>
          <w:lang w:val="da-DK"/>
        </w:rPr>
        <w:t> </w:t>
      </w:r>
      <w:r w:rsidRPr="002A00F0">
        <w:rPr>
          <w:lang w:val="da-DK"/>
        </w:rPr>
        <w:t>filmovertrukne tabletter. Der fås også enkeltdosisblisterpakninger med 56</w:t>
      </w:r>
      <w:r>
        <w:rPr>
          <w:lang w:val="da-DK"/>
        </w:rPr>
        <w:t> </w:t>
      </w:r>
      <w:r w:rsidRPr="002A00F0">
        <w:rPr>
          <w:lang w:val="da-DK"/>
        </w:rPr>
        <w:t>x</w:t>
      </w:r>
      <w:r>
        <w:rPr>
          <w:lang w:val="da-DK"/>
        </w:rPr>
        <w:t> </w:t>
      </w:r>
      <w:r w:rsidRPr="002A00F0">
        <w:rPr>
          <w:lang w:val="da-DK"/>
        </w:rPr>
        <w:t>1</w:t>
      </w:r>
      <w:r>
        <w:rPr>
          <w:lang w:val="da-DK"/>
        </w:rPr>
        <w:t> </w:t>
      </w:r>
      <w:r w:rsidRPr="002A00F0">
        <w:rPr>
          <w:lang w:val="da-DK"/>
        </w:rPr>
        <w:t>filmovertrukken tablet til hospitalsbrug</w:t>
      </w:r>
      <w:r>
        <w:rPr>
          <w:lang w:val="da-DK"/>
        </w:rPr>
        <w:t>.</w:t>
      </w:r>
    </w:p>
    <w:p w14:paraId="67D5C454" w14:textId="77777777" w:rsidR="001B06FB" w:rsidRPr="002A00F0" w:rsidRDefault="001B06FB" w:rsidP="001B06FB">
      <w:pPr>
        <w:pStyle w:val="EMEABodyText"/>
        <w:rPr>
          <w:lang w:val="da-DK"/>
        </w:rPr>
      </w:pPr>
    </w:p>
    <w:p w14:paraId="0ED9C540" w14:textId="77777777" w:rsidR="001B06FB" w:rsidRPr="002A00F0" w:rsidRDefault="001B06FB" w:rsidP="001B06FB">
      <w:pPr>
        <w:pStyle w:val="EMEABodyText"/>
        <w:rPr>
          <w:lang w:val="da-DK"/>
        </w:rPr>
      </w:pPr>
      <w:r w:rsidRPr="002A00F0">
        <w:rPr>
          <w:lang w:val="da-DK"/>
        </w:rPr>
        <w:t>Ikke alle pakningsstørrelser er nødvendigvis markedsført.</w:t>
      </w:r>
    </w:p>
    <w:p w14:paraId="5370EFF5" w14:textId="77777777" w:rsidR="0068124C" w:rsidRDefault="0068124C" w:rsidP="0068124C">
      <w:pPr>
        <w:numPr>
          <w:ilvl w:val="12"/>
          <w:numId w:val="0"/>
        </w:numPr>
        <w:ind w:right="-2"/>
        <w:rPr>
          <w:b/>
          <w:szCs w:val="22"/>
          <w:lang w:val="da-DK"/>
        </w:rPr>
      </w:pPr>
    </w:p>
    <w:p w14:paraId="2EB25D53" w14:textId="77777777" w:rsidR="001B06FB" w:rsidRPr="002A00F0" w:rsidRDefault="001B06FB" w:rsidP="001B06FB">
      <w:pPr>
        <w:pStyle w:val="EMEAHeading3"/>
        <w:rPr>
          <w:lang w:val="da-DK"/>
        </w:rPr>
      </w:pPr>
      <w:r w:rsidRPr="002A00F0">
        <w:rPr>
          <w:lang w:val="da-DK"/>
        </w:rPr>
        <w:t>Indehaveren af markedsføringstilladelsen:</w:t>
      </w:r>
    </w:p>
    <w:p w14:paraId="0BB31265" w14:textId="77777777" w:rsidR="001B06FB" w:rsidRPr="002A00F0" w:rsidRDefault="001B06FB" w:rsidP="001B06FB">
      <w:pPr>
        <w:pStyle w:val="EMEAAddress"/>
        <w:rPr>
          <w:lang w:val="da-DK"/>
        </w:rPr>
      </w:pPr>
      <w:r>
        <w:rPr>
          <w:lang w:val="da-DK"/>
        </w:rPr>
        <w:t>sanofi-aventis groupe</w:t>
      </w:r>
      <w:r w:rsidRPr="002A00F0">
        <w:rPr>
          <w:lang w:val="da-DK"/>
        </w:rPr>
        <w:br/>
      </w:r>
      <w:r>
        <w:rPr>
          <w:lang w:val="da-DK"/>
        </w:rPr>
        <w:t>54</w:t>
      </w:r>
      <w:r w:rsidR="0068124C">
        <w:rPr>
          <w:lang w:val="da-DK"/>
        </w:rPr>
        <w:t>,</w:t>
      </w:r>
      <w:r>
        <w:rPr>
          <w:lang w:val="da-DK"/>
        </w:rPr>
        <w:t xml:space="preserve"> rue La Boétie</w:t>
      </w:r>
      <w:r>
        <w:rPr>
          <w:lang w:val="da-DK"/>
        </w:rPr>
        <w:br/>
      </w:r>
      <w:r w:rsidR="0068124C">
        <w:rPr>
          <w:lang w:val="da-DK"/>
        </w:rPr>
        <w:t>F-</w:t>
      </w:r>
      <w:r>
        <w:rPr>
          <w:lang w:val="da-DK"/>
        </w:rPr>
        <w:t>75008 Paris</w:t>
      </w:r>
      <w:r w:rsidRPr="002A00F0">
        <w:rPr>
          <w:lang w:val="da-DK"/>
        </w:rPr>
        <w:t> - </w:t>
      </w:r>
      <w:r>
        <w:rPr>
          <w:lang w:val="da-DK"/>
        </w:rPr>
        <w:t>Frankrig</w:t>
      </w:r>
    </w:p>
    <w:p w14:paraId="6FD56CFA" w14:textId="77777777" w:rsidR="001B06FB" w:rsidRPr="002A00F0" w:rsidRDefault="001B06FB" w:rsidP="001B06FB">
      <w:pPr>
        <w:pStyle w:val="EMEABodyText"/>
        <w:rPr>
          <w:lang w:val="da-DK"/>
        </w:rPr>
      </w:pPr>
    </w:p>
    <w:p w14:paraId="69C2AD2D" w14:textId="77777777" w:rsidR="001B06FB" w:rsidRPr="002A00F0" w:rsidRDefault="001B06FB" w:rsidP="001B06FB">
      <w:pPr>
        <w:pStyle w:val="EMEAHeading3"/>
        <w:rPr>
          <w:lang w:val="da-DK"/>
        </w:rPr>
      </w:pPr>
      <w:r w:rsidRPr="002A00F0">
        <w:rPr>
          <w:lang w:val="da-DK"/>
        </w:rPr>
        <w:t>Fremstiller:</w:t>
      </w:r>
    </w:p>
    <w:p w14:paraId="6C7A8903" w14:textId="77777777" w:rsidR="001B06FB" w:rsidRPr="00FC2E5F" w:rsidRDefault="001B06FB" w:rsidP="001B06FB">
      <w:pPr>
        <w:pStyle w:val="EMEAAddress"/>
        <w:rPr>
          <w:lang w:val="da-DK"/>
        </w:rPr>
      </w:pPr>
      <w:r w:rsidRPr="00FC2E5F">
        <w:rPr>
          <w:lang w:val="da-DK"/>
        </w:rPr>
        <w:t>SANOFI WINTHROP INDUSTRIE</w:t>
      </w:r>
      <w:r w:rsidRPr="00FC2E5F">
        <w:rPr>
          <w:lang w:val="da-DK"/>
        </w:rPr>
        <w:br/>
        <w:t>1, rue de la Vierge</w:t>
      </w:r>
      <w:r w:rsidRPr="00FC2E5F">
        <w:rPr>
          <w:lang w:val="da-DK"/>
        </w:rPr>
        <w:br/>
        <w:t>Ambarès &amp; Lagrave</w:t>
      </w:r>
      <w:r w:rsidRPr="00FC2E5F">
        <w:rPr>
          <w:lang w:val="da-DK"/>
        </w:rPr>
        <w:br/>
        <w:t>F-33565 Carbon Blanc Cedex - Frankrig</w:t>
      </w:r>
    </w:p>
    <w:p w14:paraId="33E726FC" w14:textId="77777777" w:rsidR="001B06FB" w:rsidRPr="00FC2E5F" w:rsidRDefault="001B06FB" w:rsidP="001B06FB">
      <w:pPr>
        <w:pStyle w:val="EMEAAddress"/>
        <w:rPr>
          <w:lang w:val="da-DK"/>
        </w:rPr>
      </w:pPr>
    </w:p>
    <w:p w14:paraId="45CF64CB" w14:textId="77777777" w:rsidR="001B06FB" w:rsidRPr="009D71B3" w:rsidRDefault="001B06FB" w:rsidP="001B06FB">
      <w:pPr>
        <w:pStyle w:val="EMEAAddress"/>
        <w:rPr>
          <w:lang w:val="en-US"/>
        </w:rPr>
      </w:pPr>
      <w:r w:rsidRPr="009D71B3">
        <w:rPr>
          <w:lang w:val="en-US"/>
        </w:rPr>
        <w:t>SANOFI WINTHROP INDUSTRIE</w:t>
      </w:r>
      <w:r w:rsidRPr="009D71B3">
        <w:rPr>
          <w:lang w:val="en-US"/>
        </w:rPr>
        <w:br/>
        <w:t>30-36 Avenue Gustave Eiffel, BP 7166</w:t>
      </w:r>
      <w:r w:rsidRPr="009D71B3">
        <w:rPr>
          <w:lang w:val="en-US"/>
        </w:rPr>
        <w:br/>
        <w:t>F-37071 Tours Cedex 2 - Frankrig</w:t>
      </w:r>
    </w:p>
    <w:p w14:paraId="405A9205" w14:textId="77777777" w:rsidR="001B06FB" w:rsidRPr="009D71B3" w:rsidRDefault="001B06FB" w:rsidP="001B06FB">
      <w:pPr>
        <w:pStyle w:val="EMEAAddress"/>
        <w:rPr>
          <w:lang w:val="en-US"/>
        </w:rPr>
      </w:pPr>
    </w:p>
    <w:p w14:paraId="6DA08E39" w14:textId="77777777" w:rsidR="001B06FB" w:rsidRPr="009D71B3" w:rsidRDefault="001B06FB" w:rsidP="001B06FB">
      <w:pPr>
        <w:pStyle w:val="EMEAAddress"/>
        <w:rPr>
          <w:lang w:val="en-US"/>
        </w:rPr>
      </w:pPr>
      <w:r w:rsidRPr="009D71B3">
        <w:rPr>
          <w:lang w:val="en-US"/>
        </w:rPr>
        <w:t>CHINOIN PRIVATE CO. LTD.</w:t>
      </w:r>
      <w:r w:rsidRPr="009D71B3">
        <w:rPr>
          <w:lang w:val="en-US"/>
        </w:rPr>
        <w:br/>
        <w:t>Lévai u.5.</w:t>
      </w:r>
      <w:r w:rsidRPr="009D71B3">
        <w:rPr>
          <w:lang w:val="en-US"/>
        </w:rPr>
        <w:br/>
        <w:t>2112 Veresegyház - Ungarn</w:t>
      </w:r>
    </w:p>
    <w:p w14:paraId="437D1AB1" w14:textId="77777777" w:rsidR="006F4616" w:rsidRDefault="006F4616" w:rsidP="006F4616">
      <w:pPr>
        <w:pStyle w:val="EMEABodyText"/>
      </w:pPr>
    </w:p>
    <w:p w14:paraId="3175C70D" w14:textId="77777777" w:rsidR="006F4616" w:rsidRDefault="006F4616" w:rsidP="006F4616">
      <w:r>
        <w:t>Sanofi-Aventis, S.A.</w:t>
      </w:r>
    </w:p>
    <w:p w14:paraId="0E6213E5" w14:textId="77777777" w:rsidR="006F4616" w:rsidRDefault="006F4616" w:rsidP="006F4616">
      <w:r>
        <w:t>Ctra. C-35 (La Batlloria-Hostalric), km. 63.09</w:t>
      </w:r>
    </w:p>
    <w:p w14:paraId="63A1E752" w14:textId="77777777" w:rsidR="006F4616" w:rsidRPr="00FC2E5F" w:rsidRDefault="006F4616" w:rsidP="006F4616">
      <w:pPr>
        <w:rPr>
          <w:lang w:val="da-DK"/>
        </w:rPr>
      </w:pPr>
      <w:r w:rsidRPr="00FC2E5F">
        <w:rPr>
          <w:lang w:val="da-DK"/>
        </w:rPr>
        <w:t>17404 Riells i Viabrea (Girona)</w:t>
      </w:r>
    </w:p>
    <w:p w14:paraId="5534184B" w14:textId="77777777" w:rsidR="006F4616" w:rsidRPr="00FC2E5F" w:rsidRDefault="006F4616" w:rsidP="006F4616">
      <w:pPr>
        <w:rPr>
          <w:lang w:val="da-DK"/>
        </w:rPr>
      </w:pPr>
      <w:r w:rsidRPr="00FC2E5F">
        <w:rPr>
          <w:lang w:val="da-DK"/>
        </w:rPr>
        <w:t>Spanien</w:t>
      </w:r>
    </w:p>
    <w:p w14:paraId="4A94D77A" w14:textId="77777777" w:rsidR="001B06FB" w:rsidRPr="00FC2E5F" w:rsidRDefault="001B06FB">
      <w:pPr>
        <w:pStyle w:val="EMEABodyText"/>
        <w:rPr>
          <w:lang w:val="da-DK"/>
        </w:rPr>
      </w:pPr>
    </w:p>
    <w:p w14:paraId="4B1B422E" w14:textId="77777777" w:rsidR="0068124C" w:rsidRPr="000B22B8" w:rsidRDefault="001B06FB" w:rsidP="0068124C">
      <w:pPr>
        <w:rPr>
          <w:szCs w:val="22"/>
          <w:lang w:val="da-DK"/>
        </w:rPr>
      </w:pPr>
      <w:r w:rsidRPr="002A00F0">
        <w:rPr>
          <w:lang w:val="da-DK"/>
        </w:rPr>
        <w:t xml:space="preserve">Hvis du vil have yderligere oplysninger om </w:t>
      </w:r>
      <w:r>
        <w:rPr>
          <w:lang w:val="da-DK"/>
        </w:rPr>
        <w:t>Karvea</w:t>
      </w:r>
      <w:r w:rsidRPr="002A00F0">
        <w:rPr>
          <w:lang w:val="da-DK"/>
        </w:rPr>
        <w:t>, skal du henvende dig til den lokale repræsentant</w:t>
      </w:r>
      <w:r w:rsidR="0068124C" w:rsidRPr="0068124C">
        <w:rPr>
          <w:szCs w:val="22"/>
          <w:lang w:val="da-DK"/>
        </w:rPr>
        <w:t xml:space="preserve"> </w:t>
      </w:r>
      <w:r w:rsidR="0068124C" w:rsidRPr="000B22B8">
        <w:rPr>
          <w:szCs w:val="22"/>
          <w:lang w:val="da-DK"/>
        </w:rPr>
        <w:t>for indehaveren af markedsføringstilladelsen:</w:t>
      </w:r>
    </w:p>
    <w:p w14:paraId="6FC6B6E6" w14:textId="77777777" w:rsidR="001B06FB" w:rsidRPr="002A00F0" w:rsidRDefault="001B06FB">
      <w:pPr>
        <w:pStyle w:val="EMEABodyText"/>
        <w:rPr>
          <w:lang w:val="da-DK"/>
        </w:rPr>
      </w:pPr>
    </w:p>
    <w:p w14:paraId="35638DBE" w14:textId="77777777" w:rsidR="001B06FB" w:rsidRPr="002A00F0" w:rsidRDefault="001B06FB">
      <w:pPr>
        <w:pStyle w:val="EMEABodyText"/>
        <w:rPr>
          <w:lang w:val="da-DK"/>
        </w:rPr>
      </w:pPr>
    </w:p>
    <w:tbl>
      <w:tblPr>
        <w:tblW w:w="9356" w:type="dxa"/>
        <w:tblInd w:w="-34" w:type="dxa"/>
        <w:tblLayout w:type="fixed"/>
        <w:tblLook w:val="0000" w:firstRow="0" w:lastRow="0" w:firstColumn="0" w:lastColumn="0" w:noHBand="0" w:noVBand="0"/>
      </w:tblPr>
      <w:tblGrid>
        <w:gridCol w:w="34"/>
        <w:gridCol w:w="4644"/>
        <w:gridCol w:w="4678"/>
      </w:tblGrid>
      <w:tr w:rsidR="001B06FB" w14:paraId="56A12D88" w14:textId="77777777">
        <w:trPr>
          <w:gridBefore w:val="1"/>
          <w:wBefore w:w="34" w:type="dxa"/>
          <w:cantSplit/>
        </w:trPr>
        <w:tc>
          <w:tcPr>
            <w:tcW w:w="4644" w:type="dxa"/>
          </w:tcPr>
          <w:p w14:paraId="474172FC" w14:textId="77777777" w:rsidR="001B06FB" w:rsidRDefault="001B06FB">
            <w:pPr>
              <w:rPr>
                <w:b/>
                <w:bCs/>
                <w:lang w:val="fr-BE"/>
              </w:rPr>
            </w:pPr>
            <w:r>
              <w:rPr>
                <w:b/>
                <w:bCs/>
                <w:lang w:val="mt-MT"/>
              </w:rPr>
              <w:t>België/</w:t>
            </w:r>
            <w:r>
              <w:rPr>
                <w:b/>
                <w:bCs/>
                <w:lang w:val="cs-CZ"/>
              </w:rPr>
              <w:t>Belgique</w:t>
            </w:r>
            <w:r>
              <w:rPr>
                <w:b/>
                <w:bCs/>
                <w:lang w:val="mt-MT"/>
              </w:rPr>
              <w:t>/Belgien</w:t>
            </w:r>
          </w:p>
          <w:p w14:paraId="34E519E5" w14:textId="77777777" w:rsidR="001B06FB" w:rsidRDefault="0068124C">
            <w:pPr>
              <w:rPr>
                <w:lang w:val="fr-BE"/>
              </w:rPr>
            </w:pPr>
            <w:r>
              <w:rPr>
                <w:snapToGrid w:val="0"/>
                <w:lang w:val="fr-BE"/>
              </w:rPr>
              <w:t>S</w:t>
            </w:r>
            <w:r w:rsidR="001B06FB">
              <w:rPr>
                <w:snapToGrid w:val="0"/>
                <w:lang w:val="fr-BE"/>
              </w:rPr>
              <w:t>anofi Belgium</w:t>
            </w:r>
          </w:p>
          <w:p w14:paraId="541F32B1" w14:textId="77777777" w:rsidR="001B06FB" w:rsidRDefault="001B06FB">
            <w:pPr>
              <w:rPr>
                <w:snapToGrid w:val="0"/>
                <w:lang w:val="fr-BE"/>
              </w:rPr>
            </w:pPr>
            <w:r>
              <w:rPr>
                <w:lang w:val="fr-BE"/>
              </w:rPr>
              <w:t xml:space="preserve">Tél/Tel: </w:t>
            </w:r>
            <w:r>
              <w:rPr>
                <w:snapToGrid w:val="0"/>
                <w:lang w:val="fr-BE"/>
              </w:rPr>
              <w:t>+32 (0)2 710 54 00</w:t>
            </w:r>
          </w:p>
          <w:p w14:paraId="4BE89B99" w14:textId="77777777" w:rsidR="001B06FB" w:rsidRDefault="001B06FB">
            <w:pPr>
              <w:rPr>
                <w:lang w:val="fr-BE"/>
              </w:rPr>
            </w:pPr>
          </w:p>
        </w:tc>
        <w:tc>
          <w:tcPr>
            <w:tcW w:w="4678" w:type="dxa"/>
          </w:tcPr>
          <w:p w14:paraId="35A61A9E" w14:textId="77777777" w:rsidR="0068124C" w:rsidRDefault="0068124C" w:rsidP="0068124C">
            <w:pPr>
              <w:rPr>
                <w:b/>
                <w:bCs/>
                <w:lang w:val="lt-LT"/>
              </w:rPr>
            </w:pPr>
            <w:r>
              <w:rPr>
                <w:b/>
                <w:bCs/>
                <w:lang w:val="lt-LT"/>
              </w:rPr>
              <w:t>Lietuva</w:t>
            </w:r>
          </w:p>
          <w:p w14:paraId="4057F7AA" w14:textId="77777777" w:rsidR="0068124C" w:rsidRDefault="0068124C" w:rsidP="0068124C">
            <w:pPr>
              <w:rPr>
                <w:lang w:val="fr-FR"/>
              </w:rPr>
            </w:pPr>
            <w:r>
              <w:rPr>
                <w:lang w:val="cs-CZ"/>
              </w:rPr>
              <w:t>UAB sanofi-aventis Lietuva</w:t>
            </w:r>
          </w:p>
          <w:p w14:paraId="09C50D8D" w14:textId="77777777" w:rsidR="0068124C" w:rsidRDefault="0068124C" w:rsidP="0068124C">
            <w:pPr>
              <w:rPr>
                <w:lang w:val="cs-CZ"/>
              </w:rPr>
            </w:pPr>
            <w:r>
              <w:rPr>
                <w:lang w:val="cs-CZ"/>
              </w:rPr>
              <w:t>Tel: +370 5 2755224</w:t>
            </w:r>
          </w:p>
          <w:p w14:paraId="67A59710" w14:textId="77777777" w:rsidR="001B06FB" w:rsidRDefault="001B06FB" w:rsidP="0068124C">
            <w:pPr>
              <w:rPr>
                <w:lang w:val="fr-BE"/>
              </w:rPr>
            </w:pPr>
          </w:p>
        </w:tc>
      </w:tr>
      <w:tr w:rsidR="001B06FB" w14:paraId="5229C9DC" w14:textId="77777777">
        <w:trPr>
          <w:gridBefore w:val="1"/>
          <w:wBefore w:w="34" w:type="dxa"/>
          <w:cantSplit/>
        </w:trPr>
        <w:tc>
          <w:tcPr>
            <w:tcW w:w="4644" w:type="dxa"/>
          </w:tcPr>
          <w:p w14:paraId="005CA9C1" w14:textId="77777777" w:rsidR="001B06FB" w:rsidRDefault="001B06FB">
            <w:pPr>
              <w:rPr>
                <w:b/>
                <w:bCs/>
                <w:lang w:val="fr-BE"/>
              </w:rPr>
            </w:pPr>
            <w:r>
              <w:rPr>
                <w:b/>
                <w:bCs/>
              </w:rPr>
              <w:t>България</w:t>
            </w:r>
          </w:p>
          <w:p w14:paraId="7DE90170" w14:textId="77777777" w:rsidR="001B06FB" w:rsidRDefault="005C2E7F">
            <w:pPr>
              <w:rPr>
                <w:noProof/>
                <w:lang w:val="fr-BE"/>
              </w:rPr>
            </w:pPr>
            <w:r>
              <w:rPr>
                <w:noProof/>
                <w:lang w:val="fr-BE"/>
              </w:rPr>
              <w:t>S</w:t>
            </w:r>
            <w:r w:rsidR="001B06FB">
              <w:rPr>
                <w:noProof/>
                <w:lang w:val="fr-BE"/>
              </w:rPr>
              <w:t>anofi Bulgaria EOOD</w:t>
            </w:r>
          </w:p>
          <w:p w14:paraId="6EE92BF5" w14:textId="77777777" w:rsidR="001B06FB" w:rsidRDefault="001B06FB">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14:paraId="0248516A" w14:textId="77777777" w:rsidR="001B06FB" w:rsidRDefault="001B06FB">
            <w:pPr>
              <w:rPr>
                <w:lang w:val="cs-CZ"/>
              </w:rPr>
            </w:pPr>
          </w:p>
        </w:tc>
        <w:tc>
          <w:tcPr>
            <w:tcW w:w="4678" w:type="dxa"/>
          </w:tcPr>
          <w:p w14:paraId="2B680947" w14:textId="77777777" w:rsidR="0068124C" w:rsidRDefault="0068124C" w:rsidP="0068124C">
            <w:pPr>
              <w:rPr>
                <w:b/>
                <w:bCs/>
                <w:lang w:val="fr-LU"/>
              </w:rPr>
            </w:pPr>
            <w:r>
              <w:rPr>
                <w:b/>
                <w:bCs/>
                <w:lang w:val="fr-LU"/>
              </w:rPr>
              <w:t>Luxembourg/Luxemburg</w:t>
            </w:r>
          </w:p>
          <w:p w14:paraId="5138C45B" w14:textId="77777777" w:rsidR="0068124C" w:rsidRDefault="0068124C" w:rsidP="0068124C">
            <w:pPr>
              <w:rPr>
                <w:snapToGrid w:val="0"/>
                <w:lang w:val="fr-BE"/>
              </w:rPr>
            </w:pPr>
            <w:r>
              <w:rPr>
                <w:snapToGrid w:val="0"/>
                <w:lang w:val="fr-BE"/>
              </w:rPr>
              <w:t xml:space="preserve">Sanofi Belgium </w:t>
            </w:r>
          </w:p>
          <w:p w14:paraId="09D1C68E" w14:textId="77777777" w:rsidR="0068124C" w:rsidRDefault="0068124C" w:rsidP="0068124C">
            <w:pPr>
              <w:rPr>
                <w:lang w:val="fr-BE"/>
              </w:rPr>
            </w:pPr>
            <w:r>
              <w:rPr>
                <w:lang w:val="fr-LU"/>
              </w:rPr>
              <w:t xml:space="preserve">Tél/Tel: </w:t>
            </w:r>
            <w:r>
              <w:rPr>
                <w:snapToGrid w:val="0"/>
                <w:lang w:val="fr-BE"/>
              </w:rPr>
              <w:t>+32 (0)2 710 54 00 (</w:t>
            </w:r>
            <w:r>
              <w:rPr>
                <w:lang w:val="fr-BE"/>
              </w:rPr>
              <w:t>Belgique/Belgien)</w:t>
            </w:r>
          </w:p>
          <w:p w14:paraId="4FBAF3DA" w14:textId="77777777" w:rsidR="001B06FB" w:rsidRDefault="001B06FB" w:rsidP="0068124C">
            <w:pPr>
              <w:rPr>
                <w:lang w:val="hu-HU"/>
              </w:rPr>
            </w:pPr>
          </w:p>
        </w:tc>
      </w:tr>
      <w:tr w:rsidR="001B06FB" w14:paraId="59E9236F" w14:textId="77777777">
        <w:trPr>
          <w:gridBefore w:val="1"/>
          <w:wBefore w:w="34" w:type="dxa"/>
          <w:cantSplit/>
        </w:trPr>
        <w:tc>
          <w:tcPr>
            <w:tcW w:w="4644" w:type="dxa"/>
          </w:tcPr>
          <w:p w14:paraId="2831EAB2" w14:textId="77777777" w:rsidR="001B06FB" w:rsidRDefault="001B06FB">
            <w:pPr>
              <w:rPr>
                <w:b/>
                <w:bCs/>
                <w:lang w:val="fr-BE"/>
              </w:rPr>
            </w:pPr>
            <w:r>
              <w:rPr>
                <w:b/>
                <w:bCs/>
                <w:lang w:val="fr-BE"/>
              </w:rPr>
              <w:lastRenderedPageBreak/>
              <w:t>Česká republika</w:t>
            </w:r>
          </w:p>
          <w:p w14:paraId="1E05661D" w14:textId="77777777" w:rsidR="001B06FB" w:rsidRDefault="001B06FB">
            <w:pPr>
              <w:rPr>
                <w:lang w:val="cs-CZ"/>
              </w:rPr>
            </w:pPr>
            <w:r>
              <w:rPr>
                <w:lang w:val="cs-CZ"/>
              </w:rPr>
              <w:t>sanofi-aventis, s.r.o.</w:t>
            </w:r>
          </w:p>
          <w:p w14:paraId="502B29E5" w14:textId="77777777" w:rsidR="001B06FB" w:rsidRDefault="001B06FB">
            <w:pPr>
              <w:rPr>
                <w:lang w:val="cs-CZ"/>
              </w:rPr>
            </w:pPr>
            <w:r>
              <w:rPr>
                <w:lang w:val="cs-CZ"/>
              </w:rPr>
              <w:t>Tel: +420 233 086 111</w:t>
            </w:r>
          </w:p>
          <w:p w14:paraId="22F31B59" w14:textId="77777777" w:rsidR="001B06FB" w:rsidRDefault="001B06FB">
            <w:pPr>
              <w:rPr>
                <w:lang w:val="cs-CZ"/>
              </w:rPr>
            </w:pPr>
          </w:p>
        </w:tc>
        <w:tc>
          <w:tcPr>
            <w:tcW w:w="4678" w:type="dxa"/>
          </w:tcPr>
          <w:p w14:paraId="636CE10C" w14:textId="77777777" w:rsidR="0068124C" w:rsidRDefault="0068124C" w:rsidP="0068124C">
            <w:pPr>
              <w:rPr>
                <w:b/>
                <w:bCs/>
                <w:lang w:val="hu-HU"/>
              </w:rPr>
            </w:pPr>
            <w:r>
              <w:rPr>
                <w:b/>
                <w:bCs/>
                <w:lang w:val="hu-HU"/>
              </w:rPr>
              <w:t>Magyarország</w:t>
            </w:r>
          </w:p>
          <w:p w14:paraId="630280A5" w14:textId="77777777" w:rsidR="00226A8A" w:rsidRDefault="00B373B1" w:rsidP="0068124C">
            <w:pPr>
              <w:rPr>
                <w:lang w:val="cs-CZ"/>
              </w:rPr>
            </w:pPr>
            <w:r w:rsidRPr="00B373B1">
              <w:rPr>
                <w:lang w:val="cs-CZ"/>
              </w:rPr>
              <w:t>SANOFI-AVENTIS Zrt.</w:t>
            </w:r>
          </w:p>
          <w:p w14:paraId="720E1A5F" w14:textId="77777777" w:rsidR="0068124C" w:rsidRDefault="0068124C" w:rsidP="0068124C">
            <w:pPr>
              <w:rPr>
                <w:lang w:val="hu-HU"/>
              </w:rPr>
            </w:pPr>
            <w:r>
              <w:rPr>
                <w:lang w:val="cs-CZ"/>
              </w:rPr>
              <w:t xml:space="preserve">Tel.: +36 1 </w:t>
            </w:r>
            <w:r>
              <w:rPr>
                <w:lang w:val="hu-HU"/>
              </w:rPr>
              <w:t>505 0050</w:t>
            </w:r>
          </w:p>
          <w:p w14:paraId="2216A5F3" w14:textId="77777777" w:rsidR="001B06FB" w:rsidRDefault="001B06FB" w:rsidP="0068124C">
            <w:pPr>
              <w:rPr>
                <w:lang w:val="cs-CZ"/>
              </w:rPr>
            </w:pPr>
          </w:p>
        </w:tc>
      </w:tr>
      <w:tr w:rsidR="001B06FB" w:rsidRPr="00CA5A1A" w14:paraId="51544B5E" w14:textId="77777777">
        <w:trPr>
          <w:gridBefore w:val="1"/>
          <w:wBefore w:w="34" w:type="dxa"/>
          <w:cantSplit/>
        </w:trPr>
        <w:tc>
          <w:tcPr>
            <w:tcW w:w="4644" w:type="dxa"/>
          </w:tcPr>
          <w:p w14:paraId="60013017" w14:textId="77777777" w:rsidR="001B06FB" w:rsidRDefault="001B06FB">
            <w:pPr>
              <w:rPr>
                <w:b/>
                <w:bCs/>
                <w:lang w:val="cs-CZ"/>
              </w:rPr>
            </w:pPr>
            <w:r>
              <w:rPr>
                <w:b/>
                <w:bCs/>
                <w:lang w:val="cs-CZ"/>
              </w:rPr>
              <w:t>Danmark</w:t>
            </w:r>
          </w:p>
          <w:p w14:paraId="289EC93C" w14:textId="77777777" w:rsidR="001B06FB" w:rsidRDefault="003A62E2">
            <w:pPr>
              <w:rPr>
                <w:lang w:val="cs-CZ"/>
              </w:rPr>
            </w:pPr>
            <w:r>
              <w:rPr>
                <w:lang w:val="cs-CZ"/>
              </w:rPr>
              <w:t>S</w:t>
            </w:r>
            <w:r w:rsidR="001B06FB">
              <w:rPr>
                <w:lang w:val="cs-CZ"/>
              </w:rPr>
              <w:t>anofi A/S</w:t>
            </w:r>
          </w:p>
          <w:p w14:paraId="6E9AC555" w14:textId="77777777" w:rsidR="001B06FB" w:rsidRDefault="001B06FB">
            <w:pPr>
              <w:rPr>
                <w:lang w:val="cs-CZ"/>
              </w:rPr>
            </w:pPr>
            <w:r>
              <w:rPr>
                <w:lang w:val="cs-CZ"/>
              </w:rPr>
              <w:t>Tlf: +45 45 16 70 00</w:t>
            </w:r>
          </w:p>
          <w:p w14:paraId="4291331B" w14:textId="77777777" w:rsidR="001B06FB" w:rsidRDefault="001B06FB">
            <w:pPr>
              <w:rPr>
                <w:lang w:val="cs-CZ"/>
              </w:rPr>
            </w:pPr>
          </w:p>
        </w:tc>
        <w:tc>
          <w:tcPr>
            <w:tcW w:w="4678" w:type="dxa"/>
          </w:tcPr>
          <w:p w14:paraId="57627BEF" w14:textId="77777777" w:rsidR="0068124C" w:rsidRDefault="0068124C" w:rsidP="0068124C">
            <w:pPr>
              <w:rPr>
                <w:b/>
                <w:bCs/>
                <w:lang w:val="mt-MT"/>
              </w:rPr>
            </w:pPr>
            <w:r>
              <w:rPr>
                <w:b/>
                <w:bCs/>
                <w:lang w:val="mt-MT"/>
              </w:rPr>
              <w:t>Malta</w:t>
            </w:r>
          </w:p>
          <w:p w14:paraId="78395397" w14:textId="77777777" w:rsidR="0068124C" w:rsidRDefault="0068124C" w:rsidP="0068124C">
            <w:pPr>
              <w:rPr>
                <w:lang w:val="cs-CZ"/>
              </w:rPr>
            </w:pPr>
            <w:r>
              <w:rPr>
                <w:lang w:val="fr-FR"/>
              </w:rPr>
              <w:t xml:space="preserve">Sanofi </w:t>
            </w:r>
            <w:r w:rsidR="003A62E2">
              <w:rPr>
                <w:lang w:val="fr-FR"/>
              </w:rPr>
              <w:t>S.</w:t>
            </w:r>
            <w:r w:rsidR="008D5685">
              <w:rPr>
                <w:lang w:val="fr-FR"/>
              </w:rPr>
              <w:t>r.l</w:t>
            </w:r>
            <w:r w:rsidR="003A62E2">
              <w:rPr>
                <w:lang w:val="fr-FR"/>
              </w:rPr>
              <w:t>.</w:t>
            </w:r>
          </w:p>
          <w:p w14:paraId="4A48CAE8" w14:textId="77777777" w:rsidR="0068124C" w:rsidRDefault="0068124C" w:rsidP="0068124C">
            <w:pPr>
              <w:rPr>
                <w:lang w:val="cs-CZ"/>
              </w:rPr>
            </w:pPr>
            <w:r>
              <w:rPr>
                <w:lang w:val="cs-CZ"/>
              </w:rPr>
              <w:t xml:space="preserve">Tel: </w:t>
            </w:r>
            <w:r w:rsidR="003A62E2">
              <w:rPr>
                <w:lang w:val="cs-CZ"/>
              </w:rPr>
              <w:t>+39 02 39394275</w:t>
            </w:r>
          </w:p>
          <w:p w14:paraId="659CF448" w14:textId="77777777" w:rsidR="001B06FB" w:rsidRDefault="001B06FB" w:rsidP="0068124C">
            <w:pPr>
              <w:rPr>
                <w:lang w:val="cs-CZ"/>
              </w:rPr>
            </w:pPr>
          </w:p>
        </w:tc>
      </w:tr>
      <w:tr w:rsidR="001B06FB" w14:paraId="1F43D44A" w14:textId="77777777">
        <w:trPr>
          <w:gridBefore w:val="1"/>
          <w:wBefore w:w="34" w:type="dxa"/>
          <w:cantSplit/>
        </w:trPr>
        <w:tc>
          <w:tcPr>
            <w:tcW w:w="4644" w:type="dxa"/>
          </w:tcPr>
          <w:p w14:paraId="29DC2D7E" w14:textId="77777777" w:rsidR="001B06FB" w:rsidRDefault="001B06FB">
            <w:pPr>
              <w:rPr>
                <w:b/>
                <w:bCs/>
                <w:lang w:val="cs-CZ"/>
              </w:rPr>
            </w:pPr>
            <w:r>
              <w:rPr>
                <w:b/>
                <w:bCs/>
                <w:lang w:val="cs-CZ"/>
              </w:rPr>
              <w:t>Deutschland</w:t>
            </w:r>
          </w:p>
          <w:p w14:paraId="7EC9F42A" w14:textId="77777777" w:rsidR="005C2E7F" w:rsidRPr="00335592" w:rsidRDefault="005C2E7F" w:rsidP="005C2E7F">
            <w:pPr>
              <w:rPr>
                <w:lang w:val="fr-FR"/>
              </w:rPr>
            </w:pPr>
            <w:r w:rsidRPr="00335592">
              <w:rPr>
                <w:lang w:val="fr-FR"/>
              </w:rPr>
              <w:t>Sanofi-Aventis Deutschland GmbH</w:t>
            </w:r>
          </w:p>
          <w:p w14:paraId="24A8F4B5" w14:textId="77777777" w:rsidR="005C2E7F" w:rsidRPr="009313D0" w:rsidRDefault="005C2E7F" w:rsidP="005C2E7F">
            <w:pPr>
              <w:rPr>
                <w:lang w:val="cs-CZ"/>
              </w:rPr>
            </w:pPr>
            <w:r>
              <w:rPr>
                <w:lang w:val="cs-CZ"/>
              </w:rPr>
              <w:t>Tel</w:t>
            </w:r>
            <w:r w:rsidRPr="009313D0">
              <w:rPr>
                <w:lang w:val="cs-CZ"/>
              </w:rPr>
              <w:t>: 0800 52 52 010</w:t>
            </w:r>
          </w:p>
          <w:p w14:paraId="00C08A91" w14:textId="77777777" w:rsidR="005C2E7F" w:rsidRDefault="005C2E7F" w:rsidP="005C2E7F">
            <w:pPr>
              <w:rPr>
                <w:lang w:val="cs-CZ"/>
              </w:rPr>
            </w:pPr>
            <w:r w:rsidRPr="009313D0">
              <w:rPr>
                <w:lang w:val="cs-CZ"/>
              </w:rPr>
              <w:t>Tel. aus dem Ausland: +49 69 305 21 131</w:t>
            </w:r>
          </w:p>
          <w:p w14:paraId="759082BD" w14:textId="77777777" w:rsidR="001B06FB" w:rsidRPr="00FE4CDA" w:rsidRDefault="001B06FB" w:rsidP="00137E29">
            <w:pPr>
              <w:rPr>
                <w:lang w:val="de-DE"/>
              </w:rPr>
            </w:pPr>
          </w:p>
        </w:tc>
        <w:tc>
          <w:tcPr>
            <w:tcW w:w="4678" w:type="dxa"/>
          </w:tcPr>
          <w:p w14:paraId="43F470FE" w14:textId="77777777" w:rsidR="0068124C" w:rsidRDefault="0068124C" w:rsidP="0068124C">
            <w:pPr>
              <w:rPr>
                <w:b/>
                <w:bCs/>
                <w:lang w:val="cs-CZ"/>
              </w:rPr>
            </w:pPr>
            <w:r>
              <w:rPr>
                <w:b/>
                <w:bCs/>
                <w:lang w:val="cs-CZ"/>
              </w:rPr>
              <w:t>Nederland</w:t>
            </w:r>
          </w:p>
          <w:p w14:paraId="139F87AF" w14:textId="77777777" w:rsidR="0068124C" w:rsidRDefault="008D5685" w:rsidP="0068124C">
            <w:pPr>
              <w:rPr>
                <w:lang w:val="cs-CZ"/>
              </w:rPr>
            </w:pPr>
            <w:r>
              <w:rPr>
                <w:lang w:val="cs-CZ"/>
              </w:rPr>
              <w:t xml:space="preserve">Genzyme Europe </w:t>
            </w:r>
            <w:r w:rsidR="0068124C">
              <w:rPr>
                <w:lang w:val="cs-CZ"/>
              </w:rPr>
              <w:t>B.V.</w:t>
            </w:r>
          </w:p>
          <w:p w14:paraId="6A24FC05" w14:textId="77777777" w:rsidR="0068124C" w:rsidRDefault="0068124C" w:rsidP="0068124C">
            <w:pPr>
              <w:rPr>
                <w:lang w:val="nl-NL"/>
              </w:rPr>
            </w:pPr>
            <w:r>
              <w:rPr>
                <w:lang w:val="cs-CZ"/>
              </w:rPr>
              <w:t xml:space="preserve">Tel: </w:t>
            </w:r>
            <w:r w:rsidR="003A62E2">
              <w:rPr>
                <w:lang w:val="cs-CZ"/>
              </w:rPr>
              <w:t>+31 20 245 4000</w:t>
            </w:r>
          </w:p>
          <w:p w14:paraId="27E5358B" w14:textId="77777777" w:rsidR="001B06FB" w:rsidRDefault="001B06FB" w:rsidP="0068124C">
            <w:pPr>
              <w:rPr>
                <w:lang w:val="et-EE"/>
              </w:rPr>
            </w:pPr>
          </w:p>
        </w:tc>
      </w:tr>
      <w:tr w:rsidR="001B06FB" w14:paraId="26A3EA32" w14:textId="77777777">
        <w:trPr>
          <w:gridBefore w:val="1"/>
          <w:wBefore w:w="34" w:type="dxa"/>
          <w:cantSplit/>
        </w:trPr>
        <w:tc>
          <w:tcPr>
            <w:tcW w:w="4644" w:type="dxa"/>
          </w:tcPr>
          <w:p w14:paraId="0833D69B" w14:textId="77777777" w:rsidR="001B06FB" w:rsidRDefault="001B06FB">
            <w:pPr>
              <w:rPr>
                <w:b/>
                <w:bCs/>
                <w:lang w:val="et-EE"/>
              </w:rPr>
            </w:pPr>
            <w:r>
              <w:rPr>
                <w:b/>
                <w:bCs/>
                <w:lang w:val="et-EE"/>
              </w:rPr>
              <w:t>Eesti</w:t>
            </w:r>
          </w:p>
          <w:p w14:paraId="47BCA2DE" w14:textId="77777777" w:rsidR="001B06FB" w:rsidRDefault="001B06FB">
            <w:pPr>
              <w:rPr>
                <w:lang w:val="cs-CZ"/>
              </w:rPr>
            </w:pPr>
            <w:r>
              <w:rPr>
                <w:lang w:val="cs-CZ"/>
              </w:rPr>
              <w:t>sanofi-aventis Estonia OÜ</w:t>
            </w:r>
          </w:p>
          <w:p w14:paraId="2AC0FF15" w14:textId="77777777" w:rsidR="001B06FB" w:rsidRDefault="001B06FB">
            <w:pPr>
              <w:rPr>
                <w:lang w:val="cs-CZ"/>
              </w:rPr>
            </w:pPr>
            <w:r>
              <w:rPr>
                <w:lang w:val="cs-CZ"/>
              </w:rPr>
              <w:t>Tel: +372 627 34 88</w:t>
            </w:r>
          </w:p>
          <w:p w14:paraId="490699B3" w14:textId="77777777" w:rsidR="001B06FB" w:rsidRDefault="001B06FB">
            <w:pPr>
              <w:rPr>
                <w:lang w:val="et-EE"/>
              </w:rPr>
            </w:pPr>
          </w:p>
        </w:tc>
        <w:tc>
          <w:tcPr>
            <w:tcW w:w="4678" w:type="dxa"/>
          </w:tcPr>
          <w:p w14:paraId="1D435666" w14:textId="77777777" w:rsidR="0068124C" w:rsidRDefault="0068124C" w:rsidP="0068124C">
            <w:pPr>
              <w:rPr>
                <w:b/>
                <w:bCs/>
                <w:lang w:val="cs-CZ"/>
              </w:rPr>
            </w:pPr>
            <w:r>
              <w:rPr>
                <w:b/>
                <w:bCs/>
                <w:lang w:val="cs-CZ"/>
              </w:rPr>
              <w:t>Norge</w:t>
            </w:r>
          </w:p>
          <w:p w14:paraId="3B564FE3" w14:textId="77777777" w:rsidR="0068124C" w:rsidRDefault="0068124C" w:rsidP="0068124C">
            <w:pPr>
              <w:rPr>
                <w:lang w:val="cs-CZ"/>
              </w:rPr>
            </w:pPr>
            <w:r>
              <w:rPr>
                <w:lang w:val="cs-CZ"/>
              </w:rPr>
              <w:t>sanofi-aventis Norge AS</w:t>
            </w:r>
          </w:p>
          <w:p w14:paraId="79438038" w14:textId="77777777" w:rsidR="0068124C" w:rsidRDefault="0068124C" w:rsidP="0068124C">
            <w:pPr>
              <w:rPr>
                <w:lang w:val="cs-CZ"/>
              </w:rPr>
            </w:pPr>
            <w:r>
              <w:rPr>
                <w:lang w:val="cs-CZ"/>
              </w:rPr>
              <w:t>Tlf: +47 67 10 71 00</w:t>
            </w:r>
          </w:p>
          <w:p w14:paraId="2D9ACC7F" w14:textId="77777777" w:rsidR="001B06FB" w:rsidRDefault="001B06FB" w:rsidP="0068124C">
            <w:pPr>
              <w:rPr>
                <w:lang w:val="fr-FR"/>
              </w:rPr>
            </w:pPr>
          </w:p>
        </w:tc>
      </w:tr>
      <w:tr w:rsidR="001B06FB" w14:paraId="6C3B445B" w14:textId="77777777">
        <w:trPr>
          <w:gridBefore w:val="1"/>
          <w:wBefore w:w="34" w:type="dxa"/>
          <w:cantSplit/>
        </w:trPr>
        <w:tc>
          <w:tcPr>
            <w:tcW w:w="4644" w:type="dxa"/>
          </w:tcPr>
          <w:p w14:paraId="795C53A2" w14:textId="77777777" w:rsidR="001B06FB" w:rsidRDefault="001B06FB">
            <w:pPr>
              <w:rPr>
                <w:b/>
                <w:bCs/>
                <w:lang w:val="cs-CZ"/>
              </w:rPr>
            </w:pPr>
            <w:r>
              <w:rPr>
                <w:b/>
                <w:bCs/>
                <w:lang w:val="el-GR"/>
              </w:rPr>
              <w:t>Ελλάδα</w:t>
            </w:r>
          </w:p>
          <w:p w14:paraId="66015507" w14:textId="77777777" w:rsidR="001B06FB" w:rsidRDefault="001B06FB">
            <w:pPr>
              <w:rPr>
                <w:lang w:val="et-EE"/>
              </w:rPr>
            </w:pPr>
            <w:r>
              <w:rPr>
                <w:lang w:val="cs-CZ"/>
              </w:rPr>
              <w:t>sanofi-aventis AEBE</w:t>
            </w:r>
          </w:p>
          <w:p w14:paraId="5C27CC07" w14:textId="77777777" w:rsidR="001B06FB" w:rsidRDefault="001B06FB">
            <w:pPr>
              <w:rPr>
                <w:lang w:val="cs-CZ"/>
              </w:rPr>
            </w:pPr>
            <w:r>
              <w:rPr>
                <w:lang w:val="el-GR"/>
              </w:rPr>
              <w:t>Τηλ</w:t>
            </w:r>
            <w:r>
              <w:rPr>
                <w:lang w:val="cs-CZ"/>
              </w:rPr>
              <w:t>: +30 210 900 16 00</w:t>
            </w:r>
          </w:p>
          <w:p w14:paraId="7DCB0440" w14:textId="77777777" w:rsidR="001B06FB" w:rsidRDefault="001B06FB">
            <w:pPr>
              <w:rPr>
                <w:lang w:val="cs-CZ"/>
              </w:rPr>
            </w:pPr>
          </w:p>
        </w:tc>
        <w:tc>
          <w:tcPr>
            <w:tcW w:w="4678" w:type="dxa"/>
            <w:tcBorders>
              <w:top w:val="nil"/>
              <w:left w:val="nil"/>
              <w:bottom w:val="nil"/>
              <w:right w:val="nil"/>
            </w:tcBorders>
          </w:tcPr>
          <w:p w14:paraId="706F180A" w14:textId="77777777" w:rsidR="0068124C" w:rsidRDefault="0068124C" w:rsidP="0068124C">
            <w:pPr>
              <w:rPr>
                <w:b/>
                <w:bCs/>
                <w:lang w:val="cs-CZ"/>
              </w:rPr>
            </w:pPr>
            <w:r>
              <w:rPr>
                <w:b/>
                <w:bCs/>
                <w:lang w:val="cs-CZ"/>
              </w:rPr>
              <w:t>Österreich</w:t>
            </w:r>
          </w:p>
          <w:p w14:paraId="70FA1D28" w14:textId="77777777" w:rsidR="0068124C" w:rsidRDefault="0068124C" w:rsidP="0068124C">
            <w:r>
              <w:t>sanofi-aventis GmbH</w:t>
            </w:r>
          </w:p>
          <w:p w14:paraId="463D8C87" w14:textId="77777777" w:rsidR="0068124C" w:rsidRDefault="0068124C" w:rsidP="0068124C">
            <w:pPr>
              <w:rPr>
                <w:lang w:val="fr-FR"/>
              </w:rPr>
            </w:pPr>
            <w:r>
              <w:rPr>
                <w:lang w:val="fr-FR"/>
              </w:rPr>
              <w:t>Tel: +43 1 80 185 – 0</w:t>
            </w:r>
          </w:p>
          <w:p w14:paraId="424500C4" w14:textId="77777777" w:rsidR="001B06FB" w:rsidRDefault="001B06FB" w:rsidP="0068124C">
            <w:pPr>
              <w:rPr>
                <w:lang w:val="fr-FR"/>
              </w:rPr>
            </w:pPr>
          </w:p>
        </w:tc>
      </w:tr>
      <w:tr w:rsidR="001B06FB" w14:paraId="5155FFC2" w14:textId="77777777">
        <w:trPr>
          <w:gridBefore w:val="1"/>
          <w:wBefore w:w="34" w:type="dxa"/>
          <w:cantSplit/>
        </w:trPr>
        <w:tc>
          <w:tcPr>
            <w:tcW w:w="4644" w:type="dxa"/>
            <w:tcBorders>
              <w:top w:val="nil"/>
              <w:left w:val="nil"/>
              <w:bottom w:val="nil"/>
              <w:right w:val="nil"/>
            </w:tcBorders>
          </w:tcPr>
          <w:p w14:paraId="38BA3924" w14:textId="77777777" w:rsidR="001B06FB" w:rsidRDefault="001B06FB">
            <w:pPr>
              <w:rPr>
                <w:b/>
                <w:bCs/>
                <w:lang w:val="es-ES"/>
              </w:rPr>
            </w:pPr>
            <w:r>
              <w:rPr>
                <w:b/>
                <w:bCs/>
                <w:lang w:val="es-ES"/>
              </w:rPr>
              <w:t>España</w:t>
            </w:r>
          </w:p>
          <w:p w14:paraId="5B2EEB13" w14:textId="77777777" w:rsidR="001B06FB" w:rsidRDefault="001B06FB">
            <w:pPr>
              <w:rPr>
                <w:smallCaps/>
                <w:lang w:val="pt-PT"/>
              </w:rPr>
            </w:pPr>
            <w:r>
              <w:rPr>
                <w:lang w:val="pt-PT"/>
              </w:rPr>
              <w:t>sanofi-aventis, S.A.</w:t>
            </w:r>
          </w:p>
          <w:p w14:paraId="31FD1F4E" w14:textId="77777777" w:rsidR="001B06FB" w:rsidRDefault="001B06FB">
            <w:pPr>
              <w:rPr>
                <w:lang w:val="pt-PT"/>
              </w:rPr>
            </w:pPr>
            <w:r>
              <w:rPr>
                <w:lang w:val="pt-PT"/>
              </w:rPr>
              <w:t>Tel: +34 93 485 94 00</w:t>
            </w:r>
          </w:p>
          <w:p w14:paraId="56A6C049" w14:textId="77777777" w:rsidR="001B06FB" w:rsidRDefault="001B06FB">
            <w:pPr>
              <w:rPr>
                <w:lang w:val="sv-SE"/>
              </w:rPr>
            </w:pPr>
          </w:p>
        </w:tc>
        <w:tc>
          <w:tcPr>
            <w:tcW w:w="4678" w:type="dxa"/>
          </w:tcPr>
          <w:p w14:paraId="562B9F43" w14:textId="77777777" w:rsidR="0068124C" w:rsidRDefault="0068124C" w:rsidP="0068124C">
            <w:pPr>
              <w:rPr>
                <w:b/>
                <w:bCs/>
                <w:lang w:val="lv-LV"/>
              </w:rPr>
            </w:pPr>
            <w:r>
              <w:rPr>
                <w:b/>
                <w:bCs/>
                <w:lang w:val="lv-LV"/>
              </w:rPr>
              <w:t>Polska</w:t>
            </w:r>
          </w:p>
          <w:p w14:paraId="6289B903" w14:textId="77777777" w:rsidR="0068124C" w:rsidRDefault="0068124C" w:rsidP="0068124C">
            <w:pPr>
              <w:rPr>
                <w:lang w:val="sv-SE"/>
              </w:rPr>
            </w:pPr>
            <w:r>
              <w:rPr>
                <w:lang w:val="sv-SE"/>
              </w:rPr>
              <w:t>sanofi-aventis Sp. z o.o.</w:t>
            </w:r>
          </w:p>
          <w:p w14:paraId="588B829A" w14:textId="77777777" w:rsidR="0068124C" w:rsidRDefault="0068124C" w:rsidP="0068124C">
            <w:pPr>
              <w:rPr>
                <w:lang w:val="fr-FR"/>
              </w:rPr>
            </w:pPr>
            <w:r>
              <w:rPr>
                <w:lang w:val="fr-FR"/>
              </w:rPr>
              <w:t>Tel.: +48 22 280 00 00</w:t>
            </w:r>
          </w:p>
          <w:p w14:paraId="7B1E37F7" w14:textId="77777777" w:rsidR="001B06FB" w:rsidRDefault="001B06FB" w:rsidP="0068124C">
            <w:pPr>
              <w:rPr>
                <w:lang w:val="fr-FR"/>
              </w:rPr>
            </w:pPr>
          </w:p>
        </w:tc>
      </w:tr>
      <w:tr w:rsidR="001B06FB" w14:paraId="2EA6039E" w14:textId="77777777">
        <w:trPr>
          <w:cantSplit/>
        </w:trPr>
        <w:tc>
          <w:tcPr>
            <w:tcW w:w="4678" w:type="dxa"/>
            <w:gridSpan w:val="2"/>
          </w:tcPr>
          <w:p w14:paraId="6B418739" w14:textId="77777777" w:rsidR="001B06FB" w:rsidRDefault="001B06FB">
            <w:pPr>
              <w:rPr>
                <w:b/>
                <w:bCs/>
                <w:lang w:val="fr-FR"/>
              </w:rPr>
            </w:pPr>
            <w:r>
              <w:rPr>
                <w:b/>
                <w:bCs/>
                <w:lang w:val="fr-FR"/>
              </w:rPr>
              <w:t>France</w:t>
            </w:r>
          </w:p>
          <w:p w14:paraId="4BED7610" w14:textId="77777777" w:rsidR="001B06FB" w:rsidRDefault="001B06FB">
            <w:pPr>
              <w:rPr>
                <w:lang w:val="fr-FR"/>
              </w:rPr>
            </w:pPr>
            <w:r>
              <w:rPr>
                <w:lang w:val="fr-BE"/>
              </w:rPr>
              <w:t>sanofi-aventis France</w:t>
            </w:r>
          </w:p>
          <w:p w14:paraId="6FD7346D" w14:textId="77777777" w:rsidR="00D2779E" w:rsidRDefault="001B06FB">
            <w:pPr>
              <w:rPr>
                <w:lang w:val="pt-PT"/>
              </w:rPr>
            </w:pPr>
            <w:r>
              <w:rPr>
                <w:lang w:val="pt-PT"/>
              </w:rPr>
              <w:t xml:space="preserve">Tél: </w:t>
            </w:r>
            <w:r w:rsidR="008F6FD7">
              <w:rPr>
                <w:lang w:val="pt-PT"/>
              </w:rPr>
              <w:t>0 800 222 555</w:t>
            </w:r>
          </w:p>
          <w:p w14:paraId="2E033A07" w14:textId="77777777" w:rsidR="001B06FB" w:rsidRDefault="001B06FB">
            <w:pPr>
              <w:rPr>
                <w:lang w:val="pt-PT"/>
              </w:rPr>
            </w:pPr>
            <w:r>
              <w:rPr>
                <w:lang w:val="pt-PT"/>
              </w:rPr>
              <w:t>Appel depuis l’étranger : +33 1 57 63 23 23</w:t>
            </w:r>
          </w:p>
          <w:p w14:paraId="4CD5DEE8" w14:textId="77777777" w:rsidR="001B06FB" w:rsidRDefault="001B06FB">
            <w:pPr>
              <w:rPr>
                <w:lang w:val="fr-FR"/>
              </w:rPr>
            </w:pPr>
          </w:p>
        </w:tc>
        <w:tc>
          <w:tcPr>
            <w:tcW w:w="4678" w:type="dxa"/>
          </w:tcPr>
          <w:p w14:paraId="43D5453F" w14:textId="77777777" w:rsidR="0068124C" w:rsidRPr="00045B15" w:rsidRDefault="0068124C" w:rsidP="0068124C">
            <w:pPr>
              <w:rPr>
                <w:b/>
                <w:bCs/>
                <w:lang w:val="pt-PT"/>
              </w:rPr>
            </w:pPr>
            <w:r w:rsidRPr="00045B15">
              <w:rPr>
                <w:b/>
                <w:bCs/>
                <w:lang w:val="pt-PT"/>
              </w:rPr>
              <w:t>Portugal</w:t>
            </w:r>
          </w:p>
          <w:p w14:paraId="67CE48FE" w14:textId="77777777" w:rsidR="0068124C" w:rsidRPr="00045B15" w:rsidRDefault="0068124C" w:rsidP="0068124C">
            <w:pPr>
              <w:rPr>
                <w:lang w:val="pt-PT"/>
              </w:rPr>
            </w:pPr>
            <w:r>
              <w:rPr>
                <w:lang w:val="pt-PT"/>
              </w:rPr>
              <w:t>Sanofi</w:t>
            </w:r>
            <w:r w:rsidRPr="00045B15">
              <w:rPr>
                <w:lang w:val="pt-PT"/>
              </w:rPr>
              <w:t xml:space="preserve"> - Produtos Farmacêuticos, Ld</w:t>
            </w:r>
            <w:r>
              <w:rPr>
                <w:lang w:val="pt-PT"/>
              </w:rPr>
              <w:t>a</w:t>
            </w:r>
          </w:p>
          <w:p w14:paraId="6FD32092" w14:textId="77777777" w:rsidR="0068124C" w:rsidRDefault="0068124C" w:rsidP="0068124C">
            <w:pPr>
              <w:rPr>
                <w:lang w:val="fr-FR"/>
              </w:rPr>
            </w:pPr>
            <w:r>
              <w:rPr>
                <w:lang w:val="fr-FR"/>
              </w:rPr>
              <w:t>Tel: +351 21 35 89 400</w:t>
            </w:r>
          </w:p>
          <w:p w14:paraId="11957B40" w14:textId="77777777" w:rsidR="001B06FB" w:rsidRDefault="001B06FB" w:rsidP="0068124C">
            <w:pPr>
              <w:rPr>
                <w:lang w:val="cs-CZ"/>
              </w:rPr>
            </w:pPr>
          </w:p>
        </w:tc>
      </w:tr>
      <w:tr w:rsidR="001B06FB" w14:paraId="133F1380" w14:textId="77777777">
        <w:trPr>
          <w:gridBefore w:val="1"/>
          <w:wBefore w:w="34" w:type="dxa"/>
          <w:cantSplit/>
        </w:trPr>
        <w:tc>
          <w:tcPr>
            <w:tcW w:w="4644" w:type="dxa"/>
          </w:tcPr>
          <w:p w14:paraId="31E5952C" w14:textId="77777777" w:rsidR="0068124C" w:rsidRPr="00020AFF" w:rsidRDefault="0068124C" w:rsidP="0068124C">
            <w:pPr>
              <w:keepNext/>
              <w:rPr>
                <w:rFonts w:eastAsia="SimSun"/>
                <w:b/>
                <w:bCs/>
                <w:lang w:val="it-IT"/>
              </w:rPr>
            </w:pPr>
            <w:r w:rsidRPr="00020AFF">
              <w:rPr>
                <w:rFonts w:eastAsia="SimSun"/>
                <w:b/>
                <w:bCs/>
                <w:lang w:val="it-IT"/>
              </w:rPr>
              <w:t>Hrvatska</w:t>
            </w:r>
          </w:p>
          <w:p w14:paraId="4F988B7B" w14:textId="77777777" w:rsidR="0068124C" w:rsidRPr="00020AFF" w:rsidRDefault="0068124C" w:rsidP="0068124C">
            <w:pPr>
              <w:rPr>
                <w:rFonts w:eastAsia="SimSun"/>
                <w:lang w:val="it-IT"/>
              </w:rPr>
            </w:pPr>
            <w:r w:rsidRPr="00020AFF">
              <w:rPr>
                <w:rFonts w:eastAsia="SimSun"/>
                <w:lang w:val="it-IT"/>
              </w:rPr>
              <w:t>sanofi-aventis Croatia d.o.o.</w:t>
            </w:r>
          </w:p>
          <w:p w14:paraId="2A2BC700" w14:textId="77777777" w:rsidR="001B06FB" w:rsidRDefault="0068124C" w:rsidP="0068124C">
            <w:pPr>
              <w:rPr>
                <w:lang w:val="fr-FR"/>
              </w:rPr>
            </w:pPr>
            <w:r w:rsidRPr="00020AFF">
              <w:rPr>
                <w:rFonts w:eastAsia="SimSun"/>
                <w:lang w:val="fr-FR"/>
              </w:rPr>
              <w:t>Tel: +385 1 600 34 00</w:t>
            </w:r>
          </w:p>
        </w:tc>
        <w:tc>
          <w:tcPr>
            <w:tcW w:w="4678" w:type="dxa"/>
          </w:tcPr>
          <w:p w14:paraId="6C7E1241" w14:textId="77777777" w:rsidR="0068124C" w:rsidRDefault="0068124C" w:rsidP="0068124C">
            <w:pPr>
              <w:tabs>
                <w:tab w:val="left" w:pos="-720"/>
                <w:tab w:val="left" w:pos="4536"/>
              </w:tabs>
              <w:suppressAutoHyphens/>
              <w:rPr>
                <w:b/>
                <w:noProof/>
                <w:szCs w:val="22"/>
                <w:lang w:val="pl-PL"/>
              </w:rPr>
            </w:pPr>
            <w:r>
              <w:rPr>
                <w:b/>
                <w:noProof/>
                <w:szCs w:val="22"/>
                <w:lang w:val="pl-PL"/>
              </w:rPr>
              <w:t>România</w:t>
            </w:r>
          </w:p>
          <w:p w14:paraId="3B8F3DDA" w14:textId="77777777" w:rsidR="0068124C" w:rsidRDefault="004603E9" w:rsidP="0068124C">
            <w:pPr>
              <w:tabs>
                <w:tab w:val="left" w:pos="-720"/>
                <w:tab w:val="left" w:pos="4536"/>
              </w:tabs>
              <w:suppressAutoHyphens/>
              <w:rPr>
                <w:noProof/>
                <w:szCs w:val="22"/>
                <w:lang w:val="pl-PL"/>
              </w:rPr>
            </w:pPr>
            <w:r>
              <w:rPr>
                <w:bCs/>
                <w:szCs w:val="22"/>
                <w:lang w:val="fr-FR"/>
              </w:rPr>
              <w:t>S</w:t>
            </w:r>
            <w:r w:rsidR="0068124C">
              <w:rPr>
                <w:bCs/>
                <w:szCs w:val="22"/>
                <w:lang w:val="fr-FR"/>
              </w:rPr>
              <w:t>anofi Rom</w:t>
            </w:r>
            <w:r>
              <w:rPr>
                <w:bCs/>
                <w:szCs w:val="22"/>
                <w:lang w:val="fr-FR"/>
              </w:rPr>
              <w:t>a</w:t>
            </w:r>
            <w:r w:rsidR="0068124C">
              <w:rPr>
                <w:bCs/>
                <w:szCs w:val="22"/>
                <w:lang w:val="fr-FR"/>
              </w:rPr>
              <w:t>nia SRL</w:t>
            </w:r>
          </w:p>
          <w:p w14:paraId="01449FF4" w14:textId="77777777" w:rsidR="0068124C" w:rsidRDefault="0068124C" w:rsidP="0068124C">
            <w:pPr>
              <w:rPr>
                <w:szCs w:val="22"/>
                <w:lang w:val="fr-FR"/>
              </w:rPr>
            </w:pPr>
            <w:r>
              <w:rPr>
                <w:noProof/>
                <w:szCs w:val="22"/>
                <w:lang w:val="pl-PL"/>
              </w:rPr>
              <w:t xml:space="preserve">Tel: +40 </w:t>
            </w:r>
            <w:r>
              <w:rPr>
                <w:szCs w:val="22"/>
                <w:lang w:val="fr-FR"/>
              </w:rPr>
              <w:t>(0) 21 317 31 36</w:t>
            </w:r>
          </w:p>
          <w:p w14:paraId="40B8F941" w14:textId="77777777" w:rsidR="001B06FB" w:rsidRDefault="001B06FB" w:rsidP="0068124C">
            <w:pPr>
              <w:rPr>
                <w:lang w:val="cs-CZ"/>
              </w:rPr>
            </w:pPr>
          </w:p>
        </w:tc>
      </w:tr>
      <w:tr w:rsidR="001B06FB" w:rsidRPr="004D0C23" w14:paraId="7182B512" w14:textId="77777777">
        <w:trPr>
          <w:gridBefore w:val="1"/>
          <w:wBefore w:w="34" w:type="dxa"/>
          <w:cantSplit/>
        </w:trPr>
        <w:tc>
          <w:tcPr>
            <w:tcW w:w="4644" w:type="dxa"/>
          </w:tcPr>
          <w:p w14:paraId="75DBCF1E" w14:textId="77777777" w:rsidR="0068124C" w:rsidRDefault="0068124C" w:rsidP="0068124C">
            <w:pPr>
              <w:rPr>
                <w:b/>
                <w:bCs/>
                <w:lang w:val="fr-FR"/>
              </w:rPr>
            </w:pPr>
            <w:r>
              <w:rPr>
                <w:b/>
                <w:bCs/>
                <w:lang w:val="fr-FR"/>
              </w:rPr>
              <w:t>Ireland</w:t>
            </w:r>
          </w:p>
          <w:p w14:paraId="0CA5A5E4" w14:textId="77777777" w:rsidR="0068124C" w:rsidRDefault="0068124C" w:rsidP="0068124C">
            <w:pPr>
              <w:rPr>
                <w:lang w:val="fr-FR"/>
              </w:rPr>
            </w:pPr>
            <w:r>
              <w:rPr>
                <w:lang w:val="fr-FR"/>
              </w:rPr>
              <w:t>sanofi-aventis Ireland Ltd. T/A SANOFI</w:t>
            </w:r>
          </w:p>
          <w:p w14:paraId="49D9D632" w14:textId="77777777" w:rsidR="0068124C" w:rsidRDefault="0068124C" w:rsidP="0068124C">
            <w:pPr>
              <w:rPr>
                <w:lang w:val="fr-FR"/>
              </w:rPr>
            </w:pPr>
            <w:r>
              <w:rPr>
                <w:lang w:val="fr-FR"/>
              </w:rPr>
              <w:t>Tel: +353 (0) 1 403 56 00</w:t>
            </w:r>
          </w:p>
          <w:p w14:paraId="44FB291C" w14:textId="77777777" w:rsidR="001B06FB" w:rsidRPr="004D0C23" w:rsidRDefault="001B06FB" w:rsidP="0068124C">
            <w:pPr>
              <w:rPr>
                <w:szCs w:val="22"/>
                <w:lang w:val="cs-CZ"/>
              </w:rPr>
            </w:pPr>
          </w:p>
        </w:tc>
        <w:tc>
          <w:tcPr>
            <w:tcW w:w="4678" w:type="dxa"/>
          </w:tcPr>
          <w:p w14:paraId="7264F50E" w14:textId="77777777" w:rsidR="0068124C" w:rsidRDefault="0068124C" w:rsidP="0068124C">
            <w:pPr>
              <w:rPr>
                <w:b/>
                <w:bCs/>
                <w:lang w:val="sl-SI"/>
              </w:rPr>
            </w:pPr>
            <w:r>
              <w:rPr>
                <w:b/>
                <w:bCs/>
                <w:lang w:val="sl-SI"/>
              </w:rPr>
              <w:t>Slovenija</w:t>
            </w:r>
          </w:p>
          <w:p w14:paraId="261A0AC8" w14:textId="77777777" w:rsidR="0068124C" w:rsidRDefault="0068124C" w:rsidP="0068124C">
            <w:pPr>
              <w:rPr>
                <w:lang w:val="cs-CZ"/>
              </w:rPr>
            </w:pPr>
            <w:r>
              <w:rPr>
                <w:lang w:val="cs-CZ"/>
              </w:rPr>
              <w:t>sanofi-aventis d.o.o.</w:t>
            </w:r>
          </w:p>
          <w:p w14:paraId="501C5553" w14:textId="77777777" w:rsidR="0068124C" w:rsidRDefault="0068124C" w:rsidP="0068124C">
            <w:pPr>
              <w:rPr>
                <w:lang w:val="cs-CZ"/>
              </w:rPr>
            </w:pPr>
            <w:r>
              <w:rPr>
                <w:lang w:val="cs-CZ"/>
              </w:rPr>
              <w:t>Tel: +386 1 560 48 00</w:t>
            </w:r>
          </w:p>
          <w:p w14:paraId="6A02339B" w14:textId="77777777" w:rsidR="001B06FB" w:rsidRPr="004D0C23" w:rsidRDefault="001B06FB" w:rsidP="0068124C">
            <w:pPr>
              <w:rPr>
                <w:szCs w:val="22"/>
                <w:lang w:val="sk-SK"/>
              </w:rPr>
            </w:pPr>
          </w:p>
        </w:tc>
      </w:tr>
      <w:tr w:rsidR="001B06FB" w:rsidRPr="009D71B3" w14:paraId="2C038889" w14:textId="77777777">
        <w:trPr>
          <w:gridBefore w:val="1"/>
          <w:wBefore w:w="34" w:type="dxa"/>
          <w:cantSplit/>
        </w:trPr>
        <w:tc>
          <w:tcPr>
            <w:tcW w:w="4644" w:type="dxa"/>
          </w:tcPr>
          <w:p w14:paraId="3E6965BB" w14:textId="77777777" w:rsidR="0068124C" w:rsidRPr="004D0C23" w:rsidRDefault="0068124C" w:rsidP="0068124C">
            <w:pPr>
              <w:rPr>
                <w:b/>
                <w:bCs/>
                <w:szCs w:val="22"/>
                <w:lang w:val="is-IS"/>
              </w:rPr>
            </w:pPr>
            <w:r w:rsidRPr="004D0C23">
              <w:rPr>
                <w:b/>
                <w:bCs/>
                <w:szCs w:val="22"/>
                <w:lang w:val="is-IS"/>
              </w:rPr>
              <w:t>Ísland</w:t>
            </w:r>
          </w:p>
          <w:p w14:paraId="6C7089E0" w14:textId="77777777" w:rsidR="0068124C" w:rsidRPr="004D0C23" w:rsidRDefault="0068124C" w:rsidP="0068124C">
            <w:pPr>
              <w:rPr>
                <w:szCs w:val="22"/>
                <w:lang w:val="is-IS"/>
              </w:rPr>
            </w:pPr>
            <w:r w:rsidRPr="004D0C23">
              <w:rPr>
                <w:szCs w:val="22"/>
                <w:lang w:val="cs-CZ"/>
              </w:rPr>
              <w:t>Vistor hf.</w:t>
            </w:r>
          </w:p>
          <w:p w14:paraId="34665980" w14:textId="77777777" w:rsidR="0068124C" w:rsidRPr="004D0C23" w:rsidRDefault="0068124C" w:rsidP="0068124C">
            <w:pPr>
              <w:rPr>
                <w:szCs w:val="22"/>
                <w:lang w:val="cs-CZ"/>
              </w:rPr>
            </w:pPr>
            <w:r w:rsidRPr="004D0C23">
              <w:rPr>
                <w:noProof/>
                <w:szCs w:val="22"/>
              </w:rPr>
              <w:t>Sími</w:t>
            </w:r>
            <w:r w:rsidRPr="004D0C23">
              <w:rPr>
                <w:szCs w:val="22"/>
                <w:lang w:val="cs-CZ"/>
              </w:rPr>
              <w:t>: +354 535 7000</w:t>
            </w:r>
          </w:p>
          <w:p w14:paraId="5584588B" w14:textId="77777777" w:rsidR="001B06FB" w:rsidRDefault="001B06FB" w:rsidP="0068124C">
            <w:pPr>
              <w:rPr>
                <w:lang w:val="it-IT"/>
              </w:rPr>
            </w:pPr>
          </w:p>
        </w:tc>
        <w:tc>
          <w:tcPr>
            <w:tcW w:w="4678" w:type="dxa"/>
          </w:tcPr>
          <w:p w14:paraId="5145AC8E" w14:textId="77777777" w:rsidR="0068124C" w:rsidRPr="004D0C23" w:rsidRDefault="0068124C" w:rsidP="0068124C">
            <w:pPr>
              <w:rPr>
                <w:b/>
                <w:bCs/>
                <w:szCs w:val="22"/>
                <w:lang w:val="sk-SK"/>
              </w:rPr>
            </w:pPr>
            <w:r w:rsidRPr="004D0C23">
              <w:rPr>
                <w:b/>
                <w:bCs/>
                <w:szCs w:val="22"/>
                <w:lang w:val="sk-SK"/>
              </w:rPr>
              <w:t>Slovenská republika</w:t>
            </w:r>
          </w:p>
          <w:p w14:paraId="78F9982D" w14:textId="77777777" w:rsidR="0068124C" w:rsidRPr="004D0C23" w:rsidRDefault="0068124C" w:rsidP="0068124C">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1A4FF953" w14:textId="77777777" w:rsidR="0068124C" w:rsidRPr="004D0C23" w:rsidRDefault="0068124C" w:rsidP="0068124C">
            <w:pPr>
              <w:rPr>
                <w:szCs w:val="22"/>
                <w:lang w:val="sk-SK"/>
              </w:rPr>
            </w:pPr>
            <w:r w:rsidRPr="004D0C23">
              <w:rPr>
                <w:szCs w:val="22"/>
                <w:lang w:val="cs-CZ"/>
              </w:rPr>
              <w:t>Tel: +</w:t>
            </w:r>
            <w:r w:rsidRPr="004D0C23">
              <w:rPr>
                <w:szCs w:val="22"/>
                <w:lang w:val="sk-SK"/>
              </w:rPr>
              <w:t xml:space="preserve">421 2 </w:t>
            </w:r>
            <w:r w:rsidRPr="004D0C23">
              <w:rPr>
                <w:szCs w:val="22"/>
              </w:rPr>
              <w:t>33 100 100</w:t>
            </w:r>
          </w:p>
          <w:p w14:paraId="091CAC1D" w14:textId="77777777" w:rsidR="001B06FB" w:rsidRDefault="001B06FB" w:rsidP="0068124C">
            <w:pPr>
              <w:rPr>
                <w:lang w:val="it-IT"/>
              </w:rPr>
            </w:pPr>
          </w:p>
        </w:tc>
      </w:tr>
      <w:tr w:rsidR="001B06FB" w:rsidRPr="009D71B3" w14:paraId="48496DAC" w14:textId="77777777">
        <w:trPr>
          <w:gridBefore w:val="1"/>
          <w:wBefore w:w="34" w:type="dxa"/>
          <w:cantSplit/>
        </w:trPr>
        <w:tc>
          <w:tcPr>
            <w:tcW w:w="4644" w:type="dxa"/>
          </w:tcPr>
          <w:p w14:paraId="1E99CBDC" w14:textId="77777777" w:rsidR="0068124C" w:rsidRDefault="0068124C" w:rsidP="0068124C">
            <w:pPr>
              <w:rPr>
                <w:b/>
                <w:bCs/>
                <w:lang w:val="it-IT"/>
              </w:rPr>
            </w:pPr>
            <w:r>
              <w:rPr>
                <w:b/>
                <w:bCs/>
                <w:lang w:val="it-IT"/>
              </w:rPr>
              <w:t>Italia</w:t>
            </w:r>
          </w:p>
          <w:p w14:paraId="0D2E7378" w14:textId="77777777" w:rsidR="0068124C" w:rsidRDefault="00A90999" w:rsidP="0068124C">
            <w:pPr>
              <w:rPr>
                <w:lang w:val="it-IT"/>
              </w:rPr>
            </w:pPr>
            <w:r>
              <w:rPr>
                <w:lang w:val="it-IT"/>
              </w:rPr>
              <w:t>S</w:t>
            </w:r>
            <w:r w:rsidR="0068124C">
              <w:rPr>
                <w:lang w:val="it-IT"/>
              </w:rPr>
              <w:t>anofi S.</w:t>
            </w:r>
            <w:r w:rsidR="008D5685">
              <w:rPr>
                <w:lang w:val="it-IT"/>
              </w:rPr>
              <w:t>r.l</w:t>
            </w:r>
            <w:r w:rsidR="0068124C">
              <w:rPr>
                <w:lang w:val="it-IT"/>
              </w:rPr>
              <w:t>.</w:t>
            </w:r>
          </w:p>
          <w:p w14:paraId="4A106D14" w14:textId="77777777" w:rsidR="0068124C" w:rsidRDefault="0068124C" w:rsidP="0068124C">
            <w:pPr>
              <w:rPr>
                <w:lang w:val="it-IT"/>
              </w:rPr>
            </w:pPr>
            <w:r>
              <w:rPr>
                <w:lang w:val="it-IT"/>
              </w:rPr>
              <w:t xml:space="preserve">Tel: </w:t>
            </w:r>
            <w:r w:rsidR="004603E9">
              <w:rPr>
                <w:lang w:val="it-IT"/>
              </w:rPr>
              <w:t>800.536389</w:t>
            </w:r>
          </w:p>
          <w:p w14:paraId="733571BA" w14:textId="77777777" w:rsidR="001B06FB" w:rsidRDefault="001B06FB" w:rsidP="0068124C">
            <w:pPr>
              <w:rPr>
                <w:lang w:val="fr-FR"/>
              </w:rPr>
            </w:pPr>
          </w:p>
        </w:tc>
        <w:tc>
          <w:tcPr>
            <w:tcW w:w="4678" w:type="dxa"/>
          </w:tcPr>
          <w:p w14:paraId="6458E820" w14:textId="77777777" w:rsidR="0068124C" w:rsidRDefault="0068124C" w:rsidP="0068124C">
            <w:pPr>
              <w:rPr>
                <w:b/>
                <w:bCs/>
                <w:lang w:val="it-IT"/>
              </w:rPr>
            </w:pPr>
            <w:r>
              <w:rPr>
                <w:b/>
                <w:bCs/>
                <w:lang w:val="it-IT"/>
              </w:rPr>
              <w:t>Suomi/Finland</w:t>
            </w:r>
          </w:p>
          <w:p w14:paraId="41CE01B2" w14:textId="77777777" w:rsidR="0068124C" w:rsidRDefault="001F0B16" w:rsidP="0068124C">
            <w:pPr>
              <w:rPr>
                <w:lang w:val="it-IT"/>
              </w:rPr>
            </w:pPr>
            <w:r>
              <w:rPr>
                <w:lang w:val="it-IT"/>
              </w:rPr>
              <w:t>Sanofi</w:t>
            </w:r>
            <w:r w:rsidR="0068124C">
              <w:rPr>
                <w:lang w:val="it-IT"/>
              </w:rPr>
              <w:t xml:space="preserve"> Oy</w:t>
            </w:r>
          </w:p>
          <w:p w14:paraId="1723DCFD" w14:textId="77777777" w:rsidR="0068124C" w:rsidRDefault="0068124C" w:rsidP="0068124C">
            <w:pPr>
              <w:rPr>
                <w:lang w:val="it-IT"/>
              </w:rPr>
            </w:pPr>
            <w:r>
              <w:rPr>
                <w:lang w:val="it-IT"/>
              </w:rPr>
              <w:t>Puh/Tel: +358 (0) 201 200 300</w:t>
            </w:r>
          </w:p>
          <w:p w14:paraId="55E188C9" w14:textId="77777777" w:rsidR="001B06FB" w:rsidRDefault="001B06FB" w:rsidP="0068124C">
            <w:pPr>
              <w:rPr>
                <w:lang w:val="sv-SE"/>
              </w:rPr>
            </w:pPr>
          </w:p>
        </w:tc>
      </w:tr>
      <w:tr w:rsidR="001B06FB" w:rsidRPr="00EF0E54" w14:paraId="18C1EFAC" w14:textId="77777777">
        <w:trPr>
          <w:gridBefore w:val="1"/>
          <w:wBefore w:w="34" w:type="dxa"/>
          <w:cantSplit/>
        </w:trPr>
        <w:tc>
          <w:tcPr>
            <w:tcW w:w="4644" w:type="dxa"/>
          </w:tcPr>
          <w:p w14:paraId="4401337B" w14:textId="77777777" w:rsidR="0068124C" w:rsidRDefault="0068124C" w:rsidP="0068124C">
            <w:pPr>
              <w:rPr>
                <w:b/>
                <w:bCs/>
                <w:lang w:val="it-IT"/>
              </w:rPr>
            </w:pPr>
            <w:r>
              <w:rPr>
                <w:b/>
                <w:bCs/>
                <w:lang w:val="el-GR"/>
              </w:rPr>
              <w:t>Κύπρος</w:t>
            </w:r>
          </w:p>
          <w:p w14:paraId="7D20C0E8" w14:textId="77777777" w:rsidR="0068124C" w:rsidRDefault="0068124C" w:rsidP="0068124C">
            <w:pPr>
              <w:rPr>
                <w:lang w:val="it-IT"/>
              </w:rPr>
            </w:pPr>
            <w:r>
              <w:rPr>
                <w:lang w:val="it-IT"/>
              </w:rPr>
              <w:t>sanofi-aventis Cyprus Ltd.</w:t>
            </w:r>
          </w:p>
          <w:p w14:paraId="6C959291" w14:textId="77777777" w:rsidR="0068124C" w:rsidRDefault="0068124C" w:rsidP="0068124C">
            <w:pPr>
              <w:rPr>
                <w:lang w:val="fr-FR"/>
              </w:rPr>
            </w:pPr>
            <w:r>
              <w:rPr>
                <w:lang w:val="el-GR"/>
              </w:rPr>
              <w:t>Τηλ: +</w:t>
            </w:r>
            <w:r>
              <w:rPr>
                <w:lang w:val="fr-FR"/>
              </w:rPr>
              <w:t>357 22 871600</w:t>
            </w:r>
          </w:p>
          <w:p w14:paraId="4124C27B" w14:textId="77777777" w:rsidR="001B06FB" w:rsidRDefault="001B06FB" w:rsidP="0068124C">
            <w:pPr>
              <w:rPr>
                <w:lang w:val="sv-SE"/>
              </w:rPr>
            </w:pPr>
          </w:p>
        </w:tc>
        <w:tc>
          <w:tcPr>
            <w:tcW w:w="4678" w:type="dxa"/>
          </w:tcPr>
          <w:p w14:paraId="3A45C1A0" w14:textId="77777777" w:rsidR="0068124C" w:rsidRDefault="0068124C" w:rsidP="0068124C">
            <w:pPr>
              <w:rPr>
                <w:b/>
                <w:bCs/>
                <w:lang w:val="sv-SE"/>
              </w:rPr>
            </w:pPr>
            <w:r>
              <w:rPr>
                <w:b/>
                <w:bCs/>
                <w:lang w:val="sv-SE"/>
              </w:rPr>
              <w:t>Sverige</w:t>
            </w:r>
          </w:p>
          <w:p w14:paraId="2121E1E8" w14:textId="77777777" w:rsidR="0068124C" w:rsidRDefault="001F0B16" w:rsidP="0068124C">
            <w:pPr>
              <w:rPr>
                <w:lang w:val="sv-SE"/>
              </w:rPr>
            </w:pPr>
            <w:r>
              <w:rPr>
                <w:lang w:val="sv-SE"/>
              </w:rPr>
              <w:t>Sanofi</w:t>
            </w:r>
            <w:r w:rsidR="0068124C">
              <w:rPr>
                <w:lang w:val="sv-SE"/>
              </w:rPr>
              <w:t xml:space="preserve"> AB</w:t>
            </w:r>
          </w:p>
          <w:p w14:paraId="2BE43F66" w14:textId="77777777" w:rsidR="0068124C" w:rsidRDefault="0068124C" w:rsidP="0068124C">
            <w:pPr>
              <w:rPr>
                <w:lang w:val="sv-SE"/>
              </w:rPr>
            </w:pPr>
            <w:r>
              <w:rPr>
                <w:lang w:val="sv-SE"/>
              </w:rPr>
              <w:t>Tel: +46 (0)8 634 50 00</w:t>
            </w:r>
          </w:p>
          <w:p w14:paraId="6E60F5C8" w14:textId="77777777" w:rsidR="001B06FB" w:rsidRDefault="001B06FB" w:rsidP="0068124C">
            <w:pPr>
              <w:rPr>
                <w:lang w:val="sv-SE"/>
              </w:rPr>
            </w:pPr>
          </w:p>
        </w:tc>
      </w:tr>
      <w:tr w:rsidR="001B06FB" w14:paraId="0611DFF3" w14:textId="77777777">
        <w:trPr>
          <w:gridBefore w:val="1"/>
          <w:wBefore w:w="34" w:type="dxa"/>
          <w:cantSplit/>
        </w:trPr>
        <w:tc>
          <w:tcPr>
            <w:tcW w:w="4644" w:type="dxa"/>
          </w:tcPr>
          <w:p w14:paraId="63145041" w14:textId="77777777" w:rsidR="0068124C" w:rsidRDefault="0068124C" w:rsidP="0068124C">
            <w:pPr>
              <w:rPr>
                <w:b/>
                <w:bCs/>
                <w:lang w:val="lv-LV"/>
              </w:rPr>
            </w:pPr>
            <w:r>
              <w:rPr>
                <w:b/>
                <w:bCs/>
                <w:lang w:val="lv-LV"/>
              </w:rPr>
              <w:t>Latvija</w:t>
            </w:r>
          </w:p>
          <w:p w14:paraId="1D57C55A" w14:textId="77777777" w:rsidR="0068124C" w:rsidRDefault="0068124C" w:rsidP="0068124C">
            <w:pPr>
              <w:rPr>
                <w:lang w:val="sv-SE"/>
              </w:rPr>
            </w:pPr>
            <w:r>
              <w:rPr>
                <w:lang w:val="sv-SE"/>
              </w:rPr>
              <w:t>sanofi-aventis Latvia SIA</w:t>
            </w:r>
          </w:p>
          <w:p w14:paraId="4B3ACB36" w14:textId="77777777" w:rsidR="0068124C" w:rsidRDefault="0068124C" w:rsidP="0068124C">
            <w:pPr>
              <w:rPr>
                <w:lang w:val="sv-SE"/>
              </w:rPr>
            </w:pPr>
            <w:r>
              <w:rPr>
                <w:lang w:val="sv-SE"/>
              </w:rPr>
              <w:t>Tel: +371 67 33 24 51</w:t>
            </w:r>
          </w:p>
          <w:p w14:paraId="2992B554" w14:textId="77777777" w:rsidR="001B06FB" w:rsidRDefault="001B06FB" w:rsidP="0068124C">
            <w:pPr>
              <w:rPr>
                <w:lang w:val="lv-LV"/>
              </w:rPr>
            </w:pPr>
          </w:p>
        </w:tc>
        <w:tc>
          <w:tcPr>
            <w:tcW w:w="4678" w:type="dxa"/>
          </w:tcPr>
          <w:p w14:paraId="7C4321C4" w14:textId="77777777" w:rsidR="0068124C" w:rsidRDefault="0068124C" w:rsidP="0068124C">
            <w:pPr>
              <w:rPr>
                <w:b/>
                <w:bCs/>
                <w:lang w:val="sv-SE"/>
              </w:rPr>
            </w:pPr>
            <w:r>
              <w:rPr>
                <w:b/>
                <w:bCs/>
                <w:lang w:val="sv-SE"/>
              </w:rPr>
              <w:t>United Kingdom</w:t>
            </w:r>
          </w:p>
          <w:p w14:paraId="36735CA2" w14:textId="77777777" w:rsidR="0068124C" w:rsidRDefault="0068124C" w:rsidP="0068124C">
            <w:pPr>
              <w:rPr>
                <w:lang w:val="sv-SE"/>
              </w:rPr>
            </w:pPr>
            <w:r>
              <w:rPr>
                <w:lang w:val="sv-SE"/>
              </w:rPr>
              <w:t>Sanofi</w:t>
            </w:r>
          </w:p>
          <w:p w14:paraId="02B57338" w14:textId="77777777" w:rsidR="001B06FB" w:rsidRDefault="0068124C">
            <w:pPr>
              <w:rPr>
                <w:lang w:val="lv-LV"/>
              </w:rPr>
            </w:pPr>
            <w:r>
              <w:rPr>
                <w:lang w:val="sv-SE"/>
              </w:rPr>
              <w:t xml:space="preserve">Tel: </w:t>
            </w:r>
            <w:r w:rsidR="001F0B16">
              <w:rPr>
                <w:lang w:val="sv-SE"/>
              </w:rPr>
              <w:t>+44 (0) 845 372 7101</w:t>
            </w:r>
          </w:p>
        </w:tc>
      </w:tr>
    </w:tbl>
    <w:p w14:paraId="76C90E05" w14:textId="77777777" w:rsidR="001B06FB" w:rsidRDefault="001B06FB">
      <w:pPr>
        <w:rPr>
          <w:lang w:val="fr-FR"/>
        </w:rPr>
      </w:pPr>
    </w:p>
    <w:p w14:paraId="1A2BD51D" w14:textId="77777777" w:rsidR="0068124C" w:rsidRPr="008B26E7" w:rsidRDefault="0068124C" w:rsidP="0068124C">
      <w:pPr>
        <w:rPr>
          <w:b/>
          <w:szCs w:val="22"/>
          <w:lang w:val="da-DK"/>
        </w:rPr>
      </w:pPr>
      <w:r w:rsidRPr="008B26E7">
        <w:rPr>
          <w:b/>
          <w:szCs w:val="22"/>
          <w:lang w:val="da-DK"/>
        </w:rPr>
        <w:t xml:space="preserve">Denne indlægsseddel blev senest ændret </w:t>
      </w:r>
    </w:p>
    <w:p w14:paraId="1E9B751B" w14:textId="77777777" w:rsidR="001B06FB" w:rsidRPr="002A00F0" w:rsidRDefault="001B06FB" w:rsidP="001B06FB">
      <w:pPr>
        <w:pStyle w:val="EMEABodyText"/>
        <w:rPr>
          <w:lang w:val="da-DK"/>
        </w:rPr>
      </w:pPr>
    </w:p>
    <w:p w14:paraId="4CE84FCB" w14:textId="77777777" w:rsidR="00B373B1" w:rsidRDefault="001B06FB" w:rsidP="001B06FB">
      <w:pPr>
        <w:pStyle w:val="EMEABodyText"/>
        <w:rPr>
          <w:noProof/>
          <w:lang w:val="da-DK"/>
        </w:rPr>
      </w:pPr>
      <w:r w:rsidRPr="002A00F0">
        <w:rPr>
          <w:noProof/>
          <w:lang w:val="da-DK"/>
        </w:rPr>
        <w:lastRenderedPageBreak/>
        <w:t xml:space="preserve">Du kan finde yderligere information om </w:t>
      </w:r>
      <w:r>
        <w:rPr>
          <w:lang w:val="da-DK"/>
        </w:rPr>
        <w:t>Karvea</w:t>
      </w:r>
      <w:r w:rsidRPr="002A00F0">
        <w:rPr>
          <w:lang w:val="da-DK"/>
        </w:rPr>
        <w:t xml:space="preserve"> </w:t>
      </w:r>
      <w:r w:rsidRPr="002A00F0">
        <w:rPr>
          <w:noProof/>
          <w:lang w:val="da-DK"/>
        </w:rPr>
        <w:t xml:space="preserve">på </w:t>
      </w:r>
      <w:r w:rsidRPr="002A00F0">
        <w:rPr>
          <w:bCs/>
          <w:noProof/>
          <w:lang w:val="da-DK"/>
        </w:rPr>
        <w:t xml:space="preserve">Det </w:t>
      </w:r>
      <w:r>
        <w:rPr>
          <w:bCs/>
          <w:noProof/>
          <w:lang w:val="da-DK"/>
        </w:rPr>
        <w:t>E</w:t>
      </w:r>
      <w:r w:rsidRPr="002A00F0">
        <w:rPr>
          <w:bCs/>
          <w:noProof/>
          <w:lang w:val="da-DK"/>
        </w:rPr>
        <w:t xml:space="preserve">uropæiske Lægemiddelagenturs hjemmeside </w:t>
      </w:r>
      <w:r w:rsidR="008D5685" w:rsidRPr="00617ED1">
        <w:rPr>
          <w:bCs/>
          <w:noProof/>
          <w:lang w:val="da-DK"/>
        </w:rPr>
        <w:t>http://www.ema.europa.eu</w:t>
      </w:r>
    </w:p>
    <w:p w14:paraId="074A076D" w14:textId="77777777" w:rsidR="000669FC" w:rsidRPr="009D71B3" w:rsidRDefault="000669FC" w:rsidP="001B71FD">
      <w:pPr>
        <w:pStyle w:val="EMEABodyText"/>
        <w:keepNext/>
        <w:spacing w:before="280" w:after="220"/>
        <w:outlineLvl w:val="0"/>
        <w:rPr>
          <w:lang w:val="da-DK"/>
        </w:rPr>
      </w:pPr>
    </w:p>
    <w:sectPr w:rsidR="000669FC" w:rsidRPr="009D71B3" w:rsidSect="001B06FB">
      <w:footerReference w:type="even" r:id="rId22"/>
      <w:footerReference w:type="default" r:id="rId23"/>
      <w:footerReference w:type="first" r:id="rId24"/>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0CD7A" w14:textId="77777777" w:rsidR="00D50837" w:rsidRDefault="00D50837">
      <w:r>
        <w:separator/>
      </w:r>
    </w:p>
  </w:endnote>
  <w:endnote w:type="continuationSeparator" w:id="0">
    <w:p w14:paraId="5B51469A" w14:textId="77777777" w:rsidR="00D50837" w:rsidRDefault="00D50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3C9C8" w14:textId="77777777" w:rsidR="004C1E44" w:rsidRDefault="004C1E44" w:rsidP="008860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60BF37" w14:textId="77777777" w:rsidR="004C1E44" w:rsidRDefault="004C1E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7E03" w14:textId="77777777" w:rsidR="004C1E44" w:rsidRPr="008860B6" w:rsidRDefault="004C1E44" w:rsidP="008860B6">
    <w:pPr>
      <w:pStyle w:val="Footer"/>
      <w:framePr w:wrap="around" w:vAnchor="text" w:hAnchor="margin" w:xAlign="center" w:y="1"/>
      <w:rPr>
        <w:rStyle w:val="PageNumber"/>
        <w:rFonts w:ascii="Arial" w:hAnsi="Arial" w:cs="Arial"/>
        <w:sz w:val="16"/>
      </w:rPr>
    </w:pPr>
    <w:r w:rsidRPr="008860B6">
      <w:rPr>
        <w:rStyle w:val="PageNumber"/>
        <w:rFonts w:ascii="Arial" w:hAnsi="Arial" w:cs="Arial"/>
        <w:sz w:val="16"/>
      </w:rPr>
      <w:fldChar w:fldCharType="begin"/>
    </w:r>
    <w:r w:rsidRPr="008860B6">
      <w:rPr>
        <w:rStyle w:val="PageNumber"/>
        <w:rFonts w:ascii="Arial" w:hAnsi="Arial" w:cs="Arial"/>
        <w:sz w:val="16"/>
      </w:rPr>
      <w:instrText xml:space="preserve">PAGE  </w:instrText>
    </w:r>
    <w:r w:rsidRPr="008860B6">
      <w:rPr>
        <w:rStyle w:val="PageNumber"/>
        <w:rFonts w:ascii="Arial" w:hAnsi="Arial" w:cs="Arial"/>
        <w:sz w:val="16"/>
      </w:rPr>
      <w:fldChar w:fldCharType="separate"/>
    </w:r>
    <w:r w:rsidR="00D86D3A">
      <w:rPr>
        <w:rStyle w:val="PageNumber"/>
        <w:rFonts w:ascii="Arial" w:hAnsi="Arial" w:cs="Arial"/>
        <w:noProof/>
        <w:sz w:val="16"/>
      </w:rPr>
      <w:t>144</w:t>
    </w:r>
    <w:r w:rsidRPr="008860B6">
      <w:rPr>
        <w:rStyle w:val="PageNumber"/>
        <w:rFonts w:ascii="Arial" w:hAnsi="Arial" w:cs="Arial"/>
        <w:sz w:val="16"/>
      </w:rPr>
      <w:fldChar w:fldCharType="end"/>
    </w:r>
  </w:p>
  <w:p w14:paraId="4A842762" w14:textId="77777777" w:rsidR="004C1E44" w:rsidRPr="008860B6" w:rsidRDefault="004C1E44" w:rsidP="008860B6">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A0BE5" w14:textId="77777777" w:rsidR="004C1E44" w:rsidRDefault="004C1E44">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F5EFF" w14:textId="77777777" w:rsidR="00D50837" w:rsidRDefault="00D50837">
      <w:r>
        <w:separator/>
      </w:r>
    </w:p>
  </w:footnote>
  <w:footnote w:type="continuationSeparator" w:id="0">
    <w:p w14:paraId="64E32E38" w14:textId="77777777" w:rsidR="00D50837" w:rsidRDefault="00D50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3D66A9"/>
    <w:multiLevelType w:val="hybridMultilevel"/>
    <w:tmpl w:val="4FEA28A0"/>
    <w:lvl w:ilvl="0" w:tplc="68F602BC">
      <w:numFmt w:val="bullet"/>
      <w:lvlText w:val=""/>
      <w:lvlJc w:val="left"/>
      <w:pPr>
        <w:tabs>
          <w:tab w:val="num" w:pos="930"/>
        </w:tabs>
        <w:ind w:left="930" w:hanging="570"/>
      </w:pPr>
      <w:rPr>
        <w:rFonts w:ascii="Wingdings" w:eastAsia="Times New Roman" w:hAnsi="Wingdings" w:cs="Times New Roman"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534EC1"/>
    <w:multiLevelType w:val="hybridMultilevel"/>
    <w:tmpl w:val="8D9E85EA"/>
    <w:lvl w:ilvl="0" w:tplc="5F54AD36">
      <w:start w:val="1"/>
      <w:numFmt w:val="decimal"/>
      <w:lvlText w:val="%1."/>
      <w:lvlJc w:val="left"/>
      <w:pPr>
        <w:ind w:left="930" w:hanging="57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02148E6"/>
    <w:multiLevelType w:val="hybridMultilevel"/>
    <w:tmpl w:val="BC42A698"/>
    <w:lvl w:ilvl="0" w:tplc="04060003">
      <w:start w:val="1"/>
      <w:numFmt w:val="bullet"/>
      <w:lvlText w:val="o"/>
      <w:lvlJc w:val="left"/>
      <w:pPr>
        <w:ind w:left="1494" w:hanging="360"/>
      </w:pPr>
      <w:rPr>
        <w:rFonts w:ascii="Courier New" w:hAnsi="Courier New" w:cs="Courier New" w:hint="default"/>
      </w:rPr>
    </w:lvl>
    <w:lvl w:ilvl="1" w:tplc="04060003" w:tentative="1">
      <w:start w:val="1"/>
      <w:numFmt w:val="bullet"/>
      <w:lvlText w:val="o"/>
      <w:lvlJc w:val="left"/>
      <w:pPr>
        <w:ind w:left="2214" w:hanging="360"/>
      </w:pPr>
      <w:rPr>
        <w:rFonts w:ascii="Courier New" w:hAnsi="Courier New" w:cs="Courier New" w:hint="default"/>
      </w:rPr>
    </w:lvl>
    <w:lvl w:ilvl="2" w:tplc="04060005" w:tentative="1">
      <w:start w:val="1"/>
      <w:numFmt w:val="bullet"/>
      <w:lvlText w:val=""/>
      <w:lvlJc w:val="left"/>
      <w:pPr>
        <w:ind w:left="2934" w:hanging="360"/>
      </w:pPr>
      <w:rPr>
        <w:rFonts w:ascii="Wingdings" w:hAnsi="Wingdings" w:hint="default"/>
      </w:rPr>
    </w:lvl>
    <w:lvl w:ilvl="3" w:tplc="04060001" w:tentative="1">
      <w:start w:val="1"/>
      <w:numFmt w:val="bullet"/>
      <w:lvlText w:val=""/>
      <w:lvlJc w:val="left"/>
      <w:pPr>
        <w:ind w:left="3654" w:hanging="360"/>
      </w:pPr>
      <w:rPr>
        <w:rFonts w:ascii="Symbol" w:hAnsi="Symbol" w:hint="default"/>
      </w:rPr>
    </w:lvl>
    <w:lvl w:ilvl="4" w:tplc="04060003" w:tentative="1">
      <w:start w:val="1"/>
      <w:numFmt w:val="bullet"/>
      <w:lvlText w:val="o"/>
      <w:lvlJc w:val="left"/>
      <w:pPr>
        <w:ind w:left="4374" w:hanging="360"/>
      </w:pPr>
      <w:rPr>
        <w:rFonts w:ascii="Courier New" w:hAnsi="Courier New" w:cs="Courier New" w:hint="default"/>
      </w:rPr>
    </w:lvl>
    <w:lvl w:ilvl="5" w:tplc="04060005" w:tentative="1">
      <w:start w:val="1"/>
      <w:numFmt w:val="bullet"/>
      <w:lvlText w:val=""/>
      <w:lvlJc w:val="left"/>
      <w:pPr>
        <w:ind w:left="5094" w:hanging="360"/>
      </w:pPr>
      <w:rPr>
        <w:rFonts w:ascii="Wingdings" w:hAnsi="Wingdings" w:hint="default"/>
      </w:rPr>
    </w:lvl>
    <w:lvl w:ilvl="6" w:tplc="04060001" w:tentative="1">
      <w:start w:val="1"/>
      <w:numFmt w:val="bullet"/>
      <w:lvlText w:val=""/>
      <w:lvlJc w:val="left"/>
      <w:pPr>
        <w:ind w:left="5814" w:hanging="360"/>
      </w:pPr>
      <w:rPr>
        <w:rFonts w:ascii="Symbol" w:hAnsi="Symbol" w:hint="default"/>
      </w:rPr>
    </w:lvl>
    <w:lvl w:ilvl="7" w:tplc="04060003" w:tentative="1">
      <w:start w:val="1"/>
      <w:numFmt w:val="bullet"/>
      <w:lvlText w:val="o"/>
      <w:lvlJc w:val="left"/>
      <w:pPr>
        <w:ind w:left="6534" w:hanging="360"/>
      </w:pPr>
      <w:rPr>
        <w:rFonts w:ascii="Courier New" w:hAnsi="Courier New" w:cs="Courier New" w:hint="default"/>
      </w:rPr>
    </w:lvl>
    <w:lvl w:ilvl="8" w:tplc="04060005" w:tentative="1">
      <w:start w:val="1"/>
      <w:numFmt w:val="bullet"/>
      <w:lvlText w:val=""/>
      <w:lvlJc w:val="left"/>
      <w:pPr>
        <w:ind w:left="7254" w:hanging="360"/>
      </w:pPr>
      <w:rPr>
        <w:rFonts w:ascii="Wingdings" w:hAnsi="Wingdings" w:hint="default"/>
      </w:rPr>
    </w:lvl>
  </w:abstractNum>
  <w:abstractNum w:abstractNumId="4" w15:restartNumberingAfterBreak="0">
    <w:nsid w:val="230E7FA3"/>
    <w:multiLevelType w:val="hybridMultilevel"/>
    <w:tmpl w:val="A3709B60"/>
    <w:lvl w:ilvl="0" w:tplc="04060003">
      <w:start w:val="1"/>
      <w:numFmt w:val="bullet"/>
      <w:lvlText w:val="o"/>
      <w:lvlJc w:val="left"/>
      <w:pPr>
        <w:ind w:left="1494" w:hanging="360"/>
      </w:pPr>
      <w:rPr>
        <w:rFonts w:ascii="Courier New" w:hAnsi="Courier New" w:cs="Courier New" w:hint="default"/>
      </w:rPr>
    </w:lvl>
    <w:lvl w:ilvl="1" w:tplc="04060003" w:tentative="1">
      <w:start w:val="1"/>
      <w:numFmt w:val="bullet"/>
      <w:lvlText w:val="o"/>
      <w:lvlJc w:val="left"/>
      <w:pPr>
        <w:ind w:left="2214" w:hanging="360"/>
      </w:pPr>
      <w:rPr>
        <w:rFonts w:ascii="Courier New" w:hAnsi="Courier New" w:cs="Courier New" w:hint="default"/>
      </w:rPr>
    </w:lvl>
    <w:lvl w:ilvl="2" w:tplc="04060005" w:tentative="1">
      <w:start w:val="1"/>
      <w:numFmt w:val="bullet"/>
      <w:lvlText w:val=""/>
      <w:lvlJc w:val="left"/>
      <w:pPr>
        <w:ind w:left="2934" w:hanging="360"/>
      </w:pPr>
      <w:rPr>
        <w:rFonts w:ascii="Wingdings" w:hAnsi="Wingdings" w:hint="default"/>
      </w:rPr>
    </w:lvl>
    <w:lvl w:ilvl="3" w:tplc="04060001" w:tentative="1">
      <w:start w:val="1"/>
      <w:numFmt w:val="bullet"/>
      <w:lvlText w:val=""/>
      <w:lvlJc w:val="left"/>
      <w:pPr>
        <w:ind w:left="3654" w:hanging="360"/>
      </w:pPr>
      <w:rPr>
        <w:rFonts w:ascii="Symbol" w:hAnsi="Symbol" w:hint="default"/>
      </w:rPr>
    </w:lvl>
    <w:lvl w:ilvl="4" w:tplc="04060003" w:tentative="1">
      <w:start w:val="1"/>
      <w:numFmt w:val="bullet"/>
      <w:lvlText w:val="o"/>
      <w:lvlJc w:val="left"/>
      <w:pPr>
        <w:ind w:left="4374" w:hanging="360"/>
      </w:pPr>
      <w:rPr>
        <w:rFonts w:ascii="Courier New" w:hAnsi="Courier New" w:cs="Courier New" w:hint="default"/>
      </w:rPr>
    </w:lvl>
    <w:lvl w:ilvl="5" w:tplc="04060005" w:tentative="1">
      <w:start w:val="1"/>
      <w:numFmt w:val="bullet"/>
      <w:lvlText w:val=""/>
      <w:lvlJc w:val="left"/>
      <w:pPr>
        <w:ind w:left="5094" w:hanging="360"/>
      </w:pPr>
      <w:rPr>
        <w:rFonts w:ascii="Wingdings" w:hAnsi="Wingdings" w:hint="default"/>
      </w:rPr>
    </w:lvl>
    <w:lvl w:ilvl="6" w:tplc="04060001" w:tentative="1">
      <w:start w:val="1"/>
      <w:numFmt w:val="bullet"/>
      <w:lvlText w:val=""/>
      <w:lvlJc w:val="left"/>
      <w:pPr>
        <w:ind w:left="5814" w:hanging="360"/>
      </w:pPr>
      <w:rPr>
        <w:rFonts w:ascii="Symbol" w:hAnsi="Symbol" w:hint="default"/>
      </w:rPr>
    </w:lvl>
    <w:lvl w:ilvl="7" w:tplc="04060003" w:tentative="1">
      <w:start w:val="1"/>
      <w:numFmt w:val="bullet"/>
      <w:lvlText w:val="o"/>
      <w:lvlJc w:val="left"/>
      <w:pPr>
        <w:ind w:left="6534" w:hanging="360"/>
      </w:pPr>
      <w:rPr>
        <w:rFonts w:ascii="Courier New" w:hAnsi="Courier New" w:cs="Courier New" w:hint="default"/>
      </w:rPr>
    </w:lvl>
    <w:lvl w:ilvl="8" w:tplc="04060005" w:tentative="1">
      <w:start w:val="1"/>
      <w:numFmt w:val="bullet"/>
      <w:lvlText w:val=""/>
      <w:lvlJc w:val="left"/>
      <w:pPr>
        <w:ind w:left="7254" w:hanging="360"/>
      </w:pPr>
      <w:rPr>
        <w:rFonts w:ascii="Wingdings" w:hAnsi="Wingdings" w:hint="default"/>
      </w:rPr>
    </w:lvl>
  </w:abstractNum>
  <w:abstractNum w:abstractNumId="5" w15:restartNumberingAfterBreak="0">
    <w:nsid w:val="261F2518"/>
    <w:multiLevelType w:val="hybridMultilevel"/>
    <w:tmpl w:val="84EAA650"/>
    <w:lvl w:ilvl="0" w:tplc="04060003">
      <w:start w:val="1"/>
      <w:numFmt w:val="bullet"/>
      <w:lvlText w:val="o"/>
      <w:lvlJc w:val="left"/>
      <w:pPr>
        <w:ind w:left="1494" w:hanging="360"/>
      </w:pPr>
      <w:rPr>
        <w:rFonts w:ascii="Courier New" w:hAnsi="Courier New" w:cs="Courier New" w:hint="default"/>
      </w:rPr>
    </w:lvl>
    <w:lvl w:ilvl="1" w:tplc="04060003" w:tentative="1">
      <w:start w:val="1"/>
      <w:numFmt w:val="bullet"/>
      <w:lvlText w:val="o"/>
      <w:lvlJc w:val="left"/>
      <w:pPr>
        <w:ind w:left="2214" w:hanging="360"/>
      </w:pPr>
      <w:rPr>
        <w:rFonts w:ascii="Courier New" w:hAnsi="Courier New" w:cs="Courier New" w:hint="default"/>
      </w:rPr>
    </w:lvl>
    <w:lvl w:ilvl="2" w:tplc="04060005" w:tentative="1">
      <w:start w:val="1"/>
      <w:numFmt w:val="bullet"/>
      <w:lvlText w:val=""/>
      <w:lvlJc w:val="left"/>
      <w:pPr>
        <w:ind w:left="2934" w:hanging="360"/>
      </w:pPr>
      <w:rPr>
        <w:rFonts w:ascii="Wingdings" w:hAnsi="Wingdings" w:hint="default"/>
      </w:rPr>
    </w:lvl>
    <w:lvl w:ilvl="3" w:tplc="04060001" w:tentative="1">
      <w:start w:val="1"/>
      <w:numFmt w:val="bullet"/>
      <w:lvlText w:val=""/>
      <w:lvlJc w:val="left"/>
      <w:pPr>
        <w:ind w:left="3654" w:hanging="360"/>
      </w:pPr>
      <w:rPr>
        <w:rFonts w:ascii="Symbol" w:hAnsi="Symbol" w:hint="default"/>
      </w:rPr>
    </w:lvl>
    <w:lvl w:ilvl="4" w:tplc="04060003" w:tentative="1">
      <w:start w:val="1"/>
      <w:numFmt w:val="bullet"/>
      <w:lvlText w:val="o"/>
      <w:lvlJc w:val="left"/>
      <w:pPr>
        <w:ind w:left="4374" w:hanging="360"/>
      </w:pPr>
      <w:rPr>
        <w:rFonts w:ascii="Courier New" w:hAnsi="Courier New" w:cs="Courier New" w:hint="default"/>
      </w:rPr>
    </w:lvl>
    <w:lvl w:ilvl="5" w:tplc="04060005" w:tentative="1">
      <w:start w:val="1"/>
      <w:numFmt w:val="bullet"/>
      <w:lvlText w:val=""/>
      <w:lvlJc w:val="left"/>
      <w:pPr>
        <w:ind w:left="5094" w:hanging="360"/>
      </w:pPr>
      <w:rPr>
        <w:rFonts w:ascii="Wingdings" w:hAnsi="Wingdings" w:hint="default"/>
      </w:rPr>
    </w:lvl>
    <w:lvl w:ilvl="6" w:tplc="04060001" w:tentative="1">
      <w:start w:val="1"/>
      <w:numFmt w:val="bullet"/>
      <w:lvlText w:val=""/>
      <w:lvlJc w:val="left"/>
      <w:pPr>
        <w:ind w:left="5814" w:hanging="360"/>
      </w:pPr>
      <w:rPr>
        <w:rFonts w:ascii="Symbol" w:hAnsi="Symbol" w:hint="default"/>
      </w:rPr>
    </w:lvl>
    <w:lvl w:ilvl="7" w:tplc="04060003" w:tentative="1">
      <w:start w:val="1"/>
      <w:numFmt w:val="bullet"/>
      <w:lvlText w:val="o"/>
      <w:lvlJc w:val="left"/>
      <w:pPr>
        <w:ind w:left="6534" w:hanging="360"/>
      </w:pPr>
      <w:rPr>
        <w:rFonts w:ascii="Courier New" w:hAnsi="Courier New" w:cs="Courier New" w:hint="default"/>
      </w:rPr>
    </w:lvl>
    <w:lvl w:ilvl="8" w:tplc="04060005" w:tentative="1">
      <w:start w:val="1"/>
      <w:numFmt w:val="bullet"/>
      <w:lvlText w:val=""/>
      <w:lvlJc w:val="left"/>
      <w:pPr>
        <w:ind w:left="7254" w:hanging="360"/>
      </w:pPr>
      <w:rPr>
        <w:rFonts w:ascii="Wingdings" w:hAnsi="Wingdings" w:hint="default"/>
      </w:rPr>
    </w:lvl>
  </w:abstractNum>
  <w:abstractNum w:abstractNumId="6" w15:restartNumberingAfterBreak="0">
    <w:nsid w:val="2E831CBA"/>
    <w:multiLevelType w:val="hybridMultilevel"/>
    <w:tmpl w:val="073254DE"/>
    <w:lvl w:ilvl="0" w:tplc="D8969F3A">
      <w:numFmt w:val="bullet"/>
      <w:lvlText w:val="-"/>
      <w:lvlJc w:val="left"/>
      <w:pPr>
        <w:tabs>
          <w:tab w:val="num" w:pos="720"/>
        </w:tabs>
        <w:ind w:left="720" w:hanging="360"/>
      </w:pPr>
      <w:rPr>
        <w:rFonts w:ascii="Times New Roman" w:eastAsia="Times New Roman" w:hAnsi="Times New Roman" w:cs="Times New Roman"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4D46EE"/>
    <w:multiLevelType w:val="hybridMultilevel"/>
    <w:tmpl w:val="DC8C6BD0"/>
    <w:lvl w:ilvl="0" w:tplc="04060003">
      <w:start w:val="1"/>
      <w:numFmt w:val="bullet"/>
      <w:lvlText w:val="o"/>
      <w:lvlJc w:val="left"/>
      <w:pPr>
        <w:ind w:left="1494" w:hanging="360"/>
      </w:pPr>
      <w:rPr>
        <w:rFonts w:ascii="Courier New" w:hAnsi="Courier New" w:cs="Courier New" w:hint="default"/>
      </w:rPr>
    </w:lvl>
    <w:lvl w:ilvl="1" w:tplc="04060003" w:tentative="1">
      <w:start w:val="1"/>
      <w:numFmt w:val="bullet"/>
      <w:lvlText w:val="o"/>
      <w:lvlJc w:val="left"/>
      <w:pPr>
        <w:ind w:left="2214" w:hanging="360"/>
      </w:pPr>
      <w:rPr>
        <w:rFonts w:ascii="Courier New" w:hAnsi="Courier New" w:cs="Courier New" w:hint="default"/>
      </w:rPr>
    </w:lvl>
    <w:lvl w:ilvl="2" w:tplc="04060005" w:tentative="1">
      <w:start w:val="1"/>
      <w:numFmt w:val="bullet"/>
      <w:lvlText w:val=""/>
      <w:lvlJc w:val="left"/>
      <w:pPr>
        <w:ind w:left="2934" w:hanging="360"/>
      </w:pPr>
      <w:rPr>
        <w:rFonts w:ascii="Wingdings" w:hAnsi="Wingdings" w:hint="default"/>
      </w:rPr>
    </w:lvl>
    <w:lvl w:ilvl="3" w:tplc="04060001" w:tentative="1">
      <w:start w:val="1"/>
      <w:numFmt w:val="bullet"/>
      <w:lvlText w:val=""/>
      <w:lvlJc w:val="left"/>
      <w:pPr>
        <w:ind w:left="3654" w:hanging="360"/>
      </w:pPr>
      <w:rPr>
        <w:rFonts w:ascii="Symbol" w:hAnsi="Symbol" w:hint="default"/>
      </w:rPr>
    </w:lvl>
    <w:lvl w:ilvl="4" w:tplc="04060003" w:tentative="1">
      <w:start w:val="1"/>
      <w:numFmt w:val="bullet"/>
      <w:lvlText w:val="o"/>
      <w:lvlJc w:val="left"/>
      <w:pPr>
        <w:ind w:left="4374" w:hanging="360"/>
      </w:pPr>
      <w:rPr>
        <w:rFonts w:ascii="Courier New" w:hAnsi="Courier New" w:cs="Courier New" w:hint="default"/>
      </w:rPr>
    </w:lvl>
    <w:lvl w:ilvl="5" w:tplc="04060005" w:tentative="1">
      <w:start w:val="1"/>
      <w:numFmt w:val="bullet"/>
      <w:lvlText w:val=""/>
      <w:lvlJc w:val="left"/>
      <w:pPr>
        <w:ind w:left="5094" w:hanging="360"/>
      </w:pPr>
      <w:rPr>
        <w:rFonts w:ascii="Wingdings" w:hAnsi="Wingdings" w:hint="default"/>
      </w:rPr>
    </w:lvl>
    <w:lvl w:ilvl="6" w:tplc="04060001" w:tentative="1">
      <w:start w:val="1"/>
      <w:numFmt w:val="bullet"/>
      <w:lvlText w:val=""/>
      <w:lvlJc w:val="left"/>
      <w:pPr>
        <w:ind w:left="5814" w:hanging="360"/>
      </w:pPr>
      <w:rPr>
        <w:rFonts w:ascii="Symbol" w:hAnsi="Symbol" w:hint="default"/>
      </w:rPr>
    </w:lvl>
    <w:lvl w:ilvl="7" w:tplc="04060003" w:tentative="1">
      <w:start w:val="1"/>
      <w:numFmt w:val="bullet"/>
      <w:lvlText w:val="o"/>
      <w:lvlJc w:val="left"/>
      <w:pPr>
        <w:ind w:left="6534" w:hanging="360"/>
      </w:pPr>
      <w:rPr>
        <w:rFonts w:ascii="Courier New" w:hAnsi="Courier New" w:cs="Courier New" w:hint="default"/>
      </w:rPr>
    </w:lvl>
    <w:lvl w:ilvl="8" w:tplc="04060005" w:tentative="1">
      <w:start w:val="1"/>
      <w:numFmt w:val="bullet"/>
      <w:lvlText w:val=""/>
      <w:lvlJc w:val="left"/>
      <w:pPr>
        <w:ind w:left="7254" w:hanging="360"/>
      </w:pPr>
      <w:rPr>
        <w:rFonts w:ascii="Wingdings" w:hAnsi="Wingdings" w:hint="default"/>
      </w:rPr>
    </w:lvl>
  </w:abstractNum>
  <w:abstractNum w:abstractNumId="8"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9" w15:restartNumberingAfterBreak="0">
    <w:nsid w:val="4B96111D"/>
    <w:multiLevelType w:val="hybridMultilevel"/>
    <w:tmpl w:val="710AE94A"/>
    <w:lvl w:ilvl="0" w:tplc="04060003">
      <w:start w:val="1"/>
      <w:numFmt w:val="bullet"/>
      <w:lvlText w:val="o"/>
      <w:lvlJc w:val="left"/>
      <w:pPr>
        <w:ind w:left="1494" w:hanging="360"/>
      </w:pPr>
      <w:rPr>
        <w:rFonts w:ascii="Courier New" w:hAnsi="Courier New" w:cs="Courier New" w:hint="default"/>
      </w:rPr>
    </w:lvl>
    <w:lvl w:ilvl="1" w:tplc="04060003" w:tentative="1">
      <w:start w:val="1"/>
      <w:numFmt w:val="bullet"/>
      <w:lvlText w:val="o"/>
      <w:lvlJc w:val="left"/>
      <w:pPr>
        <w:ind w:left="2214" w:hanging="360"/>
      </w:pPr>
      <w:rPr>
        <w:rFonts w:ascii="Courier New" w:hAnsi="Courier New" w:cs="Courier New" w:hint="default"/>
      </w:rPr>
    </w:lvl>
    <w:lvl w:ilvl="2" w:tplc="04060005" w:tentative="1">
      <w:start w:val="1"/>
      <w:numFmt w:val="bullet"/>
      <w:lvlText w:val=""/>
      <w:lvlJc w:val="left"/>
      <w:pPr>
        <w:ind w:left="2934" w:hanging="360"/>
      </w:pPr>
      <w:rPr>
        <w:rFonts w:ascii="Wingdings" w:hAnsi="Wingdings" w:hint="default"/>
      </w:rPr>
    </w:lvl>
    <w:lvl w:ilvl="3" w:tplc="04060001" w:tentative="1">
      <w:start w:val="1"/>
      <w:numFmt w:val="bullet"/>
      <w:lvlText w:val=""/>
      <w:lvlJc w:val="left"/>
      <w:pPr>
        <w:ind w:left="3654" w:hanging="360"/>
      </w:pPr>
      <w:rPr>
        <w:rFonts w:ascii="Symbol" w:hAnsi="Symbol" w:hint="default"/>
      </w:rPr>
    </w:lvl>
    <w:lvl w:ilvl="4" w:tplc="04060003" w:tentative="1">
      <w:start w:val="1"/>
      <w:numFmt w:val="bullet"/>
      <w:lvlText w:val="o"/>
      <w:lvlJc w:val="left"/>
      <w:pPr>
        <w:ind w:left="4374" w:hanging="360"/>
      </w:pPr>
      <w:rPr>
        <w:rFonts w:ascii="Courier New" w:hAnsi="Courier New" w:cs="Courier New" w:hint="default"/>
      </w:rPr>
    </w:lvl>
    <w:lvl w:ilvl="5" w:tplc="04060005" w:tentative="1">
      <w:start w:val="1"/>
      <w:numFmt w:val="bullet"/>
      <w:lvlText w:val=""/>
      <w:lvlJc w:val="left"/>
      <w:pPr>
        <w:ind w:left="5094" w:hanging="360"/>
      </w:pPr>
      <w:rPr>
        <w:rFonts w:ascii="Wingdings" w:hAnsi="Wingdings" w:hint="default"/>
      </w:rPr>
    </w:lvl>
    <w:lvl w:ilvl="6" w:tplc="04060001" w:tentative="1">
      <w:start w:val="1"/>
      <w:numFmt w:val="bullet"/>
      <w:lvlText w:val=""/>
      <w:lvlJc w:val="left"/>
      <w:pPr>
        <w:ind w:left="5814" w:hanging="360"/>
      </w:pPr>
      <w:rPr>
        <w:rFonts w:ascii="Symbol" w:hAnsi="Symbol" w:hint="default"/>
      </w:rPr>
    </w:lvl>
    <w:lvl w:ilvl="7" w:tplc="04060003" w:tentative="1">
      <w:start w:val="1"/>
      <w:numFmt w:val="bullet"/>
      <w:lvlText w:val="o"/>
      <w:lvlJc w:val="left"/>
      <w:pPr>
        <w:ind w:left="6534" w:hanging="360"/>
      </w:pPr>
      <w:rPr>
        <w:rFonts w:ascii="Courier New" w:hAnsi="Courier New" w:cs="Courier New" w:hint="default"/>
      </w:rPr>
    </w:lvl>
    <w:lvl w:ilvl="8" w:tplc="04060005" w:tentative="1">
      <w:start w:val="1"/>
      <w:numFmt w:val="bullet"/>
      <w:lvlText w:val=""/>
      <w:lvlJc w:val="left"/>
      <w:pPr>
        <w:ind w:left="7254" w:hanging="360"/>
      </w:pPr>
      <w:rPr>
        <w:rFonts w:ascii="Wingdings" w:hAnsi="Wingdings" w:hint="default"/>
      </w:rPr>
    </w:lvl>
  </w:abstractNum>
  <w:abstractNum w:abstractNumId="10" w15:restartNumberingAfterBreak="0">
    <w:nsid w:val="4BAB356C"/>
    <w:multiLevelType w:val="hybridMultilevel"/>
    <w:tmpl w:val="D6727D26"/>
    <w:lvl w:ilvl="0" w:tplc="D854CA1A">
      <w:start w:val="3"/>
      <w:numFmt w:val="upperLetter"/>
      <w:lvlText w:val="%1."/>
      <w:lvlJc w:val="left"/>
      <w:pPr>
        <w:ind w:left="360" w:hanging="360"/>
      </w:pPr>
      <w:rPr>
        <w:rFonts w:cs="Times New Roman" w:hint="default"/>
        <w:b/>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1" w15:restartNumberingAfterBreak="0">
    <w:nsid w:val="53E37F62"/>
    <w:multiLevelType w:val="hybridMultilevel"/>
    <w:tmpl w:val="5530A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AC0AC1"/>
    <w:multiLevelType w:val="hybridMultilevel"/>
    <w:tmpl w:val="5CAA5CD4"/>
    <w:lvl w:ilvl="0" w:tplc="2E303DFE">
      <w:start w:val="1"/>
      <w:numFmt w:val="bullet"/>
      <w:lvlText w:val=""/>
      <w:lvlJc w:val="left"/>
      <w:pPr>
        <w:tabs>
          <w:tab w:val="num" w:pos="720"/>
        </w:tabs>
        <w:ind w:left="720" w:hanging="360"/>
      </w:pPr>
      <w:rPr>
        <w:rFonts w:ascii="Symbol" w:hAnsi="Symbol" w:hint="default"/>
      </w:rPr>
    </w:lvl>
    <w:lvl w:ilvl="1" w:tplc="BB3ED8D8" w:tentative="1">
      <w:start w:val="1"/>
      <w:numFmt w:val="bullet"/>
      <w:lvlText w:val="o"/>
      <w:lvlJc w:val="left"/>
      <w:pPr>
        <w:tabs>
          <w:tab w:val="num" w:pos="1440"/>
        </w:tabs>
        <w:ind w:left="1440" w:hanging="360"/>
      </w:pPr>
      <w:rPr>
        <w:rFonts w:ascii="Courier New" w:hAnsi="Courier New" w:cs="Courier New" w:hint="default"/>
      </w:rPr>
    </w:lvl>
    <w:lvl w:ilvl="2" w:tplc="57C6DA52" w:tentative="1">
      <w:start w:val="1"/>
      <w:numFmt w:val="bullet"/>
      <w:lvlText w:val=""/>
      <w:lvlJc w:val="left"/>
      <w:pPr>
        <w:tabs>
          <w:tab w:val="num" w:pos="2160"/>
        </w:tabs>
        <w:ind w:left="2160" w:hanging="360"/>
      </w:pPr>
      <w:rPr>
        <w:rFonts w:ascii="Wingdings" w:hAnsi="Wingdings" w:hint="default"/>
      </w:rPr>
    </w:lvl>
    <w:lvl w:ilvl="3" w:tplc="34F27562" w:tentative="1">
      <w:start w:val="1"/>
      <w:numFmt w:val="bullet"/>
      <w:lvlText w:val=""/>
      <w:lvlJc w:val="left"/>
      <w:pPr>
        <w:tabs>
          <w:tab w:val="num" w:pos="2880"/>
        </w:tabs>
        <w:ind w:left="2880" w:hanging="360"/>
      </w:pPr>
      <w:rPr>
        <w:rFonts w:ascii="Symbol" w:hAnsi="Symbol" w:hint="default"/>
      </w:rPr>
    </w:lvl>
    <w:lvl w:ilvl="4" w:tplc="AB08DE36" w:tentative="1">
      <w:start w:val="1"/>
      <w:numFmt w:val="bullet"/>
      <w:lvlText w:val="o"/>
      <w:lvlJc w:val="left"/>
      <w:pPr>
        <w:tabs>
          <w:tab w:val="num" w:pos="3600"/>
        </w:tabs>
        <w:ind w:left="3600" w:hanging="360"/>
      </w:pPr>
      <w:rPr>
        <w:rFonts w:ascii="Courier New" w:hAnsi="Courier New" w:cs="Courier New" w:hint="default"/>
      </w:rPr>
    </w:lvl>
    <w:lvl w:ilvl="5" w:tplc="531E2F32" w:tentative="1">
      <w:start w:val="1"/>
      <w:numFmt w:val="bullet"/>
      <w:lvlText w:val=""/>
      <w:lvlJc w:val="left"/>
      <w:pPr>
        <w:tabs>
          <w:tab w:val="num" w:pos="4320"/>
        </w:tabs>
        <w:ind w:left="4320" w:hanging="360"/>
      </w:pPr>
      <w:rPr>
        <w:rFonts w:ascii="Wingdings" w:hAnsi="Wingdings" w:hint="default"/>
      </w:rPr>
    </w:lvl>
    <w:lvl w:ilvl="6" w:tplc="ECA89D86" w:tentative="1">
      <w:start w:val="1"/>
      <w:numFmt w:val="bullet"/>
      <w:lvlText w:val=""/>
      <w:lvlJc w:val="left"/>
      <w:pPr>
        <w:tabs>
          <w:tab w:val="num" w:pos="5040"/>
        </w:tabs>
        <w:ind w:left="5040" w:hanging="360"/>
      </w:pPr>
      <w:rPr>
        <w:rFonts w:ascii="Symbol" w:hAnsi="Symbol" w:hint="default"/>
      </w:rPr>
    </w:lvl>
    <w:lvl w:ilvl="7" w:tplc="8FB217FA" w:tentative="1">
      <w:start w:val="1"/>
      <w:numFmt w:val="bullet"/>
      <w:lvlText w:val="o"/>
      <w:lvlJc w:val="left"/>
      <w:pPr>
        <w:tabs>
          <w:tab w:val="num" w:pos="5760"/>
        </w:tabs>
        <w:ind w:left="5760" w:hanging="360"/>
      </w:pPr>
      <w:rPr>
        <w:rFonts w:ascii="Courier New" w:hAnsi="Courier New" w:cs="Courier New" w:hint="default"/>
      </w:rPr>
    </w:lvl>
    <w:lvl w:ilvl="8" w:tplc="3ECC703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36492F"/>
    <w:multiLevelType w:val="hybridMultilevel"/>
    <w:tmpl w:val="AADE73E2"/>
    <w:lvl w:ilvl="0" w:tplc="04060003">
      <w:start w:val="1"/>
      <w:numFmt w:val="bullet"/>
      <w:lvlText w:val="o"/>
      <w:lvlJc w:val="left"/>
      <w:pPr>
        <w:ind w:left="1494" w:hanging="360"/>
      </w:pPr>
      <w:rPr>
        <w:rFonts w:ascii="Courier New" w:hAnsi="Courier New" w:cs="Courier New" w:hint="default"/>
      </w:rPr>
    </w:lvl>
    <w:lvl w:ilvl="1" w:tplc="04060003" w:tentative="1">
      <w:start w:val="1"/>
      <w:numFmt w:val="bullet"/>
      <w:lvlText w:val="o"/>
      <w:lvlJc w:val="left"/>
      <w:pPr>
        <w:ind w:left="2214" w:hanging="360"/>
      </w:pPr>
      <w:rPr>
        <w:rFonts w:ascii="Courier New" w:hAnsi="Courier New" w:cs="Courier New" w:hint="default"/>
      </w:rPr>
    </w:lvl>
    <w:lvl w:ilvl="2" w:tplc="04060005" w:tentative="1">
      <w:start w:val="1"/>
      <w:numFmt w:val="bullet"/>
      <w:lvlText w:val=""/>
      <w:lvlJc w:val="left"/>
      <w:pPr>
        <w:ind w:left="2934" w:hanging="360"/>
      </w:pPr>
      <w:rPr>
        <w:rFonts w:ascii="Wingdings" w:hAnsi="Wingdings" w:hint="default"/>
      </w:rPr>
    </w:lvl>
    <w:lvl w:ilvl="3" w:tplc="04060001" w:tentative="1">
      <w:start w:val="1"/>
      <w:numFmt w:val="bullet"/>
      <w:lvlText w:val=""/>
      <w:lvlJc w:val="left"/>
      <w:pPr>
        <w:ind w:left="3654" w:hanging="360"/>
      </w:pPr>
      <w:rPr>
        <w:rFonts w:ascii="Symbol" w:hAnsi="Symbol" w:hint="default"/>
      </w:rPr>
    </w:lvl>
    <w:lvl w:ilvl="4" w:tplc="04060003" w:tentative="1">
      <w:start w:val="1"/>
      <w:numFmt w:val="bullet"/>
      <w:lvlText w:val="o"/>
      <w:lvlJc w:val="left"/>
      <w:pPr>
        <w:ind w:left="4374" w:hanging="360"/>
      </w:pPr>
      <w:rPr>
        <w:rFonts w:ascii="Courier New" w:hAnsi="Courier New" w:cs="Courier New" w:hint="default"/>
      </w:rPr>
    </w:lvl>
    <w:lvl w:ilvl="5" w:tplc="04060005" w:tentative="1">
      <w:start w:val="1"/>
      <w:numFmt w:val="bullet"/>
      <w:lvlText w:val=""/>
      <w:lvlJc w:val="left"/>
      <w:pPr>
        <w:ind w:left="5094" w:hanging="360"/>
      </w:pPr>
      <w:rPr>
        <w:rFonts w:ascii="Wingdings" w:hAnsi="Wingdings" w:hint="default"/>
      </w:rPr>
    </w:lvl>
    <w:lvl w:ilvl="6" w:tplc="04060001" w:tentative="1">
      <w:start w:val="1"/>
      <w:numFmt w:val="bullet"/>
      <w:lvlText w:val=""/>
      <w:lvlJc w:val="left"/>
      <w:pPr>
        <w:ind w:left="5814" w:hanging="360"/>
      </w:pPr>
      <w:rPr>
        <w:rFonts w:ascii="Symbol" w:hAnsi="Symbol" w:hint="default"/>
      </w:rPr>
    </w:lvl>
    <w:lvl w:ilvl="7" w:tplc="04060003" w:tentative="1">
      <w:start w:val="1"/>
      <w:numFmt w:val="bullet"/>
      <w:lvlText w:val="o"/>
      <w:lvlJc w:val="left"/>
      <w:pPr>
        <w:ind w:left="6534" w:hanging="360"/>
      </w:pPr>
      <w:rPr>
        <w:rFonts w:ascii="Courier New" w:hAnsi="Courier New" w:cs="Courier New" w:hint="default"/>
      </w:rPr>
    </w:lvl>
    <w:lvl w:ilvl="8" w:tplc="04060005" w:tentative="1">
      <w:start w:val="1"/>
      <w:numFmt w:val="bullet"/>
      <w:lvlText w:val=""/>
      <w:lvlJc w:val="left"/>
      <w:pPr>
        <w:ind w:left="7254" w:hanging="360"/>
      </w:pPr>
      <w:rPr>
        <w:rFonts w:ascii="Wingdings" w:hAnsi="Wingdings" w:hint="default"/>
      </w:rPr>
    </w:lvl>
  </w:abstractNum>
  <w:abstractNum w:abstractNumId="14"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936539"/>
    <w:multiLevelType w:val="hybridMultilevel"/>
    <w:tmpl w:val="33D4C806"/>
    <w:lvl w:ilvl="0" w:tplc="04060003">
      <w:start w:val="1"/>
      <w:numFmt w:val="bullet"/>
      <w:lvlText w:val="o"/>
      <w:lvlJc w:val="left"/>
      <w:pPr>
        <w:ind w:left="1494" w:hanging="360"/>
      </w:pPr>
      <w:rPr>
        <w:rFonts w:ascii="Courier New" w:hAnsi="Courier New" w:cs="Courier New" w:hint="default"/>
      </w:rPr>
    </w:lvl>
    <w:lvl w:ilvl="1" w:tplc="04060003" w:tentative="1">
      <w:start w:val="1"/>
      <w:numFmt w:val="bullet"/>
      <w:lvlText w:val="o"/>
      <w:lvlJc w:val="left"/>
      <w:pPr>
        <w:ind w:left="2214" w:hanging="360"/>
      </w:pPr>
      <w:rPr>
        <w:rFonts w:ascii="Courier New" w:hAnsi="Courier New" w:cs="Courier New" w:hint="default"/>
      </w:rPr>
    </w:lvl>
    <w:lvl w:ilvl="2" w:tplc="04060005" w:tentative="1">
      <w:start w:val="1"/>
      <w:numFmt w:val="bullet"/>
      <w:lvlText w:val=""/>
      <w:lvlJc w:val="left"/>
      <w:pPr>
        <w:ind w:left="2934" w:hanging="360"/>
      </w:pPr>
      <w:rPr>
        <w:rFonts w:ascii="Wingdings" w:hAnsi="Wingdings" w:hint="default"/>
      </w:rPr>
    </w:lvl>
    <w:lvl w:ilvl="3" w:tplc="04060001" w:tentative="1">
      <w:start w:val="1"/>
      <w:numFmt w:val="bullet"/>
      <w:lvlText w:val=""/>
      <w:lvlJc w:val="left"/>
      <w:pPr>
        <w:ind w:left="3654" w:hanging="360"/>
      </w:pPr>
      <w:rPr>
        <w:rFonts w:ascii="Symbol" w:hAnsi="Symbol" w:hint="default"/>
      </w:rPr>
    </w:lvl>
    <w:lvl w:ilvl="4" w:tplc="04060003" w:tentative="1">
      <w:start w:val="1"/>
      <w:numFmt w:val="bullet"/>
      <w:lvlText w:val="o"/>
      <w:lvlJc w:val="left"/>
      <w:pPr>
        <w:ind w:left="4374" w:hanging="360"/>
      </w:pPr>
      <w:rPr>
        <w:rFonts w:ascii="Courier New" w:hAnsi="Courier New" w:cs="Courier New" w:hint="default"/>
      </w:rPr>
    </w:lvl>
    <w:lvl w:ilvl="5" w:tplc="04060005" w:tentative="1">
      <w:start w:val="1"/>
      <w:numFmt w:val="bullet"/>
      <w:lvlText w:val=""/>
      <w:lvlJc w:val="left"/>
      <w:pPr>
        <w:ind w:left="5094" w:hanging="360"/>
      </w:pPr>
      <w:rPr>
        <w:rFonts w:ascii="Wingdings" w:hAnsi="Wingdings" w:hint="default"/>
      </w:rPr>
    </w:lvl>
    <w:lvl w:ilvl="6" w:tplc="04060001" w:tentative="1">
      <w:start w:val="1"/>
      <w:numFmt w:val="bullet"/>
      <w:lvlText w:val=""/>
      <w:lvlJc w:val="left"/>
      <w:pPr>
        <w:ind w:left="5814" w:hanging="360"/>
      </w:pPr>
      <w:rPr>
        <w:rFonts w:ascii="Symbol" w:hAnsi="Symbol" w:hint="default"/>
      </w:rPr>
    </w:lvl>
    <w:lvl w:ilvl="7" w:tplc="04060003" w:tentative="1">
      <w:start w:val="1"/>
      <w:numFmt w:val="bullet"/>
      <w:lvlText w:val="o"/>
      <w:lvlJc w:val="left"/>
      <w:pPr>
        <w:ind w:left="6534" w:hanging="360"/>
      </w:pPr>
      <w:rPr>
        <w:rFonts w:ascii="Courier New" w:hAnsi="Courier New" w:cs="Courier New" w:hint="default"/>
      </w:rPr>
    </w:lvl>
    <w:lvl w:ilvl="8" w:tplc="04060005" w:tentative="1">
      <w:start w:val="1"/>
      <w:numFmt w:val="bullet"/>
      <w:lvlText w:val=""/>
      <w:lvlJc w:val="left"/>
      <w:pPr>
        <w:ind w:left="7254" w:hanging="360"/>
      </w:pPr>
      <w:rPr>
        <w:rFonts w:ascii="Wingdings" w:hAnsi="Wingdings" w:hint="default"/>
      </w:rPr>
    </w:lvl>
  </w:abstractNum>
  <w:num w:numId="1">
    <w:abstractNumId w:val="0"/>
  </w:num>
  <w:num w:numId="2">
    <w:abstractNumId w:val="8"/>
  </w:num>
  <w:num w:numId="3">
    <w:abstractNumId w:val="1"/>
  </w:num>
  <w:num w:numId="4">
    <w:abstractNumId w:val="6"/>
  </w:num>
  <w:num w:numId="5">
    <w:abstractNumId w:val="10"/>
  </w:num>
  <w:num w:numId="6">
    <w:abstractNumId w:val="14"/>
  </w:num>
  <w:num w:numId="7">
    <w:abstractNumId w:val="11"/>
  </w:num>
  <w:num w:numId="8">
    <w:abstractNumId w:val="2"/>
  </w:num>
  <w:num w:numId="9">
    <w:abstractNumId w:val="15"/>
  </w:num>
  <w:num w:numId="10">
    <w:abstractNumId w:val="7"/>
  </w:num>
  <w:num w:numId="11">
    <w:abstractNumId w:val="13"/>
  </w:num>
  <w:num w:numId="12">
    <w:abstractNumId w:val="5"/>
  </w:num>
  <w:num w:numId="13">
    <w:abstractNumId w:val="9"/>
  </w:num>
  <w:num w:numId="14">
    <w:abstractNumId w:val="3"/>
  </w:num>
  <w:num w:numId="15">
    <w:abstractNumId w:val="4"/>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hideSpellingErrors/>
  <w:hideGrammaticalErrors/>
  <w:activeWritingStyle w:appName="MSWord" w:lang="en-GB" w:vendorID="8" w:dllVersion="513" w:checkStyle="0"/>
  <w:activeWritingStyle w:appName="MSWord" w:lang="da-DK" w:vendorID="22" w:dllVersion="513" w:checkStyle="1"/>
  <w:activeWritingStyle w:appName="MSWord" w:lang="sv-SE" w:vendorID="22"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35E0"/>
    <w:rsid w:val="00017838"/>
    <w:rsid w:val="00027BA6"/>
    <w:rsid w:val="00045321"/>
    <w:rsid w:val="00050346"/>
    <w:rsid w:val="0005663B"/>
    <w:rsid w:val="000669FC"/>
    <w:rsid w:val="000738A4"/>
    <w:rsid w:val="000A4A70"/>
    <w:rsid w:val="000D2BDD"/>
    <w:rsid w:val="000D36E7"/>
    <w:rsid w:val="000D5D7E"/>
    <w:rsid w:val="000E2028"/>
    <w:rsid w:val="000E7431"/>
    <w:rsid w:val="000F2F47"/>
    <w:rsid w:val="00101936"/>
    <w:rsid w:val="00103E8A"/>
    <w:rsid w:val="00125210"/>
    <w:rsid w:val="00137E29"/>
    <w:rsid w:val="0014247A"/>
    <w:rsid w:val="00187A12"/>
    <w:rsid w:val="00191CFF"/>
    <w:rsid w:val="001A1C3F"/>
    <w:rsid w:val="001B06FB"/>
    <w:rsid w:val="001B71FD"/>
    <w:rsid w:val="001E34A5"/>
    <w:rsid w:val="001E4BC5"/>
    <w:rsid w:val="001F0B16"/>
    <w:rsid w:val="00212FF8"/>
    <w:rsid w:val="002220CD"/>
    <w:rsid w:val="00226A8A"/>
    <w:rsid w:val="0023120F"/>
    <w:rsid w:val="00251D0A"/>
    <w:rsid w:val="00252285"/>
    <w:rsid w:val="0026210F"/>
    <w:rsid w:val="00264ED9"/>
    <w:rsid w:val="002670C6"/>
    <w:rsid w:val="002711C3"/>
    <w:rsid w:val="00285439"/>
    <w:rsid w:val="002A16CA"/>
    <w:rsid w:val="002A2B1D"/>
    <w:rsid w:val="002A4E90"/>
    <w:rsid w:val="002B20F6"/>
    <w:rsid w:val="002B5B82"/>
    <w:rsid w:val="002C0EB5"/>
    <w:rsid w:val="002E6C2C"/>
    <w:rsid w:val="0030043C"/>
    <w:rsid w:val="00312AC2"/>
    <w:rsid w:val="003207B8"/>
    <w:rsid w:val="0033513D"/>
    <w:rsid w:val="003357E2"/>
    <w:rsid w:val="00343C87"/>
    <w:rsid w:val="003469CD"/>
    <w:rsid w:val="00351A08"/>
    <w:rsid w:val="00363497"/>
    <w:rsid w:val="00374738"/>
    <w:rsid w:val="003811E7"/>
    <w:rsid w:val="00393557"/>
    <w:rsid w:val="003A2306"/>
    <w:rsid w:val="003A62E2"/>
    <w:rsid w:val="003A7358"/>
    <w:rsid w:val="003C1EF5"/>
    <w:rsid w:val="003C23F1"/>
    <w:rsid w:val="003D3857"/>
    <w:rsid w:val="003E3639"/>
    <w:rsid w:val="003F0205"/>
    <w:rsid w:val="004024A5"/>
    <w:rsid w:val="00421183"/>
    <w:rsid w:val="00422768"/>
    <w:rsid w:val="004229F2"/>
    <w:rsid w:val="004441D4"/>
    <w:rsid w:val="004540C6"/>
    <w:rsid w:val="004603E9"/>
    <w:rsid w:val="00472221"/>
    <w:rsid w:val="0047428A"/>
    <w:rsid w:val="004755BD"/>
    <w:rsid w:val="00476A21"/>
    <w:rsid w:val="0049102E"/>
    <w:rsid w:val="004B4F06"/>
    <w:rsid w:val="004C1E44"/>
    <w:rsid w:val="004D2FDA"/>
    <w:rsid w:val="004D31EB"/>
    <w:rsid w:val="004E6D04"/>
    <w:rsid w:val="004F02A0"/>
    <w:rsid w:val="004F07C4"/>
    <w:rsid w:val="00500DD4"/>
    <w:rsid w:val="00505D3C"/>
    <w:rsid w:val="00531CE2"/>
    <w:rsid w:val="0054093A"/>
    <w:rsid w:val="00546431"/>
    <w:rsid w:val="0057294D"/>
    <w:rsid w:val="00581F81"/>
    <w:rsid w:val="00587402"/>
    <w:rsid w:val="005A3909"/>
    <w:rsid w:val="005A508D"/>
    <w:rsid w:val="005B2395"/>
    <w:rsid w:val="005C0930"/>
    <w:rsid w:val="005C2C40"/>
    <w:rsid w:val="005C2E7F"/>
    <w:rsid w:val="005D399A"/>
    <w:rsid w:val="005E432E"/>
    <w:rsid w:val="005E579D"/>
    <w:rsid w:val="005F6725"/>
    <w:rsid w:val="00617ED1"/>
    <w:rsid w:val="00635CFF"/>
    <w:rsid w:val="00637C9E"/>
    <w:rsid w:val="0067696A"/>
    <w:rsid w:val="0068124C"/>
    <w:rsid w:val="006A08E7"/>
    <w:rsid w:val="006A1A24"/>
    <w:rsid w:val="006C6324"/>
    <w:rsid w:val="006D5401"/>
    <w:rsid w:val="006E3243"/>
    <w:rsid w:val="006E600B"/>
    <w:rsid w:val="006F4616"/>
    <w:rsid w:val="00727B33"/>
    <w:rsid w:val="00727EB3"/>
    <w:rsid w:val="007512C1"/>
    <w:rsid w:val="00764569"/>
    <w:rsid w:val="007877A2"/>
    <w:rsid w:val="0079236B"/>
    <w:rsid w:val="007A7257"/>
    <w:rsid w:val="007A778D"/>
    <w:rsid w:val="007C4342"/>
    <w:rsid w:val="007C4413"/>
    <w:rsid w:val="007D709D"/>
    <w:rsid w:val="007F08A9"/>
    <w:rsid w:val="008220A3"/>
    <w:rsid w:val="00865C32"/>
    <w:rsid w:val="0086706C"/>
    <w:rsid w:val="008860B6"/>
    <w:rsid w:val="008A08BF"/>
    <w:rsid w:val="008C0D03"/>
    <w:rsid w:val="008C5AC9"/>
    <w:rsid w:val="008D5685"/>
    <w:rsid w:val="008E089C"/>
    <w:rsid w:val="008F6FD7"/>
    <w:rsid w:val="00915CF8"/>
    <w:rsid w:val="0094030E"/>
    <w:rsid w:val="00980172"/>
    <w:rsid w:val="009A181E"/>
    <w:rsid w:val="009B00F9"/>
    <w:rsid w:val="009C5F28"/>
    <w:rsid w:val="009D71B3"/>
    <w:rsid w:val="00A021A2"/>
    <w:rsid w:val="00A03BFD"/>
    <w:rsid w:val="00A0471A"/>
    <w:rsid w:val="00A07940"/>
    <w:rsid w:val="00A20895"/>
    <w:rsid w:val="00A611A5"/>
    <w:rsid w:val="00A90999"/>
    <w:rsid w:val="00A91A56"/>
    <w:rsid w:val="00A92E99"/>
    <w:rsid w:val="00A92FB1"/>
    <w:rsid w:val="00A9527B"/>
    <w:rsid w:val="00A978BB"/>
    <w:rsid w:val="00AA16D3"/>
    <w:rsid w:val="00AA1C55"/>
    <w:rsid w:val="00AC27D3"/>
    <w:rsid w:val="00B373B1"/>
    <w:rsid w:val="00B54B75"/>
    <w:rsid w:val="00B63761"/>
    <w:rsid w:val="00B727E0"/>
    <w:rsid w:val="00B80587"/>
    <w:rsid w:val="00BA7494"/>
    <w:rsid w:val="00BB7EE0"/>
    <w:rsid w:val="00BC6359"/>
    <w:rsid w:val="00BD3EE4"/>
    <w:rsid w:val="00BE06BD"/>
    <w:rsid w:val="00C00F7E"/>
    <w:rsid w:val="00C01801"/>
    <w:rsid w:val="00C14C6D"/>
    <w:rsid w:val="00C16E6D"/>
    <w:rsid w:val="00C25520"/>
    <w:rsid w:val="00C3234A"/>
    <w:rsid w:val="00C54898"/>
    <w:rsid w:val="00C64481"/>
    <w:rsid w:val="00C70E7C"/>
    <w:rsid w:val="00C8035A"/>
    <w:rsid w:val="00CA3781"/>
    <w:rsid w:val="00CA5A1A"/>
    <w:rsid w:val="00CA6F9E"/>
    <w:rsid w:val="00CB0F3A"/>
    <w:rsid w:val="00CB6B9E"/>
    <w:rsid w:val="00CC1DEE"/>
    <w:rsid w:val="00CE0A36"/>
    <w:rsid w:val="00D04ACA"/>
    <w:rsid w:val="00D17C91"/>
    <w:rsid w:val="00D210FE"/>
    <w:rsid w:val="00D2779E"/>
    <w:rsid w:val="00D50837"/>
    <w:rsid w:val="00D71325"/>
    <w:rsid w:val="00D86D3A"/>
    <w:rsid w:val="00D95F13"/>
    <w:rsid w:val="00DA5843"/>
    <w:rsid w:val="00DA7688"/>
    <w:rsid w:val="00DB2D03"/>
    <w:rsid w:val="00E0076B"/>
    <w:rsid w:val="00E03395"/>
    <w:rsid w:val="00E063D5"/>
    <w:rsid w:val="00E12D8D"/>
    <w:rsid w:val="00E24EEF"/>
    <w:rsid w:val="00E3233C"/>
    <w:rsid w:val="00E52478"/>
    <w:rsid w:val="00E53635"/>
    <w:rsid w:val="00E63A76"/>
    <w:rsid w:val="00E7676E"/>
    <w:rsid w:val="00EA1F04"/>
    <w:rsid w:val="00EB3801"/>
    <w:rsid w:val="00EF0E54"/>
    <w:rsid w:val="00EF1EBE"/>
    <w:rsid w:val="00EF48AE"/>
    <w:rsid w:val="00F21C68"/>
    <w:rsid w:val="00F26605"/>
    <w:rsid w:val="00F4639E"/>
    <w:rsid w:val="00F52ADF"/>
    <w:rsid w:val="00F530D2"/>
    <w:rsid w:val="00F567A8"/>
    <w:rsid w:val="00F63718"/>
    <w:rsid w:val="00F63A53"/>
    <w:rsid w:val="00F87C86"/>
    <w:rsid w:val="00F91CBA"/>
    <w:rsid w:val="00FC2E5F"/>
    <w:rsid w:val="00FE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0E12BA9"/>
  <w15:chartTrackingRefBased/>
  <w15:docId w15:val="{BABE4509-1EBC-451E-B8CF-490B0299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08E7"/>
    <w:rPr>
      <w:sz w:val="22"/>
      <w:lang w:val="en-GB"/>
    </w:rPr>
  </w:style>
  <w:style w:type="paragraph" w:styleId="Heading1">
    <w:name w:val="heading 1"/>
    <w:basedOn w:val="Normal"/>
    <w:next w:val="Normal"/>
    <w:qFormat/>
    <w:rsid w:val="006A08E7"/>
    <w:pPr>
      <w:keepNext/>
      <w:keepLines/>
      <w:numPr>
        <w:numId w:val="1"/>
      </w:numPr>
      <w:spacing w:before="240" w:after="120"/>
      <w:outlineLvl w:val="0"/>
    </w:pPr>
    <w:rPr>
      <w:b/>
      <w:caps/>
    </w:rPr>
  </w:style>
  <w:style w:type="paragraph" w:styleId="Heading2">
    <w:name w:val="heading 2"/>
    <w:basedOn w:val="Normal"/>
    <w:next w:val="Normal"/>
    <w:link w:val="Heading2Char"/>
    <w:qFormat/>
    <w:rsid w:val="006A08E7"/>
    <w:pPr>
      <w:keepNext/>
      <w:keepLines/>
      <w:numPr>
        <w:ilvl w:val="1"/>
        <w:numId w:val="1"/>
      </w:numPr>
      <w:spacing w:before="120" w:after="120"/>
      <w:outlineLvl w:val="1"/>
    </w:pPr>
    <w:rPr>
      <w:b/>
    </w:rPr>
  </w:style>
  <w:style w:type="paragraph" w:styleId="Heading3">
    <w:name w:val="heading 3"/>
    <w:basedOn w:val="Normal"/>
    <w:next w:val="Normal"/>
    <w:qFormat/>
    <w:rsid w:val="006A08E7"/>
    <w:pPr>
      <w:keepNext/>
      <w:numPr>
        <w:ilvl w:val="2"/>
        <w:numId w:val="1"/>
      </w:numPr>
      <w:spacing w:before="240" w:after="60"/>
      <w:outlineLvl w:val="2"/>
    </w:pPr>
    <w:rPr>
      <w:b/>
      <w:sz w:val="24"/>
    </w:rPr>
  </w:style>
  <w:style w:type="paragraph" w:styleId="Heading4">
    <w:name w:val="heading 4"/>
    <w:basedOn w:val="Normal"/>
    <w:next w:val="Normal"/>
    <w:qFormat/>
    <w:rsid w:val="006A08E7"/>
    <w:pPr>
      <w:keepNext/>
      <w:numPr>
        <w:ilvl w:val="3"/>
        <w:numId w:val="1"/>
      </w:numPr>
      <w:spacing w:before="240" w:after="60"/>
      <w:outlineLvl w:val="3"/>
    </w:pPr>
    <w:rPr>
      <w:b/>
      <w:i/>
      <w:sz w:val="24"/>
    </w:rPr>
  </w:style>
  <w:style w:type="paragraph" w:styleId="Heading5">
    <w:name w:val="heading 5"/>
    <w:basedOn w:val="Normal"/>
    <w:next w:val="Normal"/>
    <w:qFormat/>
    <w:rsid w:val="006A08E7"/>
    <w:pPr>
      <w:numPr>
        <w:ilvl w:val="4"/>
        <w:numId w:val="1"/>
      </w:numPr>
      <w:spacing w:before="240" w:after="60"/>
      <w:outlineLvl w:val="4"/>
    </w:pPr>
    <w:rPr>
      <w:rFonts w:ascii="Arial" w:hAnsi="Arial"/>
    </w:rPr>
  </w:style>
  <w:style w:type="paragraph" w:styleId="Heading6">
    <w:name w:val="heading 6"/>
    <w:basedOn w:val="Normal"/>
    <w:next w:val="Normal"/>
    <w:qFormat/>
    <w:rsid w:val="006A08E7"/>
    <w:pPr>
      <w:numPr>
        <w:ilvl w:val="5"/>
        <w:numId w:val="1"/>
      </w:numPr>
      <w:spacing w:before="240" w:after="60"/>
      <w:outlineLvl w:val="5"/>
    </w:pPr>
    <w:rPr>
      <w:rFonts w:ascii="Arial" w:hAnsi="Arial"/>
      <w:i/>
    </w:rPr>
  </w:style>
  <w:style w:type="paragraph" w:styleId="Heading7">
    <w:name w:val="heading 7"/>
    <w:basedOn w:val="Normal"/>
    <w:next w:val="Normal"/>
    <w:qFormat/>
    <w:rsid w:val="006A08E7"/>
    <w:pPr>
      <w:numPr>
        <w:ilvl w:val="6"/>
        <w:numId w:val="1"/>
      </w:numPr>
      <w:spacing w:before="240" w:after="60"/>
      <w:outlineLvl w:val="6"/>
    </w:pPr>
    <w:rPr>
      <w:rFonts w:ascii="Arial" w:hAnsi="Arial"/>
    </w:rPr>
  </w:style>
  <w:style w:type="paragraph" w:styleId="Heading8">
    <w:name w:val="heading 8"/>
    <w:basedOn w:val="Normal"/>
    <w:next w:val="Normal"/>
    <w:qFormat/>
    <w:rsid w:val="006A08E7"/>
    <w:pPr>
      <w:numPr>
        <w:ilvl w:val="7"/>
        <w:numId w:val="1"/>
      </w:numPr>
      <w:spacing w:before="240" w:after="60"/>
      <w:outlineLvl w:val="7"/>
    </w:pPr>
    <w:rPr>
      <w:rFonts w:ascii="Arial" w:hAnsi="Arial"/>
      <w:i/>
    </w:rPr>
  </w:style>
  <w:style w:type="paragraph" w:styleId="Heading9">
    <w:name w:val="heading 9"/>
    <w:basedOn w:val="Normal"/>
    <w:next w:val="Normal"/>
    <w:qFormat/>
    <w:rsid w:val="006A08E7"/>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6A08E7"/>
    <w:pPr>
      <w:keepNext/>
      <w:keepLines/>
      <w:jc w:val="center"/>
    </w:pPr>
  </w:style>
  <w:style w:type="paragraph" w:customStyle="1" w:styleId="EMEATableLeft">
    <w:name w:val="EMEA Table Left"/>
    <w:basedOn w:val="EMEABodyText"/>
    <w:rsid w:val="006A08E7"/>
    <w:pPr>
      <w:keepNext/>
      <w:keepLines/>
    </w:pPr>
  </w:style>
  <w:style w:type="paragraph" w:customStyle="1" w:styleId="EMEABodyTextIndent">
    <w:name w:val="EMEA Body Text Indent"/>
    <w:basedOn w:val="EMEABodyText"/>
    <w:next w:val="EMEABodyText"/>
    <w:rsid w:val="006A08E7"/>
    <w:pPr>
      <w:numPr>
        <w:numId w:val="2"/>
      </w:numPr>
    </w:pPr>
  </w:style>
  <w:style w:type="paragraph" w:customStyle="1" w:styleId="EMEABodyText">
    <w:name w:val="EMEA Body Text"/>
    <w:basedOn w:val="Normal"/>
    <w:link w:val="EMEABodyTextChar"/>
    <w:rsid w:val="006A08E7"/>
  </w:style>
  <w:style w:type="paragraph" w:customStyle="1" w:styleId="EMEATitle">
    <w:name w:val="EMEA Title"/>
    <w:basedOn w:val="EMEABodyText"/>
    <w:next w:val="EMEABodyText"/>
    <w:rsid w:val="006A08E7"/>
    <w:pPr>
      <w:keepNext/>
      <w:keepLines/>
      <w:jc w:val="center"/>
    </w:pPr>
    <w:rPr>
      <w:b/>
    </w:rPr>
  </w:style>
  <w:style w:type="paragraph" w:customStyle="1" w:styleId="EMEAHeading1NoIndent">
    <w:name w:val="EMEA Heading 1 No Indent"/>
    <w:basedOn w:val="EMEABodyText"/>
    <w:next w:val="EMEABodyText"/>
    <w:rsid w:val="006A08E7"/>
    <w:pPr>
      <w:keepNext/>
      <w:keepLines/>
      <w:outlineLvl w:val="0"/>
    </w:pPr>
    <w:rPr>
      <w:b/>
      <w:caps/>
    </w:rPr>
  </w:style>
  <w:style w:type="paragraph" w:customStyle="1" w:styleId="EMEAHeading3">
    <w:name w:val="EMEA Heading 3"/>
    <w:basedOn w:val="EMEABodyText"/>
    <w:next w:val="EMEABodyText"/>
    <w:rsid w:val="006A08E7"/>
    <w:pPr>
      <w:keepNext/>
      <w:keepLines/>
      <w:outlineLvl w:val="2"/>
    </w:pPr>
    <w:rPr>
      <w:b/>
    </w:rPr>
  </w:style>
  <w:style w:type="paragraph" w:customStyle="1" w:styleId="EMEAHeading1">
    <w:name w:val="EMEA Heading 1"/>
    <w:basedOn w:val="EMEABodyText"/>
    <w:next w:val="EMEABodyText"/>
    <w:rsid w:val="006A08E7"/>
    <w:pPr>
      <w:keepNext/>
      <w:keepLines/>
      <w:ind w:left="567" w:hanging="567"/>
      <w:outlineLvl w:val="0"/>
    </w:pPr>
    <w:rPr>
      <w:b/>
      <w:caps/>
    </w:rPr>
  </w:style>
  <w:style w:type="paragraph" w:customStyle="1" w:styleId="EMEAHeading2">
    <w:name w:val="EMEA Heading 2"/>
    <w:basedOn w:val="EMEABodyText"/>
    <w:next w:val="EMEABodyText"/>
    <w:rsid w:val="006A08E7"/>
    <w:pPr>
      <w:keepNext/>
      <w:keepLines/>
      <w:ind w:left="567" w:hanging="567"/>
      <w:outlineLvl w:val="1"/>
    </w:pPr>
    <w:rPr>
      <w:b/>
    </w:rPr>
  </w:style>
  <w:style w:type="paragraph" w:customStyle="1" w:styleId="EMEAAddress">
    <w:name w:val="EMEA Address"/>
    <w:basedOn w:val="EMEABodyText"/>
    <w:next w:val="EMEABodyText"/>
    <w:rsid w:val="006A08E7"/>
    <w:pPr>
      <w:keepLines/>
    </w:pPr>
  </w:style>
  <w:style w:type="paragraph" w:customStyle="1" w:styleId="EMEAComment">
    <w:name w:val="EMEA Comment"/>
    <w:basedOn w:val="EMEABodyText"/>
    <w:rsid w:val="006A08E7"/>
    <w:pPr>
      <w:suppressLineNumbers/>
    </w:pPr>
    <w:rPr>
      <w:i/>
      <w:sz w:val="20"/>
    </w:rPr>
  </w:style>
  <w:style w:type="paragraph" w:styleId="DocumentMap">
    <w:name w:val="Document Map"/>
    <w:basedOn w:val="Normal"/>
    <w:semiHidden/>
    <w:rsid w:val="006A08E7"/>
    <w:pPr>
      <w:shd w:val="clear" w:color="auto" w:fill="000080"/>
    </w:pPr>
    <w:rPr>
      <w:rFonts w:ascii="Tahoma" w:hAnsi="Tahoma"/>
    </w:rPr>
  </w:style>
  <w:style w:type="paragraph" w:customStyle="1" w:styleId="EMEAHiddenTitlePIL">
    <w:name w:val="EMEA Hidden Title PIL"/>
    <w:basedOn w:val="EMEABodyText"/>
    <w:next w:val="EMEABodyText"/>
    <w:rsid w:val="006A08E7"/>
    <w:pPr>
      <w:keepNext/>
      <w:keepLines/>
    </w:pPr>
    <w:rPr>
      <w:i/>
    </w:rPr>
  </w:style>
  <w:style w:type="paragraph" w:customStyle="1" w:styleId="EMEAHiddenTitlePAC">
    <w:name w:val="EMEA Hidden Title PAC"/>
    <w:basedOn w:val="EMEAHiddenTitlePIL"/>
    <w:next w:val="EMEABodyText"/>
    <w:rsid w:val="00D2779E"/>
    <w:pPr>
      <w:ind w:left="567" w:hanging="567"/>
    </w:pPr>
    <w:rPr>
      <w:b/>
      <w:i w:val="0"/>
      <w:caps/>
    </w:rPr>
  </w:style>
  <w:style w:type="character" w:customStyle="1" w:styleId="BMSInstructionText">
    <w:name w:val="BMS Instruction Text"/>
    <w:rsid w:val="006A08E7"/>
    <w:rPr>
      <w:rFonts w:ascii="Times New Roman" w:hAnsi="Times New Roman"/>
      <w:i/>
      <w:dstrike w:val="0"/>
      <w:vanish/>
      <w:color w:val="FF0000"/>
      <w:sz w:val="24"/>
      <w:u w:val="none"/>
      <w:vertAlign w:val="baseline"/>
    </w:rPr>
  </w:style>
  <w:style w:type="character" w:customStyle="1" w:styleId="EMEASubscript">
    <w:name w:val="EMEA Subscript"/>
    <w:rsid w:val="006A08E7"/>
    <w:rPr>
      <w:sz w:val="22"/>
      <w:vertAlign w:val="subscript"/>
    </w:rPr>
  </w:style>
  <w:style w:type="character" w:customStyle="1" w:styleId="EMEASuperscript">
    <w:name w:val="EMEA Superscript"/>
    <w:rsid w:val="006A08E7"/>
    <w:rPr>
      <w:sz w:val="22"/>
      <w:vertAlign w:val="superscript"/>
    </w:rPr>
  </w:style>
  <w:style w:type="paragraph" w:customStyle="1" w:styleId="EMEATableHeader">
    <w:name w:val="EMEA Table Header"/>
    <w:basedOn w:val="EMEATableCentered"/>
    <w:rsid w:val="006A08E7"/>
    <w:rPr>
      <w:b/>
    </w:rPr>
  </w:style>
  <w:style w:type="paragraph" w:styleId="TOC1">
    <w:name w:val="toc 1"/>
    <w:basedOn w:val="Normal"/>
    <w:next w:val="Normal"/>
    <w:autoRedefine/>
    <w:semiHidden/>
    <w:rsid w:val="006A08E7"/>
  </w:style>
  <w:style w:type="paragraph" w:styleId="TOC2">
    <w:name w:val="toc 2"/>
    <w:basedOn w:val="Normal"/>
    <w:next w:val="Normal"/>
    <w:autoRedefine/>
    <w:semiHidden/>
    <w:rsid w:val="006A08E7"/>
    <w:pPr>
      <w:ind w:left="220"/>
    </w:pPr>
  </w:style>
  <w:style w:type="paragraph" w:styleId="TOC3">
    <w:name w:val="toc 3"/>
    <w:basedOn w:val="Normal"/>
    <w:next w:val="Normal"/>
    <w:autoRedefine/>
    <w:semiHidden/>
    <w:rsid w:val="006A08E7"/>
    <w:pPr>
      <w:ind w:left="440"/>
    </w:pPr>
  </w:style>
  <w:style w:type="paragraph" w:styleId="TOC4">
    <w:name w:val="toc 4"/>
    <w:basedOn w:val="Normal"/>
    <w:next w:val="Normal"/>
    <w:autoRedefine/>
    <w:semiHidden/>
    <w:rsid w:val="006A08E7"/>
    <w:pPr>
      <w:ind w:left="660"/>
    </w:pPr>
  </w:style>
  <w:style w:type="paragraph" w:styleId="TOC5">
    <w:name w:val="toc 5"/>
    <w:basedOn w:val="Normal"/>
    <w:next w:val="Normal"/>
    <w:autoRedefine/>
    <w:semiHidden/>
    <w:rsid w:val="006A08E7"/>
    <w:pPr>
      <w:ind w:left="880"/>
    </w:pPr>
  </w:style>
  <w:style w:type="paragraph" w:styleId="TOC6">
    <w:name w:val="toc 6"/>
    <w:basedOn w:val="Normal"/>
    <w:next w:val="Normal"/>
    <w:autoRedefine/>
    <w:semiHidden/>
    <w:rsid w:val="006A08E7"/>
    <w:pPr>
      <w:ind w:left="1100"/>
    </w:pPr>
  </w:style>
  <w:style w:type="paragraph" w:styleId="TOC7">
    <w:name w:val="toc 7"/>
    <w:basedOn w:val="Normal"/>
    <w:next w:val="Normal"/>
    <w:autoRedefine/>
    <w:semiHidden/>
    <w:rsid w:val="006A08E7"/>
    <w:pPr>
      <w:ind w:left="1320"/>
    </w:pPr>
  </w:style>
  <w:style w:type="paragraph" w:styleId="TOC8">
    <w:name w:val="toc 8"/>
    <w:basedOn w:val="Normal"/>
    <w:next w:val="Normal"/>
    <w:autoRedefine/>
    <w:semiHidden/>
    <w:rsid w:val="006A08E7"/>
    <w:pPr>
      <w:ind w:left="1540"/>
    </w:pPr>
  </w:style>
  <w:style w:type="paragraph" w:styleId="TOC9">
    <w:name w:val="toc 9"/>
    <w:basedOn w:val="Normal"/>
    <w:next w:val="Normal"/>
    <w:autoRedefine/>
    <w:semiHidden/>
    <w:rsid w:val="006A08E7"/>
    <w:pPr>
      <w:ind w:left="1760"/>
    </w:pPr>
  </w:style>
  <w:style w:type="paragraph" w:styleId="Header">
    <w:name w:val="header"/>
    <w:basedOn w:val="Normal"/>
    <w:rsid w:val="006A08E7"/>
    <w:pPr>
      <w:tabs>
        <w:tab w:val="center" w:pos="4320"/>
        <w:tab w:val="right" w:pos="8640"/>
      </w:tabs>
    </w:pPr>
  </w:style>
  <w:style w:type="paragraph" w:styleId="Footer">
    <w:name w:val="footer"/>
    <w:basedOn w:val="Normal"/>
    <w:rsid w:val="006A08E7"/>
    <w:pPr>
      <w:tabs>
        <w:tab w:val="center" w:pos="4320"/>
        <w:tab w:val="right" w:pos="8640"/>
      </w:tabs>
    </w:pPr>
  </w:style>
  <w:style w:type="character" w:styleId="PageNumber">
    <w:name w:val="page number"/>
    <w:basedOn w:val="DefaultParagraphFont"/>
    <w:rsid w:val="006A08E7"/>
  </w:style>
  <w:style w:type="paragraph" w:styleId="EndnoteText">
    <w:name w:val="endnote text"/>
    <w:basedOn w:val="Normal"/>
    <w:semiHidden/>
    <w:rsid w:val="00D2779E"/>
    <w:pPr>
      <w:tabs>
        <w:tab w:val="left" w:pos="567"/>
      </w:tabs>
    </w:pPr>
  </w:style>
  <w:style w:type="paragraph" w:customStyle="1" w:styleId="EMEATitlePAC">
    <w:name w:val="EMEA Title PAC"/>
    <w:basedOn w:val="EMEAHiddenTitlePIL"/>
    <w:next w:val="EMEABodyText"/>
    <w:rsid w:val="006A08E7"/>
    <w:pPr>
      <w:pBdr>
        <w:top w:val="single" w:sz="4" w:space="1" w:color="auto"/>
        <w:left w:val="single" w:sz="4" w:space="4" w:color="auto"/>
        <w:bottom w:val="single" w:sz="4" w:space="1" w:color="auto"/>
        <w:right w:val="single" w:sz="4" w:space="4" w:color="auto"/>
      </w:pBdr>
    </w:pPr>
    <w:rPr>
      <w:b/>
      <w:i w:val="0"/>
      <w:caps/>
    </w:rPr>
  </w:style>
  <w:style w:type="paragraph" w:styleId="BalloonText">
    <w:name w:val="Balloon Text"/>
    <w:basedOn w:val="Normal"/>
    <w:semiHidden/>
    <w:rsid w:val="001B06FB"/>
    <w:rPr>
      <w:rFonts w:ascii="Tahoma" w:hAnsi="Tahoma" w:cs="Tahoma"/>
      <w:sz w:val="16"/>
      <w:szCs w:val="16"/>
    </w:rPr>
  </w:style>
  <w:style w:type="character" w:customStyle="1" w:styleId="EMEABodyTextChar">
    <w:name w:val="EMEA Body Text Char"/>
    <w:link w:val="EMEABodyText"/>
    <w:rsid w:val="001B06FB"/>
    <w:rPr>
      <w:sz w:val="22"/>
      <w:lang w:val="en-GB" w:eastAsia="en-US" w:bidi="ar-SA"/>
    </w:rPr>
  </w:style>
  <w:style w:type="character" w:styleId="Hyperlink">
    <w:name w:val="Hyperlink"/>
    <w:rsid w:val="001B06FB"/>
    <w:rPr>
      <w:color w:val="0000FF"/>
      <w:u w:val="single"/>
    </w:rPr>
  </w:style>
  <w:style w:type="character" w:styleId="CommentReference">
    <w:name w:val="annotation reference"/>
    <w:semiHidden/>
    <w:rsid w:val="001B06FB"/>
    <w:rPr>
      <w:sz w:val="16"/>
      <w:szCs w:val="16"/>
    </w:rPr>
  </w:style>
  <w:style w:type="paragraph" w:styleId="CommentText">
    <w:name w:val="annotation text"/>
    <w:basedOn w:val="Normal"/>
    <w:semiHidden/>
    <w:rsid w:val="001B06FB"/>
    <w:rPr>
      <w:sz w:val="20"/>
    </w:rPr>
  </w:style>
  <w:style w:type="paragraph" w:styleId="CommentSubject">
    <w:name w:val="annotation subject"/>
    <w:basedOn w:val="CommentText"/>
    <w:next w:val="CommentText"/>
    <w:semiHidden/>
    <w:rsid w:val="001B06FB"/>
    <w:rPr>
      <w:b/>
      <w:bCs/>
    </w:rPr>
  </w:style>
  <w:style w:type="character" w:customStyle="1" w:styleId="Heading2Char">
    <w:name w:val="Heading 2 Char"/>
    <w:link w:val="Heading2"/>
    <w:locked/>
    <w:rsid w:val="001B06FB"/>
    <w:rPr>
      <w:b/>
      <w:sz w:val="22"/>
      <w:lang w:val="en-GB" w:eastAsia="en-US"/>
    </w:rPr>
  </w:style>
  <w:style w:type="paragraph" w:styleId="Revision">
    <w:name w:val="Revision"/>
    <w:hidden/>
    <w:uiPriority w:val="99"/>
    <w:semiHidden/>
    <w:rsid w:val="00E12D8D"/>
    <w:rPr>
      <w:sz w:val="22"/>
      <w:lang w:val="en-GB"/>
    </w:rPr>
  </w:style>
  <w:style w:type="character" w:customStyle="1" w:styleId="hps">
    <w:name w:val="hps"/>
    <w:rsid w:val="008A08BF"/>
  </w:style>
  <w:style w:type="character" w:customStyle="1" w:styleId="shorttext">
    <w:name w:val="short_text"/>
    <w:rsid w:val="008A08BF"/>
  </w:style>
  <w:style w:type="paragraph" w:styleId="FootnoteText">
    <w:name w:val="footnote text"/>
    <w:basedOn w:val="Normal"/>
    <w:link w:val="FootnoteTextChar"/>
    <w:rsid w:val="004E6D04"/>
    <w:rPr>
      <w:sz w:val="20"/>
    </w:rPr>
  </w:style>
  <w:style w:type="character" w:customStyle="1" w:styleId="FootnoteTextChar">
    <w:name w:val="Footnote Text Char"/>
    <w:link w:val="FootnoteText"/>
    <w:rsid w:val="004E6D04"/>
    <w:rPr>
      <w:lang w:eastAsia="en-US"/>
    </w:rPr>
  </w:style>
  <w:style w:type="paragraph" w:customStyle="1" w:styleId="news-date">
    <w:name w:val="news-date"/>
    <w:basedOn w:val="Normal"/>
    <w:rsid w:val="004E6D04"/>
    <w:pPr>
      <w:snapToGrid w:val="0"/>
      <w:spacing w:before="100" w:beforeAutospacing="1" w:after="100" w:afterAutospacing="1"/>
    </w:pPr>
    <w:rPr>
      <w:sz w:val="24"/>
      <w:lang w:eastAsia="da-DK"/>
    </w:rPr>
  </w:style>
  <w:style w:type="character" w:styleId="FootnoteReference">
    <w:name w:val="footnote reference"/>
    <w:unhideWhenUsed/>
    <w:rsid w:val="004E6D04"/>
    <w:rPr>
      <w:rFonts w:ascii="Verdana" w:hAnsi="Verdana" w:hint="default"/>
      <w:vertAlign w:val="superscript"/>
    </w:rPr>
  </w:style>
  <w:style w:type="paragraph" w:customStyle="1" w:styleId="BodytextAgency">
    <w:name w:val="Body text (Agency)"/>
    <w:basedOn w:val="Normal"/>
    <w:link w:val="BodytextAgencyChar"/>
    <w:uiPriority w:val="99"/>
    <w:qFormat/>
    <w:rsid w:val="00B373B1"/>
    <w:pPr>
      <w:spacing w:after="140" w:line="280" w:lineRule="atLeast"/>
    </w:pPr>
    <w:rPr>
      <w:rFonts w:ascii="Verdana" w:hAnsi="Verdana"/>
      <w:snapToGrid w:val="0"/>
      <w:sz w:val="18"/>
      <w:lang w:eastAsia="fr-LU"/>
    </w:rPr>
  </w:style>
  <w:style w:type="paragraph" w:customStyle="1" w:styleId="No-numheading3Agency">
    <w:name w:val="No-num heading 3 (Agency)"/>
    <w:rsid w:val="00B373B1"/>
    <w:pPr>
      <w:keepNext/>
      <w:spacing w:before="280" w:after="220"/>
      <w:outlineLvl w:val="2"/>
    </w:pPr>
    <w:rPr>
      <w:rFonts w:ascii="Verdana" w:hAnsi="Verdana"/>
      <w:b/>
      <w:snapToGrid w:val="0"/>
      <w:kern w:val="32"/>
      <w:sz w:val="22"/>
      <w:lang w:val="en-GB" w:eastAsia="fr-LU"/>
    </w:rPr>
  </w:style>
  <w:style w:type="paragraph" w:customStyle="1" w:styleId="bodytextagency0">
    <w:name w:val="bodytextagency"/>
    <w:basedOn w:val="Normal"/>
    <w:uiPriority w:val="99"/>
    <w:rsid w:val="00B63761"/>
    <w:pPr>
      <w:spacing w:after="140" w:line="280" w:lineRule="atLeast"/>
    </w:pPr>
    <w:rPr>
      <w:rFonts w:ascii="Verdana" w:eastAsia="Calibri" w:hAnsi="Verdana"/>
      <w:sz w:val="18"/>
      <w:szCs w:val="18"/>
      <w:lang w:val="da-DK" w:eastAsia="en-GB"/>
    </w:rPr>
  </w:style>
  <w:style w:type="paragraph" w:customStyle="1" w:styleId="No-numheading1Agency">
    <w:name w:val="No-num heading 1 (Agency)"/>
    <w:basedOn w:val="Normal"/>
    <w:next w:val="Normal"/>
    <w:rsid w:val="00B63761"/>
    <w:pPr>
      <w:keepNext/>
      <w:spacing w:before="280" w:after="220"/>
      <w:outlineLvl w:val="0"/>
    </w:pPr>
    <w:rPr>
      <w:rFonts w:ascii="Verdana" w:hAnsi="Verdana"/>
      <w:b/>
      <w:snapToGrid w:val="0"/>
      <w:kern w:val="32"/>
      <w:sz w:val="27"/>
      <w:lang w:eastAsia="da-DK"/>
    </w:rPr>
  </w:style>
  <w:style w:type="paragraph" w:customStyle="1" w:styleId="DraftingNotesAgency">
    <w:name w:val="Drafting Notes (Agency)"/>
    <w:basedOn w:val="Normal"/>
    <w:next w:val="BodytextAgency"/>
    <w:link w:val="DraftingNotesAgencyChar"/>
    <w:qFormat/>
    <w:rsid w:val="00B63761"/>
    <w:pPr>
      <w:spacing w:after="140" w:line="280" w:lineRule="atLeast"/>
    </w:pPr>
    <w:rPr>
      <w:rFonts w:ascii="Courier New" w:eastAsia="Verdana" w:hAnsi="Courier New"/>
      <w:i/>
      <w:color w:val="339966"/>
      <w:szCs w:val="18"/>
      <w:lang w:val="da-DK" w:eastAsia="en-GB"/>
    </w:rPr>
  </w:style>
  <w:style w:type="paragraph" w:customStyle="1" w:styleId="No-numheading2Agency">
    <w:name w:val="No-num heading 2 (Agency)"/>
    <w:basedOn w:val="Normal"/>
    <w:next w:val="BodytextAgency"/>
    <w:rsid w:val="00B63761"/>
    <w:pPr>
      <w:keepNext/>
      <w:spacing w:before="280" w:after="220"/>
      <w:outlineLvl w:val="1"/>
    </w:pPr>
    <w:rPr>
      <w:rFonts w:ascii="Verdana" w:eastAsia="Verdana" w:hAnsi="Verdana" w:cs="Arial"/>
      <w:b/>
      <w:bCs/>
      <w:i/>
      <w:kern w:val="32"/>
      <w:szCs w:val="22"/>
      <w:lang w:val="da-DK" w:eastAsia="en-GB"/>
    </w:rPr>
  </w:style>
  <w:style w:type="character" w:customStyle="1" w:styleId="DraftingNotesAgencyChar">
    <w:name w:val="Drafting Notes (Agency) Char"/>
    <w:link w:val="DraftingNotesAgency"/>
    <w:rsid w:val="00B63761"/>
    <w:rPr>
      <w:rFonts w:ascii="Courier New" w:eastAsia="Verdana" w:hAnsi="Courier New"/>
      <w:i/>
      <w:color w:val="339966"/>
      <w:sz w:val="22"/>
      <w:szCs w:val="18"/>
      <w:lang w:eastAsia="en-GB"/>
    </w:rPr>
  </w:style>
  <w:style w:type="character" w:customStyle="1" w:styleId="BodytextAgencyChar">
    <w:name w:val="Body text (Agency) Char"/>
    <w:link w:val="BodytextAgency"/>
    <w:uiPriority w:val="99"/>
    <w:rsid w:val="00B63761"/>
    <w:rPr>
      <w:rFonts w:ascii="Verdana" w:hAnsi="Verdana"/>
      <w:snapToGrid w:val="0"/>
      <w:sz w:val="18"/>
      <w:lang w:val="en-GB" w:eastAsia="fr-LU"/>
    </w:rPr>
  </w:style>
  <w:style w:type="paragraph" w:customStyle="1" w:styleId="BodytextAgencyCarattere">
    <w:name w:val="Body text (Agency) Carattere"/>
    <w:basedOn w:val="Normal"/>
    <w:link w:val="BodytextAgencyCarattereCarattere"/>
    <w:uiPriority w:val="99"/>
    <w:qFormat/>
    <w:rsid w:val="00B63761"/>
    <w:pPr>
      <w:spacing w:after="140" w:line="280" w:lineRule="atLeast"/>
    </w:pPr>
    <w:rPr>
      <w:rFonts w:ascii="Verdana" w:eastAsia="Verdana" w:hAnsi="Verdana" w:cs="Verdana"/>
      <w:sz w:val="18"/>
      <w:szCs w:val="18"/>
      <w:lang w:val="da-DK" w:eastAsia="en-GB"/>
    </w:rPr>
  </w:style>
  <w:style w:type="character" w:customStyle="1" w:styleId="BodytextAgencyCarattereCarattere">
    <w:name w:val="Body text (Agency) Carattere Carattere"/>
    <w:link w:val="BodytextAgencyCarattere"/>
    <w:uiPriority w:val="99"/>
    <w:locked/>
    <w:rsid w:val="00B63761"/>
    <w:rPr>
      <w:rFonts w:ascii="Verdana" w:eastAsia="Verdana" w:hAnsi="Verdana" w:cs="Verdana"/>
      <w:sz w:val="18"/>
      <w:szCs w:val="18"/>
      <w:lang w:eastAsia="en-GB"/>
    </w:rPr>
  </w:style>
  <w:style w:type="character" w:styleId="UnresolvedMention">
    <w:name w:val="Unresolved Mention"/>
    <w:uiPriority w:val="99"/>
    <w:semiHidden/>
    <w:unhideWhenUsed/>
    <w:rsid w:val="00EF1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04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2.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BMS\EMEALabelingCor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E4AA45-EFED-4C90-AEC6-7CCD5CC2A154}">
  <ds:schemaRefs>
    <ds:schemaRef ds:uri="http://schemas.microsoft.com/sharepoint/v3/contenttype/forms"/>
  </ds:schemaRefs>
</ds:datastoreItem>
</file>

<file path=customXml/itemProps2.xml><?xml version="1.0" encoding="utf-8"?>
<ds:datastoreItem xmlns:ds="http://schemas.openxmlformats.org/officeDocument/2006/customXml" ds:itemID="{423FEFFE-5C01-4D8E-A2B9-1A6A2A5D0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828A04-76FB-4B06-8CEE-FD1CF73847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EMEALabelingCoreTemplate</Template>
  <TotalTime>0</TotalTime>
  <Pages>140</Pages>
  <Words>48889</Words>
  <Characters>278670</Characters>
  <Application>Microsoft Office Word</Application>
  <DocSecurity>0</DocSecurity>
  <Lines>2322</Lines>
  <Paragraphs>653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ema-combined-h142da</vt:lpstr>
      <vt:lpstr>ema-combined-h142da</vt:lpstr>
    </vt:vector>
  </TitlesOfParts>
  <Manager>WWRA-Europe</Manager>
  <Company>Bristol-Myers Squibb Int. Corp.</Company>
  <LinksUpToDate>false</LinksUpToDate>
  <CharactersWithSpaces>326906</CharactersWithSpaces>
  <SharedDoc>false</SharedDoc>
  <HLinks>
    <vt:vector size="72" baseType="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ema-combined-h142da</dc:title>
  <dc:subject>Karvea</dc:subject>
  <dc:creator>Schladen, Caroline</dc:creator>
  <cp:keywords>Karvea INT Da</cp:keywords>
  <dc:description>mercredi, 12 déc 2012 04:48:15</dc:description>
  <cp:lastModifiedBy>Manish Kumar</cp:lastModifiedBy>
  <cp:revision>2</cp:revision>
  <cp:lastPrinted>2015-09-02T08:31:00Z</cp:lastPrinted>
  <dcterms:created xsi:type="dcterms:W3CDTF">2021-05-25T07:19:00Z</dcterms:created>
  <dcterms:modified xsi:type="dcterms:W3CDTF">2021-05-25T07:19:00Z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DENAME">
    <vt:lpwstr>
    </vt:lpwstr>
  </property>
  <property fmtid="{D5CDD505-2E9C-101B-9397-08002B2CF9AE}" pid="3" name="STRENGTH">
    <vt:lpwstr>
    </vt:lpwstr>
  </property>
  <property fmtid="{D5CDD505-2E9C-101B-9397-08002B2CF9AE}" pid="4" name="PACKSIZE">
    <vt:lpwstr>
    </vt:lpwstr>
  </property>
  <property fmtid="{D5CDD505-2E9C-101B-9397-08002B2CF9AE}" pid="5" name="TAG">
    <vt:lpwstr>
    </vt:lpwstr>
  </property>
  <property fmtid="{D5CDD505-2E9C-101B-9397-08002B2CF9AE}" pid="6" name="TAG1">
    <vt:lpwstr>
    </vt:lpwstr>
  </property>
  <property fmtid="{D5CDD505-2E9C-101B-9397-08002B2CF9AE}" pid="7" name="TAG2">
    <vt:lpwstr>
    </vt:lpwstr>
  </property>
  <property fmtid="{D5CDD505-2E9C-101B-9397-08002B2CF9AE}" pid="8" name="TAG3">
    <vt:lpwstr>
    </vt:lpwstr>
  </property>
  <property fmtid="{D5CDD505-2E9C-101B-9397-08002B2CF9AE}" pid="9" name="ACTIVEINGR">
    <vt:lpwstr>
    </vt:lpwstr>
  </property>
  <property fmtid="{D5CDD505-2E9C-101B-9397-08002B2CF9AE}" pid="10" name="ENUMBER1">
    <vt:lpwstr>
    </vt:lpwstr>
  </property>
  <property fmtid="{D5CDD505-2E9C-101B-9397-08002B2CF9AE}" pid="11" name="ENUMBER2">
    <vt:lpwstr>
    </vt:lpwstr>
  </property>
  <property fmtid="{D5CDD505-2E9C-101B-9397-08002B2CF9AE}" pid="12" name="ENUMBER3">
    <vt:lpwstr>
    </vt:lpwstr>
  </property>
  <property fmtid="{D5CDD505-2E9C-101B-9397-08002B2CF9AE}" pid="13" name="MISCSTR1">
    <vt:lpwstr>
    </vt:lpwstr>
  </property>
  <property fmtid="{D5CDD505-2E9C-101B-9397-08002B2CF9AE}" pid="14" name="MISCSTR2">
    <vt:lpwstr>
    </vt:lpwstr>
  </property>
  <property fmtid="{D5CDD505-2E9C-101B-9397-08002B2CF9AE}" pid="15" name="MISCSTR3">
    <vt:lpwstr>
    </vt:lpwstr>
  </property>
  <property fmtid="{D5CDD505-2E9C-101B-9397-08002B2CF9AE}" pid="16" name="PACKQTY1">
    <vt:lpwstr>
    </vt:lpwstr>
  </property>
  <property fmtid="{D5CDD505-2E9C-101B-9397-08002B2CF9AE}" pid="17" name="PACKQTY2">
    <vt:lpwstr>
    </vt:lpwstr>
  </property>
  <property fmtid="{D5CDD505-2E9C-101B-9397-08002B2CF9AE}" pid="18" name="PACKQTY3">
    <vt:lpwstr>
    </vt:lpwstr>
  </property>
  <property fmtid="{D5CDD505-2E9C-101B-9397-08002B2CF9AE}" pid="19" name="ENGRAVED">
    <vt:lpwstr>
    </vt:lpwstr>
  </property>
  <property fmtid="{D5CDD505-2E9C-101B-9397-08002B2CF9AE}" pid="20" name="ENGRAVED1">
    <vt:lpwstr>
    </vt:lpwstr>
  </property>
  <property fmtid="{D5CDD505-2E9C-101B-9397-08002B2CF9AE}" pid="21" name="ENGRAVED2">
    <vt:lpwstr>
    </vt:lpwstr>
  </property>
  <property fmtid="{D5CDD505-2E9C-101B-9397-08002B2CF9AE}" pid="22" name="ENGRAVED3">
    <vt:lpwstr>
    </vt:lpwstr>
  </property>
  <property fmtid="{D5CDD505-2E9C-101B-9397-08002B2CF9AE}" pid="23" name="MAHNAME">
    <vt:lpwstr>
    </vt:lpwstr>
  </property>
  <property fmtid="{D5CDD505-2E9C-101B-9397-08002B2CF9AE}" pid="24" name="MAHADDRESS1">
    <vt:lpwstr>
    </vt:lpwstr>
  </property>
  <property fmtid="{D5CDD505-2E9C-101B-9397-08002B2CF9AE}" pid="25" name="MAHADDRESS2">
    <vt:lpwstr>
    </vt:lpwstr>
  </property>
  <property fmtid="{D5CDD505-2E9C-101B-9397-08002B2CF9AE}" pid="26" name="LISTOFREPS">
    <vt:lpwstr>
    </vt:lpwstr>
  </property>
  <property fmtid="{D5CDD505-2E9C-101B-9397-08002B2CF9AE}" pid="27" name="TRADENAMEH">
    <vt:lpwstr>
    </vt:lpwstr>
  </property>
  <property fmtid="{D5CDD505-2E9C-101B-9397-08002B2CF9AE}" pid="28" name="TRADENAMEINITIAL">
    <vt:lpwstr>
    </vt:lpwstr>
  </property>
  <property fmtid="{D5CDD505-2E9C-101B-9397-08002B2CF9AE}" pid="29" name="MANUFNAME">
    <vt:lpwstr>
    </vt:lpwstr>
  </property>
  <property fmtid="{D5CDD505-2E9C-101B-9397-08002B2CF9AE}" pid="30" name="MANUFADDRESS1">
    <vt:lpwstr>
    </vt:lpwstr>
  </property>
  <property fmtid="{D5CDD505-2E9C-101B-9397-08002B2CF9AE}" pid="31" name="MANUFADDRESS2">
    <vt:lpwstr>
    </vt:lpwstr>
  </property>
  <property fmtid="{D5CDD505-2E9C-101B-9397-08002B2CF9AE}" pid="32" name="SCORING">
    <vt:lpwstr>
    </vt:lpwstr>
  </property>
  <property fmtid="{D5CDD505-2E9C-101B-9397-08002B2CF9AE}" pid="33" name="SCORING1">
    <vt:lpwstr>
    </vt:lpwstr>
  </property>
  <property fmtid="{D5CDD505-2E9C-101B-9397-08002B2CF9AE}" pid="34" name="SCORING2">
    <vt:lpwstr>
    </vt:lpwstr>
  </property>
  <property fmtid="{D5CDD505-2E9C-101B-9397-08002B2CF9AE}" pid="35" name="SCORING3">
    <vt:lpwstr>
    </vt:lpwstr>
  </property>
  <property fmtid="{D5CDD505-2E9C-101B-9397-08002B2CF9AE}" pid="36" name="CAPSULEDESC1">
    <vt:lpwstr>
    </vt:lpwstr>
  </property>
  <property fmtid="{D5CDD505-2E9C-101B-9397-08002B2CF9AE}" pid="37" name="CAPSULEDESC2">
    <vt:lpwstr>
    </vt:lpwstr>
  </property>
  <property fmtid="{D5CDD505-2E9C-101B-9397-08002B2CF9AE}" pid="38" name="CAPSULEDESC3">
    <vt:lpwstr>
    </vt:lpwstr>
  </property>
  <property fmtid="{D5CDD505-2E9C-101B-9397-08002B2CF9AE}" pid="39" name="COLOUR1">
    <vt:lpwstr>
    </vt:lpwstr>
  </property>
  <property fmtid="{D5CDD505-2E9C-101B-9397-08002B2CF9AE}" pid="40" name="COLOUR2">
    <vt:lpwstr>
    </vt:lpwstr>
  </property>
  <property fmtid="{D5CDD505-2E9C-101B-9397-08002B2CF9AE}" pid="41" name="COLOUR3">
    <vt:lpwstr>
    </vt:lpwstr>
  </property>
  <property fmtid="{D5CDD505-2E9C-101B-9397-08002B2CF9AE}" pid="42" name="EXCIPIENT1">
    <vt:lpwstr>
    </vt:lpwstr>
  </property>
  <property fmtid="{D5CDD505-2E9C-101B-9397-08002B2CF9AE}" pid="43" name="EXCIPIENT2">
    <vt:lpwstr>
    </vt:lpwstr>
  </property>
  <property fmtid="{D5CDD505-2E9C-101B-9397-08002B2CF9AE}" pid="44" name="EXCIPIENT3">
    <vt:lpwstr>
    </vt:lpwstr>
  </property>
  <property fmtid="{D5CDD505-2E9C-101B-9397-08002B2CF9AE}" pid="45" name="INKCOLOUR1">
    <vt:lpwstr>
    </vt:lpwstr>
  </property>
  <property fmtid="{D5CDD505-2E9C-101B-9397-08002B2CF9AE}" pid="46" name="INKCOLOUR2">
    <vt:lpwstr>
    </vt:lpwstr>
  </property>
  <property fmtid="{D5CDD505-2E9C-101B-9397-08002B2CF9AE}" pid="47" name="INKCOLOUR3">
    <vt:lpwstr>
    </vt:lpwstr>
  </property>
  <property fmtid="{D5CDD505-2E9C-101B-9397-08002B2CF9AE}" pid="48" name="COLOURANT1">
    <vt:lpwstr>
    </vt:lpwstr>
  </property>
  <property fmtid="{D5CDD505-2E9C-101B-9397-08002B2CF9AE}" pid="49" name="COLOURANT2">
    <vt:lpwstr>
    </vt:lpwstr>
  </property>
  <property fmtid="{D5CDD505-2E9C-101B-9397-08002B2CF9AE}" pid="50" name="COLOURANT3">
    <vt:lpwstr>
    </vt:lpwstr>
  </property>
  <property fmtid="{D5CDD505-2E9C-101B-9397-08002B2CF9AE}" pid="51" name="MISCLANGSTR1">
    <vt:lpwstr>
    </vt:lpwstr>
  </property>
  <property fmtid="{D5CDD505-2E9C-101B-9397-08002B2CF9AE}" pid="52" name="MISCLANGSTR2">
    <vt:lpwstr>
    </vt:lpwstr>
  </property>
  <property fmtid="{D5CDD505-2E9C-101B-9397-08002B2CF9AE}" pid="53" name="MISCLANGSTR3">
    <vt:lpwstr>
    </vt:lpwstr>
  </property>
  <property fmtid="{D5CDD505-2E9C-101B-9397-08002B2CF9AE}" pid="54" name="SHAPE">
    <vt:lpwstr>
    </vt:lpwstr>
  </property>
  <property fmtid="{D5CDD505-2E9C-101B-9397-08002B2CF9AE}" pid="55" name="SHAPE1">
    <vt:lpwstr>
    </vt:lpwstr>
  </property>
  <property fmtid="{D5CDD505-2E9C-101B-9397-08002B2CF9AE}" pid="56" name="SHAPE2">
    <vt:lpwstr>
    </vt:lpwstr>
  </property>
  <property fmtid="{D5CDD505-2E9C-101B-9397-08002B2CF9AE}" pid="57" name="SHAPE3">
    <vt:lpwstr>
    </vt:lpwstr>
  </property>
  <property fmtid="{D5CDD505-2E9C-101B-9397-08002B2CF9AE}" pid="58" name="TEAROFFTEXT">
    <vt:lpwstr>
    </vt:lpwstr>
  </property>
  <property fmtid="{D5CDD505-2E9C-101B-9397-08002B2CF9AE}" pid="59" name="MISCLANGPAC1">
    <vt:lpwstr>
    </vt:lpwstr>
  </property>
  <property fmtid="{D5CDD505-2E9C-101B-9397-08002B2CF9AE}" pid="60" name="MISCLANGPAC2">
    <vt:lpwstr>
    </vt:lpwstr>
  </property>
  <property fmtid="{D5CDD505-2E9C-101B-9397-08002B2CF9AE}" pid="61" name="MISCLANGPAC3">
    <vt:lpwstr>
    </vt:lpwstr>
  </property>
  <property fmtid="{D5CDD505-2E9C-101B-9397-08002B2CF9AE}" pid="62" name="MAHCOUNTRY">
    <vt:lpwstr>
    </vt:lpwstr>
  </property>
  <property fmtid="{D5CDD505-2E9C-101B-9397-08002B2CF9AE}" pid="63" name="MISCLANGTM1">
    <vt:lpwstr>
    </vt:lpwstr>
  </property>
  <property fmtid="{D5CDD505-2E9C-101B-9397-08002B2CF9AE}" pid="64" name="MISCLANGTM2">
    <vt:lpwstr>
    </vt:lpwstr>
  </property>
  <property fmtid="{D5CDD505-2E9C-101B-9397-08002B2CF9AE}" pid="65" name="MISCLANGTM3">
    <vt:lpwstr>
    </vt:lpwstr>
  </property>
  <property fmtid="{D5CDD505-2E9C-101B-9397-08002B2CF9AE}" pid="66" name="MISCLANGTM4">
    <vt:lpwstr>
    </vt:lpwstr>
  </property>
  <property fmtid="{D5CDD505-2E9C-101B-9397-08002B2CF9AE}" pid="67" name="MISCLANGTM5">
    <vt:lpwstr>
    </vt:lpwstr>
  </property>
  <property fmtid="{D5CDD505-2E9C-101B-9397-08002B2CF9AE}" pid="68" name="MISCLANGTM6">
    <vt:lpwstr>
    </vt:lpwstr>
  </property>
  <property fmtid="{D5CDD505-2E9C-101B-9397-08002B2CF9AE}" pid="69" name="MADATE">
    <vt:lpwstr>
    </vt:lpwstr>
  </property>
  <property fmtid="{D5CDD505-2E9C-101B-9397-08002B2CF9AE}" pid="70" name="MAREVDATE">
    <vt:lpwstr>
    </vt:lpwstr>
  </property>
  <property fmtid="{D5CDD505-2E9C-101B-9397-08002B2CF9AE}" pid="71" name="MANUFCOUNTRY">
    <vt:lpwstr>
    </vt:lpwstr>
  </property>
  <property fmtid="{D5CDD505-2E9C-101B-9397-08002B2CF9AE}" pid="72" name="MANUFAUTHORISATION">
    <vt:lpwstr>
    </vt:lpwstr>
  </property>
  <property fmtid="{D5CDD505-2E9C-101B-9397-08002B2CF9AE}" pid="73" name="MANUMBERRANGE">
    <vt:lpwstr>
    </vt:lpwstr>
  </property>
  <property fmtid="{D5CDD505-2E9C-101B-9397-08002B2CF9AE}" pid="74" name="MISCTMSTR1">
    <vt:lpwstr>
    </vt:lpwstr>
  </property>
  <property fmtid="{D5CDD505-2E9C-101B-9397-08002B2CF9AE}" pid="75" name="MISCTMSTR2">
    <vt:lpwstr>
    </vt:lpwstr>
  </property>
  <property fmtid="{D5CDD505-2E9C-101B-9397-08002B2CF9AE}" pid="76" name="MISCTMSTR3">
    <vt:lpwstr>
    </vt:lpwstr>
  </property>
  <property fmtid="{D5CDD505-2E9C-101B-9397-08002B2CF9AE}" pid="77" name="MISCTMSTR4">
    <vt:lpwstr>
    </vt:lpwstr>
  </property>
  <property fmtid="{D5CDD505-2E9C-101B-9397-08002B2CF9AE}" pid="78" name="MISCTMSTR5">
    <vt:lpwstr>
    </vt:lpwstr>
  </property>
  <property fmtid="{D5CDD505-2E9C-101B-9397-08002B2CF9AE}" pid="79" name="MISCTMSTR6">
    <vt:lpwstr>
    </vt:lpwstr>
  </property>
  <property fmtid="{D5CDD505-2E9C-101B-9397-08002B2CF9AE}" pid="80" name="MANUMBER">
    <vt:lpwstr>
    </vt:lpwstr>
  </property>
  <property fmtid="{D5CDD505-2E9C-101B-9397-08002B2CF9AE}" pid="81" name="MANUMBER1">
    <vt:lpwstr>
    </vt:lpwstr>
  </property>
  <property fmtid="{D5CDD505-2E9C-101B-9397-08002B2CF9AE}" pid="82" name="MANUMBER2">
    <vt:lpwstr>
    </vt:lpwstr>
  </property>
  <property fmtid="{D5CDD505-2E9C-101B-9397-08002B2CF9AE}" pid="83" name="MANUMBER3">
    <vt:lpwstr>
    </vt:lpwstr>
  </property>
  <property fmtid="{D5CDD505-2E9C-101B-9397-08002B2CF9AE}" pid="84" name="MISCTMSTRPAC1">
    <vt:lpwstr>
    </vt:lpwstr>
  </property>
  <property fmtid="{D5CDD505-2E9C-101B-9397-08002B2CF9AE}" pid="85" name="MISCTMSTRPAC2">
    <vt:lpwstr>
    </vt:lpwstr>
  </property>
  <property fmtid="{D5CDD505-2E9C-101B-9397-08002B2CF9AE}" pid="86" name="MISCTMSTRPAC3">
    <vt:lpwstr>
    </vt:lpwstr>
  </property>
  <property fmtid="{D5CDD505-2E9C-101B-9397-08002B2CF9AE}" pid="87" name="MISCTMSTRPAC4">
    <vt:lpwstr>
    </vt:lpwstr>
  </property>
  <property fmtid="{D5CDD505-2E9C-101B-9397-08002B2CF9AE}" pid="88" name="MISCTMSTRPAC5">
    <vt:lpwstr>
    </vt:lpwstr>
  </property>
  <property fmtid="{D5CDD505-2E9C-101B-9397-08002B2CF9AE}" pid="89" name="MISCTMSTRPAC6">
    <vt:lpwstr>
    </vt:lpwstr>
  </property>
  <property fmtid="{D5CDD505-2E9C-101B-9397-08002B2CF9AE}" pid="90" name="MISCTMSTRPAC7">
    <vt:lpwstr>
    </vt:lpwstr>
  </property>
  <property fmtid="{D5CDD505-2E9C-101B-9397-08002B2CF9AE}" pid="91" name="MISCTMSTRPAC8">
    <vt:lpwstr>
    </vt:lpwstr>
  </property>
  <property fmtid="{D5CDD505-2E9C-101B-9397-08002B2CF9AE}" pid="92" name="PHARMFORM">
    <vt:lpwstr>
    </vt:lpwstr>
  </property>
  <property fmtid="{D5CDD505-2E9C-101B-9397-08002B2CF9AE}" pid="93" name="MISCLANGSTRPAC1">
    <vt:lpwstr>
    </vt:lpwstr>
  </property>
  <property fmtid="{D5CDD505-2E9C-101B-9397-08002B2CF9AE}" pid="94" name="MISCLANGSTRPAC2">
    <vt:lpwstr>
    </vt:lpwstr>
  </property>
  <property fmtid="{D5CDD505-2E9C-101B-9397-08002B2CF9AE}" pid="95" name="MISCLANGSTRPAC3">
    <vt:lpwstr>
    </vt:lpwstr>
  </property>
  <property fmtid="{D5CDD505-2E9C-101B-9397-08002B2CF9AE}" pid="96" name="MISCLANGSTRPAC4">
    <vt:lpwstr>
    </vt:lpwstr>
  </property>
  <property fmtid="{D5CDD505-2E9C-101B-9397-08002B2CF9AE}" pid="97" name="MISCLANGSTRPAC5">
    <vt:lpwstr>
    </vt:lpwstr>
  </property>
  <property fmtid="{D5CDD505-2E9C-101B-9397-08002B2CF9AE}" pid="98" name="MISCLANGSTRPAC6">
    <vt:lpwstr>
    </vt:lpwstr>
  </property>
  <property fmtid="{D5CDD505-2E9C-101B-9397-08002B2CF9AE}" pid="99" name="MISCLANGSTRPAC7">
    <vt:lpwstr>
    </vt:lpwstr>
  </property>
  <property fmtid="{D5CDD505-2E9C-101B-9397-08002B2CF9AE}" pid="100" name="MISCLANGSTRPAC8">
    <vt:lpwstr>
    </vt:lpwstr>
  </property>
  <property fmtid="{D5CDD505-2E9C-101B-9397-08002B2CF9AE}" pid="101" name="MISCLANGSTRPAC9">
    <vt:lpwstr>
    </vt:lpwstr>
  </property>
  <property fmtid="{D5CDD505-2E9C-101B-9397-08002B2CF9AE}" pid="102" name="MISCLANGSTRPAC10">
    <vt:lpwstr>
    </vt:lpwstr>
  </property>
  <property fmtid="{D5CDD505-2E9C-101B-9397-08002B2CF9AE}" pid="103" name="MISCLANGTMPF1">
    <vt:lpwstr>
    </vt:lpwstr>
  </property>
  <property fmtid="{D5CDD505-2E9C-101B-9397-08002B2CF9AE}" pid="104" name="MISCLANGTMPF2">
    <vt:lpwstr>
    </vt:lpwstr>
  </property>
  <property fmtid="{D5CDD505-2E9C-101B-9397-08002B2CF9AE}" pid="105" name="MISCLANGTMPF3">
    <vt:lpwstr>
    </vt:lpwstr>
  </property>
  <property fmtid="{D5CDD505-2E9C-101B-9397-08002B2CF9AE}" pid="106" name="MISCTM1">
    <vt:lpwstr>
    </vt:lpwstr>
  </property>
  <property fmtid="{D5CDD505-2E9C-101B-9397-08002B2CF9AE}" pid="107" name="MISCTM2">
    <vt:lpwstr>
    </vt:lpwstr>
  </property>
  <property fmtid="{D5CDD505-2E9C-101B-9397-08002B2CF9AE}" pid="108" name="MISCTM3">
    <vt:lpwstr>
    </vt:lpwstr>
  </property>
  <property fmtid="{D5CDD505-2E9C-101B-9397-08002B2CF9AE}" pid="109" name="EUNUMLANG">
    <vt:lpwstr>
    </vt:lpwstr>
  </property>
  <property fmtid="{D5CDD505-2E9C-101B-9397-08002B2CF9AE}" pid="110" name="MISCTMSTRLANG1">
    <vt:lpwstr>
    </vt:lpwstr>
  </property>
  <property fmtid="{D5CDD505-2E9C-101B-9397-08002B2CF9AE}" pid="111" name="MISCTMSTRLANG2">
    <vt:lpwstr>
    </vt:lpwstr>
  </property>
  <property fmtid="{D5CDD505-2E9C-101B-9397-08002B2CF9AE}" pid="112" name="MISCTMSTRLANG3">
    <vt:lpwstr>
    </vt:lpwstr>
  </property>
  <property fmtid="{D5CDD505-2E9C-101B-9397-08002B2CF9AE}" pid="113" name="MISCTMSTRLANG4">
    <vt:lpwstr>
    </vt:lpwstr>
  </property>
  <property fmtid="{D5CDD505-2E9C-101B-9397-08002B2CF9AE}" pid="114" name="MISCTMSTRLANG5">
    <vt:lpwstr>
    </vt:lpwstr>
  </property>
  <property fmtid="{D5CDD505-2E9C-101B-9397-08002B2CF9AE}" pid="115" name="/bp_dc_orgversion">
    <vt:lpwstr>I:\rle\03 CV\01-Irbemono\02-LCM\02 -Var\199-Transfer to sanofi\03 Doss Prep\M1\1.3 PI\WORD clean\For comparison\Karvea-H-142-IA-147-PI-da-clean.doc!***:</vt:lpwstr>
  </property>
  <property fmtid="{D5CDD505-2E9C-101B-9397-08002B2CF9AE}" pid="116" name="/bp_dc_modversion">
    <vt:lpwstr>I:\rle\03 CV\01-Irbemono\02-LCM\02 -Var\199-Transfer to sanofi\03 Doss Prep\M1\1.3 PI\WORD clean\Karvea-H-142-T-151-PI-da-clean.doc!***:</vt:lpwstr>
  </property>
  <property fmtid="{D5CDD505-2E9C-101B-9397-08002B2CF9AE}" pid="117" name="bp_dc_comparedocs">
    <vt:lpwstr>3.4.11.2</vt:lpwstr>
  </property>
  <property fmtid="{D5CDD505-2E9C-101B-9397-08002B2CF9AE}" pid="118" name="/bp_dc_filepath">
    <vt:lpwstr>C:\Documents and Settings\schladec\Local Settings\Temp\DocsCorp\pdfDocs compareDocs\Output\Karvea-H-142-T-151-PI-da-clean.docx</vt:lpwstr>
  </property>
  <property fmtid="{D5CDD505-2E9C-101B-9397-08002B2CF9AE}" pid="119" name="DM_Version">
    <vt:lpwstr>CURRENT,1.0</vt:lpwstr>
  </property>
  <property fmtid="{D5CDD505-2E9C-101B-9397-08002B2CF9AE}" pid="120" name="DM_Name">
    <vt:lpwstr>ema-combined-h142da</vt:lpwstr>
  </property>
  <property fmtid="{D5CDD505-2E9C-101B-9397-08002B2CF9AE}" pid="121" name="DM_Creation_Date">
    <vt:lpwstr>02/07/2014 17:36:59</vt:lpwstr>
  </property>
  <property fmtid="{D5CDD505-2E9C-101B-9397-08002B2CF9AE}" pid="122" name="DM_Modify_Date">
    <vt:lpwstr>02/07/2014 17:36:59</vt:lpwstr>
  </property>
  <property fmtid="{D5CDD505-2E9C-101B-9397-08002B2CF9AE}" pid="123" name="DM_Creator_Name">
    <vt:lpwstr>Dinar Svetlana</vt:lpwstr>
  </property>
  <property fmtid="{D5CDD505-2E9C-101B-9397-08002B2CF9AE}" pid="124" name="DM_Modifier_Name">
    <vt:lpwstr>Dinar Svetlana</vt:lpwstr>
  </property>
  <property fmtid="{D5CDD505-2E9C-101B-9397-08002B2CF9AE}" pid="125" name="DM_Type">
    <vt:lpwstr>emea_document</vt:lpwstr>
  </property>
  <property fmtid="{D5CDD505-2E9C-101B-9397-08002B2CF9AE}" pid="126" name="DM_DocRefId">
    <vt:lpwstr>EMA/404740/2014</vt:lpwstr>
  </property>
  <property fmtid="{D5CDD505-2E9C-101B-9397-08002B2CF9AE}" pid="127" name="DM_Category">
    <vt:lpwstr>Product Information</vt:lpwstr>
  </property>
  <property fmtid="{D5CDD505-2E9C-101B-9397-08002B2CF9AE}" pid="128" name="DM_Path">
    <vt:lpwstr>/01. Evaluation of Medicines/Referrals/H - Article 31/RAS acting agents - 1370/07 Translations/07 Translations to EC/Sanofi/Karvea/Word version</vt:lpwstr>
  </property>
  <property fmtid="{D5CDD505-2E9C-101B-9397-08002B2CF9AE}" pid="129" name="DM_emea_doc_ref_id">
    <vt:lpwstr>EMA/404740/2014</vt:lpwstr>
  </property>
  <property fmtid="{D5CDD505-2E9C-101B-9397-08002B2CF9AE}" pid="130" name="DM_Modifer_Name">
    <vt:lpwstr>Dinar Svetlana</vt:lpwstr>
  </property>
  <property fmtid="{D5CDD505-2E9C-101B-9397-08002B2CF9AE}" pid="131" name="DM_Modified_Date">
    <vt:lpwstr>02/07/2014 17:36:59</vt:lpwstr>
  </property>
  <property fmtid="{D5CDD505-2E9C-101B-9397-08002B2CF9AE}" pid="132" name="Comments">
    <vt:lpwstr/>
  </property>
  <property fmtid="{D5CDD505-2E9C-101B-9397-08002B2CF9AE}" pid="133" name="MSIP_Label_0eea11ca-d417-4147-80ed-01a58412c458_Enabled">
    <vt:lpwstr>true</vt:lpwstr>
  </property>
  <property fmtid="{D5CDD505-2E9C-101B-9397-08002B2CF9AE}" pid="134" name="MSIP_Label_0eea11ca-d417-4147-80ed-01a58412c458_SetDate">
    <vt:lpwstr>2021-05-12T20:16:43Z</vt:lpwstr>
  </property>
  <property fmtid="{D5CDD505-2E9C-101B-9397-08002B2CF9AE}" pid="135" name="MSIP_Label_0eea11ca-d417-4147-80ed-01a58412c458_Method">
    <vt:lpwstr>Standard</vt:lpwstr>
  </property>
  <property fmtid="{D5CDD505-2E9C-101B-9397-08002B2CF9AE}" pid="136" name="MSIP_Label_0eea11ca-d417-4147-80ed-01a58412c458_Name">
    <vt:lpwstr>0eea11ca-d417-4147-80ed-01a58412c458</vt:lpwstr>
  </property>
  <property fmtid="{D5CDD505-2E9C-101B-9397-08002B2CF9AE}" pid="137" name="MSIP_Label_0eea11ca-d417-4147-80ed-01a58412c458_SiteId">
    <vt:lpwstr>bc9dc15c-61bc-4f03-b60b-e5b6d8922839</vt:lpwstr>
  </property>
  <property fmtid="{D5CDD505-2E9C-101B-9397-08002B2CF9AE}" pid="138" name="MSIP_Label_0eea11ca-d417-4147-80ed-01a58412c458_ActionId">
    <vt:lpwstr>2d695074-5392-439f-bf66-0bc048285ab7</vt:lpwstr>
  </property>
  <property fmtid="{D5CDD505-2E9C-101B-9397-08002B2CF9AE}" pid="139" name="MSIP_Label_0eea11ca-d417-4147-80ed-01a58412c458_ContentBits">
    <vt:lpwstr>2</vt:lpwstr>
  </property>
</Properties>
</file>